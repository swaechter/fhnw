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5094B" w:rsidRPr="00990E7F" w:rsidRDefault="005366CA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5094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25094B" w:rsidRDefault="0025094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Objektorientiertes Programmieren</w:t>
                                </w:r>
                                <w:r w:rsidR="00105CAD">
                                  <w:rPr>
                                    <w:sz w:val="40"/>
                                    <w:szCs w:val="40"/>
                                  </w:rPr>
                                  <w:t xml:space="preserve"> 1</w:t>
                                </w:r>
                                <w:bookmarkStart w:id="0" w:name="_GoBack"/>
                                <w:bookmarkEnd w:id="0"/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(oopI1)</w:t>
                                </w:r>
                              </w:p>
                              <w:p w:rsidR="0025094B" w:rsidRPr="00AF65CF" w:rsidRDefault="0025094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25094B" w:rsidRPr="00990E7F" w:rsidRDefault="005366CA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25094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25094B" w:rsidRDefault="0025094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Objektorientiertes Programmieren</w:t>
                          </w:r>
                          <w:r w:rsidR="00105CAD">
                            <w:rPr>
                              <w:sz w:val="40"/>
                              <w:szCs w:val="40"/>
                            </w:rPr>
                            <w:t xml:space="preserve"> 1</w:t>
                          </w:r>
                          <w:bookmarkStart w:id="1" w:name="_GoBack"/>
                          <w:bookmarkEnd w:id="1"/>
                          <w:r>
                            <w:rPr>
                              <w:sz w:val="40"/>
                              <w:szCs w:val="40"/>
                            </w:rPr>
                            <w:t xml:space="preserve"> (oopI1)</w:t>
                          </w:r>
                        </w:p>
                        <w:p w:rsidR="0025094B" w:rsidRPr="00AF65CF" w:rsidRDefault="0025094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5-09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25094B" w:rsidRDefault="0025094B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5-09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25094B" w:rsidRDefault="0025094B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p w:rsidR="0044099C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047581" w:history="1">
            <w:r w:rsidR="0044099C" w:rsidRPr="00956CC9">
              <w:rPr>
                <w:rStyle w:val="Hyperlink"/>
                <w:noProof/>
              </w:rPr>
              <w:t>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Einleitung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_Toc442047581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82" w:history="1">
            <w:r w:rsidR="0044099C" w:rsidRPr="00956CC9">
              <w:rPr>
                <w:rStyle w:val="Hyperlink"/>
                <w:noProof/>
              </w:rPr>
              <w:t>1.1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Einleitung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_Toc442047582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83" w:history="1">
            <w:r w:rsidR="0044099C" w:rsidRPr="00956CC9">
              <w:rPr>
                <w:rStyle w:val="Hyperlink"/>
                <w:noProof/>
              </w:rPr>
              <w:t>1.2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Lernziele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_Toc442047583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84" w:history="1">
            <w:r w:rsidR="0044099C" w:rsidRPr="00956CC9">
              <w:rPr>
                <w:rStyle w:val="Hyperlink"/>
                <w:noProof/>
              </w:rPr>
              <w:t>1.3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Prüfungen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_Toc442047584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585" w:history="1">
            <w:r w:rsidR="0044099C" w:rsidRPr="00956CC9">
              <w:rPr>
                <w:rStyle w:val="Hyperlink"/>
                <w:noProof/>
              </w:rPr>
              <w:t>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1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_Toc442047585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586" w:history="1">
            <w:r w:rsidR="0044099C" w:rsidRPr="00956CC9">
              <w:rPr>
                <w:rStyle w:val="Hyperlink"/>
                <w:noProof/>
              </w:rPr>
              <w:t>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2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_Toc442047586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87" w:history="1">
            <w:r w:rsidR="0044099C" w:rsidRPr="00956CC9">
              <w:rPr>
                <w:rStyle w:val="Hyperlink"/>
                <w:noProof/>
              </w:rPr>
              <w:t>3.1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Variablen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_Toc442047587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88" w:history="1">
            <w:r w:rsidR="0044099C" w:rsidRPr="00956CC9">
              <w:rPr>
                <w:rStyle w:val="Hyperlink"/>
                <w:noProof/>
              </w:rPr>
              <w:t>3.2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Primitive Datentypen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_Toc442047588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89" w:history="1">
            <w:r w:rsidR="0044099C" w:rsidRPr="00956CC9">
              <w:rPr>
                <w:rStyle w:val="Hyperlink"/>
                <w:noProof/>
              </w:rPr>
              <w:t>3.2.1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Übersicht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_Toc442047589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90" w:history="1">
            <w:r w:rsidR="0044099C" w:rsidRPr="00956CC9">
              <w:rPr>
                <w:rStyle w:val="Hyperlink"/>
                <w:noProof/>
              </w:rPr>
              <w:t>3.2.2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Datentypen byte/short/int/long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_Toc442047590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91" w:history="1">
            <w:r w:rsidR="0044099C" w:rsidRPr="00956CC9">
              <w:rPr>
                <w:rStyle w:val="Hyperlink"/>
                <w:noProof/>
              </w:rPr>
              <w:t>3.2.3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Datentypen float/double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_Toc442047591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92" w:history="1">
            <w:r w:rsidR="0044099C" w:rsidRPr="00956CC9">
              <w:rPr>
                <w:rStyle w:val="Hyperlink"/>
                <w:noProof/>
              </w:rPr>
              <w:t>3.2.4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Datentyp char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_Toc442047592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93" w:history="1">
            <w:r w:rsidR="0044099C" w:rsidRPr="00956CC9">
              <w:rPr>
                <w:rStyle w:val="Hyperlink"/>
                <w:noProof/>
              </w:rPr>
              <w:t>3.3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Zuweisungskompatibilität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_Toc442047593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94" w:history="1">
            <w:r w:rsidR="0044099C" w:rsidRPr="00956CC9">
              <w:rPr>
                <w:rStyle w:val="Hyperlink"/>
                <w:noProof/>
              </w:rPr>
              <w:t>3.4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Operatoren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_Toc442047594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11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95" w:history="1">
            <w:r w:rsidR="0044099C" w:rsidRPr="00956CC9">
              <w:rPr>
                <w:rStyle w:val="Hyperlink"/>
                <w:noProof/>
              </w:rPr>
              <w:t>3.4.1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Übersicht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_Toc442047595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11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96" w:history="1">
            <w:r w:rsidR="0044099C" w:rsidRPr="00956CC9">
              <w:rPr>
                <w:rStyle w:val="Hyperlink"/>
                <w:noProof/>
              </w:rPr>
              <w:t>3.4.2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Operatoren int/long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_Toc442047596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11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97" w:history="1">
            <w:r w:rsidR="0044099C" w:rsidRPr="00956CC9">
              <w:rPr>
                <w:rStyle w:val="Hyperlink"/>
                <w:noProof/>
              </w:rPr>
              <w:t>3.4.3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Operator float/double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_Toc442047597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12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98" w:history="1">
            <w:r w:rsidR="0044099C" w:rsidRPr="00956CC9">
              <w:rPr>
                <w:rStyle w:val="Hyperlink"/>
                <w:noProof/>
              </w:rPr>
              <w:t>3.4.4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Operatoren boolean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_Toc442047598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12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599" w:history="1">
            <w:r w:rsidR="0044099C" w:rsidRPr="00956CC9">
              <w:rPr>
                <w:rStyle w:val="Hyperlink"/>
                <w:noProof/>
              </w:rPr>
              <w:t>3.5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Zuweisungen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_Toc442047599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14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00" w:history="1">
            <w:r w:rsidR="0044099C" w:rsidRPr="00956CC9">
              <w:rPr>
                <w:rStyle w:val="Hyperlink"/>
                <w:noProof/>
              </w:rPr>
              <w:t>3.6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Kontrollstrukturen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_Toc442047600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14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01" w:history="1">
            <w:r w:rsidR="0044099C" w:rsidRPr="00956CC9">
              <w:rPr>
                <w:rStyle w:val="Hyperlink"/>
                <w:noProof/>
              </w:rPr>
              <w:t>3.6.1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Übersicht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_Toc442047601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14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02" w:history="1">
            <w:r w:rsidR="0044099C" w:rsidRPr="00956CC9">
              <w:rPr>
                <w:rStyle w:val="Hyperlink"/>
                <w:noProof/>
              </w:rPr>
              <w:t>3.6.2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Statement if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_Toc442047602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03" w:history="1">
            <w:r w:rsidR="0044099C" w:rsidRPr="00956CC9">
              <w:rPr>
                <w:rStyle w:val="Hyperlink"/>
                <w:noProof/>
              </w:rPr>
              <w:t>3.6.3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Statement if-else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_Toc442047603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04" w:history="1">
            <w:r w:rsidR="0044099C" w:rsidRPr="00956CC9">
              <w:rPr>
                <w:rStyle w:val="Hyperlink"/>
                <w:noProof/>
              </w:rPr>
              <w:t>3.6.4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Statement if-else-if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_Toc442047604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05" w:history="1">
            <w:r w:rsidR="0044099C" w:rsidRPr="00956CC9">
              <w:rPr>
                <w:rStyle w:val="Hyperlink"/>
                <w:noProof/>
              </w:rPr>
              <w:t>3.6.5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Statement Dangling if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_Toc442047605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06" w:history="1">
            <w:r w:rsidR="0044099C" w:rsidRPr="00956CC9">
              <w:rPr>
                <w:rStyle w:val="Hyperlink"/>
                <w:noProof/>
              </w:rPr>
              <w:t>3.6.6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Statement switch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_Toc442047606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07" w:history="1">
            <w:r w:rsidR="0044099C" w:rsidRPr="00956CC9">
              <w:rPr>
                <w:rStyle w:val="Hyperlink"/>
                <w:noProof/>
              </w:rPr>
              <w:t>3.6.7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Statement while-loop und do-loop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_Toc442047607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08" w:history="1">
            <w:r w:rsidR="0044099C" w:rsidRPr="00956CC9">
              <w:rPr>
                <w:rStyle w:val="Hyperlink"/>
                <w:noProof/>
              </w:rPr>
              <w:t>3.6.8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Statement for-loop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_Toc442047608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609" w:history="1">
            <w:r w:rsidR="0044099C" w:rsidRPr="00956CC9">
              <w:rPr>
                <w:rStyle w:val="Hyperlink"/>
                <w:noProof/>
              </w:rPr>
              <w:t>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3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_Toc442047609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10" w:history="1">
            <w:r w:rsidR="0044099C" w:rsidRPr="00956CC9">
              <w:rPr>
                <w:rStyle w:val="Hyperlink"/>
                <w:noProof/>
              </w:rPr>
              <w:t>4.1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Klassen und Instanzen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_Toc442047610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11" w:history="1">
            <w:r w:rsidR="0044099C" w:rsidRPr="00956CC9">
              <w:rPr>
                <w:rStyle w:val="Hyperlink"/>
                <w:noProof/>
              </w:rPr>
              <w:t>4.1.1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Idee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_Toc442047611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12" w:history="1">
            <w:r w:rsidR="0044099C" w:rsidRPr="00956CC9">
              <w:rPr>
                <w:rStyle w:val="Hyperlink"/>
                <w:noProof/>
              </w:rPr>
              <w:t>4.1.2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Definition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_Toc442047612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13" w:history="1">
            <w:r w:rsidR="0044099C" w:rsidRPr="00956CC9">
              <w:rPr>
                <w:rStyle w:val="Hyperlink"/>
                <w:noProof/>
              </w:rPr>
              <w:t>4.1.3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Instanzen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_Toc442047613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14" w:history="1">
            <w:r w:rsidR="0044099C" w:rsidRPr="00956CC9">
              <w:rPr>
                <w:rStyle w:val="Hyperlink"/>
                <w:noProof/>
              </w:rPr>
              <w:t>4.2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Strings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_Toc442047614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19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15" w:history="1">
            <w:r w:rsidR="0044099C" w:rsidRPr="00956CC9">
              <w:rPr>
                <w:rStyle w:val="Hyperlink"/>
                <w:noProof/>
              </w:rPr>
              <w:t>4.3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Arrays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_Toc442047615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16" w:history="1">
            <w:r w:rsidR="0044099C" w:rsidRPr="00956CC9">
              <w:rPr>
                <w:rStyle w:val="Hyperlink"/>
                <w:noProof/>
              </w:rPr>
              <w:t>4.3.1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Aufbau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_Toc442047616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17" w:history="1">
            <w:r w:rsidR="0044099C" w:rsidRPr="00956CC9">
              <w:rPr>
                <w:rStyle w:val="Hyperlink"/>
                <w:noProof/>
              </w:rPr>
              <w:t>4.4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Beispiele für Arrays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_Toc442047617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21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18" w:history="1">
            <w:r w:rsidR="0044099C" w:rsidRPr="00956CC9">
              <w:rPr>
                <w:rStyle w:val="Hyperlink"/>
                <w:noProof/>
              </w:rPr>
              <w:t>4.4.1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Mehrdimensionale Arrays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_Toc442047618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19" w:history="1">
            <w:r w:rsidR="0044099C" w:rsidRPr="00956CC9">
              <w:rPr>
                <w:rStyle w:val="Hyperlink"/>
                <w:noProof/>
              </w:rPr>
              <w:t>4.4.2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Beispiele für Mehrdimensionale Arrays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_Toc442047619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24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620" w:history="1">
            <w:r w:rsidR="0044099C" w:rsidRPr="00956CC9">
              <w:rPr>
                <w:rStyle w:val="Hyperlink"/>
                <w:noProof/>
              </w:rPr>
              <w:t>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4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_Toc442047620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21" w:history="1">
            <w:r w:rsidR="0044099C" w:rsidRPr="00956CC9">
              <w:rPr>
                <w:rStyle w:val="Hyperlink"/>
                <w:noProof/>
              </w:rPr>
              <w:t>5.1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Definition einer Klasse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_Toc442047621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22" w:history="1">
            <w:r w:rsidR="0044099C" w:rsidRPr="00956CC9">
              <w:rPr>
                <w:rStyle w:val="Hyperlink"/>
                <w:noProof/>
              </w:rPr>
              <w:t>5.2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UML Notation einer Klasse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_Toc442047622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23" w:history="1">
            <w:r w:rsidR="0044099C" w:rsidRPr="00956CC9">
              <w:rPr>
                <w:rStyle w:val="Hyperlink"/>
                <w:noProof/>
              </w:rPr>
              <w:t>5.3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State Machine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_Toc442047623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24" w:history="1">
            <w:r w:rsidR="0044099C" w:rsidRPr="00956CC9">
              <w:rPr>
                <w:rStyle w:val="Hyperlink"/>
                <w:noProof/>
              </w:rPr>
              <w:t>5.4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Klasse und deren Objekte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_Toc442047624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25" w:history="1">
            <w:r w:rsidR="0044099C" w:rsidRPr="00956CC9">
              <w:rPr>
                <w:rStyle w:val="Hyperlink"/>
                <w:noProof/>
              </w:rPr>
              <w:t>5.5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Felder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_Toc442047625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26" w:history="1">
            <w:r w:rsidR="0044099C" w:rsidRPr="00956CC9">
              <w:rPr>
                <w:rStyle w:val="Hyperlink"/>
                <w:noProof/>
              </w:rPr>
              <w:t>5.5.1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Übersicht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_Toc442047626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27" w:history="1">
            <w:r w:rsidR="0044099C" w:rsidRPr="00956CC9">
              <w:rPr>
                <w:rStyle w:val="Hyperlink"/>
                <w:noProof/>
              </w:rPr>
              <w:t>5.6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Methoden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_Toc442047627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28" w:history="1">
            <w:r w:rsidR="0044099C" w:rsidRPr="00956CC9">
              <w:rPr>
                <w:rStyle w:val="Hyperlink"/>
                <w:noProof/>
              </w:rPr>
              <w:t>5.6.1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Übersicht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_Toc442047628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29" w:history="1">
            <w:r w:rsidR="0044099C" w:rsidRPr="00956CC9">
              <w:rPr>
                <w:rStyle w:val="Hyperlink"/>
                <w:noProof/>
              </w:rPr>
              <w:t>5.6.2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Method Overloading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_Toc442047629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30" w:history="1">
            <w:r w:rsidR="0044099C" w:rsidRPr="00956CC9">
              <w:rPr>
                <w:rStyle w:val="Hyperlink"/>
                <w:noProof/>
              </w:rPr>
              <w:t>5.6.3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Call by Value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_Toc442047630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31" w:history="1">
            <w:r w:rsidR="0044099C" w:rsidRPr="00956CC9">
              <w:rPr>
                <w:rStyle w:val="Hyperlink"/>
                <w:noProof/>
              </w:rPr>
              <w:t>5.7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Konstruktoren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_Toc442047631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632" w:history="1">
            <w:r w:rsidR="0044099C" w:rsidRPr="00956CC9">
              <w:rPr>
                <w:rStyle w:val="Hyperlink"/>
                <w:noProof/>
              </w:rPr>
              <w:t>6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5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_Toc442047632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33" w:history="1">
            <w:r w:rsidR="0044099C" w:rsidRPr="00956CC9">
              <w:rPr>
                <w:rStyle w:val="Hyperlink"/>
                <w:noProof/>
              </w:rPr>
              <w:t>6.1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Klassenzugriff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_Toc442047633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34" w:history="1">
            <w:r w:rsidR="0044099C" w:rsidRPr="00956CC9">
              <w:rPr>
                <w:rStyle w:val="Hyperlink"/>
                <w:noProof/>
              </w:rPr>
              <w:t>6.2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Keyword static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_Toc442047634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35" w:history="1">
            <w:r w:rsidR="0044099C" w:rsidRPr="00956CC9">
              <w:rPr>
                <w:rStyle w:val="Hyperlink"/>
                <w:noProof/>
              </w:rPr>
              <w:t>6.2.1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Felder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_Toc442047635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36" w:history="1">
            <w:r w:rsidR="0044099C" w:rsidRPr="00956CC9">
              <w:rPr>
                <w:rStyle w:val="Hyperlink"/>
                <w:noProof/>
              </w:rPr>
              <w:t>6.2.2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Methoden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_Toc442047636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37" w:history="1">
            <w:r w:rsidR="0044099C" w:rsidRPr="00956CC9">
              <w:rPr>
                <w:rStyle w:val="Hyperlink"/>
                <w:noProof/>
              </w:rPr>
              <w:t>6.3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Klasseninitialisierung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_Toc442047637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38" w:history="1">
            <w:r w:rsidR="0044099C" w:rsidRPr="00956CC9">
              <w:rPr>
                <w:rStyle w:val="Hyperlink"/>
                <w:noProof/>
              </w:rPr>
              <w:t>6.3.1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Übersicht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_Toc442047638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39" w:history="1">
            <w:r w:rsidR="0044099C" w:rsidRPr="00956CC9">
              <w:rPr>
                <w:rStyle w:val="Hyperlink"/>
                <w:noProof/>
              </w:rPr>
              <w:t>6.3.2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Vergleich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_Toc442047639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29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40" w:history="1">
            <w:r w:rsidR="0044099C" w:rsidRPr="00956CC9">
              <w:rPr>
                <w:rStyle w:val="Hyperlink"/>
                <w:noProof/>
              </w:rPr>
              <w:t>6.3.3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Übersicht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_Toc442047640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41" w:history="1">
            <w:r w:rsidR="0044099C" w:rsidRPr="00956CC9">
              <w:rPr>
                <w:rStyle w:val="Hyperlink"/>
                <w:noProof/>
              </w:rPr>
              <w:t>6.4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Vererbung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_Toc442047641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42" w:history="1">
            <w:r w:rsidR="0044099C" w:rsidRPr="00956CC9">
              <w:rPr>
                <w:rStyle w:val="Hyperlink"/>
                <w:noProof/>
              </w:rPr>
              <w:t>6.4.1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Klassendefinition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_Toc442047642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43" w:history="1">
            <w:r w:rsidR="0044099C" w:rsidRPr="00956CC9">
              <w:rPr>
                <w:rStyle w:val="Hyperlink"/>
                <w:noProof/>
              </w:rPr>
              <w:t>6.4.2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Vererbung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_Toc442047643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31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44" w:history="1">
            <w:r w:rsidR="0044099C" w:rsidRPr="00956CC9">
              <w:rPr>
                <w:rStyle w:val="Hyperlink"/>
                <w:noProof/>
              </w:rPr>
              <w:t>6.4.3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Generelle Vererbung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_Toc442047644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32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45" w:history="1">
            <w:r w:rsidR="0044099C" w:rsidRPr="00956CC9">
              <w:rPr>
                <w:rStyle w:val="Hyperlink"/>
                <w:noProof/>
              </w:rPr>
              <w:t>6.4.4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Method Overriding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_Toc442047645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46" w:history="1">
            <w:r w:rsidR="0044099C" w:rsidRPr="00956CC9">
              <w:rPr>
                <w:rStyle w:val="Hyperlink"/>
                <w:noProof/>
              </w:rPr>
              <w:t>6.5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Vererbung &amp; Konstruktoren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_Toc442047646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34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47" w:history="1">
            <w:r w:rsidR="0044099C" w:rsidRPr="00956CC9">
              <w:rPr>
                <w:rStyle w:val="Hyperlink"/>
                <w:noProof/>
              </w:rPr>
              <w:t>6.6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Zusammenfassung Vererbung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_Toc442047647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648" w:history="1">
            <w:r w:rsidR="0044099C" w:rsidRPr="00956CC9">
              <w:rPr>
                <w:rStyle w:val="Hyperlink"/>
                <w:noProof/>
              </w:rPr>
              <w:t>7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6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_Toc442047648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49" w:history="1">
            <w:r w:rsidR="0044099C" w:rsidRPr="00956CC9">
              <w:rPr>
                <w:rStyle w:val="Hyperlink"/>
                <w:noProof/>
              </w:rPr>
              <w:t>7.1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Polymorphismus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_Toc442047649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50" w:history="1">
            <w:r w:rsidR="0044099C" w:rsidRPr="00956CC9">
              <w:rPr>
                <w:rStyle w:val="Hyperlink"/>
                <w:noProof/>
              </w:rPr>
              <w:t>7.2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Polymorphismus und Overloading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_Toc442047650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651" w:history="1">
            <w:r w:rsidR="0044099C" w:rsidRPr="00956CC9">
              <w:rPr>
                <w:rStyle w:val="Hyperlink"/>
                <w:noProof/>
              </w:rPr>
              <w:t>8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7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_Toc442047651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39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652" w:history="1">
            <w:r w:rsidR="0044099C" w:rsidRPr="00956CC9">
              <w:rPr>
                <w:rStyle w:val="Hyperlink"/>
                <w:noProof/>
              </w:rPr>
              <w:t>9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8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_Toc442047652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53" w:history="1">
            <w:r w:rsidR="0044099C" w:rsidRPr="00956CC9">
              <w:rPr>
                <w:rStyle w:val="Hyperlink"/>
                <w:noProof/>
              </w:rPr>
              <w:t>9.1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Packages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_Toc442047653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54" w:history="1">
            <w:r w:rsidR="0044099C" w:rsidRPr="00956CC9">
              <w:rPr>
                <w:rStyle w:val="Hyperlink"/>
                <w:noProof/>
              </w:rPr>
              <w:t>9.1.1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Ziele von Packages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_Toc442047654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55" w:history="1">
            <w:r w:rsidR="0044099C" w:rsidRPr="00956CC9">
              <w:rPr>
                <w:rStyle w:val="Hyperlink"/>
                <w:noProof/>
              </w:rPr>
              <w:t>9.1.2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Generelle Informationen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_Toc442047655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56" w:history="1">
            <w:r w:rsidR="0044099C" w:rsidRPr="00956CC9">
              <w:rPr>
                <w:rStyle w:val="Hyperlink"/>
                <w:noProof/>
              </w:rPr>
              <w:t>9.1.3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Kompilierung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_Toc442047656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57" w:history="1">
            <w:r w:rsidR="0044099C" w:rsidRPr="00956CC9">
              <w:rPr>
                <w:rStyle w:val="Hyperlink"/>
                <w:noProof/>
              </w:rPr>
              <w:t>9.1.4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Namespaces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_Toc442047657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58" w:history="1">
            <w:r w:rsidR="0044099C" w:rsidRPr="00956CC9">
              <w:rPr>
                <w:rStyle w:val="Hyperlink"/>
                <w:noProof/>
              </w:rPr>
              <w:t>9.1.5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Imports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_Toc442047658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41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59" w:history="1">
            <w:r w:rsidR="0044099C" w:rsidRPr="00956CC9">
              <w:rPr>
                <w:rStyle w:val="Hyperlink"/>
                <w:noProof/>
              </w:rPr>
              <w:t>9.2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Visibility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_Toc442047659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41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60" w:history="1">
            <w:r w:rsidR="0044099C" w:rsidRPr="00956CC9">
              <w:rPr>
                <w:rStyle w:val="Hyperlink"/>
                <w:noProof/>
              </w:rPr>
              <w:t>9.3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Information Hiding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_Toc442047660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42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661" w:history="1">
            <w:r w:rsidR="0044099C" w:rsidRPr="00956CC9">
              <w:rPr>
                <w:rStyle w:val="Hyperlink"/>
                <w:noProof/>
              </w:rPr>
              <w:t>10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9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_Toc442047661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62" w:history="1">
            <w:r w:rsidR="0044099C" w:rsidRPr="00956CC9">
              <w:rPr>
                <w:rStyle w:val="Hyperlink"/>
                <w:noProof/>
              </w:rPr>
              <w:t>10.1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Instanzvariablen und statische Variablen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_Toc442047662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63" w:history="1">
            <w:r w:rsidR="0044099C" w:rsidRPr="00956CC9">
              <w:rPr>
                <w:rStyle w:val="Hyperlink"/>
                <w:noProof/>
                <w:lang w:val="fr-CH"/>
              </w:rPr>
              <w:t>10.2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  <w:lang w:val="fr-CH"/>
              </w:rPr>
              <w:t>Abstract Data Type und Abstract Data Structure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_Toc442047663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64" w:history="1">
            <w:r w:rsidR="0044099C" w:rsidRPr="00956CC9">
              <w:rPr>
                <w:rStyle w:val="Hyperlink"/>
                <w:noProof/>
              </w:rPr>
              <w:t>10.2.1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Übersicht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_Toc442047664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65" w:history="1">
            <w:r w:rsidR="0044099C" w:rsidRPr="00956CC9">
              <w:rPr>
                <w:rStyle w:val="Hyperlink"/>
                <w:noProof/>
              </w:rPr>
              <w:t>10.2.2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Abstract Data Type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_Toc442047665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66" w:history="1">
            <w:r w:rsidR="0044099C" w:rsidRPr="00956CC9">
              <w:rPr>
                <w:rStyle w:val="Hyperlink"/>
                <w:noProof/>
              </w:rPr>
              <w:t>10.2.3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Abstract Data Structure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_Toc442047666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44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67" w:history="1">
            <w:r w:rsidR="0044099C" w:rsidRPr="00956CC9">
              <w:rPr>
                <w:rStyle w:val="Hyperlink"/>
                <w:noProof/>
              </w:rPr>
              <w:t>10.3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Dynamic Invocation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_Toc442047667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44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68" w:history="1">
            <w:r w:rsidR="0044099C" w:rsidRPr="00956CC9">
              <w:rPr>
                <w:rStyle w:val="Hyperlink"/>
                <w:noProof/>
              </w:rPr>
              <w:t>10.4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Overloading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_Toc442047668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69" w:history="1">
            <w:r w:rsidR="0044099C" w:rsidRPr="00956CC9">
              <w:rPr>
                <w:rStyle w:val="Hyperlink"/>
                <w:noProof/>
              </w:rPr>
              <w:t>10.5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Variable Arity Parameter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_Toc442047669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70" w:history="1">
            <w:r w:rsidR="0044099C" w:rsidRPr="00956CC9">
              <w:rPr>
                <w:rStyle w:val="Hyperlink"/>
                <w:noProof/>
              </w:rPr>
              <w:t>10.6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Overloading &amp; Variable Arity Parameter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_Toc442047670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71" w:history="1">
            <w:r w:rsidR="0044099C" w:rsidRPr="00956CC9">
              <w:rPr>
                <w:rStyle w:val="Hyperlink"/>
                <w:noProof/>
              </w:rPr>
              <w:t>10.7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Overloading und Inheritance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_Toc442047671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72" w:history="1">
            <w:r w:rsidR="0044099C" w:rsidRPr="00956CC9">
              <w:rPr>
                <w:rStyle w:val="Hyperlink"/>
                <w:noProof/>
              </w:rPr>
              <w:t>10.8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Overloading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_Toc442047672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73" w:history="1">
            <w:r w:rsidR="0044099C" w:rsidRPr="00956CC9">
              <w:rPr>
                <w:rStyle w:val="Hyperlink"/>
                <w:noProof/>
              </w:rPr>
              <w:t>10.9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Overloading und Inheritane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_Toc442047673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74" w:history="1">
            <w:r w:rsidR="0044099C" w:rsidRPr="00956CC9">
              <w:rPr>
                <w:rStyle w:val="Hyperlink"/>
                <w:noProof/>
              </w:rPr>
              <w:t>10.10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Field Hiding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_Toc442047674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75" w:history="1">
            <w:r w:rsidR="0044099C" w:rsidRPr="00956CC9">
              <w:rPr>
                <w:rStyle w:val="Hyperlink"/>
                <w:noProof/>
              </w:rPr>
              <w:t>10.11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Final Classes und Methods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_Toc442047675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76" w:history="1">
            <w:r w:rsidR="0044099C" w:rsidRPr="00956CC9">
              <w:rPr>
                <w:rStyle w:val="Hyperlink"/>
                <w:noProof/>
              </w:rPr>
              <w:t>10.12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Final Attributes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_Toc442047676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49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677" w:history="1">
            <w:r w:rsidR="0044099C" w:rsidRPr="00956CC9">
              <w:rPr>
                <w:rStyle w:val="Hyperlink"/>
                <w:noProof/>
              </w:rPr>
              <w:t>11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10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_Toc442047677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78" w:history="1">
            <w:r w:rsidR="0044099C" w:rsidRPr="00956CC9">
              <w:rPr>
                <w:rStyle w:val="Hyperlink"/>
                <w:noProof/>
              </w:rPr>
              <w:t>11.1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Abstrakte Methoden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_Toc442047678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79" w:history="1">
            <w:r w:rsidR="0044099C" w:rsidRPr="00956CC9">
              <w:rPr>
                <w:rStyle w:val="Hyperlink"/>
                <w:noProof/>
              </w:rPr>
              <w:t>11.2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Abstrakte Klassen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_Toc442047679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80" w:history="1">
            <w:r w:rsidR="0044099C" w:rsidRPr="00956CC9">
              <w:rPr>
                <w:rStyle w:val="Hyperlink"/>
                <w:noProof/>
              </w:rPr>
              <w:t>11.3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Interfaces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_Toc442047680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52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81" w:history="1">
            <w:r w:rsidR="0044099C" w:rsidRPr="00956CC9">
              <w:rPr>
                <w:rStyle w:val="Hyperlink"/>
                <w:noProof/>
              </w:rPr>
              <w:t>11.4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Interface und Abstract Base Class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_Toc442047681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82" w:history="1">
            <w:r w:rsidR="0044099C" w:rsidRPr="00956CC9">
              <w:rPr>
                <w:rStyle w:val="Hyperlink"/>
                <w:noProof/>
              </w:rPr>
              <w:t>11.5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Implementierung von mehreren Interfaces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_Toc442047682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83" w:history="1">
            <w:r w:rsidR="0044099C" w:rsidRPr="00956CC9">
              <w:rPr>
                <w:rStyle w:val="Hyperlink"/>
                <w:noProof/>
              </w:rPr>
              <w:t>11.6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Interface Erweiterung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_Toc442047683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84" w:history="1">
            <w:r w:rsidR="0044099C" w:rsidRPr="00956CC9">
              <w:rPr>
                <w:rStyle w:val="Hyperlink"/>
                <w:noProof/>
              </w:rPr>
              <w:t>11.7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Interface Variablen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_Toc442047684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54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85" w:history="1">
            <w:r w:rsidR="0044099C" w:rsidRPr="00956CC9">
              <w:rPr>
                <w:rStyle w:val="Hyperlink"/>
                <w:noProof/>
              </w:rPr>
              <w:t>11.8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Interfaces versus Abstract Classes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_Toc442047685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86" w:history="1">
            <w:r w:rsidR="0044099C" w:rsidRPr="00956CC9">
              <w:rPr>
                <w:rStyle w:val="Hyperlink"/>
                <w:noProof/>
              </w:rPr>
              <w:t>11.9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Gründe für Interfaces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_Toc442047686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87" w:history="1">
            <w:r w:rsidR="0044099C" w:rsidRPr="00956CC9">
              <w:rPr>
                <w:rStyle w:val="Hyperlink"/>
                <w:noProof/>
              </w:rPr>
              <w:t>11.10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Beispiel eines Interfaces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_Toc442047687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88" w:history="1">
            <w:r w:rsidR="0044099C" w:rsidRPr="00956CC9">
              <w:rPr>
                <w:rStyle w:val="Hyperlink"/>
                <w:noProof/>
              </w:rPr>
              <w:t>11.11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Marker Interfaces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_Toc442047688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689" w:history="1">
            <w:r w:rsidR="0044099C" w:rsidRPr="00956CC9">
              <w:rPr>
                <w:rStyle w:val="Hyperlink"/>
                <w:noProof/>
              </w:rPr>
              <w:t>12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11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_Toc442047689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690" w:history="1">
            <w:r w:rsidR="0044099C" w:rsidRPr="00956CC9">
              <w:rPr>
                <w:rStyle w:val="Hyperlink"/>
                <w:noProof/>
              </w:rPr>
              <w:t>13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12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_Toc442047690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91" w:history="1">
            <w:r w:rsidR="0044099C" w:rsidRPr="00956CC9">
              <w:rPr>
                <w:rStyle w:val="Hyperlink"/>
                <w:noProof/>
              </w:rPr>
              <w:t>13.1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Definition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_Toc442047691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92" w:history="1">
            <w:r w:rsidR="0044099C" w:rsidRPr="00956CC9">
              <w:rPr>
                <w:rStyle w:val="Hyperlink"/>
                <w:noProof/>
              </w:rPr>
              <w:t>13.2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Diagrammtypen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_Toc442047692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93" w:history="1">
            <w:r w:rsidR="0044099C" w:rsidRPr="00956CC9">
              <w:rPr>
                <w:rStyle w:val="Hyperlink"/>
                <w:noProof/>
              </w:rPr>
              <w:t>13.3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Klassendiagramm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_Toc442047693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94" w:history="1">
            <w:r w:rsidR="0044099C" w:rsidRPr="00956CC9">
              <w:rPr>
                <w:rStyle w:val="Hyperlink"/>
                <w:noProof/>
              </w:rPr>
              <w:t>13.4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Types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_Toc442047694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59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95" w:history="1">
            <w:r w:rsidR="0044099C" w:rsidRPr="00956CC9">
              <w:rPr>
                <w:rStyle w:val="Hyperlink"/>
                <w:noProof/>
              </w:rPr>
              <w:t>13.5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Types Members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_Toc442047695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96" w:history="1">
            <w:r w:rsidR="0044099C" w:rsidRPr="00956CC9">
              <w:rPr>
                <w:rStyle w:val="Hyperlink"/>
                <w:noProof/>
              </w:rPr>
              <w:t>13.6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Fields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_Toc442047696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97" w:history="1">
            <w:r w:rsidR="0044099C" w:rsidRPr="00956CC9">
              <w:rPr>
                <w:rStyle w:val="Hyperlink"/>
                <w:noProof/>
              </w:rPr>
              <w:t>13.7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Methods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_Toc442047697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98" w:history="1">
            <w:r w:rsidR="0044099C" w:rsidRPr="00956CC9">
              <w:rPr>
                <w:rStyle w:val="Hyperlink"/>
                <w:noProof/>
              </w:rPr>
              <w:t>13.8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Inheritance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_Toc442047698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61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699" w:history="1">
            <w:r w:rsidR="0044099C" w:rsidRPr="00956CC9">
              <w:rPr>
                <w:rStyle w:val="Hyperlink"/>
                <w:noProof/>
              </w:rPr>
              <w:t>13.9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Associations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_Toc442047699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61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00" w:history="1">
            <w:r w:rsidR="0044099C" w:rsidRPr="00956CC9">
              <w:rPr>
                <w:rStyle w:val="Hyperlink"/>
                <w:noProof/>
              </w:rPr>
              <w:t>13.10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Beispiele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_Toc442047700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62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701" w:history="1">
            <w:r w:rsidR="0044099C" w:rsidRPr="00956CC9">
              <w:rPr>
                <w:rStyle w:val="Hyperlink"/>
                <w:noProof/>
              </w:rPr>
              <w:t>14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13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_Toc442047701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02" w:history="1">
            <w:r w:rsidR="0044099C" w:rsidRPr="00956CC9">
              <w:rPr>
                <w:rStyle w:val="Hyperlink"/>
                <w:noProof/>
              </w:rPr>
              <w:t>14.1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Ideen von Exceptions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_Toc442047702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03" w:history="1">
            <w:r w:rsidR="0044099C" w:rsidRPr="00956CC9">
              <w:rPr>
                <w:rStyle w:val="Hyperlink"/>
                <w:noProof/>
              </w:rPr>
              <w:t>14.2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Typen von Exception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_Toc442047703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04" w:history="1">
            <w:r w:rsidR="0044099C" w:rsidRPr="00956CC9">
              <w:rPr>
                <w:rStyle w:val="Hyperlink"/>
                <w:noProof/>
              </w:rPr>
              <w:t>14.3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Werfen von Exceptions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_Toc442047704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64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05" w:history="1">
            <w:r w:rsidR="0044099C" w:rsidRPr="00956CC9">
              <w:rPr>
                <w:rStyle w:val="Hyperlink"/>
                <w:noProof/>
              </w:rPr>
              <w:t>14.4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Fangen von Exceptions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_Toc442047705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65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06" w:history="1">
            <w:r w:rsidR="0044099C" w:rsidRPr="00956CC9">
              <w:rPr>
                <w:rStyle w:val="Hyperlink"/>
                <w:noProof/>
              </w:rPr>
              <w:t>14.5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Ablauf von Exceptions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_Toc442047706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66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07" w:history="1">
            <w:r w:rsidR="0044099C" w:rsidRPr="00956CC9">
              <w:rPr>
                <w:rStyle w:val="Hyperlink"/>
                <w:noProof/>
              </w:rPr>
              <w:t>14.6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Weitergeben von Exception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_Toc442047707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08" w:history="1">
            <w:r w:rsidR="0044099C" w:rsidRPr="00956CC9">
              <w:rPr>
                <w:rStyle w:val="Hyperlink"/>
                <w:noProof/>
              </w:rPr>
              <w:t>14.7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Verlorene Exceptions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_Toc442047708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09" w:history="1">
            <w:r w:rsidR="0044099C" w:rsidRPr="00956CC9">
              <w:rPr>
                <w:rStyle w:val="Hyperlink"/>
                <w:noProof/>
              </w:rPr>
              <w:t>14.8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Resourcemanagement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_Toc442047709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69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10" w:history="1">
            <w:r w:rsidR="0044099C" w:rsidRPr="00956CC9">
              <w:rPr>
                <w:rStyle w:val="Hyperlink"/>
                <w:noProof/>
              </w:rPr>
              <w:t>14.9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Checked versus Unchecked Exceptions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_Toc442047710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70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711" w:history="1">
            <w:r w:rsidR="0044099C" w:rsidRPr="00956CC9">
              <w:rPr>
                <w:rStyle w:val="Hyperlink"/>
                <w:noProof/>
              </w:rPr>
              <w:t>15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14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_Toc442047711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72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12" w:history="1">
            <w:r w:rsidR="0044099C" w:rsidRPr="00956CC9">
              <w:rPr>
                <w:rStyle w:val="Hyperlink"/>
                <w:noProof/>
              </w:rPr>
              <w:t>15.1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Objektvergleiche mittels Object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_Toc442047712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72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13" w:history="1">
            <w:r w:rsidR="0044099C" w:rsidRPr="00956CC9">
              <w:rPr>
                <w:rStyle w:val="Hyperlink"/>
                <w:noProof/>
              </w:rPr>
              <w:t>15.2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Objektvergleich mittels Comparable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_Toc442047713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72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14" w:history="1">
            <w:r w:rsidR="0044099C" w:rsidRPr="00956CC9">
              <w:rPr>
                <w:rStyle w:val="Hyperlink"/>
                <w:noProof/>
              </w:rPr>
              <w:t>15.3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Boxed Klassen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_Toc442047714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73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15" w:history="1">
            <w:r w:rsidR="0044099C" w:rsidRPr="00956CC9">
              <w:rPr>
                <w:rStyle w:val="Hyperlink"/>
                <w:noProof/>
              </w:rPr>
              <w:t>15.4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Enums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_Toc442047715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74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42047716" w:history="1">
            <w:r w:rsidR="0044099C" w:rsidRPr="00956CC9">
              <w:rPr>
                <w:rStyle w:val="Hyperlink"/>
                <w:noProof/>
              </w:rPr>
              <w:t>16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Woche 15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_Toc442047716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17" w:history="1">
            <w:r w:rsidR="0044099C" w:rsidRPr="00956CC9">
              <w:rPr>
                <w:rStyle w:val="Hyperlink"/>
                <w:noProof/>
              </w:rPr>
              <w:t>16.1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Verschachtelte Klassen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_Toc442047717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77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18" w:history="1">
            <w:r w:rsidR="0044099C" w:rsidRPr="00956CC9">
              <w:rPr>
                <w:rStyle w:val="Hyperlink"/>
                <w:noProof/>
              </w:rPr>
              <w:t>16.2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Statische Klassen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_Toc442047718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78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19" w:history="1">
            <w:r w:rsidR="0044099C" w:rsidRPr="00956CC9">
              <w:rPr>
                <w:rStyle w:val="Hyperlink"/>
                <w:noProof/>
              </w:rPr>
              <w:t>16.3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Nicht statische Klassen: Lokale/Anonyme Klassen und Lambdas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_Toc442047719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20" w:history="1">
            <w:r w:rsidR="0044099C" w:rsidRPr="00956CC9">
              <w:rPr>
                <w:rStyle w:val="Hyperlink"/>
                <w:noProof/>
              </w:rPr>
              <w:t>16.4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Codebeispiel für Klassen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_Toc442047720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79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44099C" w:rsidRDefault="005366CA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2047721" w:history="1">
            <w:r w:rsidR="0044099C" w:rsidRPr="00956CC9">
              <w:rPr>
                <w:rStyle w:val="Hyperlink"/>
                <w:noProof/>
              </w:rPr>
              <w:t>16.5</w:t>
            </w:r>
            <w:r w:rsidR="0044099C">
              <w:rPr>
                <w:rFonts w:eastAsiaTheme="minorEastAsia"/>
                <w:noProof/>
                <w:lang w:eastAsia="de-CH"/>
              </w:rPr>
              <w:tab/>
            </w:r>
            <w:r w:rsidR="0044099C" w:rsidRPr="00956CC9">
              <w:rPr>
                <w:rStyle w:val="Hyperlink"/>
                <w:noProof/>
              </w:rPr>
              <w:t>Fazit</w:t>
            </w:r>
            <w:r w:rsidR="0044099C">
              <w:rPr>
                <w:noProof/>
                <w:webHidden/>
              </w:rPr>
              <w:tab/>
            </w:r>
            <w:r w:rsidR="0044099C">
              <w:rPr>
                <w:noProof/>
                <w:webHidden/>
              </w:rPr>
              <w:fldChar w:fldCharType="begin"/>
            </w:r>
            <w:r w:rsidR="0044099C">
              <w:rPr>
                <w:noProof/>
                <w:webHidden/>
              </w:rPr>
              <w:instrText xml:space="preserve"> PAGEREF _Toc442047721 \h </w:instrText>
            </w:r>
            <w:r w:rsidR="0044099C">
              <w:rPr>
                <w:noProof/>
                <w:webHidden/>
              </w:rPr>
            </w:r>
            <w:r w:rsidR="0044099C">
              <w:rPr>
                <w:noProof/>
                <w:webHidden/>
              </w:rPr>
              <w:fldChar w:fldCharType="separate"/>
            </w:r>
            <w:r w:rsidR="0044099C">
              <w:rPr>
                <w:noProof/>
                <w:webHidden/>
              </w:rPr>
              <w:t>81</w:t>
            </w:r>
            <w:r w:rsidR="0044099C"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0C016D" w:rsidRDefault="000C016D" w:rsidP="000C016D">
      <w:pPr>
        <w:pStyle w:val="berschrift1"/>
      </w:pPr>
      <w:bookmarkStart w:id="2" w:name="_Toc430435984"/>
      <w:bookmarkStart w:id="3" w:name="_Toc442047581"/>
      <w:r>
        <w:lastRenderedPageBreak/>
        <w:t>Einleitung</w:t>
      </w:r>
      <w:bookmarkEnd w:id="2"/>
      <w:bookmarkEnd w:id="3"/>
    </w:p>
    <w:p w:rsidR="000C016D" w:rsidRDefault="000C016D" w:rsidP="000C016D">
      <w:pPr>
        <w:pStyle w:val="berschrift2"/>
      </w:pPr>
      <w:bookmarkStart w:id="4" w:name="_Toc430422362"/>
      <w:bookmarkStart w:id="5" w:name="_Toc430435985"/>
      <w:bookmarkStart w:id="6" w:name="_Toc442047582"/>
      <w:r>
        <w:t>Einleitung</w:t>
      </w:r>
      <w:bookmarkEnd w:id="4"/>
      <w:bookmarkEnd w:id="5"/>
      <w:bookmarkEnd w:id="6"/>
    </w:p>
    <w:p w:rsidR="000C016D" w:rsidRDefault="000C016D" w:rsidP="000C016D">
      <w:r>
        <w:t>Dieses Dokument stellt die Moduldokumentation für das Modul oop</w:t>
      </w:r>
      <w:r w:rsidR="003125E5">
        <w:t>I</w:t>
      </w:r>
      <w:r>
        <w:t>1 dar. Allfällige Unterlagen sind im Modulordner zu finden.</w:t>
      </w:r>
    </w:p>
    <w:p w:rsidR="000C016D" w:rsidRDefault="000C016D" w:rsidP="000C016D">
      <w:pPr>
        <w:pStyle w:val="berschrift2"/>
      </w:pPr>
      <w:bookmarkStart w:id="7" w:name="_Toc430422363"/>
      <w:bookmarkStart w:id="8" w:name="_Toc430435986"/>
      <w:bookmarkStart w:id="9" w:name="_Toc442047583"/>
      <w:r>
        <w:t>Lernziele</w:t>
      </w:r>
      <w:bookmarkEnd w:id="7"/>
      <w:bookmarkEnd w:id="8"/>
      <w:bookmarkEnd w:id="9"/>
    </w:p>
    <w:p w:rsidR="000C016D" w:rsidRDefault="000C016D" w:rsidP="000C016D">
      <w:r>
        <w:t>Das Modul beinhaltet folgende Lernziele:</w:t>
      </w:r>
    </w:p>
    <w:p w:rsidR="003B4E9C" w:rsidRDefault="003B4E9C" w:rsidP="003B4E9C">
      <w:pPr>
        <w:pStyle w:val="Listenabsatz"/>
        <w:numPr>
          <w:ilvl w:val="0"/>
          <w:numId w:val="4"/>
        </w:numPr>
      </w:pPr>
      <w:r>
        <w:t>Die Studierenden können einfache Problemstellungen lösen und deren Lösungen objektorientiert implementieren</w:t>
      </w:r>
    </w:p>
    <w:p w:rsidR="003B4E9C" w:rsidRDefault="003B4E9C" w:rsidP="003B4E9C">
      <w:pPr>
        <w:pStyle w:val="Listenabsatz"/>
        <w:numPr>
          <w:ilvl w:val="0"/>
          <w:numId w:val="4"/>
        </w:numPr>
      </w:pPr>
      <w:r>
        <w:t>Kenntnisse der Objektorientierten Programmierung</w:t>
      </w:r>
    </w:p>
    <w:p w:rsidR="003B4E9C" w:rsidRDefault="003B4E9C" w:rsidP="003B4E9C">
      <w:pPr>
        <w:pStyle w:val="Listenabsatz"/>
        <w:numPr>
          <w:ilvl w:val="0"/>
          <w:numId w:val="4"/>
        </w:numPr>
      </w:pPr>
      <w:r>
        <w:t>Kenntnisse der Programmierung mit Java</w:t>
      </w:r>
    </w:p>
    <w:p w:rsidR="000C016D" w:rsidRDefault="000C016D" w:rsidP="000C016D">
      <w:pPr>
        <w:pStyle w:val="berschrift2"/>
      </w:pPr>
      <w:bookmarkStart w:id="10" w:name="_Toc430422364"/>
      <w:bookmarkStart w:id="11" w:name="_Toc430435987"/>
      <w:bookmarkStart w:id="12" w:name="_Toc442047584"/>
      <w:r>
        <w:t>Prüfungen</w:t>
      </w:r>
      <w:bookmarkEnd w:id="10"/>
      <w:bookmarkEnd w:id="11"/>
      <w:bookmarkEnd w:id="12"/>
    </w:p>
    <w:p w:rsidR="003E2D47" w:rsidRDefault="000C016D" w:rsidP="000C016D">
      <w:r>
        <w:t xml:space="preserve">Die Modulnote setzt sich zu 50% aus </w:t>
      </w:r>
      <w:r w:rsidR="003E2D47">
        <w:t>zwei Semesterprüfungen zu je 25% und einer Modulschlussprüfung zu 50% zusammen.</w:t>
      </w:r>
    </w:p>
    <w:p w:rsidR="00AF65CF" w:rsidRDefault="00AF65CF" w:rsidP="00AF65CF"/>
    <w:p w:rsidR="001E373F" w:rsidRDefault="001E373F" w:rsidP="00E436C5">
      <w:pPr>
        <w:pStyle w:val="berschrift1"/>
      </w:pPr>
      <w:bookmarkStart w:id="13" w:name="_Toc442047585"/>
      <w:r>
        <w:lastRenderedPageBreak/>
        <w:t>Woche 1</w:t>
      </w:r>
      <w:bookmarkEnd w:id="13"/>
    </w:p>
    <w:p w:rsidR="00877C04" w:rsidRPr="00877C04" w:rsidRDefault="006F05F6" w:rsidP="00877C04">
      <w:r>
        <w:t>In der ersten Woche gab es eine kurze Moduleinführung und eine Übersicht über die Programmiersprache Java.</w:t>
      </w:r>
    </w:p>
    <w:p w:rsidR="001E373F" w:rsidRDefault="001E373F" w:rsidP="001E373F"/>
    <w:p w:rsidR="00E436C5" w:rsidRDefault="00E436C5" w:rsidP="005B6259">
      <w:pPr>
        <w:pStyle w:val="berschrift1"/>
      </w:pPr>
      <w:bookmarkStart w:id="14" w:name="_Toc442047586"/>
      <w:r>
        <w:lastRenderedPageBreak/>
        <w:t>Woche 2</w:t>
      </w:r>
      <w:bookmarkEnd w:id="14"/>
    </w:p>
    <w:p w:rsidR="00E436C5" w:rsidRDefault="00E61B25" w:rsidP="00E61B25">
      <w:pPr>
        <w:pStyle w:val="berschrift2"/>
      </w:pPr>
      <w:bookmarkStart w:id="15" w:name="_Toc442047587"/>
      <w:r>
        <w:t>Variablen</w:t>
      </w:r>
      <w:bookmarkEnd w:id="15"/>
    </w:p>
    <w:p w:rsidR="00E61B25" w:rsidRDefault="009A54AC" w:rsidP="009A54AC">
      <w:pPr>
        <w:pStyle w:val="Listenabsatz"/>
        <w:numPr>
          <w:ilvl w:val="0"/>
          <w:numId w:val="5"/>
        </w:numPr>
        <w:tabs>
          <w:tab w:val="left" w:pos="1245"/>
        </w:tabs>
      </w:pPr>
      <w:r>
        <w:t>Wird für die Speicherung von Werten verwendet</w:t>
      </w:r>
    </w:p>
    <w:p w:rsidR="009A54AC" w:rsidRDefault="009A54AC" w:rsidP="009A54AC">
      <w:pPr>
        <w:pStyle w:val="Listenabsatz"/>
        <w:numPr>
          <w:ilvl w:val="0"/>
          <w:numId w:val="5"/>
        </w:numPr>
        <w:tabs>
          <w:tab w:val="left" w:pos="1245"/>
        </w:tabs>
      </w:pPr>
      <w:r>
        <w:t>Namen unterliegt gewissen Konventionen:</w:t>
      </w:r>
    </w:p>
    <w:p w:rsidR="009A54AC" w:rsidRDefault="009A54AC" w:rsidP="009A54AC">
      <w:pPr>
        <w:pStyle w:val="Listenabsatz"/>
        <w:numPr>
          <w:ilvl w:val="1"/>
          <w:numId w:val="5"/>
        </w:numPr>
        <w:tabs>
          <w:tab w:val="left" w:pos="1245"/>
        </w:tabs>
      </w:pPr>
      <w:r>
        <w:t>Kann unbegrenzt lang sein</w:t>
      </w:r>
    </w:p>
    <w:p w:rsidR="009A54AC" w:rsidRDefault="009A54AC" w:rsidP="009A54AC">
      <w:pPr>
        <w:pStyle w:val="Listenabsatz"/>
        <w:numPr>
          <w:ilvl w:val="1"/>
          <w:numId w:val="5"/>
        </w:numPr>
        <w:tabs>
          <w:tab w:val="left" w:pos="1245"/>
        </w:tabs>
      </w:pPr>
      <w:r>
        <w:t>Muss mit einem Buchstaben, $ oder _ starten</w:t>
      </w:r>
    </w:p>
    <w:p w:rsidR="009A54AC" w:rsidRDefault="009A54AC" w:rsidP="009A54AC">
      <w:pPr>
        <w:pStyle w:val="Listenabsatz"/>
        <w:numPr>
          <w:ilvl w:val="1"/>
          <w:numId w:val="5"/>
        </w:numPr>
        <w:tabs>
          <w:tab w:val="left" w:pos="1245"/>
        </w:tabs>
      </w:pPr>
      <w:r>
        <w:t>Darf kein Java Keyword sein</w:t>
      </w:r>
    </w:p>
    <w:p w:rsidR="009A54AC" w:rsidRDefault="009A54AC" w:rsidP="009A54AC">
      <w:pPr>
        <w:pStyle w:val="Listenabsatz"/>
        <w:numPr>
          <w:ilvl w:val="1"/>
          <w:numId w:val="5"/>
        </w:numPr>
        <w:tabs>
          <w:tab w:val="left" w:pos="1245"/>
        </w:tabs>
      </w:pPr>
      <w:r>
        <w:t>Kann Unicode-Charakter enthalten</w:t>
      </w:r>
    </w:p>
    <w:p w:rsidR="009A54AC" w:rsidRDefault="009A54AC" w:rsidP="009A54AC">
      <w:pPr>
        <w:pStyle w:val="Listenabsatz"/>
        <w:numPr>
          <w:ilvl w:val="0"/>
          <w:numId w:val="5"/>
        </w:numPr>
        <w:tabs>
          <w:tab w:val="left" w:pos="1245"/>
        </w:tabs>
      </w:pPr>
      <w:r>
        <w:t>Zu unterscheiden:</w:t>
      </w:r>
    </w:p>
    <w:p w:rsidR="009A54AC" w:rsidRDefault="009A54AC" w:rsidP="009A54AC">
      <w:pPr>
        <w:pStyle w:val="Listenabsatz"/>
        <w:numPr>
          <w:ilvl w:val="1"/>
          <w:numId w:val="5"/>
        </w:numPr>
        <w:tabs>
          <w:tab w:val="left" w:pos="1245"/>
        </w:tabs>
      </w:pPr>
      <w:r>
        <w:t>Variablen-Deklaration: int answer;</w:t>
      </w:r>
    </w:p>
    <w:p w:rsidR="009A54AC" w:rsidRDefault="009A54AC" w:rsidP="009A54AC">
      <w:pPr>
        <w:pStyle w:val="Listenabsatz"/>
        <w:numPr>
          <w:ilvl w:val="1"/>
          <w:numId w:val="5"/>
        </w:numPr>
        <w:tabs>
          <w:tab w:val="left" w:pos="1245"/>
        </w:tabs>
      </w:pPr>
      <w:r>
        <w:t>Variablen-Deklaration mit Initialisierung: int answer = 42;</w:t>
      </w:r>
    </w:p>
    <w:p w:rsidR="009A54AC" w:rsidRDefault="009A54AC" w:rsidP="009A54AC">
      <w:pPr>
        <w:pStyle w:val="Listenabsatz"/>
        <w:numPr>
          <w:ilvl w:val="1"/>
          <w:numId w:val="5"/>
        </w:numPr>
        <w:tabs>
          <w:tab w:val="left" w:pos="1245"/>
        </w:tabs>
      </w:pPr>
      <w:r>
        <w:t>Zuweisung: answer = 404;</w:t>
      </w:r>
    </w:p>
    <w:p w:rsidR="003E130F" w:rsidRDefault="000D555D" w:rsidP="003E130F">
      <w:pPr>
        <w:pStyle w:val="berschrift2"/>
      </w:pPr>
      <w:bookmarkStart w:id="16" w:name="_Toc442047588"/>
      <w:r>
        <w:t xml:space="preserve">Primitive </w:t>
      </w:r>
      <w:r w:rsidR="003E130F">
        <w:t>Datentypen</w:t>
      </w:r>
      <w:bookmarkEnd w:id="16"/>
    </w:p>
    <w:p w:rsidR="000D555D" w:rsidRPr="000D555D" w:rsidRDefault="000D555D" w:rsidP="000D555D">
      <w:pPr>
        <w:pStyle w:val="berschrift3"/>
      </w:pPr>
      <w:bookmarkStart w:id="17" w:name="_Toc442047589"/>
      <w:r>
        <w:t>Übersicht</w:t>
      </w:r>
      <w:bookmarkEnd w:id="17"/>
    </w:p>
    <w:p w:rsidR="003E130F" w:rsidRDefault="000D555D" w:rsidP="000D555D">
      <w:pPr>
        <w:tabs>
          <w:tab w:val="left" w:pos="1245"/>
        </w:tabs>
        <w:jc w:val="center"/>
      </w:pPr>
      <w:r w:rsidRPr="000D555D">
        <w:rPr>
          <w:noProof/>
          <w:lang w:eastAsia="de-CH"/>
        </w:rPr>
        <w:drawing>
          <wp:inline distT="0" distB="0" distL="0" distR="0">
            <wp:extent cx="4981575" cy="2228123"/>
            <wp:effectExtent l="0" t="0" r="0" b="1270"/>
            <wp:docPr id="1" name="Grafik 1" descr="C:\Users\swaechter\Owncloud\Zero\02_Structured_Programming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echter\Owncloud\Zero\02_Structured_Programming\0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20" cy="223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55D" w:rsidRDefault="000D555D" w:rsidP="000D555D">
      <w:pPr>
        <w:pStyle w:val="berschrift3"/>
      </w:pPr>
      <w:bookmarkStart w:id="18" w:name="_Toc442047590"/>
      <w:r>
        <w:t>Datentypen byte/short/int/long</w:t>
      </w:r>
      <w:bookmarkEnd w:id="18"/>
    </w:p>
    <w:p w:rsidR="000D555D" w:rsidRDefault="000D555D" w:rsidP="000D555D">
      <w:pPr>
        <w:tabs>
          <w:tab w:val="left" w:pos="1245"/>
        </w:tabs>
        <w:jc w:val="center"/>
      </w:pPr>
      <w:r w:rsidRPr="000D555D">
        <w:rPr>
          <w:noProof/>
          <w:lang w:eastAsia="de-CH"/>
        </w:rPr>
        <w:drawing>
          <wp:inline distT="0" distB="0" distL="0" distR="0">
            <wp:extent cx="4867275" cy="3049129"/>
            <wp:effectExtent l="0" t="0" r="0" b="0"/>
            <wp:docPr id="2" name="Grafik 2" descr="C:\Users\swaechter\Owncloud\Zero\02_Structured_Programming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waechter\Owncloud\Zero\02_Structured_Programming\0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577" cy="305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55D" w:rsidRDefault="000D555D">
      <w:pPr>
        <w:jc w:val="left"/>
      </w:pPr>
      <w:r>
        <w:br w:type="page"/>
      </w:r>
    </w:p>
    <w:p w:rsidR="000D555D" w:rsidRDefault="000D555D" w:rsidP="000D555D">
      <w:pPr>
        <w:pStyle w:val="berschrift3"/>
      </w:pPr>
      <w:bookmarkStart w:id="19" w:name="_Toc442047591"/>
      <w:r>
        <w:lastRenderedPageBreak/>
        <w:t>Datentypen float/double</w:t>
      </w:r>
      <w:bookmarkEnd w:id="19"/>
    </w:p>
    <w:p w:rsidR="000D555D" w:rsidRDefault="00CB2252" w:rsidP="00802A26">
      <w:pPr>
        <w:tabs>
          <w:tab w:val="left" w:pos="1245"/>
        </w:tabs>
        <w:jc w:val="center"/>
      </w:pPr>
      <w:r w:rsidRPr="00CB2252">
        <w:rPr>
          <w:noProof/>
          <w:lang w:eastAsia="de-CH"/>
        </w:rPr>
        <w:drawing>
          <wp:inline distT="0" distB="0" distL="0" distR="0">
            <wp:extent cx="4923948" cy="2800350"/>
            <wp:effectExtent l="0" t="0" r="0" b="0"/>
            <wp:docPr id="3" name="Grafik 3" descr="C:\Users\swaechter\Owncloud\Zero\02_Structured_Programming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aechter\Owncloud\Zero\02_Structured_Programming\0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131" cy="280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252" w:rsidRDefault="00A87242" w:rsidP="00802A26">
      <w:pPr>
        <w:tabs>
          <w:tab w:val="left" w:pos="1245"/>
        </w:tabs>
        <w:jc w:val="center"/>
      </w:pPr>
      <w:r w:rsidRPr="00A87242">
        <w:rPr>
          <w:noProof/>
          <w:lang w:eastAsia="de-CH"/>
        </w:rPr>
        <w:drawing>
          <wp:inline distT="0" distB="0" distL="0" distR="0">
            <wp:extent cx="4857750" cy="2732190"/>
            <wp:effectExtent l="0" t="0" r="0" b="0"/>
            <wp:docPr id="4" name="Grafik 4" descr="C:\Users\swaechter\Owncloud\Zero\02_Structured_Programming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aechter\Owncloud\Zero\02_Structured_Programming\00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490" cy="273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252" w:rsidRDefault="00CB2252" w:rsidP="00E61B25">
      <w:pPr>
        <w:tabs>
          <w:tab w:val="left" w:pos="1245"/>
        </w:tabs>
      </w:pPr>
    </w:p>
    <w:p w:rsidR="00A87242" w:rsidRDefault="00A87242" w:rsidP="00A87242">
      <w:pPr>
        <w:pStyle w:val="berschrift3"/>
      </w:pPr>
      <w:bookmarkStart w:id="20" w:name="_Toc442047592"/>
      <w:r>
        <w:lastRenderedPageBreak/>
        <w:t>Datentyp char</w:t>
      </w:r>
      <w:bookmarkEnd w:id="20"/>
    </w:p>
    <w:p w:rsidR="00A87242" w:rsidRDefault="00A87242" w:rsidP="001F4B5F">
      <w:pPr>
        <w:jc w:val="center"/>
      </w:pPr>
      <w:r w:rsidRPr="00A87242">
        <w:rPr>
          <w:noProof/>
          <w:lang w:eastAsia="de-CH"/>
        </w:rPr>
        <w:drawing>
          <wp:inline distT="0" distB="0" distL="0" distR="0">
            <wp:extent cx="4524375" cy="2953685"/>
            <wp:effectExtent l="0" t="0" r="0" b="0"/>
            <wp:docPr id="7" name="Grafik 7" descr="C:\Users\swaechter\Owncloud\Zero\02_Structured_Programming\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aechter\Owncloud\Zero\02_Structured_Programming\00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74" cy="295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242" w:rsidRDefault="00A87242" w:rsidP="001F4B5F">
      <w:pPr>
        <w:jc w:val="center"/>
      </w:pPr>
      <w:r w:rsidRPr="00A87242">
        <w:rPr>
          <w:noProof/>
          <w:lang w:eastAsia="de-CH"/>
        </w:rPr>
        <w:drawing>
          <wp:inline distT="0" distB="0" distL="0" distR="0">
            <wp:extent cx="4953000" cy="2663874"/>
            <wp:effectExtent l="0" t="0" r="0" b="3175"/>
            <wp:docPr id="8" name="Grafik 8" descr="C:\Users\swaechter\Owncloud\Zero\02_Structured_Programming\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waechter\Owncloud\Zero\02_Structured_Programming\00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03" cy="266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242" w:rsidRPr="00A87242" w:rsidRDefault="00A87242" w:rsidP="001F4B5F">
      <w:pPr>
        <w:jc w:val="center"/>
      </w:pPr>
      <w:r w:rsidRPr="00A87242">
        <w:rPr>
          <w:noProof/>
          <w:lang w:eastAsia="de-CH"/>
        </w:rPr>
        <w:drawing>
          <wp:inline distT="0" distB="0" distL="0" distR="0">
            <wp:extent cx="4866407" cy="2447925"/>
            <wp:effectExtent l="0" t="0" r="0" b="0"/>
            <wp:docPr id="9" name="Grafik 9" descr="C:\Users\swaechter\Owncloud\Zero\02_Structured_Programming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aechter\Owncloud\Zero\02_Structured_Programming\00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736" cy="245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252" w:rsidRDefault="00A87242" w:rsidP="00A87242">
      <w:pPr>
        <w:pStyle w:val="berschrift2"/>
      </w:pPr>
      <w:bookmarkStart w:id="21" w:name="_Toc442047593"/>
      <w:r>
        <w:lastRenderedPageBreak/>
        <w:t>Zuweisungskompatibilität</w:t>
      </w:r>
      <w:bookmarkEnd w:id="21"/>
    </w:p>
    <w:p w:rsidR="00A87242" w:rsidRDefault="00A87242" w:rsidP="00F667A6">
      <w:pPr>
        <w:tabs>
          <w:tab w:val="left" w:pos="1245"/>
        </w:tabs>
        <w:jc w:val="center"/>
      </w:pPr>
      <w:r w:rsidRPr="00A87242">
        <w:rPr>
          <w:noProof/>
          <w:lang w:eastAsia="de-CH"/>
        </w:rPr>
        <w:drawing>
          <wp:inline distT="0" distB="0" distL="0" distR="0">
            <wp:extent cx="5760720" cy="3048892"/>
            <wp:effectExtent l="0" t="0" r="0" b="0"/>
            <wp:docPr id="10" name="Grafik 10" descr="C:\Users\swaechter\Owncloud\Zero\02_Structured_Programming\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waechter\Owncloud\Zero\02_Structured_Programming\00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242" w:rsidRDefault="00A87242" w:rsidP="00F667A6">
      <w:pPr>
        <w:tabs>
          <w:tab w:val="left" w:pos="1245"/>
        </w:tabs>
        <w:jc w:val="center"/>
      </w:pPr>
      <w:r w:rsidRPr="00A87242">
        <w:rPr>
          <w:noProof/>
          <w:lang w:eastAsia="de-CH"/>
        </w:rPr>
        <w:drawing>
          <wp:inline distT="0" distB="0" distL="0" distR="0">
            <wp:extent cx="5760720" cy="3229648"/>
            <wp:effectExtent l="0" t="0" r="0" b="8890"/>
            <wp:docPr id="11" name="Grafik 11" descr="C:\Users\swaechter\Owncloud\Zero\02_Structured_Programming\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waechter\Owncloud\Zero\02_Structured_Programming\00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252" w:rsidRDefault="002D4865" w:rsidP="002D4865">
      <w:pPr>
        <w:pStyle w:val="berschrift2"/>
      </w:pPr>
      <w:bookmarkStart w:id="22" w:name="_Toc442047594"/>
      <w:r>
        <w:lastRenderedPageBreak/>
        <w:t>Operatoren</w:t>
      </w:r>
      <w:bookmarkEnd w:id="22"/>
    </w:p>
    <w:p w:rsidR="002D4865" w:rsidRPr="002D4865" w:rsidRDefault="002D4865" w:rsidP="002D4865">
      <w:pPr>
        <w:pStyle w:val="berschrift3"/>
      </w:pPr>
      <w:bookmarkStart w:id="23" w:name="_Toc442047595"/>
      <w:r>
        <w:t>Übersicht</w:t>
      </w:r>
      <w:bookmarkEnd w:id="23"/>
    </w:p>
    <w:p w:rsidR="002D4865" w:rsidRDefault="002D4865" w:rsidP="00AE4FEB">
      <w:pPr>
        <w:jc w:val="center"/>
      </w:pPr>
      <w:r w:rsidRPr="002D4865">
        <w:rPr>
          <w:noProof/>
          <w:lang w:eastAsia="de-CH"/>
        </w:rPr>
        <w:drawing>
          <wp:inline distT="0" distB="0" distL="0" distR="0">
            <wp:extent cx="4909466" cy="2809875"/>
            <wp:effectExtent l="0" t="0" r="5715" b="0"/>
            <wp:docPr id="12" name="Grafik 12" descr="C:\Users\swaechter\Owncloud\Zero\02_Structured_Programming\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waechter\Owncloud\Zero\02_Structured_Programming\0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272" cy="281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865" w:rsidRDefault="002D4865" w:rsidP="002D4865">
      <w:pPr>
        <w:pStyle w:val="berschrift3"/>
      </w:pPr>
      <w:bookmarkStart w:id="24" w:name="_Toc442047596"/>
      <w:r>
        <w:t>Operatoren int/long</w:t>
      </w:r>
      <w:bookmarkEnd w:id="24"/>
    </w:p>
    <w:p w:rsidR="002D4865" w:rsidRDefault="002D4865" w:rsidP="00AE4FEB">
      <w:pPr>
        <w:jc w:val="center"/>
      </w:pPr>
      <w:r w:rsidRPr="002D4865">
        <w:rPr>
          <w:noProof/>
          <w:lang w:eastAsia="de-CH"/>
        </w:rPr>
        <w:drawing>
          <wp:inline distT="0" distB="0" distL="0" distR="0">
            <wp:extent cx="5057775" cy="2583022"/>
            <wp:effectExtent l="0" t="0" r="0" b="8255"/>
            <wp:docPr id="13" name="Grafik 13" descr="C:\Users\swaechter\Owncloud\Zero\02_Structured_Programming\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waechter\Owncloud\Zero\02_Structured_Programming\0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66" cy="258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865" w:rsidRPr="002D4865" w:rsidRDefault="002D4865" w:rsidP="00AE4FEB">
      <w:pPr>
        <w:jc w:val="center"/>
      </w:pPr>
      <w:r w:rsidRPr="002D4865">
        <w:rPr>
          <w:noProof/>
          <w:lang w:eastAsia="de-CH"/>
        </w:rPr>
        <w:drawing>
          <wp:inline distT="0" distB="0" distL="0" distR="0">
            <wp:extent cx="5324475" cy="2612500"/>
            <wp:effectExtent l="0" t="0" r="0" b="0"/>
            <wp:docPr id="15" name="Grafik 15" descr="C:\Users\swaechter\Owncloud\Zero\02_Structured_Programming\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waechter\Owncloud\Zero\02_Structured_Programming\0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075" cy="26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252" w:rsidRDefault="00F71815" w:rsidP="009E2FD9">
      <w:pPr>
        <w:pStyle w:val="berschrift3"/>
      </w:pPr>
      <w:bookmarkStart w:id="25" w:name="_Toc442047597"/>
      <w:r>
        <w:lastRenderedPageBreak/>
        <w:t>Operator</w:t>
      </w:r>
      <w:r w:rsidR="009E2FD9">
        <w:t xml:space="preserve"> float/double</w:t>
      </w:r>
      <w:bookmarkEnd w:id="25"/>
    </w:p>
    <w:p w:rsidR="00CB2252" w:rsidRDefault="009E2FD9" w:rsidP="00AF39CC">
      <w:pPr>
        <w:tabs>
          <w:tab w:val="left" w:pos="1245"/>
        </w:tabs>
        <w:jc w:val="center"/>
      </w:pPr>
      <w:r w:rsidRPr="009E2FD9">
        <w:rPr>
          <w:noProof/>
          <w:lang w:eastAsia="de-CH"/>
        </w:rPr>
        <w:drawing>
          <wp:inline distT="0" distB="0" distL="0" distR="0">
            <wp:extent cx="5760720" cy="2481228"/>
            <wp:effectExtent l="0" t="0" r="0" b="0"/>
            <wp:docPr id="16" name="Grafik 16" descr="C:\Users\swaechter\Owncloud\Zero\02_Structured_Programming\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waechter\Owncloud\Zero\02_Structured_Programming\01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8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FD9" w:rsidRDefault="009E2FD9" w:rsidP="00AF39CC">
      <w:pPr>
        <w:tabs>
          <w:tab w:val="left" w:pos="1245"/>
        </w:tabs>
        <w:jc w:val="center"/>
      </w:pPr>
      <w:r w:rsidRPr="009E2FD9">
        <w:rPr>
          <w:noProof/>
          <w:lang w:eastAsia="de-CH"/>
        </w:rPr>
        <w:drawing>
          <wp:inline distT="0" distB="0" distL="0" distR="0">
            <wp:extent cx="5760720" cy="2703906"/>
            <wp:effectExtent l="0" t="0" r="0" b="1270"/>
            <wp:docPr id="17" name="Grafik 17" descr="C:\Users\swaechter\Owncloud\Zero\02_Structured_Programming\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waechter\Owncloud\Zero\02_Structured_Programming\0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252" w:rsidRDefault="009E2FD9" w:rsidP="009E2FD9">
      <w:pPr>
        <w:pStyle w:val="berschrift3"/>
      </w:pPr>
      <w:bookmarkStart w:id="26" w:name="_Toc442047598"/>
      <w:r>
        <w:t>Operatoren boolean</w:t>
      </w:r>
      <w:bookmarkEnd w:id="26"/>
    </w:p>
    <w:p w:rsidR="009E2FD9" w:rsidRDefault="009E2FD9" w:rsidP="00AF39CC">
      <w:pPr>
        <w:tabs>
          <w:tab w:val="left" w:pos="1245"/>
        </w:tabs>
        <w:jc w:val="center"/>
      </w:pPr>
      <w:r w:rsidRPr="009E2FD9">
        <w:rPr>
          <w:noProof/>
          <w:lang w:eastAsia="de-CH"/>
        </w:rPr>
        <w:drawing>
          <wp:inline distT="0" distB="0" distL="0" distR="0">
            <wp:extent cx="5760720" cy="1578634"/>
            <wp:effectExtent l="0" t="0" r="0" b="2540"/>
            <wp:docPr id="18" name="Grafik 18" descr="C:\Users\swaechter\Owncloud\Zero\02_Structured_Programming\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waechter\Owncloud\Zero\02_Structured_Programming\01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7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FD9" w:rsidRDefault="009E2FD9" w:rsidP="00AF39CC">
      <w:pPr>
        <w:tabs>
          <w:tab w:val="left" w:pos="1245"/>
        </w:tabs>
        <w:jc w:val="center"/>
      </w:pPr>
      <w:r w:rsidRPr="009E2FD9">
        <w:rPr>
          <w:noProof/>
          <w:lang w:eastAsia="de-CH"/>
        </w:rPr>
        <w:lastRenderedPageBreak/>
        <w:drawing>
          <wp:inline distT="0" distB="0" distL="0" distR="0">
            <wp:extent cx="5760720" cy="3004871"/>
            <wp:effectExtent l="0" t="0" r="0" b="5080"/>
            <wp:docPr id="19" name="Grafik 19" descr="C:\Users\swaechter\Owncloud\Zero\02_Structured_Programming\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waechter\Owncloud\Zero\02_Structured_Programming\01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0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FD9" w:rsidRDefault="009E2FD9" w:rsidP="00AF39CC">
      <w:pPr>
        <w:tabs>
          <w:tab w:val="left" w:pos="1245"/>
        </w:tabs>
        <w:jc w:val="center"/>
      </w:pPr>
      <w:r w:rsidRPr="009E2FD9">
        <w:rPr>
          <w:noProof/>
          <w:lang w:eastAsia="de-CH"/>
        </w:rPr>
        <w:drawing>
          <wp:inline distT="0" distB="0" distL="0" distR="0">
            <wp:extent cx="5760720" cy="3029522"/>
            <wp:effectExtent l="0" t="0" r="0" b="0"/>
            <wp:docPr id="20" name="Grafik 20" descr="C:\Users\swaechter\Owncloud\Zero\02_Structured_Programming\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waechter\Owncloud\Zero\02_Structured_Programming\01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FD9" w:rsidRDefault="00F1774F" w:rsidP="00AF39CC">
      <w:pPr>
        <w:tabs>
          <w:tab w:val="left" w:pos="1245"/>
        </w:tabs>
        <w:jc w:val="center"/>
      </w:pPr>
      <w:r w:rsidRPr="00F1774F">
        <w:rPr>
          <w:noProof/>
          <w:lang w:eastAsia="de-CH"/>
        </w:rPr>
        <w:drawing>
          <wp:inline distT="0" distB="0" distL="0" distR="0">
            <wp:extent cx="5760720" cy="2778516"/>
            <wp:effectExtent l="0" t="0" r="0" b="3175"/>
            <wp:docPr id="21" name="Grafik 21" descr="C:\Users\swaechter\Owncloud\Zero\02_Structured_Programming\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waechter\Owncloud\Zero\02_Structured_Programming\01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FD9" w:rsidRDefault="00F1774F" w:rsidP="00F1774F">
      <w:pPr>
        <w:pStyle w:val="berschrift2"/>
      </w:pPr>
      <w:bookmarkStart w:id="27" w:name="_Toc442047599"/>
      <w:r>
        <w:lastRenderedPageBreak/>
        <w:t>Zuweisungen</w:t>
      </w:r>
      <w:bookmarkEnd w:id="27"/>
    </w:p>
    <w:p w:rsidR="009E2FD9" w:rsidRDefault="00F1774F" w:rsidP="005F1961">
      <w:pPr>
        <w:jc w:val="center"/>
      </w:pPr>
      <w:r w:rsidRPr="00F1774F">
        <w:rPr>
          <w:noProof/>
          <w:lang w:eastAsia="de-CH"/>
        </w:rPr>
        <w:drawing>
          <wp:inline distT="0" distB="0" distL="0" distR="0">
            <wp:extent cx="5760720" cy="2797323"/>
            <wp:effectExtent l="0" t="0" r="0" b="3175"/>
            <wp:docPr id="22" name="Grafik 22" descr="C:\Users\swaechter\Owncloud\Zero\02_Structured_Programming\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waechter\Owncloud\Zero\02_Structured_Programming\019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7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961" w:rsidRDefault="00602D3C" w:rsidP="005F1961">
      <w:pPr>
        <w:pStyle w:val="berschrift2"/>
      </w:pPr>
      <w:bookmarkStart w:id="28" w:name="_Toc442047600"/>
      <w:r>
        <w:t>Kontrollstrukturen</w:t>
      </w:r>
      <w:bookmarkEnd w:id="28"/>
    </w:p>
    <w:p w:rsidR="005F1961" w:rsidRDefault="00475D00" w:rsidP="00DF3A1B">
      <w:pPr>
        <w:pStyle w:val="berschrift3"/>
      </w:pPr>
      <w:bookmarkStart w:id="29" w:name="_Toc442047601"/>
      <w:r>
        <w:t>Übersicht</w:t>
      </w:r>
      <w:bookmarkEnd w:id="29"/>
    </w:p>
    <w:p w:rsidR="005F1961" w:rsidRDefault="00F20DF0" w:rsidP="009C3606">
      <w:pPr>
        <w:tabs>
          <w:tab w:val="left" w:pos="1245"/>
        </w:tabs>
        <w:jc w:val="center"/>
      </w:pPr>
      <w:r w:rsidRPr="00F20DF0">
        <w:rPr>
          <w:noProof/>
          <w:lang w:eastAsia="de-CH"/>
        </w:rPr>
        <w:drawing>
          <wp:inline distT="0" distB="0" distL="0" distR="0">
            <wp:extent cx="5760720" cy="3657995"/>
            <wp:effectExtent l="0" t="0" r="0" b="0"/>
            <wp:docPr id="23" name="Grafik 23" descr="C:\Users\swaechter\Owncloud\Zero\02_Structured_Programming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waechter\Owncloud\Zero\02_Structured_Programming\00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A1B" w:rsidRDefault="00DF3A1B" w:rsidP="00DF3A1B">
      <w:pPr>
        <w:pStyle w:val="berschrift3"/>
      </w:pPr>
      <w:bookmarkStart w:id="30" w:name="_Toc442047602"/>
      <w:r>
        <w:lastRenderedPageBreak/>
        <w:t>Statement if</w:t>
      </w:r>
      <w:bookmarkEnd w:id="30"/>
    </w:p>
    <w:p w:rsidR="00F20DF0" w:rsidRDefault="00F20DF0" w:rsidP="00DF3A1B">
      <w:pPr>
        <w:tabs>
          <w:tab w:val="left" w:pos="1245"/>
        </w:tabs>
        <w:jc w:val="center"/>
      </w:pPr>
      <w:r w:rsidRPr="00F20DF0">
        <w:rPr>
          <w:noProof/>
          <w:lang w:eastAsia="de-CH"/>
        </w:rPr>
        <w:drawing>
          <wp:inline distT="0" distB="0" distL="0" distR="0">
            <wp:extent cx="4600575" cy="2408325"/>
            <wp:effectExtent l="0" t="0" r="0" b="0"/>
            <wp:docPr id="24" name="Grafik 24" descr="C:\Users\swaechter\Owncloud\Zero\02_Structured_Programming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waechter\Owncloud\Zero\02_Structured_Programming\00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856" cy="241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A1B" w:rsidRDefault="00DF3A1B" w:rsidP="00DF3A1B">
      <w:pPr>
        <w:pStyle w:val="berschrift3"/>
      </w:pPr>
      <w:bookmarkStart w:id="31" w:name="_Toc442047603"/>
      <w:r>
        <w:t>Statement if-else</w:t>
      </w:r>
      <w:bookmarkEnd w:id="31"/>
    </w:p>
    <w:p w:rsidR="005F1961" w:rsidRDefault="00F20DF0" w:rsidP="00DF3A1B">
      <w:pPr>
        <w:tabs>
          <w:tab w:val="left" w:pos="1245"/>
        </w:tabs>
        <w:jc w:val="center"/>
      </w:pPr>
      <w:r w:rsidRPr="00F20DF0">
        <w:rPr>
          <w:noProof/>
          <w:lang w:eastAsia="de-CH"/>
        </w:rPr>
        <w:drawing>
          <wp:inline distT="0" distB="0" distL="0" distR="0">
            <wp:extent cx="4695825" cy="2737685"/>
            <wp:effectExtent l="0" t="0" r="0" b="5715"/>
            <wp:docPr id="25" name="Grafik 25" descr="C:\Users\swaechter\Owncloud\Zero\02_Structured_Programming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waechter\Owncloud\Zero\02_Structured_Programming\00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077" cy="274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A1B" w:rsidRDefault="00DF3A1B" w:rsidP="00DF3A1B">
      <w:pPr>
        <w:pStyle w:val="berschrift3"/>
      </w:pPr>
      <w:bookmarkStart w:id="32" w:name="_Toc442047604"/>
      <w:r>
        <w:t>Statement if-else-if</w:t>
      </w:r>
      <w:bookmarkEnd w:id="32"/>
    </w:p>
    <w:p w:rsidR="00E77523" w:rsidRDefault="00F20DF0" w:rsidP="00E77523">
      <w:pPr>
        <w:tabs>
          <w:tab w:val="left" w:pos="1245"/>
        </w:tabs>
        <w:jc w:val="center"/>
      </w:pPr>
      <w:r w:rsidRPr="00F20DF0">
        <w:rPr>
          <w:noProof/>
          <w:lang w:eastAsia="de-CH"/>
        </w:rPr>
        <w:drawing>
          <wp:inline distT="0" distB="0" distL="0" distR="0">
            <wp:extent cx="4648200" cy="2707774"/>
            <wp:effectExtent l="0" t="0" r="0" b="0"/>
            <wp:docPr id="26" name="Grafik 26" descr="C:\Users\swaechter\Owncloud\Zero\02_Structured_Programming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waechter\Owncloud\Zero\02_Structured_Programming\00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661" cy="271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523" w:rsidRDefault="00E77523">
      <w:pPr>
        <w:jc w:val="left"/>
      </w:pPr>
      <w:r>
        <w:br w:type="page"/>
      </w:r>
    </w:p>
    <w:p w:rsidR="00E77523" w:rsidRDefault="00E77523" w:rsidP="00E77523">
      <w:pPr>
        <w:pStyle w:val="berschrift3"/>
      </w:pPr>
      <w:bookmarkStart w:id="33" w:name="_Toc442047605"/>
      <w:r>
        <w:lastRenderedPageBreak/>
        <w:t>Statement Dangling if</w:t>
      </w:r>
      <w:bookmarkEnd w:id="33"/>
    </w:p>
    <w:p w:rsidR="005F1961" w:rsidRDefault="00F20DF0" w:rsidP="0096152D">
      <w:pPr>
        <w:tabs>
          <w:tab w:val="left" w:pos="1245"/>
        </w:tabs>
        <w:jc w:val="center"/>
      </w:pPr>
      <w:r w:rsidRPr="00F20DF0">
        <w:rPr>
          <w:noProof/>
          <w:lang w:eastAsia="de-CH"/>
        </w:rPr>
        <w:drawing>
          <wp:inline distT="0" distB="0" distL="0" distR="0">
            <wp:extent cx="5113208" cy="2771775"/>
            <wp:effectExtent l="0" t="0" r="0" b="0"/>
            <wp:docPr id="27" name="Grafik 27" descr="C:\Users\swaechter\Owncloud\Zero\02_Structured_Programming\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waechter\Owncloud\Zero\02_Structured_Programming\00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792" cy="2773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D3C" w:rsidRDefault="00602D3C" w:rsidP="00602D3C">
      <w:pPr>
        <w:pStyle w:val="berschrift3"/>
      </w:pPr>
      <w:bookmarkStart w:id="34" w:name="_Toc442047606"/>
      <w:r>
        <w:t>Statement switch</w:t>
      </w:r>
      <w:bookmarkEnd w:id="34"/>
    </w:p>
    <w:p w:rsidR="005F1961" w:rsidRDefault="00F20DF0" w:rsidP="0096152D">
      <w:pPr>
        <w:tabs>
          <w:tab w:val="left" w:pos="1245"/>
        </w:tabs>
        <w:jc w:val="center"/>
      </w:pPr>
      <w:r w:rsidRPr="00F20DF0">
        <w:rPr>
          <w:noProof/>
          <w:lang w:eastAsia="de-CH"/>
        </w:rPr>
        <w:drawing>
          <wp:inline distT="0" distB="0" distL="0" distR="0">
            <wp:extent cx="5133975" cy="2557737"/>
            <wp:effectExtent l="0" t="0" r="0" b="0"/>
            <wp:docPr id="28" name="Grafik 28" descr="C:\Users\swaechter\Owncloud\Zero\02_Structured_Programming\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waechter\Owncloud\Zero\02_Structured_Programming\00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478" cy="255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3B8" w:rsidRDefault="005823B8" w:rsidP="005823B8">
      <w:pPr>
        <w:pStyle w:val="berschrift3"/>
      </w:pPr>
      <w:bookmarkStart w:id="35" w:name="_Toc442047607"/>
      <w:r>
        <w:t>Statement while-loop und do-loop</w:t>
      </w:r>
      <w:bookmarkEnd w:id="35"/>
    </w:p>
    <w:p w:rsidR="00F20DF0" w:rsidRDefault="00F20DF0" w:rsidP="00096E99">
      <w:pPr>
        <w:tabs>
          <w:tab w:val="left" w:pos="1245"/>
        </w:tabs>
        <w:jc w:val="center"/>
      </w:pPr>
      <w:r w:rsidRPr="00F20DF0">
        <w:rPr>
          <w:noProof/>
          <w:lang w:eastAsia="de-CH"/>
        </w:rPr>
        <w:drawing>
          <wp:inline distT="0" distB="0" distL="0" distR="0">
            <wp:extent cx="5367036" cy="2705100"/>
            <wp:effectExtent l="0" t="0" r="5080" b="0"/>
            <wp:docPr id="29" name="Grafik 29" descr="C:\Users\swaechter\Owncloud\Zero\02_Structured_Programming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waechter\Owncloud\Zero\02_Structured_Programming\00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721" cy="270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DF0" w:rsidRDefault="00F20DF0" w:rsidP="00326A90">
      <w:pPr>
        <w:tabs>
          <w:tab w:val="left" w:pos="1245"/>
        </w:tabs>
        <w:jc w:val="center"/>
      </w:pPr>
      <w:r w:rsidRPr="00F20DF0">
        <w:rPr>
          <w:noProof/>
          <w:lang w:eastAsia="de-CH"/>
        </w:rPr>
        <w:lastRenderedPageBreak/>
        <w:drawing>
          <wp:inline distT="0" distB="0" distL="0" distR="0">
            <wp:extent cx="5760720" cy="2305324"/>
            <wp:effectExtent l="0" t="0" r="0" b="0"/>
            <wp:docPr id="30" name="Grafik 30" descr="C:\Users\swaechter\Owncloud\Zero\02_Structured_Programming\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waechter\Owncloud\Zero\02_Structured_Programming\00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0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DF0" w:rsidRDefault="00F20DF0" w:rsidP="00326A90">
      <w:pPr>
        <w:tabs>
          <w:tab w:val="left" w:pos="1245"/>
        </w:tabs>
        <w:jc w:val="center"/>
      </w:pPr>
      <w:r w:rsidRPr="00F20DF0">
        <w:rPr>
          <w:noProof/>
          <w:lang w:eastAsia="de-CH"/>
        </w:rPr>
        <w:drawing>
          <wp:inline distT="0" distB="0" distL="0" distR="0">
            <wp:extent cx="5760720" cy="1762531"/>
            <wp:effectExtent l="0" t="0" r="0" b="9525"/>
            <wp:docPr id="31" name="Grafik 31" descr="C:\Users\swaechter\Owncloud\Zero\02_Structured_Programming\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waechter\Owncloud\Zero\02_Structured_Programming\00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E99" w:rsidRDefault="00096E99" w:rsidP="00096E99">
      <w:pPr>
        <w:pStyle w:val="berschrift3"/>
      </w:pPr>
      <w:bookmarkStart w:id="36" w:name="_Toc442047608"/>
      <w:r>
        <w:t>Statement for-loop</w:t>
      </w:r>
      <w:bookmarkEnd w:id="36"/>
    </w:p>
    <w:p w:rsidR="00F20DF0" w:rsidRDefault="00F20DF0" w:rsidP="00326A90">
      <w:pPr>
        <w:tabs>
          <w:tab w:val="left" w:pos="1245"/>
        </w:tabs>
        <w:jc w:val="center"/>
      </w:pPr>
      <w:r w:rsidRPr="00F20DF0">
        <w:rPr>
          <w:noProof/>
          <w:lang w:eastAsia="de-CH"/>
        </w:rPr>
        <w:drawing>
          <wp:inline distT="0" distB="0" distL="0" distR="0">
            <wp:extent cx="5794714" cy="2876550"/>
            <wp:effectExtent l="0" t="0" r="0" b="0"/>
            <wp:docPr id="129" name="Grafik 129" descr="C:\Users\swaechter\Owncloud\Zero\02_Structured_Programming\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waechter\Owncloud\Zero\02_Structured_Programming\01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033" cy="2880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799" w:rsidRDefault="002B1799" w:rsidP="00E61B25">
      <w:pPr>
        <w:tabs>
          <w:tab w:val="left" w:pos="1245"/>
        </w:tabs>
      </w:pPr>
    </w:p>
    <w:p w:rsidR="00E436C5" w:rsidRDefault="00E436C5" w:rsidP="005B6259">
      <w:pPr>
        <w:pStyle w:val="berschrift1"/>
      </w:pPr>
      <w:bookmarkStart w:id="37" w:name="_Toc442047609"/>
      <w:r>
        <w:lastRenderedPageBreak/>
        <w:t>Woche 3</w:t>
      </w:r>
      <w:bookmarkEnd w:id="37"/>
    </w:p>
    <w:p w:rsidR="00E436C5" w:rsidRDefault="007449DD" w:rsidP="007449DD">
      <w:pPr>
        <w:pStyle w:val="berschrift2"/>
      </w:pPr>
      <w:bookmarkStart w:id="38" w:name="_Toc442047610"/>
      <w:r>
        <w:t>Klasse</w:t>
      </w:r>
      <w:r w:rsidR="00493DBC">
        <w:t>n und Instanzen</w:t>
      </w:r>
      <w:bookmarkEnd w:id="38"/>
    </w:p>
    <w:p w:rsidR="00753235" w:rsidRDefault="00753235" w:rsidP="00753235">
      <w:pPr>
        <w:pStyle w:val="berschrift3"/>
      </w:pPr>
      <w:bookmarkStart w:id="39" w:name="_Toc442047611"/>
      <w:r>
        <w:t>Idee</w:t>
      </w:r>
      <w:bookmarkEnd w:id="39"/>
    </w:p>
    <w:p w:rsidR="00753235" w:rsidRDefault="00753235" w:rsidP="00753235">
      <w:r>
        <w:t>Klassen fassen primitive Datentypen und andere Objekte als einzelne Klasse („Gruppe“ zusammen“).</w:t>
      </w:r>
    </w:p>
    <w:p w:rsidR="00753235" w:rsidRPr="00753235" w:rsidRDefault="00753235" w:rsidP="00753235">
      <w:pPr>
        <w:pStyle w:val="berschrift3"/>
      </w:pPr>
      <w:bookmarkStart w:id="40" w:name="_Toc442047612"/>
      <w:r>
        <w:t>Definition</w:t>
      </w:r>
      <w:bookmarkEnd w:id="40"/>
    </w:p>
    <w:p w:rsidR="007449DD" w:rsidRDefault="007449DD" w:rsidP="007449DD">
      <w:pPr>
        <w:pStyle w:val="Listenabsatz"/>
        <w:numPr>
          <w:ilvl w:val="0"/>
          <w:numId w:val="6"/>
        </w:numPr>
      </w:pPr>
      <w:r>
        <w:t>Klasse = Attribute + Methoden</w:t>
      </w:r>
    </w:p>
    <w:p w:rsidR="007449DD" w:rsidRDefault="007449DD" w:rsidP="007449DD">
      <w:pPr>
        <w:pStyle w:val="Listenabsatz"/>
        <w:numPr>
          <w:ilvl w:val="0"/>
          <w:numId w:val="6"/>
        </w:numPr>
      </w:pPr>
      <w:r>
        <w:t>Attribute:</w:t>
      </w:r>
    </w:p>
    <w:p w:rsidR="007449DD" w:rsidRDefault="007449DD" w:rsidP="007449DD">
      <w:pPr>
        <w:pStyle w:val="Listenabsatz"/>
        <w:numPr>
          <w:ilvl w:val="1"/>
          <w:numId w:val="6"/>
        </w:numPr>
      </w:pPr>
      <w:r>
        <w:t>Dinge, die die Instanz repräsentieren</w:t>
      </w:r>
    </w:p>
    <w:p w:rsidR="007449DD" w:rsidRDefault="007449DD" w:rsidP="007449DD">
      <w:pPr>
        <w:pStyle w:val="Listenabsatz"/>
        <w:numPr>
          <w:ilvl w:val="1"/>
          <w:numId w:val="6"/>
        </w:numPr>
      </w:pPr>
      <w:r>
        <w:t>Repräsentiert die Daten eines Objekts</w:t>
      </w:r>
    </w:p>
    <w:p w:rsidR="007449DD" w:rsidRDefault="007449DD" w:rsidP="007449DD">
      <w:pPr>
        <w:pStyle w:val="Listenabsatz"/>
        <w:numPr>
          <w:ilvl w:val="1"/>
          <w:numId w:val="6"/>
        </w:numPr>
      </w:pPr>
      <w:r>
        <w:t>Jede Instanz hat ihre eigenen Attribute</w:t>
      </w:r>
    </w:p>
    <w:p w:rsidR="007449DD" w:rsidRDefault="007449DD" w:rsidP="007449DD">
      <w:pPr>
        <w:pStyle w:val="Listenabsatz"/>
        <w:numPr>
          <w:ilvl w:val="0"/>
          <w:numId w:val="6"/>
        </w:numPr>
      </w:pPr>
      <w:r>
        <w:t xml:space="preserve">Methoden: </w:t>
      </w:r>
    </w:p>
    <w:p w:rsidR="007449DD" w:rsidRDefault="009078BD" w:rsidP="007449DD">
      <w:pPr>
        <w:pStyle w:val="Listenabsatz"/>
        <w:numPr>
          <w:ilvl w:val="1"/>
          <w:numId w:val="6"/>
        </w:numPr>
      </w:pPr>
      <w:r>
        <w:t>Dinge, die die Instanz tun kann</w:t>
      </w:r>
    </w:p>
    <w:p w:rsidR="009078BD" w:rsidRDefault="009078BD" w:rsidP="007449DD">
      <w:pPr>
        <w:pStyle w:val="Listenabsatz"/>
        <w:numPr>
          <w:ilvl w:val="1"/>
          <w:numId w:val="6"/>
        </w:numPr>
      </w:pPr>
      <w:r>
        <w:t>Operiert auf der Instanz</w:t>
      </w:r>
    </w:p>
    <w:p w:rsidR="009078BD" w:rsidRDefault="009078BD" w:rsidP="007449DD">
      <w:pPr>
        <w:pStyle w:val="Listenabsatz"/>
        <w:numPr>
          <w:ilvl w:val="1"/>
          <w:numId w:val="6"/>
        </w:numPr>
      </w:pPr>
      <w:r>
        <w:t>Jede Instanz hat die gleichen Methoden, kann/wird aber auf den unterschiedlichen Attributen anders agieren</w:t>
      </w:r>
    </w:p>
    <w:p w:rsidR="0009568D" w:rsidRDefault="0009568D" w:rsidP="0009568D">
      <w:pPr>
        <w:pStyle w:val="berschrift3"/>
      </w:pPr>
      <w:bookmarkStart w:id="41" w:name="_Toc442047613"/>
      <w:r>
        <w:t>Instanzen</w:t>
      </w:r>
      <w:bookmarkEnd w:id="41"/>
    </w:p>
    <w:p w:rsidR="0009568D" w:rsidRDefault="00414122" w:rsidP="009F6826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4978286" cy="2447925"/>
            <wp:effectExtent l="0" t="0" r="0" b="0"/>
            <wp:docPr id="130" name="Grafik 130" descr="C:\Users\swaechter\Owncloud\Zero\03_Objects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waechter\Owncloud\Zero\03_Objects\00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250" cy="245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9F6826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4848225" cy="3017103"/>
            <wp:effectExtent l="0" t="0" r="0" b="0"/>
            <wp:docPr id="133" name="Grafik 133" descr="C:\Users\swaechter\Owncloud\Zero\03_Objects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waechter\Owncloud\Zero\03_Objects\00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040" cy="302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8BD" w:rsidRDefault="00493DBC" w:rsidP="00493DBC">
      <w:pPr>
        <w:pStyle w:val="berschrift2"/>
      </w:pPr>
      <w:bookmarkStart w:id="42" w:name="_Toc442047614"/>
      <w:r>
        <w:lastRenderedPageBreak/>
        <w:t>Strings</w:t>
      </w:r>
      <w:bookmarkEnd w:id="42"/>
    </w:p>
    <w:p w:rsidR="00493DBC" w:rsidRDefault="00414122" w:rsidP="003C54FE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237135" cy="2819400"/>
            <wp:effectExtent l="0" t="0" r="1905" b="0"/>
            <wp:docPr id="134" name="Grafik 134" descr="C:\Users\swaechter\Owncloud\Zero\03_Objects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waechter\Owncloud\Zero\03_Objects\00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065" cy="282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3C54FE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265993" cy="2847975"/>
            <wp:effectExtent l="0" t="0" r="0" b="0"/>
            <wp:docPr id="135" name="Grafik 135" descr="C:\Users\swaechter\Owncloud\Zero\03_Objects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waechter\Owncloud\Zero\03_Objects\00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82" cy="284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3C54FE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291802" cy="2876550"/>
            <wp:effectExtent l="0" t="0" r="4445" b="0"/>
            <wp:docPr id="136" name="Grafik 136" descr="C:\Users\swaechter\Owncloud\Zero\03_Objects\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waechter\Owncloud\Zero\03_Objects\00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95" cy="287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E92F54">
      <w:pPr>
        <w:jc w:val="center"/>
      </w:pPr>
      <w:r w:rsidRPr="00414122">
        <w:rPr>
          <w:noProof/>
          <w:lang w:eastAsia="de-CH"/>
        </w:rPr>
        <w:lastRenderedPageBreak/>
        <w:drawing>
          <wp:inline distT="0" distB="0" distL="0" distR="0">
            <wp:extent cx="5099600" cy="2705100"/>
            <wp:effectExtent l="0" t="0" r="6350" b="0"/>
            <wp:docPr id="137" name="Grafik 137" descr="C:\Users\swaechter\Owncloud\Zero\03_Objects\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waechter\Owncloud\Zero\03_Objects\00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69" cy="270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DBC" w:rsidRDefault="00493DBC" w:rsidP="00493DBC">
      <w:pPr>
        <w:pStyle w:val="berschrift2"/>
      </w:pPr>
      <w:bookmarkStart w:id="43" w:name="_Toc442047615"/>
      <w:r>
        <w:t>Arrays</w:t>
      </w:r>
      <w:bookmarkEnd w:id="43"/>
    </w:p>
    <w:p w:rsidR="00E92F54" w:rsidRPr="00E92F54" w:rsidRDefault="00E92F54" w:rsidP="00E92F54">
      <w:pPr>
        <w:pStyle w:val="berschrift3"/>
      </w:pPr>
      <w:bookmarkStart w:id="44" w:name="_Toc442047616"/>
      <w:r>
        <w:t>Aufbau</w:t>
      </w:r>
      <w:bookmarkEnd w:id="44"/>
    </w:p>
    <w:p w:rsidR="00E436C5" w:rsidRDefault="00414122" w:rsidP="00E92F54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4867275" cy="2632523"/>
            <wp:effectExtent l="0" t="0" r="0" b="0"/>
            <wp:docPr id="138" name="Grafik 138" descr="C:\Users\swaechter\Owncloud\Zero\03_Objects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waechter\Owncloud\Zero\03_Objects\00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457" cy="263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691FEB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267325" cy="2771872"/>
            <wp:effectExtent l="0" t="0" r="0" b="9525"/>
            <wp:docPr id="139" name="Grafik 139" descr="C:\Users\swaechter\Owncloud\Zero\03_Objects\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waechter\Owncloud\Zero\03_Objects\00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946" cy="2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DBC" w:rsidRDefault="00414122" w:rsidP="00AE062A">
      <w:pPr>
        <w:jc w:val="center"/>
      </w:pPr>
      <w:r w:rsidRPr="00414122">
        <w:rPr>
          <w:noProof/>
          <w:lang w:eastAsia="de-CH"/>
        </w:rPr>
        <w:lastRenderedPageBreak/>
        <w:drawing>
          <wp:inline distT="0" distB="0" distL="0" distR="0">
            <wp:extent cx="4676775" cy="2254273"/>
            <wp:effectExtent l="0" t="0" r="0" b="0"/>
            <wp:docPr id="140" name="Grafik 140" descr="C:\Users\swaechter\Owncloud\Zero\03_Objects\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waechter\Owncloud\Zero\03_Objects\00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10" cy="225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AE062A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076825" cy="2892198"/>
            <wp:effectExtent l="0" t="0" r="0" b="3810"/>
            <wp:docPr id="141" name="Grafik 141" descr="C:\Users\swaechter\Owncloud\Zero\03_Objects\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waechter\Owncloud\Zero\03_Objects\01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804" cy="289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AE062A" w:rsidP="00414122">
      <w:pPr>
        <w:pStyle w:val="berschrift2"/>
      </w:pPr>
      <w:bookmarkStart w:id="45" w:name="_Toc442047617"/>
      <w:r>
        <w:t>Beispiele für Arrays</w:t>
      </w:r>
      <w:bookmarkEnd w:id="45"/>
    </w:p>
    <w:p w:rsidR="00414122" w:rsidRDefault="00414122" w:rsidP="0047387B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760720" cy="2251609"/>
            <wp:effectExtent l="0" t="0" r="0" b="0"/>
            <wp:docPr id="142" name="Grafik 142" descr="C:\Users\swaechter\Owncloud\Zero\03_Objects\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waechter\Owncloud\Zero\03_Objects\01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51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C2749F">
      <w:pPr>
        <w:jc w:val="center"/>
      </w:pPr>
      <w:r w:rsidRPr="00414122">
        <w:rPr>
          <w:noProof/>
          <w:lang w:eastAsia="de-CH"/>
        </w:rPr>
        <w:lastRenderedPageBreak/>
        <w:drawing>
          <wp:inline distT="0" distB="0" distL="0" distR="0">
            <wp:extent cx="5353050" cy="2606322"/>
            <wp:effectExtent l="0" t="0" r="0" b="3810"/>
            <wp:docPr id="143" name="Grafik 143" descr="C:\Users\swaechter\Owncloud\Zero\03_Objects\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waechter\Owncloud\Zero\03_Objects\01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902" cy="260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C2749F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342653" cy="3038475"/>
            <wp:effectExtent l="0" t="0" r="0" b="0"/>
            <wp:docPr id="144" name="Grafik 144" descr="C:\Users\swaechter\Owncloud\Zero\03_Objects\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waechter\Owncloud\Zero\03_Objects\01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904" cy="304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C2749F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410200" cy="2677130"/>
            <wp:effectExtent l="0" t="0" r="0" b="9525"/>
            <wp:docPr id="145" name="Grafik 145" descr="C:\Users\swaechter\Owncloud\Zero\03_Objects\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waechter\Owncloud\Zero\03_Objects\014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39" cy="267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414122">
      <w:pPr>
        <w:pStyle w:val="berschrift3"/>
      </w:pPr>
      <w:bookmarkStart w:id="46" w:name="_Toc442047618"/>
      <w:r>
        <w:lastRenderedPageBreak/>
        <w:t>Mehrdimensionale Arrays</w:t>
      </w:r>
      <w:bookmarkEnd w:id="46"/>
    </w:p>
    <w:p w:rsidR="00414122" w:rsidRDefault="00414122" w:rsidP="00072889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181600" cy="3357425"/>
            <wp:effectExtent l="0" t="0" r="0" b="0"/>
            <wp:docPr id="146" name="Grafik 146" descr="C:\Users\swaechter\Owncloud\Zero\03_Objects\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waechter\Owncloud\Zero\03_Objects\01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804" cy="336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072889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124450" cy="2931699"/>
            <wp:effectExtent l="0" t="0" r="0" b="2540"/>
            <wp:docPr id="147" name="Grafik 147" descr="C:\Users\swaechter\Owncloud\Zero\03_Objects\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waechter\Owncloud\Zero\03_Objects\01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448" cy="293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F764FB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276850" cy="2198026"/>
            <wp:effectExtent l="0" t="0" r="0" b="0"/>
            <wp:docPr id="148" name="Grafik 148" descr="C:\Users\swaechter\Owncloud\Zero\03_Objects\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waechter\Owncloud\Zero\03_Objects\01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18" cy="220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122" w:rsidRDefault="00414122" w:rsidP="00414122">
      <w:pPr>
        <w:pStyle w:val="berschrift3"/>
      </w:pPr>
      <w:bookmarkStart w:id="47" w:name="_Toc442047619"/>
      <w:r>
        <w:lastRenderedPageBreak/>
        <w:t>Beispiele für Mehrdimensionale Arrays</w:t>
      </w:r>
      <w:bookmarkEnd w:id="47"/>
    </w:p>
    <w:p w:rsidR="00414122" w:rsidRDefault="00414122" w:rsidP="00E07938">
      <w:pPr>
        <w:jc w:val="center"/>
      </w:pPr>
      <w:r w:rsidRPr="00414122">
        <w:rPr>
          <w:noProof/>
          <w:lang w:eastAsia="de-CH"/>
        </w:rPr>
        <w:drawing>
          <wp:inline distT="0" distB="0" distL="0" distR="0">
            <wp:extent cx="5760720" cy="2845234"/>
            <wp:effectExtent l="0" t="0" r="0" b="0"/>
            <wp:docPr id="149" name="Grafik 149" descr="C:\Users\swaechter\Owncloud\Zero\03_Objects\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waechter\Owncloud\Zero\03_Objects\01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4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938" w:rsidRPr="00414122" w:rsidRDefault="00E07938" w:rsidP="00414122"/>
    <w:p w:rsidR="00504AFB" w:rsidRDefault="00504AFB" w:rsidP="00504AFB">
      <w:pPr>
        <w:pStyle w:val="berschrift1"/>
      </w:pPr>
      <w:bookmarkStart w:id="48" w:name="_Toc442047620"/>
      <w:r>
        <w:lastRenderedPageBreak/>
        <w:t>Woche 4</w:t>
      </w:r>
      <w:bookmarkEnd w:id="48"/>
    </w:p>
    <w:p w:rsidR="00504AFB" w:rsidRDefault="00A15D44" w:rsidP="00A15D44">
      <w:pPr>
        <w:pStyle w:val="berschrift2"/>
      </w:pPr>
      <w:bookmarkStart w:id="49" w:name="_Toc442047621"/>
      <w:r>
        <w:t>Definition einer Klasse</w:t>
      </w:r>
      <w:bookmarkEnd w:id="49"/>
    </w:p>
    <w:p w:rsidR="00A15D44" w:rsidRDefault="004B1D83" w:rsidP="004B1D83">
      <w:pPr>
        <w:pStyle w:val="Listenabsatz"/>
        <w:numPr>
          <w:ilvl w:val="0"/>
          <w:numId w:val="7"/>
        </w:numPr>
      </w:pPr>
      <w:r>
        <w:t>Klasse = Attribute + Methoden</w:t>
      </w:r>
    </w:p>
    <w:p w:rsidR="004B1D83" w:rsidRDefault="004B1D83" w:rsidP="004B1D83">
      <w:pPr>
        <w:pStyle w:val="Listenabsatz"/>
        <w:numPr>
          <w:ilvl w:val="0"/>
          <w:numId w:val="7"/>
        </w:numPr>
      </w:pPr>
      <w:r>
        <w:t>Attribute:</w:t>
      </w:r>
    </w:p>
    <w:p w:rsidR="004B1D83" w:rsidRDefault="004B1D83" w:rsidP="004B1D83">
      <w:pPr>
        <w:pStyle w:val="Listenabsatz"/>
        <w:numPr>
          <w:ilvl w:val="1"/>
          <w:numId w:val="7"/>
        </w:numPr>
      </w:pPr>
      <w:r>
        <w:t>Repräsentieren die Daten eines Objektes</w:t>
      </w:r>
    </w:p>
    <w:p w:rsidR="004B1D83" w:rsidRDefault="004B1D83" w:rsidP="004B1D83">
      <w:pPr>
        <w:pStyle w:val="Listenabsatz"/>
        <w:numPr>
          <w:ilvl w:val="1"/>
          <w:numId w:val="7"/>
        </w:numPr>
      </w:pPr>
      <w:r>
        <w:t>Jede Instanz einer Klasse hat ihre eigenen Werte</w:t>
      </w:r>
    </w:p>
    <w:p w:rsidR="004B1D83" w:rsidRDefault="004B1D83" w:rsidP="004B1D83">
      <w:pPr>
        <w:pStyle w:val="Listenabsatz"/>
        <w:numPr>
          <w:ilvl w:val="1"/>
          <w:numId w:val="7"/>
        </w:numPr>
      </w:pPr>
      <w:r>
        <w:t>Alternativnamen:</w:t>
      </w:r>
    </w:p>
    <w:p w:rsidR="004B1D83" w:rsidRDefault="004B1D83" w:rsidP="004B1D83">
      <w:pPr>
        <w:pStyle w:val="Listenabsatz"/>
        <w:numPr>
          <w:ilvl w:val="2"/>
          <w:numId w:val="7"/>
        </w:numPr>
      </w:pPr>
      <w:r>
        <w:t>Instance fields</w:t>
      </w:r>
    </w:p>
    <w:p w:rsidR="004B1D83" w:rsidRDefault="004B1D83" w:rsidP="004B1D83">
      <w:pPr>
        <w:pStyle w:val="Listenabsatz"/>
        <w:numPr>
          <w:ilvl w:val="2"/>
          <w:numId w:val="7"/>
        </w:numPr>
      </w:pPr>
      <w:r>
        <w:t>Instance variables</w:t>
      </w:r>
    </w:p>
    <w:p w:rsidR="004B1D83" w:rsidRDefault="004B1D83" w:rsidP="004B1D83">
      <w:pPr>
        <w:pStyle w:val="Listenabsatz"/>
        <w:numPr>
          <w:ilvl w:val="0"/>
          <w:numId w:val="7"/>
        </w:numPr>
      </w:pPr>
      <w:r>
        <w:t>Methoden:</w:t>
      </w:r>
    </w:p>
    <w:p w:rsidR="004B1D83" w:rsidRDefault="004B1D83" w:rsidP="004B1D83">
      <w:pPr>
        <w:pStyle w:val="Listenabsatz"/>
        <w:numPr>
          <w:ilvl w:val="1"/>
          <w:numId w:val="7"/>
        </w:numPr>
      </w:pPr>
      <w:r>
        <w:t>Repräsentieren das Verhalten eines Objektes</w:t>
      </w:r>
    </w:p>
    <w:p w:rsidR="004B1D83" w:rsidRDefault="004B1D83" w:rsidP="004B1D83">
      <w:pPr>
        <w:pStyle w:val="Listenabsatz"/>
        <w:numPr>
          <w:ilvl w:val="1"/>
          <w:numId w:val="7"/>
        </w:numPr>
      </w:pPr>
      <w:r>
        <w:t>Operieren auf der Basis/State des Objektes</w:t>
      </w:r>
    </w:p>
    <w:p w:rsidR="004B1D83" w:rsidRDefault="004B1D83" w:rsidP="004B1D83">
      <w:pPr>
        <w:pStyle w:val="Listenabsatz"/>
        <w:numPr>
          <w:ilvl w:val="1"/>
          <w:numId w:val="7"/>
        </w:numPr>
      </w:pPr>
      <w:r>
        <w:t>Jede Instanz hat dieselben Methoden, diese verhalten sich aber unterschiedlich</w:t>
      </w:r>
    </w:p>
    <w:p w:rsidR="004B1D83" w:rsidRDefault="004B1D83" w:rsidP="004B1D83">
      <w:pPr>
        <w:pStyle w:val="Listenabsatz"/>
        <w:numPr>
          <w:ilvl w:val="1"/>
          <w:numId w:val="7"/>
        </w:numPr>
      </w:pPr>
      <w:r>
        <w:t>Alternativnamen:</w:t>
      </w:r>
    </w:p>
    <w:p w:rsidR="004B1D83" w:rsidRDefault="004B1D83" w:rsidP="004B1D83">
      <w:pPr>
        <w:pStyle w:val="Listenabsatz"/>
        <w:numPr>
          <w:ilvl w:val="2"/>
          <w:numId w:val="7"/>
        </w:numPr>
      </w:pPr>
      <w:r>
        <w:t>Operations</w:t>
      </w:r>
    </w:p>
    <w:p w:rsidR="00A15D44" w:rsidRDefault="00C937E1" w:rsidP="00C937E1">
      <w:pPr>
        <w:pStyle w:val="berschrift2"/>
      </w:pPr>
      <w:bookmarkStart w:id="50" w:name="_Toc442047622"/>
      <w:r>
        <w:t>UML Notation einer Klasse</w:t>
      </w:r>
      <w:bookmarkEnd w:id="50"/>
    </w:p>
    <w:p w:rsidR="00247CA9" w:rsidRPr="00247CA9" w:rsidRDefault="00247CA9" w:rsidP="00247CA9">
      <w:r>
        <w:t>UML Notation einer Beispielklasse:</w:t>
      </w:r>
    </w:p>
    <w:p w:rsidR="00C937E1" w:rsidRPr="00A15D44" w:rsidRDefault="008E0DCC" w:rsidP="008E0DCC">
      <w:pPr>
        <w:jc w:val="center"/>
      </w:pPr>
      <w:r w:rsidRPr="008E0DCC">
        <w:rPr>
          <w:noProof/>
          <w:lang w:eastAsia="de-CH"/>
        </w:rPr>
        <w:drawing>
          <wp:inline distT="0" distB="0" distL="0" distR="0">
            <wp:extent cx="4391025" cy="2239325"/>
            <wp:effectExtent l="0" t="0" r="0" b="8890"/>
            <wp:docPr id="5" name="Grafik 5" descr="C:\Users\swaechter\Owncloud\Zero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echter\Owncloud\Zero\00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883" cy="224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D44" w:rsidRDefault="00C937E1" w:rsidP="00C937E1">
      <w:pPr>
        <w:pStyle w:val="berschrift2"/>
      </w:pPr>
      <w:bookmarkStart w:id="51" w:name="_Toc442047623"/>
      <w:r>
        <w:t>State Machine</w:t>
      </w:r>
      <w:bookmarkEnd w:id="51"/>
    </w:p>
    <w:p w:rsidR="00C937E1" w:rsidRDefault="00D76129" w:rsidP="00C937E1">
      <w:r>
        <w:t>State Machine eines Automaten</w:t>
      </w:r>
      <w:r w:rsidR="00247CA9">
        <w:t>:</w:t>
      </w:r>
    </w:p>
    <w:p w:rsidR="00247CA9" w:rsidRPr="00C937E1" w:rsidRDefault="00247CA9" w:rsidP="00247CA9">
      <w:pPr>
        <w:jc w:val="center"/>
      </w:pPr>
      <w:r w:rsidRPr="00247CA9">
        <w:rPr>
          <w:noProof/>
          <w:lang w:eastAsia="de-CH"/>
        </w:rPr>
        <w:drawing>
          <wp:inline distT="0" distB="0" distL="0" distR="0">
            <wp:extent cx="2886075" cy="2487231"/>
            <wp:effectExtent l="0" t="0" r="0" b="8890"/>
            <wp:docPr id="6" name="Grafik 6" descr="C:\Users\swaechter\Owncloud\Zero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waechter\Owncloud\Zero\00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675" cy="249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7E1" w:rsidRDefault="00C937E1" w:rsidP="00C937E1">
      <w:pPr>
        <w:pStyle w:val="berschrift2"/>
      </w:pPr>
      <w:bookmarkStart w:id="52" w:name="_Toc442047624"/>
      <w:r>
        <w:lastRenderedPageBreak/>
        <w:t>Klasse und deren Objekte</w:t>
      </w:r>
      <w:bookmarkEnd w:id="52"/>
    </w:p>
    <w:p w:rsidR="00C937E1" w:rsidRDefault="00755E2D" w:rsidP="00755E2D">
      <w:pPr>
        <w:pStyle w:val="Listenabsatz"/>
        <w:numPr>
          <w:ilvl w:val="0"/>
          <w:numId w:val="8"/>
        </w:numPr>
      </w:pPr>
      <w:r>
        <w:t>Klasse ist ein Blueprint einer Struktur/Gebildes (z.B. Auto)</w:t>
      </w:r>
    </w:p>
    <w:p w:rsidR="00755E2D" w:rsidRDefault="00755E2D" w:rsidP="00755E2D">
      <w:pPr>
        <w:pStyle w:val="Listenabsatz"/>
        <w:numPr>
          <w:ilvl w:val="0"/>
          <w:numId w:val="8"/>
        </w:numPr>
      </w:pPr>
      <w:r>
        <w:t>Objekt ist die Instanz der Klasse (z.B. Renault Clio)</w:t>
      </w:r>
    </w:p>
    <w:p w:rsidR="00C937E1" w:rsidRDefault="00C937E1" w:rsidP="00C937E1">
      <w:pPr>
        <w:pStyle w:val="berschrift2"/>
      </w:pPr>
      <w:bookmarkStart w:id="53" w:name="_Toc442047625"/>
      <w:r>
        <w:t>Felder</w:t>
      </w:r>
      <w:bookmarkEnd w:id="53"/>
    </w:p>
    <w:p w:rsidR="00CE37DD" w:rsidRPr="00CE37DD" w:rsidRDefault="00CE37DD" w:rsidP="00CE37DD">
      <w:pPr>
        <w:pStyle w:val="berschrift3"/>
      </w:pPr>
      <w:bookmarkStart w:id="54" w:name="_Toc442047626"/>
      <w:r>
        <w:t>Übersicht</w:t>
      </w:r>
      <w:bookmarkEnd w:id="54"/>
    </w:p>
    <w:p w:rsidR="00C937E1" w:rsidRDefault="0057494C" w:rsidP="0057494C">
      <w:pPr>
        <w:pStyle w:val="Listenabsatz"/>
        <w:numPr>
          <w:ilvl w:val="0"/>
          <w:numId w:val="9"/>
        </w:numPr>
      </w:pPr>
      <w:r>
        <w:t>Attribute sind per Instanz verfügbar und darüber aufrufbar</w:t>
      </w:r>
    </w:p>
    <w:p w:rsidR="0057494C" w:rsidRDefault="0057494C" w:rsidP="0057494C">
      <w:pPr>
        <w:pStyle w:val="Listenabsatz"/>
        <w:numPr>
          <w:ilvl w:val="0"/>
          <w:numId w:val="9"/>
        </w:numPr>
      </w:pPr>
      <w:r>
        <w:t>Im Klassenheader kann ein Attribut deklariert werden und erhält den Defaultwert (0/0.0/false/null)</w:t>
      </w:r>
    </w:p>
    <w:p w:rsidR="0057494C" w:rsidRDefault="0057494C" w:rsidP="0057494C">
      <w:pPr>
        <w:pStyle w:val="Listenabsatz"/>
        <w:numPr>
          <w:ilvl w:val="0"/>
          <w:numId w:val="9"/>
        </w:numPr>
      </w:pPr>
      <w:r>
        <w:t>Alternativ kann bereits ein eigener Wert gesetzt werden</w:t>
      </w:r>
    </w:p>
    <w:p w:rsidR="00B14397" w:rsidRDefault="00B14397" w:rsidP="0057494C">
      <w:pPr>
        <w:pStyle w:val="Listenabsatz"/>
        <w:numPr>
          <w:ilvl w:val="0"/>
          <w:numId w:val="9"/>
        </w:numPr>
      </w:pPr>
      <w:r>
        <w:t>Als Attributtyp können primitive Typen als auch andere Klassen verwendet werden</w:t>
      </w:r>
    </w:p>
    <w:p w:rsidR="00C937E1" w:rsidRDefault="00C937E1" w:rsidP="00C937E1">
      <w:pPr>
        <w:pStyle w:val="berschrift2"/>
      </w:pPr>
      <w:bookmarkStart w:id="55" w:name="_Toc442047627"/>
      <w:r>
        <w:t>Methoden</w:t>
      </w:r>
      <w:bookmarkEnd w:id="55"/>
    </w:p>
    <w:p w:rsidR="00214FAE" w:rsidRPr="00214FAE" w:rsidRDefault="00214FAE" w:rsidP="00214FAE">
      <w:pPr>
        <w:pStyle w:val="berschrift3"/>
      </w:pPr>
      <w:bookmarkStart w:id="56" w:name="_Toc442047628"/>
      <w:r>
        <w:t>Übersicht</w:t>
      </w:r>
      <w:bookmarkEnd w:id="56"/>
    </w:p>
    <w:p w:rsidR="00C937E1" w:rsidRDefault="00CD1775" w:rsidP="00CD1775">
      <w:pPr>
        <w:pStyle w:val="Listenabsatz"/>
        <w:numPr>
          <w:ilvl w:val="0"/>
          <w:numId w:val="10"/>
        </w:numPr>
      </w:pPr>
      <w:r>
        <w:t>Methoden werden auf der Instanz aufgerufen</w:t>
      </w:r>
    </w:p>
    <w:p w:rsidR="00CD1775" w:rsidRDefault="00CD1775" w:rsidP="00CD1775">
      <w:pPr>
        <w:pStyle w:val="Listenabsatz"/>
        <w:numPr>
          <w:ilvl w:val="0"/>
          <w:numId w:val="10"/>
        </w:numPr>
      </w:pPr>
      <w:r>
        <w:t>Die Methode hat Zugriff auf alle internen Attribute</w:t>
      </w:r>
    </w:p>
    <w:p w:rsidR="00CD1775" w:rsidRDefault="00CD1775" w:rsidP="00CD1775">
      <w:pPr>
        <w:pStyle w:val="Listenabsatz"/>
        <w:numPr>
          <w:ilvl w:val="0"/>
          <w:numId w:val="10"/>
        </w:numPr>
      </w:pPr>
      <w:r>
        <w:t>Methoden zeigen aber nicht an, wie sie implementiert sind (Stichwort Black-Box)</w:t>
      </w:r>
    </w:p>
    <w:p w:rsidR="00214FAE" w:rsidRDefault="00CE37DD" w:rsidP="00214FAE">
      <w:pPr>
        <w:pStyle w:val="berschrift3"/>
      </w:pPr>
      <w:bookmarkStart w:id="57" w:name="_Toc442047629"/>
      <w:r>
        <w:t xml:space="preserve">Method </w:t>
      </w:r>
      <w:r w:rsidR="00343EB2">
        <w:t>O</w:t>
      </w:r>
      <w:r w:rsidR="00214FAE">
        <w:t>verloading</w:t>
      </w:r>
      <w:bookmarkEnd w:id="57"/>
    </w:p>
    <w:p w:rsidR="00214FAE" w:rsidRDefault="00B5139C" w:rsidP="00B5139C">
      <w:pPr>
        <w:jc w:val="center"/>
      </w:pPr>
      <w:r w:rsidRPr="00B5139C">
        <w:rPr>
          <w:noProof/>
          <w:lang w:eastAsia="de-CH"/>
        </w:rPr>
        <w:drawing>
          <wp:inline distT="0" distB="0" distL="0" distR="0">
            <wp:extent cx="4781550" cy="2463380"/>
            <wp:effectExtent l="0" t="0" r="0" b="0"/>
            <wp:docPr id="14" name="Grafik 14" descr="C:\Users\swaechter\Owncloud\Zero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aechter\Owncloud\Zero\00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648" cy="246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712D" w:rsidRDefault="00B96F9D" w:rsidP="00B96F9D">
      <w:pPr>
        <w:pStyle w:val="berschrift3"/>
      </w:pPr>
      <w:bookmarkStart w:id="58" w:name="_Toc442047630"/>
      <w:r>
        <w:t xml:space="preserve">Call by </w:t>
      </w:r>
      <w:r w:rsidR="00636E95">
        <w:t>V</w:t>
      </w:r>
      <w:r>
        <w:t>alue</w:t>
      </w:r>
      <w:bookmarkEnd w:id="58"/>
    </w:p>
    <w:p w:rsidR="00B96F9D" w:rsidRPr="00B96F9D" w:rsidRDefault="00B96F9D" w:rsidP="00AF2494">
      <w:pPr>
        <w:jc w:val="center"/>
      </w:pPr>
      <w:r w:rsidRPr="00B96F9D">
        <w:rPr>
          <w:noProof/>
          <w:lang w:eastAsia="de-CH"/>
        </w:rPr>
        <w:drawing>
          <wp:inline distT="0" distB="0" distL="0" distR="0">
            <wp:extent cx="4972050" cy="2701836"/>
            <wp:effectExtent l="0" t="0" r="0" b="3810"/>
            <wp:docPr id="128" name="Grafik 128" descr="C:\Users\swaechter\Owncloud\Zero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aechter\Owncloud\Zero\00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755" cy="270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7E1" w:rsidRDefault="00C937E1" w:rsidP="00A15D44">
      <w:pPr>
        <w:pStyle w:val="berschrift2"/>
      </w:pPr>
      <w:bookmarkStart w:id="59" w:name="_Toc442047631"/>
      <w:r>
        <w:lastRenderedPageBreak/>
        <w:t>Konstruktoren</w:t>
      </w:r>
      <w:bookmarkEnd w:id="59"/>
    </w:p>
    <w:p w:rsidR="00C937E1" w:rsidRDefault="00AF2494" w:rsidP="00AF2494">
      <w:pPr>
        <w:jc w:val="center"/>
      </w:pPr>
      <w:r w:rsidRPr="00AF2494">
        <w:rPr>
          <w:noProof/>
          <w:lang w:eastAsia="de-CH"/>
        </w:rPr>
        <w:drawing>
          <wp:inline distT="0" distB="0" distL="0" distR="0">
            <wp:extent cx="5192836" cy="2733675"/>
            <wp:effectExtent l="0" t="0" r="8255" b="0"/>
            <wp:docPr id="150" name="Grafik 150" descr="C:\Users\swaechter\Owncloud\Zero\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aechter\Owncloud\Zero\00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955" cy="273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494" w:rsidRDefault="00070A23" w:rsidP="00070A23">
      <w:pPr>
        <w:jc w:val="center"/>
      </w:pPr>
      <w:r w:rsidRPr="00070A23">
        <w:rPr>
          <w:noProof/>
          <w:lang w:eastAsia="de-CH"/>
        </w:rPr>
        <w:drawing>
          <wp:inline distT="0" distB="0" distL="0" distR="0">
            <wp:extent cx="5124450" cy="2665834"/>
            <wp:effectExtent l="0" t="0" r="0" b="1270"/>
            <wp:docPr id="151" name="Grafik 151" descr="C:\Users\swaechter\Owncloud\Zero\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waechter\Owncloud\Zero\006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74" cy="266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A23" w:rsidRDefault="00070A23" w:rsidP="00070A23">
      <w:pPr>
        <w:jc w:val="center"/>
      </w:pPr>
      <w:r w:rsidRPr="00070A23">
        <w:rPr>
          <w:noProof/>
          <w:lang w:eastAsia="de-CH"/>
        </w:rPr>
        <w:drawing>
          <wp:inline distT="0" distB="0" distL="0" distR="0">
            <wp:extent cx="5354890" cy="2838450"/>
            <wp:effectExtent l="0" t="0" r="0" b="0"/>
            <wp:docPr id="152" name="Grafik 152" descr="C:\Users\swaechter\Owncloud\Zero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aechter\Owncloud\Zero\007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783" cy="2842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A23" w:rsidRDefault="00070A23" w:rsidP="00070A23">
      <w:pPr>
        <w:jc w:val="center"/>
      </w:pPr>
      <w:r w:rsidRPr="00070A23">
        <w:rPr>
          <w:noProof/>
          <w:lang w:eastAsia="de-CH"/>
        </w:rPr>
        <w:lastRenderedPageBreak/>
        <w:drawing>
          <wp:inline distT="0" distB="0" distL="0" distR="0">
            <wp:extent cx="5409105" cy="2514600"/>
            <wp:effectExtent l="0" t="0" r="1270" b="0"/>
            <wp:docPr id="153" name="Grafik 153" descr="C:\Users\swaechter\Owncloud\Zero\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waechter\Owncloud\Zero\00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27" cy="251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A23" w:rsidRPr="00A15D44" w:rsidRDefault="00070A23" w:rsidP="00070A23">
      <w:pPr>
        <w:jc w:val="left"/>
      </w:pPr>
    </w:p>
    <w:p w:rsidR="006401B8" w:rsidRDefault="006401B8" w:rsidP="006401B8">
      <w:pPr>
        <w:pStyle w:val="berschrift1"/>
      </w:pPr>
      <w:bookmarkStart w:id="60" w:name="_Toc442047632"/>
      <w:r>
        <w:lastRenderedPageBreak/>
        <w:t>Woche 5</w:t>
      </w:r>
      <w:bookmarkEnd w:id="60"/>
    </w:p>
    <w:p w:rsidR="00E6751C" w:rsidRDefault="00E6751C" w:rsidP="00E6751C">
      <w:pPr>
        <w:pStyle w:val="berschrift2"/>
      </w:pPr>
      <w:bookmarkStart w:id="61" w:name="_Toc442047633"/>
      <w:r>
        <w:t>Klassenzugriff</w:t>
      </w:r>
      <w:bookmarkEnd w:id="61"/>
    </w:p>
    <w:p w:rsidR="00E6751C" w:rsidRDefault="00E6751C" w:rsidP="00E6751C">
      <w:r>
        <w:t>Mit them this Operator kann auf die eigenen Methoden und Felder zugegriffen werden.</w:t>
      </w:r>
      <w:r w:rsidR="00336CED">
        <w:t xml:space="preserve"> Beispiel:</w:t>
      </w:r>
    </w:p>
    <w:p w:rsidR="00336CED" w:rsidRDefault="00336CED" w:rsidP="00336CED">
      <w:pPr>
        <w:pStyle w:val="Listenabsatz"/>
        <w:numPr>
          <w:ilvl w:val="0"/>
          <w:numId w:val="11"/>
        </w:numPr>
      </w:pPr>
      <w:r>
        <w:t xml:space="preserve">this.method() </w:t>
      </w:r>
      <w:r>
        <w:sym w:font="Wingdings" w:char="F0E0"/>
      </w:r>
      <w:r>
        <w:t xml:space="preserve"> Ruft die Methode method </w:t>
      </w:r>
      <w:r w:rsidR="00F41AA9">
        <w:t xml:space="preserve">der aktuellen Klasse </w:t>
      </w:r>
      <w:r>
        <w:t>auf</w:t>
      </w:r>
    </w:p>
    <w:p w:rsidR="00336CED" w:rsidRDefault="00336CED" w:rsidP="00336CED">
      <w:pPr>
        <w:pStyle w:val="Listenabsatz"/>
        <w:numPr>
          <w:ilvl w:val="0"/>
          <w:numId w:val="11"/>
        </w:numPr>
      </w:pPr>
      <w:r>
        <w:t xml:space="preserve">this(&lt;Parameters&gt;) </w:t>
      </w:r>
      <w:r>
        <w:sym w:font="Wingdings" w:char="F0E0"/>
      </w:r>
      <w:r>
        <w:t xml:space="preserve"> Alternativ kann so auch ein Konstruktor</w:t>
      </w:r>
      <w:r w:rsidR="00F41AA9">
        <w:t xml:space="preserve"> (mit anderen Parameter)</w:t>
      </w:r>
      <w:r>
        <w:t xml:space="preserve"> </w:t>
      </w:r>
      <w:r w:rsidR="00F41AA9">
        <w:t xml:space="preserve">der aktuellen </w:t>
      </w:r>
      <w:r>
        <w:t>Klasse aufgerufen werden</w:t>
      </w:r>
    </w:p>
    <w:p w:rsidR="00F649D1" w:rsidRDefault="00F649D1" w:rsidP="00F649D1">
      <w:pPr>
        <w:pStyle w:val="berschrift2"/>
      </w:pPr>
      <w:bookmarkStart w:id="62" w:name="_Toc442047634"/>
      <w:r>
        <w:t>Keyword static</w:t>
      </w:r>
      <w:bookmarkEnd w:id="62"/>
    </w:p>
    <w:p w:rsidR="00F649D1" w:rsidRDefault="00F649D1" w:rsidP="00F649D1">
      <w:pPr>
        <w:pStyle w:val="berschrift3"/>
      </w:pPr>
      <w:bookmarkStart w:id="63" w:name="_Toc442047635"/>
      <w:r>
        <w:t>Felder</w:t>
      </w:r>
      <w:bookmarkEnd w:id="63"/>
    </w:p>
    <w:p w:rsidR="00F649D1" w:rsidRDefault="007108BB" w:rsidP="00F649D1">
      <w:r>
        <w:t>Definition:</w:t>
      </w:r>
    </w:p>
    <w:p w:rsidR="007108BB" w:rsidRDefault="007108BB" w:rsidP="007108BB">
      <w:pPr>
        <w:pStyle w:val="Listenabsatz"/>
        <w:numPr>
          <w:ilvl w:val="0"/>
          <w:numId w:val="13"/>
        </w:numPr>
      </w:pPr>
      <w:r>
        <w:t>Statische Variablen sind an die Klasse gebunden</w:t>
      </w:r>
    </w:p>
    <w:p w:rsidR="007108BB" w:rsidRDefault="007108BB" w:rsidP="007108BB">
      <w:pPr>
        <w:pStyle w:val="Listenabsatz"/>
        <w:numPr>
          <w:ilvl w:val="0"/>
          <w:numId w:val="13"/>
        </w:numPr>
      </w:pPr>
      <w:r>
        <w:t>Es gibt nur eine Instanz der Variable</w:t>
      </w:r>
    </w:p>
    <w:p w:rsidR="007108BB" w:rsidRDefault="007108BB" w:rsidP="007108BB">
      <w:pPr>
        <w:pStyle w:val="Listenabsatz"/>
        <w:numPr>
          <w:ilvl w:val="0"/>
          <w:numId w:val="13"/>
        </w:numPr>
      </w:pPr>
      <w:r>
        <w:t>Eine statische Variable wird mit static definiert</w:t>
      </w:r>
    </w:p>
    <w:p w:rsidR="007108BB" w:rsidRDefault="007108BB" w:rsidP="007108BB">
      <w:pPr>
        <w:pStyle w:val="Listenabsatz"/>
        <w:numPr>
          <w:ilvl w:val="0"/>
          <w:numId w:val="13"/>
        </w:numPr>
      </w:pPr>
      <w:r>
        <w:t>Die Variable wird über den Klassennamen und nicht das Objekt aufgerufen</w:t>
      </w:r>
    </w:p>
    <w:p w:rsidR="007108BB" w:rsidRDefault="007108BB" w:rsidP="007108BB">
      <w:pPr>
        <w:pStyle w:val="Listenabsatz"/>
        <w:numPr>
          <w:ilvl w:val="0"/>
          <w:numId w:val="13"/>
        </w:numPr>
      </w:pPr>
      <w:r>
        <w:t>Wird wie andere primitive Datentypen und Objekte auch mit 0, 0.0, false oder null initialisiert</w:t>
      </w:r>
    </w:p>
    <w:p w:rsidR="007108BB" w:rsidRDefault="007108BB" w:rsidP="007108BB">
      <w:r>
        <w:t>Verwendung:</w:t>
      </w:r>
    </w:p>
    <w:p w:rsidR="007108BB" w:rsidRPr="00F649D1" w:rsidRDefault="007108BB" w:rsidP="007108BB">
      <w:pPr>
        <w:pStyle w:val="Listenabsatz"/>
        <w:numPr>
          <w:ilvl w:val="0"/>
          <w:numId w:val="14"/>
        </w:numPr>
      </w:pPr>
      <w:r>
        <w:t>Konstanten</w:t>
      </w:r>
    </w:p>
    <w:p w:rsidR="00F649D1" w:rsidRDefault="00F649D1" w:rsidP="00F649D1">
      <w:pPr>
        <w:pStyle w:val="berschrift3"/>
      </w:pPr>
      <w:bookmarkStart w:id="64" w:name="_Toc442047636"/>
      <w:r>
        <w:t>Methoden</w:t>
      </w:r>
      <w:bookmarkEnd w:id="64"/>
    </w:p>
    <w:p w:rsidR="00F649D1" w:rsidRDefault="00420143" w:rsidP="00F649D1">
      <w:r>
        <w:t>Definition:</w:t>
      </w:r>
    </w:p>
    <w:p w:rsidR="00420143" w:rsidRDefault="00344C3C" w:rsidP="00420143">
      <w:pPr>
        <w:pStyle w:val="Listenabsatz"/>
        <w:numPr>
          <w:ilvl w:val="0"/>
          <w:numId w:val="14"/>
        </w:numPr>
      </w:pPr>
      <w:r>
        <w:t>Dieselbe wie bei Feldern</w:t>
      </w:r>
    </w:p>
    <w:p w:rsidR="00344C3C" w:rsidRDefault="00344C3C" w:rsidP="00420143">
      <w:pPr>
        <w:pStyle w:val="Listenabsatz"/>
        <w:numPr>
          <w:ilvl w:val="0"/>
          <w:numId w:val="14"/>
        </w:numPr>
      </w:pPr>
      <w:r>
        <w:t xml:space="preserve">Jedoch kann in statischen Methoden nicht auf den this Operator zugegriffen werden </w:t>
      </w:r>
      <w:r>
        <w:sym w:font="Wingdings" w:char="F0E0"/>
      </w:r>
      <w:r>
        <w:t xml:space="preserve"> Kein Zugriff auf Instanzvariablen und Methoden</w:t>
      </w:r>
    </w:p>
    <w:p w:rsidR="00420143" w:rsidRDefault="00420143" w:rsidP="00F649D1">
      <w:r>
        <w:t>Verwendung:</w:t>
      </w:r>
    </w:p>
    <w:p w:rsidR="00420143" w:rsidRDefault="00344C3C" w:rsidP="00420143">
      <w:pPr>
        <w:pStyle w:val="Listenabsatz"/>
        <w:numPr>
          <w:ilvl w:val="0"/>
          <w:numId w:val="14"/>
        </w:numPr>
      </w:pPr>
      <w:r>
        <w:t>Objektgeneration, ohne ein Objekt der Klasse zu besitzen</w:t>
      </w:r>
    </w:p>
    <w:p w:rsidR="000A3C0A" w:rsidRDefault="000A3C0A" w:rsidP="000A3C0A">
      <w:pPr>
        <w:pStyle w:val="berschrift2"/>
      </w:pPr>
      <w:bookmarkStart w:id="65" w:name="_Toc442047637"/>
      <w:r>
        <w:t>Klasseninitialisierung</w:t>
      </w:r>
      <w:bookmarkEnd w:id="65"/>
    </w:p>
    <w:p w:rsidR="008F2E2C" w:rsidRDefault="008F2E2C" w:rsidP="008F2E2C">
      <w:pPr>
        <w:pStyle w:val="berschrift3"/>
      </w:pPr>
      <w:bookmarkStart w:id="66" w:name="_Toc442047638"/>
      <w:r>
        <w:t>Übersicht</w:t>
      </w:r>
      <w:bookmarkEnd w:id="66"/>
    </w:p>
    <w:p w:rsidR="008F2E2C" w:rsidRDefault="008F2E2C" w:rsidP="008F2E2C">
      <w:r>
        <w:t>Generell gilt:</w:t>
      </w:r>
    </w:p>
    <w:p w:rsidR="008F2E2C" w:rsidRDefault="008F2E2C" w:rsidP="008F2E2C">
      <w:pPr>
        <w:pStyle w:val="Listenabsatz"/>
        <w:numPr>
          <w:ilvl w:val="0"/>
          <w:numId w:val="14"/>
        </w:numPr>
      </w:pPr>
      <w:r>
        <w:t>Klassenattribute werden mit 0, 0.0, false oder null initialisiert</w:t>
      </w:r>
    </w:p>
    <w:p w:rsidR="008F2E2C" w:rsidRDefault="008F2E2C" w:rsidP="008F2E2C">
      <w:pPr>
        <w:pStyle w:val="Listenabsatz"/>
        <w:numPr>
          <w:ilvl w:val="0"/>
          <w:numId w:val="14"/>
        </w:numPr>
      </w:pPr>
      <w:r>
        <w:t>Klassenattribute können bei der Deklaration direkt initialisiert werden</w:t>
      </w:r>
    </w:p>
    <w:p w:rsidR="008F2E2C" w:rsidRDefault="008F2E2C" w:rsidP="008F2E2C">
      <w:pPr>
        <w:pStyle w:val="Listenabsatz"/>
        <w:numPr>
          <w:ilvl w:val="0"/>
          <w:numId w:val="14"/>
        </w:numPr>
      </w:pPr>
      <w:r>
        <w:t>Statische Konstruktoren sind via static Block auch möglich. Dieser wird beim Laden der Klasse ausgeführt</w:t>
      </w:r>
    </w:p>
    <w:p w:rsidR="006F36A8" w:rsidRDefault="006F36A8" w:rsidP="006F36A8">
      <w:pPr>
        <w:pStyle w:val="berschrift3"/>
      </w:pPr>
      <w:bookmarkStart w:id="67" w:name="_Toc442047639"/>
      <w:r>
        <w:t>Vergleich</w:t>
      </w:r>
      <w:bookmarkEnd w:id="67"/>
    </w:p>
    <w:p w:rsidR="006F36A8" w:rsidRDefault="006F36A8" w:rsidP="006F36A8">
      <w:r>
        <w:t>Beim Laden der Klasse:</w:t>
      </w:r>
    </w:p>
    <w:p w:rsidR="006F36A8" w:rsidRDefault="0097783A" w:rsidP="006F36A8">
      <w:pPr>
        <w:pStyle w:val="Listenabsatz"/>
        <w:numPr>
          <w:ilvl w:val="0"/>
          <w:numId w:val="15"/>
        </w:numPr>
      </w:pPr>
      <w:r>
        <w:t>Statische Attribute werden mit den Referenzwerten initialisiert</w:t>
      </w:r>
    </w:p>
    <w:p w:rsidR="0097783A" w:rsidRDefault="0097783A" w:rsidP="006F36A8">
      <w:pPr>
        <w:pStyle w:val="Listenabsatz"/>
        <w:numPr>
          <w:ilvl w:val="0"/>
          <w:numId w:val="15"/>
        </w:numPr>
      </w:pPr>
      <w:r>
        <w:t>Der static Block wird aufgerufen</w:t>
      </w:r>
    </w:p>
    <w:p w:rsidR="006F36A8" w:rsidRDefault="006F36A8" w:rsidP="006F36A8">
      <w:r>
        <w:t>Beim Erstellen einer neuen Instanz:</w:t>
      </w:r>
    </w:p>
    <w:p w:rsidR="006F36A8" w:rsidRDefault="0097783A" w:rsidP="006F36A8">
      <w:pPr>
        <w:pStyle w:val="Listenabsatz"/>
        <w:numPr>
          <w:ilvl w:val="0"/>
          <w:numId w:val="15"/>
        </w:numPr>
      </w:pPr>
      <w:r>
        <w:t>Instanzvariablen werden mit den Referenzwerten initialisiert</w:t>
      </w:r>
    </w:p>
    <w:p w:rsidR="0097783A" w:rsidRDefault="0097783A" w:rsidP="006F36A8">
      <w:pPr>
        <w:pStyle w:val="Listenabsatz"/>
        <w:numPr>
          <w:ilvl w:val="0"/>
          <w:numId w:val="15"/>
        </w:numPr>
      </w:pPr>
      <w:r>
        <w:t>Der Konstruktor wird aufgerufen</w:t>
      </w:r>
    </w:p>
    <w:p w:rsidR="0097783A" w:rsidRDefault="0097783A" w:rsidP="0097783A">
      <w:pPr>
        <w:pStyle w:val="berschrift3"/>
      </w:pPr>
      <w:bookmarkStart w:id="68" w:name="_Toc442047640"/>
      <w:r>
        <w:lastRenderedPageBreak/>
        <w:t>Übersicht</w:t>
      </w:r>
      <w:bookmarkEnd w:id="68"/>
    </w:p>
    <w:p w:rsidR="0097783A" w:rsidRPr="0097783A" w:rsidRDefault="0097783A" w:rsidP="0097783A">
      <w:pPr>
        <w:jc w:val="center"/>
      </w:pPr>
      <w:r w:rsidRPr="0097783A">
        <w:rPr>
          <w:noProof/>
          <w:lang w:eastAsia="de-CH"/>
        </w:rPr>
        <w:drawing>
          <wp:inline distT="0" distB="0" distL="0" distR="0">
            <wp:extent cx="4037162" cy="2089883"/>
            <wp:effectExtent l="0" t="0" r="1905" b="5715"/>
            <wp:docPr id="154" name="Grafik 154" descr="C:\Users\swaechter\Owncloud\Zero\E1862_1Ib\oopI1\05_Inheritance\image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echter\Owncloud\Zero\E1862_1Ib\oopI1\05_Inheritance\image_001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371" cy="209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8BE" w:rsidRDefault="00BC231B" w:rsidP="00743497">
      <w:pPr>
        <w:pStyle w:val="berschrift2"/>
      </w:pPr>
      <w:bookmarkStart w:id="69" w:name="_Toc442047641"/>
      <w:r>
        <w:t>Vererbung</w:t>
      </w:r>
      <w:bookmarkEnd w:id="69"/>
    </w:p>
    <w:p w:rsidR="00C328BE" w:rsidRDefault="00F41871" w:rsidP="00F41871">
      <w:pPr>
        <w:pStyle w:val="berschrift3"/>
      </w:pPr>
      <w:bookmarkStart w:id="70" w:name="_Toc442047642"/>
      <w:r>
        <w:t>Klassendefinition</w:t>
      </w:r>
      <w:bookmarkEnd w:id="70"/>
    </w:p>
    <w:p w:rsidR="00771B3F" w:rsidRPr="00771B3F" w:rsidRDefault="00771B3F" w:rsidP="00275A11">
      <w:pPr>
        <w:jc w:val="center"/>
      </w:pPr>
      <w:r w:rsidRPr="00771B3F">
        <w:rPr>
          <w:noProof/>
          <w:lang w:eastAsia="de-CH"/>
        </w:rPr>
        <w:drawing>
          <wp:inline distT="0" distB="0" distL="0" distR="0">
            <wp:extent cx="5760720" cy="3117189"/>
            <wp:effectExtent l="0" t="0" r="0" b="7620"/>
            <wp:docPr id="156" name="Grafik 156" descr="C:\Users\swaechter\Owncloud\Zero\E1862_1Ib\oopI1\05_Inheritance\image_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aechter\Owncloud\Zero\E1862_1Ib\oopI1\05_Inheritance\image_00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1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871" w:rsidRDefault="00F41871" w:rsidP="00F41871">
      <w:pPr>
        <w:pStyle w:val="berschrift3"/>
      </w:pPr>
      <w:bookmarkStart w:id="71" w:name="_Toc442047643"/>
      <w:r>
        <w:lastRenderedPageBreak/>
        <w:t>Vererbung</w:t>
      </w:r>
      <w:bookmarkEnd w:id="71"/>
    </w:p>
    <w:p w:rsidR="00F41871" w:rsidRDefault="00771B3F" w:rsidP="00B318B3">
      <w:pPr>
        <w:jc w:val="center"/>
      </w:pPr>
      <w:r w:rsidRPr="00771B3F">
        <w:rPr>
          <w:noProof/>
          <w:lang w:eastAsia="de-CH"/>
        </w:rPr>
        <w:drawing>
          <wp:inline distT="0" distB="0" distL="0" distR="0">
            <wp:extent cx="5760720" cy="3042555"/>
            <wp:effectExtent l="0" t="0" r="0" b="5715"/>
            <wp:docPr id="157" name="Grafik 157" descr="C:\Users\swaechter\Owncloud\Zero\E1862_1Ib\oopI1\05_Inheritance\image_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aechter\Owncloud\Zero\E1862_1Ib\oopI1\05_Inheritance\image_003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8B3" w:rsidRDefault="00771B3F" w:rsidP="00B318B3">
      <w:pPr>
        <w:jc w:val="center"/>
      </w:pPr>
      <w:r w:rsidRPr="00771B3F">
        <w:rPr>
          <w:noProof/>
          <w:lang w:eastAsia="de-CH"/>
        </w:rPr>
        <w:drawing>
          <wp:inline distT="0" distB="0" distL="0" distR="0">
            <wp:extent cx="5760720" cy="2703506"/>
            <wp:effectExtent l="0" t="0" r="0" b="1905"/>
            <wp:docPr id="158" name="Grafik 158" descr="C:\Users\swaechter\Owncloud\Zero\E1862_1Ib\oopI1\05_Inheritance\image_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aechter\Owncloud\Zero\E1862_1Ib\oopI1\05_Inheritance\image_004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0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8B3" w:rsidRDefault="00B318B3">
      <w:pPr>
        <w:jc w:val="left"/>
      </w:pPr>
      <w:r>
        <w:br w:type="page"/>
      </w:r>
    </w:p>
    <w:p w:rsidR="00F41871" w:rsidRDefault="00F41871" w:rsidP="00F41871">
      <w:pPr>
        <w:pStyle w:val="berschrift3"/>
      </w:pPr>
      <w:bookmarkStart w:id="72" w:name="_Toc442047644"/>
      <w:r>
        <w:lastRenderedPageBreak/>
        <w:t>Generelle Vererbung</w:t>
      </w:r>
      <w:bookmarkEnd w:id="72"/>
    </w:p>
    <w:p w:rsidR="00F41871" w:rsidRDefault="00771B3F" w:rsidP="00B318B3">
      <w:pPr>
        <w:jc w:val="center"/>
      </w:pPr>
      <w:r w:rsidRPr="00771B3F">
        <w:rPr>
          <w:noProof/>
          <w:lang w:eastAsia="de-CH"/>
        </w:rPr>
        <w:drawing>
          <wp:inline distT="0" distB="0" distL="0" distR="0">
            <wp:extent cx="4847821" cy="2587925"/>
            <wp:effectExtent l="0" t="0" r="0" b="3175"/>
            <wp:docPr id="159" name="Grafik 159" descr="C:\Users\swaechter\Owncloud\Zero\E1862_1Ib\oopI1\05_Inheritance\image_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waechter\Owncloud\Zero\E1862_1Ib\oopI1\05_Inheritance\image_005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97" cy="25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B3F" w:rsidRDefault="00771B3F" w:rsidP="00B318B3">
      <w:pPr>
        <w:jc w:val="center"/>
      </w:pPr>
      <w:r w:rsidRPr="00771B3F">
        <w:rPr>
          <w:noProof/>
          <w:lang w:eastAsia="de-CH"/>
        </w:rPr>
        <w:drawing>
          <wp:inline distT="0" distB="0" distL="0" distR="0">
            <wp:extent cx="4830793" cy="3034956"/>
            <wp:effectExtent l="0" t="0" r="8255" b="0"/>
            <wp:docPr id="160" name="Grafik 160" descr="C:\Users\swaechter\Owncloud\Zero\E1862_1Ib\oopI1\05_Inheritance\image_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aechter\Owncloud\Zero\E1862_1Ib\oopI1\05_Inheritance\image_006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685" cy="304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B3F" w:rsidRDefault="00771B3F" w:rsidP="00B318B3">
      <w:pPr>
        <w:jc w:val="center"/>
      </w:pPr>
      <w:r w:rsidRPr="00771B3F">
        <w:rPr>
          <w:noProof/>
          <w:lang w:eastAsia="de-CH"/>
        </w:rPr>
        <w:drawing>
          <wp:inline distT="0" distB="0" distL="0" distR="0">
            <wp:extent cx="4891177" cy="2586739"/>
            <wp:effectExtent l="0" t="0" r="5080" b="4445"/>
            <wp:docPr id="161" name="Grafik 161" descr="C:\Users\swaechter\Owncloud\Zero\E1862_1Ib\oopI1\05_Inheritance\image_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waechter\Owncloud\Zero\E1862_1Ib\oopI1\05_Inheritance\image_007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21" cy="259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871" w:rsidRDefault="00F41871" w:rsidP="003E47E0">
      <w:pPr>
        <w:pStyle w:val="berschrift3"/>
      </w:pPr>
      <w:bookmarkStart w:id="73" w:name="_Toc442047645"/>
      <w:r>
        <w:lastRenderedPageBreak/>
        <w:t xml:space="preserve">Method </w:t>
      </w:r>
      <w:r w:rsidR="00636E95">
        <w:t>O</w:t>
      </w:r>
      <w:r>
        <w:t>verriding</w:t>
      </w:r>
      <w:bookmarkEnd w:id="73"/>
    </w:p>
    <w:p w:rsidR="00F41871" w:rsidRDefault="00B27979" w:rsidP="00302F05">
      <w:pPr>
        <w:jc w:val="center"/>
      </w:pPr>
      <w:r w:rsidRPr="00B27979">
        <w:rPr>
          <w:noProof/>
          <w:lang w:eastAsia="de-CH"/>
        </w:rPr>
        <w:drawing>
          <wp:inline distT="0" distB="0" distL="0" distR="0">
            <wp:extent cx="5239134" cy="2501660"/>
            <wp:effectExtent l="0" t="0" r="0" b="0"/>
            <wp:docPr id="162" name="Grafik 162" descr="C:\Users\swaechter\Owncloud\Zero\E1862_1Ib\oopI1\05_Inheritance\image_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aechter\Owncloud\Zero\E1862_1Ib\oopI1\05_Inheritance\image_008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754" cy="251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979" w:rsidRDefault="00B27979" w:rsidP="00302F05">
      <w:pPr>
        <w:jc w:val="center"/>
      </w:pPr>
      <w:r w:rsidRPr="00B27979">
        <w:rPr>
          <w:noProof/>
          <w:lang w:eastAsia="de-CH"/>
        </w:rPr>
        <w:drawing>
          <wp:inline distT="0" distB="0" distL="0" distR="0">
            <wp:extent cx="5270740" cy="2806863"/>
            <wp:effectExtent l="0" t="0" r="6350" b="0"/>
            <wp:docPr id="163" name="Grafik 163" descr="C:\Users\swaechter\Owncloud\Zero\E1862_1Ib\oopI1\05_Inheritance\image_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waechter\Owncloud\Zero\E1862_1Ib\oopI1\05_Inheritance\image_009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30" cy="281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979" w:rsidRDefault="00B27979" w:rsidP="00302F05">
      <w:pPr>
        <w:jc w:val="center"/>
      </w:pPr>
      <w:r w:rsidRPr="00B27979">
        <w:rPr>
          <w:noProof/>
          <w:lang w:eastAsia="de-CH"/>
        </w:rPr>
        <w:drawing>
          <wp:inline distT="0" distB="0" distL="0" distR="0">
            <wp:extent cx="5331125" cy="2892450"/>
            <wp:effectExtent l="0" t="0" r="3175" b="3175"/>
            <wp:docPr id="164" name="Grafik 164" descr="C:\Users\swaechter\Owncloud\Zero\E1862_1Ib\oopI1\05_Inheritance\image_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waechter\Owncloud\Zero\E1862_1Ib\oopI1\05_Inheritance\image_010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579" cy="289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979" w:rsidRDefault="00B27979" w:rsidP="00302F05">
      <w:pPr>
        <w:jc w:val="center"/>
      </w:pPr>
      <w:r w:rsidRPr="00B27979">
        <w:rPr>
          <w:noProof/>
          <w:lang w:eastAsia="de-CH"/>
        </w:rPr>
        <w:lastRenderedPageBreak/>
        <w:drawing>
          <wp:inline distT="0" distB="0" distL="0" distR="0">
            <wp:extent cx="5141343" cy="1520676"/>
            <wp:effectExtent l="0" t="0" r="2540" b="3810"/>
            <wp:docPr id="165" name="Grafik 165" descr="C:\Users\swaechter\Owncloud\Zero\E1862_1Ib\oopI1\05_Inheritance\image_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waechter\Owncloud\Zero\E1862_1Ib\oopI1\05_Inheritance\image_011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29" cy="153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EE2" w:rsidRDefault="00E92EE2" w:rsidP="00302F05">
      <w:pPr>
        <w:jc w:val="center"/>
      </w:pPr>
      <w:r w:rsidRPr="00E92EE2">
        <w:rPr>
          <w:noProof/>
          <w:lang w:eastAsia="de-CH"/>
        </w:rPr>
        <w:drawing>
          <wp:inline distT="0" distB="0" distL="0" distR="0">
            <wp:extent cx="4114800" cy="2250989"/>
            <wp:effectExtent l="0" t="0" r="0" b="0"/>
            <wp:docPr id="166" name="Grafik 166" descr="C:\Users\swaechter\Owncloud\Zero\E1862_1Ib\oopI1\05_Inheritance\image_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waechter\Owncloud\Zero\E1862_1Ib\oopI1\05_Inheritance\image_012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594" cy="226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871" w:rsidRDefault="00F41871" w:rsidP="00F41871">
      <w:pPr>
        <w:pStyle w:val="berschrift2"/>
      </w:pPr>
      <w:bookmarkStart w:id="74" w:name="_Toc442047646"/>
      <w:r>
        <w:t>Vererbung &amp; Konstruktoren</w:t>
      </w:r>
      <w:bookmarkEnd w:id="74"/>
    </w:p>
    <w:p w:rsidR="00F41871" w:rsidRDefault="00586FD4" w:rsidP="00586FD4">
      <w:pPr>
        <w:jc w:val="center"/>
      </w:pPr>
      <w:r w:rsidRPr="00586FD4">
        <w:rPr>
          <w:noProof/>
          <w:lang w:eastAsia="de-CH"/>
        </w:rPr>
        <w:drawing>
          <wp:inline distT="0" distB="0" distL="0" distR="0">
            <wp:extent cx="5100031" cy="2587625"/>
            <wp:effectExtent l="0" t="0" r="5715" b="3175"/>
            <wp:docPr id="167" name="Grafik 167" descr="C:\Users\swaechter\Owncloud\Zero\E1862_1Ib\oopI1\05_Inheritance\image_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waechter\Owncloud\Zero\E1862_1Ib\oopI1\05_Inheritance\image_013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13" cy="261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871" w:rsidRDefault="00586FD4" w:rsidP="00586FD4">
      <w:pPr>
        <w:jc w:val="center"/>
      </w:pPr>
      <w:r w:rsidRPr="00586FD4">
        <w:rPr>
          <w:noProof/>
          <w:lang w:eastAsia="de-CH"/>
        </w:rPr>
        <w:drawing>
          <wp:inline distT="0" distB="0" distL="0" distR="0">
            <wp:extent cx="4063041" cy="2117267"/>
            <wp:effectExtent l="0" t="0" r="0" b="0"/>
            <wp:docPr id="168" name="Grafik 168" descr="C:\Users\swaechter\Owncloud\Zero\E1862_1Ib\oopI1\05_Inheritance\image_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waechter\Owncloud\Zero\E1862_1Ib\oopI1\05_Inheritance\image_014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551" cy="213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871" w:rsidRDefault="003E47E0" w:rsidP="003E47E0">
      <w:pPr>
        <w:jc w:val="center"/>
      </w:pPr>
      <w:r w:rsidRPr="003E47E0">
        <w:rPr>
          <w:noProof/>
          <w:lang w:eastAsia="de-CH"/>
        </w:rPr>
        <w:lastRenderedPageBreak/>
        <w:drawing>
          <wp:inline distT="0" distB="0" distL="0" distR="0">
            <wp:extent cx="3576813" cy="1456661"/>
            <wp:effectExtent l="0" t="0" r="5080" b="0"/>
            <wp:docPr id="170" name="Grafik 170" descr="C:\Users\swaechter\Owncloud\Zero\E1862_1Ib\oopI1\05_Inheritance\image_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waechter\Owncloud\Zero\E1862_1Ib\oopI1\05_Inheritance\image_015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910" cy="148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7E0" w:rsidRDefault="003E47E0" w:rsidP="003E47E0">
      <w:pPr>
        <w:pStyle w:val="berschrift2"/>
      </w:pPr>
      <w:bookmarkStart w:id="75" w:name="_Toc442047647"/>
      <w:r>
        <w:t>Zusammenfassung Vererbung</w:t>
      </w:r>
      <w:bookmarkEnd w:id="75"/>
    </w:p>
    <w:p w:rsidR="003E47E0" w:rsidRDefault="003E47E0" w:rsidP="003E47E0">
      <w:pPr>
        <w:jc w:val="center"/>
      </w:pPr>
      <w:r w:rsidRPr="003E47E0">
        <w:rPr>
          <w:noProof/>
          <w:lang w:eastAsia="de-CH"/>
        </w:rPr>
        <w:drawing>
          <wp:inline distT="0" distB="0" distL="0" distR="0">
            <wp:extent cx="4192006" cy="2222687"/>
            <wp:effectExtent l="0" t="0" r="0" b="6350"/>
            <wp:docPr id="171" name="Grafik 171" descr="C:\Users\swaechter\Owncloud\Zero\E1862_1Ib\oopI1\05_Inheritance\image_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waechter\Owncloud\Zero\E1862_1Ib\oopI1\05_Inheritance\image_016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006" cy="222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7E0" w:rsidRDefault="003E47E0" w:rsidP="003E47E0">
      <w:pPr>
        <w:jc w:val="center"/>
      </w:pPr>
      <w:r w:rsidRPr="003E47E0">
        <w:rPr>
          <w:noProof/>
          <w:lang w:eastAsia="de-CH"/>
        </w:rPr>
        <w:drawing>
          <wp:inline distT="0" distB="0" distL="0" distR="0">
            <wp:extent cx="4209690" cy="2234846"/>
            <wp:effectExtent l="0" t="0" r="635" b="0"/>
            <wp:docPr id="172" name="Grafik 172" descr="C:\Users\swaechter\Owncloud\Zero\E1862_1Ib\oopI1\05_Inheritance\image_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waechter\Owncloud\Zero\E1862_1Ib\oopI1\05_Inheritance\image_017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690" cy="223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7E0" w:rsidRDefault="003E47E0" w:rsidP="003E47E0">
      <w:pPr>
        <w:jc w:val="center"/>
      </w:pPr>
      <w:r w:rsidRPr="003E47E0">
        <w:rPr>
          <w:noProof/>
          <w:lang w:eastAsia="de-CH"/>
        </w:rPr>
        <w:drawing>
          <wp:inline distT="0" distB="0" distL="0" distR="0">
            <wp:extent cx="4326692" cy="2294627"/>
            <wp:effectExtent l="0" t="0" r="0" b="0"/>
            <wp:docPr id="173" name="Grafik 173" descr="C:\Users\swaechter\Owncloud\Zero\E1862_1Ib\oopI1\05_Inheritance\image_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waechter\Owncloud\Zero\E1862_1Ib\oopI1\05_Inheritance\image_018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692" cy="2294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B02" w:rsidRDefault="00826B02" w:rsidP="00826B02">
      <w:pPr>
        <w:jc w:val="left"/>
      </w:pPr>
    </w:p>
    <w:p w:rsidR="00C328BE" w:rsidRDefault="00C328BE" w:rsidP="00C328BE">
      <w:pPr>
        <w:pStyle w:val="berschrift1"/>
      </w:pPr>
      <w:bookmarkStart w:id="76" w:name="_Toc442047648"/>
      <w:r>
        <w:lastRenderedPageBreak/>
        <w:t>Woche 6</w:t>
      </w:r>
      <w:bookmarkEnd w:id="76"/>
    </w:p>
    <w:p w:rsidR="00C328BE" w:rsidRDefault="005573B1" w:rsidP="005573B1">
      <w:pPr>
        <w:pStyle w:val="berschrift2"/>
      </w:pPr>
      <w:bookmarkStart w:id="77" w:name="_Toc442047649"/>
      <w:r>
        <w:t>Polymorphismus</w:t>
      </w:r>
      <w:bookmarkEnd w:id="77"/>
    </w:p>
    <w:p w:rsidR="005573B1" w:rsidRDefault="003B5772" w:rsidP="003B5772">
      <w:pPr>
        <w:jc w:val="center"/>
      </w:pPr>
      <w:r w:rsidRPr="003B5772">
        <w:rPr>
          <w:noProof/>
          <w:lang w:eastAsia="de-CH"/>
        </w:rPr>
        <w:drawing>
          <wp:inline distT="0" distB="0" distL="0" distR="0">
            <wp:extent cx="5760720" cy="2299989"/>
            <wp:effectExtent l="0" t="0" r="0" b="5080"/>
            <wp:docPr id="155" name="Grafik 155" descr="C:\Users\swaechter\Owncloud\Zero\E1862_1Ib\oopI1\06_Polymorphism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echter\Owncloud\Zero\E1862_1Ib\oopI1\06_Polymorphism\001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72" w:rsidRDefault="003B5772" w:rsidP="003B5772">
      <w:pPr>
        <w:jc w:val="center"/>
      </w:pPr>
      <w:r w:rsidRPr="003B5772">
        <w:rPr>
          <w:noProof/>
          <w:lang w:eastAsia="de-CH"/>
        </w:rPr>
        <w:drawing>
          <wp:inline distT="0" distB="0" distL="0" distR="0">
            <wp:extent cx="5760720" cy="3060657"/>
            <wp:effectExtent l="0" t="0" r="0" b="6985"/>
            <wp:docPr id="174" name="Grafik 174" descr="C:\Users\swaechter\Owncloud\Zero\E1862_1Ib\oopI1\06_Polymorphism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aechter\Owncloud\Zero\E1862_1Ib\oopI1\06_Polymorphism\002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72" w:rsidRDefault="003B5772" w:rsidP="003B5772">
      <w:pPr>
        <w:jc w:val="center"/>
      </w:pPr>
      <w:r w:rsidRPr="003B5772">
        <w:rPr>
          <w:noProof/>
          <w:lang w:eastAsia="de-CH"/>
        </w:rPr>
        <w:drawing>
          <wp:inline distT="0" distB="0" distL="0" distR="0">
            <wp:extent cx="5760720" cy="2904022"/>
            <wp:effectExtent l="0" t="0" r="0" b="0"/>
            <wp:docPr id="175" name="Grafik 175" descr="C:\Users\swaechter\Owncloud\Zero\E1862_1Ib\oopI1\06_Polymorphism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aechter\Owncloud\Zero\E1862_1Ib\oopI1\06_Polymorphism\003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0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72" w:rsidRDefault="003B5772" w:rsidP="003B5772">
      <w:pPr>
        <w:jc w:val="center"/>
      </w:pPr>
      <w:r w:rsidRPr="003B5772">
        <w:rPr>
          <w:noProof/>
          <w:lang w:eastAsia="de-CH"/>
        </w:rPr>
        <w:lastRenderedPageBreak/>
        <w:drawing>
          <wp:inline distT="0" distB="0" distL="0" distR="0">
            <wp:extent cx="5760720" cy="3037316"/>
            <wp:effectExtent l="0" t="0" r="0" b="0"/>
            <wp:docPr id="176" name="Grafik 176" descr="C:\Users\swaechter\Owncloud\Zero\E1862_1Ib\oopI1\06_Polymorphism\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aechter\Owncloud\Zero\E1862_1Ib\oopI1\06_Polymorphism\004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72" w:rsidRDefault="003B5772" w:rsidP="003B5772">
      <w:pPr>
        <w:jc w:val="center"/>
      </w:pPr>
      <w:r w:rsidRPr="003B5772">
        <w:rPr>
          <w:noProof/>
          <w:lang w:eastAsia="de-CH"/>
        </w:rPr>
        <w:drawing>
          <wp:inline distT="0" distB="0" distL="0" distR="0">
            <wp:extent cx="5760720" cy="2799523"/>
            <wp:effectExtent l="0" t="0" r="0" b="1270"/>
            <wp:docPr id="177" name="Grafik 177" descr="C:\Users\swaechter\Owncloud\Zero\E1862_1Ib\oopI1\06_Polymorphism\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waechter\Owncloud\Zero\E1862_1Ib\oopI1\06_Polymorphism\005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9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72" w:rsidRDefault="003B5772" w:rsidP="003B5772">
      <w:pPr>
        <w:jc w:val="center"/>
      </w:pPr>
      <w:r w:rsidRPr="003B5772">
        <w:rPr>
          <w:noProof/>
          <w:lang w:eastAsia="de-CH"/>
        </w:rPr>
        <w:drawing>
          <wp:inline distT="0" distB="0" distL="0" distR="0">
            <wp:extent cx="5534025" cy="2927328"/>
            <wp:effectExtent l="0" t="0" r="0" b="6985"/>
            <wp:docPr id="178" name="Grafik 178" descr="C:\Users\swaechter\Owncloud\Zero\E1862_1Ib\oopI1\06_Polymorphism\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aechter\Owncloud\Zero\E1862_1Ib\oopI1\06_Polymorphism\006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412" cy="293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72" w:rsidRDefault="003B5772" w:rsidP="003B5772">
      <w:pPr>
        <w:jc w:val="center"/>
      </w:pPr>
      <w:r w:rsidRPr="003B5772">
        <w:rPr>
          <w:noProof/>
          <w:lang w:eastAsia="de-CH"/>
        </w:rPr>
        <w:lastRenderedPageBreak/>
        <w:drawing>
          <wp:inline distT="0" distB="0" distL="0" distR="0">
            <wp:extent cx="5153025" cy="2609973"/>
            <wp:effectExtent l="0" t="0" r="0" b="0"/>
            <wp:docPr id="179" name="Grafik 179" descr="C:\Users\swaechter\Owncloud\Zero\E1862_1Ib\oopI1\06_Polymorphism\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waechter\Owncloud\Zero\E1862_1Ib\oopI1\06_Polymorphism\007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612" cy="261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772" w:rsidRDefault="003B5772" w:rsidP="003B5772"/>
    <w:p w:rsidR="005573B1" w:rsidRDefault="005573B1" w:rsidP="005573B1">
      <w:pPr>
        <w:pStyle w:val="berschrift2"/>
      </w:pPr>
      <w:bookmarkStart w:id="78" w:name="_Toc442047650"/>
      <w:r>
        <w:t>Polymorphismus und Overloading</w:t>
      </w:r>
      <w:bookmarkEnd w:id="78"/>
    </w:p>
    <w:p w:rsidR="005573B1" w:rsidRDefault="003B5772" w:rsidP="003B5772">
      <w:pPr>
        <w:jc w:val="center"/>
      </w:pPr>
      <w:r w:rsidRPr="003B5772">
        <w:rPr>
          <w:noProof/>
          <w:lang w:eastAsia="de-CH"/>
        </w:rPr>
        <w:drawing>
          <wp:inline distT="0" distB="0" distL="0" distR="0">
            <wp:extent cx="5760720" cy="3194501"/>
            <wp:effectExtent l="0" t="0" r="0" b="6350"/>
            <wp:docPr id="180" name="Grafik 180" descr="C:\Users\swaechter\Owncloud\Zero\E1862_1Ib\oopI1\06_Polymorphism\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aechter\Owncloud\Zero\E1862_1Ib\oopI1\06_Polymorphism\008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94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3B1" w:rsidRDefault="005573B1" w:rsidP="00C328BE"/>
    <w:p w:rsidR="007F4240" w:rsidRDefault="007F4240" w:rsidP="007F4240">
      <w:pPr>
        <w:pStyle w:val="berschrift1"/>
      </w:pPr>
      <w:bookmarkStart w:id="79" w:name="_Toc442047651"/>
      <w:r>
        <w:lastRenderedPageBreak/>
        <w:t>Woche 7</w:t>
      </w:r>
      <w:bookmarkEnd w:id="79"/>
    </w:p>
    <w:p w:rsidR="007F4240" w:rsidRDefault="007F4240" w:rsidP="007F4240">
      <w:r>
        <w:t>In der Woche 7 fand die erste Prüfung statt.</w:t>
      </w:r>
    </w:p>
    <w:p w:rsidR="007F4240" w:rsidRDefault="007F4240" w:rsidP="00C328BE"/>
    <w:p w:rsidR="007F4240" w:rsidRDefault="007F4240" w:rsidP="007F4240">
      <w:pPr>
        <w:pStyle w:val="berschrift1"/>
      </w:pPr>
      <w:bookmarkStart w:id="80" w:name="_Toc442047652"/>
      <w:r>
        <w:lastRenderedPageBreak/>
        <w:t>Woche 8</w:t>
      </w:r>
      <w:bookmarkEnd w:id="80"/>
    </w:p>
    <w:p w:rsidR="007F4240" w:rsidRDefault="00CE1B41" w:rsidP="00CE1B41">
      <w:pPr>
        <w:pStyle w:val="berschrift2"/>
      </w:pPr>
      <w:bookmarkStart w:id="81" w:name="_Toc442047653"/>
      <w:r>
        <w:t>Packages</w:t>
      </w:r>
      <w:bookmarkEnd w:id="81"/>
    </w:p>
    <w:p w:rsidR="00CE1B41" w:rsidRDefault="00CE1B41" w:rsidP="00CE1B41">
      <w:pPr>
        <w:pStyle w:val="berschrift3"/>
      </w:pPr>
      <w:bookmarkStart w:id="82" w:name="_Toc442047654"/>
      <w:r>
        <w:t>Ziele von Packages</w:t>
      </w:r>
      <w:bookmarkEnd w:id="82"/>
    </w:p>
    <w:p w:rsidR="00CE1B41" w:rsidRDefault="00CE1B41" w:rsidP="00CE1B41">
      <w:pPr>
        <w:pStyle w:val="Listenabsatz"/>
        <w:numPr>
          <w:ilvl w:val="0"/>
          <w:numId w:val="16"/>
        </w:numPr>
      </w:pPr>
      <w:r>
        <w:t>Definition: Sammlung kooperierender Klassen</w:t>
      </w:r>
    </w:p>
    <w:p w:rsidR="00CE1B41" w:rsidRDefault="00CE1B41" w:rsidP="00CE1B41">
      <w:pPr>
        <w:pStyle w:val="Listenabsatz"/>
        <w:numPr>
          <w:ilvl w:val="0"/>
          <w:numId w:val="16"/>
        </w:numPr>
      </w:pPr>
      <w:r>
        <w:t>Ziel:</w:t>
      </w:r>
    </w:p>
    <w:p w:rsidR="00CE1B41" w:rsidRDefault="00CE1B41" w:rsidP="00CE1B41">
      <w:pPr>
        <w:pStyle w:val="Listenabsatz"/>
        <w:numPr>
          <w:ilvl w:val="1"/>
          <w:numId w:val="16"/>
        </w:numPr>
      </w:pPr>
      <w:r>
        <w:t>Organisierung des Programmes</w:t>
      </w:r>
    </w:p>
    <w:p w:rsidR="00CE1B41" w:rsidRDefault="00CE1B41" w:rsidP="00CE1B41">
      <w:pPr>
        <w:pStyle w:val="Listenabsatz"/>
        <w:numPr>
          <w:ilvl w:val="1"/>
          <w:numId w:val="16"/>
        </w:numPr>
      </w:pPr>
      <w:r>
        <w:t>Kontrolle von Zugriffsrechten</w:t>
      </w:r>
    </w:p>
    <w:p w:rsidR="001C23DA" w:rsidRDefault="001C23DA" w:rsidP="00CE1B41">
      <w:pPr>
        <w:pStyle w:val="Listenabsatz"/>
        <w:numPr>
          <w:ilvl w:val="1"/>
          <w:numId w:val="16"/>
        </w:numPr>
      </w:pPr>
      <w:r>
        <w:t>Verhindern von Namenskonflikten</w:t>
      </w:r>
    </w:p>
    <w:p w:rsidR="001C23DA" w:rsidRDefault="001C23DA" w:rsidP="001C23DA">
      <w:pPr>
        <w:pStyle w:val="Listenabsatz"/>
        <w:numPr>
          <w:ilvl w:val="0"/>
          <w:numId w:val="16"/>
        </w:numPr>
      </w:pPr>
      <w:r>
        <w:t>Beispiele:</w:t>
      </w:r>
    </w:p>
    <w:p w:rsidR="001C23DA" w:rsidRDefault="001C23DA" w:rsidP="001C23DA">
      <w:pPr>
        <w:pStyle w:val="Listenabsatz"/>
        <w:numPr>
          <w:ilvl w:val="1"/>
          <w:numId w:val="16"/>
        </w:numPr>
      </w:pPr>
      <w:r>
        <w:t>java.lang (String, Math, Object, System etc.)</w:t>
      </w:r>
    </w:p>
    <w:p w:rsidR="001C23DA" w:rsidRDefault="001C23DA" w:rsidP="001C23DA">
      <w:pPr>
        <w:pStyle w:val="Listenabsatz"/>
        <w:numPr>
          <w:ilvl w:val="1"/>
          <w:numId w:val="16"/>
        </w:numPr>
      </w:pPr>
      <w:r>
        <w:t>java.io (File, Read</w:t>
      </w:r>
      <w:r w:rsidR="00921953">
        <w:t>er, Writer, InputStream, OutputS</w:t>
      </w:r>
      <w:r>
        <w:t>tream etc.)</w:t>
      </w:r>
    </w:p>
    <w:p w:rsidR="001C23DA" w:rsidRPr="00367C20" w:rsidRDefault="001C23DA" w:rsidP="001C23DA">
      <w:pPr>
        <w:pStyle w:val="Listenabsatz"/>
        <w:numPr>
          <w:ilvl w:val="1"/>
          <w:numId w:val="16"/>
        </w:numPr>
        <w:rPr>
          <w:lang w:val="fr-CH"/>
        </w:rPr>
      </w:pPr>
      <w:r w:rsidRPr="00367C20">
        <w:rPr>
          <w:lang w:val="fr-CH"/>
        </w:rPr>
        <w:t>java.util (ArrayList, LinkedList, Date etc.)</w:t>
      </w:r>
    </w:p>
    <w:p w:rsidR="00CE1B41" w:rsidRDefault="00F304C5" w:rsidP="00CE1B41">
      <w:pPr>
        <w:pStyle w:val="berschrift3"/>
      </w:pPr>
      <w:bookmarkStart w:id="83" w:name="_Toc442047655"/>
      <w:r>
        <w:t>Generelle Informationen</w:t>
      </w:r>
      <w:bookmarkEnd w:id="83"/>
    </w:p>
    <w:p w:rsidR="00CE1B41" w:rsidRDefault="003351C3" w:rsidP="003351C3">
      <w:pPr>
        <w:pStyle w:val="Listenabsatz"/>
        <w:numPr>
          <w:ilvl w:val="0"/>
          <w:numId w:val="17"/>
        </w:numPr>
      </w:pPr>
      <w:r>
        <w:t>Deklaration am Anfang: package ch.fhnw.testpackage</w:t>
      </w:r>
    </w:p>
    <w:p w:rsidR="003351C3" w:rsidRDefault="003351C3" w:rsidP="003351C3">
      <w:pPr>
        <w:pStyle w:val="Listenabsatz"/>
        <w:numPr>
          <w:ilvl w:val="0"/>
          <w:numId w:val="17"/>
        </w:numPr>
      </w:pPr>
      <w:r>
        <w:t>Dabei soll die invertierte Domain verwendet werden</w:t>
      </w:r>
    </w:p>
    <w:p w:rsidR="003351C3" w:rsidRDefault="003351C3" w:rsidP="003351C3">
      <w:pPr>
        <w:pStyle w:val="Listenabsatz"/>
        <w:numPr>
          <w:ilvl w:val="0"/>
          <w:numId w:val="17"/>
        </w:numPr>
      </w:pPr>
      <w:r>
        <w:t>Fehlt die Standarddeklaration, gehört die Klasse zu einem namenslosen Package</w:t>
      </w:r>
    </w:p>
    <w:p w:rsidR="003351C3" w:rsidRDefault="003351C3" w:rsidP="003351C3">
      <w:pPr>
        <w:pStyle w:val="Listenabsatz"/>
        <w:numPr>
          <w:ilvl w:val="0"/>
          <w:numId w:val="17"/>
        </w:numPr>
      </w:pPr>
      <w:r>
        <w:t>Packagenamen können verschachtelt sein</w:t>
      </w:r>
      <w:r w:rsidR="00475D00">
        <w:t xml:space="preserve"> und stellen im Dateisystem immer Verzeichnisse dar</w:t>
      </w:r>
    </w:p>
    <w:p w:rsidR="00F304C5" w:rsidRDefault="00F304C5" w:rsidP="00F304C5">
      <w:pPr>
        <w:pStyle w:val="berschrift3"/>
      </w:pPr>
      <w:bookmarkStart w:id="84" w:name="_Toc442047656"/>
      <w:r>
        <w:t>Kompilierung</w:t>
      </w:r>
      <w:bookmarkEnd w:id="84"/>
    </w:p>
    <w:p w:rsidR="00F304C5" w:rsidRDefault="00F304C5" w:rsidP="00F304C5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49290" cy="2983230"/>
            <wp:effectExtent l="0" t="0" r="3810" b="762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B41" w:rsidRDefault="00CE1B41" w:rsidP="00CE1B41">
      <w:pPr>
        <w:pStyle w:val="berschrift3"/>
      </w:pPr>
      <w:bookmarkStart w:id="85" w:name="_Toc442047657"/>
      <w:r>
        <w:t>Namespaces</w:t>
      </w:r>
      <w:bookmarkEnd w:id="85"/>
    </w:p>
    <w:p w:rsidR="00FF0C56" w:rsidRDefault="00FF0C56" w:rsidP="00FF0C56">
      <w:r>
        <w:t>Da es früher oder später zu gleichen Klassennamen und somit Namenskonflikten kommt, dienen die Packagenamen auch gleich als Namespaces.</w:t>
      </w:r>
    </w:p>
    <w:p w:rsidR="00CE1B41" w:rsidRDefault="00CE1B41" w:rsidP="00CE1B41">
      <w:pPr>
        <w:pStyle w:val="berschrift3"/>
      </w:pPr>
      <w:bookmarkStart w:id="86" w:name="_Toc442047658"/>
      <w:r>
        <w:lastRenderedPageBreak/>
        <w:t>Imports</w:t>
      </w:r>
      <w:bookmarkEnd w:id="86"/>
    </w:p>
    <w:p w:rsidR="00CE1B41" w:rsidRDefault="00FF0C56" w:rsidP="00FF0C56">
      <w:pPr>
        <w:jc w:val="center"/>
      </w:pPr>
      <w:r>
        <w:rPr>
          <w:noProof/>
          <w:lang w:eastAsia="de-CH"/>
        </w:rPr>
        <w:drawing>
          <wp:inline distT="0" distB="0" distL="0" distR="0">
            <wp:extent cx="4800600" cy="2686050"/>
            <wp:effectExtent l="0" t="0" r="0" b="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317" cy="269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F18" w:rsidRDefault="00214F18" w:rsidP="00214F18">
      <w:pPr>
        <w:jc w:val="left"/>
      </w:pPr>
      <w:r>
        <w:t>Das Package java.lang wird dabei immer automatisch importiert.</w:t>
      </w:r>
    </w:p>
    <w:p w:rsidR="00CE1B41" w:rsidRDefault="00CE1B41" w:rsidP="00CE1B41">
      <w:pPr>
        <w:pStyle w:val="berschrift2"/>
      </w:pPr>
      <w:bookmarkStart w:id="87" w:name="_Toc442047659"/>
      <w:r>
        <w:t>Visibility</w:t>
      </w:r>
      <w:bookmarkEnd w:id="87"/>
    </w:p>
    <w:p w:rsidR="00CE1B41" w:rsidRDefault="0062652C" w:rsidP="0062652C">
      <w:pPr>
        <w:jc w:val="center"/>
      </w:pPr>
      <w:r>
        <w:rPr>
          <w:noProof/>
          <w:lang w:eastAsia="de-CH"/>
        </w:rPr>
        <w:drawing>
          <wp:inline distT="0" distB="0" distL="0" distR="0">
            <wp:extent cx="4679396" cy="2788920"/>
            <wp:effectExtent l="0" t="0" r="6985" b="0"/>
            <wp:docPr id="182" name="Grafik 182" descr="http://imgs.g4estatic.com/java-access-specifier/java-access-specifi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s.g4estatic.com/java-access-specifier/java-access-specifiers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247" cy="280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DFA" w:rsidRDefault="00811DFA" w:rsidP="0062652C">
      <w:pPr>
        <w:jc w:val="center"/>
      </w:pPr>
      <w:r>
        <w:rPr>
          <w:noProof/>
          <w:lang w:eastAsia="de-CH"/>
        </w:rPr>
        <w:drawing>
          <wp:inline distT="0" distB="0" distL="0" distR="0">
            <wp:extent cx="4720590" cy="2425859"/>
            <wp:effectExtent l="0" t="0" r="3810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406" cy="243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DFA" w:rsidRDefault="005C1618" w:rsidP="005C1618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406390" cy="2638833"/>
            <wp:effectExtent l="0" t="0" r="3810" b="9525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605" cy="26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B41" w:rsidRDefault="00CE1B41" w:rsidP="00CE1B41">
      <w:pPr>
        <w:pStyle w:val="berschrift2"/>
      </w:pPr>
      <w:bookmarkStart w:id="88" w:name="_Toc442047660"/>
      <w:r>
        <w:t>Information Hiding</w:t>
      </w:r>
      <w:bookmarkEnd w:id="88"/>
    </w:p>
    <w:p w:rsidR="00CE1B41" w:rsidRDefault="009105C1" w:rsidP="009105C1">
      <w:pPr>
        <w:pStyle w:val="Listenabsatz"/>
        <w:numPr>
          <w:ilvl w:val="0"/>
          <w:numId w:val="20"/>
        </w:numPr>
      </w:pPr>
      <w:r>
        <w:t>Grundsatz:</w:t>
      </w:r>
    </w:p>
    <w:p w:rsidR="009105C1" w:rsidRDefault="009105C1" w:rsidP="009105C1">
      <w:pPr>
        <w:pStyle w:val="Listenabsatz"/>
        <w:numPr>
          <w:ilvl w:val="1"/>
          <w:numId w:val="20"/>
        </w:numPr>
      </w:pPr>
      <w:r>
        <w:t>Verstecken der Implementierung vor dem Entwickler</w:t>
      </w:r>
    </w:p>
    <w:p w:rsidR="009105C1" w:rsidRDefault="009105C1" w:rsidP="009105C1">
      <w:pPr>
        <w:pStyle w:val="Listenabsatz"/>
        <w:numPr>
          <w:ilvl w:val="1"/>
          <w:numId w:val="20"/>
        </w:numPr>
      </w:pPr>
      <w:r>
        <w:t>Datenzugriff nur durch Methoden</w:t>
      </w:r>
    </w:p>
    <w:p w:rsidR="009105C1" w:rsidRDefault="009105C1" w:rsidP="009105C1">
      <w:pPr>
        <w:pStyle w:val="Listenabsatz"/>
        <w:numPr>
          <w:ilvl w:val="0"/>
          <w:numId w:val="20"/>
        </w:numPr>
      </w:pPr>
      <w:r>
        <w:t>Gründe:</w:t>
      </w:r>
    </w:p>
    <w:p w:rsidR="009105C1" w:rsidRDefault="009105C1" w:rsidP="009105C1">
      <w:pPr>
        <w:pStyle w:val="Listenabsatz"/>
        <w:numPr>
          <w:ilvl w:val="1"/>
          <w:numId w:val="20"/>
        </w:numPr>
      </w:pPr>
      <w:r>
        <w:t>Reduziert die Komplexität</w:t>
      </w:r>
    </w:p>
    <w:p w:rsidR="009105C1" w:rsidRDefault="009105C1" w:rsidP="009105C1">
      <w:pPr>
        <w:pStyle w:val="Listenabsatz"/>
        <w:numPr>
          <w:ilvl w:val="1"/>
          <w:numId w:val="20"/>
        </w:numPr>
      </w:pPr>
      <w:r>
        <w:t>Implementierung kann ohne Auswirkungen geändert werden</w:t>
      </w:r>
    </w:p>
    <w:p w:rsidR="009105C1" w:rsidRDefault="009105C1" w:rsidP="009105C1">
      <w:pPr>
        <w:pStyle w:val="Listenabsatz"/>
        <w:numPr>
          <w:ilvl w:val="1"/>
          <w:numId w:val="20"/>
        </w:numPr>
      </w:pPr>
      <w:r>
        <w:t>Schutz vor unbedachter Anwendung oder bösartigen Absichten</w:t>
      </w:r>
    </w:p>
    <w:p w:rsidR="009105C1" w:rsidRDefault="009105C1" w:rsidP="009105C1"/>
    <w:p w:rsidR="00CE1B41" w:rsidRDefault="00CE1B41" w:rsidP="00CE1B41">
      <w:pPr>
        <w:pStyle w:val="berschrift1"/>
      </w:pPr>
      <w:bookmarkStart w:id="89" w:name="_Toc442047661"/>
      <w:r>
        <w:lastRenderedPageBreak/>
        <w:t>Woche 9</w:t>
      </w:r>
      <w:bookmarkEnd w:id="89"/>
    </w:p>
    <w:p w:rsidR="00367C20" w:rsidRPr="00367C20" w:rsidRDefault="00367C20" w:rsidP="00367C20">
      <w:pPr>
        <w:pStyle w:val="berschrift2"/>
      </w:pPr>
      <w:bookmarkStart w:id="90" w:name="_Toc442047662"/>
      <w:r w:rsidRPr="00367C20">
        <w:t>Instanzvariablen und statische Variablen</w:t>
      </w:r>
      <w:bookmarkEnd w:id="90"/>
    </w:p>
    <w:p w:rsidR="00367C20" w:rsidRPr="00367C20" w:rsidRDefault="00CA3DB9" w:rsidP="00CA3DB9">
      <w:pPr>
        <w:jc w:val="center"/>
      </w:pPr>
      <w:r w:rsidRPr="00CA3DB9">
        <w:rPr>
          <w:noProof/>
          <w:lang w:eastAsia="de-CH"/>
        </w:rPr>
        <w:drawing>
          <wp:inline distT="0" distB="0" distL="0" distR="0">
            <wp:extent cx="4887137" cy="2524125"/>
            <wp:effectExtent l="0" t="0" r="8890" b="0"/>
            <wp:docPr id="188" name="Grafik 188" descr="C:\Users\swaechter\Owncloud\Zero\Images\oopI1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aechter\Owncloud\Zero\Images\oopI1_01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597" cy="25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20" w:rsidRPr="001D4797" w:rsidRDefault="00367C20" w:rsidP="00367C20">
      <w:pPr>
        <w:pStyle w:val="berschrift2"/>
        <w:rPr>
          <w:lang w:val="fr-CH"/>
        </w:rPr>
      </w:pPr>
      <w:bookmarkStart w:id="91" w:name="_Toc442047663"/>
      <w:r w:rsidRPr="001D4797">
        <w:rPr>
          <w:lang w:val="fr-CH"/>
        </w:rPr>
        <w:t>Abstract Data Type und Abstract Data Structure</w:t>
      </w:r>
      <w:bookmarkEnd w:id="91"/>
    </w:p>
    <w:p w:rsidR="00367C20" w:rsidRPr="00367C20" w:rsidRDefault="00367C20" w:rsidP="00367C20">
      <w:pPr>
        <w:pStyle w:val="berschrift3"/>
      </w:pPr>
      <w:bookmarkStart w:id="92" w:name="_Toc442047664"/>
      <w:r w:rsidRPr="00367C20">
        <w:t>Übersicht</w:t>
      </w:r>
      <w:bookmarkEnd w:id="92"/>
    </w:p>
    <w:p w:rsidR="00367C20" w:rsidRPr="00367C20" w:rsidRDefault="00417D68" w:rsidP="00417D68">
      <w:pPr>
        <w:jc w:val="center"/>
      </w:pPr>
      <w:r w:rsidRPr="00417D68">
        <w:rPr>
          <w:noProof/>
          <w:lang w:eastAsia="de-CH"/>
        </w:rPr>
        <w:drawing>
          <wp:inline distT="0" distB="0" distL="0" distR="0">
            <wp:extent cx="5219700" cy="2306150"/>
            <wp:effectExtent l="0" t="0" r="0" b="0"/>
            <wp:docPr id="186" name="Grafik 186" descr="C:\Users\swaechter\Owncloud\Zero\Images\oopI1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waechter\Owncloud\Zero\Images\oopI1_0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85" cy="230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20" w:rsidRPr="00367C20" w:rsidRDefault="00367C20" w:rsidP="00367C20">
      <w:pPr>
        <w:pStyle w:val="berschrift3"/>
      </w:pPr>
      <w:bookmarkStart w:id="93" w:name="_Toc442047665"/>
      <w:r w:rsidRPr="00367C20">
        <w:t>Abstract Data Type</w:t>
      </w:r>
      <w:bookmarkEnd w:id="93"/>
    </w:p>
    <w:p w:rsidR="00367C20" w:rsidRPr="00367C20" w:rsidRDefault="00CA3DB9" w:rsidP="00CA3DB9">
      <w:pPr>
        <w:jc w:val="center"/>
      </w:pPr>
      <w:r w:rsidRPr="00CA3DB9">
        <w:rPr>
          <w:noProof/>
          <w:lang w:eastAsia="de-CH"/>
        </w:rPr>
        <w:drawing>
          <wp:inline distT="0" distB="0" distL="0" distR="0">
            <wp:extent cx="5286375" cy="2775094"/>
            <wp:effectExtent l="0" t="0" r="0" b="6350"/>
            <wp:docPr id="187" name="Grafik 187" descr="C:\Users\swaechter\Owncloud\Zero\Images\oopI1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aechter\Owncloud\Zero\Images\oopI1_0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686" cy="277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C20" w:rsidRPr="00367C20" w:rsidRDefault="00367C20" w:rsidP="00367C20">
      <w:pPr>
        <w:pStyle w:val="berschrift3"/>
      </w:pPr>
      <w:bookmarkStart w:id="94" w:name="_Toc442047666"/>
      <w:r w:rsidRPr="00367C20">
        <w:lastRenderedPageBreak/>
        <w:t>Abstract Data Structure</w:t>
      </w:r>
      <w:bookmarkEnd w:id="94"/>
    </w:p>
    <w:p w:rsidR="00367C20" w:rsidRDefault="00803971" w:rsidP="00367C20">
      <w:pPr>
        <w:rPr>
          <w:lang w:val="fr-CH"/>
        </w:rPr>
      </w:pPr>
      <w:r w:rsidRPr="00803971">
        <w:rPr>
          <w:noProof/>
          <w:lang w:eastAsia="de-CH"/>
        </w:rPr>
        <w:drawing>
          <wp:inline distT="0" distB="0" distL="0" distR="0">
            <wp:extent cx="5362575" cy="2803861"/>
            <wp:effectExtent l="0" t="0" r="0" b="0"/>
            <wp:docPr id="189" name="Grafik 189" descr="C:\Users\swaechter\Owncloud\Zero\Images\oopI1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aechter\Owncloud\Zero\Images\oopI1_04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36" cy="28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971" w:rsidRPr="00276AFC" w:rsidRDefault="00396B55" w:rsidP="004861AC">
      <w:pPr>
        <w:pStyle w:val="berschrift2"/>
      </w:pPr>
      <w:bookmarkStart w:id="95" w:name="_Toc442047667"/>
      <w:r w:rsidRPr="00276AFC">
        <w:t>Dynamic Invocation</w:t>
      </w:r>
      <w:bookmarkEnd w:id="95"/>
    </w:p>
    <w:p w:rsidR="00396B55" w:rsidRDefault="004861AC" w:rsidP="004861AC">
      <w:pPr>
        <w:jc w:val="center"/>
      </w:pPr>
      <w:r w:rsidRPr="004861AC">
        <w:rPr>
          <w:noProof/>
          <w:lang w:eastAsia="de-CH"/>
        </w:rPr>
        <w:drawing>
          <wp:inline distT="0" distB="0" distL="0" distR="0">
            <wp:extent cx="5032571" cy="2686050"/>
            <wp:effectExtent l="0" t="0" r="0" b="0"/>
            <wp:docPr id="190" name="Grafik 190" descr="C:\Users\swaechter\Owncloud\Zero\Images\oopI1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waechter\Owncloud\Zero\Images\oopI1_0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459" cy="268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61AC" w:rsidRPr="00276AFC" w:rsidRDefault="004861AC" w:rsidP="004861AC">
      <w:pPr>
        <w:jc w:val="center"/>
      </w:pPr>
      <w:r w:rsidRPr="004861AC">
        <w:rPr>
          <w:noProof/>
          <w:lang w:eastAsia="de-CH"/>
        </w:rPr>
        <w:drawing>
          <wp:inline distT="0" distB="0" distL="0" distR="0">
            <wp:extent cx="4733925" cy="2147630"/>
            <wp:effectExtent l="0" t="0" r="0" b="5080"/>
            <wp:docPr id="191" name="Grafik 191" descr="C:\Users\swaechter\Owncloud\Zero\Images\oopI1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aechter\Owncloud\Zero\Images\oopI1_05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739" cy="215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FC" w:rsidRPr="00276AFC" w:rsidRDefault="00276AFC" w:rsidP="003D11B0">
      <w:pPr>
        <w:pStyle w:val="berschrift2"/>
      </w:pPr>
      <w:bookmarkStart w:id="96" w:name="_Toc442047668"/>
      <w:r w:rsidRPr="00276AFC">
        <w:lastRenderedPageBreak/>
        <w:t>Overloading</w:t>
      </w:r>
      <w:bookmarkEnd w:id="96"/>
    </w:p>
    <w:p w:rsidR="00276AFC" w:rsidRDefault="00B71C04" w:rsidP="00B71C04">
      <w:pPr>
        <w:jc w:val="center"/>
      </w:pPr>
      <w:r w:rsidRPr="00B71C04">
        <w:rPr>
          <w:noProof/>
          <w:lang w:eastAsia="de-CH"/>
        </w:rPr>
        <w:drawing>
          <wp:inline distT="0" distB="0" distL="0" distR="0">
            <wp:extent cx="4905375" cy="3079795"/>
            <wp:effectExtent l="0" t="0" r="0" b="6350"/>
            <wp:docPr id="192" name="Grafik 192" descr="C:\Users\swaechter\Owncloud\Zero\Images\oopI1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waechter\Owncloud\Zero\Images\oopI1_06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146" cy="3080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43E" w:rsidRDefault="000B043E" w:rsidP="00B71C04">
      <w:pPr>
        <w:jc w:val="center"/>
      </w:pPr>
      <w:r w:rsidRPr="000B043E">
        <w:rPr>
          <w:noProof/>
          <w:lang w:eastAsia="de-CH"/>
        </w:rPr>
        <w:drawing>
          <wp:inline distT="0" distB="0" distL="0" distR="0">
            <wp:extent cx="5067300" cy="2577927"/>
            <wp:effectExtent l="0" t="0" r="0" b="0"/>
            <wp:docPr id="193" name="Grafik 193" descr="C:\Users\swaechter\Owncloud\Zero\Images\oopI1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aechter\Owncloud\Zero\Images\oopI1_07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996" cy="258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43E" w:rsidRDefault="000B043E" w:rsidP="00B71C04">
      <w:pPr>
        <w:jc w:val="center"/>
      </w:pPr>
      <w:r w:rsidRPr="000B043E">
        <w:rPr>
          <w:noProof/>
          <w:lang w:eastAsia="de-CH"/>
        </w:rPr>
        <w:drawing>
          <wp:inline distT="0" distB="0" distL="0" distR="0">
            <wp:extent cx="4810125" cy="2580580"/>
            <wp:effectExtent l="0" t="0" r="0" b="0"/>
            <wp:docPr id="194" name="Grafik 194" descr="C:\Users\swaechter\Owncloud\Zero\Images\oopI1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waechter\Owncloud\Zero\Images\oopI1_08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482" cy="25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7E8" w:rsidRPr="00276AFC" w:rsidRDefault="003307E8" w:rsidP="003307E8">
      <w:r>
        <w:t>Wird bei Zahlen kein passender primitiver Datentyp gefunden, wird hochgecastet.</w:t>
      </w:r>
    </w:p>
    <w:p w:rsidR="00276AFC" w:rsidRPr="00276AFC" w:rsidRDefault="00276AFC" w:rsidP="003D11B0">
      <w:pPr>
        <w:pStyle w:val="berschrift2"/>
      </w:pPr>
      <w:bookmarkStart w:id="97" w:name="_Toc442047669"/>
      <w:r w:rsidRPr="00276AFC">
        <w:lastRenderedPageBreak/>
        <w:t>Variable Arity Parameter</w:t>
      </w:r>
      <w:bookmarkEnd w:id="97"/>
    </w:p>
    <w:p w:rsidR="00276AFC" w:rsidRDefault="000064A5" w:rsidP="000064A5">
      <w:pPr>
        <w:jc w:val="center"/>
      </w:pPr>
      <w:r w:rsidRPr="000064A5">
        <w:rPr>
          <w:noProof/>
          <w:lang w:eastAsia="de-CH"/>
        </w:rPr>
        <w:drawing>
          <wp:inline distT="0" distB="0" distL="0" distR="0">
            <wp:extent cx="5438775" cy="2890647"/>
            <wp:effectExtent l="0" t="0" r="0" b="5080"/>
            <wp:docPr id="195" name="Grafik 195" descr="C:\Users\swaechter\Owncloud\Zero\Images\oopI1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waechter\Owncloud\Zero\Images\oopI1_09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788" cy="28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C28" w:rsidRPr="00276AFC" w:rsidRDefault="00220C28" w:rsidP="000064A5">
      <w:pPr>
        <w:jc w:val="center"/>
      </w:pPr>
      <w:r w:rsidRPr="00220C28">
        <w:rPr>
          <w:noProof/>
          <w:lang w:eastAsia="de-CH"/>
        </w:rPr>
        <w:drawing>
          <wp:inline distT="0" distB="0" distL="0" distR="0">
            <wp:extent cx="5444150" cy="2914650"/>
            <wp:effectExtent l="0" t="0" r="4445" b="0"/>
            <wp:docPr id="196" name="Grafik 196" descr="C:\Users\swaechter\Owncloud\Zero\Images\oopI1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waechter\Owncloud\Zero\Images\oopI1_10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009" cy="29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FC" w:rsidRPr="00276AFC" w:rsidRDefault="00276AFC" w:rsidP="003D11B0">
      <w:pPr>
        <w:pStyle w:val="berschrift2"/>
      </w:pPr>
      <w:bookmarkStart w:id="98" w:name="_Toc442047670"/>
      <w:r w:rsidRPr="00276AFC">
        <w:t>Overloading &amp; Variable Arity Parameter</w:t>
      </w:r>
      <w:bookmarkEnd w:id="98"/>
    </w:p>
    <w:p w:rsidR="00276AFC" w:rsidRPr="00276AFC" w:rsidRDefault="00525494" w:rsidP="00396B55">
      <w:r>
        <w:t>Grundsätzlich: Alles wird zu einem Array kompiliert.</w:t>
      </w:r>
    </w:p>
    <w:p w:rsidR="00276AFC" w:rsidRPr="00276AFC" w:rsidRDefault="00276AFC" w:rsidP="003D11B0">
      <w:pPr>
        <w:pStyle w:val="berschrift2"/>
      </w:pPr>
      <w:bookmarkStart w:id="99" w:name="_Toc442047671"/>
      <w:r w:rsidRPr="00276AFC">
        <w:lastRenderedPageBreak/>
        <w:t>Overloading und Inheritance</w:t>
      </w:r>
      <w:bookmarkEnd w:id="99"/>
    </w:p>
    <w:p w:rsidR="00485584" w:rsidRDefault="00A161D0" w:rsidP="00BB2BB5">
      <w:pPr>
        <w:jc w:val="center"/>
      </w:pPr>
      <w:r w:rsidRPr="00A161D0">
        <w:rPr>
          <w:noProof/>
          <w:lang w:eastAsia="de-CH"/>
        </w:rPr>
        <w:drawing>
          <wp:inline distT="0" distB="0" distL="0" distR="0">
            <wp:extent cx="5760720" cy="2184715"/>
            <wp:effectExtent l="0" t="0" r="0" b="6350"/>
            <wp:docPr id="197" name="Grafik 197" descr="C:\Users\swaechter\Owncloud\Zero\Images\oopI1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waechter\Owncloud\Zero\Images\oopI1_11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8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5584">
        <w:t>Die erste Methode ruft die genau passende Methode auf, die zweite funktioniert nicht und die dritte ruft die dritte auf (Oder bei B… b die Methode)</w:t>
      </w:r>
    </w:p>
    <w:p w:rsidR="00BB2BB5" w:rsidRDefault="00BB2BB5" w:rsidP="00BB2BB5">
      <w:pPr>
        <w:pStyle w:val="berschrift2"/>
      </w:pPr>
      <w:bookmarkStart w:id="100" w:name="_Toc442047672"/>
      <w:r>
        <w:t>Overloading</w:t>
      </w:r>
      <w:bookmarkEnd w:id="100"/>
    </w:p>
    <w:p w:rsidR="00BB2BB5" w:rsidRDefault="00BB2BB5" w:rsidP="00BB2BB5">
      <w:pPr>
        <w:jc w:val="center"/>
      </w:pPr>
      <w:r w:rsidRPr="00BB2BB5">
        <w:rPr>
          <w:noProof/>
          <w:lang w:eastAsia="de-CH"/>
        </w:rPr>
        <w:drawing>
          <wp:inline distT="0" distB="0" distL="0" distR="0">
            <wp:extent cx="5760720" cy="2064305"/>
            <wp:effectExtent l="0" t="0" r="0" b="0"/>
            <wp:docPr id="198" name="Grafik 198" descr="C:\Users\swaechter\Owncloud\Zero\Images\oopI1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waechter\Owncloud\Zero\Images\oopI1_12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7BE" w:rsidRDefault="001727BE" w:rsidP="001727BE">
      <w:pPr>
        <w:pStyle w:val="berschrift2"/>
      </w:pPr>
      <w:bookmarkStart w:id="101" w:name="_Toc442047673"/>
      <w:r>
        <w:t>Overloading und Inheritane</w:t>
      </w:r>
      <w:bookmarkEnd w:id="101"/>
    </w:p>
    <w:p w:rsidR="001727BE" w:rsidRDefault="001727BE" w:rsidP="001727BE">
      <w:pPr>
        <w:jc w:val="center"/>
      </w:pPr>
      <w:r w:rsidRPr="001727BE">
        <w:rPr>
          <w:noProof/>
          <w:lang w:eastAsia="de-CH"/>
        </w:rPr>
        <w:drawing>
          <wp:inline distT="0" distB="0" distL="0" distR="0">
            <wp:extent cx="5760720" cy="2921391"/>
            <wp:effectExtent l="0" t="0" r="0" b="0"/>
            <wp:docPr id="199" name="Grafik 199" descr="C:\Users\swaechter\Owncloud\Zero\Images\oopI1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waechter\Owncloud\Zero\Images\oopI1_13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BC1" w:rsidRDefault="001709EC" w:rsidP="001727BE">
      <w:pPr>
        <w:jc w:val="center"/>
      </w:pPr>
      <w:r w:rsidRPr="001709EC">
        <w:rPr>
          <w:noProof/>
          <w:lang w:eastAsia="de-CH"/>
        </w:rPr>
        <w:lastRenderedPageBreak/>
        <w:drawing>
          <wp:inline distT="0" distB="0" distL="0" distR="0">
            <wp:extent cx="5760720" cy="2891209"/>
            <wp:effectExtent l="0" t="0" r="0" b="4445"/>
            <wp:docPr id="201" name="Grafik 201" descr="C:\Users\swaechter\Owncloud\Zero\Images\oopI1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waechter\Owncloud\Zero\Images\oopI1_14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9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534BC1" w:rsidTr="00534BC1">
        <w:tc>
          <w:tcPr>
            <w:tcW w:w="9062" w:type="dxa"/>
          </w:tcPr>
          <w:p w:rsidR="00534BC1" w:rsidRDefault="00534BC1" w:rsidP="00534BC1">
            <w:pPr>
              <w:jc w:val="left"/>
            </w:pPr>
            <w:r>
              <w:t>Ausgabe</w:t>
            </w:r>
          </w:p>
        </w:tc>
      </w:tr>
      <w:tr w:rsidR="00534BC1" w:rsidRPr="00534BC1" w:rsidTr="00534BC1">
        <w:tc>
          <w:tcPr>
            <w:tcW w:w="9062" w:type="dxa"/>
          </w:tcPr>
          <w:p w:rsidR="00534BC1" w:rsidRPr="00534BC1" w:rsidRDefault="00534BC1" w:rsidP="00534BC1">
            <w:pPr>
              <w:jc w:val="left"/>
              <w:rPr>
                <w:lang w:val="fr-CH"/>
              </w:rPr>
            </w:pPr>
            <w:r w:rsidRPr="00534BC1">
              <w:rPr>
                <w:lang w:val="fr-CH"/>
              </w:rPr>
              <w:t>foo(A)</w:t>
            </w:r>
          </w:p>
          <w:p w:rsidR="00534BC1" w:rsidRPr="00534BC1" w:rsidRDefault="00534BC1" w:rsidP="00534BC1">
            <w:pPr>
              <w:jc w:val="left"/>
              <w:rPr>
                <w:lang w:val="fr-CH"/>
              </w:rPr>
            </w:pPr>
            <w:r w:rsidRPr="00534BC1">
              <w:rPr>
                <w:lang w:val="fr-CH"/>
              </w:rPr>
              <w:t>foo(B)</w:t>
            </w:r>
          </w:p>
          <w:p w:rsidR="00534BC1" w:rsidRPr="00534BC1" w:rsidRDefault="00534BC1" w:rsidP="00534BC1">
            <w:pPr>
              <w:jc w:val="left"/>
              <w:rPr>
                <w:lang w:val="fr-CH"/>
              </w:rPr>
            </w:pPr>
            <w:r w:rsidRPr="00534BC1">
              <w:rPr>
                <w:lang w:val="fr-CH"/>
              </w:rPr>
              <w:t>foo(A)</w:t>
            </w:r>
          </w:p>
          <w:p w:rsidR="00534BC1" w:rsidRPr="00534BC1" w:rsidRDefault="00534BC1" w:rsidP="00534BC1">
            <w:pPr>
              <w:jc w:val="left"/>
              <w:rPr>
                <w:lang w:val="fr-CH"/>
              </w:rPr>
            </w:pPr>
            <w:r>
              <w:t>foo(A)</w:t>
            </w:r>
          </w:p>
        </w:tc>
      </w:tr>
    </w:tbl>
    <w:p w:rsidR="00534BC1" w:rsidRPr="00534BC1" w:rsidRDefault="00534BC1" w:rsidP="00534BC1">
      <w:pPr>
        <w:jc w:val="left"/>
        <w:rPr>
          <w:lang w:val="fr-CH"/>
        </w:rPr>
      </w:pPr>
    </w:p>
    <w:p w:rsidR="00276AFC" w:rsidRPr="00276AFC" w:rsidRDefault="00276AFC" w:rsidP="003D11B0">
      <w:pPr>
        <w:pStyle w:val="berschrift2"/>
      </w:pPr>
      <w:bookmarkStart w:id="102" w:name="_Toc442047674"/>
      <w:r w:rsidRPr="00276AFC">
        <w:t>Field Hiding</w:t>
      </w:r>
      <w:bookmarkEnd w:id="102"/>
    </w:p>
    <w:p w:rsidR="00276AFC" w:rsidRDefault="00ED5ADF" w:rsidP="00ED5ADF">
      <w:pPr>
        <w:jc w:val="center"/>
      </w:pPr>
      <w:r w:rsidRPr="00ED5ADF">
        <w:rPr>
          <w:noProof/>
          <w:lang w:eastAsia="de-CH"/>
        </w:rPr>
        <w:drawing>
          <wp:inline distT="0" distB="0" distL="0" distR="0">
            <wp:extent cx="5048250" cy="2550746"/>
            <wp:effectExtent l="0" t="0" r="0" b="2540"/>
            <wp:docPr id="202" name="Grafik 202" descr="C:\Users\swaechter\Owncloud\Zero\Images\oopI1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waechter\Owncloud\Zero\Images\oopI1_15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976" cy="255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15E" w:rsidRPr="00276AFC" w:rsidRDefault="006A415E" w:rsidP="00ED5ADF">
      <w:pPr>
        <w:jc w:val="center"/>
      </w:pPr>
      <w:r w:rsidRPr="006A415E">
        <w:rPr>
          <w:noProof/>
          <w:lang w:eastAsia="de-CH"/>
        </w:rPr>
        <w:lastRenderedPageBreak/>
        <w:drawing>
          <wp:inline distT="0" distB="0" distL="0" distR="0">
            <wp:extent cx="5153025" cy="2714983"/>
            <wp:effectExtent l="0" t="0" r="0" b="9525"/>
            <wp:docPr id="203" name="Grafik 203" descr="C:\Users\swaechter\Owncloud\Zero\Images\oopI1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waechter\Owncloud\Zero\Images\oopI1_16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93" cy="27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FC" w:rsidRPr="00276AFC" w:rsidRDefault="00276AFC" w:rsidP="003D11B0">
      <w:pPr>
        <w:pStyle w:val="berschrift2"/>
      </w:pPr>
      <w:bookmarkStart w:id="103" w:name="_Toc442047675"/>
      <w:r w:rsidRPr="00276AFC">
        <w:t>Final Classes und Methods</w:t>
      </w:r>
      <w:bookmarkEnd w:id="103"/>
    </w:p>
    <w:p w:rsidR="00276AFC" w:rsidRPr="00276AFC" w:rsidRDefault="00D162F8" w:rsidP="00D162F8">
      <w:pPr>
        <w:jc w:val="center"/>
      </w:pPr>
      <w:r w:rsidRPr="00D162F8">
        <w:rPr>
          <w:noProof/>
          <w:lang w:eastAsia="de-CH"/>
        </w:rPr>
        <w:drawing>
          <wp:inline distT="0" distB="0" distL="0" distR="0">
            <wp:extent cx="5200650" cy="2734057"/>
            <wp:effectExtent l="0" t="0" r="0" b="9525"/>
            <wp:docPr id="204" name="Grafik 204" descr="C:\Users\swaechter\Owncloud\Zero\Images\oopI1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waechter\Owncloud\Zero\Images\oopI1_17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722" cy="274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FC" w:rsidRPr="00276AFC" w:rsidRDefault="00276AFC" w:rsidP="003D11B0">
      <w:pPr>
        <w:pStyle w:val="berschrift2"/>
      </w:pPr>
      <w:bookmarkStart w:id="104" w:name="_Toc442047676"/>
      <w:r w:rsidRPr="00276AFC">
        <w:t>Final Attributes</w:t>
      </w:r>
      <w:bookmarkEnd w:id="104"/>
    </w:p>
    <w:p w:rsidR="00276AFC" w:rsidRDefault="00A82BCF" w:rsidP="00A82BCF">
      <w:pPr>
        <w:jc w:val="center"/>
      </w:pPr>
      <w:r w:rsidRPr="00A82BCF">
        <w:rPr>
          <w:noProof/>
          <w:lang w:eastAsia="de-CH"/>
        </w:rPr>
        <w:drawing>
          <wp:inline distT="0" distB="0" distL="0" distR="0">
            <wp:extent cx="5390001" cy="2638425"/>
            <wp:effectExtent l="0" t="0" r="1270" b="0"/>
            <wp:docPr id="205" name="Grafik 205" descr="C:\Users\swaechter\Owncloud\Zero\Images\oopI1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waechter\Owncloud\Zero\Images\oopI1_18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477" cy="264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FC" w:rsidRPr="00276AFC" w:rsidRDefault="00276AFC" w:rsidP="00396B55"/>
    <w:p w:rsidR="00367C20" w:rsidRDefault="00367C20" w:rsidP="00367C20">
      <w:pPr>
        <w:pStyle w:val="berschrift1"/>
      </w:pPr>
      <w:bookmarkStart w:id="105" w:name="_Toc442047677"/>
      <w:r>
        <w:lastRenderedPageBreak/>
        <w:t>Woche 10</w:t>
      </w:r>
      <w:bookmarkEnd w:id="105"/>
    </w:p>
    <w:p w:rsidR="00367C20" w:rsidRDefault="001D4797" w:rsidP="001D4797">
      <w:pPr>
        <w:pStyle w:val="berschrift2"/>
      </w:pPr>
      <w:bookmarkStart w:id="106" w:name="_Toc442047678"/>
      <w:r>
        <w:t xml:space="preserve">Abstrakte </w:t>
      </w:r>
      <w:r w:rsidR="00941B9E">
        <w:t>Methoden</w:t>
      </w:r>
      <w:bookmarkEnd w:id="106"/>
    </w:p>
    <w:p w:rsidR="001D4797" w:rsidRDefault="00941B9E" w:rsidP="00941B9E">
      <w:pPr>
        <w:jc w:val="center"/>
      </w:pPr>
      <w:r w:rsidRPr="00941B9E">
        <w:rPr>
          <w:noProof/>
          <w:lang w:eastAsia="de-CH"/>
        </w:rPr>
        <w:drawing>
          <wp:inline distT="0" distB="0" distL="0" distR="0">
            <wp:extent cx="5114925" cy="2528663"/>
            <wp:effectExtent l="0" t="0" r="0" b="5080"/>
            <wp:docPr id="185" name="Grafik 185" descr="C:\Users\swaechter\Owncloud\Zero\Images\oopI1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echter\Owncloud\Zero\Images\oopI1_01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017" cy="253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797" w:rsidRDefault="00941B9E" w:rsidP="001D4797">
      <w:pPr>
        <w:pStyle w:val="berschrift2"/>
      </w:pPr>
      <w:bookmarkStart w:id="107" w:name="_Toc442047679"/>
      <w:r>
        <w:t>Abstrakte Klassen</w:t>
      </w:r>
      <w:bookmarkEnd w:id="107"/>
    </w:p>
    <w:p w:rsidR="001D4797" w:rsidRDefault="00494052" w:rsidP="00432AFC">
      <w:pPr>
        <w:jc w:val="center"/>
      </w:pPr>
      <w:r w:rsidRPr="00494052">
        <w:rPr>
          <w:noProof/>
          <w:lang w:eastAsia="de-CH"/>
        </w:rPr>
        <w:drawing>
          <wp:inline distT="0" distB="0" distL="0" distR="0">
            <wp:extent cx="5760720" cy="3238649"/>
            <wp:effectExtent l="0" t="0" r="0" b="0"/>
            <wp:docPr id="200" name="Grafik 200" descr="C:\Users\swaechter\Owncloud\Zero\Images\oopI1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waechter\Owncloud\Zero\Images\oopI1_02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052" w:rsidRDefault="00494052" w:rsidP="00133D46">
      <w:pPr>
        <w:jc w:val="center"/>
      </w:pPr>
      <w:r w:rsidRPr="00494052">
        <w:rPr>
          <w:noProof/>
          <w:lang w:eastAsia="de-CH"/>
        </w:rPr>
        <w:lastRenderedPageBreak/>
        <w:drawing>
          <wp:inline distT="0" distB="0" distL="0" distR="0">
            <wp:extent cx="5028967" cy="3505200"/>
            <wp:effectExtent l="0" t="0" r="635" b="0"/>
            <wp:docPr id="206" name="Grafik 206" descr="C:\Users\swaechter\Owncloud\Zero\Images\oopI1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aechter\Owncloud\Zero\Images\oopI1_03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94" cy="350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052" w:rsidRDefault="00494052" w:rsidP="00133D46">
      <w:pPr>
        <w:jc w:val="center"/>
      </w:pPr>
      <w:r w:rsidRPr="00494052">
        <w:rPr>
          <w:noProof/>
          <w:lang w:eastAsia="de-CH"/>
        </w:rPr>
        <w:drawing>
          <wp:inline distT="0" distB="0" distL="0" distR="0">
            <wp:extent cx="5114925" cy="2750693"/>
            <wp:effectExtent l="0" t="0" r="0" b="0"/>
            <wp:docPr id="207" name="Grafik 207" descr="C:\Users\swaechter\Owncloud\Zero\Images\oopI1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aechter\Owncloud\Zero\Images\oopI1_0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514" cy="275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052" w:rsidRDefault="002F3DC6" w:rsidP="00133D46">
      <w:pPr>
        <w:jc w:val="center"/>
      </w:pPr>
      <w:r w:rsidRPr="002F3DC6">
        <w:rPr>
          <w:noProof/>
          <w:lang w:eastAsia="de-CH"/>
        </w:rPr>
        <w:drawing>
          <wp:inline distT="0" distB="0" distL="0" distR="0">
            <wp:extent cx="5153025" cy="2438485"/>
            <wp:effectExtent l="0" t="0" r="0" b="0"/>
            <wp:docPr id="208" name="Grafik 208" descr="C:\Users\swaechter\Owncloud\Zero\Images\oopI1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aechter\Owncloud\Zero\Images\oopI1_05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767" cy="243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052" w:rsidRDefault="002F3DC6" w:rsidP="00133D46">
      <w:pPr>
        <w:jc w:val="center"/>
      </w:pPr>
      <w:r w:rsidRPr="002F3DC6">
        <w:rPr>
          <w:noProof/>
          <w:lang w:eastAsia="de-CH"/>
        </w:rPr>
        <w:lastRenderedPageBreak/>
        <w:drawing>
          <wp:inline distT="0" distB="0" distL="0" distR="0">
            <wp:extent cx="5048250" cy="2081753"/>
            <wp:effectExtent l="0" t="0" r="0" b="0"/>
            <wp:docPr id="210" name="Grafik 210" descr="C:\Users\swaechter\Owncloud\Zero\Images\oopI1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waechter\Owncloud\Zero\Images\oopI1_06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217" cy="208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DC6" w:rsidRDefault="002F3DC6" w:rsidP="002F3DC6">
      <w:pPr>
        <w:pStyle w:val="berschrift2"/>
      </w:pPr>
      <w:bookmarkStart w:id="108" w:name="_Toc442047680"/>
      <w:r>
        <w:t>Interfaces</w:t>
      </w:r>
      <w:bookmarkEnd w:id="108"/>
    </w:p>
    <w:p w:rsidR="002F3DC6" w:rsidRDefault="00F960FF" w:rsidP="00133D46">
      <w:pPr>
        <w:jc w:val="center"/>
      </w:pPr>
      <w:r w:rsidRPr="00F960FF">
        <w:rPr>
          <w:noProof/>
          <w:lang w:eastAsia="de-CH"/>
        </w:rPr>
        <w:drawing>
          <wp:inline distT="0" distB="0" distL="0" distR="0">
            <wp:extent cx="5162550" cy="3216129"/>
            <wp:effectExtent l="0" t="0" r="0" b="3810"/>
            <wp:docPr id="211" name="Grafik 211" descr="C:\Users\swaechter\Owncloud\Zero\Images\oopI1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waechter\Owncloud\Zero\Images\oopI1_07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660" cy="321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0FF" w:rsidRDefault="00F960FF" w:rsidP="00133D46">
      <w:pPr>
        <w:jc w:val="center"/>
      </w:pPr>
      <w:r w:rsidRPr="00F960FF">
        <w:rPr>
          <w:noProof/>
          <w:lang w:eastAsia="de-CH"/>
        </w:rPr>
        <w:drawing>
          <wp:inline distT="0" distB="0" distL="0" distR="0">
            <wp:extent cx="5524500" cy="2884252"/>
            <wp:effectExtent l="0" t="0" r="0" b="0"/>
            <wp:docPr id="212" name="Grafik 212" descr="C:\Users\swaechter\Owncloud\Zero\Images\oopI1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aechter\Owncloud\Zero\Images\oopI1_0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218" cy="288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0FF" w:rsidRDefault="00F960FF" w:rsidP="00F960FF">
      <w:pPr>
        <w:pStyle w:val="berschrift2"/>
      </w:pPr>
      <w:bookmarkStart w:id="109" w:name="_Toc442047681"/>
      <w:r>
        <w:lastRenderedPageBreak/>
        <w:t>Interface und Abstract Base Class</w:t>
      </w:r>
      <w:bookmarkEnd w:id="109"/>
    </w:p>
    <w:p w:rsidR="00F960FF" w:rsidRDefault="00F960FF" w:rsidP="00133D46">
      <w:pPr>
        <w:jc w:val="center"/>
      </w:pPr>
      <w:r w:rsidRPr="00F960FF">
        <w:rPr>
          <w:noProof/>
          <w:lang w:eastAsia="de-CH"/>
        </w:rPr>
        <w:drawing>
          <wp:inline distT="0" distB="0" distL="0" distR="0">
            <wp:extent cx="5048250" cy="2712578"/>
            <wp:effectExtent l="0" t="0" r="0" b="0"/>
            <wp:docPr id="213" name="Grafik 213" descr="C:\Users\swaechter\Owncloud\Zero\Images\oopI1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waechter\Owncloud\Zero\Images\oopI1_09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378" cy="271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0FF" w:rsidRDefault="00F960FF" w:rsidP="00F960FF">
      <w:pPr>
        <w:pStyle w:val="berschrift2"/>
      </w:pPr>
      <w:bookmarkStart w:id="110" w:name="_Toc442047682"/>
      <w:r>
        <w:t>Implementierung von mehreren Interfaces</w:t>
      </w:r>
      <w:bookmarkEnd w:id="110"/>
    </w:p>
    <w:p w:rsidR="00F960FF" w:rsidRDefault="00F960FF" w:rsidP="00133D46">
      <w:pPr>
        <w:jc w:val="center"/>
      </w:pPr>
      <w:r w:rsidRPr="00F960FF">
        <w:rPr>
          <w:noProof/>
          <w:lang w:eastAsia="de-CH"/>
        </w:rPr>
        <w:drawing>
          <wp:inline distT="0" distB="0" distL="0" distR="0">
            <wp:extent cx="4895850" cy="2718022"/>
            <wp:effectExtent l="0" t="0" r="0" b="6350"/>
            <wp:docPr id="214" name="Grafik 214" descr="C:\Users\swaechter\Owncloud\Zero\Images\oopI1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waechter\Owncloud\Zero\Images\oopI1_10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526" cy="272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0FF" w:rsidRDefault="00281DD8" w:rsidP="00281DD8">
      <w:pPr>
        <w:pStyle w:val="berschrift2"/>
      </w:pPr>
      <w:bookmarkStart w:id="111" w:name="_Toc442047683"/>
      <w:r>
        <w:t>Interface Erweiterung</w:t>
      </w:r>
      <w:bookmarkEnd w:id="111"/>
    </w:p>
    <w:p w:rsidR="00281DD8" w:rsidRDefault="00281DD8" w:rsidP="00133D46">
      <w:pPr>
        <w:jc w:val="center"/>
      </w:pPr>
      <w:r w:rsidRPr="00281DD8">
        <w:rPr>
          <w:noProof/>
          <w:lang w:eastAsia="de-CH"/>
        </w:rPr>
        <w:drawing>
          <wp:inline distT="0" distB="0" distL="0" distR="0">
            <wp:extent cx="4914900" cy="2666956"/>
            <wp:effectExtent l="0" t="0" r="0" b="635"/>
            <wp:docPr id="215" name="Grafik 215" descr="C:\Users\swaechter\Owncloud\Zero\Images\oopI1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waechter\Owncloud\Zero\Images\oopI1_11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302" cy="267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0FF" w:rsidRDefault="005101E7" w:rsidP="005101E7">
      <w:pPr>
        <w:pStyle w:val="berschrift2"/>
      </w:pPr>
      <w:bookmarkStart w:id="112" w:name="_Toc442047684"/>
      <w:r>
        <w:lastRenderedPageBreak/>
        <w:t>Interface Variablen</w:t>
      </w:r>
      <w:bookmarkEnd w:id="112"/>
    </w:p>
    <w:p w:rsidR="005101E7" w:rsidRDefault="0019449F" w:rsidP="00D02FA6">
      <w:pPr>
        <w:jc w:val="center"/>
      </w:pPr>
      <w:r w:rsidRPr="0019449F">
        <w:rPr>
          <w:noProof/>
          <w:lang w:eastAsia="de-CH"/>
        </w:rPr>
        <w:drawing>
          <wp:inline distT="0" distB="0" distL="0" distR="0">
            <wp:extent cx="4810125" cy="2532214"/>
            <wp:effectExtent l="0" t="0" r="0" b="1905"/>
            <wp:docPr id="216" name="Grafik 216" descr="C:\Users\swaechter\Owncloud\Zero\Images\oopI1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waechter\Owncloud\Zero\Images\oopI1_12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925" cy="253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8ED" w:rsidRDefault="00FE13B3" w:rsidP="00D02FA6">
      <w:pPr>
        <w:jc w:val="center"/>
      </w:pPr>
      <w:r w:rsidRPr="00FE13B3">
        <w:rPr>
          <w:noProof/>
          <w:lang w:eastAsia="de-CH"/>
        </w:rPr>
        <w:drawing>
          <wp:inline distT="0" distB="0" distL="0" distR="0">
            <wp:extent cx="4838700" cy="2773978"/>
            <wp:effectExtent l="0" t="0" r="0" b="7620"/>
            <wp:docPr id="217" name="Grafik 217" descr="C:\Users\swaechter\Owncloud\Zero\Images\oopI1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waechter\Owncloud\Zero\Images\oopI1_13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00" cy="277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3B3" w:rsidRDefault="00C41AA2" w:rsidP="00D02FA6">
      <w:pPr>
        <w:jc w:val="center"/>
      </w:pPr>
      <w:r w:rsidRPr="00C41AA2">
        <w:rPr>
          <w:noProof/>
          <w:lang w:eastAsia="de-CH"/>
        </w:rPr>
        <w:drawing>
          <wp:inline distT="0" distB="0" distL="0" distR="0">
            <wp:extent cx="5143500" cy="3274658"/>
            <wp:effectExtent l="0" t="0" r="0" b="2540"/>
            <wp:docPr id="218" name="Grafik 218" descr="C:\Users\swaechter\Owncloud\Zero\Images\oopI1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waechter\Owncloud\Zero\Images\oopI1_14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708" cy="32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AA2" w:rsidRDefault="00D609CA" w:rsidP="00D609CA">
      <w:pPr>
        <w:pStyle w:val="berschrift2"/>
      </w:pPr>
      <w:bookmarkStart w:id="113" w:name="_Toc442047685"/>
      <w:r>
        <w:lastRenderedPageBreak/>
        <w:t>Interfaces versus Abstract Classes</w:t>
      </w:r>
      <w:bookmarkEnd w:id="113"/>
    </w:p>
    <w:p w:rsidR="00C41AA2" w:rsidRDefault="007376A6" w:rsidP="00D02FA6">
      <w:pPr>
        <w:jc w:val="center"/>
      </w:pPr>
      <w:r w:rsidRPr="007376A6">
        <w:rPr>
          <w:noProof/>
          <w:lang w:eastAsia="de-CH"/>
        </w:rPr>
        <w:drawing>
          <wp:inline distT="0" distB="0" distL="0" distR="0">
            <wp:extent cx="4610100" cy="2803879"/>
            <wp:effectExtent l="0" t="0" r="0" b="0"/>
            <wp:docPr id="220" name="Grafik 220" descr="C:\Users\swaechter\Owncloud\Zero\Images\oopI1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waechter\Owncloud\Zero\Images\oopI1_15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47" cy="280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6A6" w:rsidRDefault="002C2A62" w:rsidP="00D02FA6">
      <w:pPr>
        <w:jc w:val="center"/>
      </w:pPr>
      <w:r w:rsidRPr="002C2A62">
        <w:rPr>
          <w:noProof/>
          <w:lang w:eastAsia="de-CH"/>
        </w:rPr>
        <w:drawing>
          <wp:inline distT="0" distB="0" distL="0" distR="0">
            <wp:extent cx="4976645" cy="2552700"/>
            <wp:effectExtent l="0" t="0" r="0" b="0"/>
            <wp:docPr id="222" name="Grafik 222" descr="C:\Users\swaechter\Owncloud\Zero\Images\oopI1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waechter\Owncloud\Zero\Images\oopI1_16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224" cy="25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6A6" w:rsidRDefault="00F72F91" w:rsidP="00F72F91">
      <w:pPr>
        <w:pStyle w:val="berschrift2"/>
      </w:pPr>
      <w:bookmarkStart w:id="114" w:name="_Toc442047686"/>
      <w:r>
        <w:t>Gründe für Interfaces</w:t>
      </w:r>
      <w:bookmarkEnd w:id="114"/>
    </w:p>
    <w:p w:rsidR="00F72F91" w:rsidRDefault="00DD6796" w:rsidP="00D02FA6">
      <w:pPr>
        <w:jc w:val="center"/>
      </w:pPr>
      <w:r w:rsidRPr="00DD6796">
        <w:rPr>
          <w:noProof/>
          <w:lang w:eastAsia="de-CH"/>
        </w:rPr>
        <w:drawing>
          <wp:inline distT="0" distB="0" distL="0" distR="0">
            <wp:extent cx="5114925" cy="2716761"/>
            <wp:effectExtent l="0" t="0" r="0" b="7620"/>
            <wp:docPr id="223" name="Grafik 223" descr="C:\Users\swaechter\Owncloud\Zero\Images\oopI1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waechter\Owncloud\Zero\Images\oopI1_17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697" cy="271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796" w:rsidRPr="00F72F91" w:rsidRDefault="00315890" w:rsidP="00315890">
      <w:pPr>
        <w:pStyle w:val="berschrift2"/>
      </w:pPr>
      <w:bookmarkStart w:id="115" w:name="_Toc442047687"/>
      <w:r>
        <w:lastRenderedPageBreak/>
        <w:t>Beispiel eines Interfaces</w:t>
      </w:r>
      <w:bookmarkEnd w:id="115"/>
    </w:p>
    <w:p w:rsidR="007376A6" w:rsidRDefault="00315890" w:rsidP="00D02FA6">
      <w:pPr>
        <w:jc w:val="center"/>
      </w:pPr>
      <w:r w:rsidRPr="00315890">
        <w:rPr>
          <w:noProof/>
          <w:lang w:eastAsia="de-CH"/>
        </w:rPr>
        <w:drawing>
          <wp:inline distT="0" distB="0" distL="0" distR="0">
            <wp:extent cx="4819650" cy="1498960"/>
            <wp:effectExtent l="0" t="0" r="0" b="6350"/>
            <wp:docPr id="224" name="Grafik 224" descr="C:\Users\swaechter\Owncloud\Zero\Images\oopI1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waechter\Owncloud\Zero\Images\oopI1_18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362" cy="15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6A6" w:rsidRDefault="008414AD" w:rsidP="008414AD">
      <w:pPr>
        <w:pStyle w:val="berschrift2"/>
      </w:pPr>
      <w:bookmarkStart w:id="116" w:name="_Toc442047688"/>
      <w:r>
        <w:t>Marker Interfaces</w:t>
      </w:r>
      <w:bookmarkEnd w:id="116"/>
    </w:p>
    <w:p w:rsidR="008414AD" w:rsidRPr="008414AD" w:rsidRDefault="008414AD" w:rsidP="00D02FA6">
      <w:pPr>
        <w:jc w:val="center"/>
      </w:pPr>
      <w:r w:rsidRPr="008414AD">
        <w:rPr>
          <w:noProof/>
          <w:lang w:eastAsia="de-CH"/>
        </w:rPr>
        <w:drawing>
          <wp:inline distT="0" distB="0" distL="0" distR="0">
            <wp:extent cx="5248275" cy="3138348"/>
            <wp:effectExtent l="0" t="0" r="0" b="5080"/>
            <wp:docPr id="225" name="Grafik 225" descr="C:\Users\swaechter\Owncloud\Zero\Images\oopI1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waechter\Owncloud\Zero\Images\oopI1_19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255" cy="314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052" w:rsidRDefault="00494052" w:rsidP="00367C20"/>
    <w:p w:rsidR="00367C20" w:rsidRDefault="00367C20" w:rsidP="00367C20">
      <w:pPr>
        <w:pStyle w:val="berschrift1"/>
      </w:pPr>
      <w:bookmarkStart w:id="117" w:name="_Toc442047689"/>
      <w:r>
        <w:lastRenderedPageBreak/>
        <w:t>Woche 11</w:t>
      </w:r>
      <w:bookmarkEnd w:id="117"/>
    </w:p>
    <w:p w:rsidR="00367C20" w:rsidRDefault="00367C20" w:rsidP="00367C20">
      <w:r>
        <w:t>In Woche 11 fand die Projektwoche statt und somit fiel der Unterricht aus.</w:t>
      </w:r>
    </w:p>
    <w:p w:rsidR="00367C20" w:rsidRDefault="00367C20" w:rsidP="00367C20"/>
    <w:p w:rsidR="00367C20" w:rsidRDefault="00367C20" w:rsidP="00367C20">
      <w:pPr>
        <w:pStyle w:val="berschrift1"/>
      </w:pPr>
      <w:bookmarkStart w:id="118" w:name="_Toc442047690"/>
      <w:r>
        <w:lastRenderedPageBreak/>
        <w:t>Woche 12</w:t>
      </w:r>
      <w:bookmarkEnd w:id="118"/>
    </w:p>
    <w:p w:rsidR="002E61A2" w:rsidRDefault="002E61A2" w:rsidP="002E61A2">
      <w:pPr>
        <w:pStyle w:val="berschrift2"/>
      </w:pPr>
      <w:bookmarkStart w:id="119" w:name="_Toc442047691"/>
      <w:r>
        <w:t>Definition</w:t>
      </w:r>
      <w:bookmarkEnd w:id="119"/>
    </w:p>
    <w:p w:rsidR="002E61A2" w:rsidRPr="002E61A2" w:rsidRDefault="00650BF2" w:rsidP="00650BF2">
      <w:pPr>
        <w:jc w:val="center"/>
      </w:pPr>
      <w:r w:rsidRPr="00650BF2">
        <w:rPr>
          <w:noProof/>
          <w:lang w:eastAsia="de-CH"/>
        </w:rPr>
        <w:drawing>
          <wp:inline distT="0" distB="0" distL="0" distR="0">
            <wp:extent cx="5760720" cy="2160270"/>
            <wp:effectExtent l="0" t="0" r="0" b="0"/>
            <wp:docPr id="226" name="Grafik 226" descr="C:\Users\swaechter\Owncloud\Zero\Images\oopI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echter\Owncloud\Zero\Images\oopI_01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B41" w:rsidRDefault="002E61A2" w:rsidP="002E61A2">
      <w:pPr>
        <w:pStyle w:val="berschrift2"/>
      </w:pPr>
      <w:bookmarkStart w:id="120" w:name="_Toc442047692"/>
      <w:r>
        <w:t>Diagrammtypen</w:t>
      </w:r>
      <w:bookmarkEnd w:id="120"/>
    </w:p>
    <w:p w:rsidR="002E61A2" w:rsidRDefault="00650BF2" w:rsidP="00650BF2">
      <w:pPr>
        <w:jc w:val="center"/>
      </w:pPr>
      <w:r w:rsidRPr="00650BF2">
        <w:rPr>
          <w:noProof/>
          <w:lang w:eastAsia="de-CH"/>
        </w:rPr>
        <w:drawing>
          <wp:inline distT="0" distB="0" distL="0" distR="0">
            <wp:extent cx="5760720" cy="2176391"/>
            <wp:effectExtent l="0" t="0" r="0" b="0"/>
            <wp:docPr id="228" name="Grafik 228" descr="C:\Users\swaechter\Owncloud\Zero\Images\oopI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aechter\Owncloud\Zero\Images\oopI_02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BF2" w:rsidRDefault="00650BF2" w:rsidP="00650BF2">
      <w:pPr>
        <w:jc w:val="center"/>
      </w:pPr>
      <w:r w:rsidRPr="00650BF2">
        <w:rPr>
          <w:noProof/>
          <w:lang w:eastAsia="de-CH"/>
        </w:rPr>
        <w:drawing>
          <wp:inline distT="0" distB="0" distL="0" distR="0">
            <wp:extent cx="5257800" cy="3417264"/>
            <wp:effectExtent l="0" t="0" r="0" b="0"/>
            <wp:docPr id="229" name="Grafik 229" descr="C:\Users\swaechter\Owncloud\Zero\Images\oopI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aechter\Owncloud\Zero\Images\oopI_03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581" cy="342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BF2" w:rsidRDefault="00650BF2" w:rsidP="00650BF2">
      <w:pPr>
        <w:jc w:val="center"/>
      </w:pPr>
      <w:r w:rsidRPr="00650BF2">
        <w:rPr>
          <w:noProof/>
          <w:lang w:eastAsia="de-CH"/>
        </w:rPr>
        <w:lastRenderedPageBreak/>
        <w:drawing>
          <wp:inline distT="0" distB="0" distL="0" distR="0">
            <wp:extent cx="5181600" cy="3024016"/>
            <wp:effectExtent l="0" t="0" r="0" b="5080"/>
            <wp:docPr id="230" name="Grafik 230" descr="C:\Users\swaechter\Owncloud\Zero\Images\oopI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aechter\Owncloud\Zero\Images\oopI_04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910" cy="302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1A2" w:rsidRDefault="00650BF2" w:rsidP="00650BF2">
      <w:pPr>
        <w:pStyle w:val="berschrift2"/>
      </w:pPr>
      <w:bookmarkStart w:id="121" w:name="_Toc442047693"/>
      <w:r>
        <w:t>Klassendiagramm</w:t>
      </w:r>
      <w:bookmarkEnd w:id="121"/>
    </w:p>
    <w:p w:rsidR="00650BF2" w:rsidRPr="00650BF2" w:rsidRDefault="00650BF2" w:rsidP="00DA5637">
      <w:pPr>
        <w:jc w:val="center"/>
      </w:pPr>
      <w:r w:rsidRPr="00650BF2">
        <w:rPr>
          <w:noProof/>
          <w:lang w:eastAsia="de-CH"/>
        </w:rPr>
        <w:drawing>
          <wp:inline distT="0" distB="0" distL="0" distR="0">
            <wp:extent cx="5760720" cy="1834857"/>
            <wp:effectExtent l="0" t="0" r="0" b="0"/>
            <wp:docPr id="227" name="Grafik 227" descr="C:\Users\swaechter\Owncloud\Zero\Images\oopI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waechter\Owncloud\Zero\Images\oopI_05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3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BF2" w:rsidRDefault="00650BF2" w:rsidP="00650BF2">
      <w:pPr>
        <w:pStyle w:val="berschrift2"/>
      </w:pPr>
      <w:bookmarkStart w:id="122" w:name="_Toc442047694"/>
      <w:r>
        <w:t>Types</w:t>
      </w:r>
      <w:bookmarkEnd w:id="122"/>
    </w:p>
    <w:p w:rsidR="00650BF2" w:rsidRPr="00650BF2" w:rsidRDefault="00DA5637" w:rsidP="001E1C55">
      <w:pPr>
        <w:jc w:val="center"/>
      </w:pPr>
      <w:r w:rsidRPr="00DA5637">
        <w:rPr>
          <w:noProof/>
          <w:lang w:eastAsia="de-CH"/>
        </w:rPr>
        <w:drawing>
          <wp:inline distT="0" distB="0" distL="0" distR="0">
            <wp:extent cx="5760720" cy="1663974"/>
            <wp:effectExtent l="0" t="0" r="0" b="0"/>
            <wp:docPr id="231" name="Grafik 231" descr="C:\Users\swaechter\Owncloud\Zero\Images\oopI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waechter\Owncloud\Zero\Images\oopI_06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6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1A2" w:rsidRDefault="00650BF2" w:rsidP="00650BF2">
      <w:pPr>
        <w:pStyle w:val="berschrift2"/>
      </w:pPr>
      <w:bookmarkStart w:id="123" w:name="_Toc442047695"/>
      <w:r>
        <w:lastRenderedPageBreak/>
        <w:t>Types Members</w:t>
      </w:r>
      <w:bookmarkEnd w:id="123"/>
    </w:p>
    <w:p w:rsidR="00650BF2" w:rsidRDefault="00DA5637" w:rsidP="001E1C55">
      <w:pPr>
        <w:jc w:val="center"/>
      </w:pPr>
      <w:r w:rsidRPr="00DA5637">
        <w:rPr>
          <w:noProof/>
          <w:lang w:eastAsia="de-CH"/>
        </w:rPr>
        <w:drawing>
          <wp:inline distT="0" distB="0" distL="0" distR="0">
            <wp:extent cx="5760720" cy="1738571"/>
            <wp:effectExtent l="0" t="0" r="0" b="0"/>
            <wp:docPr id="233" name="Grafik 233" descr="C:\Users\swaechter\Owncloud\Zero\Images\oopI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waechter\Owncloud\Zero\Images\oopI_07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1A2" w:rsidRDefault="00650BF2" w:rsidP="00650BF2">
      <w:pPr>
        <w:pStyle w:val="berschrift2"/>
      </w:pPr>
      <w:bookmarkStart w:id="124" w:name="_Toc442047696"/>
      <w:r>
        <w:t>Fields</w:t>
      </w:r>
      <w:bookmarkEnd w:id="124"/>
    </w:p>
    <w:p w:rsidR="00650BF2" w:rsidRDefault="00DA5637" w:rsidP="001E1C55">
      <w:pPr>
        <w:jc w:val="center"/>
      </w:pPr>
      <w:r w:rsidRPr="00DA5637">
        <w:rPr>
          <w:noProof/>
          <w:lang w:eastAsia="de-CH"/>
        </w:rPr>
        <w:drawing>
          <wp:inline distT="0" distB="0" distL="0" distR="0">
            <wp:extent cx="5760720" cy="3007397"/>
            <wp:effectExtent l="0" t="0" r="0" b="2540"/>
            <wp:docPr id="234" name="Grafik 234" descr="C:\Users\swaechter\Owncloud\Zero\Images\oopI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aechter\Owncloud\Zero\Images\oopI_08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0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BF2" w:rsidRDefault="00650BF2" w:rsidP="00650BF2">
      <w:pPr>
        <w:pStyle w:val="berschrift2"/>
      </w:pPr>
      <w:bookmarkStart w:id="125" w:name="_Toc442047697"/>
      <w:r>
        <w:t>Methods</w:t>
      </w:r>
      <w:bookmarkEnd w:id="125"/>
    </w:p>
    <w:p w:rsidR="00650BF2" w:rsidRDefault="00DA5637" w:rsidP="001E1C55">
      <w:pPr>
        <w:jc w:val="center"/>
      </w:pPr>
      <w:r w:rsidRPr="00DA5637">
        <w:rPr>
          <w:noProof/>
          <w:lang w:eastAsia="de-CH"/>
        </w:rPr>
        <w:drawing>
          <wp:inline distT="0" distB="0" distL="0" distR="0">
            <wp:extent cx="5760720" cy="2748716"/>
            <wp:effectExtent l="0" t="0" r="0" b="0"/>
            <wp:docPr id="235" name="Grafik 235" descr="C:\Users\swaechter\Owncloud\Zero\Images\oopI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waechter\Owncloud\Zero\Images\oopI_09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4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BF2" w:rsidRDefault="00DA5637" w:rsidP="00650BF2">
      <w:pPr>
        <w:pStyle w:val="berschrift2"/>
      </w:pPr>
      <w:bookmarkStart w:id="126" w:name="_Toc442047698"/>
      <w:r>
        <w:lastRenderedPageBreak/>
        <w:t>Inheritance</w:t>
      </w:r>
      <w:bookmarkEnd w:id="126"/>
    </w:p>
    <w:p w:rsidR="00650BF2" w:rsidRDefault="00DA5637" w:rsidP="001E1C55">
      <w:pPr>
        <w:jc w:val="center"/>
      </w:pPr>
      <w:r w:rsidRPr="00DA5637">
        <w:rPr>
          <w:noProof/>
          <w:lang w:eastAsia="de-CH"/>
        </w:rPr>
        <w:drawing>
          <wp:inline distT="0" distB="0" distL="0" distR="0">
            <wp:extent cx="5760720" cy="3686621"/>
            <wp:effectExtent l="0" t="0" r="0" b="9525"/>
            <wp:docPr id="236" name="Grafik 236" descr="C:\Users\swaechter\Owncloud\Zero\Images\oopI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waechter\Owncloud\Zero\Images\oopI_10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BF2" w:rsidRDefault="00650BF2" w:rsidP="00650BF2">
      <w:pPr>
        <w:pStyle w:val="berschrift2"/>
      </w:pPr>
      <w:bookmarkStart w:id="127" w:name="_Toc442047699"/>
      <w:r>
        <w:t>Associations</w:t>
      </w:r>
      <w:bookmarkEnd w:id="127"/>
    </w:p>
    <w:p w:rsidR="00650BF2" w:rsidRDefault="00DA5637" w:rsidP="001E1C55">
      <w:pPr>
        <w:jc w:val="center"/>
      </w:pPr>
      <w:r w:rsidRPr="00DA5637">
        <w:rPr>
          <w:noProof/>
          <w:lang w:eastAsia="de-CH"/>
        </w:rPr>
        <w:drawing>
          <wp:inline distT="0" distB="0" distL="0" distR="0">
            <wp:extent cx="5760720" cy="2984157"/>
            <wp:effectExtent l="0" t="0" r="0" b="6985"/>
            <wp:docPr id="237" name="Grafik 237" descr="C:\Users\swaechter\Owncloud\Zero\Images\oopI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waechter\Owncloud\Zero\Images\oopI_11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BF2" w:rsidRDefault="00650BF2" w:rsidP="00650BF2">
      <w:pPr>
        <w:pStyle w:val="berschrift2"/>
      </w:pPr>
      <w:bookmarkStart w:id="128" w:name="_Toc442047700"/>
      <w:r>
        <w:lastRenderedPageBreak/>
        <w:t>Beispiele</w:t>
      </w:r>
      <w:bookmarkEnd w:id="128"/>
    </w:p>
    <w:p w:rsidR="00650BF2" w:rsidRDefault="00DA5637" w:rsidP="001E1C55">
      <w:pPr>
        <w:jc w:val="center"/>
      </w:pPr>
      <w:r w:rsidRPr="00DA5637">
        <w:rPr>
          <w:noProof/>
          <w:lang w:eastAsia="de-CH"/>
        </w:rPr>
        <w:drawing>
          <wp:inline distT="0" distB="0" distL="0" distR="0">
            <wp:extent cx="5760720" cy="3175998"/>
            <wp:effectExtent l="0" t="0" r="0" b="5715"/>
            <wp:docPr id="238" name="Grafik 238" descr="C:\Users\swaechter\Owncloud\Zero\Images\oopI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waechter\Owncloud\Zero\Images\oopI_12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5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637" w:rsidRDefault="00DA5637" w:rsidP="001E1C55">
      <w:pPr>
        <w:jc w:val="center"/>
      </w:pPr>
      <w:r w:rsidRPr="00DA5637">
        <w:rPr>
          <w:noProof/>
          <w:lang w:eastAsia="de-CH"/>
        </w:rPr>
        <w:drawing>
          <wp:inline distT="0" distB="0" distL="0" distR="0">
            <wp:extent cx="5760720" cy="2139869"/>
            <wp:effectExtent l="0" t="0" r="0" b="0"/>
            <wp:docPr id="239" name="Grafik 239" descr="C:\Users\swaechter\Owncloud\Zero\Images\oopI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waechter\Owncloud\Zero\Images\oopI_13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3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C55" w:rsidRPr="00650BF2" w:rsidRDefault="001E1C55" w:rsidP="001E1C55"/>
    <w:p w:rsidR="002E61A2" w:rsidRDefault="002E61A2" w:rsidP="002E61A2">
      <w:pPr>
        <w:pStyle w:val="berschrift1"/>
      </w:pPr>
      <w:bookmarkStart w:id="129" w:name="_Toc442047701"/>
      <w:r>
        <w:lastRenderedPageBreak/>
        <w:t>Woche 13</w:t>
      </w:r>
      <w:bookmarkEnd w:id="129"/>
    </w:p>
    <w:p w:rsidR="002E61A2" w:rsidRDefault="00EA4826" w:rsidP="00EA4826">
      <w:pPr>
        <w:pStyle w:val="berschrift2"/>
      </w:pPr>
      <w:bookmarkStart w:id="130" w:name="_Toc442047702"/>
      <w:r>
        <w:t>Ideen von Exceptions</w:t>
      </w:r>
      <w:bookmarkEnd w:id="130"/>
    </w:p>
    <w:p w:rsidR="00EA4826" w:rsidRDefault="00EA4826" w:rsidP="00EA4826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566867" cy="2942469"/>
            <wp:effectExtent l="0" t="0" r="0" b="0"/>
            <wp:docPr id="257" name="Grafik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453" cy="294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826" w:rsidRDefault="00EA4826" w:rsidP="00EA4826">
      <w:pPr>
        <w:pStyle w:val="berschrift2"/>
      </w:pPr>
      <w:bookmarkStart w:id="131" w:name="_Toc442047703"/>
      <w:r>
        <w:t>Typen von Exception</w:t>
      </w:r>
      <w:bookmarkEnd w:id="131"/>
    </w:p>
    <w:p w:rsidR="00EA4826" w:rsidRDefault="00EA4826" w:rsidP="00EA4826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040173" cy="2597178"/>
            <wp:effectExtent l="0" t="0" r="8255" b="0"/>
            <wp:docPr id="258" name="Grafik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686" cy="260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826" w:rsidRDefault="00EA4826" w:rsidP="00EA4826">
      <w:pPr>
        <w:jc w:val="center"/>
      </w:pPr>
      <w:r>
        <w:rPr>
          <w:noProof/>
          <w:lang w:eastAsia="de-CH"/>
        </w:rPr>
        <w:drawing>
          <wp:inline distT="0" distB="0" distL="0" distR="0">
            <wp:extent cx="4871923" cy="2572354"/>
            <wp:effectExtent l="0" t="0" r="5080" b="0"/>
            <wp:docPr id="259" name="Grafik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986" cy="258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826" w:rsidRDefault="000052FE" w:rsidP="00EA4826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756910" cy="3013710"/>
            <wp:effectExtent l="0" t="0" r="0" b="0"/>
            <wp:docPr id="260" name="Grafik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826" w:rsidRDefault="00C25B61" w:rsidP="000052FE">
      <w:pPr>
        <w:pStyle w:val="berschrift2"/>
      </w:pPr>
      <w:bookmarkStart w:id="132" w:name="_Toc442047704"/>
      <w:r>
        <w:t>W</w:t>
      </w:r>
      <w:r w:rsidR="000052FE">
        <w:t>erfen</w:t>
      </w:r>
      <w:r>
        <w:t xml:space="preserve"> von Exceptions</w:t>
      </w:r>
      <w:bookmarkEnd w:id="132"/>
    </w:p>
    <w:p w:rsidR="00C25B61" w:rsidRPr="00C25B61" w:rsidRDefault="00C25B61" w:rsidP="00C25B61">
      <w:pPr>
        <w:jc w:val="center"/>
      </w:pPr>
      <w:r>
        <w:rPr>
          <w:noProof/>
          <w:lang w:eastAsia="de-CH"/>
        </w:rPr>
        <w:drawing>
          <wp:inline distT="0" distB="0" distL="0" distR="0" wp14:anchorId="27B1A7F6" wp14:editId="658553BE">
            <wp:extent cx="5756910" cy="2252980"/>
            <wp:effectExtent l="0" t="0" r="0" b="0"/>
            <wp:docPr id="262" name="Grafik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074" w:rsidRDefault="000052FE" w:rsidP="00C25B61">
      <w:pPr>
        <w:jc w:val="center"/>
      </w:pPr>
      <w:r>
        <w:rPr>
          <w:noProof/>
          <w:lang w:eastAsia="de-CH"/>
        </w:rPr>
        <w:drawing>
          <wp:inline distT="0" distB="0" distL="0" distR="0" wp14:anchorId="5CE13B8E" wp14:editId="47B69140">
            <wp:extent cx="5756910" cy="2458085"/>
            <wp:effectExtent l="0" t="0" r="0" b="0"/>
            <wp:docPr id="261" name="Grafik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B61" w:rsidRDefault="00C25B61" w:rsidP="00C25B61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756910" cy="2699385"/>
            <wp:effectExtent l="0" t="0" r="0" b="5715"/>
            <wp:docPr id="263" name="Grafik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B61" w:rsidRDefault="00C25B61" w:rsidP="00C25B61">
      <w:pPr>
        <w:pStyle w:val="berschrift2"/>
      </w:pPr>
      <w:bookmarkStart w:id="133" w:name="_Toc442047705"/>
      <w:r>
        <w:t>Fangen von Exceptions</w:t>
      </w:r>
      <w:bookmarkEnd w:id="133"/>
    </w:p>
    <w:p w:rsidR="00C25B61" w:rsidRDefault="00C25B61" w:rsidP="00C25B61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49925" cy="3006725"/>
            <wp:effectExtent l="0" t="0" r="3175" b="3175"/>
            <wp:docPr id="264" name="Grafik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B61" w:rsidRDefault="00C25B61" w:rsidP="00C25B61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582545"/>
            <wp:effectExtent l="0" t="0" r="0" b="8255"/>
            <wp:docPr id="265" name="Grafik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AA9" w:rsidRDefault="00105AA9" w:rsidP="00C25B61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457139" cy="2905538"/>
            <wp:effectExtent l="0" t="0" r="0" b="9525"/>
            <wp:docPr id="266" name="Grafik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327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AA9" w:rsidRDefault="00105AA9" w:rsidP="00105AA9">
      <w:pPr>
        <w:pStyle w:val="berschrift2"/>
      </w:pPr>
      <w:bookmarkStart w:id="134" w:name="_Toc442047706"/>
      <w:r>
        <w:t>Ablauf von Exceptions</w:t>
      </w:r>
      <w:bookmarkEnd w:id="134"/>
    </w:p>
    <w:p w:rsidR="00105AA9" w:rsidRDefault="00166369" w:rsidP="00166369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259628" cy="2787034"/>
            <wp:effectExtent l="0" t="0" r="0" b="0"/>
            <wp:docPr id="267" name="Grafik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46" cy="279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369" w:rsidRDefault="00166369" w:rsidP="00166369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296205" cy="2729110"/>
            <wp:effectExtent l="0" t="0" r="0" b="0"/>
            <wp:docPr id="268" name="Grafik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30" cy="27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F40" w:rsidRDefault="00106F40" w:rsidP="00166369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756910" cy="3057525"/>
            <wp:effectExtent l="0" t="0" r="0" b="9525"/>
            <wp:docPr id="269" name="Grafik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F40" w:rsidRDefault="00106F40" w:rsidP="00166369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3006725"/>
            <wp:effectExtent l="0" t="0" r="0" b="3175"/>
            <wp:docPr id="270" name="Grafik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F40" w:rsidRDefault="00106F40" w:rsidP="00166369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49925" cy="2640965"/>
            <wp:effectExtent l="0" t="0" r="3175" b="6985"/>
            <wp:docPr id="271" name="Grafik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F40" w:rsidRDefault="00106F40" w:rsidP="00106F40">
      <w:pPr>
        <w:pStyle w:val="berschrift2"/>
      </w:pPr>
      <w:bookmarkStart w:id="135" w:name="_Toc442047707"/>
      <w:r>
        <w:lastRenderedPageBreak/>
        <w:t>Weitergeben von Exception</w:t>
      </w:r>
      <w:bookmarkEnd w:id="135"/>
    </w:p>
    <w:p w:rsidR="00106F40" w:rsidRDefault="00106F40" w:rsidP="00106F40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49925" cy="3006725"/>
            <wp:effectExtent l="0" t="0" r="3175" b="3175"/>
            <wp:docPr id="272" name="Grafik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F40" w:rsidRDefault="00106F40" w:rsidP="00106F40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121535"/>
            <wp:effectExtent l="0" t="0" r="0" b="0"/>
            <wp:docPr id="273" name="Grafik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F40" w:rsidRDefault="00106F40" w:rsidP="00106F40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501900"/>
            <wp:effectExtent l="0" t="0" r="0" b="0"/>
            <wp:docPr id="274" name="Grafik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F40" w:rsidRDefault="00106F40" w:rsidP="00106F40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310835" cy="2743100"/>
            <wp:effectExtent l="0" t="0" r="4445" b="635"/>
            <wp:docPr id="275" name="Grafi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835" cy="27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F40" w:rsidRDefault="00106F40" w:rsidP="00106F40">
      <w:pPr>
        <w:pStyle w:val="berschrift2"/>
      </w:pPr>
      <w:bookmarkStart w:id="136" w:name="_Toc442047708"/>
      <w:r>
        <w:t>Verlorene Exceptions</w:t>
      </w:r>
      <w:bookmarkEnd w:id="136"/>
    </w:p>
    <w:p w:rsidR="00106F40" w:rsidRDefault="00106F40" w:rsidP="00106F40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369357" cy="2926910"/>
            <wp:effectExtent l="0" t="0" r="3175" b="6985"/>
            <wp:docPr id="276" name="Grafik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611" cy="293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F40" w:rsidRDefault="00106F40" w:rsidP="00106F40">
      <w:pPr>
        <w:pStyle w:val="berschrift2"/>
      </w:pPr>
      <w:bookmarkStart w:id="137" w:name="_Toc442047709"/>
      <w:r>
        <w:t>Resourcemanagement</w:t>
      </w:r>
      <w:bookmarkEnd w:id="137"/>
    </w:p>
    <w:p w:rsidR="00106F40" w:rsidRDefault="00106F40" w:rsidP="00106F40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303520" cy="2716108"/>
            <wp:effectExtent l="0" t="0" r="0" b="8255"/>
            <wp:docPr id="277" name="Grafik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214" cy="27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F40" w:rsidRDefault="003364F9" w:rsidP="00106F40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756910" cy="3028315"/>
            <wp:effectExtent l="0" t="0" r="0" b="635"/>
            <wp:docPr id="278" name="Grafik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4F9" w:rsidRDefault="003364F9" w:rsidP="00106F40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962910"/>
            <wp:effectExtent l="0" t="0" r="0" b="8890"/>
            <wp:docPr id="279" name="Grafik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4F9" w:rsidRDefault="00090AD0" w:rsidP="00090AD0">
      <w:pPr>
        <w:pStyle w:val="berschrift2"/>
      </w:pPr>
      <w:bookmarkStart w:id="138" w:name="_Toc442047710"/>
      <w:r>
        <w:t>Checked versus Unchecked Exceptions</w:t>
      </w:r>
      <w:bookmarkEnd w:id="138"/>
    </w:p>
    <w:p w:rsidR="00090AD0" w:rsidRDefault="00090AD0" w:rsidP="00090AD0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099310"/>
            <wp:effectExtent l="0" t="0" r="0" b="0"/>
            <wp:docPr id="280" name="Grafik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AD0" w:rsidRDefault="00090AD0" w:rsidP="00090AD0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756910" cy="2465070"/>
            <wp:effectExtent l="0" t="0" r="0" b="0"/>
            <wp:docPr id="281" name="Grafik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AD0" w:rsidRDefault="00090AD0" w:rsidP="00090AD0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830830"/>
            <wp:effectExtent l="0" t="0" r="0" b="7620"/>
            <wp:docPr id="282" name="Grafik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AD0" w:rsidRPr="00090AD0" w:rsidRDefault="00090AD0" w:rsidP="00090AD0"/>
    <w:p w:rsidR="00154074" w:rsidRDefault="00154074" w:rsidP="00154074">
      <w:pPr>
        <w:pStyle w:val="berschrift1"/>
      </w:pPr>
      <w:bookmarkStart w:id="139" w:name="_Toc442047711"/>
      <w:r>
        <w:lastRenderedPageBreak/>
        <w:t>Woche 14</w:t>
      </w:r>
      <w:bookmarkEnd w:id="139"/>
    </w:p>
    <w:p w:rsidR="00154074" w:rsidRDefault="00684F25" w:rsidP="00684F25">
      <w:pPr>
        <w:pStyle w:val="berschrift2"/>
      </w:pPr>
      <w:bookmarkStart w:id="140" w:name="_Toc442047712"/>
      <w:r>
        <w:t>Objektvergleiche</w:t>
      </w:r>
      <w:r w:rsidR="0025094B">
        <w:t xml:space="preserve"> mittels Object</w:t>
      </w:r>
      <w:bookmarkEnd w:id="140"/>
    </w:p>
    <w:p w:rsidR="00684F25" w:rsidRDefault="00684F25" w:rsidP="00684F25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523490"/>
            <wp:effectExtent l="0" t="0" r="0" b="0"/>
            <wp:docPr id="246" name="Grafi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F25" w:rsidRDefault="00684F25" w:rsidP="00684F25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3065145"/>
            <wp:effectExtent l="0" t="0" r="0" b="1905"/>
            <wp:docPr id="247" name="Grafik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074" w:rsidRDefault="0025094B" w:rsidP="0025094B">
      <w:pPr>
        <w:pStyle w:val="berschrift2"/>
      </w:pPr>
      <w:bookmarkStart w:id="141" w:name="_Toc442047713"/>
      <w:r>
        <w:t>Objektvergleich mittels Comparable</w:t>
      </w:r>
      <w:bookmarkEnd w:id="141"/>
    </w:p>
    <w:p w:rsidR="0025094B" w:rsidRDefault="0025094B" w:rsidP="0025094B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1784985"/>
            <wp:effectExtent l="0" t="0" r="0" b="5715"/>
            <wp:docPr id="248" name="Grafik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94B" w:rsidRDefault="0025094B" w:rsidP="0025094B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749925" cy="2677160"/>
            <wp:effectExtent l="0" t="0" r="3175" b="8890"/>
            <wp:docPr id="249" name="Grafik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94B" w:rsidRDefault="0025094B" w:rsidP="0025094B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1997075"/>
            <wp:effectExtent l="0" t="0" r="0" b="3175"/>
            <wp:docPr id="250" name="Grafik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94B" w:rsidRDefault="0025094B" w:rsidP="0025094B">
      <w:pPr>
        <w:pStyle w:val="berschrift2"/>
      </w:pPr>
      <w:bookmarkStart w:id="142" w:name="_Toc442047714"/>
      <w:r>
        <w:t>Boxed Klassen</w:t>
      </w:r>
      <w:bookmarkEnd w:id="142"/>
    </w:p>
    <w:p w:rsidR="0025094B" w:rsidRDefault="0025094B" w:rsidP="0025094B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49925" cy="2933700"/>
            <wp:effectExtent l="0" t="0" r="3175" b="0"/>
            <wp:docPr id="251" name="Grafik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FDB" w:rsidRDefault="00910FDB" w:rsidP="0025094B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756910" cy="2070100"/>
            <wp:effectExtent l="0" t="0" r="0" b="6350"/>
            <wp:docPr id="252" name="Grafik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FDB" w:rsidRDefault="00910FDB" w:rsidP="00910FDB">
      <w:pPr>
        <w:pStyle w:val="berschrift2"/>
      </w:pPr>
      <w:bookmarkStart w:id="143" w:name="_Toc442047715"/>
      <w:r>
        <w:t>Enums</w:t>
      </w:r>
      <w:bookmarkEnd w:id="143"/>
    </w:p>
    <w:p w:rsidR="005B347A" w:rsidRDefault="006F2030" w:rsidP="0025094B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830830"/>
            <wp:effectExtent l="0" t="0" r="0" b="7620"/>
            <wp:docPr id="254" name="Grafik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030" w:rsidRDefault="00165611" w:rsidP="0025094B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49925" cy="2896870"/>
            <wp:effectExtent l="0" t="0" r="3175" b="0"/>
            <wp:docPr id="255" name="Grafik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611" w:rsidRDefault="00165611" w:rsidP="0025094B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749925" cy="3086735"/>
            <wp:effectExtent l="0" t="0" r="3175" b="0"/>
            <wp:docPr id="209" name="Grafik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611" w:rsidRDefault="00165611" w:rsidP="0025094B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3072130"/>
            <wp:effectExtent l="0" t="0" r="0" b="0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0FB" w:rsidRDefault="00D330FB" w:rsidP="0025094B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077720"/>
            <wp:effectExtent l="0" t="0" r="0" b="0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0FB" w:rsidRDefault="00D330FB" w:rsidP="0025094B">
      <w:pPr>
        <w:jc w:val="center"/>
      </w:pPr>
      <w:r>
        <w:rPr>
          <w:noProof/>
          <w:lang w:eastAsia="de-CH"/>
        </w:rPr>
        <w:lastRenderedPageBreak/>
        <w:drawing>
          <wp:inline distT="0" distB="0" distL="0" distR="0">
            <wp:extent cx="5756910" cy="3050540"/>
            <wp:effectExtent l="0" t="0" r="0" b="0"/>
            <wp:docPr id="256" name="Grafik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47A" w:rsidRPr="0025094B" w:rsidRDefault="005B347A" w:rsidP="005B347A"/>
    <w:p w:rsidR="0064777D" w:rsidRDefault="0064777D" w:rsidP="0064777D">
      <w:pPr>
        <w:pStyle w:val="berschrift1"/>
      </w:pPr>
      <w:bookmarkStart w:id="144" w:name="_Toc442047716"/>
      <w:r>
        <w:lastRenderedPageBreak/>
        <w:t>Woche 15</w:t>
      </w:r>
      <w:bookmarkEnd w:id="144"/>
    </w:p>
    <w:p w:rsidR="0064777D" w:rsidRDefault="000610C8" w:rsidP="000610C8">
      <w:pPr>
        <w:pStyle w:val="berschrift2"/>
      </w:pPr>
      <w:bookmarkStart w:id="145" w:name="_Toc442047717"/>
      <w:r>
        <w:t>Verschachtelte Klassen</w:t>
      </w:r>
      <w:bookmarkEnd w:id="145"/>
    </w:p>
    <w:p w:rsidR="000610C8" w:rsidRDefault="000610C8" w:rsidP="000610C8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3072130"/>
            <wp:effectExtent l="0" t="0" r="0" b="0"/>
            <wp:docPr id="232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0C8" w:rsidRDefault="000610C8" w:rsidP="000610C8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845435"/>
            <wp:effectExtent l="0" t="0" r="0" b="0"/>
            <wp:docPr id="240" name="Grafik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0C8" w:rsidRDefault="000610C8" w:rsidP="000610C8">
      <w:pPr>
        <w:pStyle w:val="berschrift2"/>
      </w:pPr>
      <w:bookmarkStart w:id="146" w:name="_Toc442047718"/>
      <w:r>
        <w:lastRenderedPageBreak/>
        <w:t>Statische Klassen</w:t>
      </w:r>
      <w:bookmarkEnd w:id="146"/>
    </w:p>
    <w:p w:rsidR="000610C8" w:rsidRDefault="000610C8" w:rsidP="000610C8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3042920"/>
            <wp:effectExtent l="0" t="0" r="0" b="5080"/>
            <wp:docPr id="241" name="Grafik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0C8" w:rsidRPr="000610C8" w:rsidRDefault="000610C8" w:rsidP="000610C8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3108960"/>
            <wp:effectExtent l="0" t="0" r="0" b="0"/>
            <wp:docPr id="242" name="Grafi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0C8" w:rsidRDefault="000610C8" w:rsidP="000610C8">
      <w:pPr>
        <w:pStyle w:val="berschrift2"/>
      </w:pPr>
      <w:bookmarkStart w:id="147" w:name="_Toc442047719"/>
      <w:r>
        <w:lastRenderedPageBreak/>
        <w:t>Nicht statische Klassen: Lokale/Anonyme Klassen und Lambdas</w:t>
      </w:r>
      <w:bookmarkEnd w:id="147"/>
    </w:p>
    <w:p w:rsidR="000610C8" w:rsidRDefault="000610C8" w:rsidP="000610C8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516505"/>
            <wp:effectExtent l="0" t="0" r="0" b="0"/>
            <wp:docPr id="243" name="Grafik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0C8" w:rsidRDefault="008D1032" w:rsidP="00D30F0C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56910" cy="2787015"/>
            <wp:effectExtent l="0" t="0" r="0" b="0"/>
            <wp:docPr id="244" name="Grafik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032" w:rsidRDefault="008D1032" w:rsidP="008D1032">
      <w:pPr>
        <w:pStyle w:val="berschrift2"/>
      </w:pPr>
      <w:bookmarkStart w:id="148" w:name="_Toc442047720"/>
      <w:r>
        <w:t>Codebeispiel für Klassen</w:t>
      </w:r>
      <w:bookmarkEnd w:id="148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1032" w:rsidTr="008D1032">
        <w:tc>
          <w:tcPr>
            <w:tcW w:w="9062" w:type="dxa"/>
          </w:tcPr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exam2;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interface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Function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Object apply(Object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argument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:rsidR="008D1032" w:rsidRDefault="008D1032" w:rsidP="008D1032"/>
        </w:tc>
      </w:tr>
    </w:tbl>
    <w:p w:rsidR="008D1032" w:rsidRDefault="008D1032" w:rsidP="008D1032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1032" w:rsidTr="008D1032">
        <w:tc>
          <w:tcPr>
            <w:tcW w:w="9062" w:type="dxa"/>
          </w:tcPr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exam2;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java.util.NoSuchElementException;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List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private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Object[]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entries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Object[100];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private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0;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Iterator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private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pos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0;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Object next()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pos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&gt;=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throw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NoSuchElementException();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entries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pos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++];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boolean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hasNext()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pos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&lt;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add(Object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entries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++] =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Iterator iterator()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Iterator();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lightGray"/>
              </w:rPr>
              <w:t>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map(Function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List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res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List();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res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0;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&lt; 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size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;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++)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res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entries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] =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f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.apply(</w:t>
            </w:r>
            <w:r>
              <w:rPr>
                <w:rFonts w:ascii="Courier New" w:hAnsi="Courier New" w:cs="Courier New"/>
                <w:color w:val="0000C0"/>
                <w:sz w:val="20"/>
                <w:szCs w:val="20"/>
              </w:rPr>
              <w:t>entries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]);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  <w:highlight w:val="lightGray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lightGray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  <w:highlight w:val="lightGray"/>
              </w:rPr>
              <w:t>res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lightGray"/>
              </w:rPr>
              <w:t>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:rsidR="008D1032" w:rsidRDefault="008D1032" w:rsidP="008D1032"/>
        </w:tc>
      </w:tr>
    </w:tbl>
    <w:p w:rsidR="008D1032" w:rsidRPr="008D1032" w:rsidRDefault="008D1032" w:rsidP="008D1032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8D1032" w:rsidTr="008D1032">
        <w:tc>
          <w:tcPr>
            <w:tcW w:w="9062" w:type="dxa"/>
          </w:tcPr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package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exam2;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exam2.List.Iterator;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Main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static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main(String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args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[])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Create the list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List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List();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.add(1);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.add(2);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.add(3);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Example with a local class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class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Square 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implements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Function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@Override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Object apply(Object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* 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List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.map(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Square());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List.Iterator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it1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.iterator();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while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it1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lightGray"/>
              </w:rPr>
              <w:t>hasNext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.println(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it1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.next());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Example with an anonymous class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List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.map(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Function()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646464"/>
                <w:sz w:val="20"/>
                <w:szCs w:val="20"/>
              </w:rPr>
              <w:t>@Override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Object apply(Object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return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* 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Iterator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it2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.iterator();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lastRenderedPageBreak/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while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it2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lightGray"/>
              </w:rPr>
              <w:t>hasNext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.println(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it2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.next());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3F7F5F"/>
                <w:sz w:val="20"/>
                <w:szCs w:val="20"/>
              </w:rPr>
              <w:t>// Example with a lambda (Java 8)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List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.map(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-&gt; 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* (</w:t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x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 xml:space="preserve">Iterator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it3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list3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.iterator();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sz w:val="20"/>
                <w:szCs w:val="20"/>
              </w:rPr>
              <w:t>while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it3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  <w:highlight w:val="lightGray"/>
              </w:rPr>
              <w:t>hasNext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()) {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.println(</w:t>
            </w:r>
            <w:r>
              <w:rPr>
                <w:rFonts w:ascii="Courier New" w:hAnsi="Courier New" w:cs="Courier New"/>
                <w:color w:val="6A3E3E"/>
                <w:sz w:val="20"/>
                <w:szCs w:val="20"/>
              </w:rPr>
              <w:t>it3</w:t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.next());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ab/>
              <w:t>}</w:t>
            </w:r>
          </w:p>
          <w:p w:rsidR="008D1032" w:rsidRDefault="008D1032" w:rsidP="008D103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}</w:t>
            </w:r>
          </w:p>
          <w:p w:rsidR="008D1032" w:rsidRDefault="008D1032" w:rsidP="000610C8"/>
        </w:tc>
      </w:tr>
    </w:tbl>
    <w:p w:rsidR="008D1032" w:rsidRDefault="008D1032" w:rsidP="000610C8"/>
    <w:p w:rsidR="00D30F0C" w:rsidRDefault="00D30F0C" w:rsidP="00D30F0C">
      <w:pPr>
        <w:pStyle w:val="berschrift2"/>
      </w:pPr>
      <w:bookmarkStart w:id="149" w:name="_Toc442047721"/>
      <w:r>
        <w:t>Fazit</w:t>
      </w:r>
      <w:bookmarkEnd w:id="149"/>
    </w:p>
    <w:p w:rsidR="00D30F0C" w:rsidRDefault="00D30F0C" w:rsidP="00D30F0C">
      <w:pPr>
        <w:jc w:val="center"/>
      </w:pPr>
      <w:r>
        <w:rPr>
          <w:noProof/>
          <w:lang w:eastAsia="de-CH"/>
        </w:rPr>
        <w:drawing>
          <wp:inline distT="0" distB="0" distL="0" distR="0">
            <wp:extent cx="5749925" cy="2223770"/>
            <wp:effectExtent l="0" t="0" r="3175" b="5080"/>
            <wp:docPr id="245" name="Grafi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F0C" w:rsidRDefault="00D30F0C" w:rsidP="000610C8"/>
    <w:sectPr w:rsidR="00D30F0C" w:rsidSect="00164DB6">
      <w:headerReference w:type="default" r:id="rId192"/>
      <w:footerReference w:type="default" r:id="rId19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66CA" w:rsidRDefault="005366CA" w:rsidP="006B5E49">
      <w:pPr>
        <w:spacing w:after="0" w:line="240" w:lineRule="auto"/>
      </w:pPr>
      <w:r>
        <w:separator/>
      </w:r>
    </w:p>
  </w:endnote>
  <w:endnote w:type="continuationSeparator" w:id="0">
    <w:p w:rsidR="005366CA" w:rsidRDefault="005366CA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5094B" w:rsidRPr="003037A4" w:rsidRDefault="0025094B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105CAD">
      <w:rPr>
        <w:noProof/>
      </w:rPr>
      <w:t>20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105CAD">
      <w:rPr>
        <w:noProof/>
      </w:rPr>
      <w:t>81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66CA" w:rsidRDefault="005366CA" w:rsidP="006B5E49">
      <w:pPr>
        <w:spacing w:after="0" w:line="240" w:lineRule="auto"/>
      </w:pPr>
      <w:r>
        <w:separator/>
      </w:r>
    </w:p>
  </w:footnote>
  <w:footnote w:type="continuationSeparator" w:id="0">
    <w:p w:rsidR="005366CA" w:rsidRDefault="005366CA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5094B" w:rsidRDefault="0025094B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863958"/>
    <w:multiLevelType w:val="hybridMultilevel"/>
    <w:tmpl w:val="54FE06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47EBC"/>
    <w:multiLevelType w:val="hybridMultilevel"/>
    <w:tmpl w:val="B270104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445778"/>
    <w:multiLevelType w:val="hybridMultilevel"/>
    <w:tmpl w:val="043E181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75241B"/>
    <w:multiLevelType w:val="hybridMultilevel"/>
    <w:tmpl w:val="D23E136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4607D3"/>
    <w:multiLevelType w:val="hybridMultilevel"/>
    <w:tmpl w:val="BB60C37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176610"/>
    <w:multiLevelType w:val="hybridMultilevel"/>
    <w:tmpl w:val="985C752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4347A7"/>
    <w:multiLevelType w:val="hybridMultilevel"/>
    <w:tmpl w:val="4C6E6AC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2336AB"/>
    <w:multiLevelType w:val="hybridMultilevel"/>
    <w:tmpl w:val="EF820C3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ED3517"/>
    <w:multiLevelType w:val="hybridMultilevel"/>
    <w:tmpl w:val="C17C23C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A01FD5"/>
    <w:multiLevelType w:val="hybridMultilevel"/>
    <w:tmpl w:val="B964E70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4D40D9"/>
    <w:multiLevelType w:val="hybridMultilevel"/>
    <w:tmpl w:val="0456C8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B20815"/>
    <w:multiLevelType w:val="hybridMultilevel"/>
    <w:tmpl w:val="91C601B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DC6336A"/>
    <w:multiLevelType w:val="hybridMultilevel"/>
    <w:tmpl w:val="C430129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C04CFE"/>
    <w:multiLevelType w:val="hybridMultilevel"/>
    <w:tmpl w:val="E7821A5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C621B7"/>
    <w:multiLevelType w:val="hybridMultilevel"/>
    <w:tmpl w:val="49ACBA9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5620F2"/>
    <w:multiLevelType w:val="hybridMultilevel"/>
    <w:tmpl w:val="3B6ADB5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AC7C51"/>
    <w:multiLevelType w:val="hybridMultilevel"/>
    <w:tmpl w:val="F64EB32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CC3D9A"/>
    <w:multiLevelType w:val="hybridMultilevel"/>
    <w:tmpl w:val="DD082A0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12"/>
  </w:num>
  <w:num w:numId="4">
    <w:abstractNumId w:val="11"/>
  </w:num>
  <w:num w:numId="5">
    <w:abstractNumId w:val="1"/>
  </w:num>
  <w:num w:numId="6">
    <w:abstractNumId w:val="16"/>
  </w:num>
  <w:num w:numId="7">
    <w:abstractNumId w:val="18"/>
  </w:num>
  <w:num w:numId="8">
    <w:abstractNumId w:val="9"/>
  </w:num>
  <w:num w:numId="9">
    <w:abstractNumId w:val="10"/>
  </w:num>
  <w:num w:numId="10">
    <w:abstractNumId w:val="4"/>
  </w:num>
  <w:num w:numId="11">
    <w:abstractNumId w:val="0"/>
  </w:num>
  <w:num w:numId="12">
    <w:abstractNumId w:val="7"/>
  </w:num>
  <w:num w:numId="13">
    <w:abstractNumId w:val="3"/>
  </w:num>
  <w:num w:numId="14">
    <w:abstractNumId w:val="2"/>
  </w:num>
  <w:num w:numId="15">
    <w:abstractNumId w:val="14"/>
  </w:num>
  <w:num w:numId="16">
    <w:abstractNumId w:val="19"/>
  </w:num>
  <w:num w:numId="17">
    <w:abstractNumId w:val="5"/>
  </w:num>
  <w:num w:numId="18">
    <w:abstractNumId w:val="17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0F6"/>
    <w:rsid w:val="00001714"/>
    <w:rsid w:val="000052FE"/>
    <w:rsid w:val="000064A5"/>
    <w:rsid w:val="0001007A"/>
    <w:rsid w:val="00057AA2"/>
    <w:rsid w:val="000610C8"/>
    <w:rsid w:val="00070A23"/>
    <w:rsid w:val="00072889"/>
    <w:rsid w:val="00084376"/>
    <w:rsid w:val="00090AD0"/>
    <w:rsid w:val="0009568D"/>
    <w:rsid w:val="00096E99"/>
    <w:rsid w:val="000A3C0A"/>
    <w:rsid w:val="000B043E"/>
    <w:rsid w:val="000C016D"/>
    <w:rsid w:val="000D555D"/>
    <w:rsid w:val="000E01D5"/>
    <w:rsid w:val="000E0DEE"/>
    <w:rsid w:val="000E1759"/>
    <w:rsid w:val="00105030"/>
    <w:rsid w:val="00105AA9"/>
    <w:rsid w:val="00105CAD"/>
    <w:rsid w:val="00106F40"/>
    <w:rsid w:val="00115BD3"/>
    <w:rsid w:val="001208CA"/>
    <w:rsid w:val="0012397E"/>
    <w:rsid w:val="00127128"/>
    <w:rsid w:val="00133D46"/>
    <w:rsid w:val="00154074"/>
    <w:rsid w:val="00155A23"/>
    <w:rsid w:val="00160860"/>
    <w:rsid w:val="00164748"/>
    <w:rsid w:val="00164DB6"/>
    <w:rsid w:val="00165611"/>
    <w:rsid w:val="00166369"/>
    <w:rsid w:val="001709EC"/>
    <w:rsid w:val="001727BE"/>
    <w:rsid w:val="0017707F"/>
    <w:rsid w:val="0017723A"/>
    <w:rsid w:val="0019449F"/>
    <w:rsid w:val="001A52D5"/>
    <w:rsid w:val="001A6B64"/>
    <w:rsid w:val="001C0D10"/>
    <w:rsid w:val="001C23DA"/>
    <w:rsid w:val="001C667F"/>
    <w:rsid w:val="001D4797"/>
    <w:rsid w:val="001D7806"/>
    <w:rsid w:val="001E1C55"/>
    <w:rsid w:val="001E32AD"/>
    <w:rsid w:val="001E373F"/>
    <w:rsid w:val="001F4B5F"/>
    <w:rsid w:val="00211876"/>
    <w:rsid w:val="00214F18"/>
    <w:rsid w:val="00214FAE"/>
    <w:rsid w:val="00220C28"/>
    <w:rsid w:val="00223AF6"/>
    <w:rsid w:val="0023712D"/>
    <w:rsid w:val="00247CA9"/>
    <w:rsid w:val="0025094B"/>
    <w:rsid w:val="0026725B"/>
    <w:rsid w:val="00275571"/>
    <w:rsid w:val="00275A11"/>
    <w:rsid w:val="00276AFC"/>
    <w:rsid w:val="00281DD8"/>
    <w:rsid w:val="002865EA"/>
    <w:rsid w:val="00286BF8"/>
    <w:rsid w:val="002B1799"/>
    <w:rsid w:val="002B4E50"/>
    <w:rsid w:val="002C2A62"/>
    <w:rsid w:val="002D4865"/>
    <w:rsid w:val="002D5CDC"/>
    <w:rsid w:val="002E61A2"/>
    <w:rsid w:val="002F3DC6"/>
    <w:rsid w:val="00302F05"/>
    <w:rsid w:val="003037A4"/>
    <w:rsid w:val="003125E5"/>
    <w:rsid w:val="00315890"/>
    <w:rsid w:val="00326A90"/>
    <w:rsid w:val="003307E8"/>
    <w:rsid w:val="0033460C"/>
    <w:rsid w:val="003351C3"/>
    <w:rsid w:val="003364F9"/>
    <w:rsid w:val="00336CED"/>
    <w:rsid w:val="00337C51"/>
    <w:rsid w:val="00342602"/>
    <w:rsid w:val="00343EB2"/>
    <w:rsid w:val="00344C3C"/>
    <w:rsid w:val="00367C20"/>
    <w:rsid w:val="00371FC2"/>
    <w:rsid w:val="00380C2B"/>
    <w:rsid w:val="00383B97"/>
    <w:rsid w:val="003840BE"/>
    <w:rsid w:val="0038683A"/>
    <w:rsid w:val="00396B55"/>
    <w:rsid w:val="003A3479"/>
    <w:rsid w:val="003B27B1"/>
    <w:rsid w:val="003B4E9C"/>
    <w:rsid w:val="003B5772"/>
    <w:rsid w:val="003C54FE"/>
    <w:rsid w:val="003D11B0"/>
    <w:rsid w:val="003D5735"/>
    <w:rsid w:val="003E130F"/>
    <w:rsid w:val="003E24E0"/>
    <w:rsid w:val="003E2D47"/>
    <w:rsid w:val="003E47E0"/>
    <w:rsid w:val="004106DC"/>
    <w:rsid w:val="00414122"/>
    <w:rsid w:val="00417D68"/>
    <w:rsid w:val="00420143"/>
    <w:rsid w:val="004254A8"/>
    <w:rsid w:val="00432AFC"/>
    <w:rsid w:val="0044099C"/>
    <w:rsid w:val="00443110"/>
    <w:rsid w:val="004504F7"/>
    <w:rsid w:val="0046360A"/>
    <w:rsid w:val="0047387B"/>
    <w:rsid w:val="00475D00"/>
    <w:rsid w:val="00485584"/>
    <w:rsid w:val="004861AC"/>
    <w:rsid w:val="00493DBC"/>
    <w:rsid w:val="00494052"/>
    <w:rsid w:val="004B1D83"/>
    <w:rsid w:val="004B5461"/>
    <w:rsid w:val="004B776C"/>
    <w:rsid w:val="00504AFB"/>
    <w:rsid w:val="005101E7"/>
    <w:rsid w:val="00525417"/>
    <w:rsid w:val="00525494"/>
    <w:rsid w:val="00531CD2"/>
    <w:rsid w:val="00534BC1"/>
    <w:rsid w:val="005366CA"/>
    <w:rsid w:val="005573B1"/>
    <w:rsid w:val="0057494C"/>
    <w:rsid w:val="005823B8"/>
    <w:rsid w:val="00586FD4"/>
    <w:rsid w:val="005A453A"/>
    <w:rsid w:val="005B347A"/>
    <w:rsid w:val="005B6259"/>
    <w:rsid w:val="005C1618"/>
    <w:rsid w:val="005F1961"/>
    <w:rsid w:val="00602D3C"/>
    <w:rsid w:val="0062652C"/>
    <w:rsid w:val="00636E95"/>
    <w:rsid w:val="006401B8"/>
    <w:rsid w:val="00640FF7"/>
    <w:rsid w:val="0064777D"/>
    <w:rsid w:val="00650BF2"/>
    <w:rsid w:val="00666373"/>
    <w:rsid w:val="00670749"/>
    <w:rsid w:val="00670EE6"/>
    <w:rsid w:val="0067227E"/>
    <w:rsid w:val="00684F25"/>
    <w:rsid w:val="00691FEB"/>
    <w:rsid w:val="00695C4B"/>
    <w:rsid w:val="006A415E"/>
    <w:rsid w:val="006A6BF8"/>
    <w:rsid w:val="006B5E49"/>
    <w:rsid w:val="006C599F"/>
    <w:rsid w:val="006D62FC"/>
    <w:rsid w:val="006E2F0C"/>
    <w:rsid w:val="006E35E8"/>
    <w:rsid w:val="006F05F6"/>
    <w:rsid w:val="006F2030"/>
    <w:rsid w:val="006F36A8"/>
    <w:rsid w:val="007108BB"/>
    <w:rsid w:val="0073610A"/>
    <w:rsid w:val="007376A6"/>
    <w:rsid w:val="00743497"/>
    <w:rsid w:val="007449DD"/>
    <w:rsid w:val="00753235"/>
    <w:rsid w:val="00754DB0"/>
    <w:rsid w:val="00755E2D"/>
    <w:rsid w:val="00760DB8"/>
    <w:rsid w:val="00771B3F"/>
    <w:rsid w:val="007B0CD9"/>
    <w:rsid w:val="007C5891"/>
    <w:rsid w:val="007D3E18"/>
    <w:rsid w:val="007E0C00"/>
    <w:rsid w:val="007E20C1"/>
    <w:rsid w:val="007F4240"/>
    <w:rsid w:val="00802A26"/>
    <w:rsid w:val="00803971"/>
    <w:rsid w:val="00811DFA"/>
    <w:rsid w:val="00822C73"/>
    <w:rsid w:val="00826B02"/>
    <w:rsid w:val="008414AD"/>
    <w:rsid w:val="00875F9E"/>
    <w:rsid w:val="00877C04"/>
    <w:rsid w:val="008C1085"/>
    <w:rsid w:val="008D0D1A"/>
    <w:rsid w:val="008D1032"/>
    <w:rsid w:val="008D5575"/>
    <w:rsid w:val="008D68BE"/>
    <w:rsid w:val="008D70B0"/>
    <w:rsid w:val="008E0DCC"/>
    <w:rsid w:val="008E4B04"/>
    <w:rsid w:val="008F2E2C"/>
    <w:rsid w:val="008F4F56"/>
    <w:rsid w:val="009078BD"/>
    <w:rsid w:val="009105C1"/>
    <w:rsid w:val="00910FDB"/>
    <w:rsid w:val="00916F26"/>
    <w:rsid w:val="00921953"/>
    <w:rsid w:val="00923291"/>
    <w:rsid w:val="00941B9E"/>
    <w:rsid w:val="009432AB"/>
    <w:rsid w:val="00947664"/>
    <w:rsid w:val="009508ED"/>
    <w:rsid w:val="0095096E"/>
    <w:rsid w:val="0096152D"/>
    <w:rsid w:val="009635DB"/>
    <w:rsid w:val="009637E6"/>
    <w:rsid w:val="00963C71"/>
    <w:rsid w:val="0097783A"/>
    <w:rsid w:val="00990E7F"/>
    <w:rsid w:val="009A54AC"/>
    <w:rsid w:val="009B342F"/>
    <w:rsid w:val="009C3606"/>
    <w:rsid w:val="009E2FD9"/>
    <w:rsid w:val="009E6E8B"/>
    <w:rsid w:val="009F6826"/>
    <w:rsid w:val="00A15D44"/>
    <w:rsid w:val="00A161D0"/>
    <w:rsid w:val="00A21F13"/>
    <w:rsid w:val="00A3014C"/>
    <w:rsid w:val="00A65464"/>
    <w:rsid w:val="00A82BCF"/>
    <w:rsid w:val="00A87242"/>
    <w:rsid w:val="00AA0686"/>
    <w:rsid w:val="00AB235F"/>
    <w:rsid w:val="00AD10F6"/>
    <w:rsid w:val="00AE062A"/>
    <w:rsid w:val="00AE4FEB"/>
    <w:rsid w:val="00AF2494"/>
    <w:rsid w:val="00AF33F7"/>
    <w:rsid w:val="00AF39CC"/>
    <w:rsid w:val="00AF65CF"/>
    <w:rsid w:val="00AF7A48"/>
    <w:rsid w:val="00B14397"/>
    <w:rsid w:val="00B163AE"/>
    <w:rsid w:val="00B25571"/>
    <w:rsid w:val="00B27979"/>
    <w:rsid w:val="00B318B3"/>
    <w:rsid w:val="00B32B3A"/>
    <w:rsid w:val="00B406E8"/>
    <w:rsid w:val="00B5139C"/>
    <w:rsid w:val="00B53449"/>
    <w:rsid w:val="00B71C04"/>
    <w:rsid w:val="00B7241C"/>
    <w:rsid w:val="00B76138"/>
    <w:rsid w:val="00B96F9D"/>
    <w:rsid w:val="00BB293D"/>
    <w:rsid w:val="00BB2BB5"/>
    <w:rsid w:val="00BB78F3"/>
    <w:rsid w:val="00BC231B"/>
    <w:rsid w:val="00BC7B70"/>
    <w:rsid w:val="00BD196F"/>
    <w:rsid w:val="00BF0C5F"/>
    <w:rsid w:val="00C25B61"/>
    <w:rsid w:val="00C2749F"/>
    <w:rsid w:val="00C328BE"/>
    <w:rsid w:val="00C36948"/>
    <w:rsid w:val="00C41AA2"/>
    <w:rsid w:val="00C51E7D"/>
    <w:rsid w:val="00C569D5"/>
    <w:rsid w:val="00C6413D"/>
    <w:rsid w:val="00C90172"/>
    <w:rsid w:val="00C937E1"/>
    <w:rsid w:val="00CA09E5"/>
    <w:rsid w:val="00CA3DB9"/>
    <w:rsid w:val="00CB2252"/>
    <w:rsid w:val="00CB7717"/>
    <w:rsid w:val="00CC1F1F"/>
    <w:rsid w:val="00CD1775"/>
    <w:rsid w:val="00CE1B41"/>
    <w:rsid w:val="00CE37DD"/>
    <w:rsid w:val="00D02FA6"/>
    <w:rsid w:val="00D162F8"/>
    <w:rsid w:val="00D30F0C"/>
    <w:rsid w:val="00D3243D"/>
    <w:rsid w:val="00D330FB"/>
    <w:rsid w:val="00D609CA"/>
    <w:rsid w:val="00D71021"/>
    <w:rsid w:val="00D76129"/>
    <w:rsid w:val="00D85EF3"/>
    <w:rsid w:val="00D90077"/>
    <w:rsid w:val="00D916BC"/>
    <w:rsid w:val="00DA5637"/>
    <w:rsid w:val="00DD04C4"/>
    <w:rsid w:val="00DD6796"/>
    <w:rsid w:val="00DD6959"/>
    <w:rsid w:val="00DE60A2"/>
    <w:rsid w:val="00DF1936"/>
    <w:rsid w:val="00DF2EB2"/>
    <w:rsid w:val="00DF3A1B"/>
    <w:rsid w:val="00E07938"/>
    <w:rsid w:val="00E376F9"/>
    <w:rsid w:val="00E42C58"/>
    <w:rsid w:val="00E436C5"/>
    <w:rsid w:val="00E51A67"/>
    <w:rsid w:val="00E52C9A"/>
    <w:rsid w:val="00E571CE"/>
    <w:rsid w:val="00E61B25"/>
    <w:rsid w:val="00E6751C"/>
    <w:rsid w:val="00E77523"/>
    <w:rsid w:val="00E842CE"/>
    <w:rsid w:val="00E92EE2"/>
    <w:rsid w:val="00E92F54"/>
    <w:rsid w:val="00EA4826"/>
    <w:rsid w:val="00EB766F"/>
    <w:rsid w:val="00EC0E95"/>
    <w:rsid w:val="00EC1A8C"/>
    <w:rsid w:val="00ED5ADF"/>
    <w:rsid w:val="00EE7F18"/>
    <w:rsid w:val="00F03BD3"/>
    <w:rsid w:val="00F1774F"/>
    <w:rsid w:val="00F20DF0"/>
    <w:rsid w:val="00F304C5"/>
    <w:rsid w:val="00F40999"/>
    <w:rsid w:val="00F41871"/>
    <w:rsid w:val="00F41AA9"/>
    <w:rsid w:val="00F44376"/>
    <w:rsid w:val="00F649D1"/>
    <w:rsid w:val="00F667A6"/>
    <w:rsid w:val="00F71815"/>
    <w:rsid w:val="00F72F91"/>
    <w:rsid w:val="00F764FB"/>
    <w:rsid w:val="00F84DFC"/>
    <w:rsid w:val="00F86115"/>
    <w:rsid w:val="00F960FF"/>
    <w:rsid w:val="00F969C9"/>
    <w:rsid w:val="00FE13B3"/>
    <w:rsid w:val="00FE42FE"/>
    <w:rsid w:val="00FF0C56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7AAADACC-9021-4FC3-9DE5-3A19E87AD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  <w:style w:type="table" w:styleId="Tabellenraster">
    <w:name w:val="Table Grid"/>
    <w:basedOn w:val="NormaleTabelle"/>
    <w:uiPriority w:val="39"/>
    <w:rsid w:val="00534B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Verzeichnis4">
    <w:name w:val="toc 4"/>
    <w:basedOn w:val="Standard"/>
    <w:next w:val="Standard"/>
    <w:autoRedefine/>
    <w:uiPriority w:val="39"/>
    <w:unhideWhenUsed/>
    <w:rsid w:val="00AA068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Verzeichnis5">
    <w:name w:val="toc 5"/>
    <w:basedOn w:val="Standard"/>
    <w:next w:val="Standard"/>
    <w:autoRedefine/>
    <w:uiPriority w:val="39"/>
    <w:unhideWhenUsed/>
    <w:rsid w:val="00AA068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Verzeichnis6">
    <w:name w:val="toc 6"/>
    <w:basedOn w:val="Standard"/>
    <w:next w:val="Standard"/>
    <w:autoRedefine/>
    <w:uiPriority w:val="39"/>
    <w:unhideWhenUsed/>
    <w:rsid w:val="00AA068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Verzeichnis7">
    <w:name w:val="toc 7"/>
    <w:basedOn w:val="Standard"/>
    <w:next w:val="Standard"/>
    <w:autoRedefine/>
    <w:uiPriority w:val="39"/>
    <w:unhideWhenUsed/>
    <w:rsid w:val="00AA068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Verzeichnis8">
    <w:name w:val="toc 8"/>
    <w:basedOn w:val="Standard"/>
    <w:next w:val="Standard"/>
    <w:autoRedefine/>
    <w:uiPriority w:val="39"/>
    <w:unhideWhenUsed/>
    <w:rsid w:val="00AA068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Verzeichnis9">
    <w:name w:val="toc 9"/>
    <w:basedOn w:val="Standard"/>
    <w:next w:val="Standard"/>
    <w:autoRedefine/>
    <w:uiPriority w:val="39"/>
    <w:unhideWhenUsed/>
    <w:rsid w:val="00AA0686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93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theme" Target="theme/theme1.xml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2015-09-17T00:00:00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66DC3B9-766F-4CFD-812E-F622B0AF61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82</Pages>
  <Words>3045</Words>
  <Characters>19188</Characters>
  <Application>Microsoft Office Word</Application>
  <DocSecurity>0</DocSecurity>
  <Lines>159</Lines>
  <Paragraphs>44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22189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244</cp:revision>
  <dcterms:created xsi:type="dcterms:W3CDTF">2015-09-19T12:22:00Z</dcterms:created>
  <dcterms:modified xsi:type="dcterms:W3CDTF">2016-02-21T14:34:00Z</dcterms:modified>
</cp:coreProperties>
</file>