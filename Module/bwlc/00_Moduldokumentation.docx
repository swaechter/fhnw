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E37AF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7B3F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4D7B3F">
                                  <w:rPr>
                                    <w:sz w:val="40"/>
                                    <w:szCs w:val="40"/>
                                  </w:rPr>
                                  <w:t>BWL Startup (bwlc)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37AF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7B3F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4D7B3F">
                            <w:rPr>
                              <w:sz w:val="40"/>
                              <w:szCs w:val="40"/>
                            </w:rPr>
                            <w:t>BWL Startup (bwlc)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B47AD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B47AD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159B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3949" w:history="1">
            <w:r w:rsidR="00E159BF" w:rsidRPr="00A17DE0">
              <w:rPr>
                <w:rStyle w:val="Hyperlink"/>
                <w:noProof/>
              </w:rPr>
              <w:t>1</w:t>
            </w:r>
            <w:r w:rsidR="00E159BF">
              <w:rPr>
                <w:rFonts w:eastAsiaTheme="minorEastAsia"/>
                <w:noProof/>
                <w:lang w:eastAsia="de-CH"/>
              </w:rPr>
              <w:tab/>
            </w:r>
            <w:r w:rsidR="00E159BF" w:rsidRPr="00A17DE0">
              <w:rPr>
                <w:rStyle w:val="Hyperlink"/>
                <w:noProof/>
              </w:rPr>
              <w:t>Einleitung</w:t>
            </w:r>
            <w:r w:rsidR="00E159BF">
              <w:rPr>
                <w:noProof/>
                <w:webHidden/>
              </w:rPr>
              <w:tab/>
            </w:r>
            <w:r w:rsidR="00E159BF">
              <w:rPr>
                <w:noProof/>
                <w:webHidden/>
              </w:rPr>
              <w:fldChar w:fldCharType="begin"/>
            </w:r>
            <w:r w:rsidR="00E159BF">
              <w:rPr>
                <w:noProof/>
                <w:webHidden/>
              </w:rPr>
              <w:instrText xml:space="preserve"> PAGEREF _Toc1503949 \h </w:instrText>
            </w:r>
            <w:r w:rsidR="00E159BF">
              <w:rPr>
                <w:noProof/>
                <w:webHidden/>
              </w:rPr>
            </w:r>
            <w:r w:rsidR="00E159BF">
              <w:rPr>
                <w:noProof/>
                <w:webHidden/>
              </w:rPr>
              <w:fldChar w:fldCharType="separate"/>
            </w:r>
            <w:r w:rsidR="00E159BF">
              <w:rPr>
                <w:noProof/>
                <w:webHidden/>
              </w:rPr>
              <w:t>3</w:t>
            </w:r>
            <w:r w:rsidR="00E159BF"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0" w:history="1">
            <w:r w:rsidRPr="00A17DE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1" w:history="1">
            <w:r w:rsidRPr="00A17DE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2" w:history="1">
            <w:r w:rsidRPr="00A17DE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503953" w:history="1">
            <w:r w:rsidRPr="00A17DE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4" w:history="1">
            <w:r w:rsidRPr="00A17DE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5" w:history="1">
            <w:r w:rsidRPr="00A17DE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6" w:history="1">
            <w:r w:rsidRPr="00A17DE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7" w:history="1">
            <w:r w:rsidRPr="00A17DE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8" w:history="1">
            <w:r w:rsidRPr="00A17DE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59" w:history="1">
            <w:r w:rsidRPr="00A17DE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0" w:history="1">
            <w:r w:rsidRPr="00A17DE0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1" w:history="1">
            <w:r w:rsidRPr="00A17DE0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2" w:history="1">
            <w:r w:rsidRPr="00A17DE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3" w:history="1">
            <w:r w:rsidRPr="00A17DE0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4" w:history="1">
            <w:r w:rsidRPr="00A17DE0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5" w:history="1">
            <w:r w:rsidRPr="00A17DE0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6" w:history="1">
            <w:r w:rsidRPr="00A17DE0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7" w:history="1">
            <w:r w:rsidRPr="00A17DE0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8" w:history="1">
            <w:r w:rsidRPr="00A17DE0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69" w:history="1">
            <w:r w:rsidRPr="00A17DE0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0" w:history="1">
            <w:r w:rsidRPr="00A17DE0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1" w:history="1">
            <w:r w:rsidRPr="00A17DE0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2" w:history="1">
            <w:r w:rsidRPr="00A17DE0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3" w:history="1">
            <w:r w:rsidRPr="00A17DE0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 xml:space="preserve">Haben ihre (ehemalige) Arbeitgeber ein Leitbild? </w:t>
            </w:r>
            <w:r w:rsidRPr="00A17DE0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4" w:history="1">
            <w:r w:rsidRPr="00A17DE0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5" w:history="1">
            <w:r w:rsidRPr="00A17DE0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6" w:history="1">
            <w:r w:rsidRPr="00A17DE0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7" w:history="1">
            <w:r w:rsidRPr="00A17DE0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8" w:history="1">
            <w:r w:rsidRPr="00A17DE0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79" w:history="1">
            <w:r w:rsidRPr="00A17DE0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0" w:history="1">
            <w:r w:rsidRPr="00A17DE0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1" w:history="1">
            <w:r w:rsidRPr="00A17DE0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2" w:history="1">
            <w:r w:rsidRPr="00A17DE0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3" w:history="1">
            <w:r w:rsidRPr="00A17DE0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4" w:history="1">
            <w:r w:rsidRPr="00A17DE0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5" w:history="1">
            <w:r w:rsidRPr="00A17DE0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6" w:history="1">
            <w:r w:rsidRPr="00A17DE0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7" w:history="1">
            <w:r w:rsidRPr="00A17DE0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8" w:history="1">
            <w:r w:rsidRPr="00A17DE0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89" w:history="1">
            <w:r w:rsidRPr="00A17DE0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0" w:history="1">
            <w:r w:rsidRPr="00A17DE0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1" w:history="1">
            <w:r w:rsidRPr="00A17DE0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2" w:history="1">
            <w:r w:rsidRPr="00A17DE0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3" w:history="1">
            <w:r w:rsidRPr="00A17DE0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4" w:history="1">
            <w:r w:rsidRPr="00A17DE0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5" w:history="1">
            <w:r w:rsidRPr="00A17DE0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6" w:history="1">
            <w:r w:rsidRPr="00A17DE0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7" w:history="1">
            <w:r w:rsidRPr="00A17DE0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8" w:history="1">
            <w:r w:rsidRPr="00A17DE0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3999" w:history="1">
            <w:r w:rsidRPr="00A17DE0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4000" w:history="1">
            <w:r w:rsidRPr="00A17DE0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504001" w:history="1">
            <w:r w:rsidRPr="00A17DE0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504002" w:history="1">
            <w:r w:rsidRPr="00A17DE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59BF" w:rsidRDefault="00E159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504003" w:history="1">
            <w:r w:rsidRPr="00A17DE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7DE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150394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150395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1503951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1503952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1503953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1503954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1503955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1503956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1503957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1503958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1503959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1503960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1503961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1503962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1503963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1503964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1503965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1503966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1503967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1503968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1503969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1503970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1503971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1503972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1503973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1503974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1503975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1503976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1503977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1503978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1503979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1503980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1503981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1503982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1503983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1503984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1503985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1503986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1503987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1503988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1503989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1503990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1503991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1503992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1503993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1503994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1503995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1503996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1503997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1503998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1503999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1504000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1504001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1504002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1504003"/>
      <w:r>
        <w:lastRenderedPageBreak/>
        <w:t>Woche 3</w:t>
      </w:r>
      <w:bookmarkEnd w:id="66"/>
    </w:p>
    <w:p w:rsidR="00C77647" w:rsidRDefault="00C77647" w:rsidP="00AF65CF"/>
    <w:sectPr w:rsidR="00C77647" w:rsidSect="00164DB6">
      <w:headerReference w:type="default" r:id="rId57"/>
      <w:footerReference w:type="default" r:id="rId5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37AF2" w:rsidRDefault="00E37AF2" w:rsidP="006B5E49">
      <w:pPr>
        <w:spacing w:after="0" w:line="240" w:lineRule="auto"/>
      </w:pPr>
      <w:r>
        <w:separator/>
      </w:r>
    </w:p>
  </w:endnote>
  <w:endnote w:type="continuationSeparator" w:id="0">
    <w:p w:rsidR="00E37AF2" w:rsidRDefault="00E37AF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4D7B3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37AF2" w:rsidRDefault="00E37AF2" w:rsidP="006B5E49">
      <w:pPr>
        <w:spacing w:after="0" w:line="240" w:lineRule="auto"/>
      </w:pPr>
      <w:r>
        <w:separator/>
      </w:r>
    </w:p>
  </w:footnote>
  <w:footnote w:type="continuationSeparator" w:id="0">
    <w:p w:rsidR="00E37AF2" w:rsidRDefault="00E37AF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4D7B3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5030"/>
    <w:rsid w:val="001052A4"/>
    <w:rsid w:val="0012397E"/>
    <w:rsid w:val="0016030D"/>
    <w:rsid w:val="00160860"/>
    <w:rsid w:val="00164748"/>
    <w:rsid w:val="00164DB6"/>
    <w:rsid w:val="001A0960"/>
    <w:rsid w:val="001A52D5"/>
    <w:rsid w:val="001A6B64"/>
    <w:rsid w:val="001E32AD"/>
    <w:rsid w:val="001E5BEE"/>
    <w:rsid w:val="002010C7"/>
    <w:rsid w:val="0026725B"/>
    <w:rsid w:val="002865EA"/>
    <w:rsid w:val="003037A4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B5461"/>
    <w:rsid w:val="004B776C"/>
    <w:rsid w:val="004D7B3F"/>
    <w:rsid w:val="00510030"/>
    <w:rsid w:val="005813DD"/>
    <w:rsid w:val="005C62A4"/>
    <w:rsid w:val="005D3B61"/>
    <w:rsid w:val="0067227E"/>
    <w:rsid w:val="00682158"/>
    <w:rsid w:val="00695C4B"/>
    <w:rsid w:val="006A6BF8"/>
    <w:rsid w:val="006B5E49"/>
    <w:rsid w:val="006D62FC"/>
    <w:rsid w:val="006E2F0C"/>
    <w:rsid w:val="006E35E8"/>
    <w:rsid w:val="00776C31"/>
    <w:rsid w:val="007B0CD9"/>
    <w:rsid w:val="007B5A19"/>
    <w:rsid w:val="007B68D0"/>
    <w:rsid w:val="008C1085"/>
    <w:rsid w:val="008D68BE"/>
    <w:rsid w:val="00923291"/>
    <w:rsid w:val="0095096E"/>
    <w:rsid w:val="00953EE1"/>
    <w:rsid w:val="009637E6"/>
    <w:rsid w:val="00973D65"/>
    <w:rsid w:val="00990E7F"/>
    <w:rsid w:val="009953E7"/>
    <w:rsid w:val="009B342F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B78F3"/>
    <w:rsid w:val="00BC693F"/>
    <w:rsid w:val="00BC7B70"/>
    <w:rsid w:val="00BD4BC8"/>
    <w:rsid w:val="00BF0C5F"/>
    <w:rsid w:val="00C36948"/>
    <w:rsid w:val="00C569D5"/>
    <w:rsid w:val="00C6413D"/>
    <w:rsid w:val="00C77647"/>
    <w:rsid w:val="00CC1F1F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F55AB"/>
    <w:rsid w:val="00F34BB8"/>
    <w:rsid w:val="00F40999"/>
    <w:rsid w:val="00F44376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94C8602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931C86-1729-4B17-BC9B-29D1505C2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30</Pages>
  <Words>1189</Words>
  <Characters>7491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18</cp:revision>
  <dcterms:created xsi:type="dcterms:W3CDTF">2019-02-17T17:41:00Z</dcterms:created>
  <dcterms:modified xsi:type="dcterms:W3CDTF">2019-02-19T20:25:00Z</dcterms:modified>
</cp:coreProperties>
</file>