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A5A6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7B3F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4D7B3F">
                                  <w:rPr>
                                    <w:sz w:val="40"/>
                                    <w:szCs w:val="40"/>
                                  </w:rPr>
                                  <w:t>BWL Startup (bwlc)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A5A6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7B3F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4D7B3F">
                            <w:rPr>
                              <w:sz w:val="40"/>
                              <w:szCs w:val="40"/>
                            </w:rPr>
                            <w:t>BWL Startup (bwlc)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B47AD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B47AD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B693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10812" w:history="1">
            <w:r w:rsidR="00CB693A" w:rsidRPr="00F86A03">
              <w:rPr>
                <w:rStyle w:val="Hyperlink"/>
                <w:noProof/>
              </w:rPr>
              <w:t>1</w:t>
            </w:r>
            <w:r w:rsidR="00CB693A">
              <w:rPr>
                <w:rFonts w:eastAsiaTheme="minorEastAsia"/>
                <w:noProof/>
                <w:lang w:eastAsia="de-CH"/>
              </w:rPr>
              <w:tab/>
            </w:r>
            <w:r w:rsidR="00CB693A" w:rsidRPr="00F86A03">
              <w:rPr>
                <w:rStyle w:val="Hyperlink"/>
                <w:noProof/>
              </w:rPr>
              <w:t>Einleitung</w:t>
            </w:r>
            <w:r w:rsidR="00CB693A">
              <w:rPr>
                <w:noProof/>
                <w:webHidden/>
              </w:rPr>
              <w:tab/>
            </w:r>
            <w:r w:rsidR="00CB693A">
              <w:rPr>
                <w:noProof/>
                <w:webHidden/>
              </w:rPr>
              <w:fldChar w:fldCharType="begin"/>
            </w:r>
            <w:r w:rsidR="00CB693A">
              <w:rPr>
                <w:noProof/>
                <w:webHidden/>
              </w:rPr>
              <w:instrText xml:space="preserve"> PAGEREF _Toc2710812 \h </w:instrText>
            </w:r>
            <w:r w:rsidR="00CB693A">
              <w:rPr>
                <w:noProof/>
                <w:webHidden/>
              </w:rPr>
            </w:r>
            <w:r w:rsidR="00CB693A">
              <w:rPr>
                <w:noProof/>
                <w:webHidden/>
              </w:rPr>
              <w:fldChar w:fldCharType="separate"/>
            </w:r>
            <w:r w:rsidR="00CB693A">
              <w:rPr>
                <w:noProof/>
                <w:webHidden/>
              </w:rPr>
              <w:t>4</w:t>
            </w:r>
            <w:r w:rsidR="00CB693A"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13" w:history="1">
            <w:r w:rsidRPr="00F86A0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14" w:history="1">
            <w:r w:rsidRPr="00F86A0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15" w:history="1">
            <w:r w:rsidRPr="00F86A0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816" w:history="1">
            <w:r w:rsidRPr="00F86A0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17" w:history="1">
            <w:r w:rsidRPr="00F86A0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18" w:history="1">
            <w:r w:rsidRPr="00F86A0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19" w:history="1">
            <w:r w:rsidRPr="00F86A0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0" w:history="1">
            <w:r w:rsidRPr="00F86A03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1" w:history="1">
            <w:r w:rsidRPr="00F86A03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2" w:history="1">
            <w:r w:rsidRPr="00F86A03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3" w:history="1">
            <w:r w:rsidRPr="00F86A03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4" w:history="1">
            <w:r w:rsidRPr="00F86A03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5" w:history="1">
            <w:r w:rsidRPr="00F86A03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6" w:history="1">
            <w:r w:rsidRPr="00F86A03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7" w:history="1">
            <w:r w:rsidRPr="00F86A03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8" w:history="1">
            <w:r w:rsidRPr="00F86A03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29" w:history="1">
            <w:r w:rsidRPr="00F86A03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0" w:history="1">
            <w:r w:rsidRPr="00F86A03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1" w:history="1">
            <w:r w:rsidRPr="00F86A03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2" w:history="1">
            <w:r w:rsidRPr="00F86A03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3" w:history="1">
            <w:r w:rsidRPr="00F86A03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4" w:history="1">
            <w:r w:rsidRPr="00F86A03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5" w:history="1">
            <w:r w:rsidRPr="00F86A03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6" w:history="1">
            <w:r w:rsidRPr="00F86A03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 xml:space="preserve">Haben ihre (ehemalige) Arbeitgeber ein Leitbild? </w:t>
            </w:r>
            <w:r w:rsidRPr="00F86A03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7" w:history="1">
            <w:r w:rsidRPr="00F86A03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8" w:history="1">
            <w:r w:rsidRPr="00F86A03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39" w:history="1">
            <w:r w:rsidRPr="00F86A03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0" w:history="1">
            <w:r w:rsidRPr="00F86A03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1" w:history="1">
            <w:r w:rsidRPr="00F86A03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2" w:history="1">
            <w:r w:rsidRPr="00F86A03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3" w:history="1">
            <w:r w:rsidRPr="00F86A03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4" w:history="1">
            <w:r w:rsidRPr="00F86A03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5" w:history="1">
            <w:r w:rsidRPr="00F86A03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6" w:history="1">
            <w:r w:rsidRPr="00F86A03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7" w:history="1">
            <w:r w:rsidRPr="00F86A03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8" w:history="1">
            <w:r w:rsidRPr="00F86A03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49" w:history="1">
            <w:r w:rsidRPr="00F86A03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0" w:history="1">
            <w:r w:rsidRPr="00F86A03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1" w:history="1">
            <w:r w:rsidRPr="00F86A03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2" w:history="1">
            <w:r w:rsidRPr="00F86A03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3" w:history="1">
            <w:r w:rsidRPr="00F86A03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4" w:history="1">
            <w:r w:rsidRPr="00F86A03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5" w:history="1">
            <w:r w:rsidRPr="00F86A03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6" w:history="1">
            <w:r w:rsidRPr="00F86A03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7" w:history="1">
            <w:r w:rsidRPr="00F86A03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8" w:history="1">
            <w:r w:rsidRPr="00F86A03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59" w:history="1">
            <w:r w:rsidRPr="00F86A03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0" w:history="1">
            <w:r w:rsidRPr="00F86A03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1" w:history="1">
            <w:r w:rsidRPr="00F86A03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2" w:history="1">
            <w:r w:rsidRPr="00F86A03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3" w:history="1">
            <w:r w:rsidRPr="00F86A03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4" w:history="1">
            <w:r w:rsidRPr="00F86A03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865" w:history="1">
            <w:r w:rsidRPr="00F86A0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866" w:history="1">
            <w:r w:rsidRPr="00F86A0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7" w:history="1">
            <w:r w:rsidRPr="00F86A0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8" w:history="1">
            <w:r w:rsidRPr="00F86A0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69" w:history="1">
            <w:r w:rsidRPr="00F86A03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0" w:history="1">
            <w:r w:rsidRPr="00F86A03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1" w:history="1">
            <w:r w:rsidRPr="00F86A03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2" w:history="1">
            <w:r w:rsidRPr="00F86A03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3" w:history="1">
            <w:r w:rsidRPr="00F86A03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4" w:history="1">
            <w:r w:rsidRPr="00F86A03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5" w:history="1">
            <w:r w:rsidRPr="00F86A03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6" w:history="1">
            <w:r w:rsidRPr="00F86A03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7" w:history="1">
            <w:r w:rsidRPr="00F86A03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8" w:history="1">
            <w:r w:rsidRPr="00F86A03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79" w:history="1">
            <w:r w:rsidRPr="00F86A03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0" w:history="1">
            <w:r w:rsidRPr="00F86A03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1" w:history="1">
            <w:r w:rsidRPr="00F86A03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2" w:history="1">
            <w:r w:rsidRPr="00F86A03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3" w:history="1">
            <w:r w:rsidRPr="00F86A03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4" w:history="1">
            <w:r w:rsidRPr="00F86A03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5" w:history="1">
            <w:r w:rsidRPr="00F86A03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6" w:history="1">
            <w:r w:rsidRPr="00F86A03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7" w:history="1">
            <w:r w:rsidRPr="00F86A03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8" w:history="1">
            <w:r w:rsidRPr="00F86A03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89" w:history="1">
            <w:r w:rsidRPr="00F86A03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0" w:history="1">
            <w:r w:rsidRPr="00F86A03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1" w:history="1">
            <w:r w:rsidRPr="00F86A03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2" w:history="1">
            <w:r w:rsidRPr="00F86A03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3" w:history="1">
            <w:r w:rsidRPr="00F86A03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4" w:history="1">
            <w:r w:rsidRPr="00F86A03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5" w:history="1">
            <w:r w:rsidRPr="00F86A03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6" w:history="1">
            <w:r w:rsidRPr="00F86A03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7" w:history="1">
            <w:r w:rsidRPr="00F86A03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898" w:history="1">
            <w:r w:rsidRPr="00F86A03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B693A" w:rsidRDefault="00CB693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899" w:history="1">
            <w:r w:rsidRPr="00F86A0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6A0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71081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71081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710814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710815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710816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2710817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2710818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2710819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2710820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2710821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2710822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2710823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2710824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2710825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2710826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2710827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2710828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2710829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2710830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2710831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2710832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2710833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2710834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2710835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2710836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2710837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2710838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2710839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2710840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2710841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2710842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2710843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2710844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2710845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2710846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2710847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2710848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2710849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2710850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2710851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2710852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2710853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2710854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2710855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2710856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2710857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2710858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2710859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2710860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2710861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2710862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2710863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2710864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2710865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2710866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2710867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2710868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2710869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2710870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2710871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2710872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2710873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2710874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2710875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2710876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2710877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2710878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2710879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2710880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2710881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2710882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2710883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2710884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2710885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2710886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2710887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2710888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2710889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2710890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2710891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2710892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2710893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2710894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2710895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2710896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2710897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2710898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2710899"/>
      <w:r>
        <w:lastRenderedPageBreak/>
        <w:t>Woche 4</w:t>
      </w:r>
      <w:bookmarkEnd w:id="99"/>
    </w:p>
    <w:p w:rsidR="007A5F27" w:rsidRDefault="007A5F27" w:rsidP="00AF65CF"/>
    <w:sectPr w:rsidR="007A5F27" w:rsidSect="00164DB6">
      <w:headerReference w:type="default" r:id="rId94"/>
      <w:footerReference w:type="default" r:id="rId9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5A63" w:rsidRDefault="001A5A63" w:rsidP="006B5E49">
      <w:pPr>
        <w:spacing w:after="0" w:line="240" w:lineRule="auto"/>
      </w:pPr>
      <w:r>
        <w:separator/>
      </w:r>
    </w:p>
  </w:endnote>
  <w:endnote w:type="continuationSeparator" w:id="0">
    <w:p w:rsidR="001A5A63" w:rsidRDefault="001A5A6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4D7B3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5A63" w:rsidRDefault="001A5A63" w:rsidP="006B5E49">
      <w:pPr>
        <w:spacing w:after="0" w:line="240" w:lineRule="auto"/>
      </w:pPr>
      <w:r>
        <w:separator/>
      </w:r>
    </w:p>
  </w:footnote>
  <w:footnote w:type="continuationSeparator" w:id="0">
    <w:p w:rsidR="001A5A63" w:rsidRDefault="001A5A6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4D7B3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5030"/>
    <w:rsid w:val="001052A4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6725B"/>
    <w:rsid w:val="002865EA"/>
    <w:rsid w:val="003037A4"/>
    <w:rsid w:val="0033460C"/>
    <w:rsid w:val="00342602"/>
    <w:rsid w:val="003660B3"/>
    <w:rsid w:val="0038683A"/>
    <w:rsid w:val="003917D7"/>
    <w:rsid w:val="003A70B0"/>
    <w:rsid w:val="003B27B1"/>
    <w:rsid w:val="003D5735"/>
    <w:rsid w:val="003E53D8"/>
    <w:rsid w:val="004254A8"/>
    <w:rsid w:val="004A59B6"/>
    <w:rsid w:val="004B5461"/>
    <w:rsid w:val="004B776C"/>
    <w:rsid w:val="004D7B3F"/>
    <w:rsid w:val="00510030"/>
    <w:rsid w:val="005813DD"/>
    <w:rsid w:val="005A01B8"/>
    <w:rsid w:val="005C62A4"/>
    <w:rsid w:val="005D3B61"/>
    <w:rsid w:val="0067227E"/>
    <w:rsid w:val="00682158"/>
    <w:rsid w:val="00695C4B"/>
    <w:rsid w:val="006A6BF8"/>
    <w:rsid w:val="006B5E49"/>
    <w:rsid w:val="006D62FC"/>
    <w:rsid w:val="006E2F0C"/>
    <w:rsid w:val="006E35E8"/>
    <w:rsid w:val="006E6554"/>
    <w:rsid w:val="00776C31"/>
    <w:rsid w:val="007A5F27"/>
    <w:rsid w:val="007B0CD9"/>
    <w:rsid w:val="007B5A19"/>
    <w:rsid w:val="007B68D0"/>
    <w:rsid w:val="008C1085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B342F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B78F3"/>
    <w:rsid w:val="00BC693F"/>
    <w:rsid w:val="00BC7B70"/>
    <w:rsid w:val="00BD4BC8"/>
    <w:rsid w:val="00BF0C5F"/>
    <w:rsid w:val="00C36948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E60A2"/>
    <w:rsid w:val="00DF1936"/>
    <w:rsid w:val="00E159BF"/>
    <w:rsid w:val="00E376F9"/>
    <w:rsid w:val="00E37AF2"/>
    <w:rsid w:val="00E52C9A"/>
    <w:rsid w:val="00E571CE"/>
    <w:rsid w:val="00EB766F"/>
    <w:rsid w:val="00EF55AB"/>
    <w:rsid w:val="00F34BB8"/>
    <w:rsid w:val="00F40999"/>
    <w:rsid w:val="00F44376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9FD72B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704991-24C3-4F45-AB3C-180102AC44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49</Pages>
  <Words>1879</Words>
  <Characters>11843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25</cp:revision>
  <dcterms:created xsi:type="dcterms:W3CDTF">2019-02-17T17:41:00Z</dcterms:created>
  <dcterms:modified xsi:type="dcterms:W3CDTF">2019-03-05T19:39:00Z</dcterms:modified>
</cp:coreProperties>
</file>