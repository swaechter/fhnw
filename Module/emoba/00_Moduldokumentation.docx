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23236" w:rsidRPr="003E53D8" w:rsidRDefault="00456702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23236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323236" w:rsidRDefault="00323236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Entwicklung mobiler Applikationen (emoba)</w:t>
                                </w:r>
                              </w:p>
                              <w:p w:rsidR="00323236" w:rsidRPr="00AF65CF" w:rsidRDefault="00323236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323236" w:rsidRPr="003E53D8" w:rsidRDefault="00456702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323236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323236" w:rsidRDefault="00323236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Entwicklung mobiler Applikationen (emoba)</w:t>
                          </w:r>
                        </w:p>
                        <w:p w:rsidR="00323236" w:rsidRPr="00AF65CF" w:rsidRDefault="00323236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2-18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323236" w:rsidRDefault="00323236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2-18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323236" w:rsidRDefault="00323236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AB3013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6769203" w:history="1">
            <w:r w:rsidR="00AB3013" w:rsidRPr="006A22C8">
              <w:rPr>
                <w:rStyle w:val="Hyperlink"/>
                <w:noProof/>
              </w:rPr>
              <w:t>1</w:t>
            </w:r>
            <w:r w:rsidR="00AB3013">
              <w:rPr>
                <w:rFonts w:eastAsiaTheme="minorEastAsia"/>
                <w:noProof/>
                <w:lang w:eastAsia="de-CH"/>
              </w:rPr>
              <w:tab/>
            </w:r>
            <w:r w:rsidR="00AB3013" w:rsidRPr="006A22C8">
              <w:rPr>
                <w:rStyle w:val="Hyperlink"/>
                <w:noProof/>
              </w:rPr>
              <w:t>Einleitung</w:t>
            </w:r>
            <w:r w:rsidR="00AB3013">
              <w:rPr>
                <w:noProof/>
                <w:webHidden/>
              </w:rPr>
              <w:tab/>
            </w:r>
            <w:r w:rsidR="00AB3013">
              <w:rPr>
                <w:noProof/>
                <w:webHidden/>
              </w:rPr>
              <w:fldChar w:fldCharType="begin"/>
            </w:r>
            <w:r w:rsidR="00AB3013">
              <w:rPr>
                <w:noProof/>
                <w:webHidden/>
              </w:rPr>
              <w:instrText xml:space="preserve"> PAGEREF _Toc516769203 \h </w:instrText>
            </w:r>
            <w:r w:rsidR="00AB3013">
              <w:rPr>
                <w:noProof/>
                <w:webHidden/>
              </w:rPr>
            </w:r>
            <w:r w:rsidR="00AB3013">
              <w:rPr>
                <w:noProof/>
                <w:webHidden/>
              </w:rPr>
              <w:fldChar w:fldCharType="separate"/>
            </w:r>
            <w:r w:rsidR="00AB3013">
              <w:rPr>
                <w:noProof/>
                <w:webHidden/>
              </w:rPr>
              <w:t>6</w:t>
            </w:r>
            <w:r w:rsidR="00AB3013"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04" w:history="1">
            <w:r w:rsidRPr="006A22C8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05" w:history="1">
            <w:r w:rsidRPr="006A22C8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06" w:history="1">
            <w:r w:rsidRPr="006A22C8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207" w:history="1">
            <w:r w:rsidRPr="006A22C8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208" w:history="1">
            <w:r w:rsidRPr="006A22C8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09" w:history="1">
            <w:r w:rsidRPr="006A22C8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Lernziele Teil 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10" w:history="1">
            <w:r w:rsidRPr="006A22C8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Fokus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11" w:history="1">
            <w:r w:rsidRPr="006A22C8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Zeitplan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12" w:history="1">
            <w:r w:rsidRPr="006A22C8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Ziele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13" w:history="1">
            <w:r w:rsidRPr="006A22C8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Fallstudie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14" w:history="1">
            <w:r w:rsidRPr="006A22C8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SPHERO Roboter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15" w:history="1">
            <w:r w:rsidRPr="006A22C8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Testat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16" w:history="1">
            <w:r w:rsidRPr="006A22C8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Unterlagen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17" w:history="1">
            <w:r w:rsidRPr="006A22C8">
              <w:rPr>
                <w:rStyle w:val="Hyperlink"/>
                <w:noProof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Abgrenzung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18" w:history="1">
            <w:r w:rsidRPr="006A22C8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19" w:history="1">
            <w:r w:rsidRPr="006A22C8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Arbeitsblatt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20" w:history="1">
            <w:r w:rsidRPr="006A22C8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Android Versionen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21" w:history="1">
            <w:r w:rsidRPr="006A22C8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JIT vs. AOT Compiler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22" w:history="1">
            <w:r w:rsidRPr="006A22C8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minSdkVersion vs. targetSdkVersion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23" w:history="1">
            <w:r w:rsidRPr="006A22C8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Unterstützung verschiedener APIs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24" w:history="1">
            <w:r w:rsidRPr="006A22C8">
              <w:rPr>
                <w:rStyle w:val="Hyperlink"/>
                <w:noProof/>
              </w:rPr>
              <w:t>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Fragmentation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25" w:history="1">
            <w:r w:rsidRPr="006A22C8">
              <w:rPr>
                <w:rStyle w:val="Hyperlink"/>
                <w:noProof/>
              </w:rPr>
              <w:t>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Komponenten einer Android Applikation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26" w:history="1">
            <w:r w:rsidRPr="006A22C8">
              <w:rPr>
                <w:rStyle w:val="Hyperlink"/>
                <w:noProof/>
              </w:rPr>
              <w:t>3.14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27" w:history="1">
            <w:r w:rsidRPr="006A22C8">
              <w:rPr>
                <w:rStyle w:val="Hyperlink"/>
                <w:noProof/>
              </w:rPr>
              <w:t>3.15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Arbeitsblatt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28" w:history="1">
            <w:r w:rsidRPr="006A22C8">
              <w:rPr>
                <w:rStyle w:val="Hyperlink"/>
                <w:noProof/>
                <w:lang w:val="en-US"/>
              </w:rPr>
              <w:t>3.16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Application Workflow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29" w:history="1">
            <w:r w:rsidRPr="006A22C8">
              <w:rPr>
                <w:rStyle w:val="Hyperlink"/>
                <w:noProof/>
                <w:lang w:val="en-US"/>
              </w:rPr>
              <w:t>3.17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Intent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30" w:history="1">
            <w:r w:rsidRPr="006A22C8">
              <w:rPr>
                <w:rStyle w:val="Hyperlink"/>
                <w:noProof/>
                <w:lang w:val="en-US"/>
              </w:rPr>
              <w:t>3.18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Start einer Applikation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31" w:history="1">
            <w:r w:rsidRPr="006A22C8">
              <w:rPr>
                <w:rStyle w:val="Hyperlink"/>
                <w:noProof/>
                <w:lang w:val="en-US"/>
              </w:rPr>
              <w:t>3.19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Übung 1 als Hausaufgabe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232" w:history="1">
            <w:r w:rsidRPr="006A22C8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233" w:history="1">
            <w:r w:rsidRPr="006A22C8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34" w:history="1">
            <w:r w:rsidRPr="006A22C8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Ziele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35" w:history="1">
            <w:r w:rsidRPr="006A22C8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Besprechung Übung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36" w:history="1">
            <w:r w:rsidRPr="006A22C8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Intent: Ergänzungen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37" w:history="1">
            <w:r w:rsidRPr="006A22C8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GUI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38" w:history="1">
            <w:r w:rsidRPr="006A22C8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Fallstudie: Kontext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39" w:history="1">
            <w:r w:rsidRPr="006A22C8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Dynamisches 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40" w:history="1">
            <w:r w:rsidRPr="006A22C8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Alternative Resourcen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41" w:history="1">
            <w:r w:rsidRPr="006A22C8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Komponente Fragment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42" w:history="1">
            <w:r w:rsidRPr="006A22C8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Fragment 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43" w:history="1">
            <w:r w:rsidRPr="006A22C8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Fragment Lifecycle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44" w:history="1">
            <w:r w:rsidRPr="006A22C8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Hello World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45" w:history="1">
            <w:r w:rsidRPr="006A22C8">
              <w:rPr>
                <w:rStyle w:val="Hyperlink"/>
                <w:noProof/>
              </w:rPr>
              <w:t>5.11.1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Portrait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46" w:history="1">
            <w:r w:rsidRPr="006A22C8">
              <w:rPr>
                <w:rStyle w:val="Hyperlink"/>
                <w:noProof/>
              </w:rPr>
              <w:t>5.11.2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Landscape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47" w:history="1">
            <w:r w:rsidRPr="006A22C8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Fragment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48" w:history="1">
            <w:r w:rsidRPr="006A22C8">
              <w:rPr>
                <w:rStyle w:val="Hyperlink"/>
                <w:noProof/>
              </w:rPr>
              <w:t>5.12.1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49" w:history="1">
            <w:r w:rsidRPr="006A22C8">
              <w:rPr>
                <w:rStyle w:val="Hyperlink"/>
                <w:noProof/>
              </w:rPr>
              <w:t>5.12.2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Statisch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50" w:history="1">
            <w:r w:rsidRPr="006A22C8">
              <w:rPr>
                <w:rStyle w:val="Hyperlink"/>
                <w:noProof/>
              </w:rPr>
              <w:t>5.12.3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Dynamisch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51" w:history="1">
            <w:r w:rsidRPr="006A22C8">
              <w:rPr>
                <w:rStyle w:val="Hyperlink"/>
                <w:noProof/>
              </w:rPr>
              <w:t>5.12.4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 xml:space="preserve">Dynamisch </w:t>
            </w:r>
            <w:r w:rsidRPr="006A22C8">
              <w:rPr>
                <w:rStyle w:val="Hyperlink"/>
                <w:noProof/>
              </w:rPr>
              <w:sym w:font="Wingdings" w:char="F0E0"/>
            </w:r>
            <w:r w:rsidRPr="006A22C8">
              <w:rPr>
                <w:rStyle w:val="Hyperlink"/>
                <w:noProof/>
              </w:rPr>
              <w:t xml:space="preserve"> Transaction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52" w:history="1">
            <w:r w:rsidRPr="006A22C8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App-Layout Modus erkennen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53" w:history="1">
            <w:r w:rsidRPr="006A22C8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Arbeitsblatt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54" w:history="1">
            <w:r w:rsidRPr="006A22C8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Übung 2 (Fallstudie)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255" w:history="1">
            <w:r w:rsidRPr="006A22C8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56" w:history="1">
            <w:r w:rsidRPr="006A22C8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Ziele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57" w:history="1">
            <w:r w:rsidRPr="006A22C8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Fallstudie: Kontext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58" w:history="1">
            <w:r w:rsidRPr="006A22C8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Arbeitsblatt 3: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59" w:history="1">
            <w:r w:rsidRPr="006A22C8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«Main Thread» 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60" w:history="1">
            <w:r w:rsidRPr="006A22C8">
              <w:rPr>
                <w:rStyle w:val="Hyperlink"/>
                <w:noProof/>
                <w:lang w:val="en-GB"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GB"/>
              </w:rPr>
              <w:t>Multi-Threading mit Java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61" w:history="1">
            <w:r w:rsidRPr="006A22C8">
              <w:rPr>
                <w:rStyle w:val="Hyperlink"/>
                <w:noProof/>
                <w:lang w:val="en-GB"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GB"/>
              </w:rPr>
              <w:t>Threading: Informationsfluss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62" w:history="1">
            <w:r w:rsidRPr="006A22C8">
              <w:rPr>
                <w:rStyle w:val="Hyperlink"/>
                <w:noProof/>
                <w:lang w:val="en-GB"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GB"/>
              </w:rPr>
              <w:t>Arbeitsblatt 4: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63" w:history="1">
            <w:r w:rsidRPr="006A22C8">
              <w:rPr>
                <w:rStyle w:val="Hyperlink"/>
                <w:noProof/>
                <w:lang w:val="en-GB"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GB"/>
              </w:rPr>
              <w:t>Multi-Threading mit AsyncTask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64" w:history="1">
            <w:r w:rsidRPr="006A22C8">
              <w:rPr>
                <w:rStyle w:val="Hyperlink"/>
                <w:noProof/>
                <w:lang w:val="en-GB"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GB"/>
              </w:rPr>
              <w:t>AsyncTask: Informationsfluss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65" w:history="1">
            <w:r w:rsidRPr="006A22C8">
              <w:rPr>
                <w:rStyle w:val="Hyperlink"/>
                <w:noProof/>
                <w:lang w:val="en-GB"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GB"/>
              </w:rPr>
              <w:t>AsyncTask: Beispielparameter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66" w:history="1">
            <w:r w:rsidRPr="006A22C8">
              <w:rPr>
                <w:rStyle w:val="Hyperlink"/>
                <w:noProof/>
                <w:lang w:val="en-GB"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GB"/>
              </w:rPr>
              <w:t>Arbeitsblatt 5: AsyncTask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67" w:history="1">
            <w:r w:rsidRPr="006A22C8">
              <w:rPr>
                <w:rStyle w:val="Hyperlink"/>
                <w:noProof/>
                <w:lang w:val="en-GB"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GB"/>
              </w:rPr>
              <w:t>Übung 3 (Fallstudie)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268" w:history="1">
            <w:r w:rsidRPr="006A22C8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69" w:history="1">
            <w:r w:rsidRPr="006A22C8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Ziele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70" w:history="1">
            <w:r w:rsidRPr="006A22C8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Android Prüfung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71" w:history="1">
            <w:r w:rsidRPr="006A22C8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Informationen zu Teil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72" w:history="1">
            <w:r w:rsidRPr="006A22C8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Integration SPERO SPRK + SDK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73" w:history="1">
            <w:r w:rsidRPr="006A22C8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Fallstudie: Kontext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74" w:history="1">
            <w:r w:rsidRPr="006A22C8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Linux 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75" w:history="1">
            <w:r w:rsidRPr="006A22C8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Android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76" w:history="1">
            <w:r w:rsidRPr="006A22C8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Main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77" w:history="1">
            <w:r w:rsidRPr="006A22C8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Multithreading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78" w:history="1">
            <w:r w:rsidRPr="006A22C8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AsyncTask: Vor- und Nachteile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79" w:history="1">
            <w:r w:rsidRPr="006A22C8">
              <w:rPr>
                <w:rStyle w:val="Hyperlink"/>
                <w:noProof/>
                <w:lang w:val="en-US"/>
              </w:rPr>
              <w:t>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Lose Koppelung Main- &amp; Worker-Thread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80" w:history="1">
            <w:r w:rsidRPr="006A22C8">
              <w:rPr>
                <w:rStyle w:val="Hyperlink"/>
                <w:noProof/>
                <w:lang w:val="en-US"/>
              </w:rPr>
              <w:t>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Main-Thread und “Message Passing”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81" w:history="1">
            <w:r w:rsidRPr="006A22C8">
              <w:rPr>
                <w:rStyle w:val="Hyperlink"/>
                <w:noProof/>
                <w:lang w:val="en-US"/>
              </w:rPr>
              <w:t>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MessageQueue, Looper &amp; Handler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82" w:history="1">
            <w:r w:rsidRPr="006A22C8">
              <w:rPr>
                <w:rStyle w:val="Hyperlink"/>
                <w:noProof/>
                <w:lang w:val="en-US"/>
              </w:rPr>
              <w:t>7.14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“runOnUiThread()”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83" w:history="1">
            <w:r w:rsidRPr="006A22C8">
              <w:rPr>
                <w:rStyle w:val="Hyperlink"/>
                <w:noProof/>
                <w:lang w:val="en-US"/>
              </w:rPr>
              <w:t>7.15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Class Handler: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84" w:history="1">
            <w:r w:rsidRPr="006A22C8">
              <w:rPr>
                <w:rStyle w:val="Hyperlink"/>
                <w:noProof/>
                <w:lang w:val="en-US"/>
              </w:rPr>
              <w:t>7.16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Class Message: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85" w:history="1">
            <w:r w:rsidRPr="006A22C8">
              <w:rPr>
                <w:rStyle w:val="Hyperlink"/>
                <w:noProof/>
                <w:lang w:val="en-US"/>
              </w:rPr>
              <w:t>7.17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Class Looper: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86" w:history="1">
            <w:r w:rsidRPr="006A22C8">
              <w:rPr>
                <w:rStyle w:val="Hyperlink"/>
                <w:noProof/>
                <w:lang w:val="en-US"/>
              </w:rPr>
              <w:t>7.18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Class Looper: Code Snippet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87" w:history="1">
            <w:r w:rsidRPr="006A22C8">
              <w:rPr>
                <w:rStyle w:val="Hyperlink"/>
                <w:noProof/>
                <w:lang w:val="en-US"/>
              </w:rPr>
              <w:t>7.19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Class HandlerThread: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88" w:history="1">
            <w:r w:rsidRPr="006A22C8">
              <w:rPr>
                <w:rStyle w:val="Hyperlink"/>
                <w:noProof/>
                <w:lang w:val="en-US"/>
              </w:rPr>
              <w:t>7.20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Class HandlerThread: Code Snippet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89" w:history="1">
            <w:r w:rsidRPr="006A22C8">
              <w:rPr>
                <w:rStyle w:val="Hyperlink"/>
                <w:noProof/>
                <w:lang w:val="en-US"/>
              </w:rPr>
              <w:t>7.21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Class Handler: Message verarbeiten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90" w:history="1">
            <w:r w:rsidRPr="006A22C8">
              <w:rPr>
                <w:rStyle w:val="Hyperlink"/>
                <w:noProof/>
                <w:lang w:val="en-US"/>
              </w:rPr>
              <w:t>7.22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Class Handler: Message senden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91" w:history="1">
            <w:r w:rsidRPr="006A22C8">
              <w:rPr>
                <w:rStyle w:val="Hyperlink"/>
                <w:noProof/>
                <w:lang w:val="en-US"/>
              </w:rPr>
              <w:t>7.23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Arbeitsblatt 6: HandlerThread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92" w:history="1">
            <w:r w:rsidRPr="006A22C8">
              <w:rPr>
                <w:rStyle w:val="Hyperlink"/>
                <w:noProof/>
                <w:lang w:val="en-US"/>
              </w:rPr>
              <w:t>7.24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Übung 4 (Fallstudie)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293" w:history="1">
            <w:r w:rsidRPr="006A22C8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294" w:history="1">
            <w:r w:rsidRPr="006A22C8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295" w:history="1">
            <w:r w:rsidRPr="006A22C8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296" w:history="1">
            <w:r w:rsidRPr="006A22C8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97" w:history="1">
            <w:r w:rsidRPr="006A22C8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Lernziele Teil React Native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98" w:history="1">
            <w:r w:rsidRPr="006A22C8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Zeitplan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99" w:history="1">
            <w:r w:rsidRPr="006A22C8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Ziele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00" w:history="1">
            <w:r w:rsidRPr="006A22C8">
              <w:rPr>
                <w:rStyle w:val="Hyperlink"/>
                <w:noProof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Fallstudie: Smart Building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01" w:history="1">
            <w:r w:rsidRPr="006A22C8">
              <w:rPr>
                <w:rStyle w:val="Hyperlink"/>
                <w:noProof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Fallstudie: Abgrenzung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02" w:history="1">
            <w:r w:rsidRPr="006A22C8">
              <w:rPr>
                <w:rStyle w:val="Hyperlink"/>
                <w:noProof/>
              </w:rPr>
              <w:t>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03" w:history="1">
            <w:r w:rsidRPr="006A22C8">
              <w:rPr>
                <w:rStyle w:val="Hyperlink"/>
                <w:noProof/>
              </w:rPr>
              <w:t>11.7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Arbeitsblatt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04" w:history="1">
            <w:r w:rsidRPr="006A22C8">
              <w:rPr>
                <w:rStyle w:val="Hyperlink"/>
                <w:noProof/>
              </w:rPr>
              <w:t>11.8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Was ist 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05" w:history="1">
            <w:r w:rsidRPr="006A22C8">
              <w:rPr>
                <w:rStyle w:val="Hyperlink"/>
                <w:noProof/>
              </w:rPr>
              <w:t>11.9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Was ist React Native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06" w:history="1">
            <w:r w:rsidRPr="006A22C8">
              <w:rPr>
                <w:rStyle w:val="Hyperlink"/>
                <w:noProof/>
              </w:rPr>
              <w:t>11.10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Komponentenarchitektur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07" w:history="1">
            <w:r w:rsidRPr="006A22C8">
              <w:rPr>
                <w:rStyle w:val="Hyperlink"/>
                <w:noProof/>
              </w:rPr>
              <w:t>11.11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Die Properties einer Komponente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08" w:history="1">
            <w:r w:rsidRPr="006A22C8">
              <w:rPr>
                <w:rStyle w:val="Hyperlink"/>
                <w:noProof/>
              </w:rPr>
              <w:t>11.12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Der State einer Komponente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09" w:history="1">
            <w:r w:rsidRPr="006A22C8">
              <w:rPr>
                <w:rStyle w:val="Hyperlink"/>
                <w:noProof/>
              </w:rPr>
              <w:t>11.13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Der Lifecycle einer Komponente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10" w:history="1">
            <w:r w:rsidRPr="006A22C8">
              <w:rPr>
                <w:rStyle w:val="Hyperlink"/>
                <w:noProof/>
              </w:rPr>
              <w:t>11.14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Arbeitsblatt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11" w:history="1">
            <w:r w:rsidRPr="006A22C8">
              <w:rPr>
                <w:rStyle w:val="Hyperlink"/>
                <w:noProof/>
              </w:rPr>
              <w:t>11.15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Übung 5 als Hausaufgabe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312" w:history="1">
            <w:r w:rsidRPr="006A22C8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13" w:history="1">
            <w:r w:rsidRPr="006A22C8">
              <w:rPr>
                <w:rStyle w:val="Hyperlink"/>
                <w:noProof/>
              </w:rPr>
              <w:t>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14" w:history="1">
            <w:r w:rsidRPr="006A22C8">
              <w:rPr>
                <w:rStyle w:val="Hyperlink"/>
                <w:noProof/>
              </w:rPr>
              <w:t>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Besprechung Übung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15" w:history="1">
            <w:r w:rsidRPr="006A22C8">
              <w:rPr>
                <w:rStyle w:val="Hyperlink"/>
                <w:noProof/>
              </w:rPr>
              <w:t>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Zusammenfassung React Native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16" w:history="1">
            <w:r w:rsidRPr="006A22C8">
              <w:rPr>
                <w:rStyle w:val="Hyperlink"/>
                <w:noProof/>
              </w:rPr>
              <w:t>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Typen von React Komponenten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17" w:history="1">
            <w:r w:rsidRPr="006A22C8">
              <w:rPr>
                <w:rStyle w:val="Hyperlink"/>
                <w:noProof/>
              </w:rPr>
              <w:t>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Functional vs. Class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18" w:history="1">
            <w:r w:rsidRPr="006A22C8">
              <w:rPr>
                <w:rStyle w:val="Hyperlink"/>
                <w:noProof/>
              </w:rPr>
              <w:t>12.6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UI Zerlegung in Komponenten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19" w:history="1">
            <w:r w:rsidRPr="006A22C8">
              <w:rPr>
                <w:rStyle w:val="Hyperlink"/>
                <w:noProof/>
              </w:rPr>
              <w:t>12.7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Images als Static 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20" w:history="1">
            <w:r w:rsidRPr="006A22C8">
              <w:rPr>
                <w:rStyle w:val="Hyperlink"/>
                <w:noProof/>
              </w:rPr>
              <w:t>12.8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Arbeitsblatt 9: 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21" w:history="1">
            <w:r w:rsidRPr="006A22C8">
              <w:rPr>
                <w:rStyle w:val="Hyperlink"/>
                <w:noProof/>
              </w:rPr>
              <w:t>12.9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Arbeitsblatt 10: Screens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22" w:history="1">
            <w:r w:rsidRPr="006A22C8">
              <w:rPr>
                <w:rStyle w:val="Hyperlink"/>
                <w:noProof/>
              </w:rPr>
              <w:t>12.10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23" w:history="1">
            <w:r w:rsidRPr="006A22C8">
              <w:rPr>
                <w:rStyle w:val="Hyperlink"/>
                <w:noProof/>
              </w:rPr>
              <w:t>12.11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Arbeitsblatt 11: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24" w:history="1">
            <w:r w:rsidRPr="006A22C8">
              <w:rPr>
                <w:rStyle w:val="Hyperlink"/>
                <w:noProof/>
              </w:rPr>
              <w:t>12.12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Übung 6 als Hausaufgabe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325" w:history="1">
            <w:r w:rsidRPr="006A22C8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26" w:history="1">
            <w:r w:rsidRPr="006A22C8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27" w:history="1">
            <w:r w:rsidRPr="006A22C8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Arbeitsblatt 10: Repetition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28" w:history="1">
            <w:r w:rsidRPr="006A22C8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UI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29" w:history="1">
            <w:r w:rsidRPr="006A22C8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30" w:history="1">
            <w:r w:rsidRPr="006A22C8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Arbeitsblatt 11: 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31" w:history="1">
            <w:r w:rsidRPr="006A22C8">
              <w:rPr>
                <w:rStyle w:val="Hyperlink"/>
                <w:noProof/>
              </w:rPr>
              <w:t>13.6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Fetch API für das Networking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32" w:history="1">
            <w:r w:rsidRPr="006A22C8">
              <w:rPr>
                <w:rStyle w:val="Hyperlink"/>
                <w:noProof/>
              </w:rPr>
              <w:t>13.7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fetch() und 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33" w:history="1">
            <w:r w:rsidRPr="006A22C8">
              <w:rPr>
                <w:rStyle w:val="Hyperlink"/>
                <w:noProof/>
              </w:rPr>
              <w:t>13.8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Arbeitsblatt 12: 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34" w:history="1">
            <w:r w:rsidRPr="006A22C8">
              <w:rPr>
                <w:rStyle w:val="Hyperlink"/>
                <w:noProof/>
              </w:rPr>
              <w:t>13.9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Übung 7 als Hausaufgabe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335" w:history="1">
            <w:r w:rsidRPr="006A22C8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36" w:history="1">
            <w:r w:rsidRPr="006A22C8">
              <w:rPr>
                <w:rStyle w:val="Hyperlink"/>
                <w:noProof/>
              </w:rPr>
              <w:t>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37" w:history="1">
            <w:r w:rsidRPr="006A22C8">
              <w:rPr>
                <w:rStyle w:val="Hyperlink"/>
                <w:noProof/>
              </w:rPr>
              <w:t>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Übungsblatt 7: Besprechung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38" w:history="1">
            <w:r w:rsidRPr="006A22C8">
              <w:rPr>
                <w:rStyle w:val="Hyperlink"/>
                <w:noProof/>
              </w:rPr>
              <w:t>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39" w:history="1">
            <w:r w:rsidRPr="006A22C8">
              <w:rPr>
                <w:rStyle w:val="Hyperlink"/>
                <w:noProof/>
              </w:rPr>
              <w:t>14.4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Arbeitsblatt 13: SplashScreen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40" w:history="1">
            <w:r w:rsidRPr="006A22C8">
              <w:rPr>
                <w:rStyle w:val="Hyperlink"/>
                <w:noProof/>
              </w:rPr>
              <w:t>14.5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Fallstudie: WebSocket Support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41" w:history="1">
            <w:r w:rsidRPr="006A22C8">
              <w:rPr>
                <w:rStyle w:val="Hyperlink"/>
                <w:noProof/>
              </w:rPr>
              <w:t>14.6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Beyond HTTP: 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42" w:history="1">
            <w:r w:rsidRPr="006A22C8">
              <w:rPr>
                <w:rStyle w:val="Hyperlink"/>
                <w:noProof/>
              </w:rPr>
              <w:t>14.7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Alternative zu HTTP: WebSocket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43" w:history="1">
            <w:r w:rsidRPr="006A22C8">
              <w:rPr>
                <w:rStyle w:val="Hyperlink"/>
                <w:noProof/>
              </w:rPr>
              <w:t>14.8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WebSocket: Verbindungsaufbau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44" w:history="1">
            <w:r w:rsidRPr="006A22C8">
              <w:rPr>
                <w:rStyle w:val="Hyperlink"/>
                <w:noProof/>
              </w:rPr>
              <w:t>14.9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WebSocket: Datenübertragung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45" w:history="1">
            <w:r w:rsidRPr="006A22C8">
              <w:rPr>
                <w:rStyle w:val="Hyperlink"/>
                <w:noProof/>
              </w:rPr>
              <w:t>14.10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WebSocket: Verbindungsabbau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46" w:history="1">
            <w:r w:rsidRPr="006A22C8">
              <w:rPr>
                <w:rStyle w:val="Hyperlink"/>
                <w:noProof/>
              </w:rPr>
              <w:t>14.11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WebSocket Eigenschaften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47" w:history="1">
            <w:r w:rsidRPr="006A22C8">
              <w:rPr>
                <w:rStyle w:val="Hyperlink"/>
                <w:noProof/>
                <w:lang w:val="en-US"/>
              </w:rPr>
              <w:t>14.12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Keep Alive mit Ping/Pong 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48" w:history="1">
            <w:r w:rsidRPr="006A22C8">
              <w:rPr>
                <w:rStyle w:val="Hyperlink"/>
                <w:noProof/>
                <w:lang w:val="en-US"/>
              </w:rPr>
              <w:t>14.13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Beyong HTTP &amp; Websocket: 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49" w:history="1">
            <w:r w:rsidRPr="006A22C8">
              <w:rPr>
                <w:rStyle w:val="Hyperlink"/>
                <w:noProof/>
                <w:lang w:val="en-US"/>
              </w:rPr>
              <w:t>14.14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Alternative zu HTTP/WebSocket: MQTT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50" w:history="1">
            <w:r w:rsidRPr="006A22C8">
              <w:rPr>
                <w:rStyle w:val="Hyperlink"/>
                <w:noProof/>
                <w:lang w:val="en-US"/>
              </w:rPr>
              <w:t>14.15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Message Queue Telemetry Transport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51" w:history="1">
            <w:r w:rsidRPr="006A22C8">
              <w:rPr>
                <w:rStyle w:val="Hyperlink"/>
                <w:noProof/>
                <w:lang w:val="en-US"/>
              </w:rPr>
              <w:t>14.16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MQTT Komponenten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52" w:history="1">
            <w:r w:rsidRPr="006A22C8">
              <w:rPr>
                <w:rStyle w:val="Hyperlink"/>
                <w:noProof/>
                <w:lang w:val="en-US"/>
              </w:rPr>
              <w:t>14.17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MQTT QoS zur Qualitätskontrolle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53" w:history="1">
            <w:r w:rsidRPr="006A22C8">
              <w:rPr>
                <w:rStyle w:val="Hyperlink"/>
                <w:noProof/>
              </w:rPr>
              <w:t>14.18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Die 5 wichtigsten Features von MQTT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54" w:history="1">
            <w:r w:rsidRPr="006A22C8">
              <w:rPr>
                <w:rStyle w:val="Hyperlink"/>
                <w:noProof/>
                <w:lang w:val="en-US"/>
              </w:rPr>
              <w:t>14.19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Arbeitsblatt 14: WebSocket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55" w:history="1">
            <w:r w:rsidRPr="006A22C8">
              <w:rPr>
                <w:rStyle w:val="Hyperlink"/>
                <w:noProof/>
                <w:lang w:val="en-US"/>
              </w:rPr>
              <w:t>14.20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  <w:lang w:val="en-US"/>
              </w:rPr>
              <w:t>Übung 7 als Hausaufgabe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356" w:history="1">
            <w:r w:rsidRPr="006A22C8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57" w:history="1">
            <w:r w:rsidRPr="006A22C8">
              <w:rPr>
                <w:rStyle w:val="Hyperlink"/>
                <w:noProof/>
              </w:rPr>
              <w:t>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58" w:history="1">
            <w:r w:rsidRPr="006A22C8">
              <w:rPr>
                <w:rStyle w:val="Hyperlink"/>
                <w:noProof/>
              </w:rPr>
              <w:t>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Fallstudie: Finale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59" w:history="1">
            <w:r w:rsidRPr="006A22C8">
              <w:rPr>
                <w:rStyle w:val="Hyperlink"/>
                <w:noProof/>
              </w:rPr>
              <w:t>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Arbeitsblatt 15: Finalization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60" w:history="1">
            <w:r w:rsidRPr="006A22C8">
              <w:rPr>
                <w:rStyle w:val="Hyperlink"/>
                <w:noProof/>
              </w:rPr>
              <w:t>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Android vs. 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61" w:history="1">
            <w:r w:rsidRPr="006A22C8">
              <w:rPr>
                <w:rStyle w:val="Hyperlink"/>
                <w:noProof/>
              </w:rPr>
              <w:t>15.5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Arbeitsblatt 16: Standalone Android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362" w:history="1">
            <w:r w:rsidRPr="006A22C8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3013" w:rsidRDefault="00AB301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363" w:history="1">
            <w:r w:rsidRPr="006A22C8">
              <w:rPr>
                <w:rStyle w:val="Hyperlink"/>
                <w:noProof/>
              </w:rPr>
              <w:t>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A22C8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516769203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516769204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D12928">
        <w:t>emoba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516769205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D12928" w:rsidRDefault="00D12928" w:rsidP="00D12928">
      <w:pPr>
        <w:pStyle w:val="ListParagraph"/>
        <w:numPr>
          <w:ilvl w:val="0"/>
          <w:numId w:val="2"/>
        </w:numPr>
      </w:pPr>
      <w:r>
        <w:t>Die Studierendenkönnen die Grenzen und technischen Herausforderungen, die durch mobile Geräte und drahtlose Kommunikation gegeben sind, beschreiben.</w:t>
      </w:r>
    </w:p>
    <w:p w:rsidR="00D12928" w:rsidRDefault="00D12928" w:rsidP="00D12928">
      <w:pPr>
        <w:pStyle w:val="ListParagraph"/>
        <w:numPr>
          <w:ilvl w:val="0"/>
          <w:numId w:val="2"/>
        </w:numPr>
      </w:pPr>
      <w:r>
        <w:t>Sie können verschiedene Programmiermodelle und Architekturen für die Entwicklung mobiler Anwendungen beschreiben und anwenden.</w:t>
      </w:r>
    </w:p>
    <w:p w:rsidR="00D12928" w:rsidRDefault="00D12928" w:rsidP="00D12928">
      <w:pPr>
        <w:pStyle w:val="ListParagraph"/>
        <w:numPr>
          <w:ilvl w:val="0"/>
          <w:numId w:val="2"/>
        </w:numPr>
      </w:pPr>
      <w:r>
        <w:t>Sie können die Komponenten und Strukturen eines Frameworks für mobile Softwareentwicklung anwenden.</w:t>
      </w:r>
    </w:p>
    <w:p w:rsidR="00D12928" w:rsidRDefault="00D12928" w:rsidP="00D12928">
      <w:pPr>
        <w:pStyle w:val="ListParagraph"/>
        <w:numPr>
          <w:ilvl w:val="0"/>
          <w:numId w:val="2"/>
        </w:numPr>
      </w:pPr>
      <w:r>
        <w:t>Sie können geeignete Werkzeuge und Frameworks für die Entwicklung mobiler Anwendungen evaluieren und effizient einsetzen und sie kennen deren Einsatzbereich und Grenzen.</w:t>
      </w:r>
    </w:p>
    <w:p w:rsidR="003A70B0" w:rsidRDefault="00D12928" w:rsidP="00D12928">
      <w:pPr>
        <w:pStyle w:val="ListParagraph"/>
        <w:numPr>
          <w:ilvl w:val="0"/>
          <w:numId w:val="2"/>
        </w:numPr>
      </w:pPr>
      <w:r>
        <w:t>Sie können mobile verteilte Anwendungen realisieren.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516769206"/>
      <w:r>
        <w:t>Prüfungen</w:t>
      </w:r>
      <w:bookmarkEnd w:id="12"/>
      <w:bookmarkEnd w:id="13"/>
      <w:bookmarkEnd w:id="14"/>
      <w:bookmarkEnd w:id="15"/>
    </w:p>
    <w:p w:rsidR="00312ACD" w:rsidRDefault="00312ACD" w:rsidP="00312ACD">
      <w:r>
        <w:t>Die Modulnote setzt sich zu 100% aus einer Semesterprüfung und einer mündlichen 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516769207"/>
      <w:r>
        <w:lastRenderedPageBreak/>
        <w:t>Woche 1</w:t>
      </w:r>
      <w:bookmarkEnd w:id="16"/>
    </w:p>
    <w:p w:rsidR="00973D65" w:rsidRDefault="001B28D5" w:rsidP="00AF65CF">
      <w:r w:rsidRPr="001B28D5">
        <w:t>In Woche 1 fand durch die Abwesenheit des Dozenten noch kein Unterricht statt</w:t>
      </w:r>
      <w:r>
        <w:t>.</w:t>
      </w:r>
    </w:p>
    <w:p w:rsidR="00973D65" w:rsidRDefault="00973D65" w:rsidP="00AF65CF"/>
    <w:p w:rsidR="001B28D5" w:rsidRDefault="001B28D5" w:rsidP="001B28D5">
      <w:pPr>
        <w:pStyle w:val="Heading1"/>
      </w:pPr>
      <w:bookmarkStart w:id="17" w:name="_Toc516769208"/>
      <w:r>
        <w:lastRenderedPageBreak/>
        <w:t>Woche 2</w:t>
      </w:r>
      <w:bookmarkEnd w:id="17"/>
    </w:p>
    <w:p w:rsidR="001B28D5" w:rsidRDefault="00552D45" w:rsidP="00552D45">
      <w:pPr>
        <w:pStyle w:val="Heading2"/>
      </w:pPr>
      <w:bookmarkStart w:id="18" w:name="_Toc516769209"/>
      <w:r>
        <w:t>Lernziele Teil Android</w:t>
      </w:r>
      <w:bookmarkEnd w:id="18"/>
    </w:p>
    <w:p w:rsidR="00552D45" w:rsidRDefault="00D43F21" w:rsidP="00AF65CF">
      <w:r>
        <w:rPr>
          <w:noProof/>
        </w:rPr>
        <w:drawing>
          <wp:inline distT="0" distB="0" distL="0" distR="0" wp14:anchorId="3A194871" wp14:editId="43CA452B">
            <wp:extent cx="5760720" cy="28987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45" w:rsidRDefault="00552D45" w:rsidP="00552D45">
      <w:pPr>
        <w:pStyle w:val="Heading2"/>
      </w:pPr>
      <w:bookmarkStart w:id="19" w:name="_Toc516769210"/>
      <w:r>
        <w:t>Fokus Performance</w:t>
      </w:r>
      <w:bookmarkEnd w:id="19"/>
    </w:p>
    <w:p w:rsidR="00552D45" w:rsidRDefault="00D43F21" w:rsidP="00AF65CF">
      <w:r>
        <w:rPr>
          <w:noProof/>
        </w:rPr>
        <w:drawing>
          <wp:inline distT="0" distB="0" distL="0" distR="0" wp14:anchorId="14FB9242" wp14:editId="4A6B98C8">
            <wp:extent cx="5760720" cy="308483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45" w:rsidRDefault="00552D45" w:rsidP="00552D45">
      <w:pPr>
        <w:pStyle w:val="Heading2"/>
      </w:pPr>
      <w:bookmarkStart w:id="20" w:name="_Toc516769211"/>
      <w:r>
        <w:lastRenderedPageBreak/>
        <w:t>Zeitplan</w:t>
      </w:r>
      <w:bookmarkEnd w:id="20"/>
    </w:p>
    <w:p w:rsidR="00552D45" w:rsidRDefault="00D43F21" w:rsidP="00AF65CF">
      <w:r>
        <w:rPr>
          <w:noProof/>
        </w:rPr>
        <w:drawing>
          <wp:inline distT="0" distB="0" distL="0" distR="0" wp14:anchorId="44328025" wp14:editId="20A9415A">
            <wp:extent cx="5760720" cy="2921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45" w:rsidRDefault="00552D45" w:rsidP="00552D45">
      <w:pPr>
        <w:pStyle w:val="Heading2"/>
      </w:pPr>
      <w:bookmarkStart w:id="21" w:name="_Toc516769212"/>
      <w:r>
        <w:t>Ziele heute</w:t>
      </w:r>
      <w:bookmarkEnd w:id="21"/>
    </w:p>
    <w:p w:rsidR="00552D45" w:rsidRDefault="00652E0B" w:rsidP="00AF65CF">
      <w:r>
        <w:rPr>
          <w:noProof/>
        </w:rPr>
        <w:drawing>
          <wp:inline distT="0" distB="0" distL="0" distR="0" wp14:anchorId="7EAC311C" wp14:editId="0001C640">
            <wp:extent cx="5760720" cy="25901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45" w:rsidRDefault="00552D45" w:rsidP="00552D45">
      <w:pPr>
        <w:pStyle w:val="Heading2"/>
      </w:pPr>
      <w:bookmarkStart w:id="22" w:name="_Toc516769213"/>
      <w:r>
        <w:t>Fallstudie</w:t>
      </w:r>
      <w:bookmarkEnd w:id="22"/>
    </w:p>
    <w:p w:rsidR="00552D45" w:rsidRDefault="00552D45" w:rsidP="00552D45">
      <w:pPr>
        <w:pStyle w:val="Heading3"/>
      </w:pPr>
      <w:bookmarkStart w:id="23" w:name="_Toc516769214"/>
      <w:r>
        <w:t>SPHERO Roboter</w:t>
      </w:r>
      <w:bookmarkEnd w:id="23"/>
    </w:p>
    <w:p w:rsidR="00552D45" w:rsidRDefault="00652E0B" w:rsidP="00AF65CF">
      <w:r>
        <w:rPr>
          <w:noProof/>
        </w:rPr>
        <w:drawing>
          <wp:inline distT="0" distB="0" distL="0" distR="0" wp14:anchorId="35EF1A34" wp14:editId="52FEF968">
            <wp:extent cx="5760720" cy="2217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45" w:rsidRDefault="00552D45" w:rsidP="00552D45">
      <w:pPr>
        <w:pStyle w:val="Heading3"/>
      </w:pPr>
      <w:bookmarkStart w:id="24" w:name="_Toc516769215"/>
      <w:r>
        <w:lastRenderedPageBreak/>
        <w:t>Testat</w:t>
      </w:r>
      <w:bookmarkEnd w:id="24"/>
    </w:p>
    <w:p w:rsidR="00552D45" w:rsidRDefault="00652E0B" w:rsidP="00AF65CF">
      <w:r>
        <w:rPr>
          <w:noProof/>
        </w:rPr>
        <w:drawing>
          <wp:inline distT="0" distB="0" distL="0" distR="0" wp14:anchorId="3D278D9A" wp14:editId="48FFF28B">
            <wp:extent cx="5760720" cy="1625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45" w:rsidRDefault="00552D45" w:rsidP="00552D45">
      <w:pPr>
        <w:pStyle w:val="Heading3"/>
      </w:pPr>
      <w:bookmarkStart w:id="25" w:name="_Toc516769216"/>
      <w:r>
        <w:t>Unterlagen</w:t>
      </w:r>
      <w:bookmarkEnd w:id="25"/>
    </w:p>
    <w:p w:rsidR="00552D45" w:rsidRDefault="00652E0B" w:rsidP="00AF65CF">
      <w:r>
        <w:rPr>
          <w:noProof/>
        </w:rPr>
        <w:drawing>
          <wp:inline distT="0" distB="0" distL="0" distR="0" wp14:anchorId="75C64197" wp14:editId="3C26BDE3">
            <wp:extent cx="5760720" cy="7772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45" w:rsidRDefault="00552D45" w:rsidP="00552D45">
      <w:pPr>
        <w:pStyle w:val="Heading3"/>
      </w:pPr>
      <w:bookmarkStart w:id="26" w:name="_Toc516769217"/>
      <w:r>
        <w:t>Abgrenzung</w:t>
      </w:r>
      <w:bookmarkEnd w:id="26"/>
    </w:p>
    <w:p w:rsidR="00552D45" w:rsidRDefault="00652E0B" w:rsidP="00AF65CF">
      <w:r>
        <w:rPr>
          <w:noProof/>
        </w:rPr>
        <w:drawing>
          <wp:inline distT="0" distB="0" distL="0" distR="0" wp14:anchorId="430EB219" wp14:editId="5A510342">
            <wp:extent cx="5760720" cy="22282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D45" w:rsidRDefault="00552D45" w:rsidP="00552D45">
      <w:pPr>
        <w:pStyle w:val="Heading2"/>
      </w:pPr>
      <w:bookmarkStart w:id="27" w:name="_Toc516769218"/>
      <w:r>
        <w:t>Resources</w:t>
      </w:r>
      <w:bookmarkEnd w:id="27"/>
    </w:p>
    <w:p w:rsidR="00523EEE" w:rsidRDefault="00652E0B" w:rsidP="00AF65CF">
      <w:r>
        <w:rPr>
          <w:noProof/>
        </w:rPr>
        <w:drawing>
          <wp:inline distT="0" distB="0" distL="0" distR="0" wp14:anchorId="72565079" wp14:editId="6906FB25">
            <wp:extent cx="5760720" cy="18973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EEE" w:rsidRDefault="00E26F24" w:rsidP="00E26F24">
      <w:pPr>
        <w:pStyle w:val="Heading2"/>
      </w:pPr>
      <w:bookmarkStart w:id="28" w:name="_Toc516769219"/>
      <w:r>
        <w:lastRenderedPageBreak/>
        <w:t>Arbeitsblatt 1</w:t>
      </w:r>
      <w:bookmarkEnd w:id="28"/>
    </w:p>
    <w:p w:rsidR="00E26F24" w:rsidRDefault="00652E0B" w:rsidP="00AF65CF">
      <w:r>
        <w:rPr>
          <w:noProof/>
        </w:rPr>
        <w:drawing>
          <wp:inline distT="0" distB="0" distL="0" distR="0" wp14:anchorId="0C33FFE8" wp14:editId="08484B91">
            <wp:extent cx="5760720" cy="2992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24" w:rsidRDefault="00E26F24" w:rsidP="00E26F24">
      <w:pPr>
        <w:pStyle w:val="Heading2"/>
      </w:pPr>
      <w:bookmarkStart w:id="29" w:name="_Toc516769220"/>
      <w:r>
        <w:t>Android Versionen</w:t>
      </w:r>
      <w:bookmarkEnd w:id="29"/>
    </w:p>
    <w:p w:rsidR="00523EEE" w:rsidRDefault="00652E0B" w:rsidP="00AF65CF">
      <w:r>
        <w:rPr>
          <w:noProof/>
        </w:rPr>
        <w:drawing>
          <wp:inline distT="0" distB="0" distL="0" distR="0" wp14:anchorId="7AE42B3D" wp14:editId="76A8AF4B">
            <wp:extent cx="5760720" cy="32619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EEE" w:rsidRDefault="00E26F24" w:rsidP="00E26F24">
      <w:pPr>
        <w:pStyle w:val="Heading2"/>
      </w:pPr>
      <w:bookmarkStart w:id="30" w:name="_Toc516769221"/>
      <w:r>
        <w:lastRenderedPageBreak/>
        <w:t>JIT vs. AOT Compiler</w:t>
      </w:r>
      <w:bookmarkEnd w:id="30"/>
    </w:p>
    <w:p w:rsidR="00E26F24" w:rsidRDefault="00652E0B" w:rsidP="00AF65CF">
      <w:r>
        <w:rPr>
          <w:noProof/>
        </w:rPr>
        <w:drawing>
          <wp:inline distT="0" distB="0" distL="0" distR="0" wp14:anchorId="485FD6F6" wp14:editId="0768EB23">
            <wp:extent cx="5760720" cy="26568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24" w:rsidRDefault="00E26F24" w:rsidP="00E26F24">
      <w:pPr>
        <w:pStyle w:val="Heading2"/>
      </w:pPr>
      <w:bookmarkStart w:id="31" w:name="_Toc516769222"/>
      <w:r>
        <w:t>minSdkVersion vs. targetSdkVersion</w:t>
      </w:r>
      <w:bookmarkEnd w:id="31"/>
    </w:p>
    <w:p w:rsidR="00E26F24" w:rsidRDefault="00652E0B" w:rsidP="00AF65CF">
      <w:r>
        <w:rPr>
          <w:noProof/>
        </w:rPr>
        <w:drawing>
          <wp:inline distT="0" distB="0" distL="0" distR="0" wp14:anchorId="3F5165C3" wp14:editId="5B4336A9">
            <wp:extent cx="5760720" cy="30968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24" w:rsidRDefault="00E26F24" w:rsidP="00E26F24">
      <w:pPr>
        <w:pStyle w:val="Heading2"/>
      </w:pPr>
      <w:bookmarkStart w:id="32" w:name="_Toc516769223"/>
      <w:r>
        <w:lastRenderedPageBreak/>
        <w:t>Unterstützung verschiedener APIs</w:t>
      </w:r>
      <w:bookmarkEnd w:id="32"/>
    </w:p>
    <w:p w:rsidR="00E26F24" w:rsidRDefault="00652E0B" w:rsidP="00AF65CF">
      <w:r>
        <w:rPr>
          <w:noProof/>
        </w:rPr>
        <w:drawing>
          <wp:inline distT="0" distB="0" distL="0" distR="0" wp14:anchorId="7FAEE198" wp14:editId="09FC23F6">
            <wp:extent cx="5760720" cy="2825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24" w:rsidRDefault="00E26F24" w:rsidP="00E26F24">
      <w:pPr>
        <w:pStyle w:val="Heading2"/>
      </w:pPr>
      <w:bookmarkStart w:id="33" w:name="_Toc516769224"/>
      <w:r>
        <w:t>Fragmentation</w:t>
      </w:r>
      <w:bookmarkEnd w:id="33"/>
    </w:p>
    <w:p w:rsidR="00E26F24" w:rsidRDefault="00652E0B" w:rsidP="00AF65CF">
      <w:r>
        <w:rPr>
          <w:noProof/>
        </w:rPr>
        <w:drawing>
          <wp:inline distT="0" distB="0" distL="0" distR="0" wp14:anchorId="0BC8C65E" wp14:editId="4087A2CC">
            <wp:extent cx="5760720" cy="32619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24" w:rsidRDefault="00E26F24" w:rsidP="00E26F24">
      <w:pPr>
        <w:pStyle w:val="Heading2"/>
      </w:pPr>
      <w:bookmarkStart w:id="34" w:name="_Toc516769225"/>
      <w:r>
        <w:lastRenderedPageBreak/>
        <w:t>Komponenten einer Android Applikation</w:t>
      </w:r>
      <w:bookmarkEnd w:id="34"/>
    </w:p>
    <w:p w:rsidR="00E26F24" w:rsidRDefault="00652E0B" w:rsidP="00AF65CF">
      <w:r>
        <w:rPr>
          <w:noProof/>
        </w:rPr>
        <w:drawing>
          <wp:inline distT="0" distB="0" distL="0" distR="0" wp14:anchorId="6E713D82" wp14:editId="3D3FD89E">
            <wp:extent cx="5760720" cy="25095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24" w:rsidRDefault="00E26F24" w:rsidP="00E26F24">
      <w:pPr>
        <w:pStyle w:val="Heading2"/>
      </w:pPr>
      <w:bookmarkStart w:id="35" w:name="_Toc516769226"/>
      <w:r>
        <w:t>Activity</w:t>
      </w:r>
      <w:bookmarkEnd w:id="35"/>
    </w:p>
    <w:p w:rsidR="00E26F24" w:rsidRDefault="00652E0B" w:rsidP="00AF65CF">
      <w:r>
        <w:rPr>
          <w:noProof/>
        </w:rPr>
        <w:drawing>
          <wp:inline distT="0" distB="0" distL="0" distR="0" wp14:anchorId="636097A9" wp14:editId="54488E8F">
            <wp:extent cx="5760720" cy="31172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24" w:rsidRDefault="00E26F24" w:rsidP="00E26F24">
      <w:pPr>
        <w:pStyle w:val="Heading2"/>
      </w:pPr>
      <w:bookmarkStart w:id="36" w:name="_Toc516769227"/>
      <w:r>
        <w:t>Arbeitsblatt 2</w:t>
      </w:r>
      <w:bookmarkEnd w:id="36"/>
    </w:p>
    <w:p w:rsidR="00E26F24" w:rsidRDefault="00652E0B" w:rsidP="00AF65CF">
      <w:r>
        <w:rPr>
          <w:noProof/>
        </w:rPr>
        <w:drawing>
          <wp:inline distT="0" distB="0" distL="0" distR="0" wp14:anchorId="24A4C149" wp14:editId="7080C259">
            <wp:extent cx="5760720" cy="6597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24" w:rsidRPr="00E26F24" w:rsidRDefault="00E26F24" w:rsidP="00E26F24">
      <w:pPr>
        <w:pStyle w:val="Heading2"/>
        <w:rPr>
          <w:lang w:val="en-US"/>
        </w:rPr>
      </w:pPr>
      <w:bookmarkStart w:id="37" w:name="_Toc516769228"/>
      <w:r w:rsidRPr="00E26F24">
        <w:rPr>
          <w:lang w:val="en-US"/>
        </w:rPr>
        <w:lastRenderedPageBreak/>
        <w:t>Application Workflow</w:t>
      </w:r>
      <w:bookmarkEnd w:id="37"/>
    </w:p>
    <w:p w:rsidR="00E26F24" w:rsidRPr="00E26F24" w:rsidRDefault="00652E0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31554360" wp14:editId="52336299">
            <wp:extent cx="5760720" cy="2935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24" w:rsidRPr="00E26F24" w:rsidRDefault="00E26F24" w:rsidP="00E26F24">
      <w:pPr>
        <w:pStyle w:val="Heading2"/>
        <w:rPr>
          <w:lang w:val="en-US"/>
        </w:rPr>
      </w:pPr>
      <w:bookmarkStart w:id="38" w:name="_Toc516769229"/>
      <w:r w:rsidRPr="00E26F24">
        <w:rPr>
          <w:lang w:val="en-US"/>
        </w:rPr>
        <w:t>Intent</w:t>
      </w:r>
      <w:bookmarkEnd w:id="38"/>
    </w:p>
    <w:p w:rsidR="00523EEE" w:rsidRPr="00E26F24" w:rsidRDefault="0065592E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61C37E2" wp14:editId="6D221067">
            <wp:extent cx="5760720" cy="27901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EEE" w:rsidRPr="00E26F24" w:rsidRDefault="00E26F24" w:rsidP="00E26F24">
      <w:pPr>
        <w:pStyle w:val="Heading2"/>
        <w:rPr>
          <w:lang w:val="en-US"/>
        </w:rPr>
      </w:pPr>
      <w:bookmarkStart w:id="39" w:name="_Toc516769230"/>
      <w:r w:rsidRPr="00E26F24">
        <w:rPr>
          <w:lang w:val="en-US"/>
        </w:rPr>
        <w:lastRenderedPageBreak/>
        <w:t>Start einer Applikation</w:t>
      </w:r>
      <w:bookmarkEnd w:id="39"/>
    </w:p>
    <w:p w:rsidR="00E26F24" w:rsidRDefault="0065592E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AFC3C4E" wp14:editId="67F14857">
            <wp:extent cx="5760720" cy="29495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24" w:rsidRDefault="00E26F24" w:rsidP="00E26F24">
      <w:pPr>
        <w:pStyle w:val="Heading2"/>
        <w:rPr>
          <w:lang w:val="en-US"/>
        </w:rPr>
      </w:pPr>
      <w:bookmarkStart w:id="40" w:name="_Toc516769231"/>
      <w:r>
        <w:rPr>
          <w:lang w:val="en-US"/>
        </w:rPr>
        <w:t>Übung 1 als Hausaufgabe</w:t>
      </w:r>
      <w:bookmarkEnd w:id="40"/>
    </w:p>
    <w:p w:rsidR="00E26F24" w:rsidRDefault="0065592E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AA27A6A" wp14:editId="6C6BB63B">
            <wp:extent cx="5760720" cy="12693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24" w:rsidRPr="00E26F24" w:rsidRDefault="00E26F24" w:rsidP="00AF65CF">
      <w:pPr>
        <w:rPr>
          <w:lang w:val="en-US"/>
        </w:rPr>
      </w:pPr>
    </w:p>
    <w:p w:rsidR="00523EEE" w:rsidRDefault="00523EEE" w:rsidP="00523EEE">
      <w:pPr>
        <w:pStyle w:val="Heading1"/>
      </w:pPr>
      <w:bookmarkStart w:id="41" w:name="_Toc516769232"/>
      <w:r>
        <w:lastRenderedPageBreak/>
        <w:t>Woche 3</w:t>
      </w:r>
      <w:bookmarkEnd w:id="41"/>
    </w:p>
    <w:p w:rsidR="00523EEE" w:rsidRDefault="00E4333D" w:rsidP="00AF65CF">
      <w:r>
        <w:t>In Woche 3 fand situationsbedingt kein Unterricht stat. Stattdessen soll die Übung 1 gelöst werden.</w:t>
      </w:r>
    </w:p>
    <w:p w:rsidR="00E4333D" w:rsidRDefault="00E4333D" w:rsidP="00AF65CF"/>
    <w:p w:rsidR="00E4333D" w:rsidRDefault="00E4333D" w:rsidP="00E4333D">
      <w:pPr>
        <w:pStyle w:val="Heading1"/>
      </w:pPr>
      <w:bookmarkStart w:id="42" w:name="_Toc516769233"/>
      <w:r>
        <w:lastRenderedPageBreak/>
        <w:t>Woche 4</w:t>
      </w:r>
      <w:bookmarkEnd w:id="42"/>
    </w:p>
    <w:p w:rsidR="00E4333D" w:rsidRDefault="0074128C" w:rsidP="0074128C">
      <w:pPr>
        <w:pStyle w:val="Heading2"/>
      </w:pPr>
      <w:bookmarkStart w:id="43" w:name="_Toc516769234"/>
      <w:r>
        <w:t>Ziele heute</w:t>
      </w:r>
      <w:bookmarkEnd w:id="43"/>
    </w:p>
    <w:p w:rsidR="0074128C" w:rsidRDefault="00D62DAE" w:rsidP="00AF65CF">
      <w:r>
        <w:rPr>
          <w:noProof/>
        </w:rPr>
        <w:drawing>
          <wp:inline distT="0" distB="0" distL="0" distR="0" wp14:anchorId="38B01F49" wp14:editId="7ABC2CF9">
            <wp:extent cx="5760720" cy="31337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C" w:rsidRDefault="0074128C" w:rsidP="0074128C">
      <w:pPr>
        <w:pStyle w:val="Heading2"/>
      </w:pPr>
      <w:bookmarkStart w:id="44" w:name="_Toc516769235"/>
      <w:r>
        <w:t>Besprechung Übung 1</w:t>
      </w:r>
      <w:bookmarkEnd w:id="44"/>
    </w:p>
    <w:p w:rsidR="0074128C" w:rsidRDefault="00D62DAE" w:rsidP="00AF65CF">
      <w:r>
        <w:rPr>
          <w:noProof/>
        </w:rPr>
        <w:drawing>
          <wp:inline distT="0" distB="0" distL="0" distR="0" wp14:anchorId="4ED3EF7E" wp14:editId="1A8EDC6E">
            <wp:extent cx="5760720" cy="32886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DAE" w:rsidRDefault="00D62DAE" w:rsidP="00AF65CF">
      <w:r>
        <w:rPr>
          <w:noProof/>
        </w:rPr>
        <w:lastRenderedPageBreak/>
        <w:drawing>
          <wp:inline distT="0" distB="0" distL="0" distR="0" wp14:anchorId="2F27CC62" wp14:editId="0D014882">
            <wp:extent cx="5760720" cy="29114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DAE" w:rsidRDefault="00D62DAE" w:rsidP="00AF65CF">
      <w:r>
        <w:rPr>
          <w:noProof/>
        </w:rPr>
        <w:drawing>
          <wp:inline distT="0" distB="0" distL="0" distR="0" wp14:anchorId="521FF18A" wp14:editId="3EBAAAD1">
            <wp:extent cx="5760720" cy="28390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C" w:rsidRDefault="0074128C" w:rsidP="0074128C">
      <w:pPr>
        <w:pStyle w:val="Heading2"/>
      </w:pPr>
      <w:bookmarkStart w:id="45" w:name="_Toc516769236"/>
      <w:r>
        <w:t>Intent: Ergänzungen</w:t>
      </w:r>
      <w:bookmarkEnd w:id="45"/>
    </w:p>
    <w:p w:rsidR="0074128C" w:rsidRDefault="006511CB" w:rsidP="00AF65CF">
      <w:r>
        <w:rPr>
          <w:noProof/>
        </w:rPr>
        <w:drawing>
          <wp:inline distT="0" distB="0" distL="0" distR="0" wp14:anchorId="1A08CB13" wp14:editId="25DA9748">
            <wp:extent cx="5760720" cy="23723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C" w:rsidRDefault="0074128C" w:rsidP="0074128C">
      <w:pPr>
        <w:pStyle w:val="Heading2"/>
      </w:pPr>
      <w:bookmarkStart w:id="46" w:name="_Toc516769237"/>
      <w:r>
        <w:lastRenderedPageBreak/>
        <w:t>GUI Performance</w:t>
      </w:r>
      <w:bookmarkEnd w:id="46"/>
    </w:p>
    <w:p w:rsidR="0074128C" w:rsidRDefault="006511CB" w:rsidP="00AF65CF">
      <w:r>
        <w:rPr>
          <w:noProof/>
        </w:rPr>
        <w:drawing>
          <wp:inline distT="0" distB="0" distL="0" distR="0" wp14:anchorId="53C3D223" wp14:editId="6B13F184">
            <wp:extent cx="5760720" cy="31362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CB" w:rsidRDefault="006511CB" w:rsidP="00AF65CF">
      <w:r>
        <w:rPr>
          <w:noProof/>
        </w:rPr>
        <w:drawing>
          <wp:inline distT="0" distB="0" distL="0" distR="0" wp14:anchorId="60382147" wp14:editId="7157B81D">
            <wp:extent cx="5760720" cy="31515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C" w:rsidRDefault="0074128C" w:rsidP="0074128C">
      <w:pPr>
        <w:pStyle w:val="Heading2"/>
      </w:pPr>
      <w:bookmarkStart w:id="47" w:name="_Toc516769238"/>
      <w:r>
        <w:t>Fallstudie: Kontext heute</w:t>
      </w:r>
      <w:bookmarkEnd w:id="47"/>
    </w:p>
    <w:p w:rsidR="0074128C" w:rsidRDefault="00601E47" w:rsidP="00AF65CF">
      <w:r>
        <w:rPr>
          <w:noProof/>
        </w:rPr>
        <w:drawing>
          <wp:inline distT="0" distB="0" distL="0" distR="0" wp14:anchorId="3301A210" wp14:editId="4C0B2E1F">
            <wp:extent cx="4292221" cy="1991398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2345" cy="20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C" w:rsidRDefault="0074128C" w:rsidP="0074128C">
      <w:pPr>
        <w:pStyle w:val="Heading2"/>
      </w:pPr>
      <w:bookmarkStart w:id="48" w:name="_Toc516769239"/>
      <w:r>
        <w:lastRenderedPageBreak/>
        <w:t>Dynamisches User Interface</w:t>
      </w:r>
      <w:bookmarkEnd w:id="48"/>
    </w:p>
    <w:p w:rsidR="0074128C" w:rsidRDefault="00E8172B" w:rsidP="00AF65CF">
      <w:r>
        <w:rPr>
          <w:noProof/>
        </w:rPr>
        <w:drawing>
          <wp:inline distT="0" distB="0" distL="0" distR="0" wp14:anchorId="77965C7B" wp14:editId="12DC4B0A">
            <wp:extent cx="5595582" cy="3006268"/>
            <wp:effectExtent l="0" t="0" r="571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5132" cy="301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C" w:rsidRDefault="0074128C" w:rsidP="0074128C">
      <w:pPr>
        <w:pStyle w:val="Heading2"/>
      </w:pPr>
      <w:bookmarkStart w:id="49" w:name="_Toc516769240"/>
      <w:r>
        <w:t>Alternative Resourcen</w:t>
      </w:r>
      <w:bookmarkEnd w:id="49"/>
    </w:p>
    <w:p w:rsidR="0074128C" w:rsidRDefault="00E8172B" w:rsidP="00AF65CF">
      <w:r>
        <w:rPr>
          <w:noProof/>
        </w:rPr>
        <w:drawing>
          <wp:inline distT="0" distB="0" distL="0" distR="0" wp14:anchorId="6EE7FFD6" wp14:editId="7BC0ED60">
            <wp:extent cx="5621772" cy="2299647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54407" cy="231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72B" w:rsidRDefault="00E8172B" w:rsidP="00AF65CF">
      <w:r>
        <w:rPr>
          <w:noProof/>
        </w:rPr>
        <w:drawing>
          <wp:inline distT="0" distB="0" distL="0" distR="0" wp14:anchorId="5ADFAC3D" wp14:editId="0991BD41">
            <wp:extent cx="5629702" cy="2984263"/>
            <wp:effectExtent l="0" t="0" r="0" b="698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41496" cy="29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72B" w:rsidRDefault="00E8172B" w:rsidP="00AF65CF">
      <w:r>
        <w:rPr>
          <w:noProof/>
        </w:rPr>
        <w:lastRenderedPageBreak/>
        <w:drawing>
          <wp:inline distT="0" distB="0" distL="0" distR="0" wp14:anchorId="68A3A53E" wp14:editId="7963A684">
            <wp:extent cx="5760720" cy="260032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C" w:rsidRDefault="0074128C" w:rsidP="0074128C">
      <w:pPr>
        <w:pStyle w:val="Heading2"/>
      </w:pPr>
      <w:bookmarkStart w:id="50" w:name="_Toc516769241"/>
      <w:r>
        <w:t>Komponente Fragment</w:t>
      </w:r>
      <w:bookmarkEnd w:id="50"/>
    </w:p>
    <w:p w:rsidR="0074128C" w:rsidRDefault="00E0744B" w:rsidP="00AF65CF">
      <w:r>
        <w:rPr>
          <w:noProof/>
        </w:rPr>
        <w:drawing>
          <wp:inline distT="0" distB="0" distL="0" distR="0" wp14:anchorId="4F7F28A4" wp14:editId="48AB8754">
            <wp:extent cx="5760720" cy="30289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C" w:rsidRDefault="0074128C" w:rsidP="0074128C">
      <w:pPr>
        <w:pStyle w:val="Heading2"/>
      </w:pPr>
      <w:bookmarkStart w:id="51" w:name="_Toc516769242"/>
      <w:r>
        <w:t>Fragment Konzept</w:t>
      </w:r>
      <w:bookmarkEnd w:id="51"/>
    </w:p>
    <w:p w:rsidR="0074128C" w:rsidRDefault="00E0744B" w:rsidP="00AF65CF">
      <w:r>
        <w:rPr>
          <w:noProof/>
        </w:rPr>
        <w:drawing>
          <wp:inline distT="0" distB="0" distL="0" distR="0" wp14:anchorId="38CEE2B8" wp14:editId="111E449E">
            <wp:extent cx="5760720" cy="2246630"/>
            <wp:effectExtent l="0" t="0" r="0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C" w:rsidRDefault="0074128C" w:rsidP="0074128C">
      <w:pPr>
        <w:pStyle w:val="Heading2"/>
      </w:pPr>
      <w:bookmarkStart w:id="52" w:name="_Toc516769243"/>
      <w:r>
        <w:lastRenderedPageBreak/>
        <w:t>Fragment Lifecycle</w:t>
      </w:r>
      <w:bookmarkEnd w:id="52"/>
    </w:p>
    <w:p w:rsidR="0074128C" w:rsidRDefault="00E0744B" w:rsidP="00AF65CF">
      <w:r>
        <w:rPr>
          <w:noProof/>
        </w:rPr>
        <w:drawing>
          <wp:inline distT="0" distB="0" distL="0" distR="0" wp14:anchorId="699E8E18" wp14:editId="02944DA6">
            <wp:extent cx="5760720" cy="280733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4B" w:rsidRDefault="00E0744B" w:rsidP="00AF65CF">
      <w:r>
        <w:rPr>
          <w:noProof/>
        </w:rPr>
        <w:drawing>
          <wp:inline distT="0" distB="0" distL="0" distR="0" wp14:anchorId="4ED50C15" wp14:editId="13B9F23C">
            <wp:extent cx="5760720" cy="25069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C" w:rsidRDefault="0074128C" w:rsidP="0074128C">
      <w:pPr>
        <w:pStyle w:val="Heading2"/>
      </w:pPr>
      <w:bookmarkStart w:id="53" w:name="_Toc516769244"/>
      <w:r>
        <w:lastRenderedPageBreak/>
        <w:t>Hello World</w:t>
      </w:r>
      <w:bookmarkEnd w:id="53"/>
    </w:p>
    <w:p w:rsidR="0074128C" w:rsidRDefault="0074128C" w:rsidP="0074128C">
      <w:pPr>
        <w:pStyle w:val="Heading3"/>
      </w:pPr>
      <w:bookmarkStart w:id="54" w:name="_Toc516769245"/>
      <w:r>
        <w:t>Portrait Mode</w:t>
      </w:r>
      <w:bookmarkEnd w:id="54"/>
    </w:p>
    <w:p w:rsidR="0074128C" w:rsidRDefault="00C91948" w:rsidP="00AF65CF">
      <w:r>
        <w:rPr>
          <w:noProof/>
        </w:rPr>
        <w:drawing>
          <wp:inline distT="0" distB="0" distL="0" distR="0" wp14:anchorId="665EAFD7" wp14:editId="2168DE06">
            <wp:extent cx="5760720" cy="291973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C" w:rsidRDefault="0074128C" w:rsidP="0074128C">
      <w:pPr>
        <w:pStyle w:val="Heading3"/>
      </w:pPr>
      <w:bookmarkStart w:id="55" w:name="_Toc516769246"/>
      <w:r>
        <w:t>Landscape Mode</w:t>
      </w:r>
      <w:bookmarkEnd w:id="55"/>
    </w:p>
    <w:p w:rsidR="0074128C" w:rsidRDefault="00C91948" w:rsidP="00AF65CF">
      <w:r>
        <w:rPr>
          <w:noProof/>
        </w:rPr>
        <w:drawing>
          <wp:inline distT="0" distB="0" distL="0" distR="0" wp14:anchorId="3214006D" wp14:editId="6E781317">
            <wp:extent cx="5760720" cy="23812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C" w:rsidRDefault="0074128C" w:rsidP="0074128C">
      <w:pPr>
        <w:pStyle w:val="Heading2"/>
      </w:pPr>
      <w:bookmarkStart w:id="56" w:name="_Toc516769247"/>
      <w:r>
        <w:lastRenderedPageBreak/>
        <w:t>Fragment</w:t>
      </w:r>
      <w:bookmarkEnd w:id="56"/>
    </w:p>
    <w:p w:rsidR="0074128C" w:rsidRDefault="0074128C" w:rsidP="0074128C">
      <w:pPr>
        <w:pStyle w:val="Heading3"/>
      </w:pPr>
      <w:bookmarkStart w:id="57" w:name="_Toc516769248"/>
      <w:r>
        <w:t>Layout</w:t>
      </w:r>
      <w:bookmarkEnd w:id="57"/>
    </w:p>
    <w:p w:rsidR="0074128C" w:rsidRDefault="00455BCD" w:rsidP="00AF65CF">
      <w:r>
        <w:rPr>
          <w:noProof/>
        </w:rPr>
        <w:drawing>
          <wp:inline distT="0" distB="0" distL="0" distR="0" wp14:anchorId="2D2DCE67" wp14:editId="3954F33F">
            <wp:extent cx="5760720" cy="33623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C" w:rsidRDefault="0074128C" w:rsidP="0074128C">
      <w:pPr>
        <w:pStyle w:val="Heading3"/>
      </w:pPr>
      <w:bookmarkStart w:id="58" w:name="_Toc516769249"/>
      <w:r>
        <w:t>Statisch</w:t>
      </w:r>
      <w:bookmarkEnd w:id="58"/>
    </w:p>
    <w:p w:rsidR="0074128C" w:rsidRDefault="00455BCD" w:rsidP="00AF65CF">
      <w:r>
        <w:rPr>
          <w:noProof/>
        </w:rPr>
        <w:drawing>
          <wp:inline distT="0" distB="0" distL="0" distR="0" wp14:anchorId="19E9EF84" wp14:editId="623B3B40">
            <wp:extent cx="5760720" cy="32842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C" w:rsidRDefault="0074128C" w:rsidP="0074128C">
      <w:pPr>
        <w:pStyle w:val="Heading3"/>
      </w:pPr>
      <w:bookmarkStart w:id="59" w:name="_Toc516769250"/>
      <w:r>
        <w:lastRenderedPageBreak/>
        <w:t>Dynamisch</w:t>
      </w:r>
      <w:bookmarkEnd w:id="59"/>
    </w:p>
    <w:p w:rsidR="0074128C" w:rsidRDefault="00455BCD" w:rsidP="00AF65CF">
      <w:r>
        <w:rPr>
          <w:noProof/>
        </w:rPr>
        <w:drawing>
          <wp:inline distT="0" distB="0" distL="0" distR="0" wp14:anchorId="64203887" wp14:editId="071A6A18">
            <wp:extent cx="5760720" cy="266763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C" w:rsidRDefault="0074128C" w:rsidP="0074128C">
      <w:pPr>
        <w:pStyle w:val="Heading3"/>
      </w:pPr>
      <w:bookmarkStart w:id="60" w:name="_Toc516769251"/>
      <w:r>
        <w:t xml:space="preserve">Dynamisch </w:t>
      </w:r>
      <w:r>
        <w:sym w:font="Wingdings" w:char="F0E0"/>
      </w:r>
      <w:r>
        <w:t xml:space="preserve"> Transaction</w:t>
      </w:r>
      <w:bookmarkEnd w:id="60"/>
    </w:p>
    <w:p w:rsidR="0074128C" w:rsidRDefault="00455BCD" w:rsidP="00AF65CF">
      <w:r>
        <w:rPr>
          <w:noProof/>
        </w:rPr>
        <w:drawing>
          <wp:inline distT="0" distB="0" distL="0" distR="0" wp14:anchorId="3E5B26E4" wp14:editId="431772FA">
            <wp:extent cx="5760720" cy="333946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C" w:rsidRDefault="0074128C" w:rsidP="0074128C">
      <w:pPr>
        <w:pStyle w:val="Heading2"/>
      </w:pPr>
      <w:bookmarkStart w:id="61" w:name="_Toc516769252"/>
      <w:r>
        <w:lastRenderedPageBreak/>
        <w:t>App-Layout Modus erkennen</w:t>
      </w:r>
      <w:bookmarkEnd w:id="61"/>
    </w:p>
    <w:p w:rsidR="0074128C" w:rsidRDefault="00455BCD" w:rsidP="00AF65CF">
      <w:r>
        <w:rPr>
          <w:noProof/>
        </w:rPr>
        <w:drawing>
          <wp:inline distT="0" distB="0" distL="0" distR="0" wp14:anchorId="7627E6CC" wp14:editId="545ED28D">
            <wp:extent cx="5760720" cy="3005455"/>
            <wp:effectExtent l="0" t="0" r="0" b="444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C" w:rsidRDefault="0074128C" w:rsidP="0074128C">
      <w:pPr>
        <w:pStyle w:val="Heading2"/>
      </w:pPr>
      <w:bookmarkStart w:id="62" w:name="_Toc516769253"/>
      <w:r>
        <w:t>Arbeitsblatt 3</w:t>
      </w:r>
      <w:bookmarkEnd w:id="62"/>
    </w:p>
    <w:p w:rsidR="0074128C" w:rsidRDefault="00455BCD" w:rsidP="00AF65CF">
      <w:r>
        <w:rPr>
          <w:noProof/>
        </w:rPr>
        <w:drawing>
          <wp:inline distT="0" distB="0" distL="0" distR="0" wp14:anchorId="46F1032E" wp14:editId="76FFA1D2">
            <wp:extent cx="5760720" cy="133858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C" w:rsidRDefault="0074128C" w:rsidP="0074128C">
      <w:pPr>
        <w:pStyle w:val="Heading2"/>
      </w:pPr>
      <w:bookmarkStart w:id="63" w:name="_Toc516769254"/>
      <w:r>
        <w:t>Übung 2 (Fallstudie)</w:t>
      </w:r>
      <w:bookmarkEnd w:id="63"/>
    </w:p>
    <w:p w:rsidR="0074128C" w:rsidRDefault="00455BCD" w:rsidP="00AF65CF">
      <w:r>
        <w:rPr>
          <w:noProof/>
        </w:rPr>
        <w:drawing>
          <wp:inline distT="0" distB="0" distL="0" distR="0" wp14:anchorId="03EE3BA6" wp14:editId="6DAA8809">
            <wp:extent cx="5760720" cy="69469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8C" w:rsidRDefault="0074128C" w:rsidP="00AF65CF"/>
    <w:p w:rsidR="00810C75" w:rsidRDefault="00810C75" w:rsidP="00810C75">
      <w:pPr>
        <w:pStyle w:val="Heading1"/>
      </w:pPr>
      <w:bookmarkStart w:id="64" w:name="_Toc516769255"/>
      <w:r>
        <w:lastRenderedPageBreak/>
        <w:t>Woche 5</w:t>
      </w:r>
      <w:bookmarkEnd w:id="64"/>
    </w:p>
    <w:p w:rsidR="00810C75" w:rsidRDefault="008E39CE" w:rsidP="008E39CE">
      <w:pPr>
        <w:pStyle w:val="Heading2"/>
      </w:pPr>
      <w:bookmarkStart w:id="65" w:name="_Toc516769256"/>
      <w:r>
        <w:t>Ziele heute</w:t>
      </w:r>
      <w:bookmarkEnd w:id="65"/>
    </w:p>
    <w:p w:rsidR="008E39CE" w:rsidRDefault="008E39CE" w:rsidP="00AF65CF">
      <w:r>
        <w:rPr>
          <w:noProof/>
        </w:rPr>
        <w:drawing>
          <wp:inline distT="0" distB="0" distL="0" distR="0" wp14:anchorId="389E4FEA" wp14:editId="329827F8">
            <wp:extent cx="5760720" cy="227520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CE" w:rsidRDefault="008E39CE" w:rsidP="008E39CE">
      <w:pPr>
        <w:pStyle w:val="Heading2"/>
      </w:pPr>
      <w:bookmarkStart w:id="66" w:name="_Toc516769257"/>
      <w:r>
        <w:t>Fallstudie: Kontext heute</w:t>
      </w:r>
      <w:bookmarkEnd w:id="66"/>
    </w:p>
    <w:p w:rsidR="008E39CE" w:rsidRDefault="008E39CE" w:rsidP="00AF65CF">
      <w:r>
        <w:rPr>
          <w:noProof/>
        </w:rPr>
        <w:drawing>
          <wp:inline distT="0" distB="0" distL="0" distR="0" wp14:anchorId="127A334E" wp14:editId="0D156316">
            <wp:extent cx="5760720" cy="26301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CE" w:rsidRDefault="008E39CE" w:rsidP="008E39CE">
      <w:pPr>
        <w:pStyle w:val="Heading2"/>
      </w:pPr>
      <w:bookmarkStart w:id="67" w:name="_Toc516769258"/>
      <w:r>
        <w:lastRenderedPageBreak/>
        <w:t>Arbeitsblatt 3: Review</w:t>
      </w:r>
      <w:bookmarkEnd w:id="67"/>
    </w:p>
    <w:p w:rsidR="008E39CE" w:rsidRDefault="008E39CE" w:rsidP="00AF65CF">
      <w:r>
        <w:rPr>
          <w:noProof/>
        </w:rPr>
        <w:drawing>
          <wp:inline distT="0" distB="0" distL="0" distR="0" wp14:anchorId="0DE698F1" wp14:editId="17EB2C3E">
            <wp:extent cx="5760720" cy="32461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CE" w:rsidRDefault="008E39CE" w:rsidP="008E39CE">
      <w:pPr>
        <w:pStyle w:val="Heading2"/>
      </w:pPr>
      <w:bookmarkStart w:id="68" w:name="_Toc516769259"/>
      <w:r>
        <w:t>«Main Thread» Konzept</w:t>
      </w:r>
      <w:bookmarkEnd w:id="68"/>
    </w:p>
    <w:p w:rsidR="008E39CE" w:rsidRDefault="008E39CE" w:rsidP="00AF65CF">
      <w:r>
        <w:rPr>
          <w:noProof/>
        </w:rPr>
        <w:drawing>
          <wp:inline distT="0" distB="0" distL="0" distR="0" wp14:anchorId="69828BD4" wp14:editId="5964158A">
            <wp:extent cx="5760720" cy="3211195"/>
            <wp:effectExtent l="0" t="0" r="0" b="825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CE" w:rsidRDefault="008E39CE" w:rsidP="008E39CE">
      <w:pPr>
        <w:pStyle w:val="Heading2"/>
        <w:rPr>
          <w:lang w:val="en-GB"/>
        </w:rPr>
      </w:pPr>
      <w:bookmarkStart w:id="69" w:name="_Toc516769260"/>
      <w:r w:rsidRPr="008E39CE">
        <w:rPr>
          <w:lang w:val="en-GB"/>
        </w:rPr>
        <w:lastRenderedPageBreak/>
        <w:t>Multi-Threading mit Java T</w:t>
      </w:r>
      <w:r>
        <w:rPr>
          <w:lang w:val="en-GB"/>
        </w:rPr>
        <w:t>hread</w:t>
      </w:r>
      <w:bookmarkEnd w:id="69"/>
    </w:p>
    <w:p w:rsidR="008E39CE" w:rsidRDefault="008E39CE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C7EC71A" wp14:editId="5D9461F9">
            <wp:extent cx="5760720" cy="2967990"/>
            <wp:effectExtent l="0" t="0" r="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CE" w:rsidRDefault="008E39CE" w:rsidP="008E39CE">
      <w:pPr>
        <w:pStyle w:val="Heading2"/>
        <w:rPr>
          <w:lang w:val="en-GB"/>
        </w:rPr>
      </w:pPr>
      <w:bookmarkStart w:id="70" w:name="_Toc516769261"/>
      <w:r>
        <w:rPr>
          <w:lang w:val="en-GB"/>
        </w:rPr>
        <w:t>Threading: Informationsfluss</w:t>
      </w:r>
      <w:bookmarkEnd w:id="70"/>
    </w:p>
    <w:p w:rsidR="008E39CE" w:rsidRDefault="008E39CE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A1069E8" wp14:editId="0B645794">
            <wp:extent cx="5760720" cy="1879600"/>
            <wp:effectExtent l="0" t="0" r="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CE" w:rsidRDefault="008E39CE" w:rsidP="008E39CE">
      <w:pPr>
        <w:pStyle w:val="Heading2"/>
        <w:rPr>
          <w:lang w:val="en-GB"/>
        </w:rPr>
      </w:pPr>
      <w:bookmarkStart w:id="71" w:name="_Toc516769262"/>
      <w:r>
        <w:rPr>
          <w:lang w:val="en-GB"/>
        </w:rPr>
        <w:t>Arbeitsblatt 4: Thread</w:t>
      </w:r>
      <w:bookmarkEnd w:id="71"/>
    </w:p>
    <w:p w:rsidR="008E39CE" w:rsidRDefault="00EC7E5C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A6E33A9" wp14:editId="32BD0BB0">
            <wp:extent cx="5760720" cy="272605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CE" w:rsidRDefault="008E39CE" w:rsidP="008E39CE">
      <w:pPr>
        <w:pStyle w:val="Heading2"/>
        <w:rPr>
          <w:lang w:val="en-GB"/>
        </w:rPr>
      </w:pPr>
      <w:bookmarkStart w:id="72" w:name="_Toc516769263"/>
      <w:r>
        <w:rPr>
          <w:lang w:val="en-GB"/>
        </w:rPr>
        <w:lastRenderedPageBreak/>
        <w:t>Multi-Threading mit AsyncTask</w:t>
      </w:r>
      <w:bookmarkEnd w:id="72"/>
    </w:p>
    <w:p w:rsidR="008E39CE" w:rsidRDefault="00EC7E5C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CF5255A" wp14:editId="3FD5BBF5">
            <wp:extent cx="5760720" cy="29794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CE" w:rsidRDefault="008E39CE" w:rsidP="008E39CE">
      <w:pPr>
        <w:pStyle w:val="Heading2"/>
        <w:rPr>
          <w:lang w:val="en-GB"/>
        </w:rPr>
      </w:pPr>
      <w:bookmarkStart w:id="73" w:name="_Toc516769264"/>
      <w:r>
        <w:rPr>
          <w:lang w:val="en-GB"/>
        </w:rPr>
        <w:t>AsyncTask: Informationsfluss</w:t>
      </w:r>
      <w:bookmarkEnd w:id="73"/>
    </w:p>
    <w:p w:rsidR="008E39CE" w:rsidRDefault="00EC7E5C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5261726" wp14:editId="07F2355C">
            <wp:extent cx="5760720" cy="216090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CE" w:rsidRDefault="008E39CE" w:rsidP="008E39CE">
      <w:pPr>
        <w:pStyle w:val="Heading2"/>
        <w:rPr>
          <w:lang w:val="en-GB"/>
        </w:rPr>
      </w:pPr>
      <w:bookmarkStart w:id="74" w:name="_Toc516769265"/>
      <w:r>
        <w:rPr>
          <w:lang w:val="en-GB"/>
        </w:rPr>
        <w:t>AsyncTask: Beispielparameter</w:t>
      </w:r>
      <w:bookmarkEnd w:id="74"/>
    </w:p>
    <w:p w:rsidR="008E39CE" w:rsidRDefault="00EC7E5C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F5AC8A6" wp14:editId="340C90EC">
            <wp:extent cx="5760720" cy="28016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CE" w:rsidRDefault="008E39CE" w:rsidP="008E39CE">
      <w:pPr>
        <w:pStyle w:val="Heading2"/>
        <w:rPr>
          <w:lang w:val="en-GB"/>
        </w:rPr>
      </w:pPr>
      <w:bookmarkStart w:id="75" w:name="_Toc516769266"/>
      <w:r>
        <w:rPr>
          <w:lang w:val="en-GB"/>
        </w:rPr>
        <w:lastRenderedPageBreak/>
        <w:t>Arbeitsblatt 5: AsyncTask</w:t>
      </w:r>
      <w:bookmarkEnd w:id="75"/>
    </w:p>
    <w:p w:rsidR="008E39CE" w:rsidRDefault="00EC7E5C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7591DE6" wp14:editId="4F9DD76C">
            <wp:extent cx="5760720" cy="2474595"/>
            <wp:effectExtent l="0" t="0" r="0" b="190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CE" w:rsidRDefault="008E39CE" w:rsidP="008E39CE">
      <w:pPr>
        <w:pStyle w:val="Heading2"/>
        <w:rPr>
          <w:lang w:val="en-GB"/>
        </w:rPr>
      </w:pPr>
      <w:bookmarkStart w:id="76" w:name="_Toc516769267"/>
      <w:r>
        <w:rPr>
          <w:lang w:val="en-GB"/>
        </w:rPr>
        <w:t>Übung 3 (Fallstudie)</w:t>
      </w:r>
      <w:bookmarkEnd w:id="76"/>
    </w:p>
    <w:p w:rsidR="00A01BDA" w:rsidRPr="008E39CE" w:rsidRDefault="00EC7E5C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313CC5C" wp14:editId="558D35F4">
            <wp:extent cx="5760720" cy="92900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DA" w:rsidRPr="008E39CE" w:rsidRDefault="00A01BDA" w:rsidP="00AF65CF">
      <w:pPr>
        <w:rPr>
          <w:lang w:val="en-GB"/>
        </w:rPr>
      </w:pPr>
    </w:p>
    <w:p w:rsidR="00A01BDA" w:rsidRDefault="00A01BDA" w:rsidP="00A01BDA">
      <w:pPr>
        <w:pStyle w:val="Heading1"/>
      </w:pPr>
      <w:bookmarkStart w:id="77" w:name="_Toc516769268"/>
      <w:r>
        <w:lastRenderedPageBreak/>
        <w:t>Woche 6</w:t>
      </w:r>
      <w:bookmarkEnd w:id="77"/>
    </w:p>
    <w:p w:rsidR="00A01BDA" w:rsidRDefault="002A378A" w:rsidP="002A378A">
      <w:pPr>
        <w:pStyle w:val="Heading2"/>
      </w:pPr>
      <w:bookmarkStart w:id="78" w:name="_Toc516769269"/>
      <w:r>
        <w:t>Ziele heute</w:t>
      </w:r>
      <w:bookmarkEnd w:id="78"/>
    </w:p>
    <w:p w:rsidR="002A378A" w:rsidRDefault="00094EC4" w:rsidP="00AF65CF">
      <w:r>
        <w:rPr>
          <w:noProof/>
        </w:rPr>
        <w:drawing>
          <wp:inline distT="0" distB="0" distL="0" distR="0" wp14:anchorId="0D6002A5" wp14:editId="28CE9742">
            <wp:extent cx="5760720" cy="202438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Default="002A378A" w:rsidP="002A378A">
      <w:pPr>
        <w:pStyle w:val="Heading2"/>
      </w:pPr>
      <w:bookmarkStart w:id="79" w:name="_Toc516769270"/>
      <w:r>
        <w:t>Android Prüfung</w:t>
      </w:r>
      <w:bookmarkEnd w:id="79"/>
    </w:p>
    <w:p w:rsidR="002A378A" w:rsidRDefault="00094EC4" w:rsidP="00AF65CF">
      <w:r>
        <w:rPr>
          <w:noProof/>
        </w:rPr>
        <w:drawing>
          <wp:inline distT="0" distB="0" distL="0" distR="0" wp14:anchorId="5C6E3B8D" wp14:editId="032990C3">
            <wp:extent cx="5760720" cy="312674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Default="002A378A" w:rsidP="002A378A">
      <w:pPr>
        <w:pStyle w:val="Heading2"/>
      </w:pPr>
      <w:bookmarkStart w:id="80" w:name="_Toc516769271"/>
      <w:r>
        <w:t>Informationen zu Teil 2</w:t>
      </w:r>
      <w:bookmarkEnd w:id="80"/>
    </w:p>
    <w:p w:rsidR="002A378A" w:rsidRDefault="00094EC4" w:rsidP="00AF65CF">
      <w:r>
        <w:rPr>
          <w:noProof/>
        </w:rPr>
        <w:drawing>
          <wp:inline distT="0" distB="0" distL="0" distR="0" wp14:anchorId="0D3A31DF" wp14:editId="300BFD01">
            <wp:extent cx="5760720" cy="2619375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Default="002A378A" w:rsidP="002A378A">
      <w:pPr>
        <w:pStyle w:val="Heading2"/>
      </w:pPr>
      <w:bookmarkStart w:id="81" w:name="_Toc516769272"/>
      <w:r>
        <w:lastRenderedPageBreak/>
        <w:t>Integration SPERO SPRK + SDK</w:t>
      </w:r>
      <w:bookmarkEnd w:id="81"/>
    </w:p>
    <w:p w:rsidR="002A378A" w:rsidRDefault="00094EC4" w:rsidP="00AF65CF">
      <w:r>
        <w:rPr>
          <w:noProof/>
        </w:rPr>
        <w:drawing>
          <wp:inline distT="0" distB="0" distL="0" distR="0" wp14:anchorId="3A7DF837" wp14:editId="2D2B1972">
            <wp:extent cx="5760720" cy="297243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Default="002A378A" w:rsidP="002A378A">
      <w:pPr>
        <w:pStyle w:val="Heading2"/>
      </w:pPr>
      <w:bookmarkStart w:id="82" w:name="_Toc516769273"/>
      <w:r>
        <w:t>Fallstudie: Kontext heute</w:t>
      </w:r>
      <w:bookmarkEnd w:id="82"/>
    </w:p>
    <w:p w:rsidR="002A378A" w:rsidRDefault="00094EC4" w:rsidP="00AF65CF">
      <w:r>
        <w:rPr>
          <w:noProof/>
        </w:rPr>
        <w:drawing>
          <wp:inline distT="0" distB="0" distL="0" distR="0" wp14:anchorId="1D2D559C" wp14:editId="1175F3FF">
            <wp:extent cx="5760720" cy="287782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Default="002A378A" w:rsidP="002A378A">
      <w:pPr>
        <w:pStyle w:val="Heading2"/>
      </w:pPr>
      <w:bookmarkStart w:id="83" w:name="_Toc516769274"/>
      <w:r>
        <w:lastRenderedPageBreak/>
        <w:t>Linux Prozess</w:t>
      </w:r>
      <w:bookmarkEnd w:id="83"/>
    </w:p>
    <w:p w:rsidR="002A378A" w:rsidRDefault="00094EC4" w:rsidP="00AF65CF">
      <w:r>
        <w:rPr>
          <w:noProof/>
        </w:rPr>
        <w:drawing>
          <wp:inline distT="0" distB="0" distL="0" distR="0" wp14:anchorId="50B86C27" wp14:editId="6E33AE92">
            <wp:extent cx="5760720" cy="280733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Default="002A378A" w:rsidP="002A378A">
      <w:pPr>
        <w:pStyle w:val="Heading2"/>
      </w:pPr>
      <w:bookmarkStart w:id="84" w:name="_Toc516769275"/>
      <w:r>
        <w:t>Android Thread</w:t>
      </w:r>
      <w:bookmarkEnd w:id="84"/>
    </w:p>
    <w:p w:rsidR="002A378A" w:rsidRDefault="00094EC4" w:rsidP="00AF65CF">
      <w:r>
        <w:rPr>
          <w:noProof/>
        </w:rPr>
        <w:drawing>
          <wp:inline distT="0" distB="0" distL="0" distR="0" wp14:anchorId="3A9CF190" wp14:editId="79803DE1">
            <wp:extent cx="5760720" cy="291973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Default="002A378A" w:rsidP="002A378A">
      <w:pPr>
        <w:pStyle w:val="Heading2"/>
      </w:pPr>
      <w:bookmarkStart w:id="85" w:name="_Toc516769276"/>
      <w:r>
        <w:lastRenderedPageBreak/>
        <w:t>Main Thread</w:t>
      </w:r>
      <w:bookmarkEnd w:id="85"/>
    </w:p>
    <w:p w:rsidR="002A378A" w:rsidRDefault="00094EC4" w:rsidP="00AF65CF">
      <w:r>
        <w:rPr>
          <w:noProof/>
        </w:rPr>
        <w:drawing>
          <wp:inline distT="0" distB="0" distL="0" distR="0" wp14:anchorId="18C45A46" wp14:editId="45020B67">
            <wp:extent cx="5760720" cy="3060065"/>
            <wp:effectExtent l="0" t="0" r="0" b="698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Default="002A378A" w:rsidP="002A378A">
      <w:pPr>
        <w:pStyle w:val="Heading2"/>
      </w:pPr>
      <w:bookmarkStart w:id="86" w:name="_Toc516769277"/>
      <w:r>
        <w:t>Multithreading</w:t>
      </w:r>
      <w:bookmarkEnd w:id="86"/>
    </w:p>
    <w:p w:rsidR="002A378A" w:rsidRDefault="00094EC4" w:rsidP="00AF65CF">
      <w:r>
        <w:rPr>
          <w:noProof/>
        </w:rPr>
        <w:drawing>
          <wp:inline distT="0" distB="0" distL="0" distR="0" wp14:anchorId="238E96B3" wp14:editId="11D57F61">
            <wp:extent cx="5760720" cy="261048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Default="002A378A" w:rsidP="002A378A">
      <w:pPr>
        <w:pStyle w:val="Heading2"/>
      </w:pPr>
      <w:bookmarkStart w:id="87" w:name="_Toc516769278"/>
      <w:r>
        <w:lastRenderedPageBreak/>
        <w:t>AsyncTask: Vor- und Nachteile</w:t>
      </w:r>
      <w:bookmarkEnd w:id="87"/>
    </w:p>
    <w:p w:rsidR="002A378A" w:rsidRDefault="00094EC4" w:rsidP="00AF65CF">
      <w:r>
        <w:rPr>
          <w:noProof/>
        </w:rPr>
        <w:drawing>
          <wp:inline distT="0" distB="0" distL="0" distR="0" wp14:anchorId="151C18BD" wp14:editId="7ACD4704">
            <wp:extent cx="5760720" cy="293814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Pr="002A378A" w:rsidRDefault="002A378A" w:rsidP="002A378A">
      <w:pPr>
        <w:pStyle w:val="Heading2"/>
        <w:rPr>
          <w:lang w:val="en-US"/>
        </w:rPr>
      </w:pPr>
      <w:bookmarkStart w:id="88" w:name="_Toc516769279"/>
      <w:r w:rsidRPr="002A378A">
        <w:rPr>
          <w:lang w:val="en-US"/>
        </w:rPr>
        <w:t>Lose Koppelung Main- &amp; Worker-Thread</w:t>
      </w:r>
      <w:bookmarkEnd w:id="88"/>
    </w:p>
    <w:p w:rsidR="002A378A" w:rsidRPr="002A378A" w:rsidRDefault="00094EC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90CC28D" wp14:editId="39E72E42">
            <wp:extent cx="5760720" cy="2755900"/>
            <wp:effectExtent l="0" t="0" r="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Default="002A378A" w:rsidP="002A378A">
      <w:pPr>
        <w:pStyle w:val="Heading2"/>
        <w:rPr>
          <w:lang w:val="en-US"/>
        </w:rPr>
      </w:pPr>
      <w:bookmarkStart w:id="89" w:name="_Toc516769280"/>
      <w:r>
        <w:rPr>
          <w:lang w:val="en-US"/>
        </w:rPr>
        <w:lastRenderedPageBreak/>
        <w:t>Main-Thread und “Message Passing”</w:t>
      </w:r>
      <w:bookmarkEnd w:id="89"/>
    </w:p>
    <w:p w:rsidR="002A378A" w:rsidRDefault="00094EC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8DD774E" wp14:editId="6960FA22">
            <wp:extent cx="5760720" cy="2590165"/>
            <wp:effectExtent l="0" t="0" r="0" b="63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17" w:rsidRDefault="00232F17" w:rsidP="00AF65CF">
      <w:pPr>
        <w:rPr>
          <w:lang w:val="en-US"/>
        </w:rPr>
      </w:pPr>
      <w:r>
        <w:rPr>
          <w:noProof/>
        </w:rPr>
        <w:drawing>
          <wp:inline distT="0" distB="0" distL="0" distR="0">
            <wp:extent cx="5181164" cy="2913797"/>
            <wp:effectExtent l="0" t="0" r="635" b="1270"/>
            <wp:docPr id="182" name="Picture 182" descr="C:\Users\swaechter\AppData\Local\Microsoft\Windows\INetCache\Content.Word\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waechter\AppData\Local\Microsoft\Windows\INetCache\Content.Word\Download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494" cy="2921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F17" w:rsidRDefault="00232F17" w:rsidP="00AF65CF">
      <w:pPr>
        <w:rPr>
          <w:lang w:val="en-US"/>
        </w:rPr>
      </w:pPr>
      <w:r>
        <w:rPr>
          <w:noProof/>
        </w:rPr>
        <w:drawing>
          <wp:inline distT="0" distB="0" distL="0" distR="0">
            <wp:extent cx="5199797" cy="2924277"/>
            <wp:effectExtent l="0" t="0" r="1270" b="0"/>
            <wp:docPr id="183" name="Picture 183" descr="C:\Users\swaechter\AppData\Local\Microsoft\Windows\INetCache\Content.Word\Download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waechter\AppData\Local\Microsoft\Windows\INetCache\Content.Word\Download (1)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822" cy="292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78A" w:rsidRDefault="002A378A" w:rsidP="002A378A">
      <w:pPr>
        <w:pStyle w:val="Heading2"/>
        <w:rPr>
          <w:lang w:val="en-US"/>
        </w:rPr>
      </w:pPr>
      <w:bookmarkStart w:id="90" w:name="_Toc516769281"/>
      <w:r>
        <w:rPr>
          <w:lang w:val="en-US"/>
        </w:rPr>
        <w:lastRenderedPageBreak/>
        <w:t>MessageQueue, Looper &amp; Handler</w:t>
      </w:r>
      <w:bookmarkEnd w:id="90"/>
    </w:p>
    <w:p w:rsidR="002A378A" w:rsidRDefault="00094EC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2D0A002" wp14:editId="500E50EE">
            <wp:extent cx="5760720" cy="2012315"/>
            <wp:effectExtent l="0" t="0" r="0" b="698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Default="002A378A" w:rsidP="002A378A">
      <w:pPr>
        <w:pStyle w:val="Heading2"/>
        <w:rPr>
          <w:lang w:val="en-US"/>
        </w:rPr>
      </w:pPr>
      <w:bookmarkStart w:id="91" w:name="_Toc516769282"/>
      <w:r>
        <w:rPr>
          <w:lang w:val="en-US"/>
        </w:rPr>
        <w:t>“runOnUiThread()” Details</w:t>
      </w:r>
      <w:bookmarkEnd w:id="91"/>
    </w:p>
    <w:p w:rsidR="002A378A" w:rsidRDefault="00094EC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351223D5" wp14:editId="52D08FC0">
            <wp:extent cx="5760720" cy="314452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Default="002A378A" w:rsidP="002A378A">
      <w:pPr>
        <w:pStyle w:val="Heading2"/>
        <w:rPr>
          <w:lang w:val="en-US"/>
        </w:rPr>
      </w:pPr>
      <w:bookmarkStart w:id="92" w:name="_Toc516769283"/>
      <w:r>
        <w:rPr>
          <w:lang w:val="en-US"/>
        </w:rPr>
        <w:t>Class Handler: API</w:t>
      </w:r>
      <w:bookmarkEnd w:id="92"/>
    </w:p>
    <w:p w:rsidR="002A378A" w:rsidRDefault="00094EC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BA12B43" wp14:editId="0DBB38C7">
            <wp:extent cx="5760720" cy="240792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Default="002A378A" w:rsidP="002A378A">
      <w:pPr>
        <w:pStyle w:val="Heading2"/>
        <w:rPr>
          <w:lang w:val="en-US"/>
        </w:rPr>
      </w:pPr>
      <w:bookmarkStart w:id="93" w:name="_Toc516769284"/>
      <w:r>
        <w:rPr>
          <w:lang w:val="en-US"/>
        </w:rPr>
        <w:lastRenderedPageBreak/>
        <w:t>Class Message: API</w:t>
      </w:r>
      <w:bookmarkEnd w:id="93"/>
    </w:p>
    <w:p w:rsidR="002A378A" w:rsidRDefault="00094EC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99C3E1F" wp14:editId="37EEA4C1">
            <wp:extent cx="5760720" cy="9525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Default="002A378A" w:rsidP="002A378A">
      <w:pPr>
        <w:pStyle w:val="Heading2"/>
        <w:rPr>
          <w:lang w:val="en-US"/>
        </w:rPr>
      </w:pPr>
      <w:bookmarkStart w:id="94" w:name="_Toc516769285"/>
      <w:r>
        <w:rPr>
          <w:lang w:val="en-US"/>
        </w:rPr>
        <w:t>Class Looper: API</w:t>
      </w:r>
      <w:bookmarkEnd w:id="94"/>
    </w:p>
    <w:p w:rsidR="002A378A" w:rsidRDefault="00094EC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4621615" wp14:editId="2D8AE61E">
            <wp:extent cx="5760720" cy="2526665"/>
            <wp:effectExtent l="0" t="0" r="0" b="698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Default="002A378A" w:rsidP="002A378A">
      <w:pPr>
        <w:pStyle w:val="Heading2"/>
        <w:rPr>
          <w:lang w:val="en-US"/>
        </w:rPr>
      </w:pPr>
      <w:bookmarkStart w:id="95" w:name="_Toc516769286"/>
      <w:r>
        <w:rPr>
          <w:lang w:val="en-US"/>
        </w:rPr>
        <w:t>Class Looper: Code Snippet</w:t>
      </w:r>
      <w:bookmarkEnd w:id="95"/>
    </w:p>
    <w:p w:rsidR="002A378A" w:rsidRDefault="00094EC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E206876" wp14:editId="7BDCF25D">
            <wp:extent cx="5760720" cy="325818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Default="002A378A" w:rsidP="002A378A">
      <w:pPr>
        <w:pStyle w:val="Heading2"/>
        <w:rPr>
          <w:lang w:val="en-US"/>
        </w:rPr>
      </w:pPr>
      <w:bookmarkStart w:id="96" w:name="_Toc516769287"/>
      <w:r>
        <w:rPr>
          <w:lang w:val="en-US"/>
        </w:rPr>
        <w:lastRenderedPageBreak/>
        <w:t>Class HandlerThread: API</w:t>
      </w:r>
      <w:bookmarkEnd w:id="96"/>
    </w:p>
    <w:p w:rsidR="002A378A" w:rsidRDefault="00094EC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ACD0783" wp14:editId="4BF2CC9D">
            <wp:extent cx="5760720" cy="1158240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Default="002A378A" w:rsidP="002A378A">
      <w:pPr>
        <w:pStyle w:val="Heading2"/>
        <w:rPr>
          <w:lang w:val="en-US"/>
        </w:rPr>
      </w:pPr>
      <w:bookmarkStart w:id="97" w:name="_Toc516769288"/>
      <w:r>
        <w:rPr>
          <w:lang w:val="en-US"/>
        </w:rPr>
        <w:t>Class HandlerThread: Code Snippet</w:t>
      </w:r>
      <w:bookmarkEnd w:id="97"/>
    </w:p>
    <w:p w:rsidR="002A378A" w:rsidRDefault="00094EC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304C710C" wp14:editId="3DE36752">
            <wp:extent cx="5760720" cy="2393950"/>
            <wp:effectExtent l="0" t="0" r="0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Default="002A378A" w:rsidP="002A378A">
      <w:pPr>
        <w:pStyle w:val="Heading2"/>
        <w:rPr>
          <w:lang w:val="en-US"/>
        </w:rPr>
      </w:pPr>
      <w:bookmarkStart w:id="98" w:name="_Toc516769289"/>
      <w:r>
        <w:rPr>
          <w:lang w:val="en-US"/>
        </w:rPr>
        <w:t>Class Handler: Message verarbeiten</w:t>
      </w:r>
      <w:bookmarkEnd w:id="98"/>
    </w:p>
    <w:p w:rsidR="002A378A" w:rsidRDefault="00094EC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EE8B609" wp14:editId="5C50FDF0">
            <wp:extent cx="5760720" cy="303212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Default="005B312C" w:rsidP="002A378A">
      <w:pPr>
        <w:pStyle w:val="Heading2"/>
        <w:rPr>
          <w:lang w:val="en-US"/>
        </w:rPr>
      </w:pPr>
      <w:bookmarkStart w:id="99" w:name="_Toc516769290"/>
      <w:r>
        <w:rPr>
          <w:lang w:val="en-US"/>
        </w:rPr>
        <w:lastRenderedPageBreak/>
        <w:t>Class H</w:t>
      </w:r>
      <w:r w:rsidR="002A378A">
        <w:rPr>
          <w:lang w:val="en-US"/>
        </w:rPr>
        <w:t>andler: Message senden</w:t>
      </w:r>
      <w:bookmarkEnd w:id="99"/>
    </w:p>
    <w:p w:rsidR="002A378A" w:rsidRDefault="0035385F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B3B08FD" wp14:editId="6422B4F9">
            <wp:extent cx="5760720" cy="28384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Default="002A378A" w:rsidP="002A378A">
      <w:pPr>
        <w:pStyle w:val="Heading2"/>
        <w:rPr>
          <w:lang w:val="en-US"/>
        </w:rPr>
      </w:pPr>
      <w:bookmarkStart w:id="100" w:name="_Toc516769291"/>
      <w:r>
        <w:rPr>
          <w:lang w:val="en-US"/>
        </w:rPr>
        <w:t>Arbeitsblatt 6: HandlerThread</w:t>
      </w:r>
      <w:bookmarkEnd w:id="100"/>
    </w:p>
    <w:p w:rsidR="002A378A" w:rsidRDefault="00AA4188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30E06EF" wp14:editId="6DF27711">
            <wp:extent cx="5760720" cy="2909570"/>
            <wp:effectExtent l="0" t="0" r="0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Default="002A378A" w:rsidP="002A378A">
      <w:pPr>
        <w:pStyle w:val="Heading2"/>
        <w:rPr>
          <w:lang w:val="en-US"/>
        </w:rPr>
      </w:pPr>
      <w:bookmarkStart w:id="101" w:name="_Toc516769292"/>
      <w:r>
        <w:rPr>
          <w:lang w:val="en-US"/>
        </w:rPr>
        <w:lastRenderedPageBreak/>
        <w:t>Übung 4 (Fallstudie)</w:t>
      </w:r>
      <w:bookmarkEnd w:id="101"/>
    </w:p>
    <w:p w:rsidR="002A378A" w:rsidRPr="002A378A" w:rsidRDefault="00AA4188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F28D72E" wp14:editId="0E23D9D8">
            <wp:extent cx="5760720" cy="3156585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8A" w:rsidRPr="002A378A" w:rsidRDefault="002A378A" w:rsidP="00AF65CF">
      <w:pPr>
        <w:rPr>
          <w:lang w:val="en-US"/>
        </w:rPr>
      </w:pPr>
    </w:p>
    <w:p w:rsidR="008E30E2" w:rsidRDefault="008E30E2" w:rsidP="008E30E2">
      <w:pPr>
        <w:pStyle w:val="Heading1"/>
      </w:pPr>
      <w:bookmarkStart w:id="102" w:name="_Toc516769293"/>
      <w:r>
        <w:lastRenderedPageBreak/>
        <w:t>Woche 7</w:t>
      </w:r>
      <w:bookmarkEnd w:id="102"/>
    </w:p>
    <w:p w:rsidR="00136112" w:rsidRDefault="00136112" w:rsidP="00136112">
      <w:r>
        <w:t>In Woche 7 fand aufgrund der Osterferien kein Unterricht statt.</w:t>
      </w:r>
    </w:p>
    <w:p w:rsidR="008E30E2" w:rsidRDefault="008E30E2" w:rsidP="00AF65CF"/>
    <w:p w:rsidR="008E30E2" w:rsidRDefault="008E30E2" w:rsidP="008E30E2">
      <w:pPr>
        <w:pStyle w:val="Heading1"/>
      </w:pPr>
      <w:bookmarkStart w:id="103" w:name="_Toc516769294"/>
      <w:r>
        <w:lastRenderedPageBreak/>
        <w:t>Woche 8</w:t>
      </w:r>
      <w:bookmarkEnd w:id="103"/>
    </w:p>
    <w:p w:rsidR="00861FB5" w:rsidRDefault="00861FB5" w:rsidP="00861FB5">
      <w:r>
        <w:t>In Woche 8 fand die erste Prüfung statt und somit fiel der Unterricht aus.</w:t>
      </w:r>
    </w:p>
    <w:p w:rsidR="008E30E2" w:rsidRDefault="008E30E2" w:rsidP="00AF65CF"/>
    <w:p w:rsidR="00861FB5" w:rsidRDefault="00861FB5" w:rsidP="00861FB5">
      <w:pPr>
        <w:pStyle w:val="Heading1"/>
      </w:pPr>
      <w:bookmarkStart w:id="104" w:name="_Toc516769295"/>
      <w:r>
        <w:lastRenderedPageBreak/>
        <w:t>Woche 9</w:t>
      </w:r>
      <w:bookmarkEnd w:id="104"/>
    </w:p>
    <w:p w:rsidR="00861FB5" w:rsidRDefault="00F62949" w:rsidP="00AF65CF">
      <w:r>
        <w:t>In Woche 9 fand die Abnahme des Testats statt und somit fiel der Unterricht aus.</w:t>
      </w:r>
    </w:p>
    <w:p w:rsidR="00F62949" w:rsidRDefault="00F62949" w:rsidP="00AF65CF"/>
    <w:p w:rsidR="00F62949" w:rsidRDefault="00F62949" w:rsidP="00F62949">
      <w:pPr>
        <w:pStyle w:val="Heading1"/>
      </w:pPr>
      <w:bookmarkStart w:id="105" w:name="_Toc516769296"/>
      <w:r>
        <w:lastRenderedPageBreak/>
        <w:t>Woche 10</w:t>
      </w:r>
      <w:bookmarkEnd w:id="105"/>
    </w:p>
    <w:p w:rsidR="00F62949" w:rsidRDefault="00C17E6D" w:rsidP="00C17E6D">
      <w:pPr>
        <w:pStyle w:val="Heading2"/>
      </w:pPr>
      <w:bookmarkStart w:id="106" w:name="_Toc516769297"/>
      <w:r>
        <w:t>Lernziele Teil React Native</w:t>
      </w:r>
      <w:bookmarkEnd w:id="106"/>
    </w:p>
    <w:p w:rsidR="00C17E6D" w:rsidRDefault="00FC6C8D" w:rsidP="00AF65CF">
      <w:r>
        <w:rPr>
          <w:noProof/>
        </w:rPr>
        <w:drawing>
          <wp:inline distT="0" distB="0" distL="0" distR="0" wp14:anchorId="2D6D4E56" wp14:editId="3A222D1D">
            <wp:extent cx="5760720" cy="3101340"/>
            <wp:effectExtent l="0" t="0" r="0" b="381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6D" w:rsidRDefault="00C17E6D" w:rsidP="00C17E6D">
      <w:pPr>
        <w:pStyle w:val="Heading2"/>
      </w:pPr>
      <w:bookmarkStart w:id="107" w:name="_Toc516769298"/>
      <w:r>
        <w:t>Zeitplan</w:t>
      </w:r>
      <w:bookmarkEnd w:id="107"/>
    </w:p>
    <w:p w:rsidR="00C17E6D" w:rsidRDefault="00FC6C8D" w:rsidP="00AF65CF">
      <w:r>
        <w:rPr>
          <w:noProof/>
        </w:rPr>
        <w:drawing>
          <wp:inline distT="0" distB="0" distL="0" distR="0" wp14:anchorId="2AD74583" wp14:editId="3E7DD0FD">
            <wp:extent cx="5760720" cy="288036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6D" w:rsidRDefault="00C17E6D" w:rsidP="00C17E6D">
      <w:pPr>
        <w:pStyle w:val="Heading2"/>
      </w:pPr>
      <w:bookmarkStart w:id="108" w:name="_Toc516769299"/>
      <w:r>
        <w:lastRenderedPageBreak/>
        <w:t>Ziele heute</w:t>
      </w:r>
      <w:bookmarkEnd w:id="108"/>
    </w:p>
    <w:p w:rsidR="00C17E6D" w:rsidRDefault="00FC6C8D" w:rsidP="00AF65CF">
      <w:r>
        <w:rPr>
          <w:noProof/>
        </w:rPr>
        <w:drawing>
          <wp:inline distT="0" distB="0" distL="0" distR="0" wp14:anchorId="2E8098B6" wp14:editId="399FCA13">
            <wp:extent cx="5760720" cy="265176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6D" w:rsidRDefault="00C17E6D" w:rsidP="00C17E6D">
      <w:pPr>
        <w:pStyle w:val="Heading2"/>
      </w:pPr>
      <w:bookmarkStart w:id="109" w:name="_Toc516769300"/>
      <w:r>
        <w:t>Fallstudie: Smart Building</w:t>
      </w:r>
      <w:bookmarkEnd w:id="109"/>
    </w:p>
    <w:p w:rsidR="00C17E6D" w:rsidRDefault="00FC6C8D" w:rsidP="00AF65CF">
      <w:r>
        <w:rPr>
          <w:noProof/>
        </w:rPr>
        <w:drawing>
          <wp:inline distT="0" distB="0" distL="0" distR="0" wp14:anchorId="37F71763" wp14:editId="08606262">
            <wp:extent cx="5760720" cy="3134360"/>
            <wp:effectExtent l="0" t="0" r="0" b="889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C8D" w:rsidRDefault="00FC6C8D" w:rsidP="00AF65CF">
      <w:r>
        <w:rPr>
          <w:noProof/>
        </w:rPr>
        <w:drawing>
          <wp:inline distT="0" distB="0" distL="0" distR="0" wp14:anchorId="62514F2A" wp14:editId="0398BD04">
            <wp:extent cx="5760720" cy="491490"/>
            <wp:effectExtent l="0" t="0" r="0" b="381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6D" w:rsidRDefault="00C17E6D" w:rsidP="00C17E6D">
      <w:pPr>
        <w:pStyle w:val="Heading2"/>
      </w:pPr>
      <w:bookmarkStart w:id="110" w:name="_Toc516769301"/>
      <w:r>
        <w:lastRenderedPageBreak/>
        <w:t>Fallstudie: Abgrenzung</w:t>
      </w:r>
      <w:bookmarkEnd w:id="110"/>
    </w:p>
    <w:p w:rsidR="00C17E6D" w:rsidRDefault="00FC6C8D" w:rsidP="00AF65CF">
      <w:r>
        <w:rPr>
          <w:noProof/>
        </w:rPr>
        <w:drawing>
          <wp:inline distT="0" distB="0" distL="0" distR="0" wp14:anchorId="75CBE35E" wp14:editId="5A019629">
            <wp:extent cx="5760720" cy="341884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6D" w:rsidRDefault="00C17E6D" w:rsidP="00C17E6D">
      <w:pPr>
        <w:pStyle w:val="Heading2"/>
      </w:pPr>
      <w:bookmarkStart w:id="111" w:name="_Toc516769302"/>
      <w:r>
        <w:t>Resources</w:t>
      </w:r>
      <w:bookmarkEnd w:id="111"/>
    </w:p>
    <w:p w:rsidR="00C17E6D" w:rsidRDefault="00FC6C8D" w:rsidP="00FC6C8D">
      <w:r>
        <w:rPr>
          <w:noProof/>
        </w:rPr>
        <w:drawing>
          <wp:inline distT="0" distB="0" distL="0" distR="0" wp14:anchorId="4B9D7889" wp14:editId="2EA9D108">
            <wp:extent cx="5760720" cy="1960245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6D" w:rsidRDefault="00C17E6D" w:rsidP="00C17E6D">
      <w:pPr>
        <w:pStyle w:val="Heading2"/>
      </w:pPr>
      <w:bookmarkStart w:id="112" w:name="_Toc516769303"/>
      <w:r>
        <w:t>Arbeitsblatt 7</w:t>
      </w:r>
      <w:bookmarkEnd w:id="112"/>
    </w:p>
    <w:p w:rsidR="00C17E6D" w:rsidRDefault="00FC6C8D" w:rsidP="00AF65CF">
      <w:r>
        <w:rPr>
          <w:noProof/>
        </w:rPr>
        <w:drawing>
          <wp:inline distT="0" distB="0" distL="0" distR="0" wp14:anchorId="54CF04F5" wp14:editId="4B8A47F5">
            <wp:extent cx="5760720" cy="10287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6D" w:rsidRDefault="00C17E6D" w:rsidP="00C17E6D">
      <w:pPr>
        <w:pStyle w:val="Heading2"/>
      </w:pPr>
      <w:bookmarkStart w:id="113" w:name="_Toc516769304"/>
      <w:r>
        <w:lastRenderedPageBreak/>
        <w:t>Was ist React</w:t>
      </w:r>
      <w:bookmarkEnd w:id="113"/>
    </w:p>
    <w:p w:rsidR="00C17E6D" w:rsidRDefault="00FC6C8D" w:rsidP="00AF65CF">
      <w:r>
        <w:rPr>
          <w:noProof/>
        </w:rPr>
        <w:drawing>
          <wp:inline distT="0" distB="0" distL="0" distR="0" wp14:anchorId="6A0658A9" wp14:editId="26F48DEF">
            <wp:extent cx="5760720" cy="225171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6D" w:rsidRDefault="00C17E6D" w:rsidP="00C17E6D">
      <w:pPr>
        <w:pStyle w:val="Heading2"/>
      </w:pPr>
      <w:bookmarkStart w:id="114" w:name="_Toc516769305"/>
      <w:r>
        <w:t>Was ist React Native</w:t>
      </w:r>
      <w:bookmarkEnd w:id="114"/>
    </w:p>
    <w:p w:rsidR="00C17E6D" w:rsidRDefault="00FC6C8D" w:rsidP="00AF65CF">
      <w:r>
        <w:rPr>
          <w:noProof/>
        </w:rPr>
        <w:drawing>
          <wp:inline distT="0" distB="0" distL="0" distR="0" wp14:anchorId="5A2C96F8" wp14:editId="5F2AFA10">
            <wp:extent cx="5760720" cy="291973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6D" w:rsidRDefault="00C17E6D" w:rsidP="00C17E6D">
      <w:pPr>
        <w:pStyle w:val="Heading2"/>
      </w:pPr>
      <w:bookmarkStart w:id="115" w:name="_Toc516769306"/>
      <w:r>
        <w:t>Komponentenarchitektur</w:t>
      </w:r>
      <w:bookmarkEnd w:id="115"/>
    </w:p>
    <w:p w:rsidR="00C17E6D" w:rsidRDefault="00FC6C8D" w:rsidP="00AF65CF">
      <w:r>
        <w:rPr>
          <w:noProof/>
        </w:rPr>
        <w:drawing>
          <wp:inline distT="0" distB="0" distL="0" distR="0" wp14:anchorId="20CDA845" wp14:editId="247E3D46">
            <wp:extent cx="5760720" cy="247777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6D" w:rsidRDefault="00C17E6D" w:rsidP="00C17E6D">
      <w:pPr>
        <w:pStyle w:val="Heading2"/>
      </w:pPr>
      <w:bookmarkStart w:id="116" w:name="_Toc516769307"/>
      <w:r>
        <w:lastRenderedPageBreak/>
        <w:t>Die Properties einer Komponente</w:t>
      </w:r>
      <w:bookmarkEnd w:id="116"/>
    </w:p>
    <w:p w:rsidR="00C17E6D" w:rsidRDefault="00FC6C8D" w:rsidP="00AF65CF">
      <w:r>
        <w:rPr>
          <w:noProof/>
        </w:rPr>
        <w:drawing>
          <wp:inline distT="0" distB="0" distL="0" distR="0" wp14:anchorId="359DF1D5" wp14:editId="6A352BDB">
            <wp:extent cx="5760720" cy="258064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6D" w:rsidRDefault="00C17E6D" w:rsidP="00C17E6D">
      <w:pPr>
        <w:pStyle w:val="Heading2"/>
      </w:pPr>
      <w:bookmarkStart w:id="117" w:name="_Toc516769308"/>
      <w:r>
        <w:t>Der State einer Komponente</w:t>
      </w:r>
      <w:bookmarkEnd w:id="117"/>
    </w:p>
    <w:p w:rsidR="00C17E6D" w:rsidRDefault="00FC6C8D" w:rsidP="00AF65CF">
      <w:r>
        <w:rPr>
          <w:noProof/>
        </w:rPr>
        <w:drawing>
          <wp:inline distT="0" distB="0" distL="0" distR="0" wp14:anchorId="4096511B" wp14:editId="6A5D062E">
            <wp:extent cx="5760720" cy="275209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C8D" w:rsidRDefault="00FC6C8D" w:rsidP="00AF65CF">
      <w:r>
        <w:rPr>
          <w:noProof/>
        </w:rPr>
        <w:drawing>
          <wp:inline distT="0" distB="0" distL="0" distR="0" wp14:anchorId="49800E7F" wp14:editId="50B9035E">
            <wp:extent cx="5760720" cy="30289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6D" w:rsidRDefault="00C17E6D" w:rsidP="00C17E6D">
      <w:pPr>
        <w:pStyle w:val="Heading2"/>
      </w:pPr>
      <w:bookmarkStart w:id="118" w:name="_Toc516769309"/>
      <w:r>
        <w:lastRenderedPageBreak/>
        <w:t>Der Lifecycle einer Komponente</w:t>
      </w:r>
      <w:bookmarkEnd w:id="118"/>
    </w:p>
    <w:p w:rsidR="00FC6C8D" w:rsidRDefault="00FC6C8D" w:rsidP="00AF65CF">
      <w:r>
        <w:rPr>
          <w:noProof/>
        </w:rPr>
        <w:drawing>
          <wp:inline distT="0" distB="0" distL="0" distR="0" wp14:anchorId="53AFC0F1" wp14:editId="5B32E211">
            <wp:extent cx="5760720" cy="31210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6D" w:rsidRDefault="00C17E6D" w:rsidP="00C17E6D">
      <w:pPr>
        <w:pStyle w:val="Heading2"/>
      </w:pPr>
      <w:bookmarkStart w:id="119" w:name="_Toc516769310"/>
      <w:r>
        <w:t>Arbeitsblatt 8</w:t>
      </w:r>
      <w:bookmarkEnd w:id="119"/>
    </w:p>
    <w:p w:rsidR="00C17E6D" w:rsidRDefault="00FC6C8D" w:rsidP="00AF65CF">
      <w:r>
        <w:rPr>
          <w:noProof/>
        </w:rPr>
        <w:drawing>
          <wp:inline distT="0" distB="0" distL="0" distR="0" wp14:anchorId="43606623" wp14:editId="3FD3C6A5">
            <wp:extent cx="5760720" cy="112712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E6D" w:rsidRDefault="00650314" w:rsidP="00650314">
      <w:pPr>
        <w:pStyle w:val="Heading2"/>
      </w:pPr>
      <w:bookmarkStart w:id="120" w:name="_Toc516769311"/>
      <w:r>
        <w:t>Übung 5 als Hausaufgabe</w:t>
      </w:r>
      <w:bookmarkEnd w:id="120"/>
    </w:p>
    <w:p w:rsidR="00650314" w:rsidRDefault="00650314" w:rsidP="00AF65CF">
      <w:r>
        <w:rPr>
          <w:noProof/>
        </w:rPr>
        <w:drawing>
          <wp:inline distT="0" distB="0" distL="0" distR="0" wp14:anchorId="2366AECD" wp14:editId="67395A74">
            <wp:extent cx="5760720" cy="69151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314" w:rsidRDefault="00650314" w:rsidP="00AF65CF"/>
    <w:p w:rsidR="00C17E6D" w:rsidRDefault="00C17E6D" w:rsidP="00C17E6D">
      <w:pPr>
        <w:pStyle w:val="Heading1"/>
      </w:pPr>
      <w:bookmarkStart w:id="121" w:name="_Toc516769312"/>
      <w:r>
        <w:lastRenderedPageBreak/>
        <w:t>Woche 11</w:t>
      </w:r>
      <w:bookmarkEnd w:id="121"/>
    </w:p>
    <w:p w:rsidR="00C17E6D" w:rsidRDefault="007575A6" w:rsidP="007575A6">
      <w:pPr>
        <w:pStyle w:val="Heading2"/>
      </w:pPr>
      <w:bookmarkStart w:id="122" w:name="_Toc516769313"/>
      <w:r>
        <w:t>Themen heute</w:t>
      </w:r>
      <w:bookmarkEnd w:id="122"/>
    </w:p>
    <w:p w:rsidR="007575A6" w:rsidRDefault="00BA2D05" w:rsidP="00AF65CF">
      <w:r>
        <w:rPr>
          <w:noProof/>
        </w:rPr>
        <w:drawing>
          <wp:inline distT="0" distB="0" distL="0" distR="0" wp14:anchorId="62850FD4" wp14:editId="0648F0F0">
            <wp:extent cx="5760720" cy="1788795"/>
            <wp:effectExtent l="0" t="0" r="0" b="19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A6" w:rsidRDefault="007575A6" w:rsidP="007575A6">
      <w:pPr>
        <w:pStyle w:val="Heading2"/>
      </w:pPr>
      <w:bookmarkStart w:id="123" w:name="_Toc516769314"/>
      <w:r>
        <w:t>Besprechung Übung 5</w:t>
      </w:r>
      <w:bookmarkEnd w:id="123"/>
    </w:p>
    <w:p w:rsidR="007575A6" w:rsidRDefault="00BA2D05" w:rsidP="00AF65CF">
      <w:r>
        <w:rPr>
          <w:noProof/>
        </w:rPr>
        <w:drawing>
          <wp:inline distT="0" distB="0" distL="0" distR="0" wp14:anchorId="28AEBBD6" wp14:editId="1899535A">
            <wp:extent cx="5760720" cy="1195070"/>
            <wp:effectExtent l="0" t="0" r="0" b="508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A6" w:rsidRDefault="007575A6" w:rsidP="007575A6">
      <w:pPr>
        <w:pStyle w:val="Heading2"/>
      </w:pPr>
      <w:bookmarkStart w:id="124" w:name="_Toc516769315"/>
      <w:r>
        <w:t>Zusammenfassung React Native</w:t>
      </w:r>
      <w:bookmarkEnd w:id="124"/>
    </w:p>
    <w:p w:rsidR="007575A6" w:rsidRDefault="00BA2D05" w:rsidP="00AF65CF">
      <w:r>
        <w:rPr>
          <w:noProof/>
        </w:rPr>
        <w:drawing>
          <wp:inline distT="0" distB="0" distL="0" distR="0" wp14:anchorId="79C662EC" wp14:editId="2C5D3A3E">
            <wp:extent cx="5760720" cy="314452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A6" w:rsidRDefault="007575A6" w:rsidP="007575A6">
      <w:pPr>
        <w:pStyle w:val="Heading2"/>
      </w:pPr>
      <w:bookmarkStart w:id="125" w:name="_Toc516769316"/>
      <w:r>
        <w:lastRenderedPageBreak/>
        <w:t>Typen von React Komponenten</w:t>
      </w:r>
      <w:bookmarkEnd w:id="125"/>
    </w:p>
    <w:p w:rsidR="007575A6" w:rsidRDefault="00BA2D05" w:rsidP="00AF65CF">
      <w:r>
        <w:rPr>
          <w:noProof/>
        </w:rPr>
        <w:drawing>
          <wp:inline distT="0" distB="0" distL="0" distR="0" wp14:anchorId="70047360" wp14:editId="40992EDF">
            <wp:extent cx="5760720" cy="188849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A6" w:rsidRDefault="007575A6" w:rsidP="007575A6">
      <w:pPr>
        <w:pStyle w:val="Heading2"/>
      </w:pPr>
      <w:bookmarkStart w:id="126" w:name="_Toc516769317"/>
      <w:r>
        <w:t>Functional vs. Class Component</w:t>
      </w:r>
      <w:bookmarkEnd w:id="126"/>
    </w:p>
    <w:p w:rsidR="007575A6" w:rsidRDefault="00BA2D05" w:rsidP="00AF65CF">
      <w:r>
        <w:rPr>
          <w:noProof/>
        </w:rPr>
        <w:drawing>
          <wp:inline distT="0" distB="0" distL="0" distR="0" wp14:anchorId="01F20971" wp14:editId="5D48F3D9">
            <wp:extent cx="5760720" cy="307403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A6" w:rsidRDefault="007575A6" w:rsidP="007575A6">
      <w:pPr>
        <w:pStyle w:val="Heading2"/>
      </w:pPr>
      <w:bookmarkStart w:id="127" w:name="_Toc516769318"/>
      <w:r>
        <w:t>UI Zerlegung in Komponenten</w:t>
      </w:r>
      <w:bookmarkEnd w:id="127"/>
    </w:p>
    <w:p w:rsidR="007575A6" w:rsidRDefault="00141321" w:rsidP="00AF65CF">
      <w:r>
        <w:rPr>
          <w:noProof/>
        </w:rPr>
        <w:drawing>
          <wp:inline distT="0" distB="0" distL="0" distR="0" wp14:anchorId="6E6617E7" wp14:editId="15CBEAB2">
            <wp:extent cx="5760720" cy="311086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A6" w:rsidRDefault="007575A6" w:rsidP="007575A6">
      <w:pPr>
        <w:pStyle w:val="Heading2"/>
      </w:pPr>
      <w:bookmarkStart w:id="128" w:name="_Toc516769319"/>
      <w:r>
        <w:lastRenderedPageBreak/>
        <w:t>Images als Static Assets</w:t>
      </w:r>
      <w:bookmarkEnd w:id="128"/>
    </w:p>
    <w:p w:rsidR="007575A6" w:rsidRDefault="00141321" w:rsidP="00AF65CF">
      <w:r>
        <w:rPr>
          <w:noProof/>
        </w:rPr>
        <w:drawing>
          <wp:inline distT="0" distB="0" distL="0" distR="0" wp14:anchorId="3E7C581C" wp14:editId="273B0DD2">
            <wp:extent cx="5760720" cy="3251835"/>
            <wp:effectExtent l="0" t="0" r="0" b="571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A6" w:rsidRDefault="007575A6" w:rsidP="007575A6">
      <w:pPr>
        <w:pStyle w:val="Heading2"/>
      </w:pPr>
      <w:bookmarkStart w:id="129" w:name="_Toc516769320"/>
      <w:r>
        <w:t>Arbeitsblatt 9: Assets</w:t>
      </w:r>
      <w:bookmarkEnd w:id="129"/>
    </w:p>
    <w:p w:rsidR="007575A6" w:rsidRDefault="00141321" w:rsidP="00AF65CF">
      <w:r>
        <w:rPr>
          <w:noProof/>
        </w:rPr>
        <w:drawing>
          <wp:inline distT="0" distB="0" distL="0" distR="0" wp14:anchorId="30E68626" wp14:editId="30F4CD85">
            <wp:extent cx="5760720" cy="970280"/>
            <wp:effectExtent l="0" t="0" r="0" b="127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A6" w:rsidRDefault="007575A6" w:rsidP="007575A6">
      <w:pPr>
        <w:pStyle w:val="Heading2"/>
      </w:pPr>
      <w:bookmarkStart w:id="130" w:name="_Toc516769321"/>
      <w:r>
        <w:t>Arbeitsblatt 10: Screens</w:t>
      </w:r>
      <w:bookmarkEnd w:id="130"/>
    </w:p>
    <w:p w:rsidR="004E5311" w:rsidRDefault="00141321" w:rsidP="00AF65CF">
      <w:r>
        <w:rPr>
          <w:noProof/>
        </w:rPr>
        <w:drawing>
          <wp:inline distT="0" distB="0" distL="0" distR="0" wp14:anchorId="225B857A" wp14:editId="0AE3A00B">
            <wp:extent cx="5760720" cy="9906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A6" w:rsidRDefault="007575A6" w:rsidP="007575A6">
      <w:pPr>
        <w:pStyle w:val="Heading2"/>
      </w:pPr>
      <w:bookmarkStart w:id="131" w:name="_Toc516769322"/>
      <w:r>
        <w:lastRenderedPageBreak/>
        <w:t>Navigation</w:t>
      </w:r>
      <w:bookmarkEnd w:id="131"/>
    </w:p>
    <w:p w:rsidR="007575A6" w:rsidRDefault="00141321" w:rsidP="00AF65CF">
      <w:r>
        <w:rPr>
          <w:noProof/>
        </w:rPr>
        <w:drawing>
          <wp:inline distT="0" distB="0" distL="0" distR="0" wp14:anchorId="2FFDAE52" wp14:editId="10CF4F1B">
            <wp:extent cx="5760720" cy="29508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A6" w:rsidRDefault="007575A6" w:rsidP="007575A6">
      <w:pPr>
        <w:pStyle w:val="Heading2"/>
      </w:pPr>
      <w:bookmarkStart w:id="132" w:name="_Toc516769323"/>
      <w:r>
        <w:t>Arbeitsblatt 11: Navigation</w:t>
      </w:r>
      <w:bookmarkEnd w:id="132"/>
    </w:p>
    <w:p w:rsidR="004E5311" w:rsidRDefault="00141321" w:rsidP="00AF65CF">
      <w:r>
        <w:rPr>
          <w:noProof/>
        </w:rPr>
        <w:drawing>
          <wp:inline distT="0" distB="0" distL="0" distR="0" wp14:anchorId="73DABE2D" wp14:editId="753B10BD">
            <wp:extent cx="5760720" cy="2238375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A6" w:rsidRDefault="007575A6" w:rsidP="007575A6">
      <w:pPr>
        <w:pStyle w:val="Heading2"/>
      </w:pPr>
      <w:bookmarkStart w:id="133" w:name="_Toc516769324"/>
      <w:r>
        <w:lastRenderedPageBreak/>
        <w:t>Übung 6 als Hausaufgabe</w:t>
      </w:r>
      <w:bookmarkEnd w:id="133"/>
    </w:p>
    <w:p w:rsidR="007575A6" w:rsidRDefault="00141321" w:rsidP="00AF65CF">
      <w:r>
        <w:rPr>
          <w:noProof/>
        </w:rPr>
        <w:drawing>
          <wp:inline distT="0" distB="0" distL="0" distR="0" wp14:anchorId="73DA979F" wp14:editId="1C932707">
            <wp:extent cx="5760720" cy="3061335"/>
            <wp:effectExtent l="0" t="0" r="0" b="571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11" w:rsidRDefault="004E5311" w:rsidP="00AF65CF"/>
    <w:p w:rsidR="004E5311" w:rsidRDefault="004E5311" w:rsidP="004E5311">
      <w:pPr>
        <w:pStyle w:val="Heading1"/>
      </w:pPr>
      <w:bookmarkStart w:id="134" w:name="_Toc516769325"/>
      <w:r>
        <w:lastRenderedPageBreak/>
        <w:t>Woche 12</w:t>
      </w:r>
      <w:bookmarkEnd w:id="134"/>
    </w:p>
    <w:p w:rsidR="004E5311" w:rsidRDefault="00FA1651" w:rsidP="000961F1">
      <w:pPr>
        <w:pStyle w:val="Heading2"/>
      </w:pPr>
      <w:bookmarkStart w:id="135" w:name="_Toc516769326"/>
      <w:r>
        <w:t>Themen heute</w:t>
      </w:r>
      <w:bookmarkEnd w:id="135"/>
    </w:p>
    <w:p w:rsidR="00FA1651" w:rsidRDefault="00C66CA9" w:rsidP="00AF65CF">
      <w:r>
        <w:rPr>
          <w:noProof/>
        </w:rPr>
        <w:drawing>
          <wp:inline distT="0" distB="0" distL="0" distR="0" wp14:anchorId="599B472C" wp14:editId="6C4E0627">
            <wp:extent cx="5760720" cy="19335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651" w:rsidRDefault="00FA1651" w:rsidP="000961F1">
      <w:pPr>
        <w:pStyle w:val="Heading2"/>
      </w:pPr>
      <w:bookmarkStart w:id="136" w:name="_Toc516769327"/>
      <w:r>
        <w:t>Arbeitsblatt 10: Repetition</w:t>
      </w:r>
      <w:bookmarkEnd w:id="136"/>
    </w:p>
    <w:p w:rsidR="00FA1651" w:rsidRDefault="00C66CA9" w:rsidP="00AF65CF">
      <w:r>
        <w:rPr>
          <w:noProof/>
        </w:rPr>
        <w:drawing>
          <wp:inline distT="0" distB="0" distL="0" distR="0" wp14:anchorId="57065107" wp14:editId="2DFFE7CC">
            <wp:extent cx="5760720" cy="31407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651" w:rsidRDefault="00FA1651" w:rsidP="000961F1">
      <w:pPr>
        <w:pStyle w:val="Heading2"/>
      </w:pPr>
      <w:bookmarkStart w:id="137" w:name="_Toc516769328"/>
      <w:r>
        <w:lastRenderedPageBreak/>
        <w:t>UI Final</w:t>
      </w:r>
      <w:bookmarkEnd w:id="137"/>
    </w:p>
    <w:p w:rsidR="00FA1651" w:rsidRDefault="00C66CA9" w:rsidP="00AF65CF">
      <w:r>
        <w:rPr>
          <w:noProof/>
        </w:rPr>
        <w:drawing>
          <wp:inline distT="0" distB="0" distL="0" distR="0" wp14:anchorId="1BFF575D" wp14:editId="7E76ACF4">
            <wp:extent cx="5760720" cy="31369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651" w:rsidRDefault="00FA1651" w:rsidP="000961F1">
      <w:pPr>
        <w:pStyle w:val="Heading2"/>
      </w:pPr>
      <w:bookmarkStart w:id="138" w:name="_Toc516769329"/>
      <w:r>
        <w:t>Navigation</w:t>
      </w:r>
      <w:bookmarkEnd w:id="138"/>
    </w:p>
    <w:p w:rsidR="00FA1651" w:rsidRDefault="00C66CA9" w:rsidP="00AF65CF">
      <w:r>
        <w:rPr>
          <w:noProof/>
        </w:rPr>
        <w:drawing>
          <wp:inline distT="0" distB="0" distL="0" distR="0" wp14:anchorId="7E04CE26" wp14:editId="70564871">
            <wp:extent cx="5760720" cy="25050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651" w:rsidRDefault="00FA1651" w:rsidP="000961F1">
      <w:pPr>
        <w:pStyle w:val="Heading2"/>
      </w:pPr>
      <w:bookmarkStart w:id="139" w:name="_Toc516769330"/>
      <w:r>
        <w:t>Arbeitsblatt 11: Navigation</w:t>
      </w:r>
      <w:bookmarkEnd w:id="139"/>
    </w:p>
    <w:p w:rsidR="00FA1651" w:rsidRDefault="00C66CA9" w:rsidP="00AF65CF">
      <w:r>
        <w:rPr>
          <w:noProof/>
        </w:rPr>
        <w:drawing>
          <wp:inline distT="0" distB="0" distL="0" distR="0" wp14:anchorId="05862DD2" wp14:editId="26BA55DB">
            <wp:extent cx="5760720" cy="15570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651" w:rsidRDefault="00FA1651" w:rsidP="000961F1">
      <w:pPr>
        <w:pStyle w:val="Heading2"/>
      </w:pPr>
      <w:bookmarkStart w:id="140" w:name="_Toc516769331"/>
      <w:r>
        <w:lastRenderedPageBreak/>
        <w:t>Fetch API für das Networking</w:t>
      </w:r>
      <w:bookmarkEnd w:id="140"/>
    </w:p>
    <w:p w:rsidR="00FA1651" w:rsidRDefault="00C66CA9" w:rsidP="00AF65CF">
      <w:r>
        <w:rPr>
          <w:noProof/>
        </w:rPr>
        <w:drawing>
          <wp:inline distT="0" distB="0" distL="0" distR="0" wp14:anchorId="3A7E9139" wp14:editId="52756326">
            <wp:extent cx="5760720" cy="32340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651" w:rsidRDefault="00FA1651" w:rsidP="000961F1">
      <w:pPr>
        <w:pStyle w:val="Heading2"/>
      </w:pPr>
      <w:bookmarkStart w:id="141" w:name="_Toc516769332"/>
      <w:r>
        <w:t>fetch() und JSON</w:t>
      </w:r>
      <w:bookmarkEnd w:id="141"/>
    </w:p>
    <w:p w:rsidR="00FA1651" w:rsidRDefault="00C66CA9" w:rsidP="00AF65CF">
      <w:r>
        <w:rPr>
          <w:noProof/>
        </w:rPr>
        <w:drawing>
          <wp:inline distT="0" distB="0" distL="0" distR="0" wp14:anchorId="3A7081F8" wp14:editId="44E9CFF1">
            <wp:extent cx="5760720" cy="28803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651" w:rsidRDefault="00FA1651" w:rsidP="000961F1">
      <w:pPr>
        <w:pStyle w:val="Heading2"/>
      </w:pPr>
      <w:bookmarkStart w:id="142" w:name="_Toc516769333"/>
      <w:r>
        <w:t>Arbeitsblatt 12: HTTP</w:t>
      </w:r>
      <w:bookmarkEnd w:id="142"/>
    </w:p>
    <w:p w:rsidR="00FA1651" w:rsidRDefault="00C66CA9" w:rsidP="00AF65CF">
      <w:r>
        <w:rPr>
          <w:noProof/>
        </w:rPr>
        <w:drawing>
          <wp:inline distT="0" distB="0" distL="0" distR="0" wp14:anchorId="697E4FEB" wp14:editId="20FA53EB">
            <wp:extent cx="5760720" cy="16008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651" w:rsidRDefault="00FA1651" w:rsidP="000961F1">
      <w:pPr>
        <w:pStyle w:val="Heading2"/>
      </w:pPr>
      <w:bookmarkStart w:id="143" w:name="_Toc516769334"/>
      <w:r>
        <w:lastRenderedPageBreak/>
        <w:t>Übung 7 als Hausaufgabe</w:t>
      </w:r>
      <w:bookmarkEnd w:id="143"/>
    </w:p>
    <w:p w:rsidR="00FA1651" w:rsidRDefault="00C66CA9" w:rsidP="00AF65CF">
      <w:r>
        <w:rPr>
          <w:noProof/>
        </w:rPr>
        <w:drawing>
          <wp:inline distT="0" distB="0" distL="0" distR="0" wp14:anchorId="1BDA5CE6" wp14:editId="1769FB0C">
            <wp:extent cx="5760720" cy="26498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651" w:rsidRDefault="00FA1651" w:rsidP="00AF65CF"/>
    <w:p w:rsidR="00FA1651" w:rsidRDefault="00FA1651" w:rsidP="00FA1651">
      <w:pPr>
        <w:pStyle w:val="Heading1"/>
      </w:pPr>
      <w:bookmarkStart w:id="144" w:name="_Toc516769335"/>
      <w:r>
        <w:lastRenderedPageBreak/>
        <w:t>Woche 13</w:t>
      </w:r>
      <w:bookmarkEnd w:id="144"/>
    </w:p>
    <w:p w:rsidR="00FA1651" w:rsidRDefault="0097715E" w:rsidP="0097715E">
      <w:pPr>
        <w:pStyle w:val="Heading2"/>
      </w:pPr>
      <w:bookmarkStart w:id="145" w:name="_Toc516769336"/>
      <w:r>
        <w:t>Themen heute</w:t>
      </w:r>
      <w:bookmarkEnd w:id="145"/>
    </w:p>
    <w:p w:rsidR="0097715E" w:rsidRDefault="0033178D" w:rsidP="00AF65CF">
      <w:r>
        <w:rPr>
          <w:noProof/>
        </w:rPr>
        <w:drawing>
          <wp:inline distT="0" distB="0" distL="0" distR="0" wp14:anchorId="6DCE23CF" wp14:editId="4A39BEC4">
            <wp:extent cx="5760720" cy="20466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5E" w:rsidRDefault="0097715E" w:rsidP="0097715E">
      <w:pPr>
        <w:pStyle w:val="Heading2"/>
      </w:pPr>
      <w:bookmarkStart w:id="146" w:name="_Toc516769337"/>
      <w:r>
        <w:t>Übungsblatt 7: Besprechung</w:t>
      </w:r>
      <w:bookmarkEnd w:id="146"/>
    </w:p>
    <w:p w:rsidR="0097715E" w:rsidRDefault="0033178D" w:rsidP="00AF65CF">
      <w:r>
        <w:rPr>
          <w:noProof/>
        </w:rPr>
        <w:drawing>
          <wp:inline distT="0" distB="0" distL="0" distR="0" wp14:anchorId="3025A226" wp14:editId="2ACE3DB4">
            <wp:extent cx="5760720" cy="195516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5E" w:rsidRDefault="0097715E" w:rsidP="0097715E">
      <w:pPr>
        <w:pStyle w:val="Heading2"/>
      </w:pPr>
      <w:bookmarkStart w:id="147" w:name="_Toc516769338"/>
      <w:r>
        <w:t>UX</w:t>
      </w:r>
      <w:bookmarkEnd w:id="147"/>
    </w:p>
    <w:p w:rsidR="0097715E" w:rsidRDefault="0033178D" w:rsidP="00AF65CF">
      <w:r>
        <w:rPr>
          <w:noProof/>
        </w:rPr>
        <w:drawing>
          <wp:inline distT="0" distB="0" distL="0" distR="0" wp14:anchorId="259BDD16" wp14:editId="221F8DB5">
            <wp:extent cx="5760720" cy="71691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78D" w:rsidRDefault="0033178D" w:rsidP="0033178D">
      <w:pPr>
        <w:pStyle w:val="Heading2"/>
      </w:pPr>
      <w:bookmarkStart w:id="148" w:name="_Toc516769339"/>
      <w:r>
        <w:t>Arbeitsblatt 13: SplashScreen</w:t>
      </w:r>
      <w:bookmarkEnd w:id="148"/>
    </w:p>
    <w:p w:rsidR="0033178D" w:rsidRDefault="0033178D" w:rsidP="00AF65CF">
      <w:r>
        <w:rPr>
          <w:noProof/>
        </w:rPr>
        <w:drawing>
          <wp:inline distT="0" distB="0" distL="0" distR="0" wp14:anchorId="6CD97A15" wp14:editId="32F2ED00">
            <wp:extent cx="5760720" cy="20935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5E" w:rsidRDefault="0097715E" w:rsidP="0097715E">
      <w:pPr>
        <w:pStyle w:val="Heading2"/>
      </w:pPr>
      <w:bookmarkStart w:id="149" w:name="_Toc516769340"/>
      <w:r>
        <w:lastRenderedPageBreak/>
        <w:t>Fallstudie: WebSocket Support</w:t>
      </w:r>
      <w:bookmarkEnd w:id="149"/>
    </w:p>
    <w:p w:rsidR="0097715E" w:rsidRDefault="0033178D" w:rsidP="00AF65CF">
      <w:r>
        <w:rPr>
          <w:noProof/>
        </w:rPr>
        <w:drawing>
          <wp:inline distT="0" distB="0" distL="0" distR="0" wp14:anchorId="71F7614A" wp14:editId="751A603B">
            <wp:extent cx="5760720" cy="30194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5E" w:rsidRDefault="0097715E" w:rsidP="0097715E">
      <w:pPr>
        <w:pStyle w:val="Heading2"/>
      </w:pPr>
      <w:bookmarkStart w:id="150" w:name="_Toc516769341"/>
      <w:r>
        <w:t>Beyond HTTP: Motivation</w:t>
      </w:r>
      <w:bookmarkEnd w:id="150"/>
    </w:p>
    <w:p w:rsidR="0097715E" w:rsidRDefault="0033178D" w:rsidP="00AF65CF">
      <w:r>
        <w:rPr>
          <w:noProof/>
        </w:rPr>
        <w:drawing>
          <wp:inline distT="0" distB="0" distL="0" distR="0" wp14:anchorId="60502246" wp14:editId="1ADCCD45">
            <wp:extent cx="5760720" cy="20701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5E" w:rsidRDefault="0097715E" w:rsidP="0097715E">
      <w:pPr>
        <w:pStyle w:val="Heading2"/>
      </w:pPr>
      <w:bookmarkStart w:id="151" w:name="_Toc516769342"/>
      <w:r>
        <w:t>Alternative zu HTTP: WebSocket</w:t>
      </w:r>
      <w:bookmarkEnd w:id="151"/>
    </w:p>
    <w:p w:rsidR="0097715E" w:rsidRDefault="0033178D" w:rsidP="00AF65CF">
      <w:r>
        <w:rPr>
          <w:noProof/>
        </w:rPr>
        <w:drawing>
          <wp:inline distT="0" distB="0" distL="0" distR="0" wp14:anchorId="3BCEC1BE" wp14:editId="713CDBC3">
            <wp:extent cx="5760720" cy="18764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5E" w:rsidRDefault="0097715E" w:rsidP="0097715E">
      <w:pPr>
        <w:pStyle w:val="Heading2"/>
      </w:pPr>
      <w:bookmarkStart w:id="152" w:name="_Toc516769343"/>
      <w:r>
        <w:lastRenderedPageBreak/>
        <w:t>WebSocket: Verbindungsaufbau</w:t>
      </w:r>
      <w:bookmarkEnd w:id="152"/>
    </w:p>
    <w:p w:rsidR="0097715E" w:rsidRDefault="0033178D" w:rsidP="00AF65CF">
      <w:r>
        <w:rPr>
          <w:noProof/>
        </w:rPr>
        <w:drawing>
          <wp:inline distT="0" distB="0" distL="0" distR="0" wp14:anchorId="7EE43C7D" wp14:editId="40FA57FB">
            <wp:extent cx="5760720" cy="25819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78D" w:rsidRDefault="0033178D" w:rsidP="00AF65CF">
      <w:r>
        <w:rPr>
          <w:noProof/>
        </w:rPr>
        <w:drawing>
          <wp:inline distT="0" distB="0" distL="0" distR="0" wp14:anchorId="28DAA2E6" wp14:editId="08EEBA1B">
            <wp:extent cx="5760720" cy="32156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5E" w:rsidRDefault="0097715E" w:rsidP="0097715E">
      <w:pPr>
        <w:pStyle w:val="Heading2"/>
      </w:pPr>
      <w:bookmarkStart w:id="153" w:name="_Toc516769344"/>
      <w:r>
        <w:lastRenderedPageBreak/>
        <w:t>WebSocket: Datenübertragung</w:t>
      </w:r>
      <w:bookmarkEnd w:id="153"/>
    </w:p>
    <w:p w:rsidR="0097715E" w:rsidRDefault="00323236" w:rsidP="00AF65CF">
      <w:r>
        <w:rPr>
          <w:noProof/>
        </w:rPr>
        <w:drawing>
          <wp:inline distT="0" distB="0" distL="0" distR="0" wp14:anchorId="14039F62" wp14:editId="42EE9468">
            <wp:extent cx="5760720" cy="31572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5E" w:rsidRDefault="0097715E" w:rsidP="0097715E">
      <w:pPr>
        <w:pStyle w:val="Heading2"/>
      </w:pPr>
      <w:bookmarkStart w:id="154" w:name="_Toc516769345"/>
      <w:r>
        <w:t>WebSocket: Verbindungsabbau</w:t>
      </w:r>
      <w:bookmarkEnd w:id="154"/>
    </w:p>
    <w:p w:rsidR="0097715E" w:rsidRDefault="00F20A1B" w:rsidP="00AF65CF">
      <w:r>
        <w:rPr>
          <w:noProof/>
        </w:rPr>
        <w:drawing>
          <wp:inline distT="0" distB="0" distL="0" distR="0" wp14:anchorId="123E531A" wp14:editId="58A584D3">
            <wp:extent cx="5760720" cy="29356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5E" w:rsidRDefault="0097715E" w:rsidP="0097715E">
      <w:pPr>
        <w:pStyle w:val="Heading2"/>
      </w:pPr>
      <w:bookmarkStart w:id="155" w:name="_Toc516769346"/>
      <w:r>
        <w:lastRenderedPageBreak/>
        <w:t>WebSocket Eigenschaften</w:t>
      </w:r>
      <w:bookmarkEnd w:id="155"/>
    </w:p>
    <w:p w:rsidR="0097715E" w:rsidRDefault="00F20A1B" w:rsidP="00AF65CF">
      <w:r>
        <w:rPr>
          <w:noProof/>
        </w:rPr>
        <w:drawing>
          <wp:inline distT="0" distB="0" distL="0" distR="0" wp14:anchorId="625AFB7B" wp14:editId="13AAB035">
            <wp:extent cx="5760720" cy="264604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5E" w:rsidRPr="0097715E" w:rsidRDefault="0097715E" w:rsidP="0097715E">
      <w:pPr>
        <w:pStyle w:val="Heading2"/>
        <w:rPr>
          <w:lang w:val="en-US"/>
        </w:rPr>
      </w:pPr>
      <w:bookmarkStart w:id="156" w:name="_Toc516769347"/>
      <w:r w:rsidRPr="0097715E">
        <w:rPr>
          <w:lang w:val="en-US"/>
        </w:rPr>
        <w:t>Keep Alive mit Ping/Pong Messages</w:t>
      </w:r>
      <w:bookmarkEnd w:id="156"/>
    </w:p>
    <w:p w:rsidR="0097715E" w:rsidRDefault="00F20A1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E93F4C8" wp14:editId="003C2FD0">
            <wp:extent cx="5760720" cy="3111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5E" w:rsidRDefault="0097715E" w:rsidP="0097715E">
      <w:pPr>
        <w:pStyle w:val="Heading2"/>
        <w:rPr>
          <w:lang w:val="en-US"/>
        </w:rPr>
      </w:pPr>
      <w:bookmarkStart w:id="157" w:name="_Toc516769348"/>
      <w:r>
        <w:rPr>
          <w:lang w:val="en-US"/>
        </w:rPr>
        <w:lastRenderedPageBreak/>
        <w:t>Beyong HTTP &amp; Websocket: Motivation</w:t>
      </w:r>
      <w:bookmarkEnd w:id="157"/>
    </w:p>
    <w:p w:rsidR="0097715E" w:rsidRDefault="00F20A1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12779E4" wp14:editId="339282D0">
            <wp:extent cx="5760720" cy="30353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5E" w:rsidRDefault="0097715E" w:rsidP="0097715E">
      <w:pPr>
        <w:pStyle w:val="Heading2"/>
        <w:rPr>
          <w:lang w:val="en-US"/>
        </w:rPr>
      </w:pPr>
      <w:bookmarkStart w:id="158" w:name="_Toc516769349"/>
      <w:r>
        <w:rPr>
          <w:lang w:val="en-US"/>
        </w:rPr>
        <w:t>Alternative zu HTTP/WebSocket: MQTT</w:t>
      </w:r>
      <w:bookmarkEnd w:id="158"/>
    </w:p>
    <w:p w:rsidR="0097715E" w:rsidRDefault="00F20A1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3A1F983" wp14:editId="1752A3E7">
            <wp:extent cx="5760720" cy="14897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5E" w:rsidRDefault="0097715E" w:rsidP="0097715E">
      <w:pPr>
        <w:pStyle w:val="Heading2"/>
        <w:rPr>
          <w:lang w:val="en-US"/>
        </w:rPr>
      </w:pPr>
      <w:bookmarkStart w:id="159" w:name="_Toc516769350"/>
      <w:r>
        <w:rPr>
          <w:lang w:val="en-US"/>
        </w:rPr>
        <w:t>Message Queue Telemetry Transport</w:t>
      </w:r>
      <w:bookmarkEnd w:id="159"/>
    </w:p>
    <w:p w:rsidR="0097715E" w:rsidRDefault="00F20A1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4A7E5F1" wp14:editId="33593471">
            <wp:extent cx="5760720" cy="33045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5E" w:rsidRDefault="0097715E" w:rsidP="0097715E">
      <w:pPr>
        <w:pStyle w:val="Heading2"/>
        <w:rPr>
          <w:lang w:val="en-US"/>
        </w:rPr>
      </w:pPr>
      <w:bookmarkStart w:id="160" w:name="_Toc516769351"/>
      <w:r>
        <w:rPr>
          <w:lang w:val="en-US"/>
        </w:rPr>
        <w:lastRenderedPageBreak/>
        <w:t>MQTT Komponenten</w:t>
      </w:r>
      <w:bookmarkEnd w:id="160"/>
    </w:p>
    <w:p w:rsidR="0097715E" w:rsidRDefault="00F20A1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A91A057" wp14:editId="36C36220">
            <wp:extent cx="5760720" cy="28644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5E" w:rsidRDefault="0097715E" w:rsidP="0097715E">
      <w:pPr>
        <w:pStyle w:val="Heading2"/>
        <w:rPr>
          <w:lang w:val="en-US"/>
        </w:rPr>
      </w:pPr>
      <w:bookmarkStart w:id="161" w:name="_Toc516769352"/>
      <w:r>
        <w:rPr>
          <w:lang w:val="en-US"/>
        </w:rPr>
        <w:t>MQTT QoS zur Qualitätskontrolle</w:t>
      </w:r>
      <w:bookmarkEnd w:id="161"/>
    </w:p>
    <w:p w:rsidR="0097715E" w:rsidRDefault="00F20A1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9D6E9B6" wp14:editId="6D71BAA9">
            <wp:extent cx="5760720" cy="31165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5E" w:rsidRPr="0097715E" w:rsidRDefault="0097715E" w:rsidP="0097715E">
      <w:pPr>
        <w:pStyle w:val="Heading2"/>
      </w:pPr>
      <w:bookmarkStart w:id="162" w:name="_Toc516769353"/>
      <w:r w:rsidRPr="0097715E">
        <w:lastRenderedPageBreak/>
        <w:t>Die 5 wichtigsten Features von MQTT</w:t>
      </w:r>
      <w:bookmarkEnd w:id="162"/>
    </w:p>
    <w:p w:rsidR="0097715E" w:rsidRPr="0097715E" w:rsidRDefault="00F20A1B" w:rsidP="00AF65CF">
      <w:r>
        <w:rPr>
          <w:noProof/>
        </w:rPr>
        <w:drawing>
          <wp:inline distT="0" distB="0" distL="0" distR="0" wp14:anchorId="5D25249C" wp14:editId="22290377">
            <wp:extent cx="5760720" cy="25006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5E" w:rsidRDefault="0097715E" w:rsidP="0097715E">
      <w:pPr>
        <w:pStyle w:val="Heading2"/>
        <w:rPr>
          <w:lang w:val="en-US"/>
        </w:rPr>
      </w:pPr>
      <w:bookmarkStart w:id="163" w:name="_Toc516769354"/>
      <w:r>
        <w:rPr>
          <w:lang w:val="en-US"/>
        </w:rPr>
        <w:t>Arbeitsblatt 14: WebSocket</w:t>
      </w:r>
      <w:bookmarkEnd w:id="163"/>
    </w:p>
    <w:p w:rsidR="0097715E" w:rsidRDefault="00F20A1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AD7FD49" wp14:editId="49A9F96B">
            <wp:extent cx="5760720" cy="28778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5E" w:rsidRDefault="0097715E" w:rsidP="0097715E">
      <w:pPr>
        <w:pStyle w:val="Heading2"/>
        <w:rPr>
          <w:lang w:val="en-US"/>
        </w:rPr>
      </w:pPr>
      <w:bookmarkStart w:id="164" w:name="_Toc516769355"/>
      <w:r>
        <w:rPr>
          <w:lang w:val="en-US"/>
        </w:rPr>
        <w:t>Übung 7 als Hausaufgabe</w:t>
      </w:r>
      <w:bookmarkEnd w:id="164"/>
    </w:p>
    <w:p w:rsidR="0097715E" w:rsidRPr="0097715E" w:rsidRDefault="00F20A1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363BA69" wp14:editId="5D4F3A9D">
            <wp:extent cx="5760720" cy="6508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5E" w:rsidRPr="0097715E" w:rsidRDefault="0097715E" w:rsidP="00AF65CF">
      <w:pPr>
        <w:rPr>
          <w:lang w:val="en-US"/>
        </w:rPr>
      </w:pPr>
    </w:p>
    <w:p w:rsidR="004305D2" w:rsidRDefault="004305D2" w:rsidP="004305D2">
      <w:pPr>
        <w:pStyle w:val="Heading1"/>
      </w:pPr>
      <w:bookmarkStart w:id="165" w:name="_Toc516769356"/>
      <w:r>
        <w:lastRenderedPageBreak/>
        <w:t>Woche 14</w:t>
      </w:r>
      <w:bookmarkEnd w:id="165"/>
    </w:p>
    <w:p w:rsidR="004305D2" w:rsidRDefault="000D0A19" w:rsidP="000D0A19">
      <w:pPr>
        <w:pStyle w:val="Heading2"/>
      </w:pPr>
      <w:bookmarkStart w:id="166" w:name="_Toc516769357"/>
      <w:r>
        <w:t>Themen heute</w:t>
      </w:r>
      <w:bookmarkEnd w:id="166"/>
    </w:p>
    <w:p w:rsidR="000D0A19" w:rsidRDefault="000D0A19" w:rsidP="00AF65CF">
      <w:r>
        <w:rPr>
          <w:noProof/>
        </w:rPr>
        <w:drawing>
          <wp:inline distT="0" distB="0" distL="0" distR="0" wp14:anchorId="5AA6D704" wp14:editId="6CB429BC">
            <wp:extent cx="5760720" cy="26225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19" w:rsidRDefault="000D0A19" w:rsidP="000D0A19">
      <w:pPr>
        <w:pStyle w:val="Heading2"/>
      </w:pPr>
      <w:bookmarkStart w:id="167" w:name="_Toc516769358"/>
      <w:r>
        <w:t>Fallstudie: Finale Version</w:t>
      </w:r>
      <w:bookmarkEnd w:id="167"/>
    </w:p>
    <w:p w:rsidR="000D0A19" w:rsidRDefault="000D0A19" w:rsidP="00AF65CF">
      <w:r>
        <w:rPr>
          <w:noProof/>
        </w:rPr>
        <w:drawing>
          <wp:inline distT="0" distB="0" distL="0" distR="0" wp14:anchorId="1A7C7E9E" wp14:editId="7D844471">
            <wp:extent cx="5760720" cy="30067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19" w:rsidRDefault="000D0A19" w:rsidP="000D0A19">
      <w:pPr>
        <w:pStyle w:val="Heading2"/>
      </w:pPr>
      <w:bookmarkStart w:id="168" w:name="_Toc516769359"/>
      <w:r>
        <w:t>Arbeitsblatt 15: Finalization</w:t>
      </w:r>
      <w:bookmarkEnd w:id="168"/>
    </w:p>
    <w:p w:rsidR="000D0A19" w:rsidRDefault="000D0A19" w:rsidP="00AF65CF">
      <w:r>
        <w:rPr>
          <w:noProof/>
        </w:rPr>
        <w:drawing>
          <wp:inline distT="0" distB="0" distL="0" distR="0" wp14:anchorId="568BBE65" wp14:editId="1CA163F7">
            <wp:extent cx="5760720" cy="2227580"/>
            <wp:effectExtent l="0" t="0" r="0" b="127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19" w:rsidRDefault="000D0A19" w:rsidP="000D0A19">
      <w:pPr>
        <w:pStyle w:val="Heading2"/>
      </w:pPr>
      <w:bookmarkStart w:id="169" w:name="_Toc516769360"/>
      <w:r>
        <w:lastRenderedPageBreak/>
        <w:t>Android vs. iOS</w:t>
      </w:r>
      <w:bookmarkEnd w:id="169"/>
    </w:p>
    <w:p w:rsidR="000D0A19" w:rsidRDefault="000D0A19" w:rsidP="00AF65CF">
      <w:r>
        <w:rPr>
          <w:noProof/>
        </w:rPr>
        <w:drawing>
          <wp:inline distT="0" distB="0" distL="0" distR="0" wp14:anchorId="6A1E69C9" wp14:editId="096C32AC">
            <wp:extent cx="5760720" cy="2681605"/>
            <wp:effectExtent l="0" t="0" r="0" b="444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19" w:rsidRDefault="000D0A19" w:rsidP="000D0A19">
      <w:pPr>
        <w:pStyle w:val="Heading2"/>
      </w:pPr>
      <w:bookmarkStart w:id="170" w:name="_Toc516769361"/>
      <w:r>
        <w:t>Arbeitsblatt 16: Standalone Android App</w:t>
      </w:r>
      <w:bookmarkEnd w:id="170"/>
    </w:p>
    <w:p w:rsidR="000D0A19" w:rsidRDefault="000D0A19" w:rsidP="00AF65CF">
      <w:r>
        <w:rPr>
          <w:noProof/>
        </w:rPr>
        <w:drawing>
          <wp:inline distT="0" distB="0" distL="0" distR="0" wp14:anchorId="2A243D25" wp14:editId="55890D83">
            <wp:extent cx="5760720" cy="2545715"/>
            <wp:effectExtent l="0" t="0" r="0" b="698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19" w:rsidRDefault="000D0A19" w:rsidP="00AF65CF"/>
    <w:p w:rsidR="000D0A19" w:rsidRDefault="000D0A19" w:rsidP="000D0A19">
      <w:pPr>
        <w:pStyle w:val="Heading1"/>
      </w:pPr>
      <w:bookmarkStart w:id="171" w:name="_Toc516769362"/>
      <w:r>
        <w:lastRenderedPageBreak/>
        <w:t>Woche 15</w:t>
      </w:r>
      <w:bookmarkEnd w:id="171"/>
    </w:p>
    <w:p w:rsidR="005F17A3" w:rsidRDefault="005F17A3" w:rsidP="005F17A3">
      <w:r>
        <w:t>In Woche 15 fanden die zweiten Prüfungen statt und somit fiel der Unterricht aus.</w:t>
      </w:r>
    </w:p>
    <w:p w:rsidR="000D0A19" w:rsidRDefault="000D0A19" w:rsidP="00AF65CF"/>
    <w:p w:rsidR="005F17A3" w:rsidRDefault="005F17A3" w:rsidP="005F17A3">
      <w:pPr>
        <w:pStyle w:val="Heading1"/>
      </w:pPr>
      <w:bookmarkStart w:id="172" w:name="_Toc516769363"/>
      <w:r>
        <w:lastRenderedPageBreak/>
        <w:t>Woche 16</w:t>
      </w:r>
      <w:bookmarkEnd w:id="172"/>
    </w:p>
    <w:p w:rsidR="00E618BE" w:rsidRDefault="00E618BE" w:rsidP="00E618BE">
      <w:r>
        <w:t>In Woche 16</w:t>
      </w:r>
      <w:r>
        <w:t xml:space="preserve"> fanden die zweiten Prüfungen statt und somit fiel der Unterricht aus.</w:t>
      </w:r>
    </w:p>
    <w:p w:rsidR="005F17A3" w:rsidRPr="00AF65CF" w:rsidRDefault="005F17A3" w:rsidP="00AF65CF"/>
    <w:sectPr w:rsidR="005F17A3" w:rsidRPr="00AF65CF" w:rsidSect="00164DB6">
      <w:headerReference w:type="default" r:id="rId158"/>
      <w:footerReference w:type="default" r:id="rId159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56702" w:rsidRDefault="00456702" w:rsidP="006B5E49">
      <w:pPr>
        <w:spacing w:after="0" w:line="240" w:lineRule="auto"/>
      </w:pPr>
      <w:r>
        <w:separator/>
      </w:r>
    </w:p>
  </w:endnote>
  <w:endnote w:type="continuationSeparator" w:id="0">
    <w:p w:rsidR="00456702" w:rsidRDefault="00456702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23236" w:rsidRPr="003037A4" w:rsidRDefault="00323236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AB3013">
      <w:rPr>
        <w:noProof/>
      </w:rPr>
      <w:t>5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AB3013">
      <w:rPr>
        <w:noProof/>
      </w:rPr>
      <w:t>73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56702" w:rsidRDefault="00456702" w:rsidP="006B5E49">
      <w:pPr>
        <w:spacing w:after="0" w:line="240" w:lineRule="auto"/>
      </w:pPr>
      <w:r>
        <w:separator/>
      </w:r>
    </w:p>
  </w:footnote>
  <w:footnote w:type="continuationSeparator" w:id="0">
    <w:p w:rsidR="00456702" w:rsidRDefault="00456702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23236" w:rsidRDefault="00323236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01EF"/>
    <w:rsid w:val="0000438D"/>
    <w:rsid w:val="0001007A"/>
    <w:rsid w:val="00057AA2"/>
    <w:rsid w:val="00094EC4"/>
    <w:rsid w:val="000961F1"/>
    <w:rsid w:val="000A251E"/>
    <w:rsid w:val="000A27D7"/>
    <w:rsid w:val="000A5CA2"/>
    <w:rsid w:val="000D0A19"/>
    <w:rsid w:val="000E01D5"/>
    <w:rsid w:val="000E0DEE"/>
    <w:rsid w:val="00104D1E"/>
    <w:rsid w:val="00105030"/>
    <w:rsid w:val="001106F4"/>
    <w:rsid w:val="0012397E"/>
    <w:rsid w:val="00136112"/>
    <w:rsid w:val="00141321"/>
    <w:rsid w:val="00154FBD"/>
    <w:rsid w:val="00160860"/>
    <w:rsid w:val="00164748"/>
    <w:rsid w:val="00164DB6"/>
    <w:rsid w:val="001702E2"/>
    <w:rsid w:val="00197C78"/>
    <w:rsid w:val="001A0960"/>
    <w:rsid w:val="001A52D5"/>
    <w:rsid w:val="001A6B64"/>
    <w:rsid w:val="001B28D5"/>
    <w:rsid w:val="001E32AD"/>
    <w:rsid w:val="001E7196"/>
    <w:rsid w:val="001E7871"/>
    <w:rsid w:val="00232F17"/>
    <w:rsid w:val="0026725B"/>
    <w:rsid w:val="0027745F"/>
    <w:rsid w:val="002865EA"/>
    <w:rsid w:val="002A0D5F"/>
    <w:rsid w:val="002A378A"/>
    <w:rsid w:val="003037A4"/>
    <w:rsid w:val="00312ACD"/>
    <w:rsid w:val="00323236"/>
    <w:rsid w:val="00324051"/>
    <w:rsid w:val="0033178D"/>
    <w:rsid w:val="0033460C"/>
    <w:rsid w:val="00342602"/>
    <w:rsid w:val="0035385F"/>
    <w:rsid w:val="00362105"/>
    <w:rsid w:val="0038683A"/>
    <w:rsid w:val="003917D7"/>
    <w:rsid w:val="003A70B0"/>
    <w:rsid w:val="003B27B1"/>
    <w:rsid w:val="003D5735"/>
    <w:rsid w:val="003E53D8"/>
    <w:rsid w:val="004254A8"/>
    <w:rsid w:val="004300E9"/>
    <w:rsid w:val="004301EF"/>
    <w:rsid w:val="004305D2"/>
    <w:rsid w:val="00455BCD"/>
    <w:rsid w:val="00456702"/>
    <w:rsid w:val="004B5461"/>
    <w:rsid w:val="004B776C"/>
    <w:rsid w:val="004E5311"/>
    <w:rsid w:val="00510030"/>
    <w:rsid w:val="00523EEE"/>
    <w:rsid w:val="00552D45"/>
    <w:rsid w:val="0059209C"/>
    <w:rsid w:val="005A5E1F"/>
    <w:rsid w:val="005B2945"/>
    <w:rsid w:val="005B312C"/>
    <w:rsid w:val="005B6F85"/>
    <w:rsid w:val="005C62A4"/>
    <w:rsid w:val="005F17A3"/>
    <w:rsid w:val="00601E47"/>
    <w:rsid w:val="0064143A"/>
    <w:rsid w:val="006433B5"/>
    <w:rsid w:val="00647670"/>
    <w:rsid w:val="00650314"/>
    <w:rsid w:val="006511CB"/>
    <w:rsid w:val="00652E0B"/>
    <w:rsid w:val="0065592E"/>
    <w:rsid w:val="0067227E"/>
    <w:rsid w:val="00695C4B"/>
    <w:rsid w:val="006A6BF8"/>
    <w:rsid w:val="006B5E49"/>
    <w:rsid w:val="006C1A40"/>
    <w:rsid w:val="006D5E12"/>
    <w:rsid w:val="006D62FC"/>
    <w:rsid w:val="006E2F0C"/>
    <w:rsid w:val="006E35E8"/>
    <w:rsid w:val="006E6D6A"/>
    <w:rsid w:val="0074128C"/>
    <w:rsid w:val="007575A6"/>
    <w:rsid w:val="007B0CD9"/>
    <w:rsid w:val="007B68D0"/>
    <w:rsid w:val="007E6220"/>
    <w:rsid w:val="00810C75"/>
    <w:rsid w:val="00812C8C"/>
    <w:rsid w:val="00842078"/>
    <w:rsid w:val="00861FB5"/>
    <w:rsid w:val="008C1085"/>
    <w:rsid w:val="008D68BE"/>
    <w:rsid w:val="008E30E2"/>
    <w:rsid w:val="008E39CE"/>
    <w:rsid w:val="00923291"/>
    <w:rsid w:val="00933B44"/>
    <w:rsid w:val="0095096E"/>
    <w:rsid w:val="009637E6"/>
    <w:rsid w:val="00973D65"/>
    <w:rsid w:val="0097715E"/>
    <w:rsid w:val="00990E7F"/>
    <w:rsid w:val="009B342F"/>
    <w:rsid w:val="009F284C"/>
    <w:rsid w:val="00A01BDA"/>
    <w:rsid w:val="00A1222B"/>
    <w:rsid w:val="00AA4188"/>
    <w:rsid w:val="00AB3013"/>
    <w:rsid w:val="00AF65CF"/>
    <w:rsid w:val="00AF7A48"/>
    <w:rsid w:val="00B25571"/>
    <w:rsid w:val="00B62B8D"/>
    <w:rsid w:val="00B70D48"/>
    <w:rsid w:val="00B7241C"/>
    <w:rsid w:val="00B93ACB"/>
    <w:rsid w:val="00BA2D05"/>
    <w:rsid w:val="00BA4C74"/>
    <w:rsid w:val="00BB78F3"/>
    <w:rsid w:val="00BC1AB0"/>
    <w:rsid w:val="00BC693F"/>
    <w:rsid w:val="00BC7B70"/>
    <w:rsid w:val="00BF0C5F"/>
    <w:rsid w:val="00C17E6D"/>
    <w:rsid w:val="00C36948"/>
    <w:rsid w:val="00C569D5"/>
    <w:rsid w:val="00C6413D"/>
    <w:rsid w:val="00C66CA9"/>
    <w:rsid w:val="00C84627"/>
    <w:rsid w:val="00C91948"/>
    <w:rsid w:val="00CB581C"/>
    <w:rsid w:val="00CC1F1F"/>
    <w:rsid w:val="00D12928"/>
    <w:rsid w:val="00D43F21"/>
    <w:rsid w:val="00D62DAE"/>
    <w:rsid w:val="00DD04C4"/>
    <w:rsid w:val="00DD6959"/>
    <w:rsid w:val="00DD7DC6"/>
    <w:rsid w:val="00DE60A2"/>
    <w:rsid w:val="00DF1936"/>
    <w:rsid w:val="00E0744B"/>
    <w:rsid w:val="00E26F24"/>
    <w:rsid w:val="00E376F9"/>
    <w:rsid w:val="00E430DC"/>
    <w:rsid w:val="00E4333D"/>
    <w:rsid w:val="00E52C9A"/>
    <w:rsid w:val="00E571CE"/>
    <w:rsid w:val="00E618BE"/>
    <w:rsid w:val="00E8172B"/>
    <w:rsid w:val="00EB766F"/>
    <w:rsid w:val="00EC7E5C"/>
    <w:rsid w:val="00F20A1B"/>
    <w:rsid w:val="00F34BB8"/>
    <w:rsid w:val="00F40999"/>
    <w:rsid w:val="00F44376"/>
    <w:rsid w:val="00F62949"/>
    <w:rsid w:val="00F942BE"/>
    <w:rsid w:val="00F969C9"/>
    <w:rsid w:val="00FA1651"/>
    <w:rsid w:val="00FB6939"/>
    <w:rsid w:val="00FC6C8D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C4DF42C"/>
  <w15:chartTrackingRefBased/>
  <w15:docId w15:val="{94ECDA74-0E0E-46D0-A6F6-7EE6E4CA74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362105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362105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362105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362105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362105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362105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362105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637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8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footer" Target="foot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jpe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image" Target="media/image145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jpe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2018-02-18T00:00:00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7BC5771-F357-496E-8A16-76ECB1FCE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74</Pages>
  <Words>2720</Words>
  <Characters>17141</Characters>
  <Application>Microsoft Office Word</Application>
  <DocSecurity>0</DocSecurity>
  <Lines>142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19822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69</cp:revision>
  <dcterms:created xsi:type="dcterms:W3CDTF">2018-02-18T18:56:00Z</dcterms:created>
  <dcterms:modified xsi:type="dcterms:W3CDTF">2018-06-14T17:51:00Z</dcterms:modified>
</cp:coreProperties>
</file>