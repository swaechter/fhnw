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03B7B" w:rsidRPr="003E53D8" w:rsidRDefault="00E90EF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3B7B"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103B7B" w:rsidRDefault="00103B7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Compilerbau (cpib)</w:t>
                                </w:r>
                              </w:p>
                              <w:p w:rsidR="00103B7B" w:rsidRPr="00AF65CF" w:rsidRDefault="00103B7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103B7B" w:rsidRPr="003E53D8" w:rsidRDefault="00383AD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03B7B"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103B7B" w:rsidRDefault="00103B7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Compilerbau (cpib)</w:t>
                          </w:r>
                        </w:p>
                        <w:p w:rsidR="00103B7B" w:rsidRPr="00AF65CF" w:rsidRDefault="00103B7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03B7B" w:rsidRDefault="00103B7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03B7B" w:rsidRDefault="00103B7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C7CD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679756" w:history="1">
            <w:r w:rsidR="007C7CD2" w:rsidRPr="004E1E06">
              <w:rPr>
                <w:rStyle w:val="Hyperlink"/>
                <w:noProof/>
              </w:rPr>
              <w:t>1</w:t>
            </w:r>
            <w:r w:rsidR="007C7CD2">
              <w:rPr>
                <w:rFonts w:eastAsiaTheme="minorEastAsia"/>
                <w:noProof/>
                <w:lang w:eastAsia="de-CH"/>
              </w:rPr>
              <w:tab/>
            </w:r>
            <w:r w:rsidR="007C7CD2" w:rsidRPr="004E1E06">
              <w:rPr>
                <w:rStyle w:val="Hyperlink"/>
                <w:noProof/>
              </w:rPr>
              <w:t>Einleitung</w:t>
            </w:r>
            <w:r w:rsidR="007C7CD2">
              <w:rPr>
                <w:noProof/>
                <w:webHidden/>
              </w:rPr>
              <w:tab/>
            </w:r>
            <w:r w:rsidR="007C7CD2">
              <w:rPr>
                <w:noProof/>
                <w:webHidden/>
              </w:rPr>
              <w:fldChar w:fldCharType="begin"/>
            </w:r>
            <w:r w:rsidR="007C7CD2">
              <w:rPr>
                <w:noProof/>
                <w:webHidden/>
              </w:rPr>
              <w:instrText xml:space="preserve"> PAGEREF _Toc504679756 \h </w:instrText>
            </w:r>
            <w:r w:rsidR="007C7CD2">
              <w:rPr>
                <w:noProof/>
                <w:webHidden/>
              </w:rPr>
            </w:r>
            <w:r w:rsidR="007C7CD2">
              <w:rPr>
                <w:noProof/>
                <w:webHidden/>
              </w:rPr>
              <w:fldChar w:fldCharType="separate"/>
            </w:r>
            <w:r w:rsidR="007C7CD2">
              <w:rPr>
                <w:noProof/>
                <w:webHidden/>
              </w:rPr>
              <w:t>7</w:t>
            </w:r>
            <w:r w:rsidR="007C7CD2"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57" w:history="1">
            <w:r w:rsidRPr="004E1E0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58" w:history="1">
            <w:r w:rsidRPr="004E1E0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59" w:history="1">
            <w:r w:rsidRPr="004E1E0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760" w:history="1">
            <w:r w:rsidRPr="004E1E0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1" w:history="1">
            <w:r w:rsidRPr="004E1E0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2" w:history="1">
            <w:r w:rsidRPr="004E1E06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Deadlines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3" w:history="1">
            <w:r w:rsidRPr="004E1E06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4" w:history="1">
            <w:r w:rsidRPr="004E1E06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Berichte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5" w:history="1">
            <w:r w:rsidRPr="004E1E06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Rechtliches in Berichten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6" w:history="1">
            <w:r w:rsidRPr="004E1E06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Stil von Berichten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7" w:history="1">
            <w:r w:rsidRPr="004E1E06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Titelblatt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8" w:history="1">
            <w:r w:rsidRPr="004E1E06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Beispiele eines Titels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69" w:history="1">
            <w:r w:rsidRPr="004E1E06">
              <w:rPr>
                <w:rStyle w:val="Hyperlink"/>
                <w:noProof/>
              </w:rPr>
              <w:t>2.1.8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Inhalt eines Berichtes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0" w:history="1">
            <w:r w:rsidRPr="004E1E06">
              <w:rPr>
                <w:rStyle w:val="Hyperlink"/>
                <w:noProof/>
              </w:rPr>
              <w:t>2.1.9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Technischer Umfang des Projektes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1" w:history="1">
            <w:r w:rsidRPr="004E1E0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Introduction to Compilers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2" w:history="1">
            <w:r w:rsidRPr="004E1E0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Building a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3" w:history="1">
            <w:r w:rsidRPr="004E1E06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Old versions of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4" w:history="1">
            <w:r w:rsidRPr="004E1E06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Old versions of VMCode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5" w:history="1">
            <w:r w:rsidRPr="004E1E0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Possible Extensions for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6" w:history="1">
            <w:r w:rsidRPr="004E1E0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Interpreter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7" w:history="1">
            <w:r w:rsidRPr="004E1E06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8" w:history="1">
            <w:r w:rsidRPr="004E1E06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Compiler and Interpreter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79" w:history="1">
            <w:r w:rsidRPr="004E1E06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Recipes, Translators and Bakers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0" w:history="1">
            <w:r w:rsidRPr="004E1E06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1" w:history="1">
            <w:r w:rsidRPr="004E1E06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Compile Time versus Run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2" w:history="1">
            <w:r w:rsidRPr="004E1E06">
              <w:rPr>
                <w:rStyle w:val="Hyperlink"/>
                <w:noProof/>
                <w:lang w:val="en-GB"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Internal Construction of a Compiler: Analysis versus Synthesis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3" w:history="1">
            <w:r w:rsidRPr="004E1E06">
              <w:rPr>
                <w:rStyle w:val="Hyperlink"/>
                <w:noProof/>
                <w:lang w:val="en-GB"/>
              </w:rPr>
              <w:t>2.2.12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Internal Construction of a Compiler: Front End versus 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4" w:history="1">
            <w:r w:rsidRPr="004E1E06">
              <w:rPr>
                <w:rStyle w:val="Hyperlink"/>
                <w:noProof/>
                <w:lang w:val="en-GB"/>
              </w:rPr>
              <w:t>2.2.13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Lexical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5" w:history="1">
            <w:r w:rsidRPr="004E1E06">
              <w:rPr>
                <w:rStyle w:val="Hyperlink"/>
                <w:noProof/>
                <w:lang w:val="en-GB"/>
              </w:rPr>
              <w:t>2.2.14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Grammatical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6" w:history="1">
            <w:r w:rsidRPr="004E1E06">
              <w:rPr>
                <w:rStyle w:val="Hyperlink"/>
                <w:noProof/>
                <w:lang w:val="en-GB"/>
              </w:rPr>
              <w:t>2.2.15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Type and Context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7" w:history="1">
            <w:r w:rsidRPr="004E1E06">
              <w:rPr>
                <w:rStyle w:val="Hyperlink"/>
                <w:noProof/>
                <w:lang w:val="en-GB"/>
              </w:rPr>
              <w:t>2.2.16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Code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8" w:history="1">
            <w:r w:rsidRPr="004E1E06">
              <w:rPr>
                <w:rStyle w:val="Hyperlink"/>
                <w:noProof/>
                <w:lang w:val="en-GB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Introduction to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89" w:history="1">
            <w:r w:rsidRPr="004E1E06">
              <w:rPr>
                <w:rStyle w:val="Hyperlink"/>
                <w:noProof/>
                <w:lang w:val="en-GB"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Purpose of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0" w:history="1">
            <w:r w:rsidRPr="004E1E06">
              <w:rPr>
                <w:rStyle w:val="Hyperlink"/>
                <w:noProof/>
                <w:lang w:val="en-GB"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Kind of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1" w:history="1">
            <w:r w:rsidRPr="004E1E06">
              <w:rPr>
                <w:rStyle w:val="Hyperlink"/>
                <w:noProof/>
                <w:lang w:val="en-GB"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Example of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2" w:history="1">
            <w:r w:rsidRPr="004E1E06">
              <w:rPr>
                <w:rStyle w:val="Hyperlink"/>
                <w:noProof/>
                <w:lang w:val="en-GB"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Some Enumerations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3" w:history="1">
            <w:r w:rsidRPr="004E1E06">
              <w:rPr>
                <w:rStyle w:val="Hyperlink"/>
                <w:noProof/>
                <w:lang w:val="en-GB"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Integer Literals, Identifiers, Whitespace and Line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4" w:history="1">
            <w:r w:rsidRPr="004E1E06">
              <w:rPr>
                <w:rStyle w:val="Hyperlink"/>
                <w:noProof/>
                <w:lang w:val="en-GB"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Symbols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5" w:history="1">
            <w:r w:rsidRPr="004E1E06">
              <w:rPr>
                <w:rStyle w:val="Hyperlink"/>
                <w:noProof/>
                <w:lang w:val="en-GB"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Keywords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6" w:history="1">
            <w:r w:rsidRPr="004E1E06">
              <w:rPr>
                <w:rStyle w:val="Hyperlink"/>
                <w:noProof/>
                <w:lang w:val="en-GB"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Programs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7" w:history="1">
            <w:r w:rsidRPr="004E1E06">
              <w:rPr>
                <w:rStyle w:val="Hyperlink"/>
                <w:noProof/>
                <w:lang w:val="en-GB"/>
              </w:rPr>
              <w:t>2.3.9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Declarations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8" w:history="1">
            <w:r w:rsidRPr="004E1E06">
              <w:rPr>
                <w:rStyle w:val="Hyperlink"/>
                <w:noProof/>
                <w:lang w:val="en-GB"/>
              </w:rPr>
              <w:t>2.3.10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Parameter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799" w:history="1">
            <w:r w:rsidRPr="004E1E06">
              <w:rPr>
                <w:rStyle w:val="Hyperlink"/>
                <w:noProof/>
                <w:lang w:val="en-GB"/>
              </w:rPr>
              <w:t>2.3.11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0" w:history="1">
            <w:r w:rsidRPr="004E1E06">
              <w:rPr>
                <w:rStyle w:val="Hyperlink"/>
                <w:noProof/>
                <w:lang w:val="en-GB"/>
              </w:rPr>
              <w:t>2.3.12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Expressions (For Language Specification)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1" w:history="1">
            <w:r w:rsidRPr="004E1E06">
              <w:rPr>
                <w:rStyle w:val="Hyperlink"/>
                <w:noProof/>
                <w:lang w:val="en-GB"/>
              </w:rPr>
              <w:t>2.3.13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Expressions (For Language Implementation)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2" w:history="1">
            <w:r w:rsidRPr="004E1E06">
              <w:rPr>
                <w:rStyle w:val="Hyperlink"/>
                <w:noProof/>
                <w:lang w:val="en-GB"/>
              </w:rPr>
              <w:t>2.3.14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Expressions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03" w:history="1">
            <w:r w:rsidRPr="004E1E0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4" w:history="1">
            <w:r w:rsidRPr="004E1E0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Lexical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5" w:history="1">
            <w:r w:rsidRPr="004E1E0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Data Structures (Terminals etc.)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6" w:history="1">
            <w:r w:rsidRPr="004E1E06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Data Structures (Tokens)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7" w:history="1">
            <w:r w:rsidRPr="004E1E06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Data Structures (Token List)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8" w:history="1">
            <w:r w:rsidRPr="004E1E06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Patterns, Lexemes and Tokens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09" w:history="1">
            <w:r w:rsidRPr="004E1E06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Keywords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0" w:history="1">
            <w:r w:rsidRPr="004E1E06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Scanning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1" w:history="1">
            <w:r w:rsidRPr="004E1E06">
              <w:rPr>
                <w:rStyle w:val="Hyperlink"/>
                <w:noProof/>
                <w:lang w:val="en-GB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Scanner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2" w:history="1">
            <w:r w:rsidRPr="004E1E06">
              <w:rPr>
                <w:rStyle w:val="Hyperlink"/>
                <w:noProof/>
                <w:lang w:val="en-GB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Scanner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3" w:history="1">
            <w:r w:rsidRPr="004E1E06">
              <w:rPr>
                <w:rStyle w:val="Hyperlink"/>
                <w:noProof/>
                <w:lang w:val="en-GB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IM Lexical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4" w:history="1">
            <w:r w:rsidRPr="004E1E06">
              <w:rPr>
                <w:rStyle w:val="Hyperlink"/>
                <w:noProof/>
                <w:lang w:val="en-GB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Your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15" w:history="1">
            <w:r w:rsidRPr="004E1E06">
              <w:rPr>
                <w:rStyle w:val="Hyperlink"/>
                <w:noProof/>
                <w:lang w:val="en-GB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6" w:history="1">
            <w:r w:rsidRPr="004E1E06">
              <w:rPr>
                <w:rStyle w:val="Hyperlink"/>
                <w:noProof/>
                <w:lang w:val="en-GB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Example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7" w:history="1">
            <w:r w:rsidRPr="004E1E06">
              <w:rPr>
                <w:rStyle w:val="Hyperlink"/>
                <w:noProof/>
                <w:lang w:val="en-GB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Alphabet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8" w:history="1">
            <w:r w:rsidRPr="004E1E06">
              <w:rPr>
                <w:rStyle w:val="Hyperlink"/>
                <w:noProof/>
                <w:lang w:val="en-GB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Context Free Grammars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19" w:history="1">
            <w:r w:rsidRPr="004E1E06">
              <w:rPr>
                <w:rStyle w:val="Hyperlink"/>
                <w:noProof/>
                <w:lang w:val="en-GB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Notational Convention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0" w:history="1">
            <w:r w:rsidRPr="004E1E06">
              <w:rPr>
                <w:rStyle w:val="Hyperlink"/>
                <w:noProof/>
                <w:lang w:val="en-GB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Derivations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1" w:history="1">
            <w:r w:rsidRPr="004E1E06">
              <w:rPr>
                <w:rStyle w:val="Hyperlink"/>
                <w:noProof/>
                <w:lang w:val="en-GB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Leftmost and rightmost Derivations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2" w:history="1">
            <w:r w:rsidRPr="004E1E06">
              <w:rPr>
                <w:rStyle w:val="Hyperlink"/>
                <w:noProof/>
                <w:lang w:val="en-GB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Derivations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3" w:history="1">
            <w:r w:rsidRPr="004E1E06">
              <w:rPr>
                <w:rStyle w:val="Hyperlink"/>
                <w:noProof/>
                <w:lang w:val="en-GB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Parse Trees and Derivations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4" w:history="1">
            <w:r w:rsidRPr="004E1E06">
              <w:rPr>
                <w:rStyle w:val="Hyperlink"/>
                <w:noProof/>
                <w:lang w:val="en-GB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Ambiguity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5" w:history="1">
            <w:r w:rsidRPr="004E1E06">
              <w:rPr>
                <w:rStyle w:val="Hyperlink"/>
                <w:noProof/>
                <w:lang w:val="en-GB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From BNF to EBNF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6" w:history="1">
            <w:r w:rsidRPr="004E1E06">
              <w:rPr>
                <w:rStyle w:val="Hyperlink"/>
                <w:noProof/>
                <w:lang w:val="en-GB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EBNF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7" w:history="1">
            <w:r w:rsidRPr="004E1E06">
              <w:rPr>
                <w:rStyle w:val="Hyperlink"/>
                <w:noProof/>
                <w:lang w:val="en-GB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Regular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8" w:history="1">
            <w:r w:rsidRPr="004E1E06">
              <w:rPr>
                <w:rStyle w:val="Hyperlink"/>
                <w:noProof/>
                <w:lang w:val="en-GB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Context Free Grammars and Context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29" w:history="1">
            <w:r w:rsidRPr="004E1E06">
              <w:rPr>
                <w:rStyle w:val="Hyperlink"/>
                <w:noProof/>
                <w:lang w:val="en-GB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Example CFG versus Context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30" w:history="1">
            <w:r w:rsidRPr="004E1E06">
              <w:rPr>
                <w:rStyle w:val="Hyperlink"/>
                <w:noProof/>
                <w:lang w:val="en-GB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1" w:history="1">
            <w:r w:rsidRPr="004E1E06">
              <w:rPr>
                <w:rStyle w:val="Hyperlink"/>
                <w:noProof/>
                <w:lang w:val="en-GB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Order of Evaluation in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2" w:history="1">
            <w:r w:rsidRPr="004E1E06">
              <w:rPr>
                <w:rStyle w:val="Hyperlink"/>
                <w:noProof/>
                <w:lang w:val="en-GB"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Examples of Associativities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3" w:history="1">
            <w:r w:rsidRPr="004E1E06">
              <w:rPr>
                <w:rStyle w:val="Hyperlink"/>
                <w:noProof/>
                <w:lang w:val="en-GB"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Order of Evaluation in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4" w:history="1">
            <w:r w:rsidRPr="004E1E06">
              <w:rPr>
                <w:rStyle w:val="Hyperlink"/>
                <w:noProof/>
                <w:lang w:val="en-GB"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for Expressions (Precedence without Associativity)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5" w:history="1">
            <w:r w:rsidRPr="004E1E06">
              <w:rPr>
                <w:rStyle w:val="Hyperlink"/>
                <w:noProof/>
                <w:lang w:val="en-GB"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for Expressions (Associativity)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6" w:history="1">
            <w:r w:rsidRPr="004E1E06">
              <w:rPr>
                <w:rStyle w:val="Hyperlink"/>
                <w:noProof/>
                <w:lang w:val="en-GB"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for Expressions (Complete)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7" w:history="1">
            <w:r w:rsidRPr="004E1E06">
              <w:rPr>
                <w:rStyle w:val="Hyperlink"/>
                <w:noProof/>
                <w:lang w:val="en-GB"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for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8" w:history="1">
            <w:r w:rsidRPr="004E1E06">
              <w:rPr>
                <w:rStyle w:val="Hyperlink"/>
                <w:noProof/>
                <w:lang w:val="en-GB"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Problem 1: Left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39" w:history="1">
            <w:r w:rsidRPr="004E1E06">
              <w:rPr>
                <w:rStyle w:val="Hyperlink"/>
                <w:noProof/>
                <w:lang w:val="en-GB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Problem 2: Alternatives with the same leftmost Symbol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0" w:history="1">
            <w:r w:rsidRPr="004E1E06">
              <w:rPr>
                <w:rStyle w:val="Hyperlink"/>
                <w:noProof/>
                <w:lang w:val="en-GB"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New Grammar for Expressions (Complete)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1" w:history="1">
            <w:r w:rsidRPr="004E1E06">
              <w:rPr>
                <w:rStyle w:val="Hyperlink"/>
                <w:noProof/>
                <w:lang w:val="en-GB"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Expressions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2" w:history="1">
            <w:r w:rsidRPr="004E1E06">
              <w:rPr>
                <w:rStyle w:val="Hyperlink"/>
                <w:noProof/>
                <w:lang w:val="en-GB"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Expressions: User’s Grammar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3" w:history="1">
            <w:r w:rsidRPr="004E1E06">
              <w:rPr>
                <w:rStyle w:val="Hyperlink"/>
                <w:noProof/>
                <w:lang w:val="en-GB"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Expressions: Implementor’s Grammar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4" w:history="1">
            <w:r w:rsidRPr="004E1E06">
              <w:rPr>
                <w:rStyle w:val="Hyperlink"/>
                <w:noProof/>
                <w:lang w:val="en-GB"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Simplified Expressions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5" w:history="1">
            <w:r w:rsidRPr="004E1E06">
              <w:rPr>
                <w:rStyle w:val="Hyperlink"/>
                <w:noProof/>
                <w:lang w:val="en-GB"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Boolean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6" w:history="1">
            <w:r w:rsidRPr="004E1E06">
              <w:rPr>
                <w:rStyle w:val="Hyperlink"/>
                <w:noProof/>
                <w:lang w:val="en-GB"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7" w:history="1">
            <w:r w:rsidRPr="004E1E06">
              <w:rPr>
                <w:rStyle w:val="Hyperlink"/>
                <w:noProof/>
                <w:lang w:val="en-GB"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8" w:history="1">
            <w:r w:rsidRPr="004E1E06">
              <w:rPr>
                <w:rStyle w:val="Hyperlink"/>
                <w:noProof/>
                <w:lang w:val="en-GB"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Parser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49" w:history="1">
            <w:r w:rsidRPr="004E1E06">
              <w:rPr>
                <w:rStyle w:val="Hyperlink"/>
                <w:noProof/>
                <w:lang w:val="en-GB"/>
              </w:rPr>
              <w:t>5.18.1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0" w:history="1">
            <w:r w:rsidRPr="004E1E06">
              <w:rPr>
                <w:rStyle w:val="Hyperlink"/>
                <w:noProof/>
                <w:lang w:val="en-GB"/>
              </w:rPr>
              <w:t>5.18.2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Class and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1" w:history="1">
            <w:r w:rsidRPr="004E1E06">
              <w:rPr>
                <w:rStyle w:val="Hyperlink"/>
                <w:noProof/>
                <w:lang w:val="en-GB"/>
              </w:rPr>
              <w:t>5.18.3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Consume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2" w:history="1">
            <w:r w:rsidRPr="004E1E06">
              <w:rPr>
                <w:rStyle w:val="Hyperlink"/>
                <w:noProof/>
                <w:lang w:val="en-GB"/>
              </w:rPr>
              <w:t>5.18.4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Parse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3" w:history="1">
            <w:r w:rsidRPr="004E1E06">
              <w:rPr>
                <w:rStyle w:val="Hyperlink"/>
                <w:noProof/>
                <w:lang w:val="en-GB"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Basic Idea of the 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4" w:history="1">
            <w:r w:rsidRPr="004E1E06">
              <w:rPr>
                <w:rStyle w:val="Hyperlink"/>
                <w:noProof/>
                <w:lang w:val="en-GB"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Already known Problems for the 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5" w:history="1">
            <w:r w:rsidRPr="004E1E06">
              <w:rPr>
                <w:rStyle w:val="Hyperlink"/>
                <w:noProof/>
                <w:lang w:val="en-GB"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Parser Table of the 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6" w:history="1">
            <w:r w:rsidRPr="004E1E06">
              <w:rPr>
                <w:rStyle w:val="Hyperlink"/>
                <w:noProof/>
                <w:lang w:val="en-GB"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Parser Table for our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7" w:history="1">
            <w:r w:rsidRPr="004E1E06">
              <w:rPr>
                <w:rStyle w:val="Hyperlink"/>
                <w:noProof/>
                <w:lang w:val="en-GB"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Example Parser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58" w:history="1">
            <w:r w:rsidRPr="004E1E06">
              <w:rPr>
                <w:rStyle w:val="Hyperlink"/>
                <w:noProof/>
                <w:lang w:val="en-GB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59" w:history="1">
            <w:r w:rsidRPr="004E1E06">
              <w:rPr>
                <w:rStyle w:val="Hyperlink"/>
                <w:noProof/>
                <w:lang w:val="en-GB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Construction of Parse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0" w:history="1">
            <w:r w:rsidRPr="004E1E06">
              <w:rPr>
                <w:rStyle w:val="Hyperlink"/>
                <w:noProof/>
                <w:lang w:val="en-GB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1" w:history="1">
            <w:r w:rsidRPr="004E1E06">
              <w:rPr>
                <w:rStyle w:val="Hyperlink"/>
                <w:noProof/>
                <w:lang w:val="en-GB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NULLABLE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2" w:history="1">
            <w:r w:rsidRPr="004E1E06">
              <w:rPr>
                <w:rStyle w:val="Hyperlink"/>
                <w:noProof/>
                <w:lang w:val="en-GB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NULLABLE in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3" w:history="1">
            <w:r w:rsidRPr="004E1E06">
              <w:rPr>
                <w:rStyle w:val="Hyperlink"/>
                <w:noProof/>
                <w:lang w:val="en-GB"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4" w:history="1">
            <w:r w:rsidRPr="004E1E06">
              <w:rPr>
                <w:rStyle w:val="Hyperlink"/>
                <w:noProof/>
                <w:lang w:val="en-GB"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FIRST in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5" w:history="1">
            <w:r w:rsidRPr="004E1E06">
              <w:rPr>
                <w:rStyle w:val="Hyperlink"/>
                <w:noProof/>
                <w:lang w:val="en-GB"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6" w:history="1">
            <w:r w:rsidRPr="004E1E06">
              <w:rPr>
                <w:rStyle w:val="Hyperlink"/>
                <w:noProof/>
                <w:lang w:val="en-GB"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FOLLOW in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7" w:history="1">
            <w:r w:rsidRPr="004E1E06">
              <w:rPr>
                <w:rStyle w:val="Hyperlink"/>
                <w:noProof/>
                <w:lang w:val="en-GB"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8" w:history="1">
            <w:r w:rsidRPr="004E1E06">
              <w:rPr>
                <w:rStyle w:val="Hyperlink"/>
                <w:noProof/>
                <w:lang w:val="en-GB"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Strange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69" w:history="1">
            <w:r w:rsidRPr="004E1E06">
              <w:rPr>
                <w:rStyle w:val="Hyperlink"/>
                <w:noProof/>
                <w:lang w:val="en-GB"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Construction of Parse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0" w:history="1">
            <w:r w:rsidRPr="004E1E06">
              <w:rPr>
                <w:rStyle w:val="Hyperlink"/>
                <w:noProof/>
                <w:lang w:val="en-GB"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Resulting Parse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1" w:history="1">
            <w:r w:rsidRPr="004E1E06">
              <w:rPr>
                <w:rStyle w:val="Hyperlink"/>
                <w:noProof/>
                <w:lang w:val="en-GB"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LL(1) Grammars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72" w:history="1">
            <w:r w:rsidRPr="004E1E06">
              <w:rPr>
                <w:rStyle w:val="Hyperlink"/>
                <w:noProof/>
                <w:lang w:val="en-GB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3" w:history="1">
            <w:r w:rsidRPr="004E1E06">
              <w:rPr>
                <w:rStyle w:val="Hyperlink"/>
                <w:noProof/>
                <w:lang w:val="en-GB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Syntax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4" w:history="1">
            <w:r w:rsidRPr="004E1E06">
              <w:rPr>
                <w:rStyle w:val="Hyperlink"/>
                <w:noProof/>
                <w:lang w:val="en-GB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Concrete Syntax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5" w:history="1">
            <w:r w:rsidRPr="004E1E06">
              <w:rPr>
                <w:rStyle w:val="Hyperlink"/>
                <w:noProof/>
                <w:lang w:val="en-GB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Class ITerm3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6" w:history="1">
            <w:r w:rsidRPr="004E1E06">
              <w:rPr>
                <w:rStyle w:val="Hyperlink"/>
                <w:noProof/>
                <w:lang w:val="en-GB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Class Term3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7" w:history="1">
            <w:r w:rsidRPr="004E1E06">
              <w:rPr>
                <w:rStyle w:val="Hyperlink"/>
                <w:noProof/>
                <w:lang w:val="en-GB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Class IRepMULTOPRfactor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8" w:history="1">
            <w:r w:rsidRPr="004E1E06">
              <w:rPr>
                <w:rStyle w:val="Hyperlink"/>
                <w:noProof/>
                <w:lang w:val="en-GB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Class RepMULTOPRfactorOpr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79" w:history="1">
            <w:r w:rsidRPr="004E1E06">
              <w:rPr>
                <w:rStyle w:val="Hyperlink"/>
                <w:noProof/>
                <w:lang w:val="en-GB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Class RepMULTOPRfactorEps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0" w:history="1">
            <w:r w:rsidRPr="004E1E06">
              <w:rPr>
                <w:rStyle w:val="Hyperlink"/>
                <w:noProof/>
                <w:lang w:val="en-GB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Extension of Parser to return Concrete Syntax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1" w:history="1">
            <w:r w:rsidRPr="004E1E06">
              <w:rPr>
                <w:rStyle w:val="Hyperlink"/>
                <w:noProof/>
                <w:lang w:val="en-GB"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Extension of Parser to return Syntax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2" w:history="1">
            <w:r w:rsidRPr="004E1E06">
              <w:rPr>
                <w:rStyle w:val="Hyperlink"/>
                <w:noProof/>
                <w:lang w:val="en-GB"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Concrete versus Abstract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3" w:history="1">
            <w:r w:rsidRPr="004E1E06">
              <w:rPr>
                <w:rStyle w:val="Hyperlink"/>
                <w:noProof/>
                <w:lang w:val="en-GB"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Abstract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4" w:history="1">
            <w:r w:rsidRPr="004E1E06">
              <w:rPr>
                <w:rStyle w:val="Hyperlink"/>
                <w:noProof/>
                <w:lang w:val="en-GB"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IML (Expressions)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5" w:history="1">
            <w:r w:rsidRPr="004E1E06">
              <w:rPr>
                <w:rStyle w:val="Hyperlink"/>
                <w:noProof/>
                <w:lang w:val="en-GB"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IML (Base)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6" w:history="1">
            <w:r w:rsidRPr="004E1E06">
              <w:rPr>
                <w:rStyle w:val="Hyperlink"/>
                <w:noProof/>
                <w:lang w:val="en-GB"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Grammar IML (Commands)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7" w:history="1">
            <w:r w:rsidRPr="004E1E06">
              <w:rPr>
                <w:rStyle w:val="Hyperlink"/>
                <w:noProof/>
                <w:lang w:val="en-GB"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Conversion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8" w:history="1">
            <w:r w:rsidRPr="004E1E06">
              <w:rPr>
                <w:rStyle w:val="Hyperlink"/>
                <w:noProof/>
                <w:lang w:val="en-GB"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Test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89" w:history="1">
            <w:r w:rsidRPr="004E1E06">
              <w:rPr>
                <w:rStyle w:val="Hyperlink"/>
                <w:noProof/>
                <w:lang w:val="en-GB"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Correcting Associativity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90" w:history="1">
            <w:r w:rsidRPr="004E1E06">
              <w:rPr>
                <w:rStyle w:val="Hyperlink"/>
                <w:noProof/>
                <w:lang w:val="en-GB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91" w:history="1">
            <w:r w:rsidRPr="004E1E06">
              <w:rPr>
                <w:rStyle w:val="Hyperlink"/>
                <w:noProof/>
                <w:lang w:val="en-GB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GB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892" w:history="1">
            <w:r w:rsidRPr="004E1E06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Woche 10 &amp;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3" w:history="1">
            <w:r w:rsidRPr="004E1E06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Machine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4" w:history="1">
            <w:r w:rsidRPr="004E1E06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Implementations of Virtual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5" w:history="1">
            <w:r w:rsidRPr="004E1E06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6" w:history="1">
            <w:r w:rsidRPr="004E1E06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Initialization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7" w:history="1">
            <w:r w:rsidRPr="004E1E06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8" w:history="1">
            <w:r w:rsidRPr="004E1E06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899" w:history="1">
            <w:r w:rsidRPr="004E1E06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Main Loop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0" w:history="1">
            <w:r w:rsidRPr="004E1E06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A very important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1" w:history="1">
            <w:r w:rsidRPr="004E1E06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Inner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2" w:history="1">
            <w:r w:rsidRPr="004E1E06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Programming the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3" w:history="1">
            <w:r w:rsidRPr="004E1E06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Kind of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4" w:history="1">
            <w:r w:rsidRPr="004E1E06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Further Example: SubInt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5" w:history="1">
            <w:r w:rsidRPr="004E1E06">
              <w:rPr>
                <w:rStyle w:val="Hyperlink"/>
                <w:noProof/>
                <w:lang w:val="en-US"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6" w:history="1">
            <w:r w:rsidRPr="004E1E06">
              <w:rPr>
                <w:rStyle w:val="Hyperlink"/>
                <w:noProof/>
                <w:lang w:val="en-US"/>
              </w:rPr>
              <w:t>10.14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Format for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7" w:history="1">
            <w:r w:rsidRPr="004E1E06">
              <w:rPr>
                <w:rStyle w:val="Hyperlink"/>
                <w:noProof/>
                <w:lang w:val="en-US"/>
              </w:rPr>
              <w:t>10.15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NegInt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8" w:history="1">
            <w:r w:rsidRPr="004E1E06">
              <w:rPr>
                <w:rStyle w:val="Hyperlink"/>
                <w:noProof/>
                <w:lang w:val="en-US"/>
              </w:rPr>
              <w:t>10.16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AddInt, SubInt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09" w:history="1">
            <w:r w:rsidRPr="004E1E06">
              <w:rPr>
                <w:rStyle w:val="Hyperlink"/>
                <w:noProof/>
                <w:lang w:val="en-US"/>
              </w:rPr>
              <w:t>10.17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MultInt, DivTruncInt, ModTruncInt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0" w:history="1">
            <w:r w:rsidRPr="004E1E06">
              <w:rPr>
                <w:rStyle w:val="Hyperlink"/>
                <w:noProof/>
              </w:rPr>
              <w:t>10.18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EqInt, NeInt, GtInt, GeInt, LtInt, LeInt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1" w:history="1">
            <w:r w:rsidRPr="004E1E06">
              <w:rPr>
                <w:rStyle w:val="Hyperlink"/>
                <w:noProof/>
                <w:lang w:val="en-US"/>
              </w:rPr>
              <w:t>10.19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UncondJump, CondJump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2" w:history="1">
            <w:r w:rsidRPr="004E1E06">
              <w:rPr>
                <w:rStyle w:val="Hyperlink"/>
                <w:noProof/>
                <w:lang w:val="en-US"/>
              </w:rPr>
              <w:t>10.20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InputBool, InputInt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3" w:history="1">
            <w:r w:rsidRPr="004E1E06">
              <w:rPr>
                <w:rStyle w:val="Hyperlink"/>
                <w:noProof/>
                <w:lang w:val="en-US"/>
              </w:rPr>
              <w:t>10.21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OutputBool, OutputInt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4" w:history="1">
            <w:r w:rsidRPr="004E1E06">
              <w:rPr>
                <w:rStyle w:val="Hyperlink"/>
                <w:noProof/>
                <w:lang w:val="en-US"/>
              </w:rPr>
              <w:t>10.22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LoadImInt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5" w:history="1">
            <w:r w:rsidRPr="004E1E06">
              <w:rPr>
                <w:rStyle w:val="Hyperlink"/>
                <w:noProof/>
                <w:lang w:val="en-US"/>
              </w:rPr>
              <w:t>10.23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LoadAddrRel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6" w:history="1">
            <w:r w:rsidRPr="004E1E06">
              <w:rPr>
                <w:rStyle w:val="Hyperlink"/>
                <w:noProof/>
                <w:lang w:val="en-US"/>
              </w:rPr>
              <w:t>10.24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Deref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7" w:history="1">
            <w:r w:rsidRPr="004E1E06">
              <w:rPr>
                <w:rStyle w:val="Hyperlink"/>
                <w:noProof/>
                <w:lang w:val="en-US"/>
              </w:rPr>
              <w:t>10.25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8" w:history="1">
            <w:r w:rsidRPr="004E1E06">
              <w:rPr>
                <w:rStyle w:val="Hyperlink"/>
                <w:noProof/>
                <w:lang w:val="en-US"/>
              </w:rPr>
              <w:t>10.26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Dup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19" w:history="1">
            <w:r w:rsidRPr="004E1E06">
              <w:rPr>
                <w:rStyle w:val="Hyperlink"/>
                <w:noProof/>
                <w:lang w:val="en-US"/>
              </w:rPr>
              <w:t>10.27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AllocBlock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0" w:history="1">
            <w:r w:rsidRPr="004E1E06">
              <w:rPr>
                <w:rStyle w:val="Hyperlink"/>
                <w:noProof/>
                <w:lang w:val="en-US"/>
              </w:rPr>
              <w:t>10.28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AllocStack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1" w:history="1">
            <w:r w:rsidRPr="004E1E06">
              <w:rPr>
                <w:rStyle w:val="Hyperlink"/>
                <w:noProof/>
                <w:lang w:val="en-US"/>
              </w:rPr>
              <w:t>10.29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2" w:history="1">
            <w:r w:rsidRPr="004E1E06">
              <w:rPr>
                <w:rStyle w:val="Hyperlink"/>
                <w:noProof/>
                <w:lang w:val="en-US"/>
              </w:rPr>
              <w:t>10.30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Return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3" w:history="1">
            <w:r w:rsidRPr="004E1E06">
              <w:rPr>
                <w:rStyle w:val="Hyperlink"/>
                <w:noProof/>
                <w:lang w:val="en-US"/>
              </w:rPr>
              <w:t>10.31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4" w:history="1">
            <w:r w:rsidRPr="004E1E06">
              <w:rPr>
                <w:rStyle w:val="Hyperlink"/>
                <w:noProof/>
                <w:lang w:val="en-US"/>
              </w:rPr>
              <w:t>10.32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Static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5" w:history="1">
            <w:r w:rsidRPr="004E1E06">
              <w:rPr>
                <w:rStyle w:val="Hyperlink"/>
                <w:noProof/>
                <w:lang w:val="en-US"/>
              </w:rPr>
              <w:t>10.33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Static Analysis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6" w:history="1">
            <w:r w:rsidRPr="004E1E06">
              <w:rPr>
                <w:rStyle w:val="Hyperlink"/>
                <w:noProof/>
                <w:lang w:val="en-US"/>
              </w:rPr>
              <w:t>10.34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Terminology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7" w:history="1">
            <w:r w:rsidRPr="004E1E06">
              <w:rPr>
                <w:rStyle w:val="Hyperlink"/>
                <w:noProof/>
                <w:lang w:val="en-US"/>
              </w:rPr>
              <w:t>10.35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Scope and Visibility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8" w:history="1">
            <w:r w:rsidRPr="004E1E06">
              <w:rPr>
                <w:rStyle w:val="Hyperlink"/>
                <w:noProof/>
                <w:lang w:val="en-US"/>
              </w:rPr>
              <w:t>10.36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Scopes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29" w:history="1">
            <w:r w:rsidRPr="004E1E06">
              <w:rPr>
                <w:rStyle w:val="Hyperlink"/>
                <w:noProof/>
                <w:lang w:val="en-US"/>
              </w:rPr>
              <w:t>10.37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0" w:history="1">
            <w:r w:rsidRPr="004E1E06">
              <w:rPr>
                <w:rStyle w:val="Hyperlink"/>
                <w:noProof/>
                <w:lang w:val="en-US"/>
              </w:rPr>
              <w:t>10.38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Global Imports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1" w:history="1">
            <w:r w:rsidRPr="004E1E06">
              <w:rPr>
                <w:rStyle w:val="Hyperlink"/>
                <w:noProof/>
                <w:lang w:val="en-US"/>
              </w:rPr>
              <w:t>10.39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Example: Assignment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2" w:history="1">
            <w:r w:rsidRPr="004E1E06">
              <w:rPr>
                <w:rStyle w:val="Hyperlink"/>
                <w:noProof/>
                <w:lang w:val="en-US"/>
              </w:rPr>
              <w:t>10.40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Example: Routine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3" w:history="1">
            <w:r w:rsidRPr="004E1E06">
              <w:rPr>
                <w:rStyle w:val="Hyperlink"/>
                <w:noProof/>
                <w:lang w:val="en-US"/>
              </w:rPr>
              <w:t>10.41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L-Value and R-Value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4" w:history="1">
            <w:r w:rsidRPr="004E1E06">
              <w:rPr>
                <w:rStyle w:val="Hyperlink"/>
                <w:noProof/>
                <w:lang w:val="en-US"/>
              </w:rPr>
              <w:t>10.42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Result of Scope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5" w:history="1">
            <w:r w:rsidRPr="004E1E06">
              <w:rPr>
                <w:rStyle w:val="Hyperlink"/>
                <w:noProof/>
                <w:lang w:val="en-US"/>
              </w:rPr>
              <w:t>10.43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Scopes and Access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6" w:history="1">
            <w:r w:rsidRPr="004E1E06">
              <w:rPr>
                <w:rStyle w:val="Hyperlink"/>
                <w:noProof/>
                <w:lang w:val="en-US"/>
              </w:rPr>
              <w:t>10.44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7" w:history="1">
            <w:r w:rsidRPr="004E1E06">
              <w:rPr>
                <w:rStyle w:val="Hyperlink"/>
                <w:noProof/>
                <w:lang w:val="en-US"/>
              </w:rPr>
              <w:t>10.45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Default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8" w:history="1">
            <w:r w:rsidRPr="004E1E06">
              <w:rPr>
                <w:rStyle w:val="Hyperlink"/>
                <w:noProof/>
                <w:lang w:val="en-US"/>
              </w:rPr>
              <w:t>10.46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39" w:history="1">
            <w:r w:rsidRPr="004E1E06">
              <w:rPr>
                <w:rStyle w:val="Hyperlink"/>
                <w:noProof/>
                <w:lang w:val="en-US"/>
              </w:rPr>
              <w:t>10.47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 Type of DyadicExpr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0" w:history="1">
            <w:r w:rsidRPr="004E1E06">
              <w:rPr>
                <w:rStyle w:val="Hyperlink"/>
                <w:noProof/>
                <w:lang w:val="en-US"/>
              </w:rPr>
              <w:t>10.48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 Type of VarExpr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941" w:history="1">
            <w:r w:rsidRPr="004E1E06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Woche 12 &amp;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2" w:history="1">
            <w:r w:rsidRPr="004E1E06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Static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3" w:history="1">
            <w:r w:rsidRPr="004E1E06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Static Analysis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4" w:history="1">
            <w:r w:rsidRPr="004E1E06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Terminology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5" w:history="1">
            <w:r w:rsidRPr="004E1E06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Scoping and Visibility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6" w:history="1">
            <w:r w:rsidRPr="004E1E06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Scopes in IML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7" w:history="1">
            <w:r w:rsidRPr="004E1E06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Scopes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8" w:history="1">
            <w:r w:rsidRPr="004E1E06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Global Imports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49" w:history="1">
            <w:r w:rsidRPr="004E1E06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Example: Assignment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0" w:history="1">
            <w:r w:rsidRPr="004E1E06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Example: Routine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1" w:history="1">
            <w:r w:rsidRPr="004E1E06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L-Value and R-Value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2" w:history="1">
            <w:r w:rsidRPr="004E1E06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Result of Scope Checking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3" w:history="1">
            <w:r w:rsidRPr="004E1E06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Scopes and Access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4" w:history="1">
            <w:r w:rsidRPr="004E1E06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5" w:history="1">
            <w:r w:rsidRPr="004E1E06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Default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6" w:history="1">
            <w:r w:rsidRPr="004E1E06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7" w:history="1">
            <w:r w:rsidRPr="004E1E06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 Type of DyadicExpr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958" w:history="1">
            <w:r w:rsidRPr="004E1E06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  <w:lang w:val="en-US"/>
              </w:rPr>
              <w:t>Example Type of VarExpr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959" w:history="1">
            <w:r w:rsidRPr="004E1E06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CD2" w:rsidRDefault="007C7CD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960" w:history="1">
            <w:r w:rsidRPr="004E1E06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1E06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467975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467975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477141">
        <w:t>cpib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467975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610EA8" w:rsidRDefault="00610EA8" w:rsidP="00610EA8">
      <w:pPr>
        <w:pStyle w:val="ListParagraph"/>
        <w:numPr>
          <w:ilvl w:val="0"/>
          <w:numId w:val="2"/>
        </w:numPr>
      </w:pPr>
      <w:r>
        <w:t>Grundlagen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Kompilation und Interpretation; Korrektheit von Compilern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Aufbau eines Compilers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Formale Sprachen, insbesondere reguläre und kontextfreie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Lexikalische Analyse (Scanning)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Grammatikalische Analyse (Parsing)</w:t>
      </w:r>
    </w:p>
    <w:p w:rsidR="00610EA8" w:rsidRDefault="00610EA8" w:rsidP="00610EA8">
      <w:pPr>
        <w:pStyle w:val="ListParagraph"/>
        <w:numPr>
          <w:ilvl w:val="0"/>
          <w:numId w:val="2"/>
        </w:numPr>
      </w:pPr>
      <w:r>
        <w:t>Abstrakte Syntax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Semantische Analyse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Virtuelle Maschine</w:t>
      </w:r>
    </w:p>
    <w:p w:rsidR="00610EA8" w:rsidRDefault="00610EA8" w:rsidP="00610EA8">
      <w:pPr>
        <w:pStyle w:val="ListParagraph"/>
        <w:numPr>
          <w:ilvl w:val="1"/>
          <w:numId w:val="2"/>
        </w:numPr>
      </w:pPr>
      <w:r>
        <w:t>Codeerzeugung</w:t>
      </w:r>
    </w:p>
    <w:p w:rsidR="007A5CC9" w:rsidRDefault="00610EA8" w:rsidP="00610EA8">
      <w:pPr>
        <w:pStyle w:val="ListParagraph"/>
        <w:numPr>
          <w:ilvl w:val="1"/>
          <w:numId w:val="2"/>
        </w:numPr>
      </w:pPr>
      <w:r>
        <w:t>Werkzeuge zum Compilerbau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4679759"/>
      <w:r>
        <w:t>Prüfungen</w:t>
      </w:r>
      <w:bookmarkEnd w:id="12"/>
      <w:bookmarkEnd w:id="13"/>
      <w:bookmarkEnd w:id="14"/>
      <w:bookmarkEnd w:id="15"/>
    </w:p>
    <w:p w:rsidR="00334F62" w:rsidRDefault="00353B6E" w:rsidP="00334F62">
      <w:r>
        <w:t>Die Modulnote setzt sich zu 100% aus einer Präsentation samt Fragerunde und zu bestehenden Vor- und Zwischenberichten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04679760"/>
      <w:r>
        <w:lastRenderedPageBreak/>
        <w:t>Woche 1</w:t>
      </w:r>
      <w:bookmarkEnd w:id="16"/>
    </w:p>
    <w:p w:rsidR="00973D65" w:rsidRDefault="00912B21" w:rsidP="00B028CD">
      <w:pPr>
        <w:pStyle w:val="Heading2"/>
      </w:pPr>
      <w:bookmarkStart w:id="17" w:name="_Toc504679761"/>
      <w:r>
        <w:t>Organisatorisches</w:t>
      </w:r>
      <w:bookmarkEnd w:id="17"/>
    </w:p>
    <w:p w:rsidR="00912B21" w:rsidRDefault="00912B21" w:rsidP="00B028CD">
      <w:pPr>
        <w:pStyle w:val="Heading3"/>
      </w:pPr>
      <w:bookmarkStart w:id="18" w:name="_Toc504679762"/>
      <w:r>
        <w:t>Deadlines</w:t>
      </w:r>
      <w:bookmarkEnd w:id="18"/>
    </w:p>
    <w:p w:rsidR="00912B21" w:rsidRDefault="00847E6A" w:rsidP="00AF65CF">
      <w:r>
        <w:rPr>
          <w:noProof/>
        </w:rPr>
        <w:drawing>
          <wp:inline distT="0" distB="0" distL="0" distR="0" wp14:anchorId="6CD73C26" wp14:editId="40692EC1">
            <wp:extent cx="5495925" cy="296363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19" w:name="_Toc504679763"/>
      <w:r>
        <w:t>Kommunikation</w:t>
      </w:r>
      <w:bookmarkEnd w:id="19"/>
    </w:p>
    <w:p w:rsidR="00912B21" w:rsidRDefault="00847E6A" w:rsidP="00AF65CF">
      <w:r>
        <w:rPr>
          <w:noProof/>
        </w:rPr>
        <w:drawing>
          <wp:inline distT="0" distB="0" distL="0" distR="0" wp14:anchorId="499138BB" wp14:editId="5554481B">
            <wp:extent cx="5760720" cy="293116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20" w:name="_Toc504679764"/>
      <w:r>
        <w:lastRenderedPageBreak/>
        <w:t>Berichte</w:t>
      </w:r>
      <w:bookmarkEnd w:id="20"/>
    </w:p>
    <w:p w:rsidR="00912B21" w:rsidRDefault="00847E6A" w:rsidP="00AF65CF">
      <w:r>
        <w:rPr>
          <w:noProof/>
        </w:rPr>
        <w:drawing>
          <wp:inline distT="0" distB="0" distL="0" distR="0" wp14:anchorId="6FF70AA4" wp14:editId="6E819DF9">
            <wp:extent cx="5760720" cy="2838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21" w:name="_Toc504679765"/>
      <w:r>
        <w:t>Rechtliches in Berichten</w:t>
      </w:r>
      <w:bookmarkEnd w:id="21"/>
    </w:p>
    <w:p w:rsidR="00912B21" w:rsidRDefault="00847E6A" w:rsidP="00847E6A">
      <w:r>
        <w:rPr>
          <w:noProof/>
        </w:rPr>
        <w:drawing>
          <wp:inline distT="0" distB="0" distL="0" distR="0" wp14:anchorId="710F97F0" wp14:editId="122B5993">
            <wp:extent cx="4762500" cy="23287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5899" cy="23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22" w:name="_Toc504679766"/>
      <w:r>
        <w:t>Stil von Berichten</w:t>
      </w:r>
      <w:bookmarkEnd w:id="22"/>
    </w:p>
    <w:p w:rsidR="00912B21" w:rsidRDefault="00847E6A" w:rsidP="00AF65CF">
      <w:r>
        <w:rPr>
          <w:noProof/>
        </w:rPr>
        <w:drawing>
          <wp:inline distT="0" distB="0" distL="0" distR="0" wp14:anchorId="73FCE9BD" wp14:editId="55B75565">
            <wp:extent cx="5760720" cy="2925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23" w:name="_Toc504679767"/>
      <w:r>
        <w:lastRenderedPageBreak/>
        <w:t>Titelblatt</w:t>
      </w:r>
      <w:bookmarkEnd w:id="23"/>
    </w:p>
    <w:p w:rsidR="00912B21" w:rsidRDefault="002935C6" w:rsidP="00AF65CF">
      <w:r>
        <w:rPr>
          <w:noProof/>
        </w:rPr>
        <w:drawing>
          <wp:inline distT="0" distB="0" distL="0" distR="0" wp14:anchorId="24A71F1C" wp14:editId="09D9CF93">
            <wp:extent cx="5760720" cy="2883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24" w:name="_Toc504679768"/>
      <w:r>
        <w:t>Beispiele eines Titels</w:t>
      </w:r>
      <w:bookmarkEnd w:id="24"/>
    </w:p>
    <w:p w:rsidR="00912B21" w:rsidRDefault="002935C6" w:rsidP="00AF65CF">
      <w:r>
        <w:rPr>
          <w:noProof/>
        </w:rPr>
        <w:drawing>
          <wp:inline distT="0" distB="0" distL="0" distR="0" wp14:anchorId="7D61A694" wp14:editId="1769A755">
            <wp:extent cx="5760720" cy="2634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12B21" w:rsidP="00B028CD">
      <w:pPr>
        <w:pStyle w:val="Heading3"/>
      </w:pPr>
      <w:bookmarkStart w:id="25" w:name="_Toc504679769"/>
      <w:r>
        <w:t>Inhalt eines Berichtes</w:t>
      </w:r>
      <w:bookmarkEnd w:id="25"/>
    </w:p>
    <w:p w:rsidR="00912B21" w:rsidRDefault="002935C6" w:rsidP="00AF65CF">
      <w:r>
        <w:rPr>
          <w:noProof/>
        </w:rPr>
        <w:drawing>
          <wp:inline distT="0" distB="0" distL="0" distR="0" wp14:anchorId="2FB0BD98" wp14:editId="5CEA8E68">
            <wp:extent cx="5760720" cy="26269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28B" w:rsidRDefault="0003328B" w:rsidP="00AF65CF">
      <w:r>
        <w:rPr>
          <w:noProof/>
        </w:rPr>
        <w:lastRenderedPageBreak/>
        <w:drawing>
          <wp:inline distT="0" distB="0" distL="0" distR="0" wp14:anchorId="12A25A7C" wp14:editId="7975FFC4">
            <wp:extent cx="4619625" cy="14110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0793" cy="14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B028CD" w:rsidP="00B028CD">
      <w:pPr>
        <w:pStyle w:val="Heading3"/>
      </w:pPr>
      <w:bookmarkStart w:id="26" w:name="_Toc504679770"/>
      <w:r>
        <w:t>Technischer Umfang des Projektes</w:t>
      </w:r>
      <w:bookmarkEnd w:id="26"/>
    </w:p>
    <w:p w:rsidR="0003328B" w:rsidRDefault="0003328B" w:rsidP="0003328B">
      <w:r>
        <w:rPr>
          <w:noProof/>
        </w:rPr>
        <w:drawing>
          <wp:inline distT="0" distB="0" distL="0" distR="0" wp14:anchorId="352CA414" wp14:editId="65DCE748">
            <wp:extent cx="4572000" cy="200629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2116" cy="20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Pr="0003328B" w:rsidRDefault="0064519E" w:rsidP="00BC0568">
      <w:pPr>
        <w:pStyle w:val="Heading2"/>
      </w:pPr>
      <w:bookmarkStart w:id="27" w:name="_Toc504679771"/>
      <w:r>
        <w:t>Introduction to Compilers</w:t>
      </w:r>
      <w:bookmarkEnd w:id="27"/>
    </w:p>
    <w:p w:rsidR="00BC4E67" w:rsidRDefault="00BC4E67" w:rsidP="00BC0568">
      <w:pPr>
        <w:pStyle w:val="Heading3"/>
      </w:pPr>
      <w:bookmarkStart w:id="28" w:name="_Toc504679772"/>
      <w:r>
        <w:t>Building a Compiler</w:t>
      </w:r>
      <w:bookmarkEnd w:id="28"/>
    </w:p>
    <w:p w:rsidR="009E0BCE" w:rsidRPr="009E0BCE" w:rsidRDefault="009E0BCE" w:rsidP="009E0BCE">
      <w:r>
        <w:rPr>
          <w:noProof/>
        </w:rPr>
        <w:drawing>
          <wp:inline distT="0" distB="0" distL="0" distR="0" wp14:anchorId="76A87468" wp14:editId="454C594C">
            <wp:extent cx="3924300" cy="1233351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6388" cy="12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EAB" w:rsidRDefault="00811EAB" w:rsidP="00AF65CF">
      <w:r>
        <w:rPr>
          <w:noProof/>
        </w:rPr>
        <w:drawing>
          <wp:inline distT="0" distB="0" distL="0" distR="0" wp14:anchorId="44095B8E" wp14:editId="7282EA58">
            <wp:extent cx="5314950" cy="2428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EAB" w:rsidRDefault="00811EAB" w:rsidP="00AF65CF">
      <w:r>
        <w:rPr>
          <w:noProof/>
        </w:rPr>
        <w:lastRenderedPageBreak/>
        <w:drawing>
          <wp:inline distT="0" distB="0" distL="0" distR="0" wp14:anchorId="226893C8" wp14:editId="61FAD1C3">
            <wp:extent cx="4543425" cy="21000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8546" cy="21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09A" w:rsidRDefault="0018209A" w:rsidP="00BC0568">
      <w:pPr>
        <w:pStyle w:val="Heading3"/>
      </w:pPr>
      <w:bookmarkStart w:id="29" w:name="_Toc504679773"/>
      <w:r>
        <w:t>Old versions of IML</w:t>
      </w:r>
      <w:bookmarkEnd w:id="29"/>
    </w:p>
    <w:p w:rsidR="0018209A" w:rsidRDefault="00BC4E67" w:rsidP="00AF65CF">
      <w:r>
        <w:rPr>
          <w:noProof/>
        </w:rPr>
        <w:drawing>
          <wp:inline distT="0" distB="0" distL="0" distR="0" wp14:anchorId="0C7479C0" wp14:editId="7BB6532F">
            <wp:extent cx="5248275" cy="24860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09A" w:rsidRDefault="0018209A" w:rsidP="00BC0568">
      <w:pPr>
        <w:pStyle w:val="Heading3"/>
      </w:pPr>
      <w:bookmarkStart w:id="30" w:name="_Toc504679774"/>
      <w:r>
        <w:t>Old versions of VMCode</w:t>
      </w:r>
      <w:bookmarkEnd w:id="30"/>
    </w:p>
    <w:p w:rsidR="0018209A" w:rsidRDefault="0011533D" w:rsidP="00AF65CF">
      <w:r>
        <w:rPr>
          <w:noProof/>
        </w:rPr>
        <w:drawing>
          <wp:inline distT="0" distB="0" distL="0" distR="0" wp14:anchorId="38ED1A60" wp14:editId="586CD106">
            <wp:extent cx="531495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09A" w:rsidRDefault="0018209A" w:rsidP="00BC0568">
      <w:pPr>
        <w:pStyle w:val="Heading3"/>
      </w:pPr>
      <w:bookmarkStart w:id="31" w:name="_Toc504679775"/>
      <w:r>
        <w:lastRenderedPageBreak/>
        <w:t>Possible E</w:t>
      </w:r>
      <w:r w:rsidR="0099080A">
        <w:t>xtensions for IML</w:t>
      </w:r>
      <w:bookmarkEnd w:id="31"/>
    </w:p>
    <w:p w:rsidR="00912B21" w:rsidRDefault="0011533D" w:rsidP="00AF65CF">
      <w:r>
        <w:rPr>
          <w:noProof/>
        </w:rPr>
        <w:drawing>
          <wp:inline distT="0" distB="0" distL="0" distR="0" wp14:anchorId="7B0588C5" wp14:editId="29400CC5">
            <wp:extent cx="5353050" cy="2276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D" w:rsidRDefault="0011533D" w:rsidP="00AF65CF">
      <w:r>
        <w:rPr>
          <w:noProof/>
        </w:rPr>
        <w:drawing>
          <wp:inline distT="0" distB="0" distL="0" distR="0" wp14:anchorId="38F192B7" wp14:editId="6DF63E15">
            <wp:extent cx="5314950" cy="2952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D" w:rsidRDefault="0011533D" w:rsidP="00AF65CF">
      <w:r>
        <w:rPr>
          <w:noProof/>
        </w:rPr>
        <w:drawing>
          <wp:inline distT="0" distB="0" distL="0" distR="0" wp14:anchorId="17FD5049" wp14:editId="7FDDA492">
            <wp:extent cx="3486150" cy="133888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1017" cy="135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21" w:rsidRDefault="0099080A" w:rsidP="00BC0568">
      <w:pPr>
        <w:pStyle w:val="Heading3"/>
      </w:pPr>
      <w:bookmarkStart w:id="32" w:name="_Toc504679776"/>
      <w:r>
        <w:lastRenderedPageBreak/>
        <w:t>Interpreter</w:t>
      </w:r>
      <w:bookmarkEnd w:id="32"/>
    </w:p>
    <w:p w:rsidR="0099080A" w:rsidRDefault="00AE2879" w:rsidP="00AF65CF">
      <w:r>
        <w:rPr>
          <w:noProof/>
        </w:rPr>
        <w:drawing>
          <wp:inline distT="0" distB="0" distL="0" distR="0" wp14:anchorId="3CE75B73" wp14:editId="62EA22B6">
            <wp:extent cx="5334000" cy="2847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79" w:rsidRDefault="00AE2879" w:rsidP="00AF65CF">
      <w:r>
        <w:rPr>
          <w:noProof/>
        </w:rPr>
        <w:drawing>
          <wp:inline distT="0" distB="0" distL="0" distR="0" wp14:anchorId="3A6D0BF3" wp14:editId="70E636EB">
            <wp:extent cx="5343525" cy="1400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C" w:rsidRDefault="00320A1C" w:rsidP="00AF65CF">
      <w:r>
        <w:rPr>
          <w:noProof/>
        </w:rPr>
        <w:drawing>
          <wp:inline distT="0" distB="0" distL="0" distR="0" wp14:anchorId="6F1DE5C3" wp14:editId="0F01A923">
            <wp:extent cx="5257800" cy="2676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</w:pPr>
      <w:bookmarkStart w:id="33" w:name="_Toc504679777"/>
      <w:r>
        <w:lastRenderedPageBreak/>
        <w:t>Compiler</w:t>
      </w:r>
      <w:bookmarkEnd w:id="33"/>
    </w:p>
    <w:p w:rsidR="0099080A" w:rsidRDefault="00983B6B" w:rsidP="00790063">
      <w:pPr>
        <w:ind w:left="708" w:hanging="708"/>
      </w:pPr>
      <w:r>
        <w:rPr>
          <w:noProof/>
        </w:rPr>
        <w:drawing>
          <wp:inline distT="0" distB="0" distL="0" distR="0" wp14:anchorId="711FB71E" wp14:editId="7AC8B2C4">
            <wp:extent cx="5224257" cy="283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4205" cy="28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B6B" w:rsidRDefault="00983B6B" w:rsidP="00AF65CF">
      <w:r>
        <w:rPr>
          <w:noProof/>
        </w:rPr>
        <w:drawing>
          <wp:inline distT="0" distB="0" distL="0" distR="0" wp14:anchorId="2C2D17F4" wp14:editId="2843949B">
            <wp:extent cx="5048250" cy="271968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0730" cy="27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</w:pPr>
      <w:bookmarkStart w:id="34" w:name="_Toc504679778"/>
      <w:r>
        <w:t>Compiler and Interpreter</w:t>
      </w:r>
      <w:bookmarkEnd w:id="34"/>
    </w:p>
    <w:p w:rsidR="0099080A" w:rsidRDefault="00054962" w:rsidP="00AF65CF">
      <w:r>
        <w:rPr>
          <w:noProof/>
        </w:rPr>
        <w:drawing>
          <wp:inline distT="0" distB="0" distL="0" distR="0" wp14:anchorId="3BFB337E" wp14:editId="1961E61B">
            <wp:extent cx="5248275" cy="27908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</w:pPr>
      <w:bookmarkStart w:id="35" w:name="_Toc504679779"/>
      <w:r>
        <w:lastRenderedPageBreak/>
        <w:t>Recipes, Translators and Bakers</w:t>
      </w:r>
      <w:bookmarkEnd w:id="35"/>
    </w:p>
    <w:p w:rsidR="0099080A" w:rsidRDefault="00054962" w:rsidP="00AF65CF">
      <w:r>
        <w:rPr>
          <w:noProof/>
        </w:rPr>
        <w:drawing>
          <wp:inline distT="0" distB="0" distL="0" distR="0" wp14:anchorId="283F7925" wp14:editId="67A4577F">
            <wp:extent cx="5276850" cy="2638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62" w:rsidRDefault="00054962" w:rsidP="00AF65CF">
      <w:r>
        <w:rPr>
          <w:noProof/>
        </w:rPr>
        <w:drawing>
          <wp:inline distT="0" distB="0" distL="0" distR="0" wp14:anchorId="0AA85DD0" wp14:editId="0E39B38B">
            <wp:extent cx="4562475" cy="13224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7969" cy="133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</w:pPr>
      <w:bookmarkStart w:id="36" w:name="_Toc504679780"/>
      <w:r>
        <w:t>Exercise</w:t>
      </w:r>
      <w:bookmarkEnd w:id="36"/>
    </w:p>
    <w:p w:rsidR="0099080A" w:rsidRDefault="004E21CE" w:rsidP="00AF65CF">
      <w:r>
        <w:rPr>
          <w:noProof/>
        </w:rPr>
        <w:drawing>
          <wp:inline distT="0" distB="0" distL="0" distR="0" wp14:anchorId="7A0FE639" wp14:editId="3DEF6BCD">
            <wp:extent cx="5314950" cy="18764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</w:pPr>
      <w:bookmarkStart w:id="37" w:name="_Toc504679781"/>
      <w:r>
        <w:t>Compile Time versus Run Time</w:t>
      </w:r>
      <w:bookmarkEnd w:id="37"/>
    </w:p>
    <w:p w:rsidR="0099080A" w:rsidRDefault="00AC206B" w:rsidP="00AF65CF">
      <w:r>
        <w:rPr>
          <w:noProof/>
        </w:rPr>
        <w:drawing>
          <wp:inline distT="0" distB="0" distL="0" distR="0" wp14:anchorId="5EC8405B" wp14:editId="3FFF9B2D">
            <wp:extent cx="5229225" cy="2057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06B" w:rsidRDefault="00AC206B" w:rsidP="00AF65CF">
      <w:r>
        <w:rPr>
          <w:noProof/>
        </w:rPr>
        <w:lastRenderedPageBreak/>
        <w:drawing>
          <wp:inline distT="0" distB="0" distL="0" distR="0" wp14:anchorId="3BCDD575" wp14:editId="1648F8D2">
            <wp:extent cx="5286375" cy="2657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E5" w:rsidRDefault="00A264E5" w:rsidP="00AF65CF">
      <w:r>
        <w:rPr>
          <w:noProof/>
        </w:rPr>
        <w:drawing>
          <wp:inline distT="0" distB="0" distL="0" distR="0" wp14:anchorId="68E6335B" wp14:editId="437553DE">
            <wp:extent cx="5257800" cy="2686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Pr="0099080A" w:rsidRDefault="0099080A" w:rsidP="00BC0568">
      <w:pPr>
        <w:pStyle w:val="Heading3"/>
        <w:rPr>
          <w:lang w:val="en-GB"/>
        </w:rPr>
      </w:pPr>
      <w:bookmarkStart w:id="38" w:name="_Toc504679782"/>
      <w:r w:rsidRPr="0099080A">
        <w:rPr>
          <w:lang w:val="en-GB"/>
        </w:rPr>
        <w:t>Internal Construction of a Compiler: Analysis versus Synthesis</w:t>
      </w:r>
      <w:bookmarkEnd w:id="38"/>
    </w:p>
    <w:p w:rsidR="0099080A" w:rsidRDefault="00067AD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0EAC30C" wp14:editId="4248D38E">
            <wp:extent cx="5343525" cy="27336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DC" w:rsidRDefault="00067ADC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D16605" wp14:editId="6AF684E4">
            <wp:extent cx="4333875" cy="1310241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8392" cy="13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  <w:rPr>
          <w:lang w:val="en-GB"/>
        </w:rPr>
      </w:pPr>
      <w:bookmarkStart w:id="39" w:name="_Toc504679783"/>
      <w:r>
        <w:rPr>
          <w:lang w:val="en-GB"/>
        </w:rPr>
        <w:t>Internal Construction of a Compiler: Front End versus Back End</w:t>
      </w:r>
      <w:bookmarkEnd w:id="39"/>
    </w:p>
    <w:p w:rsidR="0099080A" w:rsidRDefault="003A312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29B53A3" wp14:editId="405FEECD">
            <wp:extent cx="5181600" cy="27908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22" w:rsidRDefault="003A312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304685E" wp14:editId="1A534221">
            <wp:extent cx="4419600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2634" cy="207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  <w:rPr>
          <w:lang w:val="en-GB"/>
        </w:rPr>
      </w:pPr>
      <w:bookmarkStart w:id="40" w:name="_Toc504679784"/>
      <w:r>
        <w:rPr>
          <w:lang w:val="en-GB"/>
        </w:rPr>
        <w:lastRenderedPageBreak/>
        <w:t>Lexical Analysis</w:t>
      </w:r>
      <w:bookmarkEnd w:id="40"/>
    </w:p>
    <w:p w:rsidR="0099080A" w:rsidRDefault="00501B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25A533" wp14:editId="0890E8B8">
            <wp:extent cx="5276850" cy="26384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  <w:rPr>
          <w:lang w:val="en-GB"/>
        </w:rPr>
      </w:pPr>
      <w:bookmarkStart w:id="41" w:name="_Toc504679785"/>
      <w:r>
        <w:rPr>
          <w:lang w:val="en-GB"/>
        </w:rPr>
        <w:t>Grammatical Analysis</w:t>
      </w:r>
      <w:bookmarkEnd w:id="41"/>
    </w:p>
    <w:p w:rsidR="0099080A" w:rsidRDefault="00501B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29936E4" wp14:editId="763DA96F">
            <wp:extent cx="5305425" cy="262890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Pr="0099080A" w:rsidRDefault="0099080A" w:rsidP="00BC0568">
      <w:pPr>
        <w:pStyle w:val="Heading3"/>
        <w:rPr>
          <w:lang w:val="en-GB"/>
        </w:rPr>
      </w:pPr>
      <w:bookmarkStart w:id="42" w:name="_Toc504679786"/>
      <w:r>
        <w:rPr>
          <w:lang w:val="en-GB"/>
        </w:rPr>
        <w:t>Type and Context Checking</w:t>
      </w:r>
      <w:bookmarkEnd w:id="42"/>
    </w:p>
    <w:p w:rsidR="0099080A" w:rsidRDefault="00501B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C8EB18D" wp14:editId="049EC827">
            <wp:extent cx="5238750" cy="25717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80A" w:rsidRDefault="0099080A" w:rsidP="00BC0568">
      <w:pPr>
        <w:pStyle w:val="Heading3"/>
        <w:rPr>
          <w:lang w:val="en-GB"/>
        </w:rPr>
      </w:pPr>
      <w:bookmarkStart w:id="43" w:name="_Toc504679787"/>
      <w:r>
        <w:rPr>
          <w:lang w:val="en-GB"/>
        </w:rPr>
        <w:lastRenderedPageBreak/>
        <w:t>Code Generation</w:t>
      </w:r>
      <w:bookmarkEnd w:id="43"/>
    </w:p>
    <w:p w:rsidR="0099080A" w:rsidRPr="0099080A" w:rsidRDefault="00501B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10CE917" wp14:editId="78437207">
            <wp:extent cx="5033042" cy="25621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2964" cy="25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BC0568" w:rsidP="00BC0568">
      <w:pPr>
        <w:pStyle w:val="Heading2"/>
        <w:rPr>
          <w:lang w:val="en-GB"/>
        </w:rPr>
      </w:pPr>
      <w:bookmarkStart w:id="44" w:name="_Toc504679788"/>
      <w:r>
        <w:rPr>
          <w:lang w:val="en-GB"/>
        </w:rPr>
        <w:t>Introduction to IML</w:t>
      </w:r>
      <w:bookmarkEnd w:id="44"/>
    </w:p>
    <w:p w:rsidR="00BC0568" w:rsidRDefault="00BC0568" w:rsidP="00BC0568">
      <w:pPr>
        <w:pStyle w:val="Heading3"/>
        <w:rPr>
          <w:lang w:val="en-GB"/>
        </w:rPr>
      </w:pPr>
      <w:bookmarkStart w:id="45" w:name="_Toc504679789"/>
      <w:r>
        <w:rPr>
          <w:lang w:val="en-GB"/>
        </w:rPr>
        <w:t>Purpose of IML</w:t>
      </w:r>
      <w:bookmarkEnd w:id="45"/>
    </w:p>
    <w:p w:rsidR="00BC0568" w:rsidRDefault="00B553D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62141A7" wp14:editId="4DD4FE18">
            <wp:extent cx="4971570" cy="2550998"/>
            <wp:effectExtent l="0" t="0" r="635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9659" cy="255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46" w:name="_Toc504679790"/>
      <w:r>
        <w:rPr>
          <w:lang w:val="en-GB"/>
        </w:rPr>
        <w:t>Kind of Language</w:t>
      </w:r>
      <w:bookmarkEnd w:id="46"/>
    </w:p>
    <w:p w:rsidR="00BC0568" w:rsidRDefault="00B553D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963D41C" wp14:editId="2FBBDAF1">
            <wp:extent cx="5009990" cy="2683923"/>
            <wp:effectExtent l="0" t="0" r="635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3749" cy="26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19" w:rsidRDefault="00B8271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F6521AE" wp14:editId="14477241">
            <wp:extent cx="5263563" cy="271707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498" cy="272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47" w:name="_Toc504679791"/>
      <w:r>
        <w:rPr>
          <w:lang w:val="en-GB"/>
        </w:rPr>
        <w:t>Example of IML</w:t>
      </w:r>
      <w:bookmarkEnd w:id="47"/>
    </w:p>
    <w:p w:rsidR="00BC0568" w:rsidRDefault="00DA58E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15022F7" wp14:editId="152E866C">
            <wp:extent cx="5286615" cy="2728388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2097" cy="273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48" w:name="_Toc504679792"/>
      <w:r>
        <w:rPr>
          <w:lang w:val="en-GB"/>
        </w:rPr>
        <w:t>Some Enumerations</w:t>
      </w:r>
      <w:bookmarkEnd w:id="48"/>
    </w:p>
    <w:p w:rsidR="00BC0568" w:rsidRDefault="00DA58E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102B4B5" wp14:editId="1B5F8A77">
            <wp:extent cx="5286375" cy="2822664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7980" cy="28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42" w:rsidRDefault="00CE6342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842E1DC" wp14:editId="472C8AAE">
            <wp:extent cx="4848625" cy="2371401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4987" cy="23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49" w:name="_Toc504679793"/>
      <w:r>
        <w:rPr>
          <w:lang w:val="en-GB"/>
        </w:rPr>
        <w:t>Integer Literals, Identifiers, Whitespace and Line Comments</w:t>
      </w:r>
      <w:bookmarkEnd w:id="49"/>
    </w:p>
    <w:p w:rsidR="00BC0568" w:rsidRDefault="00CE634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CD977DA" wp14:editId="37166784">
            <wp:extent cx="5760720" cy="3087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0" w:name="_Toc504679794"/>
      <w:r>
        <w:rPr>
          <w:lang w:val="en-GB"/>
        </w:rPr>
        <w:t>Symbols</w:t>
      </w:r>
      <w:bookmarkEnd w:id="50"/>
    </w:p>
    <w:p w:rsidR="00BC0568" w:rsidRDefault="00CE634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846C770" wp14:editId="079DC566">
            <wp:extent cx="5760720" cy="2925445"/>
            <wp:effectExtent l="0" t="0" r="0" b="825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1" w:name="_Toc504679795"/>
      <w:r>
        <w:rPr>
          <w:lang w:val="en-GB"/>
        </w:rPr>
        <w:lastRenderedPageBreak/>
        <w:t>Keywords</w:t>
      </w:r>
      <w:bookmarkEnd w:id="51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8AC8F1" wp14:editId="77FFFAB5">
            <wp:extent cx="5760720" cy="29222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0D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741F4D1" wp14:editId="75864E13">
            <wp:extent cx="5760720" cy="23698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2" w:name="_Toc504679796"/>
      <w:r>
        <w:rPr>
          <w:lang w:val="en-GB"/>
        </w:rPr>
        <w:t>Programs</w:t>
      </w:r>
      <w:bookmarkEnd w:id="52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4238081" wp14:editId="5A85C101">
            <wp:extent cx="5760720" cy="1445260"/>
            <wp:effectExtent l="0" t="0" r="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3" w:name="_Toc504679797"/>
      <w:r>
        <w:rPr>
          <w:lang w:val="en-GB"/>
        </w:rPr>
        <w:lastRenderedPageBreak/>
        <w:t>Declarations</w:t>
      </w:r>
      <w:bookmarkEnd w:id="53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39474EE" wp14:editId="799F209B">
            <wp:extent cx="5760720" cy="2887345"/>
            <wp:effectExtent l="0" t="0" r="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4" w:name="_Toc504679798"/>
      <w:r>
        <w:rPr>
          <w:lang w:val="en-GB"/>
        </w:rPr>
        <w:t>Parameter Lists</w:t>
      </w:r>
      <w:bookmarkEnd w:id="54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4626FA9" wp14:editId="6AE394C0">
            <wp:extent cx="5760720" cy="278511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5" w:name="_Toc504679799"/>
      <w:r>
        <w:rPr>
          <w:lang w:val="en-GB"/>
        </w:rPr>
        <w:t>Commands</w:t>
      </w:r>
      <w:bookmarkEnd w:id="55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EE38AB0" wp14:editId="05BCA959">
            <wp:extent cx="5760720" cy="22955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6" w:name="_Toc504679800"/>
      <w:r>
        <w:rPr>
          <w:lang w:val="en-GB"/>
        </w:rPr>
        <w:lastRenderedPageBreak/>
        <w:t>Expressions (For Language Specification)</w:t>
      </w:r>
      <w:bookmarkEnd w:id="56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24C6F4" wp14:editId="08D2DAED">
            <wp:extent cx="5440296" cy="2819695"/>
            <wp:effectExtent l="0" t="0" r="825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46907" cy="282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7" w:name="_Toc504679801"/>
      <w:r>
        <w:rPr>
          <w:lang w:val="en-GB"/>
        </w:rPr>
        <w:t>Expressions (For Language Implementation)</w:t>
      </w:r>
      <w:bookmarkEnd w:id="57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8F288CC" wp14:editId="297D2A72">
            <wp:extent cx="5494084" cy="2374593"/>
            <wp:effectExtent l="0" t="0" r="0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8117" cy="23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Default="00BC0568" w:rsidP="00BC0568">
      <w:pPr>
        <w:pStyle w:val="Heading3"/>
        <w:rPr>
          <w:lang w:val="en-GB"/>
        </w:rPr>
      </w:pPr>
      <w:bookmarkStart w:id="58" w:name="_Toc504679802"/>
      <w:r>
        <w:rPr>
          <w:lang w:val="en-GB"/>
        </w:rPr>
        <w:t>Expressions in IML</w:t>
      </w:r>
      <w:bookmarkEnd w:id="58"/>
    </w:p>
    <w:p w:rsidR="00BC0568" w:rsidRDefault="00FD290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E05C5F6" wp14:editId="17345A6D">
            <wp:extent cx="4794837" cy="2660099"/>
            <wp:effectExtent l="0" t="0" r="635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3154" cy="267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568" w:rsidRPr="0099080A" w:rsidRDefault="00BC0568" w:rsidP="00AF65CF">
      <w:pPr>
        <w:rPr>
          <w:lang w:val="en-GB"/>
        </w:rPr>
      </w:pPr>
    </w:p>
    <w:p w:rsidR="00912B21" w:rsidRDefault="00912B21" w:rsidP="00912B21">
      <w:pPr>
        <w:pStyle w:val="Heading1"/>
      </w:pPr>
      <w:bookmarkStart w:id="59" w:name="_Toc504679803"/>
      <w:r>
        <w:lastRenderedPageBreak/>
        <w:t>Woche 2</w:t>
      </w:r>
      <w:bookmarkEnd w:id="59"/>
    </w:p>
    <w:p w:rsidR="00912B21" w:rsidRDefault="006A343C" w:rsidP="006A343C">
      <w:pPr>
        <w:pStyle w:val="Heading2"/>
      </w:pPr>
      <w:bookmarkStart w:id="60" w:name="_Toc504679804"/>
      <w:r>
        <w:t>Lexical Analysis</w:t>
      </w:r>
      <w:bookmarkEnd w:id="60"/>
    </w:p>
    <w:p w:rsidR="006A343C" w:rsidRDefault="00875239" w:rsidP="00AF65CF">
      <w:r>
        <w:rPr>
          <w:noProof/>
        </w:rPr>
        <w:drawing>
          <wp:inline distT="0" distB="0" distL="0" distR="0" wp14:anchorId="2628A9A1" wp14:editId="2FBAE1C5">
            <wp:extent cx="5760720" cy="284226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39" w:rsidRDefault="00875239" w:rsidP="00AF65CF">
      <w:r>
        <w:rPr>
          <w:noProof/>
        </w:rPr>
        <w:drawing>
          <wp:inline distT="0" distB="0" distL="0" distR="0" wp14:anchorId="2FA53C8B" wp14:editId="4B958B3E">
            <wp:extent cx="5760720" cy="165417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239" w:rsidRDefault="00875239" w:rsidP="00AF65CF">
      <w:r>
        <w:rPr>
          <w:noProof/>
        </w:rPr>
        <w:drawing>
          <wp:inline distT="0" distB="0" distL="0" distR="0" wp14:anchorId="56657DBE" wp14:editId="019F5980">
            <wp:extent cx="5760720" cy="289433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6A343C">
      <w:pPr>
        <w:pStyle w:val="Heading2"/>
      </w:pPr>
      <w:bookmarkStart w:id="61" w:name="_Toc504679805"/>
      <w:r>
        <w:lastRenderedPageBreak/>
        <w:t>Data Structures (Terminals etc.)</w:t>
      </w:r>
      <w:bookmarkEnd w:id="61"/>
    </w:p>
    <w:p w:rsidR="006A343C" w:rsidRDefault="00875239" w:rsidP="00AF65CF">
      <w:r>
        <w:rPr>
          <w:noProof/>
        </w:rPr>
        <w:drawing>
          <wp:inline distT="0" distB="0" distL="0" distR="0" wp14:anchorId="29456F9A" wp14:editId="0C1E441F">
            <wp:extent cx="5760720" cy="25920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6A343C">
      <w:pPr>
        <w:pStyle w:val="Heading2"/>
      </w:pPr>
      <w:bookmarkStart w:id="62" w:name="_Toc504679806"/>
      <w:r>
        <w:t>Data Structures (Tokens)</w:t>
      </w:r>
      <w:bookmarkEnd w:id="62"/>
    </w:p>
    <w:p w:rsidR="006A343C" w:rsidRDefault="00875239" w:rsidP="00AF65CF">
      <w:r>
        <w:rPr>
          <w:noProof/>
        </w:rPr>
        <w:drawing>
          <wp:inline distT="0" distB="0" distL="0" distR="0" wp14:anchorId="07D5921B" wp14:editId="5F13CA25">
            <wp:extent cx="5760720" cy="27317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Default="00364F60" w:rsidP="00AF65CF">
      <w:r>
        <w:rPr>
          <w:noProof/>
        </w:rPr>
        <w:drawing>
          <wp:inline distT="0" distB="0" distL="0" distR="0" wp14:anchorId="6F6C0201" wp14:editId="0D53AD6D">
            <wp:extent cx="5760720" cy="29362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Default="00364F60" w:rsidP="00AF65CF">
      <w:r>
        <w:rPr>
          <w:noProof/>
        </w:rPr>
        <w:lastRenderedPageBreak/>
        <w:drawing>
          <wp:inline distT="0" distB="0" distL="0" distR="0" wp14:anchorId="7B9B53DE" wp14:editId="5719F3B3">
            <wp:extent cx="4963886" cy="2065550"/>
            <wp:effectExtent l="0" t="0" r="825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0869" cy="206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6A343C">
      <w:pPr>
        <w:pStyle w:val="Heading2"/>
      </w:pPr>
      <w:bookmarkStart w:id="63" w:name="_Toc504679807"/>
      <w:r>
        <w:t>Data Structures (Token List)</w:t>
      </w:r>
      <w:bookmarkEnd w:id="63"/>
    </w:p>
    <w:p w:rsidR="006A343C" w:rsidRDefault="00364F60" w:rsidP="00AF65CF">
      <w:r>
        <w:rPr>
          <w:noProof/>
        </w:rPr>
        <w:drawing>
          <wp:inline distT="0" distB="0" distL="0" distR="0" wp14:anchorId="28377642" wp14:editId="2EF13EA5">
            <wp:extent cx="5048410" cy="26143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9843" cy="262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6A343C">
      <w:pPr>
        <w:pStyle w:val="Heading2"/>
      </w:pPr>
      <w:bookmarkStart w:id="64" w:name="_Toc504679808"/>
      <w:r>
        <w:t>Patterns, Lexemes and Tokens</w:t>
      </w:r>
      <w:bookmarkEnd w:id="64"/>
    </w:p>
    <w:p w:rsidR="006A343C" w:rsidRDefault="00364F60" w:rsidP="00AF65CF">
      <w:r>
        <w:rPr>
          <w:noProof/>
        </w:rPr>
        <w:drawing>
          <wp:inline distT="0" distB="0" distL="0" distR="0" wp14:anchorId="2DC7F692" wp14:editId="40EE8B1F">
            <wp:extent cx="5760720" cy="25996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6A343C">
      <w:pPr>
        <w:pStyle w:val="Heading2"/>
      </w:pPr>
      <w:bookmarkStart w:id="65" w:name="_Toc504679809"/>
      <w:r>
        <w:lastRenderedPageBreak/>
        <w:t>Keywords</w:t>
      </w:r>
      <w:bookmarkEnd w:id="65"/>
    </w:p>
    <w:p w:rsidR="006A343C" w:rsidRDefault="00364F60" w:rsidP="00AF65CF">
      <w:r>
        <w:rPr>
          <w:noProof/>
        </w:rPr>
        <w:drawing>
          <wp:inline distT="0" distB="0" distL="0" distR="0" wp14:anchorId="0432F458" wp14:editId="579279B1">
            <wp:extent cx="5301983" cy="255631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08183" cy="2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6A343C">
      <w:pPr>
        <w:pStyle w:val="Heading2"/>
      </w:pPr>
      <w:bookmarkStart w:id="66" w:name="_Toc504679810"/>
      <w:r>
        <w:t>Scanning Algorithm</w:t>
      </w:r>
      <w:bookmarkEnd w:id="66"/>
    </w:p>
    <w:p w:rsidR="006A343C" w:rsidRDefault="00364F60" w:rsidP="00364F60">
      <w:r>
        <w:rPr>
          <w:noProof/>
        </w:rPr>
        <w:drawing>
          <wp:inline distT="0" distB="0" distL="0" distR="0" wp14:anchorId="28CB161C" wp14:editId="67857561">
            <wp:extent cx="5325035" cy="272591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1254" cy="273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Default="00364F60" w:rsidP="00364F60">
      <w:r>
        <w:rPr>
          <w:noProof/>
        </w:rPr>
        <w:drawing>
          <wp:inline distT="0" distB="0" distL="0" distR="0" wp14:anchorId="076ACC08" wp14:editId="73D7081E">
            <wp:extent cx="5324475" cy="285885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0331" cy="28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Default="00364F60" w:rsidP="00364F60">
      <w:r>
        <w:rPr>
          <w:noProof/>
        </w:rPr>
        <w:lastRenderedPageBreak/>
        <w:drawing>
          <wp:inline distT="0" distB="0" distL="0" distR="0" wp14:anchorId="54F19E3C" wp14:editId="761E684D">
            <wp:extent cx="4694944" cy="2347472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4888" cy="23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Pr="006A343C" w:rsidRDefault="006A343C" w:rsidP="006A343C">
      <w:pPr>
        <w:pStyle w:val="Heading2"/>
        <w:rPr>
          <w:lang w:val="en-GB"/>
        </w:rPr>
      </w:pPr>
      <w:bookmarkStart w:id="67" w:name="_Toc504679811"/>
      <w:r w:rsidRPr="006A343C">
        <w:rPr>
          <w:lang w:val="en-GB"/>
        </w:rPr>
        <w:t>Scanner in Java</w:t>
      </w:r>
      <w:bookmarkEnd w:id="67"/>
    </w:p>
    <w:p w:rsidR="006A343C" w:rsidRDefault="00364F6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BA940E" wp14:editId="36F139B3">
            <wp:extent cx="5760720" cy="290131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Default="00364F6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4DCF2F" wp14:editId="594C18CF">
            <wp:extent cx="5760720" cy="2607310"/>
            <wp:effectExtent l="0" t="0" r="0" b="25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Pr="006A343C" w:rsidRDefault="00364F6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936D31C" wp14:editId="2A159013">
            <wp:extent cx="5512329" cy="2866144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1662" cy="28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Pr="006A343C" w:rsidRDefault="006A343C" w:rsidP="006A343C">
      <w:pPr>
        <w:pStyle w:val="Heading2"/>
        <w:rPr>
          <w:lang w:val="en-GB"/>
        </w:rPr>
      </w:pPr>
      <w:bookmarkStart w:id="68" w:name="_Toc504679812"/>
      <w:r w:rsidRPr="006A343C">
        <w:rPr>
          <w:lang w:val="en-GB"/>
        </w:rPr>
        <w:t>Scanner in Haskell</w:t>
      </w:r>
      <w:bookmarkEnd w:id="68"/>
    </w:p>
    <w:p w:rsidR="006A343C" w:rsidRDefault="00364F6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84F6F86" wp14:editId="5FFE85E8">
            <wp:extent cx="5563240" cy="2828839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2625" cy="28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60" w:rsidRPr="006A343C" w:rsidRDefault="00364F6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D39FB99" wp14:editId="1852A7E6">
            <wp:extent cx="5586292" cy="2697085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92645" cy="270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Pr="006A343C" w:rsidRDefault="006A343C" w:rsidP="006A343C">
      <w:pPr>
        <w:pStyle w:val="Heading2"/>
        <w:rPr>
          <w:lang w:val="en-GB"/>
        </w:rPr>
      </w:pPr>
      <w:bookmarkStart w:id="69" w:name="_Toc504679813"/>
      <w:r w:rsidRPr="006A343C">
        <w:rPr>
          <w:lang w:val="en-GB"/>
        </w:rPr>
        <w:lastRenderedPageBreak/>
        <w:t>IM Lexical Syntax</w:t>
      </w:r>
      <w:bookmarkEnd w:id="69"/>
    </w:p>
    <w:p w:rsidR="006A343C" w:rsidRPr="006A343C" w:rsidRDefault="00364F6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17786A" wp14:editId="20E4ED4E">
            <wp:extent cx="5071462" cy="1669803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4008" cy="167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Pr="006A343C" w:rsidRDefault="006A343C" w:rsidP="006A343C">
      <w:pPr>
        <w:pStyle w:val="Heading2"/>
        <w:rPr>
          <w:lang w:val="en-GB"/>
        </w:rPr>
      </w:pPr>
      <w:bookmarkStart w:id="70" w:name="_Toc504679814"/>
      <w:r>
        <w:rPr>
          <w:lang w:val="en-GB"/>
        </w:rPr>
        <w:t>Your Task</w:t>
      </w:r>
      <w:bookmarkEnd w:id="70"/>
    </w:p>
    <w:p w:rsidR="006A343C" w:rsidRPr="006A343C" w:rsidRDefault="00364F6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94391BE" wp14:editId="5A84DE29">
            <wp:extent cx="5094514" cy="144097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30845" cy="145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43C" w:rsidRDefault="006A343C" w:rsidP="00AF65CF">
      <w:pPr>
        <w:rPr>
          <w:lang w:val="en-GB"/>
        </w:rPr>
      </w:pPr>
    </w:p>
    <w:p w:rsidR="004F7E69" w:rsidRDefault="004F7E69" w:rsidP="004F7E69">
      <w:pPr>
        <w:pStyle w:val="Heading1"/>
        <w:rPr>
          <w:lang w:val="en-GB"/>
        </w:rPr>
      </w:pPr>
      <w:bookmarkStart w:id="71" w:name="_Toc504679815"/>
      <w:r>
        <w:rPr>
          <w:lang w:val="en-GB"/>
        </w:rPr>
        <w:lastRenderedPageBreak/>
        <w:t>Woche 3</w:t>
      </w:r>
      <w:bookmarkEnd w:id="71"/>
    </w:p>
    <w:p w:rsidR="004F7E69" w:rsidRDefault="009F74C2" w:rsidP="009F74C2">
      <w:pPr>
        <w:pStyle w:val="Heading2"/>
        <w:rPr>
          <w:lang w:val="en-GB"/>
        </w:rPr>
      </w:pPr>
      <w:bookmarkStart w:id="72" w:name="_Toc504679816"/>
      <w:r>
        <w:rPr>
          <w:lang w:val="en-GB"/>
        </w:rPr>
        <w:t>Example Command</w:t>
      </w:r>
      <w:bookmarkEnd w:id="72"/>
    </w:p>
    <w:p w:rsidR="009F74C2" w:rsidRDefault="009F74C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4B26856" wp14:editId="57888A0B">
            <wp:extent cx="5760720" cy="226377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9F74C2" w:rsidP="009F74C2">
      <w:pPr>
        <w:pStyle w:val="Heading2"/>
        <w:rPr>
          <w:lang w:val="en-GB"/>
        </w:rPr>
      </w:pPr>
      <w:bookmarkStart w:id="73" w:name="_Toc504679817"/>
      <w:r>
        <w:rPr>
          <w:lang w:val="en-GB"/>
        </w:rPr>
        <w:t>Alphabet</w:t>
      </w:r>
      <w:bookmarkEnd w:id="73"/>
    </w:p>
    <w:p w:rsidR="009F74C2" w:rsidRDefault="009F74C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FD6AC52" wp14:editId="281F862C">
            <wp:extent cx="4756417" cy="920664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6692" cy="9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89214C" w:rsidP="0089214C">
      <w:pPr>
        <w:pStyle w:val="Heading2"/>
        <w:rPr>
          <w:lang w:val="en-GB"/>
        </w:rPr>
      </w:pPr>
      <w:bookmarkStart w:id="74" w:name="_Toc504679818"/>
      <w:r>
        <w:rPr>
          <w:lang w:val="en-GB"/>
        </w:rPr>
        <w:t>Context Free Grammars</w:t>
      </w:r>
      <w:bookmarkEnd w:id="74"/>
    </w:p>
    <w:p w:rsidR="0089214C" w:rsidRDefault="0089214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5E958C" wp14:editId="7AB3CACE">
            <wp:extent cx="5760720" cy="30905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772471" w:rsidP="00772471">
      <w:pPr>
        <w:pStyle w:val="Heading2"/>
        <w:rPr>
          <w:lang w:val="en-GB"/>
        </w:rPr>
      </w:pPr>
      <w:bookmarkStart w:id="75" w:name="_Toc504679819"/>
      <w:r>
        <w:rPr>
          <w:lang w:val="en-GB"/>
        </w:rPr>
        <w:lastRenderedPageBreak/>
        <w:t>Notational Convention</w:t>
      </w:r>
      <w:bookmarkEnd w:id="75"/>
    </w:p>
    <w:p w:rsidR="00772471" w:rsidRDefault="0077247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E45436B" wp14:editId="30D1AF36">
            <wp:extent cx="5760720" cy="2981960"/>
            <wp:effectExtent l="0" t="0" r="127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BF606B" w:rsidP="00BF606B">
      <w:pPr>
        <w:pStyle w:val="Heading2"/>
        <w:rPr>
          <w:lang w:val="en-GB"/>
        </w:rPr>
      </w:pPr>
      <w:bookmarkStart w:id="76" w:name="_Toc504679820"/>
      <w:r>
        <w:rPr>
          <w:lang w:val="en-GB"/>
        </w:rPr>
        <w:t>Derivations</w:t>
      </w:r>
      <w:bookmarkEnd w:id="76"/>
    </w:p>
    <w:p w:rsidR="00BF606B" w:rsidRDefault="00BF606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2450D06" wp14:editId="320A8574">
            <wp:extent cx="5760720" cy="3002280"/>
            <wp:effectExtent l="0" t="0" r="127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6B" w:rsidRDefault="00FA03A9" w:rsidP="00FA03A9">
      <w:pPr>
        <w:pStyle w:val="Heading2"/>
        <w:rPr>
          <w:lang w:val="en-GB"/>
        </w:rPr>
      </w:pPr>
      <w:bookmarkStart w:id="77" w:name="_Toc504679821"/>
      <w:r>
        <w:rPr>
          <w:lang w:val="en-GB"/>
        </w:rPr>
        <w:lastRenderedPageBreak/>
        <w:t>Leftmost and rightmost</w:t>
      </w:r>
      <w:r w:rsidR="0076167E">
        <w:rPr>
          <w:lang w:val="en-GB"/>
        </w:rPr>
        <w:t xml:space="preserve"> Derivations</w:t>
      </w:r>
      <w:bookmarkEnd w:id="77"/>
    </w:p>
    <w:p w:rsidR="009F74C2" w:rsidRDefault="0076167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45674D" wp14:editId="415BBACA">
            <wp:extent cx="5294299" cy="2774955"/>
            <wp:effectExtent l="0" t="0" r="1905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94299" cy="27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3A37FB" w:rsidP="003A37FB">
      <w:pPr>
        <w:pStyle w:val="Heading2"/>
        <w:rPr>
          <w:lang w:val="en-GB"/>
        </w:rPr>
      </w:pPr>
      <w:bookmarkStart w:id="78" w:name="_Toc504679822"/>
      <w:r>
        <w:rPr>
          <w:lang w:val="en-GB"/>
        </w:rPr>
        <w:t>Derivations</w:t>
      </w:r>
      <w:bookmarkEnd w:id="78"/>
    </w:p>
    <w:p w:rsidR="003A37FB" w:rsidRDefault="003A37F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E3D6B3" wp14:editId="117FE0CC">
            <wp:extent cx="5355771" cy="280776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62893" cy="28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FB" w:rsidRDefault="003A37F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45ED9C7" wp14:editId="582E218D">
            <wp:extent cx="5363455" cy="2742622"/>
            <wp:effectExtent l="0" t="0" r="889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8743" cy="275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AF636F" w:rsidP="00AF636F">
      <w:pPr>
        <w:pStyle w:val="Heading2"/>
        <w:rPr>
          <w:lang w:val="en-GB"/>
        </w:rPr>
      </w:pPr>
      <w:bookmarkStart w:id="79" w:name="_Toc504679823"/>
      <w:r>
        <w:rPr>
          <w:lang w:val="en-GB"/>
        </w:rPr>
        <w:lastRenderedPageBreak/>
        <w:t>Parse Trees and Derivations</w:t>
      </w:r>
      <w:bookmarkEnd w:id="79"/>
    </w:p>
    <w:p w:rsidR="00AF636F" w:rsidRDefault="00AF636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FB8906A" wp14:editId="56634890">
            <wp:extent cx="5760720" cy="23907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6F" w:rsidRDefault="008C1C9A" w:rsidP="008C1C9A">
      <w:pPr>
        <w:pStyle w:val="Heading2"/>
        <w:rPr>
          <w:lang w:val="en-GB"/>
        </w:rPr>
      </w:pPr>
      <w:bookmarkStart w:id="80" w:name="_Toc504679824"/>
      <w:r>
        <w:rPr>
          <w:lang w:val="en-GB"/>
        </w:rPr>
        <w:t>Ambiguity</w:t>
      </w:r>
      <w:bookmarkEnd w:id="80"/>
    </w:p>
    <w:p w:rsidR="008C1C9A" w:rsidRDefault="008C1C9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7D6439" wp14:editId="769229E6">
            <wp:extent cx="5760720" cy="306705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6F" w:rsidRDefault="00730E5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8AB7DA1" wp14:editId="10D18CB7">
            <wp:extent cx="5760720" cy="26295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6F" w:rsidRDefault="0088789F" w:rsidP="0088789F">
      <w:pPr>
        <w:pStyle w:val="Heading2"/>
        <w:rPr>
          <w:lang w:val="en-GB"/>
        </w:rPr>
      </w:pPr>
      <w:bookmarkStart w:id="81" w:name="_Toc504679825"/>
      <w:r>
        <w:rPr>
          <w:lang w:val="en-GB"/>
        </w:rPr>
        <w:lastRenderedPageBreak/>
        <w:t>From BNF to EBNF</w:t>
      </w:r>
      <w:bookmarkEnd w:id="81"/>
    </w:p>
    <w:p w:rsidR="0088789F" w:rsidRDefault="0088789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099D9BD" wp14:editId="79BE2DC9">
            <wp:extent cx="5632397" cy="2708170"/>
            <wp:effectExtent l="0" t="0" r="698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37986" cy="27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9F" w:rsidRDefault="00B10A3D" w:rsidP="00B10A3D">
      <w:pPr>
        <w:pStyle w:val="Heading2"/>
        <w:rPr>
          <w:lang w:val="en-GB"/>
        </w:rPr>
      </w:pPr>
      <w:bookmarkStart w:id="82" w:name="_Toc504679826"/>
      <w:r>
        <w:rPr>
          <w:lang w:val="en-GB"/>
        </w:rPr>
        <w:t>EBNF</w:t>
      </w:r>
      <w:bookmarkEnd w:id="82"/>
    </w:p>
    <w:p w:rsidR="00B10A3D" w:rsidRDefault="00B10A3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5A3F06D" wp14:editId="695D522D">
            <wp:extent cx="5631815" cy="2820874"/>
            <wp:effectExtent l="0" t="0" r="698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36707" cy="282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9F" w:rsidRDefault="00784B8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5377A6" wp14:editId="6DB8B0B0">
            <wp:extent cx="5647765" cy="2821392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54059" cy="282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9F" w:rsidRDefault="005B479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D69E8E" wp14:editId="7ED4A50F">
            <wp:extent cx="5202091" cy="1279306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4443" cy="12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94" w:rsidRDefault="00CF40DB" w:rsidP="00CF40DB">
      <w:pPr>
        <w:pStyle w:val="Heading2"/>
        <w:rPr>
          <w:lang w:val="en-GB"/>
        </w:rPr>
      </w:pPr>
      <w:bookmarkStart w:id="83" w:name="_Toc504679827"/>
      <w:r>
        <w:rPr>
          <w:lang w:val="en-GB"/>
        </w:rPr>
        <w:t>Regular Languages</w:t>
      </w:r>
      <w:bookmarkEnd w:id="83"/>
    </w:p>
    <w:p w:rsidR="00CF40DB" w:rsidRDefault="00CF40D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371F240" wp14:editId="0BFA27A6">
            <wp:extent cx="5240511" cy="2537073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3645" cy="25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6F" w:rsidRDefault="00F26A0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1AAB08A" wp14:editId="43863FC9">
            <wp:extent cx="5286615" cy="2638646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4785" cy="26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F26A03" w:rsidP="00F26A03">
      <w:pPr>
        <w:pStyle w:val="Heading2"/>
        <w:rPr>
          <w:lang w:val="en-GB"/>
        </w:rPr>
      </w:pPr>
      <w:bookmarkStart w:id="84" w:name="_Toc504679828"/>
      <w:r>
        <w:rPr>
          <w:lang w:val="en-GB"/>
        </w:rPr>
        <w:lastRenderedPageBreak/>
        <w:t>Context Free Grammars and Context Dependencies</w:t>
      </w:r>
      <w:bookmarkEnd w:id="84"/>
    </w:p>
    <w:p w:rsidR="00F26A03" w:rsidRDefault="00F26A0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BF87710" wp14:editId="6A3954C7">
            <wp:extent cx="5760720" cy="257556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03" w:rsidRDefault="003E71D8" w:rsidP="003E71D8">
      <w:pPr>
        <w:pStyle w:val="Heading2"/>
        <w:rPr>
          <w:lang w:val="en-GB"/>
        </w:rPr>
      </w:pPr>
      <w:bookmarkStart w:id="85" w:name="_Toc504679829"/>
      <w:r>
        <w:rPr>
          <w:lang w:val="en-GB"/>
        </w:rPr>
        <w:t>Example CFG versus Context Checking</w:t>
      </w:r>
      <w:bookmarkEnd w:id="85"/>
    </w:p>
    <w:p w:rsidR="003E71D8" w:rsidRDefault="003E71D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755A5DF" wp14:editId="4496C13D">
            <wp:extent cx="5760720" cy="282511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D8" w:rsidRDefault="003E71D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1681EF3" wp14:editId="23D30857">
            <wp:extent cx="5760720" cy="23495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D8" w:rsidRDefault="003E71D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F9F1E61" wp14:editId="33A82054">
            <wp:extent cx="5760720" cy="279082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D8" w:rsidRDefault="003E71D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7DF11E0" wp14:editId="5FF3E9E6">
            <wp:extent cx="5760720" cy="274828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03" w:rsidRDefault="003E71D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D7B119A" wp14:editId="525C8B2B">
            <wp:extent cx="5760720" cy="290131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C2" w:rsidRDefault="009F74C2" w:rsidP="00AF65CF">
      <w:pPr>
        <w:rPr>
          <w:lang w:val="en-GB"/>
        </w:rPr>
      </w:pPr>
    </w:p>
    <w:p w:rsidR="009F74C2" w:rsidRDefault="009F74C2" w:rsidP="009F74C2">
      <w:pPr>
        <w:pStyle w:val="Heading1"/>
        <w:rPr>
          <w:lang w:val="en-GB"/>
        </w:rPr>
      </w:pPr>
      <w:bookmarkStart w:id="86" w:name="_Toc504679830"/>
      <w:r>
        <w:rPr>
          <w:lang w:val="en-GB"/>
        </w:rPr>
        <w:lastRenderedPageBreak/>
        <w:t>Woche 4</w:t>
      </w:r>
      <w:bookmarkEnd w:id="86"/>
    </w:p>
    <w:p w:rsidR="009F74C2" w:rsidRDefault="002B4FE6" w:rsidP="002B4FE6">
      <w:pPr>
        <w:pStyle w:val="Heading2"/>
        <w:rPr>
          <w:lang w:val="en-GB"/>
        </w:rPr>
      </w:pPr>
      <w:bookmarkStart w:id="87" w:name="_Toc504679831"/>
      <w:r>
        <w:rPr>
          <w:lang w:val="en-GB"/>
        </w:rPr>
        <w:t>Order of Evaluation in Expressions</w:t>
      </w:r>
      <w:bookmarkEnd w:id="87"/>
    </w:p>
    <w:p w:rsidR="002B4FE6" w:rsidRDefault="002B4FE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9BC8A1" wp14:editId="67387CBB">
            <wp:extent cx="5760720" cy="29933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F43873" w:rsidP="00F43873">
      <w:pPr>
        <w:pStyle w:val="Heading2"/>
        <w:rPr>
          <w:lang w:val="en-GB"/>
        </w:rPr>
      </w:pPr>
      <w:bookmarkStart w:id="88" w:name="_Toc504679832"/>
      <w:r>
        <w:rPr>
          <w:lang w:val="en-GB"/>
        </w:rPr>
        <w:t>Examples of Associativities</w:t>
      </w:r>
      <w:bookmarkEnd w:id="88"/>
    </w:p>
    <w:p w:rsidR="00F43873" w:rsidRDefault="00F4387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ED00E57" wp14:editId="0735E7DD">
            <wp:extent cx="5760720" cy="183324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E2" w:rsidRDefault="00C52DE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98D44EA" wp14:editId="45DAFA55">
            <wp:extent cx="5760720" cy="29356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E638E3" w:rsidP="00E638E3">
      <w:pPr>
        <w:pStyle w:val="Heading2"/>
        <w:rPr>
          <w:lang w:val="en-GB"/>
        </w:rPr>
      </w:pPr>
      <w:bookmarkStart w:id="89" w:name="_Toc504679833"/>
      <w:r>
        <w:rPr>
          <w:lang w:val="en-GB"/>
        </w:rPr>
        <w:lastRenderedPageBreak/>
        <w:t>Order of Evaluation in Expressions</w:t>
      </w:r>
      <w:bookmarkEnd w:id="89"/>
    </w:p>
    <w:p w:rsidR="00E638E3" w:rsidRDefault="00E638E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7314469" wp14:editId="140F230C">
            <wp:extent cx="5760720" cy="293624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275CD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5D0096D" wp14:editId="5839E550">
            <wp:extent cx="4633472" cy="2530227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4875" cy="25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E71CD9" w:rsidP="00E71CD9">
      <w:pPr>
        <w:pStyle w:val="Heading2"/>
        <w:rPr>
          <w:lang w:val="en-GB"/>
        </w:rPr>
      </w:pPr>
      <w:bookmarkStart w:id="90" w:name="_Toc504679834"/>
      <w:r>
        <w:rPr>
          <w:lang w:val="en-GB"/>
        </w:rPr>
        <w:t>Grammar for Expressions (Precedence without Associativity)</w:t>
      </w:r>
      <w:bookmarkEnd w:id="90"/>
    </w:p>
    <w:p w:rsidR="00E71CD9" w:rsidRDefault="00E71CD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4FD2A51" wp14:editId="56CD0F27">
            <wp:extent cx="5760720" cy="282892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D164CB" w:rsidP="00F43780">
      <w:pPr>
        <w:pStyle w:val="Heading2"/>
        <w:rPr>
          <w:lang w:val="en-GB"/>
        </w:rPr>
      </w:pPr>
      <w:bookmarkStart w:id="91" w:name="_Toc504679835"/>
      <w:r>
        <w:rPr>
          <w:lang w:val="en-GB"/>
        </w:rPr>
        <w:lastRenderedPageBreak/>
        <w:t>Grammar for Expressions (Associativity)</w:t>
      </w:r>
      <w:bookmarkEnd w:id="91"/>
    </w:p>
    <w:p w:rsidR="00D164CB" w:rsidRDefault="00F4378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3312B17" wp14:editId="4682526A">
            <wp:extent cx="5760720" cy="31896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CB" w:rsidRDefault="00D164CB" w:rsidP="00F43780">
      <w:pPr>
        <w:pStyle w:val="Heading2"/>
        <w:rPr>
          <w:lang w:val="en-GB"/>
        </w:rPr>
      </w:pPr>
      <w:bookmarkStart w:id="92" w:name="_Toc504679836"/>
      <w:r>
        <w:rPr>
          <w:lang w:val="en-GB"/>
        </w:rPr>
        <w:t>Grammar for Expressions (Complete)</w:t>
      </w:r>
      <w:bookmarkEnd w:id="92"/>
    </w:p>
    <w:p w:rsidR="00D164CB" w:rsidRDefault="00F4378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FC87D5F" wp14:editId="3C87F73C">
            <wp:extent cx="5760720" cy="2620010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CB" w:rsidRDefault="009126BD" w:rsidP="00F43780">
      <w:pPr>
        <w:pStyle w:val="Heading2"/>
        <w:rPr>
          <w:lang w:val="en-GB"/>
        </w:rPr>
      </w:pPr>
      <w:bookmarkStart w:id="93" w:name="_Toc504679837"/>
      <w:r>
        <w:rPr>
          <w:lang w:val="en-GB"/>
        </w:rPr>
        <w:t>Grammar for Expressions</w:t>
      </w:r>
      <w:bookmarkEnd w:id="93"/>
    </w:p>
    <w:p w:rsidR="009126BD" w:rsidRDefault="00F4378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29527D3" wp14:editId="49D92AF7">
            <wp:extent cx="5440296" cy="2269188"/>
            <wp:effectExtent l="0" t="0" r="825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52707" cy="22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94" w:name="_Toc504679838"/>
      <w:r>
        <w:rPr>
          <w:lang w:val="en-GB"/>
        </w:rPr>
        <w:lastRenderedPageBreak/>
        <w:t>Problem 1: Left Recursion</w:t>
      </w:r>
      <w:bookmarkEnd w:id="94"/>
    </w:p>
    <w:p w:rsidR="009126BD" w:rsidRDefault="00F4378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788E9E3" wp14:editId="6A9C4DE4">
            <wp:extent cx="5524820" cy="3007227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2" cy="301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80" w:rsidRDefault="00F4378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91F0256" wp14:editId="29F9EA94">
            <wp:extent cx="4379899" cy="2218917"/>
            <wp:effectExtent l="0" t="0" r="190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04009" cy="223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95" w:name="_Toc504679839"/>
      <w:r>
        <w:rPr>
          <w:lang w:val="en-GB"/>
        </w:rPr>
        <w:t>Problem 2: Alternatives with the same leftmost Symbol</w:t>
      </w:r>
      <w:bookmarkEnd w:id="95"/>
    </w:p>
    <w:p w:rsidR="009126BD" w:rsidRDefault="00F553D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D511114" wp14:editId="2B842D7B">
            <wp:extent cx="5563240" cy="3057574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69901" cy="30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D6" w:rsidRDefault="00F553D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E90D7C" wp14:editId="31D6100C">
            <wp:extent cx="4502844" cy="222660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5972" cy="22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96" w:name="_Toc504679840"/>
      <w:r>
        <w:rPr>
          <w:lang w:val="en-GB"/>
        </w:rPr>
        <w:t>New Grammar for Expressions (Complete)</w:t>
      </w:r>
      <w:bookmarkEnd w:id="96"/>
    </w:p>
    <w:p w:rsidR="009126BD" w:rsidRDefault="00765BE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7910C40" wp14:editId="7B92168E">
            <wp:extent cx="5760720" cy="3027680"/>
            <wp:effectExtent l="0" t="0" r="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97" w:name="_Toc504679841"/>
      <w:r>
        <w:rPr>
          <w:lang w:val="en-GB"/>
        </w:rPr>
        <w:t>Expressions in IML</w:t>
      </w:r>
      <w:bookmarkEnd w:id="97"/>
    </w:p>
    <w:p w:rsidR="009126BD" w:rsidRDefault="00765BE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4E5E8B" wp14:editId="2F8DCF8B">
            <wp:extent cx="4702629" cy="2603241"/>
            <wp:effectExtent l="0" t="0" r="3175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05146" cy="2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98" w:name="_Toc504679842"/>
      <w:r>
        <w:rPr>
          <w:lang w:val="en-GB"/>
        </w:rPr>
        <w:lastRenderedPageBreak/>
        <w:t>Expressions: User’s Grammar</w:t>
      </w:r>
      <w:bookmarkEnd w:id="98"/>
    </w:p>
    <w:p w:rsidR="009126BD" w:rsidRDefault="00765BE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0304216" wp14:editId="0BD26CA7">
            <wp:extent cx="5555556" cy="2630806"/>
            <wp:effectExtent l="0" t="0" r="762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58685" cy="263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99" w:name="_Toc504679843"/>
      <w:r>
        <w:rPr>
          <w:lang w:val="en-GB"/>
        </w:rPr>
        <w:t>Expressions: Implementor’s Grammar</w:t>
      </w:r>
      <w:bookmarkEnd w:id="99"/>
    </w:p>
    <w:p w:rsidR="009126BD" w:rsidRDefault="00A2211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E78AE5A" wp14:editId="513EF725">
            <wp:extent cx="5601660" cy="2360576"/>
            <wp:effectExtent l="0" t="0" r="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530" cy="236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100" w:name="_Toc504679844"/>
      <w:r>
        <w:rPr>
          <w:lang w:val="en-GB"/>
        </w:rPr>
        <w:t>Simplified Expressions in IML</w:t>
      </w:r>
      <w:bookmarkEnd w:id="100"/>
    </w:p>
    <w:p w:rsidR="009126BD" w:rsidRDefault="00A2211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FFA6B4" wp14:editId="76CA1E49">
            <wp:extent cx="5624713" cy="306904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34905" cy="30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101" w:name="_Toc504679845"/>
      <w:r>
        <w:rPr>
          <w:lang w:val="en-GB"/>
        </w:rPr>
        <w:lastRenderedPageBreak/>
        <w:t>Boolean Expressions</w:t>
      </w:r>
      <w:bookmarkEnd w:id="101"/>
    </w:p>
    <w:p w:rsidR="009126BD" w:rsidRDefault="00A2211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58D7579" wp14:editId="5739AEE7">
            <wp:extent cx="5540188" cy="2987500"/>
            <wp:effectExtent l="0" t="0" r="3810" b="381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46464" cy="299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1A" w:rsidRDefault="00A2211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467C64E" wp14:editId="06539CF2">
            <wp:extent cx="5760720" cy="3217545"/>
            <wp:effectExtent l="0" t="0" r="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1A" w:rsidRDefault="00A2211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0D5CB7" wp14:editId="7D713776">
            <wp:extent cx="5760720" cy="2834640"/>
            <wp:effectExtent l="0" t="0" r="0" b="381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1A" w:rsidRDefault="00A2211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E6DE2C" wp14:editId="5141B713">
            <wp:extent cx="5760720" cy="135572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BD" w:rsidRDefault="009126BD" w:rsidP="00F43780">
      <w:pPr>
        <w:pStyle w:val="Heading2"/>
        <w:rPr>
          <w:lang w:val="en-GB"/>
        </w:rPr>
      </w:pPr>
      <w:bookmarkStart w:id="102" w:name="_Toc504679846"/>
      <w:r>
        <w:rPr>
          <w:lang w:val="en-GB"/>
        </w:rPr>
        <w:t>Exercise</w:t>
      </w:r>
      <w:bookmarkEnd w:id="102"/>
    </w:p>
    <w:p w:rsidR="00234478" w:rsidRDefault="00873F9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8FF689D" wp14:editId="28DA2845">
            <wp:extent cx="5760720" cy="2639695"/>
            <wp:effectExtent l="0" t="0" r="0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8D089A" w:rsidP="008D089A">
      <w:pPr>
        <w:pStyle w:val="Heading2"/>
        <w:rPr>
          <w:lang w:val="en-GB"/>
        </w:rPr>
      </w:pPr>
      <w:bookmarkStart w:id="103" w:name="_Toc504679847"/>
      <w:r>
        <w:rPr>
          <w:lang w:val="en-GB"/>
        </w:rPr>
        <w:lastRenderedPageBreak/>
        <w:t>Parser</w:t>
      </w:r>
      <w:bookmarkEnd w:id="103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AC94157" wp14:editId="74B9235C">
            <wp:extent cx="5760720" cy="259143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B0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0F279D1" wp14:editId="100B076E">
            <wp:extent cx="5760720" cy="26390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2"/>
        <w:rPr>
          <w:lang w:val="en-GB"/>
        </w:rPr>
      </w:pPr>
      <w:bookmarkStart w:id="104" w:name="_Toc504679848"/>
      <w:r>
        <w:rPr>
          <w:lang w:val="en-GB"/>
        </w:rPr>
        <w:t>Parser in Java</w:t>
      </w:r>
      <w:bookmarkEnd w:id="104"/>
    </w:p>
    <w:p w:rsidR="008D089A" w:rsidRPr="008D089A" w:rsidRDefault="008D089A" w:rsidP="008D089A">
      <w:pPr>
        <w:pStyle w:val="Heading3"/>
        <w:rPr>
          <w:lang w:val="en-GB"/>
        </w:rPr>
      </w:pPr>
      <w:bookmarkStart w:id="105" w:name="_Toc504679849"/>
      <w:r>
        <w:rPr>
          <w:lang w:val="en-GB"/>
        </w:rPr>
        <w:t>Interface</w:t>
      </w:r>
      <w:bookmarkEnd w:id="105"/>
    </w:p>
    <w:p w:rsidR="008D089A" w:rsidRPr="008D089A" w:rsidRDefault="00940CB0" w:rsidP="008D089A">
      <w:pPr>
        <w:rPr>
          <w:lang w:val="en-GB"/>
        </w:rPr>
      </w:pPr>
      <w:r>
        <w:rPr>
          <w:noProof/>
        </w:rPr>
        <w:drawing>
          <wp:inline distT="0" distB="0" distL="0" distR="0" wp14:anchorId="0B1430DC" wp14:editId="7F15E28F">
            <wp:extent cx="5760720" cy="282829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3"/>
        <w:rPr>
          <w:lang w:val="en-GB"/>
        </w:rPr>
      </w:pPr>
      <w:bookmarkStart w:id="106" w:name="_Toc504679850"/>
      <w:r>
        <w:rPr>
          <w:lang w:val="en-GB"/>
        </w:rPr>
        <w:lastRenderedPageBreak/>
        <w:t>Class and Constructor</w:t>
      </w:r>
      <w:bookmarkEnd w:id="106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5E70A0B" wp14:editId="7072B907">
            <wp:extent cx="5760720" cy="28384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3"/>
        <w:rPr>
          <w:lang w:val="en-GB"/>
        </w:rPr>
      </w:pPr>
      <w:bookmarkStart w:id="107" w:name="_Toc504679851"/>
      <w:r>
        <w:rPr>
          <w:lang w:val="en-GB"/>
        </w:rPr>
        <w:t>Consume Method</w:t>
      </w:r>
      <w:bookmarkEnd w:id="107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D6D24E0" wp14:editId="1AD33D40">
            <wp:extent cx="5760720" cy="284226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3"/>
        <w:rPr>
          <w:lang w:val="en-GB"/>
        </w:rPr>
      </w:pPr>
      <w:bookmarkStart w:id="108" w:name="_Toc504679852"/>
      <w:r>
        <w:rPr>
          <w:lang w:val="en-GB"/>
        </w:rPr>
        <w:t>Parse Method</w:t>
      </w:r>
      <w:bookmarkEnd w:id="108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1AC2B69" wp14:editId="1BC53F87">
            <wp:extent cx="3842017" cy="1617357"/>
            <wp:effectExtent l="0" t="0" r="635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89014" cy="16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2"/>
        <w:rPr>
          <w:lang w:val="en-GB"/>
        </w:rPr>
      </w:pPr>
      <w:bookmarkStart w:id="109" w:name="_Toc504679853"/>
      <w:r>
        <w:rPr>
          <w:lang w:val="en-GB"/>
        </w:rPr>
        <w:lastRenderedPageBreak/>
        <w:t>Basic Idea of the Parser</w:t>
      </w:r>
      <w:bookmarkEnd w:id="109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12A0C4" wp14:editId="18DBB622">
            <wp:extent cx="5760720" cy="28003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CB0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D9792D9" wp14:editId="5A55EEC9">
            <wp:extent cx="5760720" cy="28835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2"/>
        <w:rPr>
          <w:lang w:val="en-GB"/>
        </w:rPr>
      </w:pPr>
      <w:bookmarkStart w:id="110" w:name="_Toc504679854"/>
      <w:r>
        <w:rPr>
          <w:lang w:val="en-GB"/>
        </w:rPr>
        <w:t>Already known Problems for the Parser</w:t>
      </w:r>
      <w:bookmarkEnd w:id="110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50A5475" wp14:editId="6C0A0E72">
            <wp:extent cx="5760720" cy="251841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2"/>
        <w:rPr>
          <w:lang w:val="en-GB"/>
        </w:rPr>
      </w:pPr>
      <w:bookmarkStart w:id="111" w:name="_Toc504679855"/>
      <w:r>
        <w:rPr>
          <w:lang w:val="en-GB"/>
        </w:rPr>
        <w:lastRenderedPageBreak/>
        <w:t>Parser Table of the Parser</w:t>
      </w:r>
      <w:bookmarkEnd w:id="111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F9E8454" wp14:editId="7BB73BD1">
            <wp:extent cx="5760720" cy="25152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2"/>
        <w:rPr>
          <w:lang w:val="en-GB"/>
        </w:rPr>
      </w:pPr>
      <w:bookmarkStart w:id="112" w:name="_Toc504679856"/>
      <w:r>
        <w:rPr>
          <w:lang w:val="en-GB"/>
        </w:rPr>
        <w:t>Parser Table for our Expressions</w:t>
      </w:r>
      <w:bookmarkEnd w:id="112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741F3A" wp14:editId="1170C014">
            <wp:extent cx="4610420" cy="2564393"/>
            <wp:effectExtent l="0" t="0" r="0" b="762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2346" cy="257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8D089A">
      <w:pPr>
        <w:pStyle w:val="Heading2"/>
        <w:rPr>
          <w:lang w:val="en-GB"/>
        </w:rPr>
      </w:pPr>
      <w:bookmarkStart w:id="113" w:name="_Toc504679857"/>
      <w:r>
        <w:rPr>
          <w:lang w:val="en-GB"/>
        </w:rPr>
        <w:t>Example Parser Table</w:t>
      </w:r>
      <w:bookmarkEnd w:id="113"/>
    </w:p>
    <w:p w:rsidR="008D089A" w:rsidRDefault="00940C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AFB9E29" wp14:editId="1C10192A">
            <wp:extent cx="5363455" cy="2717791"/>
            <wp:effectExtent l="0" t="0" r="0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73680" cy="272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9A" w:rsidRDefault="008D089A" w:rsidP="00AF65CF">
      <w:pPr>
        <w:rPr>
          <w:lang w:val="en-GB"/>
        </w:rPr>
      </w:pPr>
    </w:p>
    <w:p w:rsidR="00234478" w:rsidRDefault="00234478" w:rsidP="00234478">
      <w:pPr>
        <w:pStyle w:val="Heading1"/>
        <w:rPr>
          <w:lang w:val="en-GB"/>
        </w:rPr>
      </w:pPr>
      <w:bookmarkStart w:id="114" w:name="_Toc504679858"/>
      <w:r>
        <w:rPr>
          <w:lang w:val="en-GB"/>
        </w:rPr>
        <w:lastRenderedPageBreak/>
        <w:t>Woche 5</w:t>
      </w:r>
      <w:bookmarkEnd w:id="114"/>
    </w:p>
    <w:p w:rsidR="00234478" w:rsidRDefault="00EB5C99" w:rsidP="00155101">
      <w:pPr>
        <w:pStyle w:val="Heading2"/>
        <w:rPr>
          <w:lang w:val="en-GB"/>
        </w:rPr>
      </w:pPr>
      <w:bookmarkStart w:id="115" w:name="_Toc504679859"/>
      <w:r>
        <w:rPr>
          <w:lang w:val="en-GB"/>
        </w:rPr>
        <w:t>Construction of Parse Tables</w:t>
      </w:r>
      <w:bookmarkEnd w:id="115"/>
    </w:p>
    <w:p w:rsidR="00EB5C99" w:rsidRDefault="00EF6E7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2AB8FE6" wp14:editId="28EE49D0">
            <wp:extent cx="5760720" cy="2094865"/>
            <wp:effectExtent l="0" t="0" r="0" b="63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16" w:name="_Toc504679860"/>
      <w:r>
        <w:rPr>
          <w:lang w:val="en-GB"/>
        </w:rPr>
        <w:t>Conventions</w:t>
      </w:r>
      <w:bookmarkEnd w:id="116"/>
    </w:p>
    <w:p w:rsidR="002D0A3D" w:rsidRDefault="00EF6E7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2B95B77" wp14:editId="00A37F3E">
            <wp:extent cx="5760720" cy="282130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3D" w:rsidRDefault="002D0A3D">
      <w:pPr>
        <w:jc w:val="left"/>
        <w:rPr>
          <w:lang w:val="en-GB"/>
        </w:rPr>
      </w:pPr>
      <w:r>
        <w:rPr>
          <w:lang w:val="en-GB"/>
        </w:rPr>
        <w:br w:type="page"/>
      </w:r>
    </w:p>
    <w:p w:rsidR="00EB5C99" w:rsidRDefault="00EB5C99" w:rsidP="00155101">
      <w:pPr>
        <w:pStyle w:val="Heading2"/>
        <w:rPr>
          <w:lang w:val="en-GB"/>
        </w:rPr>
      </w:pPr>
      <w:bookmarkStart w:id="117" w:name="_Toc504679861"/>
      <w:r>
        <w:rPr>
          <w:lang w:val="en-GB"/>
        </w:rPr>
        <w:lastRenderedPageBreak/>
        <w:t>NULLABLE</w:t>
      </w:r>
      <w:bookmarkEnd w:id="117"/>
    </w:p>
    <w:p w:rsidR="00EB5C99" w:rsidRDefault="00EF6E7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2CEAB5A" wp14:editId="07175192">
            <wp:extent cx="5408930" cy="2450476"/>
            <wp:effectExtent l="0" t="0" r="127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3220" cy="24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71" w:rsidRDefault="00EF6E7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05D8C73" wp14:editId="6FEB04EB">
            <wp:extent cx="5409560" cy="2911095"/>
            <wp:effectExtent l="0" t="0" r="127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34210" cy="29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18" w:name="_Toc504679862"/>
      <w:r>
        <w:rPr>
          <w:lang w:val="en-GB"/>
        </w:rPr>
        <w:t>NULLABLE in general</w:t>
      </w:r>
      <w:bookmarkEnd w:id="118"/>
    </w:p>
    <w:p w:rsidR="00EB5C99" w:rsidRDefault="002D0A3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3A10016" wp14:editId="0F931141">
            <wp:extent cx="5471032" cy="2955636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73635" cy="295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19" w:name="_Toc504679863"/>
      <w:r>
        <w:rPr>
          <w:lang w:val="en-GB"/>
        </w:rPr>
        <w:lastRenderedPageBreak/>
        <w:t>FIRST</w:t>
      </w:r>
      <w:bookmarkEnd w:id="119"/>
    </w:p>
    <w:p w:rsidR="00EB5C99" w:rsidRDefault="00CF453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A7BA6FC" wp14:editId="48581C1D">
            <wp:extent cx="5394192" cy="2444986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21314" cy="245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531" w:rsidRDefault="00CF453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29D7763" wp14:editId="7FB7F3B8">
            <wp:extent cx="5417244" cy="2895526"/>
            <wp:effectExtent l="0" t="0" r="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34695" cy="29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20" w:name="_Toc504679864"/>
      <w:r>
        <w:rPr>
          <w:lang w:val="en-GB"/>
        </w:rPr>
        <w:t>FIRST in general</w:t>
      </w:r>
      <w:bookmarkEnd w:id="120"/>
    </w:p>
    <w:p w:rsidR="00EB5C99" w:rsidRDefault="001B76F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41E173F" wp14:editId="69F1220C">
            <wp:extent cx="5447980" cy="2969606"/>
            <wp:effectExtent l="0" t="0" r="635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69566" cy="2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21" w:name="_Toc504679865"/>
      <w:r>
        <w:rPr>
          <w:lang w:val="en-GB"/>
        </w:rPr>
        <w:lastRenderedPageBreak/>
        <w:t>FOLLOW</w:t>
      </w:r>
      <w:bookmarkEnd w:id="121"/>
    </w:p>
    <w:p w:rsidR="00EB5C99" w:rsidRDefault="006C47C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BFA23B8" wp14:editId="6704B6E0">
            <wp:extent cx="4986938" cy="1591950"/>
            <wp:effectExtent l="0" t="0" r="4445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03466" cy="15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C1" w:rsidRDefault="006C47C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AF29735" wp14:editId="66FE4764">
            <wp:extent cx="5340403" cy="1643563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0386" cy="165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DD" w:rsidRDefault="006976D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4401CCA" wp14:editId="249A0090">
            <wp:extent cx="5760720" cy="3022600"/>
            <wp:effectExtent l="0" t="0" r="0" b="635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22" w:name="_Toc504679866"/>
      <w:r>
        <w:rPr>
          <w:lang w:val="en-GB"/>
        </w:rPr>
        <w:t>FOLLOW in general</w:t>
      </w:r>
      <w:bookmarkEnd w:id="122"/>
    </w:p>
    <w:p w:rsidR="00EB5C99" w:rsidRDefault="006976D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02FC977" wp14:editId="48F6C148">
            <wp:extent cx="4956202" cy="1987506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75970" cy="19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23" w:name="_Toc504679867"/>
      <w:r>
        <w:rPr>
          <w:lang w:val="en-GB"/>
        </w:rPr>
        <w:lastRenderedPageBreak/>
        <w:t>Example</w:t>
      </w:r>
      <w:bookmarkEnd w:id="123"/>
    </w:p>
    <w:p w:rsidR="00EB5C99" w:rsidRDefault="006976D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53E751A" wp14:editId="641A7250">
            <wp:extent cx="4618104" cy="183054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33096" cy="18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EB5C99" w:rsidP="00155101">
      <w:pPr>
        <w:pStyle w:val="Heading2"/>
        <w:rPr>
          <w:lang w:val="en-GB"/>
        </w:rPr>
      </w:pPr>
      <w:bookmarkStart w:id="124" w:name="_Toc504679868"/>
      <w:r>
        <w:rPr>
          <w:lang w:val="en-GB"/>
        </w:rPr>
        <w:t>Strange Recursion</w:t>
      </w:r>
      <w:bookmarkEnd w:id="124"/>
    </w:p>
    <w:p w:rsidR="00EB5C99" w:rsidRDefault="006976D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7B1BEB1" wp14:editId="64D490C1">
            <wp:extent cx="5760720" cy="244411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DD" w:rsidRDefault="006976D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C6A435" wp14:editId="4DB1B245">
            <wp:extent cx="5760720" cy="272605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CF" w:rsidRDefault="000C66CF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194C657" wp14:editId="7471295A">
            <wp:extent cx="5486400" cy="2434167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92062" cy="243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9871D7" w:rsidP="00155101">
      <w:pPr>
        <w:pStyle w:val="Heading2"/>
        <w:rPr>
          <w:lang w:val="en-GB"/>
        </w:rPr>
      </w:pPr>
      <w:bookmarkStart w:id="125" w:name="_Toc504679869"/>
      <w:r>
        <w:rPr>
          <w:lang w:val="en-GB"/>
        </w:rPr>
        <w:t>Construction of Parse Table</w:t>
      </w:r>
      <w:bookmarkEnd w:id="125"/>
    </w:p>
    <w:p w:rsidR="009871D7" w:rsidRDefault="000C66C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14362BF" wp14:editId="7B2E0CED">
            <wp:extent cx="5540188" cy="2908721"/>
            <wp:effectExtent l="0" t="0" r="3810" b="63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47608" cy="291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CF" w:rsidRDefault="000C66C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9EB11DF" wp14:editId="70F145CC">
            <wp:extent cx="5486400" cy="2966357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98709" cy="297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62" w:rsidRDefault="009B3B62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71D1F2" wp14:editId="06F1CD84">
            <wp:extent cx="5760720" cy="1630680"/>
            <wp:effectExtent l="0" t="0" r="0" b="762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FBC" w:rsidRDefault="00C52FB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F576F80" wp14:editId="21A64183">
            <wp:extent cx="5760720" cy="320929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D7" w:rsidRDefault="009871D7" w:rsidP="00155101">
      <w:pPr>
        <w:pStyle w:val="Heading2"/>
        <w:rPr>
          <w:lang w:val="en-GB"/>
        </w:rPr>
      </w:pPr>
      <w:bookmarkStart w:id="126" w:name="_Toc504679870"/>
      <w:r>
        <w:rPr>
          <w:lang w:val="en-GB"/>
        </w:rPr>
        <w:t>Resulting Parse Table</w:t>
      </w:r>
      <w:bookmarkEnd w:id="126"/>
    </w:p>
    <w:p w:rsidR="009871D7" w:rsidRDefault="00C52FB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E1C7A47" wp14:editId="47DD5EFB">
            <wp:extent cx="5760720" cy="295592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9871D7" w:rsidP="00155101">
      <w:pPr>
        <w:pStyle w:val="Heading2"/>
        <w:rPr>
          <w:lang w:val="en-GB"/>
        </w:rPr>
      </w:pPr>
      <w:bookmarkStart w:id="127" w:name="_Toc504679871"/>
      <w:r>
        <w:rPr>
          <w:lang w:val="en-GB"/>
        </w:rPr>
        <w:lastRenderedPageBreak/>
        <w:t>LL(1) Grammars</w:t>
      </w:r>
      <w:bookmarkEnd w:id="127"/>
    </w:p>
    <w:p w:rsidR="00EB5C99" w:rsidRDefault="00DA418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D3417D9" wp14:editId="1DBD4849">
            <wp:extent cx="5071462" cy="2443492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98288" cy="245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C99" w:rsidRDefault="00DA418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7C8D5D0" wp14:editId="36EA278F">
            <wp:extent cx="5760720" cy="28454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30" w:rsidRDefault="00082B30" w:rsidP="00AF65CF">
      <w:pPr>
        <w:rPr>
          <w:lang w:val="en-GB"/>
        </w:rPr>
      </w:pPr>
    </w:p>
    <w:p w:rsidR="00DA4185" w:rsidRDefault="009E6727" w:rsidP="009E6727">
      <w:pPr>
        <w:pStyle w:val="Heading1"/>
        <w:rPr>
          <w:lang w:val="en-GB"/>
        </w:rPr>
      </w:pPr>
      <w:bookmarkStart w:id="128" w:name="_Toc504679872"/>
      <w:r>
        <w:rPr>
          <w:lang w:val="en-GB"/>
        </w:rPr>
        <w:lastRenderedPageBreak/>
        <w:t>Woche 6</w:t>
      </w:r>
      <w:r w:rsidR="005271AC">
        <w:rPr>
          <w:lang w:val="en-GB"/>
        </w:rPr>
        <w:t xml:space="preserve"> &amp; 7</w:t>
      </w:r>
      <w:bookmarkEnd w:id="128"/>
    </w:p>
    <w:p w:rsidR="009E6727" w:rsidRDefault="006F775F" w:rsidP="002E023A">
      <w:pPr>
        <w:pStyle w:val="Heading2"/>
        <w:rPr>
          <w:lang w:val="en-GB"/>
        </w:rPr>
      </w:pPr>
      <w:bookmarkStart w:id="129" w:name="_Toc504679873"/>
      <w:r>
        <w:rPr>
          <w:lang w:val="en-GB"/>
        </w:rPr>
        <w:t>Syntax Trees</w:t>
      </w:r>
      <w:bookmarkEnd w:id="129"/>
    </w:p>
    <w:p w:rsidR="006F775F" w:rsidRDefault="002E023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47C6DF3" wp14:editId="744298D5">
            <wp:extent cx="4333795" cy="1657657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33795" cy="165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5F" w:rsidRDefault="006F775F" w:rsidP="002E023A">
      <w:pPr>
        <w:pStyle w:val="Heading2"/>
        <w:rPr>
          <w:lang w:val="en-GB"/>
        </w:rPr>
      </w:pPr>
      <w:bookmarkStart w:id="130" w:name="_Toc504679874"/>
      <w:r>
        <w:rPr>
          <w:lang w:val="en-GB"/>
        </w:rPr>
        <w:t>Concrete Syntax Tree</w:t>
      </w:r>
      <w:bookmarkEnd w:id="130"/>
    </w:p>
    <w:p w:rsidR="00A1462E" w:rsidRDefault="002E023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F2C4E01" wp14:editId="10B4FD4F">
            <wp:extent cx="5760720" cy="2831465"/>
            <wp:effectExtent l="0" t="0" r="254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2E" w:rsidRDefault="000F127C" w:rsidP="002E023A">
      <w:pPr>
        <w:pStyle w:val="Heading2"/>
        <w:rPr>
          <w:lang w:val="en-GB"/>
        </w:rPr>
      </w:pPr>
      <w:bookmarkStart w:id="131" w:name="_Toc504679875"/>
      <w:r>
        <w:rPr>
          <w:lang w:val="en-GB"/>
        </w:rPr>
        <w:t xml:space="preserve">Class </w:t>
      </w:r>
      <w:r w:rsidR="006F775F">
        <w:rPr>
          <w:lang w:val="en-GB"/>
        </w:rPr>
        <w:t>ITerm3</w:t>
      </w:r>
      <w:bookmarkEnd w:id="131"/>
    </w:p>
    <w:p w:rsidR="006F775F" w:rsidRDefault="002E023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0883FE2" wp14:editId="3058450A">
            <wp:extent cx="5760720" cy="1461770"/>
            <wp:effectExtent l="0" t="0" r="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7C" w:rsidRDefault="000F127C" w:rsidP="002E023A">
      <w:pPr>
        <w:pStyle w:val="Heading2"/>
        <w:rPr>
          <w:lang w:val="en-GB"/>
        </w:rPr>
      </w:pPr>
      <w:bookmarkStart w:id="132" w:name="_Toc504679876"/>
      <w:r>
        <w:rPr>
          <w:lang w:val="en-GB"/>
        </w:rPr>
        <w:lastRenderedPageBreak/>
        <w:t>Class Term3</w:t>
      </w:r>
      <w:bookmarkEnd w:id="132"/>
    </w:p>
    <w:p w:rsidR="000F127C" w:rsidRDefault="002E023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EA1D0A6" wp14:editId="4AFF6C4D">
            <wp:extent cx="5760720" cy="3086735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7C" w:rsidRDefault="000F127C" w:rsidP="002E023A">
      <w:pPr>
        <w:pStyle w:val="Heading2"/>
        <w:rPr>
          <w:lang w:val="en-GB"/>
        </w:rPr>
      </w:pPr>
      <w:bookmarkStart w:id="133" w:name="_Toc504679877"/>
      <w:r>
        <w:rPr>
          <w:lang w:val="en-GB"/>
        </w:rPr>
        <w:t>Class IRepMULTOPRfactor</w:t>
      </w:r>
      <w:bookmarkEnd w:id="133"/>
    </w:p>
    <w:p w:rsidR="000F127C" w:rsidRDefault="002E023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6CBD5C3" wp14:editId="35E50773">
            <wp:extent cx="5760720" cy="139890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7C" w:rsidRDefault="000F127C" w:rsidP="002E023A">
      <w:pPr>
        <w:pStyle w:val="Heading2"/>
        <w:rPr>
          <w:lang w:val="en-GB"/>
        </w:rPr>
      </w:pPr>
      <w:bookmarkStart w:id="134" w:name="_Toc504679878"/>
      <w:r>
        <w:rPr>
          <w:lang w:val="en-GB"/>
        </w:rPr>
        <w:t>Class RepMULTOPRfactorOpr</w:t>
      </w:r>
      <w:bookmarkEnd w:id="134"/>
    </w:p>
    <w:p w:rsidR="000F127C" w:rsidRDefault="002E023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AA5494E" wp14:editId="008051C4">
            <wp:extent cx="5760720" cy="3008630"/>
            <wp:effectExtent l="0" t="0" r="0" b="127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37" w:rsidRDefault="00200037" w:rsidP="002E023A">
      <w:pPr>
        <w:pStyle w:val="Heading2"/>
        <w:rPr>
          <w:lang w:val="en-GB"/>
        </w:rPr>
      </w:pPr>
      <w:bookmarkStart w:id="135" w:name="_Toc504679879"/>
      <w:r>
        <w:rPr>
          <w:lang w:val="en-GB"/>
        </w:rPr>
        <w:lastRenderedPageBreak/>
        <w:t>Class RepMULTOPRfactorEps</w:t>
      </w:r>
      <w:bookmarkEnd w:id="135"/>
    </w:p>
    <w:p w:rsidR="000F127C" w:rsidRDefault="0064325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D9485FB" wp14:editId="0B081A1B">
            <wp:extent cx="5760720" cy="166306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D1" w:rsidRDefault="00BA67D1" w:rsidP="002E023A">
      <w:pPr>
        <w:pStyle w:val="Heading2"/>
        <w:rPr>
          <w:lang w:val="en-GB"/>
        </w:rPr>
      </w:pPr>
      <w:bookmarkStart w:id="136" w:name="_Toc504679880"/>
      <w:r>
        <w:rPr>
          <w:lang w:val="en-GB"/>
        </w:rPr>
        <w:t xml:space="preserve">Extension of </w:t>
      </w:r>
      <w:r w:rsidR="002E023A">
        <w:rPr>
          <w:lang w:val="en-GB"/>
        </w:rPr>
        <w:t>Parser to r</w:t>
      </w:r>
      <w:r>
        <w:rPr>
          <w:lang w:val="en-GB"/>
        </w:rPr>
        <w:t>eturn Concrete Syntax Trees</w:t>
      </w:r>
      <w:bookmarkEnd w:id="136"/>
    </w:p>
    <w:p w:rsidR="00BA67D1" w:rsidRDefault="0064325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85B13C" wp14:editId="3C26435F">
            <wp:extent cx="5760720" cy="2818765"/>
            <wp:effectExtent l="0" t="0" r="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3A" w:rsidRDefault="002E023A" w:rsidP="002E023A">
      <w:pPr>
        <w:pStyle w:val="Heading2"/>
        <w:rPr>
          <w:lang w:val="en-GB"/>
        </w:rPr>
      </w:pPr>
      <w:bookmarkStart w:id="137" w:name="_Toc504679881"/>
      <w:r>
        <w:rPr>
          <w:lang w:val="en-GB"/>
        </w:rPr>
        <w:t>Extension of Parser to return Syntax Trees</w:t>
      </w:r>
      <w:bookmarkEnd w:id="137"/>
    </w:p>
    <w:p w:rsidR="006F775F" w:rsidRDefault="0064325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73631A4" wp14:editId="23FD904E">
            <wp:extent cx="5760720" cy="298069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2E" w:rsidRDefault="00643250" w:rsidP="00643250">
      <w:pPr>
        <w:pStyle w:val="Heading2"/>
        <w:rPr>
          <w:lang w:val="en-GB"/>
        </w:rPr>
      </w:pPr>
      <w:bookmarkStart w:id="138" w:name="_Toc504679882"/>
      <w:r>
        <w:rPr>
          <w:lang w:val="en-GB"/>
        </w:rPr>
        <w:lastRenderedPageBreak/>
        <w:t>Concrete versus Abstract Syntax</w:t>
      </w:r>
      <w:bookmarkEnd w:id="138"/>
    </w:p>
    <w:p w:rsidR="00A1462E" w:rsidRDefault="00FE2BF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38DF77F" wp14:editId="4EF19030">
            <wp:extent cx="5760720" cy="2486660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FC" w:rsidRDefault="00FE2BF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BBD7241" wp14:editId="7B319AC3">
            <wp:extent cx="5760720" cy="215963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B0" w:rsidRDefault="007475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E25571" wp14:editId="76DA5805">
            <wp:extent cx="5760720" cy="188341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50" w:rsidRDefault="00643250" w:rsidP="00643250">
      <w:pPr>
        <w:pStyle w:val="Heading2"/>
        <w:rPr>
          <w:lang w:val="en-GB"/>
        </w:rPr>
      </w:pPr>
      <w:bookmarkStart w:id="139" w:name="_Toc504679883"/>
      <w:r>
        <w:rPr>
          <w:lang w:val="en-GB"/>
        </w:rPr>
        <w:lastRenderedPageBreak/>
        <w:t>Abstract Syntax</w:t>
      </w:r>
      <w:bookmarkEnd w:id="139"/>
    </w:p>
    <w:p w:rsidR="00643250" w:rsidRDefault="00A321B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DA554DD" wp14:editId="30891FB0">
            <wp:extent cx="5760720" cy="263715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1B5" w:rsidRDefault="00A321B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8CF1F57" wp14:editId="45C3CFEB">
            <wp:extent cx="4656524" cy="1952024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61369" cy="195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50" w:rsidRDefault="00643250" w:rsidP="00643250">
      <w:pPr>
        <w:pStyle w:val="Heading2"/>
        <w:rPr>
          <w:lang w:val="en-GB"/>
        </w:rPr>
      </w:pPr>
      <w:bookmarkStart w:id="140" w:name="_Toc504679884"/>
      <w:r>
        <w:rPr>
          <w:lang w:val="en-GB"/>
        </w:rPr>
        <w:t>Grammar IML (</w:t>
      </w:r>
      <w:r w:rsidR="008F7776">
        <w:rPr>
          <w:lang w:val="en-GB"/>
        </w:rPr>
        <w:t>Expressions</w:t>
      </w:r>
      <w:r>
        <w:rPr>
          <w:lang w:val="en-GB"/>
        </w:rPr>
        <w:t>)</w:t>
      </w:r>
      <w:bookmarkEnd w:id="140"/>
    </w:p>
    <w:p w:rsidR="00A1462E" w:rsidRDefault="0051722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E773E86" wp14:editId="65B91AE6">
            <wp:extent cx="5760720" cy="29622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50" w:rsidRDefault="00643250" w:rsidP="00643250">
      <w:pPr>
        <w:pStyle w:val="Heading2"/>
        <w:rPr>
          <w:lang w:val="en-GB"/>
        </w:rPr>
      </w:pPr>
      <w:bookmarkStart w:id="141" w:name="_Toc504679885"/>
      <w:r>
        <w:rPr>
          <w:lang w:val="en-GB"/>
        </w:rPr>
        <w:lastRenderedPageBreak/>
        <w:t>Grammar IML (Base)</w:t>
      </w:r>
      <w:bookmarkEnd w:id="141"/>
    </w:p>
    <w:p w:rsidR="00A1462E" w:rsidRDefault="0051722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26B9ECA" wp14:editId="6F79FD36">
            <wp:extent cx="5760720" cy="2738755"/>
            <wp:effectExtent l="0" t="0" r="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50" w:rsidRDefault="00643250" w:rsidP="00643250">
      <w:pPr>
        <w:pStyle w:val="Heading2"/>
        <w:rPr>
          <w:lang w:val="en-GB"/>
        </w:rPr>
      </w:pPr>
      <w:bookmarkStart w:id="142" w:name="_Toc504679886"/>
      <w:r>
        <w:rPr>
          <w:lang w:val="en-GB"/>
        </w:rPr>
        <w:t>Grammar IML (Commands)</w:t>
      </w:r>
      <w:bookmarkEnd w:id="142"/>
    </w:p>
    <w:p w:rsidR="00643250" w:rsidRDefault="0051722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6D85B8A" wp14:editId="4DFA28FF">
            <wp:extent cx="5179039" cy="2521014"/>
            <wp:effectExtent l="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83731" cy="25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23" w:rsidRDefault="0051722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BD87902" wp14:editId="5E5E1A55">
            <wp:extent cx="5760720" cy="2887345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38" w:rsidRDefault="0071693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5AB766F" wp14:editId="254720EB">
            <wp:extent cx="5760720" cy="291528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468" w:rsidRDefault="0095246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4AE776" wp14:editId="52E2E091">
            <wp:extent cx="5760720" cy="295719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2D" w:rsidRDefault="00596B2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C7F829" wp14:editId="1425A4AE">
            <wp:extent cx="5760720" cy="22542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50" w:rsidRDefault="00643250" w:rsidP="00643250">
      <w:pPr>
        <w:pStyle w:val="Heading2"/>
        <w:rPr>
          <w:lang w:val="en-GB"/>
        </w:rPr>
      </w:pPr>
      <w:bookmarkStart w:id="143" w:name="_Toc504679887"/>
      <w:r>
        <w:rPr>
          <w:lang w:val="en-GB"/>
        </w:rPr>
        <w:lastRenderedPageBreak/>
        <w:t>Conversion</w:t>
      </w:r>
      <w:bookmarkEnd w:id="143"/>
    </w:p>
    <w:p w:rsidR="00643250" w:rsidRDefault="0017357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A1131E5" wp14:editId="087ACBAA">
            <wp:extent cx="5760720" cy="2745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2E" w:rsidRDefault="00643250" w:rsidP="00643250">
      <w:pPr>
        <w:pStyle w:val="Heading2"/>
        <w:rPr>
          <w:lang w:val="en-GB"/>
        </w:rPr>
      </w:pPr>
      <w:bookmarkStart w:id="144" w:name="_Toc504679888"/>
      <w:r>
        <w:rPr>
          <w:lang w:val="en-GB"/>
        </w:rPr>
        <w:t>Test Program</w:t>
      </w:r>
      <w:bookmarkEnd w:id="144"/>
    </w:p>
    <w:p w:rsidR="00A1462E" w:rsidRDefault="001B4F7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EAD9D67" wp14:editId="4D3BB62A">
            <wp:extent cx="5760720" cy="1941195"/>
            <wp:effectExtent l="0" t="0" r="0" b="190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50" w:rsidRDefault="00643250" w:rsidP="00643250">
      <w:pPr>
        <w:pStyle w:val="Heading2"/>
        <w:rPr>
          <w:lang w:val="en-GB"/>
        </w:rPr>
      </w:pPr>
      <w:bookmarkStart w:id="145" w:name="_Toc504679889"/>
      <w:r>
        <w:rPr>
          <w:lang w:val="en-GB"/>
        </w:rPr>
        <w:t>Correcting Associativity</w:t>
      </w:r>
      <w:bookmarkEnd w:id="145"/>
    </w:p>
    <w:p w:rsidR="00643250" w:rsidRDefault="001B4F7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1F847C1" wp14:editId="04473EE5">
            <wp:extent cx="5017674" cy="2684721"/>
            <wp:effectExtent l="0" t="0" r="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28961" cy="269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41" w:rsidRDefault="001B4F7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8F8C30" wp14:editId="3F52856B">
            <wp:extent cx="5760720" cy="33972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41" w:rsidRDefault="008C1A41" w:rsidP="00AF65CF">
      <w:pPr>
        <w:rPr>
          <w:lang w:val="en-GB"/>
        </w:rPr>
      </w:pPr>
    </w:p>
    <w:p w:rsidR="008C1A41" w:rsidRDefault="008C1A41" w:rsidP="008C1A41">
      <w:pPr>
        <w:pStyle w:val="Heading1"/>
        <w:rPr>
          <w:lang w:val="en-GB"/>
        </w:rPr>
      </w:pPr>
      <w:bookmarkStart w:id="146" w:name="_Toc504679890"/>
      <w:r>
        <w:rPr>
          <w:lang w:val="en-GB"/>
        </w:rPr>
        <w:lastRenderedPageBreak/>
        <w:t>Woche 8</w:t>
      </w:r>
      <w:bookmarkEnd w:id="146"/>
    </w:p>
    <w:p w:rsidR="008C1A41" w:rsidRPr="00AC0F0D" w:rsidRDefault="00AC0F0D" w:rsidP="00AF65CF">
      <w:r>
        <w:t>In Woche 8</w:t>
      </w:r>
      <w:r w:rsidRPr="00AC0F0D">
        <w:t xml:space="preserve"> fanden die ersten Vorträge zu den Zwischenberichten statt.</w:t>
      </w:r>
    </w:p>
    <w:p w:rsidR="00AC0F0D" w:rsidRPr="00AC0F0D" w:rsidRDefault="00AC0F0D" w:rsidP="00AF65CF"/>
    <w:p w:rsidR="00AC0F0D" w:rsidRDefault="00AC0F0D" w:rsidP="00AC0F0D">
      <w:pPr>
        <w:pStyle w:val="Heading1"/>
        <w:rPr>
          <w:lang w:val="en-GB"/>
        </w:rPr>
      </w:pPr>
      <w:bookmarkStart w:id="147" w:name="_Toc504679891"/>
      <w:r>
        <w:rPr>
          <w:lang w:val="en-GB"/>
        </w:rPr>
        <w:lastRenderedPageBreak/>
        <w:t>Woche 9</w:t>
      </w:r>
      <w:bookmarkEnd w:id="147"/>
    </w:p>
    <w:p w:rsidR="00320176" w:rsidRPr="00AC0F0D" w:rsidRDefault="00BA4C16" w:rsidP="00320176">
      <w:r>
        <w:t>In Woche 9</w:t>
      </w:r>
      <w:r w:rsidR="00320176" w:rsidRPr="00AC0F0D">
        <w:t xml:space="preserve"> fanden die </w:t>
      </w:r>
      <w:r w:rsidR="00320176">
        <w:t>nächsten</w:t>
      </w:r>
      <w:r w:rsidR="00320176" w:rsidRPr="00AC0F0D">
        <w:t xml:space="preserve"> Vorträge zu den Zwischenberichten statt.</w:t>
      </w:r>
    </w:p>
    <w:p w:rsidR="00AC0F0D" w:rsidRDefault="00AC0F0D" w:rsidP="00AF65CF"/>
    <w:p w:rsidR="00320176" w:rsidRDefault="00320176" w:rsidP="00320176">
      <w:pPr>
        <w:pStyle w:val="Heading1"/>
      </w:pPr>
      <w:bookmarkStart w:id="148" w:name="_Toc504679892"/>
      <w:r>
        <w:lastRenderedPageBreak/>
        <w:t>Woche 10</w:t>
      </w:r>
      <w:r w:rsidR="00CA0DE3">
        <w:t xml:space="preserve"> &amp; 11</w:t>
      </w:r>
      <w:bookmarkEnd w:id="148"/>
    </w:p>
    <w:p w:rsidR="00320176" w:rsidRDefault="00103B7B" w:rsidP="0040397A">
      <w:pPr>
        <w:pStyle w:val="Heading2"/>
      </w:pPr>
      <w:bookmarkStart w:id="149" w:name="_Toc504679893"/>
      <w:r>
        <w:t>Machine Specification</w:t>
      </w:r>
      <w:bookmarkEnd w:id="149"/>
    </w:p>
    <w:p w:rsidR="00103B7B" w:rsidRDefault="002E6F46" w:rsidP="00AF65CF">
      <w:r>
        <w:rPr>
          <w:noProof/>
        </w:rPr>
        <w:drawing>
          <wp:inline distT="0" distB="0" distL="0" distR="0" wp14:anchorId="0028154F" wp14:editId="0C75D696">
            <wp:extent cx="4626591" cy="1978235"/>
            <wp:effectExtent l="0" t="0" r="3175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54792" cy="19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Default="00103B7B" w:rsidP="0040397A">
      <w:pPr>
        <w:pStyle w:val="Heading2"/>
      </w:pPr>
      <w:bookmarkStart w:id="150" w:name="_Toc504679894"/>
      <w:r>
        <w:t>Implementations of Virtual Machine</w:t>
      </w:r>
      <w:bookmarkEnd w:id="150"/>
    </w:p>
    <w:p w:rsidR="00103B7B" w:rsidRDefault="002E6F46" w:rsidP="00AF65CF">
      <w:r>
        <w:rPr>
          <w:noProof/>
        </w:rPr>
        <w:drawing>
          <wp:inline distT="0" distB="0" distL="0" distR="0" wp14:anchorId="2FD07F26" wp14:editId="7001BBE6">
            <wp:extent cx="5760720" cy="2908935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Default="0040397A" w:rsidP="0040397A">
      <w:pPr>
        <w:pStyle w:val="Heading2"/>
      </w:pPr>
      <w:bookmarkStart w:id="151" w:name="_Toc504679895"/>
      <w:r>
        <w:t>Storage</w:t>
      </w:r>
      <w:bookmarkEnd w:id="151"/>
    </w:p>
    <w:p w:rsidR="0040397A" w:rsidRDefault="006E450A" w:rsidP="00AF65CF">
      <w:r>
        <w:rPr>
          <w:noProof/>
        </w:rPr>
        <w:drawing>
          <wp:inline distT="0" distB="0" distL="0" distR="0" wp14:anchorId="477E67C8" wp14:editId="37A7E3E5">
            <wp:extent cx="5760720" cy="2051050"/>
            <wp:effectExtent l="0" t="0" r="0" b="635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D7" w:rsidRDefault="00141AD7" w:rsidP="00AF65CF">
      <w:r>
        <w:rPr>
          <w:noProof/>
        </w:rPr>
        <w:lastRenderedPageBreak/>
        <w:drawing>
          <wp:inline distT="0" distB="0" distL="0" distR="0" wp14:anchorId="55F2558F" wp14:editId="35E6F8D2">
            <wp:extent cx="5760720" cy="3653155"/>
            <wp:effectExtent l="0" t="0" r="0" b="444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EA" w:rsidRDefault="004038EA" w:rsidP="00AF65CF">
      <w:r>
        <w:rPr>
          <w:noProof/>
        </w:rPr>
        <w:drawing>
          <wp:inline distT="0" distB="0" distL="0" distR="0" wp14:anchorId="3B3349A0" wp14:editId="251E6841">
            <wp:extent cx="5760720" cy="297688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</w:pPr>
      <w:bookmarkStart w:id="152" w:name="_Toc504679896"/>
      <w:r>
        <w:lastRenderedPageBreak/>
        <w:t>Initialization</w:t>
      </w:r>
      <w:bookmarkEnd w:id="152"/>
    </w:p>
    <w:p w:rsidR="0040397A" w:rsidRDefault="004038EA" w:rsidP="00AF65CF">
      <w:r>
        <w:rPr>
          <w:noProof/>
        </w:rPr>
        <w:drawing>
          <wp:inline distT="0" distB="0" distL="0" distR="0" wp14:anchorId="788B0B8E" wp14:editId="00E92054">
            <wp:extent cx="5493224" cy="3131719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95206" cy="313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</w:pPr>
      <w:bookmarkStart w:id="153" w:name="_Toc504679897"/>
      <w:r>
        <w:t>Data</w:t>
      </w:r>
      <w:bookmarkEnd w:id="153"/>
    </w:p>
    <w:p w:rsidR="0040397A" w:rsidRDefault="00EA0E7F" w:rsidP="00AF65CF">
      <w:r>
        <w:rPr>
          <w:noProof/>
        </w:rPr>
        <w:drawing>
          <wp:inline distT="0" distB="0" distL="0" distR="0" wp14:anchorId="01509B11" wp14:editId="130CC2C9">
            <wp:extent cx="5077223" cy="2511188"/>
            <wp:effectExtent l="0" t="0" r="0" b="381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02458" cy="25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265" w:rsidRDefault="00371265" w:rsidP="00AF65CF">
      <w:r>
        <w:rPr>
          <w:noProof/>
        </w:rPr>
        <w:drawing>
          <wp:inline distT="0" distB="0" distL="0" distR="0" wp14:anchorId="5CAB70A4" wp14:editId="3F4BEF46">
            <wp:extent cx="5090615" cy="2575609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93829" cy="25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C6" w:rsidRDefault="008440C6" w:rsidP="00AF65CF">
      <w:r>
        <w:rPr>
          <w:noProof/>
        </w:rPr>
        <w:lastRenderedPageBreak/>
        <w:drawing>
          <wp:inline distT="0" distB="0" distL="0" distR="0" wp14:anchorId="40290B21" wp14:editId="5FDF3B3F">
            <wp:extent cx="5760720" cy="299529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C6" w:rsidRDefault="008440C6" w:rsidP="00AF65CF">
      <w:r>
        <w:rPr>
          <w:noProof/>
        </w:rPr>
        <w:drawing>
          <wp:inline distT="0" distB="0" distL="0" distR="0" wp14:anchorId="1D258557" wp14:editId="4AEAD847">
            <wp:extent cx="4838132" cy="2522527"/>
            <wp:effectExtent l="0" t="0" r="63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47621" cy="25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</w:pPr>
      <w:bookmarkStart w:id="154" w:name="_Toc504679898"/>
      <w:r>
        <w:t>Instructions</w:t>
      </w:r>
      <w:bookmarkEnd w:id="154"/>
    </w:p>
    <w:p w:rsidR="0040397A" w:rsidRDefault="00485358" w:rsidP="00AF65CF">
      <w:r>
        <w:rPr>
          <w:noProof/>
        </w:rPr>
        <w:drawing>
          <wp:inline distT="0" distB="0" distL="0" distR="0" wp14:anchorId="59D337DA" wp14:editId="6B321AB0">
            <wp:extent cx="5760720" cy="299529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55" w:name="_Toc504679899"/>
      <w:r w:rsidRPr="0040397A">
        <w:rPr>
          <w:lang w:val="en-US"/>
        </w:rPr>
        <w:lastRenderedPageBreak/>
        <w:t>Main Loop</w:t>
      </w:r>
      <w:bookmarkEnd w:id="155"/>
    </w:p>
    <w:p w:rsidR="00103B7B" w:rsidRPr="0040397A" w:rsidRDefault="0048535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40CB685" wp14:editId="1A91763B">
            <wp:extent cx="5179326" cy="2754657"/>
            <wp:effectExtent l="0" t="0" r="2540" b="762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79326" cy="27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Pr="0040397A" w:rsidRDefault="0040397A" w:rsidP="0040397A">
      <w:pPr>
        <w:pStyle w:val="Heading2"/>
        <w:rPr>
          <w:lang w:val="en-US"/>
        </w:rPr>
      </w:pPr>
      <w:bookmarkStart w:id="156" w:name="_Toc504679900"/>
      <w:r w:rsidRPr="0040397A">
        <w:rPr>
          <w:lang w:val="en-US"/>
        </w:rPr>
        <w:t>A very important Instructions</w:t>
      </w:r>
      <w:bookmarkEnd w:id="156"/>
    </w:p>
    <w:p w:rsidR="00103B7B" w:rsidRDefault="0048535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C71C5A0" wp14:editId="3C51C03A">
            <wp:extent cx="4885899" cy="2758012"/>
            <wp:effectExtent l="0" t="0" r="0" b="444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85899" cy="275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  <w:rPr>
          <w:lang w:val="en-US"/>
        </w:rPr>
      </w:pPr>
      <w:bookmarkStart w:id="157" w:name="_Toc504679901"/>
      <w:r>
        <w:rPr>
          <w:lang w:val="en-US"/>
        </w:rPr>
        <w:lastRenderedPageBreak/>
        <w:t>Inner Classes</w:t>
      </w:r>
      <w:bookmarkEnd w:id="157"/>
    </w:p>
    <w:p w:rsidR="0040397A" w:rsidRPr="0040397A" w:rsidRDefault="0048535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AA38BE7" wp14:editId="23B2BA00">
            <wp:extent cx="5760720" cy="3561080"/>
            <wp:effectExtent l="0" t="0" r="0" b="127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Pr="0040397A" w:rsidRDefault="0040397A" w:rsidP="0040397A">
      <w:pPr>
        <w:pStyle w:val="Heading2"/>
        <w:rPr>
          <w:lang w:val="en-US"/>
        </w:rPr>
      </w:pPr>
      <w:bookmarkStart w:id="158" w:name="_Toc504679902"/>
      <w:r>
        <w:rPr>
          <w:lang w:val="en-US"/>
        </w:rPr>
        <w:t>Programming the Machine</w:t>
      </w:r>
      <w:bookmarkEnd w:id="158"/>
    </w:p>
    <w:p w:rsidR="00103B7B" w:rsidRDefault="0048535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C816088" wp14:editId="418B849F">
            <wp:extent cx="4578824" cy="2078439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89703" cy="20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358" w:rsidRDefault="0048535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9EE66A7" wp14:editId="2CDC329A">
            <wp:extent cx="4838132" cy="1188201"/>
            <wp:effectExtent l="0" t="0" r="63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65738" cy="1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  <w:rPr>
          <w:lang w:val="en-US"/>
        </w:rPr>
      </w:pPr>
      <w:bookmarkStart w:id="159" w:name="_Toc504679903"/>
      <w:r>
        <w:rPr>
          <w:lang w:val="en-US"/>
        </w:rPr>
        <w:lastRenderedPageBreak/>
        <w:t>Kind of Instructions</w:t>
      </w:r>
      <w:bookmarkEnd w:id="159"/>
    </w:p>
    <w:p w:rsidR="0040397A" w:rsidRDefault="009D289F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DB30CD2" wp14:editId="756EAB5A">
            <wp:extent cx="5760720" cy="297878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  <w:rPr>
          <w:lang w:val="en-US"/>
        </w:rPr>
      </w:pPr>
      <w:bookmarkStart w:id="160" w:name="_Toc504679904"/>
      <w:r>
        <w:rPr>
          <w:lang w:val="en-US"/>
        </w:rPr>
        <w:t>Further Example: SubInt</w:t>
      </w:r>
      <w:bookmarkEnd w:id="160"/>
    </w:p>
    <w:p w:rsidR="0040397A" w:rsidRDefault="009D289F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B9BFC7D" wp14:editId="0C7CC11C">
            <wp:extent cx="5760720" cy="188595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61" w:name="_Toc504679905"/>
      <w:r>
        <w:rPr>
          <w:lang w:val="en-US"/>
        </w:rPr>
        <w:t>Parameters</w:t>
      </w:r>
      <w:bookmarkEnd w:id="161"/>
    </w:p>
    <w:p w:rsidR="00103B7B" w:rsidRPr="0040397A" w:rsidRDefault="00FF4301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FFBE9E" wp14:editId="7DDA65CD">
            <wp:extent cx="5760720" cy="322135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Default="0040397A" w:rsidP="0040397A">
      <w:pPr>
        <w:pStyle w:val="Heading2"/>
        <w:rPr>
          <w:lang w:val="en-US"/>
        </w:rPr>
      </w:pPr>
      <w:bookmarkStart w:id="162" w:name="_Toc504679906"/>
      <w:r>
        <w:rPr>
          <w:lang w:val="en-US"/>
        </w:rPr>
        <w:lastRenderedPageBreak/>
        <w:t>Format for Instructions</w:t>
      </w:r>
      <w:bookmarkEnd w:id="162"/>
    </w:p>
    <w:p w:rsidR="0040397A" w:rsidRDefault="00FF4301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3C5C3A7" wp14:editId="4205028A">
            <wp:extent cx="3671248" cy="1135934"/>
            <wp:effectExtent l="0" t="0" r="5715" b="762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82788" cy="113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  <w:rPr>
          <w:lang w:val="en-US"/>
        </w:rPr>
      </w:pPr>
      <w:bookmarkStart w:id="163" w:name="_Toc504679907"/>
      <w:r>
        <w:rPr>
          <w:lang w:val="en-US"/>
        </w:rPr>
        <w:t>NegInt</w:t>
      </w:r>
      <w:bookmarkEnd w:id="163"/>
    </w:p>
    <w:p w:rsidR="0040397A" w:rsidRDefault="00FF4301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DEF32CF" wp14:editId="1A5F9DDC">
            <wp:extent cx="5760720" cy="139319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64" w:name="_Toc504679908"/>
      <w:r>
        <w:rPr>
          <w:lang w:val="en-US"/>
        </w:rPr>
        <w:t>AddInt, SubInt</w:t>
      </w:r>
      <w:bookmarkEnd w:id="164"/>
    </w:p>
    <w:p w:rsidR="00103B7B" w:rsidRDefault="00FF4301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6F4436B" wp14:editId="30BD67F4">
            <wp:extent cx="5760720" cy="371094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65" w:name="_Toc504679909"/>
      <w:r w:rsidRPr="0040397A">
        <w:rPr>
          <w:lang w:val="en-US"/>
        </w:rPr>
        <w:lastRenderedPageBreak/>
        <w:t>MultInt, DivTruncInt, ModTruncInt</w:t>
      </w:r>
      <w:bookmarkEnd w:id="165"/>
    </w:p>
    <w:p w:rsidR="0040397A" w:rsidRPr="0040397A" w:rsidRDefault="00FF4301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52C176DB" wp14:editId="7C3FE6B8">
            <wp:extent cx="5760720" cy="2987675"/>
            <wp:effectExtent l="0" t="0" r="0" b="317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CA0DE3" w:rsidRDefault="0040397A" w:rsidP="0040397A">
      <w:pPr>
        <w:pStyle w:val="Heading2"/>
      </w:pPr>
      <w:bookmarkStart w:id="166" w:name="_Toc504679910"/>
      <w:r w:rsidRPr="00CA0DE3">
        <w:t>EqInt, NeInt, GtInt, GeInt, LtInt, LeInt</w:t>
      </w:r>
      <w:bookmarkEnd w:id="166"/>
    </w:p>
    <w:p w:rsidR="0040397A" w:rsidRPr="0040397A" w:rsidRDefault="00FF4301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35152433" wp14:editId="17B6A7FB">
            <wp:extent cx="5760720" cy="31896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67" w:name="_Toc504679911"/>
      <w:r w:rsidRPr="0040397A">
        <w:rPr>
          <w:lang w:val="en-US"/>
        </w:rPr>
        <w:lastRenderedPageBreak/>
        <w:t>UncondJump, CondJump</w:t>
      </w:r>
      <w:bookmarkEnd w:id="167"/>
    </w:p>
    <w:p w:rsidR="0040397A" w:rsidRPr="0040397A" w:rsidRDefault="00FF4301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13A9FA12" wp14:editId="2EEE4066">
            <wp:extent cx="4988257" cy="3147903"/>
            <wp:effectExtent l="0" t="0" r="317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99694" cy="315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68" w:name="_Toc504679912"/>
      <w:r w:rsidRPr="0040397A">
        <w:rPr>
          <w:lang w:val="en-US"/>
        </w:rPr>
        <w:t>InputBool, InputInt</w:t>
      </w:r>
      <w:bookmarkEnd w:id="168"/>
    </w:p>
    <w:p w:rsidR="0040397A" w:rsidRPr="0040397A" w:rsidRDefault="007027EB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49460CB7" wp14:editId="20EFED5A">
            <wp:extent cx="4987925" cy="2739730"/>
            <wp:effectExtent l="0" t="0" r="3175" b="381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21838" cy="275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69" w:name="_Toc504679913"/>
      <w:r w:rsidRPr="0040397A">
        <w:rPr>
          <w:lang w:val="en-US"/>
        </w:rPr>
        <w:t>OutputBool, OutputInt</w:t>
      </w:r>
      <w:bookmarkEnd w:id="169"/>
    </w:p>
    <w:p w:rsidR="0040397A" w:rsidRPr="0040397A" w:rsidRDefault="007027EB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35AF9D1B" wp14:editId="567A4805">
            <wp:extent cx="4817660" cy="2294655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823113" cy="22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0" w:name="_Toc504679914"/>
      <w:r w:rsidRPr="0040397A">
        <w:rPr>
          <w:lang w:val="en-US"/>
        </w:rPr>
        <w:lastRenderedPageBreak/>
        <w:t>LoadImInt</w:t>
      </w:r>
      <w:bookmarkEnd w:id="170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438372CD" wp14:editId="356D3BD6">
            <wp:extent cx="5760720" cy="2587625"/>
            <wp:effectExtent l="0" t="0" r="0" b="317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1" w:name="_Toc504679915"/>
      <w:r w:rsidRPr="0040397A">
        <w:rPr>
          <w:lang w:val="en-US"/>
        </w:rPr>
        <w:t>LoadAddrRel</w:t>
      </w:r>
      <w:bookmarkEnd w:id="171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21FD11D2" wp14:editId="32474C2B">
            <wp:extent cx="5760720" cy="2774950"/>
            <wp:effectExtent l="0" t="0" r="0" b="635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2" w:name="_Toc504679916"/>
      <w:r w:rsidRPr="0040397A">
        <w:rPr>
          <w:lang w:val="en-US"/>
        </w:rPr>
        <w:t>Deref</w:t>
      </w:r>
      <w:bookmarkEnd w:id="172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3155CE4A" wp14:editId="5F5DA192">
            <wp:extent cx="5760720" cy="1972310"/>
            <wp:effectExtent l="0" t="0" r="0" b="889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3" w:name="_Toc504679917"/>
      <w:r w:rsidRPr="0040397A">
        <w:rPr>
          <w:lang w:val="en-US"/>
        </w:rPr>
        <w:lastRenderedPageBreak/>
        <w:t>Store</w:t>
      </w:r>
      <w:bookmarkEnd w:id="173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70FF8D4C" wp14:editId="5BD77F77">
            <wp:extent cx="5760720" cy="179641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4" w:name="_Toc504679918"/>
      <w:r w:rsidRPr="0040397A">
        <w:rPr>
          <w:lang w:val="en-US"/>
        </w:rPr>
        <w:t>Dup</w:t>
      </w:r>
      <w:bookmarkEnd w:id="174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38AC0005" wp14:editId="19C42862">
            <wp:extent cx="5760720" cy="217932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5" w:name="_Toc504679919"/>
      <w:r w:rsidRPr="0040397A">
        <w:rPr>
          <w:lang w:val="en-US"/>
        </w:rPr>
        <w:t>AllocBlock</w:t>
      </w:r>
      <w:bookmarkEnd w:id="175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1E26A6FA" wp14:editId="792D65E0">
            <wp:extent cx="5760720" cy="2360930"/>
            <wp:effectExtent l="0" t="0" r="0" b="127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6" w:name="_Toc504679920"/>
      <w:r w:rsidRPr="0040397A">
        <w:rPr>
          <w:lang w:val="en-US"/>
        </w:rPr>
        <w:lastRenderedPageBreak/>
        <w:t>AllocStack</w:t>
      </w:r>
      <w:bookmarkEnd w:id="176"/>
    </w:p>
    <w:p w:rsidR="0040397A" w:rsidRPr="0040397A" w:rsidRDefault="009D1398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4923C2C7" wp14:editId="16B51A87">
            <wp:extent cx="5643349" cy="2342064"/>
            <wp:effectExtent l="0" t="0" r="0" b="127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43349" cy="234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7" w:name="_Toc504679921"/>
      <w:r w:rsidRPr="0040397A">
        <w:rPr>
          <w:lang w:val="en-US"/>
        </w:rPr>
        <w:t>Call</w:t>
      </w:r>
      <w:bookmarkEnd w:id="177"/>
    </w:p>
    <w:p w:rsidR="0040397A" w:rsidRPr="0040397A" w:rsidRDefault="009A284E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3270762E" wp14:editId="67D23E85">
            <wp:extent cx="5663821" cy="3251453"/>
            <wp:effectExtent l="0" t="0" r="0" b="635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673099" cy="32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Pr="0040397A" w:rsidRDefault="0040397A" w:rsidP="0040397A">
      <w:pPr>
        <w:pStyle w:val="Heading2"/>
        <w:rPr>
          <w:lang w:val="en-US"/>
        </w:rPr>
      </w:pPr>
      <w:bookmarkStart w:id="178" w:name="_Toc504679922"/>
      <w:r w:rsidRPr="0040397A">
        <w:rPr>
          <w:lang w:val="en-US"/>
        </w:rPr>
        <w:t>Return</w:t>
      </w:r>
      <w:bookmarkEnd w:id="178"/>
    </w:p>
    <w:p w:rsidR="0040397A" w:rsidRPr="0040397A" w:rsidRDefault="009A284E" w:rsidP="0040397A">
      <w:pPr>
        <w:rPr>
          <w:lang w:val="en-US"/>
        </w:rPr>
      </w:pPr>
      <w:r>
        <w:rPr>
          <w:noProof/>
        </w:rPr>
        <w:drawing>
          <wp:inline distT="0" distB="0" distL="0" distR="0" wp14:anchorId="3FD30F5C" wp14:editId="2ED929C4">
            <wp:extent cx="5684293" cy="2516327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90237" cy="25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97A" w:rsidRDefault="0040397A" w:rsidP="0040397A">
      <w:pPr>
        <w:pStyle w:val="Heading2"/>
        <w:rPr>
          <w:lang w:val="en-US"/>
        </w:rPr>
      </w:pPr>
      <w:bookmarkStart w:id="179" w:name="_Toc504679923"/>
      <w:r w:rsidRPr="0040397A">
        <w:rPr>
          <w:lang w:val="en-US"/>
        </w:rPr>
        <w:lastRenderedPageBreak/>
        <w:t>Stop</w:t>
      </w:r>
      <w:bookmarkEnd w:id="179"/>
    </w:p>
    <w:p w:rsidR="0040397A" w:rsidRPr="0040397A" w:rsidRDefault="00C53BCD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9169844" wp14:editId="233F437A">
            <wp:extent cx="5760720" cy="133413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Default="0012205F" w:rsidP="00B302A7">
      <w:pPr>
        <w:pStyle w:val="Heading2"/>
        <w:rPr>
          <w:lang w:val="en-US"/>
        </w:rPr>
      </w:pPr>
      <w:bookmarkStart w:id="180" w:name="_Toc504679924"/>
      <w:r>
        <w:rPr>
          <w:lang w:val="en-US"/>
        </w:rPr>
        <w:t>Static Analysis</w:t>
      </w:r>
      <w:bookmarkEnd w:id="180"/>
    </w:p>
    <w:p w:rsidR="0012205F" w:rsidRDefault="00367B0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4C156F0" wp14:editId="70FA3678">
            <wp:extent cx="5760720" cy="29210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05" w:rsidRDefault="00367B0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5E7B21F" wp14:editId="2149CFD2">
            <wp:extent cx="5760720" cy="248412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1" w:name="_Toc504679925"/>
      <w:r>
        <w:rPr>
          <w:lang w:val="en-US"/>
        </w:rPr>
        <w:lastRenderedPageBreak/>
        <w:t>Static Analysis in IML</w:t>
      </w:r>
      <w:bookmarkEnd w:id="181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8F8D4F" wp14:editId="7CBEAA90">
            <wp:extent cx="5760720" cy="324739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2" w:name="_Toc504679926"/>
      <w:r>
        <w:rPr>
          <w:lang w:val="en-US"/>
        </w:rPr>
        <w:t>Terminology</w:t>
      </w:r>
      <w:bookmarkEnd w:id="182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AB24229" wp14:editId="0932D681">
            <wp:extent cx="5227093" cy="2993824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4726" cy="29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3" w:name="_Toc504679927"/>
      <w:r>
        <w:rPr>
          <w:lang w:val="en-US"/>
        </w:rPr>
        <w:lastRenderedPageBreak/>
        <w:t>Scope and Visibility</w:t>
      </w:r>
      <w:bookmarkEnd w:id="183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33ADDE1" wp14:editId="46B58AF5">
            <wp:extent cx="5760720" cy="35814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4" w:name="_Toc504679928"/>
      <w:r>
        <w:rPr>
          <w:lang w:val="en-US"/>
        </w:rPr>
        <w:t>Scopes in IML</w:t>
      </w:r>
      <w:bookmarkEnd w:id="184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07CBD1E" wp14:editId="5DD4504E">
            <wp:extent cx="5760720" cy="343471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5" w:name="_Toc504679929"/>
      <w:r>
        <w:rPr>
          <w:lang w:val="en-US"/>
        </w:rPr>
        <w:lastRenderedPageBreak/>
        <w:t>Scopes</w:t>
      </w:r>
      <w:bookmarkEnd w:id="185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E636423" wp14:editId="101E3F6E">
            <wp:extent cx="5760720" cy="3269615"/>
            <wp:effectExtent l="0" t="0" r="0" b="698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6" w:name="_Toc504679930"/>
      <w:r>
        <w:rPr>
          <w:lang w:val="en-US"/>
        </w:rPr>
        <w:t>Global Imports</w:t>
      </w:r>
      <w:bookmarkEnd w:id="186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FEF6B8B" wp14:editId="355067C3">
            <wp:extent cx="5760720" cy="339661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12205F" w:rsidP="00B302A7">
      <w:pPr>
        <w:pStyle w:val="Heading2"/>
        <w:rPr>
          <w:lang w:val="en-US"/>
        </w:rPr>
      </w:pPr>
      <w:bookmarkStart w:id="187" w:name="_Toc504679931"/>
      <w:r>
        <w:rPr>
          <w:lang w:val="en-US"/>
        </w:rPr>
        <w:lastRenderedPageBreak/>
        <w:t>Example: Assignment Commands</w:t>
      </w:r>
      <w:bookmarkEnd w:id="187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282DD90" wp14:editId="6DE413AD">
            <wp:extent cx="5220269" cy="2565251"/>
            <wp:effectExtent l="0" t="0" r="0" b="698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31661" cy="257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05F" w:rsidRDefault="00CA3A1A" w:rsidP="00B302A7">
      <w:pPr>
        <w:pStyle w:val="Heading2"/>
        <w:rPr>
          <w:lang w:val="en-US"/>
        </w:rPr>
      </w:pPr>
      <w:bookmarkStart w:id="188" w:name="_Toc504679932"/>
      <w:r>
        <w:rPr>
          <w:lang w:val="en-US"/>
        </w:rPr>
        <w:t>Example: Routine Calls</w:t>
      </w:r>
      <w:bookmarkEnd w:id="188"/>
    </w:p>
    <w:p w:rsidR="0012205F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FAD0F0F" wp14:editId="17451615">
            <wp:extent cx="4728949" cy="287427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47455" cy="288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1A" w:rsidRDefault="00CA3A1A" w:rsidP="00B302A7">
      <w:pPr>
        <w:pStyle w:val="Heading2"/>
        <w:rPr>
          <w:lang w:val="en-US"/>
        </w:rPr>
      </w:pPr>
      <w:bookmarkStart w:id="189" w:name="_Toc504679933"/>
      <w:r>
        <w:rPr>
          <w:lang w:val="en-US"/>
        </w:rPr>
        <w:t>L-Value and R-Value Expressions</w:t>
      </w:r>
      <w:bookmarkEnd w:id="189"/>
    </w:p>
    <w:p w:rsidR="00CA3A1A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2E7D77C" wp14:editId="3BEE7172">
            <wp:extent cx="4831308" cy="2435891"/>
            <wp:effectExtent l="0" t="0" r="762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1A" w:rsidRDefault="00CA3A1A" w:rsidP="00B302A7">
      <w:pPr>
        <w:pStyle w:val="Heading2"/>
        <w:rPr>
          <w:lang w:val="en-US"/>
        </w:rPr>
      </w:pPr>
      <w:bookmarkStart w:id="190" w:name="_Toc504679934"/>
      <w:r>
        <w:rPr>
          <w:lang w:val="en-US"/>
        </w:rPr>
        <w:lastRenderedPageBreak/>
        <w:t>Result of Scope Checking</w:t>
      </w:r>
      <w:bookmarkEnd w:id="190"/>
    </w:p>
    <w:p w:rsidR="00CA3A1A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1FF6F3F" wp14:editId="63B1795B">
            <wp:extent cx="5254388" cy="2972390"/>
            <wp:effectExtent l="0" t="0" r="381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58" cy="297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1A" w:rsidRDefault="00CA3A1A" w:rsidP="00B302A7">
      <w:pPr>
        <w:pStyle w:val="Heading2"/>
        <w:rPr>
          <w:lang w:val="en-US"/>
        </w:rPr>
      </w:pPr>
      <w:bookmarkStart w:id="191" w:name="_Toc504679935"/>
      <w:r>
        <w:rPr>
          <w:lang w:val="en-US"/>
        </w:rPr>
        <w:t>Scopes and Access Modes</w:t>
      </w:r>
      <w:bookmarkEnd w:id="191"/>
    </w:p>
    <w:p w:rsidR="00CA3A1A" w:rsidRPr="0040397A" w:rsidRDefault="0024004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8CBAC99" wp14:editId="235875E4">
            <wp:extent cx="4073857" cy="2205775"/>
            <wp:effectExtent l="0" t="0" r="3175" b="444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98510" cy="221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Pr="0040397A" w:rsidRDefault="00CA3A1A" w:rsidP="00B302A7">
      <w:pPr>
        <w:pStyle w:val="Heading2"/>
        <w:rPr>
          <w:lang w:val="en-US"/>
        </w:rPr>
      </w:pPr>
      <w:bookmarkStart w:id="192" w:name="_Toc504679936"/>
      <w:r>
        <w:rPr>
          <w:lang w:val="en-US"/>
        </w:rPr>
        <w:t>Example</w:t>
      </w:r>
      <w:bookmarkEnd w:id="192"/>
    </w:p>
    <w:p w:rsidR="00103B7B" w:rsidRPr="0040397A" w:rsidRDefault="00311901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025A6B6" wp14:editId="4990E6B2">
            <wp:extent cx="5117911" cy="2995602"/>
            <wp:effectExtent l="0" t="0" r="698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29796" cy="300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Default="00CA3A1A" w:rsidP="00B302A7">
      <w:pPr>
        <w:pStyle w:val="Heading2"/>
        <w:rPr>
          <w:lang w:val="en-US"/>
        </w:rPr>
      </w:pPr>
      <w:bookmarkStart w:id="193" w:name="_Toc504679937"/>
      <w:r>
        <w:rPr>
          <w:lang w:val="en-US"/>
        </w:rPr>
        <w:lastRenderedPageBreak/>
        <w:t>Default Modes</w:t>
      </w:r>
      <w:bookmarkEnd w:id="193"/>
    </w:p>
    <w:p w:rsidR="00CA3A1A" w:rsidRDefault="00311901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4A08B64" wp14:editId="6C44AF2C">
            <wp:extent cx="5540991" cy="3296377"/>
            <wp:effectExtent l="0" t="0" r="317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547340" cy="33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F5" w:rsidRDefault="002261F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636FC2D" wp14:editId="6CD51F77">
            <wp:extent cx="5192973" cy="2480858"/>
            <wp:effectExtent l="0" t="0" r="825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05003" cy="24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1A" w:rsidRPr="0040397A" w:rsidRDefault="00CA3A1A" w:rsidP="00B302A7">
      <w:pPr>
        <w:pStyle w:val="Heading2"/>
        <w:rPr>
          <w:lang w:val="en-US"/>
        </w:rPr>
      </w:pPr>
      <w:bookmarkStart w:id="194" w:name="_Toc504679938"/>
      <w:r>
        <w:rPr>
          <w:lang w:val="en-US"/>
        </w:rPr>
        <w:t>Implementation</w:t>
      </w:r>
      <w:bookmarkEnd w:id="194"/>
    </w:p>
    <w:p w:rsidR="00103B7B" w:rsidRPr="0040397A" w:rsidRDefault="005F054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CAC8E6F" wp14:editId="2E41D3D7">
            <wp:extent cx="5240479" cy="2622550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47519" cy="262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Pr="0040397A" w:rsidRDefault="00CA3A1A" w:rsidP="00B302A7">
      <w:pPr>
        <w:pStyle w:val="Heading2"/>
        <w:rPr>
          <w:lang w:val="en-US"/>
        </w:rPr>
      </w:pPr>
      <w:bookmarkStart w:id="195" w:name="_Toc504679939"/>
      <w:r w:rsidRPr="00CA3A1A">
        <w:rPr>
          <w:lang w:val="en-US"/>
        </w:rPr>
        <w:lastRenderedPageBreak/>
        <w:t>Example Type of DyadicExpr</w:t>
      </w:r>
      <w:bookmarkEnd w:id="195"/>
    </w:p>
    <w:p w:rsidR="00103B7B" w:rsidRPr="0040397A" w:rsidRDefault="005F054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120E319" wp14:editId="0934AE5C">
            <wp:extent cx="5760720" cy="2945130"/>
            <wp:effectExtent l="0" t="0" r="0" b="762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B" w:rsidRDefault="00CA3A1A" w:rsidP="00B302A7">
      <w:pPr>
        <w:pStyle w:val="Heading2"/>
        <w:rPr>
          <w:lang w:val="en-US"/>
        </w:rPr>
      </w:pPr>
      <w:bookmarkStart w:id="196" w:name="_Toc504679940"/>
      <w:r w:rsidRPr="00CA3A1A">
        <w:rPr>
          <w:lang w:val="en-US"/>
        </w:rPr>
        <w:t>Example Type of VarExpr</w:t>
      </w:r>
      <w:bookmarkEnd w:id="196"/>
    </w:p>
    <w:p w:rsidR="00CA3A1A" w:rsidRDefault="005F054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566FFF0" wp14:editId="70B2B131">
            <wp:extent cx="5760720" cy="3101340"/>
            <wp:effectExtent l="0" t="0" r="0" b="381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1A" w:rsidRPr="0040397A" w:rsidRDefault="00CA3A1A" w:rsidP="00AF65CF">
      <w:pPr>
        <w:rPr>
          <w:lang w:val="en-US"/>
        </w:rPr>
      </w:pPr>
    </w:p>
    <w:p w:rsidR="00103B7B" w:rsidRDefault="00103B7B" w:rsidP="00103B7B">
      <w:pPr>
        <w:pStyle w:val="Heading1"/>
      </w:pPr>
      <w:bookmarkStart w:id="197" w:name="_Toc504679941"/>
      <w:r>
        <w:lastRenderedPageBreak/>
        <w:t>Woche 1</w:t>
      </w:r>
      <w:r w:rsidR="00CA0DE3">
        <w:t>2</w:t>
      </w:r>
      <w:r w:rsidR="00475A3D">
        <w:t xml:space="preserve"> &amp; 13</w:t>
      </w:r>
      <w:bookmarkEnd w:id="197"/>
    </w:p>
    <w:p w:rsidR="00CA0DE3" w:rsidRDefault="00902D25" w:rsidP="00902D25">
      <w:pPr>
        <w:pStyle w:val="Heading2"/>
      </w:pPr>
      <w:bookmarkStart w:id="198" w:name="_Toc504679942"/>
      <w:r>
        <w:t>Static Analysis</w:t>
      </w:r>
      <w:bookmarkEnd w:id="198"/>
    </w:p>
    <w:p w:rsidR="00902D25" w:rsidRDefault="00A45532" w:rsidP="00CA0DE3">
      <w:r>
        <w:rPr>
          <w:noProof/>
        </w:rPr>
        <w:drawing>
          <wp:inline distT="0" distB="0" distL="0" distR="0" wp14:anchorId="42C9AF35" wp14:editId="7C2DC9D2">
            <wp:extent cx="4565176" cy="2295168"/>
            <wp:effectExtent l="0" t="0" r="698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91474" cy="230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32" w:rsidRDefault="00A45532" w:rsidP="00CA0DE3">
      <w:r>
        <w:rPr>
          <w:noProof/>
        </w:rPr>
        <w:drawing>
          <wp:inline distT="0" distB="0" distL="0" distR="0" wp14:anchorId="66063CF7" wp14:editId="47BB27D1">
            <wp:extent cx="5760720" cy="252158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</w:pPr>
      <w:bookmarkStart w:id="199" w:name="_Toc504679943"/>
      <w:r>
        <w:t>Static Analysis in IML</w:t>
      </w:r>
      <w:bookmarkEnd w:id="199"/>
    </w:p>
    <w:p w:rsidR="00902D25" w:rsidRDefault="00A45532" w:rsidP="00CA0DE3">
      <w:r>
        <w:rPr>
          <w:noProof/>
        </w:rPr>
        <w:drawing>
          <wp:inline distT="0" distB="0" distL="0" distR="0" wp14:anchorId="58DB656D" wp14:editId="2978E85F">
            <wp:extent cx="5760720" cy="3270250"/>
            <wp:effectExtent l="0" t="0" r="0" b="635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</w:pPr>
      <w:bookmarkStart w:id="200" w:name="_Toc504679944"/>
      <w:r>
        <w:lastRenderedPageBreak/>
        <w:t>Terminology</w:t>
      </w:r>
      <w:bookmarkEnd w:id="200"/>
    </w:p>
    <w:p w:rsidR="00902D25" w:rsidRDefault="00966C06" w:rsidP="00CA0DE3">
      <w:r>
        <w:rPr>
          <w:noProof/>
        </w:rPr>
        <w:drawing>
          <wp:inline distT="0" distB="0" distL="0" distR="0" wp14:anchorId="72EA320D" wp14:editId="656EC598">
            <wp:extent cx="5760720" cy="3309620"/>
            <wp:effectExtent l="0" t="0" r="0" b="508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Pr="00902D25" w:rsidRDefault="00902D25" w:rsidP="00902D25">
      <w:pPr>
        <w:pStyle w:val="Heading2"/>
        <w:rPr>
          <w:lang w:val="en-US"/>
        </w:rPr>
      </w:pPr>
      <w:bookmarkStart w:id="201" w:name="_Toc504679945"/>
      <w:r w:rsidRPr="00902D25">
        <w:rPr>
          <w:lang w:val="en-US"/>
        </w:rPr>
        <w:t>Scoping and Visibility</w:t>
      </w:r>
      <w:bookmarkEnd w:id="201"/>
    </w:p>
    <w:p w:rsidR="00902D25" w:rsidRPr="00902D25" w:rsidRDefault="00966C06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775E7200" wp14:editId="7865AF90">
            <wp:extent cx="5760720" cy="356933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Pr="00902D25" w:rsidRDefault="00902D25" w:rsidP="00902D25">
      <w:pPr>
        <w:pStyle w:val="Heading2"/>
        <w:rPr>
          <w:lang w:val="en-US"/>
        </w:rPr>
      </w:pPr>
      <w:bookmarkStart w:id="202" w:name="_Toc504679946"/>
      <w:r w:rsidRPr="00902D25">
        <w:rPr>
          <w:lang w:val="en-US"/>
        </w:rPr>
        <w:lastRenderedPageBreak/>
        <w:t>Scopes in IML</w:t>
      </w:r>
      <w:bookmarkEnd w:id="202"/>
    </w:p>
    <w:p w:rsidR="00902D25" w:rsidRPr="00902D25" w:rsidRDefault="00966C06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080F6167" wp14:editId="6138AD36">
            <wp:extent cx="5760720" cy="3444875"/>
            <wp:effectExtent l="0" t="0" r="0" b="317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</w:pPr>
      <w:bookmarkStart w:id="203" w:name="_Toc504679947"/>
      <w:r>
        <w:t>Scopes</w:t>
      </w:r>
      <w:bookmarkEnd w:id="203"/>
    </w:p>
    <w:p w:rsidR="00902D25" w:rsidRDefault="00966C06" w:rsidP="00CA0DE3">
      <w:r>
        <w:rPr>
          <w:noProof/>
        </w:rPr>
        <w:drawing>
          <wp:inline distT="0" distB="0" distL="0" distR="0" wp14:anchorId="4F177C58" wp14:editId="0DA86113">
            <wp:extent cx="5760720" cy="32385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</w:pPr>
      <w:bookmarkStart w:id="204" w:name="_Toc504679948"/>
      <w:r>
        <w:lastRenderedPageBreak/>
        <w:t>Global Imports</w:t>
      </w:r>
      <w:bookmarkEnd w:id="204"/>
    </w:p>
    <w:p w:rsidR="00902D25" w:rsidRDefault="00D53985" w:rsidP="00CA0DE3">
      <w:r>
        <w:rPr>
          <w:noProof/>
        </w:rPr>
        <w:drawing>
          <wp:inline distT="0" distB="0" distL="0" distR="0" wp14:anchorId="7F5CE5AA" wp14:editId="4615A49F">
            <wp:extent cx="5760720" cy="335597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</w:pPr>
      <w:bookmarkStart w:id="205" w:name="_Toc504679949"/>
      <w:r>
        <w:t>Example: Assignment Commands</w:t>
      </w:r>
      <w:bookmarkEnd w:id="205"/>
    </w:p>
    <w:p w:rsidR="00902D25" w:rsidRDefault="00D53985" w:rsidP="00CA0DE3">
      <w:r>
        <w:rPr>
          <w:noProof/>
        </w:rPr>
        <w:drawing>
          <wp:inline distT="0" distB="0" distL="0" distR="0" wp14:anchorId="37005392" wp14:editId="62D45B43">
            <wp:extent cx="5268036" cy="2591047"/>
            <wp:effectExtent l="0" t="0" r="889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36" cy="25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</w:pPr>
      <w:bookmarkStart w:id="206" w:name="_Toc504679950"/>
      <w:r>
        <w:lastRenderedPageBreak/>
        <w:t>Example: Routine Calls</w:t>
      </w:r>
      <w:bookmarkEnd w:id="206"/>
    </w:p>
    <w:p w:rsidR="00902D25" w:rsidRDefault="00D53985" w:rsidP="00CA0DE3">
      <w:r>
        <w:rPr>
          <w:noProof/>
        </w:rPr>
        <w:drawing>
          <wp:inline distT="0" distB="0" distL="0" distR="0" wp14:anchorId="0D67940E" wp14:editId="33CF6ACD">
            <wp:extent cx="5760720" cy="3496310"/>
            <wp:effectExtent l="0" t="0" r="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Pr="00902D25" w:rsidRDefault="00902D25" w:rsidP="00902D25">
      <w:pPr>
        <w:pStyle w:val="Heading2"/>
        <w:rPr>
          <w:lang w:val="en-US"/>
        </w:rPr>
      </w:pPr>
      <w:bookmarkStart w:id="207" w:name="_Toc504679951"/>
      <w:r w:rsidRPr="00902D25">
        <w:rPr>
          <w:lang w:val="en-US"/>
        </w:rPr>
        <w:t>L-Value and R-Value Expressions</w:t>
      </w:r>
      <w:bookmarkEnd w:id="207"/>
    </w:p>
    <w:p w:rsidR="00902D25" w:rsidRDefault="00D53985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4EDE0A74" wp14:editId="18AFE095">
            <wp:extent cx="5760720" cy="2872105"/>
            <wp:effectExtent l="0" t="0" r="0" b="444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  <w:rPr>
          <w:lang w:val="en-US"/>
        </w:rPr>
      </w:pPr>
      <w:bookmarkStart w:id="208" w:name="_Toc504679952"/>
      <w:r>
        <w:rPr>
          <w:lang w:val="en-US"/>
        </w:rPr>
        <w:lastRenderedPageBreak/>
        <w:t>Result of Scope Checking</w:t>
      </w:r>
      <w:bookmarkEnd w:id="208"/>
    </w:p>
    <w:p w:rsidR="00902D25" w:rsidRDefault="00D53985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1DD01F62" wp14:editId="70634B83">
            <wp:extent cx="5760720" cy="322008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Pr="00902D25" w:rsidRDefault="00902D25" w:rsidP="00902D25">
      <w:pPr>
        <w:pStyle w:val="Heading2"/>
        <w:rPr>
          <w:lang w:val="en-US"/>
        </w:rPr>
      </w:pPr>
      <w:bookmarkStart w:id="209" w:name="_Toc504679953"/>
      <w:r>
        <w:rPr>
          <w:lang w:val="en-US"/>
        </w:rPr>
        <w:t>Scopes and Access Modes</w:t>
      </w:r>
      <w:bookmarkEnd w:id="209"/>
    </w:p>
    <w:p w:rsidR="00902D25" w:rsidRPr="00902D25" w:rsidRDefault="00D53985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1D4C8487" wp14:editId="4E01A9C1">
            <wp:extent cx="5760720" cy="3091815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3C" w:rsidRPr="00902D25" w:rsidRDefault="00902D25" w:rsidP="00902D25">
      <w:pPr>
        <w:pStyle w:val="Heading2"/>
        <w:rPr>
          <w:lang w:val="en-US"/>
        </w:rPr>
      </w:pPr>
      <w:bookmarkStart w:id="210" w:name="_Toc504679954"/>
      <w:r>
        <w:rPr>
          <w:lang w:val="en-US"/>
        </w:rPr>
        <w:lastRenderedPageBreak/>
        <w:t>Example</w:t>
      </w:r>
      <w:bookmarkEnd w:id="210"/>
    </w:p>
    <w:p w:rsidR="00483A3C" w:rsidRPr="00902D25" w:rsidRDefault="00D53985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6659F801" wp14:editId="1F212F6C">
            <wp:extent cx="5760720" cy="3385185"/>
            <wp:effectExtent l="0" t="0" r="0" b="571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3C" w:rsidRPr="00902D25" w:rsidRDefault="00902D25" w:rsidP="00902D25">
      <w:pPr>
        <w:pStyle w:val="Heading2"/>
        <w:rPr>
          <w:lang w:val="en-US"/>
        </w:rPr>
      </w:pPr>
      <w:bookmarkStart w:id="211" w:name="_Toc504679955"/>
      <w:r>
        <w:rPr>
          <w:lang w:val="en-US"/>
        </w:rPr>
        <w:t>Default Modes</w:t>
      </w:r>
      <w:bookmarkEnd w:id="211"/>
    </w:p>
    <w:p w:rsidR="00483A3C" w:rsidRDefault="00D53985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1140B9C8" wp14:editId="3E46E868">
            <wp:extent cx="5760720" cy="346964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985" w:rsidRPr="00902D25" w:rsidRDefault="00D53985" w:rsidP="00CA0D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F44B45" wp14:editId="20F9318E">
            <wp:extent cx="5760720" cy="278892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3C" w:rsidRPr="00902D25" w:rsidRDefault="00902D25" w:rsidP="00902D25">
      <w:pPr>
        <w:pStyle w:val="Heading2"/>
        <w:rPr>
          <w:lang w:val="en-US"/>
        </w:rPr>
      </w:pPr>
      <w:bookmarkStart w:id="212" w:name="_Toc504679956"/>
      <w:r>
        <w:rPr>
          <w:lang w:val="en-US"/>
        </w:rPr>
        <w:t>Implementation</w:t>
      </w:r>
      <w:bookmarkEnd w:id="212"/>
    </w:p>
    <w:p w:rsidR="00483A3C" w:rsidRDefault="00AC6DD5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6E8C7E19" wp14:editId="76E8ED32">
            <wp:extent cx="5760720" cy="280479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Default="00902D25" w:rsidP="00902D25">
      <w:pPr>
        <w:pStyle w:val="Heading2"/>
        <w:rPr>
          <w:lang w:val="en-US"/>
        </w:rPr>
      </w:pPr>
      <w:bookmarkStart w:id="213" w:name="_Toc504679957"/>
      <w:r>
        <w:rPr>
          <w:lang w:val="en-US"/>
        </w:rPr>
        <w:lastRenderedPageBreak/>
        <w:t>Example Type of DyadicExpr</w:t>
      </w:r>
      <w:bookmarkEnd w:id="213"/>
    </w:p>
    <w:p w:rsidR="00902D25" w:rsidRDefault="00F1190F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18DD7A44" wp14:editId="2F5F4286">
            <wp:extent cx="5760720" cy="28829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D25" w:rsidRPr="00902D25" w:rsidRDefault="00902D25" w:rsidP="00902D25">
      <w:pPr>
        <w:pStyle w:val="Heading2"/>
        <w:rPr>
          <w:lang w:val="en-US"/>
        </w:rPr>
      </w:pPr>
      <w:bookmarkStart w:id="214" w:name="_Toc504679958"/>
      <w:r>
        <w:rPr>
          <w:lang w:val="en-US"/>
        </w:rPr>
        <w:t>Example Type of VarExpr</w:t>
      </w:r>
      <w:bookmarkEnd w:id="214"/>
    </w:p>
    <w:p w:rsidR="00483A3C" w:rsidRPr="00902D25" w:rsidRDefault="008B460B" w:rsidP="00CA0DE3">
      <w:pPr>
        <w:rPr>
          <w:lang w:val="en-US"/>
        </w:rPr>
      </w:pPr>
      <w:r>
        <w:rPr>
          <w:noProof/>
        </w:rPr>
        <w:drawing>
          <wp:inline distT="0" distB="0" distL="0" distR="0" wp14:anchorId="38F69286" wp14:editId="704B93CD">
            <wp:extent cx="5760720" cy="305054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3C" w:rsidRPr="00902D25" w:rsidRDefault="00483A3C" w:rsidP="00CA0DE3">
      <w:pPr>
        <w:rPr>
          <w:lang w:val="en-US"/>
        </w:rPr>
      </w:pPr>
    </w:p>
    <w:p w:rsidR="00475A3D" w:rsidRDefault="00475A3D" w:rsidP="00475A3D">
      <w:pPr>
        <w:pStyle w:val="Heading1"/>
      </w:pPr>
      <w:bookmarkStart w:id="215" w:name="_Toc504679959"/>
      <w:r>
        <w:lastRenderedPageBreak/>
        <w:t>Woche 14</w:t>
      </w:r>
      <w:bookmarkEnd w:id="215"/>
    </w:p>
    <w:p w:rsidR="00475A3D" w:rsidRDefault="009A3421" w:rsidP="00CA0DE3">
      <w:r>
        <w:t>In Woche 14 fanden die ersten Vorträge statt.</w:t>
      </w:r>
    </w:p>
    <w:p w:rsidR="009A3421" w:rsidRDefault="009A3421" w:rsidP="00CA0DE3"/>
    <w:p w:rsidR="009A3421" w:rsidRDefault="009A3421" w:rsidP="009A3421">
      <w:pPr>
        <w:pStyle w:val="Heading1"/>
      </w:pPr>
      <w:bookmarkStart w:id="216" w:name="_Toc504679960"/>
      <w:r>
        <w:lastRenderedPageBreak/>
        <w:t>Woche 15</w:t>
      </w:r>
      <w:bookmarkEnd w:id="216"/>
    </w:p>
    <w:p w:rsidR="009A3421" w:rsidRDefault="009A3421" w:rsidP="00CA0DE3">
      <w:r>
        <w:t>In Woche 15 fanden die nächsten Vorträge statt.</w:t>
      </w:r>
    </w:p>
    <w:p w:rsidR="009A3421" w:rsidRPr="00CA0DE3" w:rsidRDefault="009A3421" w:rsidP="00CA0DE3"/>
    <w:sectPr w:rsidR="009A3421" w:rsidRPr="00CA0DE3" w:rsidSect="00164DB6">
      <w:headerReference w:type="default" r:id="rId265"/>
      <w:footerReference w:type="default" r:id="rId26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0EF2" w:rsidRDefault="00E90EF2" w:rsidP="006B5E49">
      <w:pPr>
        <w:spacing w:after="0" w:line="240" w:lineRule="auto"/>
      </w:pPr>
      <w:r>
        <w:separator/>
      </w:r>
    </w:p>
  </w:endnote>
  <w:endnote w:type="continuationSeparator" w:id="0">
    <w:p w:rsidR="00E90EF2" w:rsidRDefault="00E90EF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3B7B" w:rsidRPr="003037A4" w:rsidRDefault="00103B7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7C7CD2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7C7CD2">
      <w:rPr>
        <w:noProof/>
      </w:rPr>
      <w:t>103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0EF2" w:rsidRDefault="00E90EF2" w:rsidP="006B5E49">
      <w:pPr>
        <w:spacing w:after="0" w:line="240" w:lineRule="auto"/>
      </w:pPr>
      <w:r>
        <w:separator/>
      </w:r>
    </w:p>
  </w:footnote>
  <w:footnote w:type="continuationSeparator" w:id="0">
    <w:p w:rsidR="00E90EF2" w:rsidRDefault="00E90EF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3B7B" w:rsidRDefault="00103B7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1007A"/>
    <w:rsid w:val="0003328B"/>
    <w:rsid w:val="00054962"/>
    <w:rsid w:val="00057AA2"/>
    <w:rsid w:val="00067ADC"/>
    <w:rsid w:val="00082B30"/>
    <w:rsid w:val="000A251E"/>
    <w:rsid w:val="000B4E95"/>
    <w:rsid w:val="000B69BC"/>
    <w:rsid w:val="000C66CF"/>
    <w:rsid w:val="000C6BE2"/>
    <w:rsid w:val="000D2AEF"/>
    <w:rsid w:val="000E01D5"/>
    <w:rsid w:val="000E0DEE"/>
    <w:rsid w:val="000F127C"/>
    <w:rsid w:val="00103B7B"/>
    <w:rsid w:val="00105030"/>
    <w:rsid w:val="0011533D"/>
    <w:rsid w:val="0012205F"/>
    <w:rsid w:val="0012397E"/>
    <w:rsid w:val="00141AD7"/>
    <w:rsid w:val="00155101"/>
    <w:rsid w:val="00160860"/>
    <w:rsid w:val="00164748"/>
    <w:rsid w:val="00164DB6"/>
    <w:rsid w:val="00173570"/>
    <w:rsid w:val="0018209A"/>
    <w:rsid w:val="001A4CE7"/>
    <w:rsid w:val="001A52D5"/>
    <w:rsid w:val="001A6B64"/>
    <w:rsid w:val="001B4F76"/>
    <w:rsid w:val="001B76FB"/>
    <w:rsid w:val="001C26E9"/>
    <w:rsid w:val="001C4879"/>
    <w:rsid w:val="001E32AD"/>
    <w:rsid w:val="00200037"/>
    <w:rsid w:val="002261F5"/>
    <w:rsid w:val="00234478"/>
    <w:rsid w:val="0024004A"/>
    <w:rsid w:val="0026725B"/>
    <w:rsid w:val="00271FC6"/>
    <w:rsid w:val="00275CDD"/>
    <w:rsid w:val="002865EA"/>
    <w:rsid w:val="002935C6"/>
    <w:rsid w:val="002B4FE6"/>
    <w:rsid w:val="002D0A3D"/>
    <w:rsid w:val="002D4FB9"/>
    <w:rsid w:val="002E023A"/>
    <w:rsid w:val="002E6F46"/>
    <w:rsid w:val="003037A4"/>
    <w:rsid w:val="00311901"/>
    <w:rsid w:val="00314242"/>
    <w:rsid w:val="00320176"/>
    <w:rsid w:val="00320A1C"/>
    <w:rsid w:val="0033460C"/>
    <w:rsid w:val="00334F62"/>
    <w:rsid w:val="00335332"/>
    <w:rsid w:val="00342602"/>
    <w:rsid w:val="003442BC"/>
    <w:rsid w:val="00353B6E"/>
    <w:rsid w:val="00364F60"/>
    <w:rsid w:val="0036773A"/>
    <w:rsid w:val="00367B05"/>
    <w:rsid w:val="00371265"/>
    <w:rsid w:val="0037774D"/>
    <w:rsid w:val="00383AD2"/>
    <w:rsid w:val="0038683A"/>
    <w:rsid w:val="003917D7"/>
    <w:rsid w:val="003A3122"/>
    <w:rsid w:val="003A37FB"/>
    <w:rsid w:val="003A3BA8"/>
    <w:rsid w:val="003A70B0"/>
    <w:rsid w:val="003B27B1"/>
    <w:rsid w:val="003D5735"/>
    <w:rsid w:val="003D7BF9"/>
    <w:rsid w:val="003E53D8"/>
    <w:rsid w:val="003E5983"/>
    <w:rsid w:val="003E71D8"/>
    <w:rsid w:val="004038EA"/>
    <w:rsid w:val="0040397A"/>
    <w:rsid w:val="00412A1D"/>
    <w:rsid w:val="004254A8"/>
    <w:rsid w:val="00442EF2"/>
    <w:rsid w:val="00475A3D"/>
    <w:rsid w:val="00475E53"/>
    <w:rsid w:val="00477141"/>
    <w:rsid w:val="00483A3C"/>
    <w:rsid w:val="00485358"/>
    <w:rsid w:val="0048766F"/>
    <w:rsid w:val="004A6DE8"/>
    <w:rsid w:val="004B5461"/>
    <w:rsid w:val="004B776C"/>
    <w:rsid w:val="004C0F12"/>
    <w:rsid w:val="004D2B20"/>
    <w:rsid w:val="004E13EB"/>
    <w:rsid w:val="004E21CE"/>
    <w:rsid w:val="004F7E69"/>
    <w:rsid w:val="00501B5C"/>
    <w:rsid w:val="005052F7"/>
    <w:rsid w:val="00510030"/>
    <w:rsid w:val="00517223"/>
    <w:rsid w:val="00525E28"/>
    <w:rsid w:val="005271AC"/>
    <w:rsid w:val="00545C55"/>
    <w:rsid w:val="00551278"/>
    <w:rsid w:val="00562929"/>
    <w:rsid w:val="00572718"/>
    <w:rsid w:val="00574BA3"/>
    <w:rsid w:val="00575179"/>
    <w:rsid w:val="00584FF3"/>
    <w:rsid w:val="00596B2D"/>
    <w:rsid w:val="005B4794"/>
    <w:rsid w:val="005C063E"/>
    <w:rsid w:val="005C62A4"/>
    <w:rsid w:val="005F0545"/>
    <w:rsid w:val="00610EA8"/>
    <w:rsid w:val="00643250"/>
    <w:rsid w:val="0064519E"/>
    <w:rsid w:val="00646C92"/>
    <w:rsid w:val="0067227E"/>
    <w:rsid w:val="00695C4B"/>
    <w:rsid w:val="006976DD"/>
    <w:rsid w:val="006A343C"/>
    <w:rsid w:val="006A6BF8"/>
    <w:rsid w:val="006B5E49"/>
    <w:rsid w:val="006C47C1"/>
    <w:rsid w:val="006D62FC"/>
    <w:rsid w:val="006E2F0C"/>
    <w:rsid w:val="006E35E8"/>
    <w:rsid w:val="006E450A"/>
    <w:rsid w:val="006F775F"/>
    <w:rsid w:val="007027EB"/>
    <w:rsid w:val="00716938"/>
    <w:rsid w:val="00730E50"/>
    <w:rsid w:val="007465FE"/>
    <w:rsid w:val="007475B0"/>
    <w:rsid w:val="0076167E"/>
    <w:rsid w:val="00765BE8"/>
    <w:rsid w:val="00772471"/>
    <w:rsid w:val="00784B81"/>
    <w:rsid w:val="00790063"/>
    <w:rsid w:val="007A5CC9"/>
    <w:rsid w:val="007B0CD9"/>
    <w:rsid w:val="007B0E12"/>
    <w:rsid w:val="007B40E2"/>
    <w:rsid w:val="007B68D0"/>
    <w:rsid w:val="007C7CD2"/>
    <w:rsid w:val="007F37E5"/>
    <w:rsid w:val="007F7505"/>
    <w:rsid w:val="00811EAB"/>
    <w:rsid w:val="0082307C"/>
    <w:rsid w:val="00831ABE"/>
    <w:rsid w:val="008440C6"/>
    <w:rsid w:val="00847E6A"/>
    <w:rsid w:val="00851220"/>
    <w:rsid w:val="00860E48"/>
    <w:rsid w:val="00873F9F"/>
    <w:rsid w:val="00875239"/>
    <w:rsid w:val="0088789F"/>
    <w:rsid w:val="0089214C"/>
    <w:rsid w:val="008B460B"/>
    <w:rsid w:val="008C1085"/>
    <w:rsid w:val="008C1A41"/>
    <w:rsid w:val="008C1C9A"/>
    <w:rsid w:val="008D089A"/>
    <w:rsid w:val="008D431C"/>
    <w:rsid w:val="008D68BE"/>
    <w:rsid w:val="008F7776"/>
    <w:rsid w:val="00902D25"/>
    <w:rsid w:val="009126BD"/>
    <w:rsid w:val="00912B21"/>
    <w:rsid w:val="00923291"/>
    <w:rsid w:val="009405BB"/>
    <w:rsid w:val="00940CB0"/>
    <w:rsid w:val="0095096E"/>
    <w:rsid w:val="00952468"/>
    <w:rsid w:val="009637E6"/>
    <w:rsid w:val="00966C06"/>
    <w:rsid w:val="00973C71"/>
    <w:rsid w:val="00973D65"/>
    <w:rsid w:val="00976522"/>
    <w:rsid w:val="00983B6B"/>
    <w:rsid w:val="009871D7"/>
    <w:rsid w:val="0099080A"/>
    <w:rsid w:val="00990E7F"/>
    <w:rsid w:val="00996A0E"/>
    <w:rsid w:val="009A284E"/>
    <w:rsid w:val="009A3421"/>
    <w:rsid w:val="009B342F"/>
    <w:rsid w:val="009B3B62"/>
    <w:rsid w:val="009D1398"/>
    <w:rsid w:val="009D289F"/>
    <w:rsid w:val="009E0BCE"/>
    <w:rsid w:val="009E6727"/>
    <w:rsid w:val="009F74C2"/>
    <w:rsid w:val="00A02966"/>
    <w:rsid w:val="00A05003"/>
    <w:rsid w:val="00A1462E"/>
    <w:rsid w:val="00A2211A"/>
    <w:rsid w:val="00A264E5"/>
    <w:rsid w:val="00A27486"/>
    <w:rsid w:val="00A321B5"/>
    <w:rsid w:val="00A421FB"/>
    <w:rsid w:val="00A45532"/>
    <w:rsid w:val="00A5349D"/>
    <w:rsid w:val="00A90BE7"/>
    <w:rsid w:val="00A91F25"/>
    <w:rsid w:val="00A9310C"/>
    <w:rsid w:val="00AC0F0D"/>
    <w:rsid w:val="00AC206B"/>
    <w:rsid w:val="00AC6DD5"/>
    <w:rsid w:val="00AE2879"/>
    <w:rsid w:val="00AE5DFA"/>
    <w:rsid w:val="00AF3275"/>
    <w:rsid w:val="00AF636F"/>
    <w:rsid w:val="00AF65CF"/>
    <w:rsid w:val="00AF7A48"/>
    <w:rsid w:val="00B028CD"/>
    <w:rsid w:val="00B10A3D"/>
    <w:rsid w:val="00B25571"/>
    <w:rsid w:val="00B302A7"/>
    <w:rsid w:val="00B30918"/>
    <w:rsid w:val="00B34B6B"/>
    <w:rsid w:val="00B553D3"/>
    <w:rsid w:val="00B634E2"/>
    <w:rsid w:val="00B70D48"/>
    <w:rsid w:val="00B7241C"/>
    <w:rsid w:val="00B82719"/>
    <w:rsid w:val="00B9293B"/>
    <w:rsid w:val="00BA4C16"/>
    <w:rsid w:val="00BA67D1"/>
    <w:rsid w:val="00BB3646"/>
    <w:rsid w:val="00BB78F3"/>
    <w:rsid w:val="00BC0568"/>
    <w:rsid w:val="00BC4E67"/>
    <w:rsid w:val="00BC693F"/>
    <w:rsid w:val="00BC7B70"/>
    <w:rsid w:val="00BF07A0"/>
    <w:rsid w:val="00BF0C5F"/>
    <w:rsid w:val="00BF606B"/>
    <w:rsid w:val="00BF72C9"/>
    <w:rsid w:val="00C03CD6"/>
    <w:rsid w:val="00C15C19"/>
    <w:rsid w:val="00C36948"/>
    <w:rsid w:val="00C52DE2"/>
    <w:rsid w:val="00C52FBC"/>
    <w:rsid w:val="00C53BCD"/>
    <w:rsid w:val="00C569D5"/>
    <w:rsid w:val="00C6413D"/>
    <w:rsid w:val="00C81258"/>
    <w:rsid w:val="00C95BE9"/>
    <w:rsid w:val="00CA0DE3"/>
    <w:rsid w:val="00CA3A1A"/>
    <w:rsid w:val="00CB55F3"/>
    <w:rsid w:val="00CC1F1F"/>
    <w:rsid w:val="00CE6342"/>
    <w:rsid w:val="00CF40DB"/>
    <w:rsid w:val="00CF4531"/>
    <w:rsid w:val="00D164CB"/>
    <w:rsid w:val="00D24374"/>
    <w:rsid w:val="00D249FC"/>
    <w:rsid w:val="00D53985"/>
    <w:rsid w:val="00D8410F"/>
    <w:rsid w:val="00D9614F"/>
    <w:rsid w:val="00DA4185"/>
    <w:rsid w:val="00DA58EB"/>
    <w:rsid w:val="00DD04C4"/>
    <w:rsid w:val="00DD6959"/>
    <w:rsid w:val="00DE60A2"/>
    <w:rsid w:val="00DF1936"/>
    <w:rsid w:val="00E00377"/>
    <w:rsid w:val="00E27274"/>
    <w:rsid w:val="00E376F9"/>
    <w:rsid w:val="00E52C9A"/>
    <w:rsid w:val="00E52E42"/>
    <w:rsid w:val="00E571CE"/>
    <w:rsid w:val="00E638E3"/>
    <w:rsid w:val="00E71CD9"/>
    <w:rsid w:val="00E90EF2"/>
    <w:rsid w:val="00EA0E7F"/>
    <w:rsid w:val="00EB5C99"/>
    <w:rsid w:val="00EB766F"/>
    <w:rsid w:val="00EF2711"/>
    <w:rsid w:val="00EF6E71"/>
    <w:rsid w:val="00F1190F"/>
    <w:rsid w:val="00F24BEC"/>
    <w:rsid w:val="00F26A03"/>
    <w:rsid w:val="00F33973"/>
    <w:rsid w:val="00F34BB8"/>
    <w:rsid w:val="00F40999"/>
    <w:rsid w:val="00F43780"/>
    <w:rsid w:val="00F43873"/>
    <w:rsid w:val="00F44376"/>
    <w:rsid w:val="00F553D6"/>
    <w:rsid w:val="00F62EAE"/>
    <w:rsid w:val="00F969C9"/>
    <w:rsid w:val="00FA03A9"/>
    <w:rsid w:val="00FA6687"/>
    <w:rsid w:val="00FD290D"/>
    <w:rsid w:val="00FE1FCF"/>
    <w:rsid w:val="00FE2BFC"/>
    <w:rsid w:val="00FE42FE"/>
    <w:rsid w:val="00FF4301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B0E12"/>
    <w:pPr>
      <w:spacing w:after="100"/>
      <w:ind w:left="660"/>
      <w:jc w:val="left"/>
    </w:pPr>
    <w:rPr>
      <w:rFonts w:eastAsiaTheme="minorEastAsia"/>
      <w:lang w:val="x-none" w:eastAsia="x-none"/>
    </w:rPr>
  </w:style>
  <w:style w:type="paragraph" w:styleId="TOC5">
    <w:name w:val="toc 5"/>
    <w:basedOn w:val="Normal"/>
    <w:next w:val="Normal"/>
    <w:autoRedefine/>
    <w:uiPriority w:val="39"/>
    <w:unhideWhenUsed/>
    <w:rsid w:val="007B0E12"/>
    <w:pPr>
      <w:spacing w:after="100"/>
      <w:ind w:left="880"/>
      <w:jc w:val="left"/>
    </w:pPr>
    <w:rPr>
      <w:rFonts w:eastAsiaTheme="minorEastAsia"/>
      <w:lang w:val="x-none" w:eastAsia="x-none"/>
    </w:rPr>
  </w:style>
  <w:style w:type="paragraph" w:styleId="TOC6">
    <w:name w:val="toc 6"/>
    <w:basedOn w:val="Normal"/>
    <w:next w:val="Normal"/>
    <w:autoRedefine/>
    <w:uiPriority w:val="39"/>
    <w:unhideWhenUsed/>
    <w:rsid w:val="007B0E12"/>
    <w:pPr>
      <w:spacing w:after="100"/>
      <w:ind w:left="1100"/>
      <w:jc w:val="left"/>
    </w:pPr>
    <w:rPr>
      <w:rFonts w:eastAsiaTheme="minorEastAsia"/>
      <w:lang w:val="x-none" w:eastAsia="x-none"/>
    </w:rPr>
  </w:style>
  <w:style w:type="paragraph" w:styleId="TOC7">
    <w:name w:val="toc 7"/>
    <w:basedOn w:val="Normal"/>
    <w:next w:val="Normal"/>
    <w:autoRedefine/>
    <w:uiPriority w:val="39"/>
    <w:unhideWhenUsed/>
    <w:rsid w:val="007B0E12"/>
    <w:pPr>
      <w:spacing w:after="100"/>
      <w:ind w:left="1320"/>
      <w:jc w:val="left"/>
    </w:pPr>
    <w:rPr>
      <w:rFonts w:eastAsiaTheme="minorEastAsia"/>
      <w:lang w:val="x-none" w:eastAsia="x-none"/>
    </w:rPr>
  </w:style>
  <w:style w:type="paragraph" w:styleId="TOC8">
    <w:name w:val="toc 8"/>
    <w:basedOn w:val="Normal"/>
    <w:next w:val="Normal"/>
    <w:autoRedefine/>
    <w:uiPriority w:val="39"/>
    <w:unhideWhenUsed/>
    <w:rsid w:val="007B0E12"/>
    <w:pPr>
      <w:spacing w:after="100"/>
      <w:ind w:left="1540"/>
      <w:jc w:val="left"/>
    </w:pPr>
    <w:rPr>
      <w:rFonts w:eastAsiaTheme="minorEastAsia"/>
      <w:lang w:val="x-none" w:eastAsia="x-none"/>
    </w:rPr>
  </w:style>
  <w:style w:type="paragraph" w:styleId="TOC9">
    <w:name w:val="toc 9"/>
    <w:basedOn w:val="Normal"/>
    <w:next w:val="Normal"/>
    <w:autoRedefine/>
    <w:uiPriority w:val="39"/>
    <w:unhideWhenUsed/>
    <w:rsid w:val="007B0E12"/>
    <w:pPr>
      <w:spacing w:after="100"/>
      <w:ind w:left="1760"/>
      <w:jc w:val="left"/>
    </w:pPr>
    <w:rPr>
      <w:rFonts w:eastAsiaTheme="minorEastAsia"/>
      <w:lang w:val="x-none" w:eastAsia="x-none"/>
    </w:rPr>
  </w:style>
  <w:style w:type="character" w:styleId="UnresolvedMention">
    <w:name w:val="Unresolved Mention"/>
    <w:basedOn w:val="DefaultParagraphFont"/>
    <w:uiPriority w:val="99"/>
    <w:semiHidden/>
    <w:unhideWhenUsed/>
    <w:rsid w:val="007B0E1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8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header" Target="head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6EC6D5-ED3E-4863-9B77-F26DF07969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104</Pages>
  <Words>3341</Words>
  <Characters>21051</Characters>
  <Application>Microsoft Office Word</Application>
  <DocSecurity>0</DocSecurity>
  <Lines>175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189</cp:revision>
  <dcterms:created xsi:type="dcterms:W3CDTF">2017-09-16T16:05:00Z</dcterms:created>
  <dcterms:modified xsi:type="dcterms:W3CDTF">2018-01-25T20:37:00Z</dcterms:modified>
</cp:coreProperties>
</file>