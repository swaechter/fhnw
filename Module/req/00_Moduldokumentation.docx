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990E7F" w:rsidRDefault="00626E0D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fr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B51A2" w:rsidRPr="00AB198C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fr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AB198C" w:rsidRDefault="00EB51A2" w:rsidP="00AF65CF">
                                <w:pPr>
                                  <w:rPr>
                                    <w:sz w:val="40"/>
                                    <w:szCs w:val="40"/>
                                    <w:lang w:val="fr-CH"/>
                                  </w:rPr>
                                </w:pPr>
                                <w:r w:rsidRPr="00AB198C">
                                  <w:rPr>
                                    <w:sz w:val="40"/>
                                    <w:szCs w:val="40"/>
                                    <w:lang w:val="fr-CH"/>
                                  </w:rPr>
                                  <w:t>Modul Requirement Engineering (req)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990E7F" w:rsidRDefault="00400691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fr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EB51A2" w:rsidRPr="00AB198C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fr-CH"/>
                                </w:rPr>
                                <w:t>Moduldokumentation</w:t>
                              </w:r>
                              <w:proofErr w:type="spellEnd"/>
                            </w:sdtContent>
                          </w:sdt>
                        </w:p>
                        <w:p w:rsidR="00AF65CF" w:rsidRPr="00AB198C" w:rsidRDefault="00EB51A2" w:rsidP="00AF65CF">
                          <w:pPr>
                            <w:rPr>
                              <w:sz w:val="40"/>
                              <w:szCs w:val="40"/>
                              <w:lang w:val="fr-CH"/>
                            </w:rPr>
                          </w:pPr>
                          <w:proofErr w:type="spellStart"/>
                          <w:r w:rsidRPr="00AB198C">
                            <w:rPr>
                              <w:sz w:val="40"/>
                              <w:szCs w:val="40"/>
                              <w:lang w:val="fr-CH"/>
                            </w:rPr>
                            <w:t>Modul</w:t>
                          </w:r>
                          <w:proofErr w:type="spellEnd"/>
                          <w:r w:rsidRPr="00AB198C">
                            <w:rPr>
                              <w:sz w:val="40"/>
                              <w:szCs w:val="40"/>
                              <w:lang w:val="fr-CH"/>
                            </w:rPr>
                            <w:t xml:space="preserve"> Requirement Engineering (</w:t>
                          </w:r>
                          <w:proofErr w:type="spellStart"/>
                          <w:r w:rsidRPr="00AB198C">
                            <w:rPr>
                              <w:sz w:val="40"/>
                              <w:szCs w:val="40"/>
                              <w:lang w:val="fr-CH"/>
                            </w:rPr>
                            <w:t>req</w:t>
                          </w:r>
                          <w:proofErr w:type="spellEnd"/>
                          <w:r w:rsidRPr="00AB198C">
                            <w:rPr>
                              <w:sz w:val="40"/>
                              <w:szCs w:val="40"/>
                              <w:lang w:val="fr-CH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09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AF65CF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09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AF65CF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F7C69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015597" w:history="1">
            <w:r w:rsidR="005F7C69" w:rsidRPr="00C34A3F">
              <w:rPr>
                <w:rStyle w:val="Hyperlink"/>
                <w:noProof/>
              </w:rPr>
              <w:t>1</w:t>
            </w:r>
            <w:r w:rsidR="005F7C69">
              <w:rPr>
                <w:rFonts w:eastAsiaTheme="minorEastAsia"/>
                <w:noProof/>
                <w:lang w:eastAsia="de-CH"/>
              </w:rPr>
              <w:tab/>
            </w:r>
            <w:r w:rsidR="005F7C69" w:rsidRPr="00C34A3F">
              <w:rPr>
                <w:rStyle w:val="Hyperlink"/>
                <w:noProof/>
              </w:rPr>
              <w:t>Einleitung</w:t>
            </w:r>
            <w:r w:rsidR="005F7C69">
              <w:rPr>
                <w:noProof/>
                <w:webHidden/>
              </w:rPr>
              <w:tab/>
            </w:r>
            <w:r w:rsidR="005F7C69">
              <w:rPr>
                <w:noProof/>
                <w:webHidden/>
              </w:rPr>
              <w:fldChar w:fldCharType="begin"/>
            </w:r>
            <w:r w:rsidR="005F7C69">
              <w:rPr>
                <w:noProof/>
                <w:webHidden/>
              </w:rPr>
              <w:instrText xml:space="preserve"> PAGEREF _Toc437015597 \h </w:instrText>
            </w:r>
            <w:r w:rsidR="005F7C69">
              <w:rPr>
                <w:noProof/>
                <w:webHidden/>
              </w:rPr>
            </w:r>
            <w:r w:rsidR="005F7C69">
              <w:rPr>
                <w:noProof/>
                <w:webHidden/>
              </w:rPr>
              <w:fldChar w:fldCharType="separate"/>
            </w:r>
            <w:r w:rsidR="005F7C69">
              <w:rPr>
                <w:noProof/>
                <w:webHidden/>
              </w:rPr>
              <w:t>3</w:t>
            </w:r>
            <w:r w:rsidR="005F7C69"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598" w:history="1">
            <w:r w:rsidRPr="00C34A3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599" w:history="1">
            <w:r w:rsidRPr="00C34A3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00" w:history="1">
            <w:r w:rsidRPr="00C34A3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01" w:history="1">
            <w:r w:rsidRPr="00C34A3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02" w:history="1">
            <w:r w:rsidRPr="00C34A3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Erfolgsrate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03" w:history="1">
            <w:r w:rsidRPr="00C34A3F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Erfolgsfaktoren für einen Kunden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04" w:history="1">
            <w:r w:rsidRPr="00C34A3F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Erfolgsfaktoren für ein neues 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05" w:history="1">
            <w:r w:rsidRPr="00C34A3F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Ziele des Requirement Engineerings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06" w:history="1">
            <w:r w:rsidRPr="00C34A3F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Prozess des Requirement Engineerings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07" w:history="1">
            <w:r w:rsidRPr="00C34A3F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Anforderungen des Requirement Engineerings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08" w:history="1">
            <w:r w:rsidRPr="00C34A3F">
              <w:rPr>
                <w:rStyle w:val="Hyperlink"/>
                <w:noProof/>
                <w:lang w:val="fr-CH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  <w:lang w:val="fr-CH"/>
              </w:rPr>
              <w:t>Arten des Requirement Engineerings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09" w:history="1">
            <w:r w:rsidRPr="00C34A3F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Qualitätsanforderungen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10" w:history="1">
            <w:r w:rsidRPr="00C34A3F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Ziele des Requirement Engineerings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11" w:history="1">
            <w:r w:rsidRPr="00C34A3F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Requirement Engineering im Waterfall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12" w:history="1">
            <w:r w:rsidRPr="00C34A3F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Requirement Engineering im Agile Scrum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13" w:history="1">
            <w:r w:rsidRPr="00C34A3F">
              <w:rPr>
                <w:rStyle w:val="Hyperlink"/>
                <w:noProof/>
                <w:lang w:val="fr-CH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  <w:lang w:val="fr-CH"/>
              </w:rPr>
              <w:t>Requirement Engineering in Hybrid Rational Unified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14" w:history="1">
            <w:r w:rsidRPr="00C34A3F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Zusammenfassung Kapitel 1 aus dem 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15" w:history="1">
            <w:r w:rsidRPr="00C34A3F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16" w:history="1">
            <w:r w:rsidRPr="00C34A3F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Requirement 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17" w:history="1">
            <w:r w:rsidRPr="00C34A3F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Technische Markanalyse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18" w:history="1">
            <w:r w:rsidRPr="00C34A3F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19" w:history="1">
            <w:r w:rsidRPr="00C34A3F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20" w:history="1">
            <w:r w:rsidRPr="00C34A3F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Viewpoints basierend auf den Stakeholdern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21" w:history="1">
            <w:r w:rsidRPr="00C34A3F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Konkretes Beispiel: Operationstücher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22" w:history="1">
            <w:r w:rsidRPr="00C34A3F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23" w:history="1">
            <w:r w:rsidRPr="00C34A3F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Techniken für die Elicitation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24" w:history="1">
            <w:r w:rsidRPr="00C34A3F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Problem und Position Statement anhand des Diabetescomputers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25" w:history="1">
            <w:r w:rsidRPr="00C34A3F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Document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26" w:history="1">
            <w:r w:rsidRPr="00C34A3F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System Archeology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27" w:history="1">
            <w:r w:rsidRPr="00C34A3F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Observation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28" w:history="1">
            <w:r w:rsidRPr="00C34A3F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Information Flow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29" w:history="1">
            <w:r w:rsidRPr="00C34A3F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Activity Sequence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30" w:history="1">
            <w:r w:rsidRPr="00C34A3F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Artefact Design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31" w:history="1">
            <w:r w:rsidRPr="00C34A3F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Cultural Influence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32" w:history="1">
            <w:r w:rsidRPr="00C34A3F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Physical (Layout)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33" w:history="1">
            <w:r w:rsidRPr="00C34A3F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Handling Stakeholders: Requirement Engineer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34" w:history="1">
            <w:r w:rsidRPr="00C34A3F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Handling Stakeholders: Stakeholder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35" w:history="1">
            <w:r w:rsidRPr="00C34A3F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Kano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36" w:history="1">
            <w:r w:rsidRPr="00C34A3F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Semi Structured Interview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37" w:history="1">
            <w:r w:rsidRPr="00C34A3F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Advice for Interview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38" w:history="1">
            <w:r w:rsidRPr="00C34A3F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39" w:history="1">
            <w:r w:rsidRPr="00C34A3F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Definition 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0" w:history="1">
            <w:r w:rsidRPr="00C34A3F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Beispiel: Pizzabestellung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1" w:history="1">
            <w:r w:rsidRPr="00C34A3F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Syntax (Übersicht)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2" w:history="1">
            <w:r w:rsidRPr="00C34A3F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Syntax: Tasks and Processes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3" w:history="1">
            <w:r w:rsidRPr="00C34A3F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Syntax: 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4" w:history="1">
            <w:r w:rsidRPr="00C34A3F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Syntax: Event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5" w:history="1">
            <w:r w:rsidRPr="00C34A3F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Syntax: Events, Tasks, Sequence Flows and Gateways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6" w:history="1">
            <w:r w:rsidRPr="00C34A3F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Syntax: Gateways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7" w:history="1">
            <w:r w:rsidRPr="00C34A3F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Beispiel: Störungsmanagement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8" w:history="1">
            <w:r w:rsidRPr="00C34A3F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High-level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49" w:history="1">
            <w:r w:rsidRPr="00C34A3F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Detailed Collaboration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50" w:history="1">
            <w:r w:rsidRPr="00C34A3F">
              <w:rPr>
                <w:rStyle w:val="Hyperlink"/>
                <w:noProof/>
              </w:rPr>
              <w:t>6.9.3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Detailed Collaboration Model with System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51" w:history="1">
            <w:r w:rsidRPr="00C34A3F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Beispiel Role Descriptions: Account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37015652" w:history="1">
            <w:r w:rsidRPr="00C34A3F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Beispiel System Support: Ticket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53" w:history="1">
            <w:r w:rsidRPr="00C34A3F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54" w:history="1">
            <w:r w:rsidRPr="00C34A3F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55" w:history="1">
            <w:r w:rsidRPr="00C34A3F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56" w:history="1">
            <w:r w:rsidRPr="00C34A3F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57" w:history="1">
            <w:r w:rsidRPr="00C34A3F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58" w:history="1">
            <w:r w:rsidRPr="00C34A3F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59" w:history="1">
            <w:r w:rsidRPr="00C34A3F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7C69" w:rsidRDefault="005F7C6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37015660" w:history="1">
            <w:r w:rsidRPr="00C34A3F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34A3F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_Toc437015660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DD04C4" w:rsidRDefault="008F1E1D" w:rsidP="00AF65CF">
      <w:pPr>
        <w:pStyle w:val="berschrift1"/>
      </w:pPr>
      <w:bookmarkStart w:id="1" w:name="_Toc437015597"/>
      <w:r>
        <w:lastRenderedPageBreak/>
        <w:t>Einleitung</w:t>
      </w:r>
      <w:bookmarkEnd w:id="1"/>
    </w:p>
    <w:p w:rsidR="00E56111" w:rsidRDefault="00E56111" w:rsidP="00E56111">
      <w:pPr>
        <w:pStyle w:val="berschrift2"/>
      </w:pPr>
      <w:bookmarkStart w:id="2" w:name="_Toc430422362"/>
      <w:bookmarkStart w:id="3" w:name="_Toc437015598"/>
      <w:r>
        <w:t>Einleitung</w:t>
      </w:r>
      <w:bookmarkEnd w:id="2"/>
      <w:bookmarkEnd w:id="3"/>
    </w:p>
    <w:p w:rsidR="00E56111" w:rsidRDefault="00E56111" w:rsidP="00E56111">
      <w:r>
        <w:t>Dieses Dokument stellt die Moduldokumentation für das Modul req dar. Allfällige Unterlagen sind im Modulordner zu finden.</w:t>
      </w:r>
    </w:p>
    <w:p w:rsidR="00E56111" w:rsidRDefault="00E56111" w:rsidP="00E56111">
      <w:pPr>
        <w:pStyle w:val="berschrift2"/>
      </w:pPr>
      <w:bookmarkStart w:id="4" w:name="_Toc430422363"/>
      <w:bookmarkStart w:id="5" w:name="_Toc437015599"/>
      <w:r>
        <w:t>Lernziele</w:t>
      </w:r>
      <w:bookmarkEnd w:id="4"/>
      <w:bookmarkEnd w:id="5"/>
    </w:p>
    <w:p w:rsidR="00E56111" w:rsidRDefault="00E56111" w:rsidP="00E56111">
      <w:r>
        <w:t>Das Modul beinhaltet folgende Lernziele:</w:t>
      </w:r>
    </w:p>
    <w:p w:rsidR="00BE2797" w:rsidRDefault="00BE2797" w:rsidP="00E56111">
      <w:pPr>
        <w:pStyle w:val="Listenabsatz"/>
        <w:numPr>
          <w:ilvl w:val="0"/>
          <w:numId w:val="3"/>
        </w:numPr>
      </w:pPr>
      <w:r>
        <w:t>Analyse und Beurteilung der Businesssituation</w:t>
      </w:r>
    </w:p>
    <w:p w:rsidR="00E56111" w:rsidRDefault="00BE2797" w:rsidP="00E56111">
      <w:pPr>
        <w:pStyle w:val="Listenabsatz"/>
        <w:numPr>
          <w:ilvl w:val="0"/>
          <w:numId w:val="3"/>
        </w:numPr>
      </w:pPr>
      <w:r>
        <w:t>Spezifizieren der genauen Anforderungen</w:t>
      </w:r>
    </w:p>
    <w:p w:rsidR="00BE2797" w:rsidRDefault="00BE2797" w:rsidP="00BE2797">
      <w:pPr>
        <w:pStyle w:val="Listenabsatz"/>
        <w:numPr>
          <w:ilvl w:val="0"/>
          <w:numId w:val="3"/>
        </w:numPr>
      </w:pPr>
      <w:r>
        <w:t>Einverständnis zwischen Kunden. Stakeholders und dem Projektteam erstellen</w:t>
      </w:r>
    </w:p>
    <w:p w:rsidR="00E56111" w:rsidRDefault="00E56111" w:rsidP="00E56111">
      <w:pPr>
        <w:pStyle w:val="berschrift2"/>
      </w:pPr>
      <w:bookmarkStart w:id="6" w:name="_Toc430422364"/>
      <w:bookmarkStart w:id="7" w:name="_Toc437015600"/>
      <w:r>
        <w:t>Prüfungen</w:t>
      </w:r>
      <w:bookmarkEnd w:id="6"/>
      <w:bookmarkEnd w:id="7"/>
    </w:p>
    <w:p w:rsidR="00E56111" w:rsidRDefault="00BE2797" w:rsidP="00E56111">
      <w:r>
        <w:t xml:space="preserve">Die Modulnote setzt sich zu 50% aus einem Mini-Projekt und einer abgesetzten Modulschlussprüfung </w:t>
      </w:r>
      <w:r w:rsidR="0039047E">
        <w:t>zusammen</w:t>
      </w:r>
      <w:r>
        <w:t>.</w:t>
      </w:r>
    </w:p>
    <w:p w:rsidR="00C20AB7" w:rsidRDefault="00C20AB7" w:rsidP="00E56111"/>
    <w:p w:rsidR="00E444C2" w:rsidRDefault="00E444C2" w:rsidP="001423E1">
      <w:pPr>
        <w:pStyle w:val="berschrift1"/>
      </w:pPr>
      <w:bookmarkStart w:id="8" w:name="_Toc437015601"/>
      <w:r>
        <w:lastRenderedPageBreak/>
        <w:t>Woche 1</w:t>
      </w:r>
      <w:bookmarkEnd w:id="8"/>
    </w:p>
    <w:p w:rsidR="00E444C2" w:rsidRDefault="00BB6023" w:rsidP="001423E1">
      <w:pPr>
        <w:pStyle w:val="berschrift2"/>
      </w:pPr>
      <w:bookmarkStart w:id="9" w:name="_Toc437015602"/>
      <w:r>
        <w:t>Erfolgsrate</w:t>
      </w:r>
      <w:bookmarkEnd w:id="9"/>
    </w:p>
    <w:p w:rsidR="00F44034" w:rsidRPr="00F44034" w:rsidRDefault="00F44034" w:rsidP="00F44034">
      <w:r>
        <w:t>Erfolgsrate für Softwareprojekte im Vergleich von früher zu heute:</w:t>
      </w:r>
    </w:p>
    <w:p w:rsidR="000474E7" w:rsidRPr="000474E7" w:rsidRDefault="00F44034" w:rsidP="003A67F5">
      <w:pPr>
        <w:jc w:val="center"/>
      </w:pPr>
      <w:r w:rsidRPr="00F44034">
        <w:rPr>
          <w:noProof/>
          <w:lang w:eastAsia="de-CH"/>
        </w:rPr>
        <w:drawing>
          <wp:inline distT="0" distB="0" distL="0" distR="0">
            <wp:extent cx="5600700" cy="3143250"/>
            <wp:effectExtent l="0" t="0" r="0" b="0"/>
            <wp:docPr id="1" name="Grafik 1" descr="C:\Users\swaechter\Owncloud\Temp\req\screen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Owncloud\Temp\req\screen_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023" w:rsidRDefault="00BB6023" w:rsidP="001423E1">
      <w:pPr>
        <w:pStyle w:val="berschrift2"/>
      </w:pPr>
      <w:bookmarkStart w:id="10" w:name="_Toc437015603"/>
      <w:r>
        <w:t>Erfolgsfaktoren</w:t>
      </w:r>
      <w:r w:rsidR="00500AB9">
        <w:t xml:space="preserve"> für einen Kunden</w:t>
      </w:r>
      <w:bookmarkEnd w:id="10"/>
    </w:p>
    <w:p w:rsidR="00F44034" w:rsidRDefault="00F44034" w:rsidP="00F44034">
      <w:r>
        <w:t>Für IT Execute Manager wichtige Faktoren, damit ein Projekt erfolgreich wird:</w:t>
      </w:r>
    </w:p>
    <w:p w:rsidR="001C0AF2" w:rsidRDefault="00F44034" w:rsidP="003A67F5">
      <w:pPr>
        <w:jc w:val="center"/>
      </w:pPr>
      <w:r w:rsidRPr="00F44034">
        <w:rPr>
          <w:noProof/>
          <w:lang w:eastAsia="de-CH"/>
        </w:rPr>
        <w:drawing>
          <wp:inline distT="0" distB="0" distL="0" distR="0">
            <wp:extent cx="5760720" cy="3040621"/>
            <wp:effectExtent l="0" t="0" r="0" b="7620"/>
            <wp:docPr id="3" name="Grafik 3" descr="C:\Users\swaechter\Owncloud\Temp\req\screen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Owncloud\Temp\req\screen_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F2" w:rsidRDefault="001C0AF2">
      <w:pPr>
        <w:jc w:val="left"/>
      </w:pPr>
      <w:r>
        <w:br w:type="page"/>
      </w:r>
    </w:p>
    <w:p w:rsidR="00BB6023" w:rsidRDefault="00500AB9" w:rsidP="001423E1">
      <w:pPr>
        <w:pStyle w:val="berschrift2"/>
      </w:pPr>
      <w:bookmarkStart w:id="11" w:name="_Toc437015604"/>
      <w:r>
        <w:lastRenderedPageBreak/>
        <w:t>Erfolgsfaktoren für ein neues Produkt</w:t>
      </w:r>
      <w:bookmarkEnd w:id="11"/>
    </w:p>
    <w:p w:rsidR="00BB6023" w:rsidRDefault="001C0AF2" w:rsidP="00BB6023">
      <w:r>
        <w:t>F</w:t>
      </w:r>
      <w:r w:rsidR="00DC662E">
        <w:t>ür ein marktfähiges Produkt wichtig</w:t>
      </w:r>
      <w:r>
        <w:t xml:space="preserve"> Faktoren</w:t>
      </w:r>
      <w:r w:rsidR="00DC662E">
        <w:t>:</w:t>
      </w:r>
    </w:p>
    <w:p w:rsidR="001C0AF2" w:rsidRDefault="001C0AF2" w:rsidP="003A67F5">
      <w:pPr>
        <w:jc w:val="center"/>
      </w:pPr>
      <w:r w:rsidRPr="001C0AF2">
        <w:rPr>
          <w:noProof/>
          <w:lang w:eastAsia="de-CH"/>
        </w:rPr>
        <w:drawing>
          <wp:inline distT="0" distB="0" distL="0" distR="0">
            <wp:extent cx="5760720" cy="2524453"/>
            <wp:effectExtent l="0" t="0" r="0" b="9525"/>
            <wp:docPr id="4" name="Grafik 4" descr="C:\Users\swaechter\Owncloud\Temp\req\screen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aechter\Owncloud\Temp\req\screen_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023" w:rsidRDefault="00500AB9" w:rsidP="001423E1">
      <w:pPr>
        <w:pStyle w:val="berschrift2"/>
      </w:pPr>
      <w:bookmarkStart w:id="12" w:name="_Toc437015605"/>
      <w:r>
        <w:t>Ziele des Requirement Engineerings</w:t>
      </w:r>
      <w:bookmarkEnd w:id="12"/>
    </w:p>
    <w:p w:rsidR="00500AB9" w:rsidRDefault="00500AB9" w:rsidP="00500AB9">
      <w:r>
        <w:t>Ziele die von Requirement Engineering erwartet werden:</w:t>
      </w:r>
    </w:p>
    <w:p w:rsidR="00500AB9" w:rsidRDefault="00500AB9" w:rsidP="003A67F5">
      <w:pPr>
        <w:jc w:val="center"/>
      </w:pPr>
      <w:r w:rsidRPr="00500AB9">
        <w:rPr>
          <w:noProof/>
          <w:lang w:eastAsia="de-CH"/>
        </w:rPr>
        <w:drawing>
          <wp:inline distT="0" distB="0" distL="0" distR="0">
            <wp:extent cx="3848100" cy="3429000"/>
            <wp:effectExtent l="0" t="0" r="0" b="0"/>
            <wp:docPr id="5" name="Grafik 5" descr="C:\Users\swaechter\Owncloud\Temp\req\screen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aechter\Owncloud\Temp\req\screen_0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AB9" w:rsidRDefault="00500AB9">
      <w:pPr>
        <w:jc w:val="left"/>
      </w:pPr>
      <w:r>
        <w:br w:type="page"/>
      </w:r>
    </w:p>
    <w:p w:rsidR="00BB6023" w:rsidRDefault="00CF7316" w:rsidP="001423E1">
      <w:pPr>
        <w:pStyle w:val="berschrift2"/>
      </w:pPr>
      <w:bookmarkStart w:id="13" w:name="_Toc437015606"/>
      <w:r>
        <w:lastRenderedPageBreak/>
        <w:t>Prozess des Requirement Engineerings</w:t>
      </w:r>
      <w:bookmarkEnd w:id="13"/>
    </w:p>
    <w:p w:rsidR="00CF7316" w:rsidRDefault="00580642" w:rsidP="00580642">
      <w:pPr>
        <w:jc w:val="center"/>
      </w:pPr>
      <w:r w:rsidRPr="00580642">
        <w:rPr>
          <w:noProof/>
          <w:lang w:eastAsia="de-CH"/>
        </w:rPr>
        <w:drawing>
          <wp:inline distT="0" distB="0" distL="0" distR="0">
            <wp:extent cx="5760720" cy="2507900"/>
            <wp:effectExtent l="0" t="0" r="0" b="6985"/>
            <wp:docPr id="11" name="Grafik 11" descr="C:\Users\swaechter\Downloads\req\L01 Motivation and Scope\Blackboard Summary of 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aechter\Downloads\req\L01 Motivation and Scope\Blackboard Summary of R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642" w:rsidRDefault="000D3696" w:rsidP="000D3696">
      <w:pPr>
        <w:pStyle w:val="Listenabsatz"/>
        <w:numPr>
          <w:ilvl w:val="0"/>
          <w:numId w:val="6"/>
        </w:numPr>
      </w:pPr>
      <w:r>
        <w:t>Elicitation</w:t>
      </w:r>
    </w:p>
    <w:p w:rsidR="000D3696" w:rsidRDefault="000D3696" w:rsidP="000D3696">
      <w:pPr>
        <w:pStyle w:val="Listenabsatz"/>
        <w:numPr>
          <w:ilvl w:val="1"/>
          <w:numId w:val="6"/>
        </w:numPr>
      </w:pPr>
      <w:r>
        <w:t>Sammeln aller Anforderungen</w:t>
      </w:r>
    </w:p>
    <w:p w:rsidR="000D3696" w:rsidRDefault="000D3696" w:rsidP="000D3696">
      <w:pPr>
        <w:pStyle w:val="Listenabsatz"/>
        <w:numPr>
          <w:ilvl w:val="0"/>
          <w:numId w:val="6"/>
        </w:numPr>
      </w:pPr>
      <w:r>
        <w:t>Analysis</w:t>
      </w:r>
    </w:p>
    <w:p w:rsidR="00C75809" w:rsidRDefault="00C75809" w:rsidP="00C75809">
      <w:pPr>
        <w:pStyle w:val="Listenabsatz"/>
        <w:numPr>
          <w:ilvl w:val="1"/>
          <w:numId w:val="6"/>
        </w:numPr>
      </w:pPr>
      <w:r>
        <w:t>Verstehen der Wichtigkeit/Impact von Anforderungen</w:t>
      </w:r>
    </w:p>
    <w:p w:rsidR="00C75809" w:rsidRDefault="00C75809" w:rsidP="00C75809">
      <w:pPr>
        <w:pStyle w:val="Listenabsatz"/>
        <w:numPr>
          <w:ilvl w:val="1"/>
          <w:numId w:val="6"/>
        </w:numPr>
      </w:pPr>
      <w:r>
        <w:t>Formelles Prüfen der Anforderungen</w:t>
      </w:r>
    </w:p>
    <w:p w:rsidR="000D3696" w:rsidRDefault="000D3696" w:rsidP="000D3696">
      <w:pPr>
        <w:pStyle w:val="Listenabsatz"/>
        <w:numPr>
          <w:ilvl w:val="0"/>
          <w:numId w:val="6"/>
        </w:numPr>
      </w:pPr>
      <w:r>
        <w:t>Documentation</w:t>
      </w:r>
    </w:p>
    <w:p w:rsidR="000534ED" w:rsidRDefault="000534ED" w:rsidP="000534ED">
      <w:pPr>
        <w:pStyle w:val="Listenabsatz"/>
        <w:numPr>
          <w:ilvl w:val="1"/>
          <w:numId w:val="6"/>
        </w:numPr>
      </w:pPr>
      <w:r>
        <w:t>Erstellen von Prototypen oder grafischen Interfaces</w:t>
      </w:r>
    </w:p>
    <w:p w:rsidR="000534ED" w:rsidRDefault="000534ED" w:rsidP="000534ED">
      <w:pPr>
        <w:pStyle w:val="Listenabsatz"/>
        <w:numPr>
          <w:ilvl w:val="1"/>
          <w:numId w:val="6"/>
        </w:numPr>
      </w:pPr>
      <w:r>
        <w:t>Niederschreiben der Anforderungen in sprachlicher, grafischer oder formeller Form</w:t>
      </w:r>
    </w:p>
    <w:p w:rsidR="000D3696" w:rsidRDefault="000D3696" w:rsidP="000D3696">
      <w:pPr>
        <w:pStyle w:val="Listenabsatz"/>
        <w:numPr>
          <w:ilvl w:val="0"/>
          <w:numId w:val="6"/>
        </w:numPr>
      </w:pPr>
      <w:r>
        <w:t>Validation</w:t>
      </w:r>
    </w:p>
    <w:p w:rsidR="000064FC" w:rsidRDefault="000064FC" w:rsidP="000064FC">
      <w:pPr>
        <w:pStyle w:val="Listenabsatz"/>
        <w:numPr>
          <w:ilvl w:val="1"/>
          <w:numId w:val="6"/>
        </w:numPr>
      </w:pPr>
      <w:r>
        <w:t>Prüfung der Anforderungen in der realen Welt (Real World)</w:t>
      </w:r>
    </w:p>
    <w:p w:rsidR="000D3696" w:rsidRDefault="000D3696" w:rsidP="000D3696">
      <w:pPr>
        <w:pStyle w:val="Listenabsatz"/>
        <w:numPr>
          <w:ilvl w:val="0"/>
          <w:numId w:val="6"/>
        </w:numPr>
      </w:pPr>
      <w:r>
        <w:t>Negotiation and Prioritization</w:t>
      </w:r>
    </w:p>
    <w:p w:rsidR="000064FC" w:rsidRDefault="00B71213" w:rsidP="000064FC">
      <w:pPr>
        <w:pStyle w:val="Listenabsatz"/>
        <w:numPr>
          <w:ilvl w:val="1"/>
          <w:numId w:val="6"/>
        </w:numPr>
      </w:pPr>
      <w:r>
        <w:t>Ranking der Anforderungen (Required, Optional etc.)</w:t>
      </w:r>
    </w:p>
    <w:p w:rsidR="00B71213" w:rsidRDefault="00B71213" w:rsidP="000064FC">
      <w:pPr>
        <w:pStyle w:val="Listenabsatz"/>
        <w:numPr>
          <w:ilvl w:val="1"/>
          <w:numId w:val="6"/>
        </w:numPr>
      </w:pPr>
      <w:r>
        <w:t>Festhalten des Ranking</w:t>
      </w:r>
    </w:p>
    <w:p w:rsidR="000D3696" w:rsidRDefault="000D3696" w:rsidP="000D3696">
      <w:pPr>
        <w:pStyle w:val="Listenabsatz"/>
        <w:numPr>
          <w:ilvl w:val="0"/>
          <w:numId w:val="6"/>
        </w:numPr>
      </w:pPr>
      <w:r>
        <w:t>Management</w:t>
      </w:r>
    </w:p>
    <w:p w:rsidR="00B71213" w:rsidRDefault="00B71213" w:rsidP="00B71213">
      <w:pPr>
        <w:pStyle w:val="Listenabsatz"/>
        <w:numPr>
          <w:ilvl w:val="1"/>
          <w:numId w:val="6"/>
        </w:numPr>
      </w:pPr>
      <w:r>
        <w:t>Verwenden der erworbenen Erkenntnissen</w:t>
      </w:r>
    </w:p>
    <w:p w:rsidR="00CF7316" w:rsidRDefault="00CF7316" w:rsidP="002600A5">
      <w:pPr>
        <w:pStyle w:val="berschrift2"/>
      </w:pPr>
      <w:bookmarkStart w:id="14" w:name="_Toc437015607"/>
      <w:r>
        <w:t>Anforderungen des Requirement Engineerings</w:t>
      </w:r>
      <w:bookmarkEnd w:id="14"/>
    </w:p>
    <w:p w:rsidR="00CF7316" w:rsidRPr="00AB198C" w:rsidRDefault="00A52343" w:rsidP="00CF7316">
      <w:pPr>
        <w:rPr>
          <w:lang w:val="fr-CH"/>
        </w:rPr>
      </w:pPr>
      <w:r w:rsidRPr="00AB198C">
        <w:rPr>
          <w:lang w:val="fr-CH"/>
        </w:rPr>
        <w:t>IEEE Definition des Requirement Engineering:</w:t>
      </w:r>
    </w:p>
    <w:p w:rsidR="00305965" w:rsidRDefault="00A52343" w:rsidP="00A52343">
      <w:pPr>
        <w:pStyle w:val="Listenabsatz"/>
        <w:numPr>
          <w:ilvl w:val="0"/>
          <w:numId w:val="7"/>
        </w:numPr>
        <w:rPr>
          <w:lang w:val="fr-CH"/>
        </w:rPr>
      </w:pPr>
      <w:r w:rsidRPr="00AB198C">
        <w:rPr>
          <w:lang w:val="fr-CH"/>
        </w:rPr>
        <w:t>A condition or capability needed by a user to solve a problem or achieve an objective.</w:t>
      </w:r>
    </w:p>
    <w:p w:rsidR="00A52343" w:rsidRPr="00305965" w:rsidRDefault="00305965" w:rsidP="00305965">
      <w:pPr>
        <w:pStyle w:val="Listenabsatz"/>
        <w:numPr>
          <w:ilvl w:val="1"/>
          <w:numId w:val="7"/>
        </w:numPr>
      </w:pPr>
      <w:r w:rsidRPr="00305965">
        <w:t xml:space="preserve">Need: </w:t>
      </w:r>
      <w:r w:rsidR="00D37A2C" w:rsidRPr="00305965">
        <w:t>Muss gebraucht werden</w:t>
      </w:r>
      <w:r w:rsidR="009B58C2" w:rsidRPr="00305965">
        <w:t xml:space="preserve"> (G</w:t>
      </w:r>
      <w:r w:rsidR="00260F27" w:rsidRPr="00305965">
        <w:t>M</w:t>
      </w:r>
      <w:r w:rsidR="009B58C2" w:rsidRPr="00305965">
        <w:t>ai</w:t>
      </w:r>
      <w:r w:rsidR="00260F27" w:rsidRPr="00305965">
        <w:t>l</w:t>
      </w:r>
      <w:r w:rsidR="009B58C2" w:rsidRPr="00305965">
        <w:t xml:space="preserve"> App: Kommunizieren)</w:t>
      </w:r>
    </w:p>
    <w:p w:rsidR="00305965" w:rsidRPr="00305965" w:rsidRDefault="00A52343" w:rsidP="00A52343">
      <w:pPr>
        <w:pStyle w:val="Listenabsatz"/>
        <w:numPr>
          <w:ilvl w:val="0"/>
          <w:numId w:val="7"/>
        </w:numPr>
        <w:rPr>
          <w:lang w:val="fr-CH"/>
        </w:rPr>
      </w:pPr>
      <w:r w:rsidRPr="00AB198C">
        <w:rPr>
          <w:lang w:val="fr-CH"/>
        </w:rPr>
        <w:t>A condition or capability that must be met or possessed by a system or system component to satisfy a contract, standard, specification, or o</w:t>
      </w:r>
      <w:r w:rsidR="00305965">
        <w:rPr>
          <w:lang w:val="fr-CH"/>
        </w:rPr>
        <w:t>ther formally imposed documents.</w:t>
      </w:r>
    </w:p>
    <w:p w:rsidR="00A52343" w:rsidRDefault="00305965" w:rsidP="00305965">
      <w:pPr>
        <w:pStyle w:val="Listenabsatz"/>
        <w:numPr>
          <w:ilvl w:val="1"/>
          <w:numId w:val="7"/>
        </w:numPr>
      </w:pPr>
      <w:r w:rsidRPr="00305965">
        <w:t xml:space="preserve">Met or possesed: </w:t>
      </w:r>
      <w:r w:rsidR="008E681B" w:rsidRPr="009B58C2">
        <w:t>Muss von einem System erfüllt werden sollen</w:t>
      </w:r>
      <w:r w:rsidR="009B58C2" w:rsidRPr="009B58C2">
        <w:t xml:space="preserve"> (G</w:t>
      </w:r>
      <w:r w:rsidR="00260F27">
        <w:t>M</w:t>
      </w:r>
      <w:r w:rsidR="009B58C2" w:rsidRPr="009B58C2">
        <w:t>ail App: Reden)</w:t>
      </w:r>
    </w:p>
    <w:p w:rsidR="00305965" w:rsidRPr="009B58C2" w:rsidRDefault="00305965" w:rsidP="00305965">
      <w:pPr>
        <w:pStyle w:val="Listenabsatz"/>
        <w:numPr>
          <w:ilvl w:val="1"/>
          <w:numId w:val="7"/>
        </w:numPr>
      </w:pPr>
      <w:r>
        <w:t>Contract: Abgrenzen können</w:t>
      </w:r>
      <w:r w:rsidR="006A23DA">
        <w:t>, vertraglich festgehalten</w:t>
      </w:r>
      <w:r w:rsidR="00C4767B">
        <w:t xml:space="preserve"> (GMail</w:t>
      </w:r>
      <w:r w:rsidR="0091052F">
        <w:t>:</w:t>
      </w:r>
      <w:r w:rsidR="00C4767B">
        <w:t xml:space="preserve"> App: Mail Standard)</w:t>
      </w:r>
    </w:p>
    <w:p w:rsidR="00A52343" w:rsidRPr="00AB198C" w:rsidRDefault="00A52343" w:rsidP="00A52343">
      <w:pPr>
        <w:pStyle w:val="Listenabsatz"/>
        <w:numPr>
          <w:ilvl w:val="0"/>
          <w:numId w:val="7"/>
        </w:numPr>
        <w:rPr>
          <w:lang w:val="fr-CH"/>
        </w:rPr>
      </w:pPr>
      <w:r w:rsidRPr="00AB198C">
        <w:rPr>
          <w:lang w:val="fr-CH"/>
        </w:rPr>
        <w:t>A documented representation of a condition or capability as in (1) or (2).</w:t>
      </w:r>
    </w:p>
    <w:p w:rsidR="00CF7316" w:rsidRPr="008E681B" w:rsidRDefault="00565346" w:rsidP="002600A5">
      <w:pPr>
        <w:pStyle w:val="berschrift2"/>
        <w:rPr>
          <w:lang w:val="fr-CH"/>
        </w:rPr>
      </w:pPr>
      <w:bookmarkStart w:id="15" w:name="_Toc437015608"/>
      <w:r>
        <w:rPr>
          <w:lang w:val="fr-CH"/>
        </w:rPr>
        <w:t>Arten</w:t>
      </w:r>
      <w:r w:rsidR="00CF7316" w:rsidRPr="008E681B">
        <w:rPr>
          <w:lang w:val="fr-CH"/>
        </w:rPr>
        <w:t xml:space="preserve"> des Requirement Engineerings</w:t>
      </w:r>
      <w:bookmarkEnd w:id="15"/>
    </w:p>
    <w:p w:rsidR="00A52343" w:rsidRDefault="00A52343" w:rsidP="00A52343">
      <w:pPr>
        <w:pStyle w:val="Listenabsatz"/>
        <w:numPr>
          <w:ilvl w:val="0"/>
          <w:numId w:val="8"/>
        </w:numPr>
      </w:pPr>
      <w:r w:rsidRPr="008E681B">
        <w:rPr>
          <w:lang w:val="fr-CH"/>
        </w:rPr>
        <w:t>Function</w:t>
      </w:r>
      <w:r>
        <w:t>al Requirements</w:t>
      </w:r>
    </w:p>
    <w:p w:rsidR="008060E6" w:rsidRDefault="008060E6" w:rsidP="00A52343">
      <w:pPr>
        <w:pStyle w:val="Listenabsatz"/>
        <w:numPr>
          <w:ilvl w:val="1"/>
          <w:numId w:val="8"/>
        </w:numPr>
      </w:pPr>
      <w:r>
        <w:t>Functions: Input-Storage-Output (Mails lesen und anzeigen)</w:t>
      </w:r>
    </w:p>
    <w:p w:rsidR="00A52343" w:rsidRDefault="00A52343" w:rsidP="00A52343">
      <w:pPr>
        <w:pStyle w:val="Listenabsatz"/>
        <w:numPr>
          <w:ilvl w:val="1"/>
          <w:numId w:val="8"/>
        </w:numPr>
      </w:pPr>
      <w:r>
        <w:t>Usage: Processes, Scenario</w:t>
      </w:r>
    </w:p>
    <w:p w:rsidR="00A52343" w:rsidRDefault="00A52343" w:rsidP="00A52343">
      <w:pPr>
        <w:pStyle w:val="Listenabsatz"/>
        <w:numPr>
          <w:ilvl w:val="1"/>
          <w:numId w:val="8"/>
        </w:numPr>
      </w:pPr>
      <w:r>
        <w:t>Domain: Data, Behaviour</w:t>
      </w:r>
    </w:p>
    <w:p w:rsidR="00A52343" w:rsidRDefault="00A52343" w:rsidP="00A52343">
      <w:pPr>
        <w:pStyle w:val="Listenabsatz"/>
        <w:numPr>
          <w:ilvl w:val="0"/>
          <w:numId w:val="8"/>
        </w:numPr>
      </w:pPr>
      <w:r>
        <w:t>Non-Functional Requirements</w:t>
      </w:r>
    </w:p>
    <w:p w:rsidR="00A52343" w:rsidRDefault="00A52343" w:rsidP="00A52343">
      <w:pPr>
        <w:pStyle w:val="Listenabsatz"/>
        <w:numPr>
          <w:ilvl w:val="1"/>
          <w:numId w:val="8"/>
        </w:numPr>
      </w:pPr>
      <w:r>
        <w:t>Quality Requirements</w:t>
      </w:r>
    </w:p>
    <w:p w:rsidR="00A52343" w:rsidRDefault="00A52343" w:rsidP="00A52343">
      <w:pPr>
        <w:pStyle w:val="Listenabsatz"/>
        <w:numPr>
          <w:ilvl w:val="1"/>
          <w:numId w:val="8"/>
        </w:numPr>
      </w:pPr>
      <w:r>
        <w:lastRenderedPageBreak/>
        <w:t>Constraints</w:t>
      </w:r>
    </w:p>
    <w:p w:rsidR="00A52343" w:rsidRDefault="00A52343" w:rsidP="00A52343">
      <w:pPr>
        <w:pStyle w:val="Listenabsatz"/>
        <w:numPr>
          <w:ilvl w:val="0"/>
          <w:numId w:val="8"/>
        </w:numPr>
      </w:pPr>
      <w:r>
        <w:t>Other</w:t>
      </w:r>
    </w:p>
    <w:p w:rsidR="00A52343" w:rsidRDefault="00A52343" w:rsidP="00A52343">
      <w:pPr>
        <w:pStyle w:val="Listenabsatz"/>
        <w:numPr>
          <w:ilvl w:val="1"/>
          <w:numId w:val="8"/>
        </w:numPr>
      </w:pPr>
      <w:r>
        <w:t>Goals</w:t>
      </w:r>
    </w:p>
    <w:p w:rsidR="00A52343" w:rsidRDefault="00A52343" w:rsidP="00A52343">
      <w:pPr>
        <w:pStyle w:val="Listenabsatz"/>
        <w:numPr>
          <w:ilvl w:val="1"/>
          <w:numId w:val="8"/>
        </w:numPr>
      </w:pPr>
      <w:r>
        <w:t>Machine-to-Machine Interfaces</w:t>
      </w:r>
    </w:p>
    <w:p w:rsidR="00CF7316" w:rsidRPr="00CF7316" w:rsidRDefault="00A52343" w:rsidP="00A52343">
      <w:pPr>
        <w:pStyle w:val="Listenabsatz"/>
        <w:numPr>
          <w:ilvl w:val="1"/>
          <w:numId w:val="8"/>
        </w:numPr>
      </w:pPr>
      <w:r>
        <w:t>Graphical User Interfaces</w:t>
      </w:r>
    </w:p>
    <w:p w:rsidR="00BB6023" w:rsidRDefault="00CF7316" w:rsidP="002600A5">
      <w:pPr>
        <w:pStyle w:val="berschrift2"/>
      </w:pPr>
      <w:bookmarkStart w:id="16" w:name="_Toc437015609"/>
      <w:r>
        <w:t>Qualitätsanforderungen</w:t>
      </w:r>
      <w:bookmarkEnd w:id="16"/>
    </w:p>
    <w:p w:rsidR="00CF7316" w:rsidRDefault="00EF6B08" w:rsidP="00BB6023">
      <w:r>
        <w:t xml:space="preserve">Typische </w:t>
      </w:r>
      <w:r w:rsidR="004B1406">
        <w:t>Non-Functional Anforderungen (6 Anwender, 1 Entwickler, 1 Deployment)</w:t>
      </w:r>
      <w:r>
        <w:t>:</w:t>
      </w:r>
    </w:p>
    <w:p w:rsidR="00EF6B08" w:rsidRDefault="00EF6B08" w:rsidP="00EF6B08">
      <w:pPr>
        <w:jc w:val="center"/>
      </w:pPr>
      <w:r w:rsidRPr="00EF6B08">
        <w:rPr>
          <w:noProof/>
          <w:lang w:eastAsia="de-CH"/>
        </w:rPr>
        <w:drawing>
          <wp:inline distT="0" distB="0" distL="0" distR="0">
            <wp:extent cx="5760720" cy="2446571"/>
            <wp:effectExtent l="0" t="0" r="0" b="0"/>
            <wp:docPr id="9" name="Grafik 9" descr="C:\Users\swaechter\Owncloud\Temp\req\screen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aechter\Owncloud\Temp\req\screen_0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4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B08" w:rsidRDefault="00EF6B08" w:rsidP="002600A5">
      <w:pPr>
        <w:pStyle w:val="berschrift2"/>
      </w:pPr>
      <w:bookmarkStart w:id="17" w:name="_Toc437015610"/>
      <w:r>
        <w:t>Ziele des Requirement Engineerings</w:t>
      </w:r>
      <w:bookmarkEnd w:id="17"/>
    </w:p>
    <w:p w:rsidR="00EF6B08" w:rsidRDefault="00302CF0" w:rsidP="00BB6023">
      <w:r>
        <w:t>Ziele die von Stakeholder durch die Software erzielt werden möchten:</w:t>
      </w:r>
    </w:p>
    <w:p w:rsidR="00A52343" w:rsidRDefault="00302CF0" w:rsidP="00302CF0">
      <w:pPr>
        <w:jc w:val="center"/>
      </w:pPr>
      <w:r w:rsidRPr="00302CF0">
        <w:rPr>
          <w:noProof/>
          <w:lang w:eastAsia="de-CH"/>
        </w:rPr>
        <w:drawing>
          <wp:inline distT="0" distB="0" distL="0" distR="0">
            <wp:extent cx="5760720" cy="2665675"/>
            <wp:effectExtent l="0" t="0" r="0" b="1905"/>
            <wp:docPr id="10" name="Grafik 10" descr="C:\Users\swaechter\Owncloud\Temp\req\screen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aechter\Owncloud\Temp\req\screen_0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343" w:rsidRDefault="00A52343">
      <w:pPr>
        <w:jc w:val="left"/>
      </w:pPr>
      <w:r>
        <w:br w:type="page"/>
      </w:r>
    </w:p>
    <w:p w:rsidR="00CF7316" w:rsidRDefault="005D729A" w:rsidP="002600A5">
      <w:pPr>
        <w:pStyle w:val="berschrift2"/>
      </w:pPr>
      <w:bookmarkStart w:id="18" w:name="_Toc437015611"/>
      <w:r>
        <w:lastRenderedPageBreak/>
        <w:t xml:space="preserve">Requirement Engineering im </w:t>
      </w:r>
      <w:r w:rsidR="00C15E12">
        <w:t>Waterfall Proc</w:t>
      </w:r>
      <w:r>
        <w:t>ess</w:t>
      </w:r>
      <w:bookmarkEnd w:id="18"/>
    </w:p>
    <w:p w:rsidR="005D729A" w:rsidRDefault="008D2443" w:rsidP="00BB6023">
      <w:r>
        <w:t>Requirement Engineering beginnt am Anfang des Prozesses:</w:t>
      </w:r>
    </w:p>
    <w:p w:rsidR="008D2443" w:rsidRDefault="008D2443" w:rsidP="008D2443">
      <w:pPr>
        <w:jc w:val="center"/>
      </w:pPr>
      <w:r w:rsidRPr="008D2443">
        <w:rPr>
          <w:noProof/>
          <w:lang w:eastAsia="de-CH"/>
        </w:rPr>
        <w:drawing>
          <wp:inline distT="0" distB="0" distL="0" distR="0">
            <wp:extent cx="4419600" cy="3075429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158" cy="307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29A" w:rsidRDefault="005D729A" w:rsidP="002600A5">
      <w:pPr>
        <w:pStyle w:val="berschrift2"/>
      </w:pPr>
      <w:bookmarkStart w:id="19" w:name="_Toc437015612"/>
      <w:r>
        <w:t>Requirement</w:t>
      </w:r>
      <w:r w:rsidR="00C15E12">
        <w:t xml:space="preserve"> Engineering im Agile Scrum Proc</w:t>
      </w:r>
      <w:r>
        <w:t>ess</w:t>
      </w:r>
      <w:bookmarkEnd w:id="19"/>
    </w:p>
    <w:p w:rsidR="005D729A" w:rsidRDefault="0014211E" w:rsidP="00BB6023">
      <w:r>
        <w:t>Requirement Engineering beginnt am Anfang jeder Scrum Iteration:</w:t>
      </w:r>
    </w:p>
    <w:p w:rsidR="00A52343" w:rsidRDefault="0014211E" w:rsidP="003A67F5">
      <w:pPr>
        <w:jc w:val="center"/>
      </w:pPr>
      <w:r w:rsidRPr="0014211E">
        <w:rPr>
          <w:noProof/>
          <w:lang w:eastAsia="de-CH"/>
        </w:rPr>
        <w:drawing>
          <wp:inline distT="0" distB="0" distL="0" distR="0">
            <wp:extent cx="5076825" cy="2733675"/>
            <wp:effectExtent l="0" t="0" r="9525" b="9525"/>
            <wp:docPr id="7" name="Grafik 7" descr="C:\Users\swaechter\Owncloud\Temp\req\screen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aechter\Owncloud\Temp\req\screen_0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343" w:rsidRDefault="00A52343">
      <w:pPr>
        <w:jc w:val="left"/>
      </w:pPr>
      <w:r>
        <w:br w:type="page"/>
      </w:r>
    </w:p>
    <w:p w:rsidR="00C15E12" w:rsidRPr="00AB198C" w:rsidRDefault="00C15E12" w:rsidP="002600A5">
      <w:pPr>
        <w:pStyle w:val="berschrift2"/>
        <w:rPr>
          <w:lang w:val="fr-CH"/>
        </w:rPr>
      </w:pPr>
      <w:bookmarkStart w:id="20" w:name="_Toc437015613"/>
      <w:r w:rsidRPr="00AB198C">
        <w:rPr>
          <w:lang w:val="fr-CH"/>
        </w:rPr>
        <w:lastRenderedPageBreak/>
        <w:t>Requirement Engineering in Hybrid Rational Unified Process</w:t>
      </w:r>
      <w:bookmarkEnd w:id="20"/>
    </w:p>
    <w:p w:rsidR="00C15E12" w:rsidRDefault="0014211E" w:rsidP="00BB6023">
      <w:r>
        <w:t>Requirement Engineering beginnt am Anfang des Prozesses:</w:t>
      </w:r>
    </w:p>
    <w:p w:rsidR="0014211E" w:rsidRDefault="0014211E" w:rsidP="003A67F5">
      <w:pPr>
        <w:jc w:val="center"/>
      </w:pPr>
      <w:r w:rsidRPr="0014211E">
        <w:rPr>
          <w:noProof/>
          <w:lang w:eastAsia="de-CH"/>
        </w:rPr>
        <w:drawing>
          <wp:inline distT="0" distB="0" distL="0" distR="0">
            <wp:extent cx="4791075" cy="2667000"/>
            <wp:effectExtent l="0" t="0" r="9525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49F" w:rsidRDefault="00AB198C" w:rsidP="002600A5">
      <w:pPr>
        <w:pStyle w:val="berschrift2"/>
      </w:pPr>
      <w:bookmarkStart w:id="21" w:name="_Toc437015614"/>
      <w:r>
        <w:t>Zusammenfassung Kapitel 1 aus dem Buch</w:t>
      </w:r>
      <w:bookmarkEnd w:id="21"/>
    </w:p>
    <w:p w:rsidR="00AB198C" w:rsidRDefault="00AB198C" w:rsidP="00AB198C">
      <w:pPr>
        <w:pStyle w:val="Listenabsatz"/>
        <w:numPr>
          <w:ilvl w:val="0"/>
          <w:numId w:val="9"/>
        </w:numPr>
      </w:pPr>
      <w:r>
        <w:t>Softwareprojekte sind heute erfolgreicher als früher</w:t>
      </w:r>
    </w:p>
    <w:p w:rsidR="00AB198C" w:rsidRDefault="00AB198C" w:rsidP="00AB198C">
      <w:pPr>
        <w:pStyle w:val="Listenabsatz"/>
        <w:numPr>
          <w:ilvl w:val="0"/>
          <w:numId w:val="9"/>
        </w:numPr>
      </w:pPr>
      <w:r>
        <w:t>Nachträgliche Änderungen sind viel teurer</w:t>
      </w:r>
    </w:p>
    <w:p w:rsidR="00AB198C" w:rsidRDefault="00AB198C" w:rsidP="00AB198C">
      <w:pPr>
        <w:pStyle w:val="Listenabsatz"/>
        <w:numPr>
          <w:ilvl w:val="0"/>
          <w:numId w:val="9"/>
        </w:numPr>
      </w:pPr>
      <w:r>
        <w:t>Ursache für die Probleme sind vielfältig:</w:t>
      </w:r>
    </w:p>
    <w:p w:rsidR="00AB198C" w:rsidRDefault="00AB198C" w:rsidP="00AB198C">
      <w:pPr>
        <w:pStyle w:val="Listenabsatz"/>
        <w:numPr>
          <w:ilvl w:val="1"/>
          <w:numId w:val="9"/>
        </w:numPr>
      </w:pPr>
      <w:r>
        <w:t>Unklare Anforderungen</w:t>
      </w:r>
    </w:p>
    <w:p w:rsidR="00AB198C" w:rsidRDefault="008273DC" w:rsidP="00AB198C">
      <w:pPr>
        <w:pStyle w:val="Listenabsatz"/>
        <w:numPr>
          <w:ilvl w:val="1"/>
          <w:numId w:val="9"/>
        </w:numPr>
      </w:pPr>
      <w:r>
        <w:t>Falsche Konzeptionierung der Stakeholder (Gedachtes wird nicht ausformuliert, da es für diese logisch erscheint)</w:t>
      </w:r>
    </w:p>
    <w:p w:rsidR="008273DC" w:rsidRDefault="007F6911" w:rsidP="007F6911">
      <w:pPr>
        <w:pStyle w:val="Listenabsatz"/>
        <w:numPr>
          <w:ilvl w:val="0"/>
          <w:numId w:val="9"/>
        </w:numPr>
      </w:pPr>
      <w:r>
        <w:t>Anforderung:</w:t>
      </w:r>
    </w:p>
    <w:p w:rsidR="007F6911" w:rsidRDefault="006B0BAD" w:rsidP="007F6911">
      <w:pPr>
        <w:pStyle w:val="Listenabsatz"/>
        <w:numPr>
          <w:ilvl w:val="1"/>
          <w:numId w:val="9"/>
        </w:numPr>
      </w:pPr>
      <w:r>
        <w:t>Kondition oder Fähigkeit für einen User ein Problem oder Aufgabe zu lösen</w:t>
      </w:r>
    </w:p>
    <w:p w:rsidR="006B0BAD" w:rsidRDefault="006B0BAD" w:rsidP="007F6911">
      <w:pPr>
        <w:pStyle w:val="Listenabsatz"/>
        <w:numPr>
          <w:ilvl w:val="1"/>
          <w:numId w:val="9"/>
        </w:numPr>
      </w:pPr>
      <w:r>
        <w:t>Kondition die in einem Vertrag/Anforderung zur erfolgreichen Vertragserfüllung erwähnt sein muss</w:t>
      </w:r>
    </w:p>
    <w:p w:rsidR="006B0BAD" w:rsidRDefault="006B0BAD" w:rsidP="007F6911">
      <w:pPr>
        <w:pStyle w:val="Listenabsatz"/>
        <w:numPr>
          <w:ilvl w:val="1"/>
          <w:numId w:val="9"/>
        </w:numPr>
      </w:pPr>
      <w:r>
        <w:t>Dokumentiert auf Basis von (1) oder (2)</w:t>
      </w:r>
    </w:p>
    <w:p w:rsidR="00C70A4A" w:rsidRDefault="00C70A4A" w:rsidP="00C70A4A">
      <w:pPr>
        <w:pStyle w:val="Listenabsatz"/>
        <w:numPr>
          <w:ilvl w:val="0"/>
          <w:numId w:val="9"/>
        </w:numPr>
      </w:pPr>
      <w:r>
        <w:t>Stakeholder:</w:t>
      </w:r>
    </w:p>
    <w:p w:rsidR="00C70A4A" w:rsidRDefault="00C70A4A" w:rsidP="00C70A4A">
      <w:pPr>
        <w:pStyle w:val="Listenabsatz"/>
        <w:numPr>
          <w:ilvl w:val="1"/>
          <w:numId w:val="9"/>
        </w:numPr>
      </w:pPr>
      <w:r>
        <w:t>Personen die Einwirkung auf die Anforderungen haben (Benutzer, Administratoren, Manager)</w:t>
      </w:r>
    </w:p>
    <w:p w:rsidR="00C70A4A" w:rsidRDefault="00C70A4A" w:rsidP="00C70A4A">
      <w:pPr>
        <w:pStyle w:val="Listenabsatz"/>
        <w:numPr>
          <w:ilvl w:val="0"/>
          <w:numId w:val="9"/>
        </w:numPr>
      </w:pPr>
      <w:r>
        <w:t>Requirement Engineering:</w:t>
      </w:r>
    </w:p>
    <w:p w:rsidR="00C70A4A" w:rsidRDefault="00C70A4A" w:rsidP="00C70A4A">
      <w:pPr>
        <w:pStyle w:val="Listenabsatz"/>
        <w:numPr>
          <w:ilvl w:val="1"/>
          <w:numId w:val="9"/>
        </w:numPr>
      </w:pPr>
      <w:r>
        <w:t>Kennen der relevanten Anforderungen, Erschaffen eines Konsens mit den Stakeholdern</w:t>
      </w:r>
    </w:p>
    <w:p w:rsidR="00C70A4A" w:rsidRDefault="00C70A4A" w:rsidP="00C70A4A">
      <w:pPr>
        <w:pStyle w:val="Listenabsatz"/>
        <w:numPr>
          <w:ilvl w:val="1"/>
          <w:numId w:val="9"/>
        </w:numPr>
      </w:pPr>
      <w:r>
        <w:t>Verstehen und Dokumentieren der Wünsche der Stakeholder um eine Abweichung des Produkts mit den Wünschen der Stakeholder zu vermeiden</w:t>
      </w:r>
    </w:p>
    <w:p w:rsidR="00F01AF2" w:rsidRPr="00EA2196" w:rsidRDefault="00603484" w:rsidP="007F34C4">
      <w:pPr>
        <w:pStyle w:val="Listenabsatz"/>
        <w:numPr>
          <w:ilvl w:val="0"/>
          <w:numId w:val="9"/>
        </w:numPr>
        <w:rPr>
          <w:lang w:val="fr-CH"/>
        </w:rPr>
      </w:pPr>
      <w:r w:rsidRPr="00EA2196">
        <w:rPr>
          <w:lang w:val="fr-CH"/>
        </w:rPr>
        <w:t>Ziele:</w:t>
      </w:r>
      <w:r w:rsidR="007F34C4" w:rsidRPr="00EA2196">
        <w:rPr>
          <w:lang w:val="fr-CH"/>
        </w:rPr>
        <w:t xml:space="preserve"> Elicitation, Analysis, Documentation, Validation, Negotiation, Management</w:t>
      </w:r>
    </w:p>
    <w:p w:rsidR="00F01AF2" w:rsidRDefault="00F01AF2" w:rsidP="00F01AF2">
      <w:pPr>
        <w:pStyle w:val="Listenabsatz"/>
        <w:numPr>
          <w:ilvl w:val="0"/>
          <w:numId w:val="9"/>
        </w:numPr>
      </w:pPr>
      <w:r>
        <w:t>Requirement Engineering muss in das Projektschema (Waterfall etc.) mitintegriert werden</w:t>
      </w:r>
    </w:p>
    <w:p w:rsidR="00F01AF2" w:rsidRDefault="00A069AF" w:rsidP="00F01AF2">
      <w:pPr>
        <w:pStyle w:val="Listenabsatz"/>
        <w:numPr>
          <w:ilvl w:val="0"/>
          <w:numId w:val="9"/>
        </w:numPr>
      </w:pPr>
      <w:r>
        <w:t>Kommunikationstheorie beim Erfassen der Anforderungen: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Unterschiedliche Sprache und Kultur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Gemeinsamer Nenner muss gefunden werden, z.B. OMG UML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Kommunikationsmedium ist wichtig</w:t>
      </w:r>
    </w:p>
    <w:p w:rsidR="00A069AF" w:rsidRDefault="00A069AF" w:rsidP="00A069AF">
      <w:pPr>
        <w:pStyle w:val="Listenabsatz"/>
        <w:numPr>
          <w:ilvl w:val="0"/>
          <w:numId w:val="9"/>
        </w:numPr>
      </w:pPr>
      <w:r>
        <w:t>Rolle des Requirements Engineer: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Analytisches Denken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Empathie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Kommunikationsfähig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lastRenderedPageBreak/>
        <w:t>Konfliktlösungsfähig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Moderationsfähigkeiten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Selbstsicherheit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Überzeugungskraft</w:t>
      </w:r>
    </w:p>
    <w:p w:rsidR="00A069AF" w:rsidRDefault="00A069AF" w:rsidP="00A069AF">
      <w:pPr>
        <w:pStyle w:val="Listenabsatz"/>
        <w:numPr>
          <w:ilvl w:val="0"/>
          <w:numId w:val="9"/>
        </w:numPr>
      </w:pPr>
      <w:r>
        <w:t>Anforderungstypen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Functional Requirement: Vom Produkt zur Verfügung gestellte Funktionalität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Quality Requirement: Anforderungen an das System, welche keine wirklichen Features darstellen</w:t>
      </w:r>
      <w:r w:rsidR="00131B17">
        <w:t xml:space="preserve"> (z.B. Performance)</w:t>
      </w:r>
    </w:p>
    <w:p w:rsidR="00A069AF" w:rsidRDefault="00A069AF" w:rsidP="00A069AF">
      <w:pPr>
        <w:pStyle w:val="Listenabsatz"/>
        <w:numPr>
          <w:ilvl w:val="1"/>
          <w:numId w:val="9"/>
        </w:numPr>
      </w:pPr>
      <w:r>
        <w:t>Constraint:</w:t>
      </w:r>
      <w:r w:rsidR="00131B17">
        <w:t xml:space="preserve"> Nicht verhandelbare Anforderungen (z.B. Projekt muss als Webapplikation realisiert werden)</w:t>
      </w:r>
    </w:p>
    <w:p w:rsidR="005D29D1" w:rsidRDefault="005D29D1" w:rsidP="007B6ADA">
      <w:pPr>
        <w:pStyle w:val="Listenabsatz"/>
        <w:numPr>
          <w:ilvl w:val="0"/>
          <w:numId w:val="9"/>
        </w:numPr>
      </w:pPr>
      <w:r>
        <w:t>Quality Requirements müssen ISO konform kategorisiert werden</w:t>
      </w:r>
    </w:p>
    <w:p w:rsidR="00F2368D" w:rsidRDefault="00F2368D" w:rsidP="007B6ADA">
      <w:pPr>
        <w:pStyle w:val="Listenabsatz"/>
        <w:numPr>
          <w:ilvl w:val="0"/>
          <w:numId w:val="9"/>
        </w:numPr>
      </w:pPr>
      <w:r>
        <w:t>Generell_ Requirement Engineer soll ein Shared Understanding erschaffen</w:t>
      </w:r>
    </w:p>
    <w:p w:rsidR="00766591" w:rsidRDefault="00766591" w:rsidP="00766591"/>
    <w:p w:rsidR="007B6ADA" w:rsidRDefault="00EA2196" w:rsidP="00F578DC">
      <w:pPr>
        <w:pStyle w:val="berschrift1"/>
      </w:pPr>
      <w:bookmarkStart w:id="22" w:name="_Toc437015615"/>
      <w:r>
        <w:lastRenderedPageBreak/>
        <w:t>Woche 2</w:t>
      </w:r>
      <w:bookmarkEnd w:id="22"/>
    </w:p>
    <w:p w:rsidR="001D68D9" w:rsidRDefault="00B60CEE" w:rsidP="00F578DC">
      <w:pPr>
        <w:pStyle w:val="berschrift2"/>
      </w:pPr>
      <w:bookmarkStart w:id="23" w:name="_Toc437015616"/>
      <w:r>
        <w:t>Requirement Beziehungen</w:t>
      </w:r>
      <w:bookmarkEnd w:id="23"/>
    </w:p>
    <w:p w:rsidR="001D68D9" w:rsidRDefault="001D68D9" w:rsidP="001D68D9">
      <w:pPr>
        <w:pStyle w:val="Listenabsatz"/>
        <w:numPr>
          <w:ilvl w:val="0"/>
          <w:numId w:val="10"/>
        </w:numPr>
      </w:pPr>
      <w:r>
        <w:t>Gedanken</w:t>
      </w:r>
    </w:p>
    <w:p w:rsidR="001D68D9" w:rsidRDefault="001D68D9" w:rsidP="001D68D9">
      <w:pPr>
        <w:pStyle w:val="Listenabsatz"/>
        <w:numPr>
          <w:ilvl w:val="1"/>
          <w:numId w:val="10"/>
        </w:numPr>
      </w:pPr>
      <w:r>
        <w:t>Idea: Idee, die aber einen Stakeholder benötigt</w:t>
      </w:r>
    </w:p>
    <w:p w:rsidR="001D68D9" w:rsidRDefault="001D68D9" w:rsidP="001D68D9">
      <w:pPr>
        <w:pStyle w:val="Listenabsatz"/>
        <w:numPr>
          <w:ilvl w:val="1"/>
          <w:numId w:val="10"/>
        </w:numPr>
      </w:pPr>
      <w:r>
        <w:t>Need: Wird von einem Stakeholder benötigt</w:t>
      </w:r>
    </w:p>
    <w:p w:rsidR="001D68D9" w:rsidRDefault="001D68D9" w:rsidP="001D68D9">
      <w:pPr>
        <w:pStyle w:val="Listenabsatz"/>
        <w:numPr>
          <w:ilvl w:val="1"/>
          <w:numId w:val="10"/>
        </w:numPr>
      </w:pPr>
      <w:r>
        <w:t>Goal: Need für ein Projekt</w:t>
      </w:r>
    </w:p>
    <w:p w:rsidR="001D68D9" w:rsidRDefault="001D68D9" w:rsidP="001D68D9">
      <w:pPr>
        <w:pStyle w:val="Listenabsatz"/>
        <w:numPr>
          <w:ilvl w:val="1"/>
          <w:numId w:val="10"/>
        </w:numPr>
      </w:pPr>
      <w:r>
        <w:t>Requirement:</w:t>
      </w:r>
      <w:r w:rsidR="009D146B">
        <w:t xml:space="preserve"> </w:t>
      </w:r>
      <w:r>
        <w:t>Vertraglich vereinbarter Need</w:t>
      </w:r>
    </w:p>
    <w:p w:rsidR="001D68D9" w:rsidRDefault="001D68D9" w:rsidP="001D68D9">
      <w:pPr>
        <w:pStyle w:val="Listenabsatz"/>
        <w:numPr>
          <w:ilvl w:val="1"/>
          <w:numId w:val="10"/>
        </w:numPr>
      </w:pPr>
      <w:r>
        <w:t>Constraint: Abgrenzung oder unpassender Need</w:t>
      </w:r>
    </w:p>
    <w:p w:rsidR="001D68D9" w:rsidRDefault="001D68D9" w:rsidP="001D68D9">
      <w:pPr>
        <w:pStyle w:val="Listenabsatz"/>
        <w:numPr>
          <w:ilvl w:val="0"/>
          <w:numId w:val="10"/>
        </w:numPr>
      </w:pPr>
      <w:r>
        <w:t>Personen</w:t>
      </w:r>
    </w:p>
    <w:p w:rsidR="001D68D9" w:rsidRDefault="001D68D9" w:rsidP="001D68D9">
      <w:pPr>
        <w:pStyle w:val="Listenabsatz"/>
        <w:numPr>
          <w:ilvl w:val="1"/>
          <w:numId w:val="10"/>
        </w:numPr>
      </w:pPr>
      <w:r>
        <w:t>Customer:</w:t>
      </w:r>
    </w:p>
    <w:p w:rsidR="001D68D9" w:rsidRDefault="001D68D9" w:rsidP="001D68D9">
      <w:pPr>
        <w:pStyle w:val="Listenabsatz"/>
        <w:numPr>
          <w:ilvl w:val="2"/>
          <w:numId w:val="10"/>
        </w:numPr>
      </w:pPr>
      <w:r>
        <w:t>Kauft die Software</w:t>
      </w:r>
    </w:p>
    <w:p w:rsidR="001D68D9" w:rsidRDefault="001D68D9" w:rsidP="001D68D9">
      <w:pPr>
        <w:pStyle w:val="Listenabsatz"/>
        <w:numPr>
          <w:ilvl w:val="2"/>
          <w:numId w:val="10"/>
        </w:numPr>
      </w:pPr>
      <w:r>
        <w:t>Benutzt sie eventuell als User</w:t>
      </w:r>
    </w:p>
    <w:p w:rsidR="001D68D9" w:rsidRDefault="001D68D9" w:rsidP="001D68D9">
      <w:pPr>
        <w:pStyle w:val="Listenabsatz"/>
        <w:numPr>
          <w:ilvl w:val="1"/>
          <w:numId w:val="10"/>
        </w:numPr>
      </w:pPr>
      <w:r>
        <w:t>User:</w:t>
      </w:r>
    </w:p>
    <w:p w:rsidR="001D68D9" w:rsidRDefault="001D68D9" w:rsidP="001D68D9">
      <w:pPr>
        <w:pStyle w:val="Listenabsatz"/>
        <w:numPr>
          <w:ilvl w:val="2"/>
          <w:numId w:val="10"/>
        </w:numPr>
      </w:pPr>
      <w:r>
        <w:t>Benutzt die Software</w:t>
      </w:r>
    </w:p>
    <w:p w:rsidR="001D68D9" w:rsidRDefault="001D68D9" w:rsidP="001D68D9">
      <w:pPr>
        <w:pStyle w:val="Listenabsatz"/>
        <w:numPr>
          <w:ilvl w:val="2"/>
          <w:numId w:val="10"/>
        </w:numPr>
      </w:pPr>
      <w:r>
        <w:t>Kauf die Software eventuell als Customer</w:t>
      </w:r>
    </w:p>
    <w:p w:rsidR="001D68D9" w:rsidRDefault="001D68D9" w:rsidP="001D68D9">
      <w:pPr>
        <w:pStyle w:val="Listenabsatz"/>
        <w:numPr>
          <w:ilvl w:val="0"/>
          <w:numId w:val="10"/>
        </w:numPr>
      </w:pPr>
      <w:r>
        <w:t>Konflikte:</w:t>
      </w:r>
    </w:p>
    <w:p w:rsidR="001D68D9" w:rsidRDefault="001D68D9" w:rsidP="001D68D9">
      <w:pPr>
        <w:pStyle w:val="Listenabsatz"/>
        <w:numPr>
          <w:ilvl w:val="1"/>
          <w:numId w:val="10"/>
        </w:numPr>
      </w:pPr>
      <w:r>
        <w:t>Problem: Unerfüllter Wunsch/Situation</w:t>
      </w:r>
    </w:p>
    <w:p w:rsidR="001D68D9" w:rsidRDefault="001D68D9" w:rsidP="001D68D9">
      <w:pPr>
        <w:pStyle w:val="Listenabsatz"/>
        <w:numPr>
          <w:ilvl w:val="1"/>
          <w:numId w:val="10"/>
        </w:numPr>
      </w:pPr>
      <w:r>
        <w:t>Solution: Weg um den Wunsch/Problem zu lösen</w:t>
      </w:r>
    </w:p>
    <w:p w:rsidR="001D68D9" w:rsidRDefault="001D68D9" w:rsidP="00616EAE">
      <w:pPr>
        <w:pStyle w:val="Listenabsatz"/>
        <w:numPr>
          <w:ilvl w:val="1"/>
          <w:numId w:val="10"/>
        </w:numPr>
      </w:pPr>
      <w:r>
        <w:t>Product: Eigentliches Produkt</w:t>
      </w:r>
    </w:p>
    <w:p w:rsidR="00C0417E" w:rsidRDefault="00C0417E" w:rsidP="00F578DC">
      <w:pPr>
        <w:pStyle w:val="berschrift2"/>
      </w:pPr>
      <w:bookmarkStart w:id="24" w:name="_Toc437015617"/>
      <w:r>
        <w:t>Technische Markanalyse</w:t>
      </w:r>
      <w:bookmarkEnd w:id="24"/>
    </w:p>
    <w:p w:rsidR="00C0417E" w:rsidRPr="00B60CEE" w:rsidRDefault="00AB4D42" w:rsidP="00C0417E">
      <w:r>
        <w:t>SWOT Prinzip</w:t>
      </w:r>
      <w:r w:rsidR="0050093B">
        <w:t xml:space="preserve"> -  dabei sollen Anwendergruppen und deren Interessen und Gewichtungen erkannt werden:</w:t>
      </w:r>
    </w:p>
    <w:p w:rsidR="00AB4D42" w:rsidRDefault="00AB4D42" w:rsidP="00AB4D42">
      <w:pPr>
        <w:jc w:val="center"/>
      </w:pPr>
      <w:r w:rsidRPr="00AB4D42">
        <w:rPr>
          <w:noProof/>
          <w:lang w:eastAsia="de-CH"/>
        </w:rPr>
        <w:drawing>
          <wp:inline distT="0" distB="0" distL="0" distR="0">
            <wp:extent cx="5143500" cy="2284972"/>
            <wp:effectExtent l="0" t="0" r="0" b="1270"/>
            <wp:docPr id="2" name="Grafik 2" descr="C:\Users\swaechter\Downloads\req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Downloads\req_0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45" cy="228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87B" w:rsidRDefault="009D787B" w:rsidP="009D787B">
      <w:pPr>
        <w:jc w:val="left"/>
      </w:pPr>
    </w:p>
    <w:p w:rsidR="0050093B" w:rsidRDefault="005C52D2" w:rsidP="00F578DC">
      <w:pPr>
        <w:pStyle w:val="berschrift1"/>
      </w:pPr>
      <w:bookmarkStart w:id="25" w:name="_Toc437015618"/>
      <w:r>
        <w:lastRenderedPageBreak/>
        <w:t>Woche 3</w:t>
      </w:r>
      <w:bookmarkEnd w:id="25"/>
    </w:p>
    <w:p w:rsidR="009926E0" w:rsidRDefault="009926E0" w:rsidP="00F578DC">
      <w:pPr>
        <w:pStyle w:val="berschrift2"/>
      </w:pPr>
      <w:bookmarkStart w:id="26" w:name="_Toc437015619"/>
      <w:r>
        <w:t>Vision</w:t>
      </w:r>
      <w:bookmarkEnd w:id="26"/>
    </w:p>
    <w:p w:rsidR="005C52D2" w:rsidRDefault="005C52D2" w:rsidP="005C52D2">
      <w:r>
        <w:t xml:space="preserve">Siehe: </w:t>
      </w:r>
      <w:hyperlink r:id="rId20" w:history="1">
        <w:r w:rsidRPr="008939D2">
          <w:rPr>
            <w:rStyle w:val="Hyperlink"/>
          </w:rPr>
          <w:t>https://www.fi-star.eu/publications/deliverables.html</w:t>
        </w:r>
      </w:hyperlink>
    </w:p>
    <w:p w:rsidR="005C52D2" w:rsidRDefault="005C52D2" w:rsidP="00AF10ED">
      <w:pPr>
        <w:pStyle w:val="Listenabsatz"/>
        <w:numPr>
          <w:ilvl w:val="0"/>
          <w:numId w:val="15"/>
        </w:numPr>
      </w:pPr>
      <w:r>
        <w:t>Problem: Aus der Kundensicht</w:t>
      </w:r>
    </w:p>
    <w:p w:rsidR="005C52D2" w:rsidRDefault="005C52D2" w:rsidP="00AF10ED">
      <w:pPr>
        <w:pStyle w:val="Listenabsatz"/>
        <w:numPr>
          <w:ilvl w:val="0"/>
          <w:numId w:val="15"/>
        </w:numPr>
      </w:pPr>
      <w:r>
        <w:t>Position: Aus der Spitalsicht</w:t>
      </w:r>
    </w:p>
    <w:p w:rsidR="00DB23F8" w:rsidRDefault="00DB23F8" w:rsidP="00DB23F8">
      <w:r>
        <w:t>Resultiert in:</w:t>
      </w:r>
    </w:p>
    <w:p w:rsidR="00DB23F8" w:rsidRDefault="00DB23F8" w:rsidP="00DB23F8">
      <w:pPr>
        <w:jc w:val="center"/>
      </w:pPr>
      <w:r w:rsidRPr="00DB23F8">
        <w:rPr>
          <w:noProof/>
          <w:lang w:eastAsia="de-CH"/>
        </w:rPr>
        <w:drawing>
          <wp:inline distT="0" distB="0" distL="0" distR="0">
            <wp:extent cx="5760720" cy="2825674"/>
            <wp:effectExtent l="0" t="0" r="0" b="0"/>
            <wp:docPr id="12" name="Grafik 12" descr="C:\Users\swaechter\Owncloud\Zero\req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Owncloud\Zero\req_00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849" w:rsidRDefault="00615849" w:rsidP="00615849">
      <w:r>
        <w:t>E</w:t>
      </w:r>
      <w:r w:rsidR="00DB23F8">
        <w:t>ntspricht verallgemeinert:</w:t>
      </w:r>
    </w:p>
    <w:p w:rsidR="00D03DA5" w:rsidRDefault="00DB23F8" w:rsidP="00D03DA5">
      <w:pPr>
        <w:jc w:val="center"/>
      </w:pPr>
      <w:r w:rsidRPr="00DB23F8">
        <w:rPr>
          <w:noProof/>
          <w:lang w:eastAsia="de-CH"/>
        </w:rPr>
        <w:drawing>
          <wp:inline distT="0" distB="0" distL="0" distR="0">
            <wp:extent cx="5760720" cy="2902310"/>
            <wp:effectExtent l="0" t="0" r="0" b="0"/>
            <wp:docPr id="13" name="Grafik 13" descr="C:\Users\swaechter\Owncloud\Zero\req_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aechter\Owncloud\Zero\req_00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A5" w:rsidRDefault="00D03DA5" w:rsidP="00D03DA5">
      <w:pPr>
        <w:jc w:val="left"/>
      </w:pPr>
      <w:r>
        <w:br w:type="page"/>
      </w:r>
    </w:p>
    <w:p w:rsidR="00615849" w:rsidRDefault="00453B72" w:rsidP="00453B72">
      <w:pPr>
        <w:pStyle w:val="berschrift2"/>
      </w:pPr>
      <w:bookmarkStart w:id="27" w:name="_Toc437015620"/>
      <w:r>
        <w:lastRenderedPageBreak/>
        <w:t>Viewpoints</w:t>
      </w:r>
      <w:r w:rsidR="002818B9">
        <w:t xml:space="preserve"> basierend auf den Stakeholdern</w:t>
      </w:r>
      <w:bookmarkEnd w:id="27"/>
    </w:p>
    <w:p w:rsidR="00453B72" w:rsidRDefault="00453B72" w:rsidP="00615849">
      <w:r>
        <w:t>Stakeholder definieren:</w:t>
      </w:r>
    </w:p>
    <w:p w:rsidR="00453B72" w:rsidRDefault="00453B72" w:rsidP="001032B9">
      <w:pPr>
        <w:jc w:val="center"/>
      </w:pPr>
      <w:r w:rsidRPr="00453B72">
        <w:rPr>
          <w:noProof/>
          <w:lang w:eastAsia="de-CH"/>
        </w:rPr>
        <w:drawing>
          <wp:inline distT="0" distB="0" distL="0" distR="0">
            <wp:extent cx="5760720" cy="3232986"/>
            <wp:effectExtent l="0" t="0" r="0" b="5715"/>
            <wp:docPr id="14" name="Grafik 14" descr="C:\Users\swaechter\Owncloud\Zero\req_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Owncloud\Zero\req_00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B72" w:rsidRDefault="00453B72" w:rsidP="00615849">
      <w:r>
        <w:t>Grenzen ziehen und spezifizieren:</w:t>
      </w:r>
    </w:p>
    <w:p w:rsidR="00D03DA5" w:rsidRDefault="006A7204" w:rsidP="00D03DA5">
      <w:pPr>
        <w:jc w:val="center"/>
      </w:pPr>
      <w:r w:rsidRPr="006A7204">
        <w:rPr>
          <w:noProof/>
          <w:lang w:eastAsia="de-CH"/>
        </w:rPr>
        <w:drawing>
          <wp:inline distT="0" distB="0" distL="0" distR="0">
            <wp:extent cx="5760720" cy="3273094"/>
            <wp:effectExtent l="0" t="0" r="0" b="3810"/>
            <wp:docPr id="17" name="Grafik 17" descr="C:\Users\swaechter\Owncloud\Zero\req_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waechter\Owncloud\Zero\req_00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A5" w:rsidRDefault="00D03DA5">
      <w:pPr>
        <w:jc w:val="left"/>
      </w:pPr>
      <w:r>
        <w:br w:type="page"/>
      </w:r>
    </w:p>
    <w:p w:rsidR="00453B72" w:rsidRDefault="00453B72" w:rsidP="00615849">
      <w:r>
        <w:lastRenderedPageBreak/>
        <w:t>Stakeholder beurteilen an Hand der Hat-Taktik:</w:t>
      </w:r>
    </w:p>
    <w:p w:rsidR="00453B72" w:rsidRDefault="006A7204" w:rsidP="006A7204">
      <w:pPr>
        <w:jc w:val="center"/>
      </w:pPr>
      <w:r w:rsidRPr="006A7204">
        <w:rPr>
          <w:noProof/>
          <w:lang w:eastAsia="de-CH"/>
        </w:rPr>
        <w:drawing>
          <wp:inline distT="0" distB="0" distL="0" distR="0">
            <wp:extent cx="4908430" cy="2669699"/>
            <wp:effectExtent l="0" t="0" r="6985" b="0"/>
            <wp:docPr id="16" name="Grafik 16" descr="C:\Users\swaechter\Owncloud\Zero\req_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aechter\Owncloud\Zero\req_00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689" cy="268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B72" w:rsidRDefault="00453B72" w:rsidP="00615849">
      <w:r>
        <w:t>Hat-Taktik und deren Typen:</w:t>
      </w:r>
    </w:p>
    <w:p w:rsidR="00453B72" w:rsidRDefault="006A7204" w:rsidP="006A7204">
      <w:pPr>
        <w:jc w:val="center"/>
      </w:pPr>
      <w:r w:rsidRPr="006A7204">
        <w:rPr>
          <w:noProof/>
          <w:lang w:eastAsia="de-CH"/>
        </w:rPr>
        <w:drawing>
          <wp:inline distT="0" distB="0" distL="0" distR="0">
            <wp:extent cx="4796287" cy="2697210"/>
            <wp:effectExtent l="0" t="0" r="4445" b="8255"/>
            <wp:docPr id="15" name="Grafik 15" descr="C:\Users\swaechter\Owncloud\Zero\req_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aechter\Owncloud\Zero\req_00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870" cy="271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2D2" w:rsidRDefault="00453B72" w:rsidP="00F578DC">
      <w:pPr>
        <w:pStyle w:val="berschrift2"/>
      </w:pPr>
      <w:bookmarkStart w:id="28" w:name="_Toc437015621"/>
      <w:r>
        <w:t>Konkretes Beispiel: Operationstücher</w:t>
      </w:r>
      <w:bookmarkEnd w:id="28"/>
    </w:p>
    <w:p w:rsidR="007C70B0" w:rsidRPr="007C70B0" w:rsidRDefault="007C70B0" w:rsidP="007C70B0">
      <w:r>
        <w:t>Auftrag:</w:t>
      </w:r>
    </w:p>
    <w:p w:rsidR="00D03DA5" w:rsidRDefault="007C70B0" w:rsidP="00AA23E6">
      <w:pPr>
        <w:pStyle w:val="Listenabsatz"/>
        <w:numPr>
          <w:ilvl w:val="0"/>
          <w:numId w:val="13"/>
        </w:numPr>
      </w:pPr>
      <w:r>
        <w:t>Welche Stakeholder</w:t>
      </w:r>
      <w:r w:rsidR="00D03DA5">
        <w:t xml:space="preserve"> und deren Namen, Interessen, Macht und Einstellung</w:t>
      </w:r>
    </w:p>
    <w:p w:rsidR="007C70B0" w:rsidRDefault="00D03DA5" w:rsidP="00AA23E6">
      <w:pPr>
        <w:pStyle w:val="Listenabsatz"/>
        <w:numPr>
          <w:ilvl w:val="0"/>
          <w:numId w:val="13"/>
        </w:numPr>
      </w:pPr>
      <w:r>
        <w:t>Welche</w:t>
      </w:r>
      <w:r w:rsidR="009926E0">
        <w:t xml:space="preserve"> Viewpoints technischer Natur</w:t>
      </w:r>
    </w:p>
    <w:p w:rsidR="007C70B0" w:rsidRDefault="007C70B0" w:rsidP="007C70B0">
      <w:r>
        <w:t>Personen:</w:t>
      </w:r>
    </w:p>
    <w:p w:rsidR="007C70B0" w:rsidRDefault="00F95662" w:rsidP="007C70B0">
      <w:pPr>
        <w:pStyle w:val="Listenabsatz"/>
        <w:numPr>
          <w:ilvl w:val="0"/>
          <w:numId w:val="14"/>
        </w:numPr>
      </w:pPr>
      <w:r>
        <w:t>Kundin: Hat Schmerzen, fühlt sich eventuell hilflos</w:t>
      </w:r>
      <w:r w:rsidR="00752B65">
        <w:t>. Will Problem gelöst haben und ist der Auslöser</w:t>
      </w:r>
    </w:p>
    <w:p w:rsidR="00F95662" w:rsidRDefault="00752B65" w:rsidP="007C70B0">
      <w:pPr>
        <w:pStyle w:val="Listenabsatz"/>
        <w:numPr>
          <w:ilvl w:val="0"/>
          <w:numId w:val="14"/>
        </w:numPr>
      </w:pPr>
      <w:r>
        <w:t xml:space="preserve">Armin </w:t>
      </w:r>
      <w:r w:rsidR="00F95662">
        <w:t>Schneider</w:t>
      </w:r>
      <w:r w:rsidR="00F326EC">
        <w:t>/Techniker</w:t>
      </w:r>
      <w:r w:rsidR="00F95662">
        <w:t>: Möchte Problem lösen</w:t>
      </w:r>
      <w:r w:rsidR="00C50B78">
        <w:t>, vermittelt zwischen Ärzten und Siemens</w:t>
      </w:r>
    </w:p>
    <w:p w:rsidR="00F95662" w:rsidRDefault="00C50B78" w:rsidP="007C70B0">
      <w:pPr>
        <w:pStyle w:val="Listenabsatz"/>
        <w:numPr>
          <w:ilvl w:val="0"/>
          <w:numId w:val="14"/>
        </w:numPr>
      </w:pPr>
      <w:r>
        <w:t>Arzt/</w:t>
      </w:r>
      <w:r w:rsidR="00F95662">
        <w:t>Krankenschwester: Hat viel Arbeit und muss sich konzentrieren, ist genervt und möchte eine Unterstützung</w:t>
      </w:r>
    </w:p>
    <w:p w:rsidR="00F95662" w:rsidRDefault="005A1D39" w:rsidP="007C70B0">
      <w:pPr>
        <w:pStyle w:val="Listenabsatz"/>
        <w:numPr>
          <w:ilvl w:val="0"/>
          <w:numId w:val="14"/>
        </w:numPr>
      </w:pPr>
      <w:r>
        <w:t>S</w:t>
      </w:r>
      <w:r w:rsidR="00CB79EA">
        <w:t>iemens: Setzt das ganze System um, entwickelt es und möchte es verkaufen</w:t>
      </w:r>
    </w:p>
    <w:p w:rsidR="005B5CEE" w:rsidRDefault="001F7D64" w:rsidP="00E845BD">
      <w:pPr>
        <w:pStyle w:val="Listenabsatz"/>
        <w:numPr>
          <w:ilvl w:val="0"/>
          <w:numId w:val="14"/>
        </w:numPr>
      </w:pPr>
      <w:r>
        <w:t>Krankenhaus: Möchte Kosten tief halten, nicht verklagt werden</w:t>
      </w:r>
    </w:p>
    <w:p w:rsidR="00D03DA5" w:rsidRDefault="00D03DA5" w:rsidP="00D03DA5"/>
    <w:p w:rsidR="00E50002" w:rsidRDefault="00E50002" w:rsidP="00E50002">
      <w:pPr>
        <w:pStyle w:val="berschrift1"/>
      </w:pPr>
      <w:bookmarkStart w:id="29" w:name="_Toc437015622"/>
      <w:r>
        <w:lastRenderedPageBreak/>
        <w:t>Woche 4</w:t>
      </w:r>
      <w:bookmarkEnd w:id="29"/>
    </w:p>
    <w:p w:rsidR="00E50002" w:rsidRDefault="00D8053B" w:rsidP="00D8053B">
      <w:pPr>
        <w:pStyle w:val="berschrift2"/>
      </w:pPr>
      <w:bookmarkStart w:id="30" w:name="_Toc437015623"/>
      <w:r>
        <w:t>Techniken für die Elicitation Phase</w:t>
      </w:r>
      <w:bookmarkEnd w:id="30"/>
    </w:p>
    <w:p w:rsidR="00AC5CD5" w:rsidRDefault="00AC5CD5" w:rsidP="00AC5CD5">
      <w:r>
        <w:t>Mapping of my names &gt; to those of Pohl/Rupp</w:t>
      </w:r>
    </w:p>
    <w:p w:rsidR="00AC5CD5" w:rsidRDefault="00AC5CD5" w:rsidP="00AC5CD5">
      <w:pPr>
        <w:pStyle w:val="Listenabsatz"/>
        <w:numPr>
          <w:ilvl w:val="0"/>
          <w:numId w:val="18"/>
        </w:numPr>
      </w:pPr>
      <w:r>
        <w:t>Surveys &gt; questionnaire</w:t>
      </w:r>
    </w:p>
    <w:p w:rsidR="00AC5CD5" w:rsidRDefault="00AC5CD5" w:rsidP="00AC5CD5">
      <w:pPr>
        <w:pStyle w:val="Listenabsatz"/>
        <w:numPr>
          <w:ilvl w:val="0"/>
          <w:numId w:val="18"/>
        </w:numPr>
      </w:pPr>
      <w:r>
        <w:t>Creativity workshops &gt; creativity</w:t>
      </w:r>
    </w:p>
    <w:p w:rsidR="00AC5CD5" w:rsidRDefault="00AC5CD5" w:rsidP="00AC5CD5">
      <w:pPr>
        <w:pStyle w:val="Listenabsatz"/>
        <w:numPr>
          <w:ilvl w:val="0"/>
          <w:numId w:val="18"/>
        </w:numPr>
      </w:pPr>
      <w:r>
        <w:t>Document analysis &gt; perspective-based reading</w:t>
      </w:r>
    </w:p>
    <w:p w:rsidR="00D8053B" w:rsidRDefault="00AC5CD5" w:rsidP="00AC5CD5">
      <w:pPr>
        <w:pStyle w:val="Listenabsatz"/>
        <w:numPr>
          <w:ilvl w:val="0"/>
          <w:numId w:val="18"/>
        </w:numPr>
      </w:pPr>
      <w:r>
        <w:t>Prototypes may be used in workshops, interviews, and for observation</w:t>
      </w:r>
    </w:p>
    <w:p w:rsidR="00D8053B" w:rsidRDefault="00ED2428" w:rsidP="00ED2428">
      <w:pPr>
        <w:pStyle w:val="berschrift2"/>
      </w:pPr>
      <w:bookmarkStart w:id="31" w:name="_Toc437015624"/>
      <w:r>
        <w:t>Problem und Position Statement anhand des Diabetescomputers</w:t>
      </w:r>
      <w:bookmarkEnd w:id="31"/>
    </w:p>
    <w:p w:rsidR="00ED2428" w:rsidRDefault="00ED2428" w:rsidP="00ED2428">
      <w:pPr>
        <w:jc w:val="center"/>
      </w:pPr>
      <w:r w:rsidRPr="00ED2428">
        <w:rPr>
          <w:noProof/>
          <w:lang w:eastAsia="de-CH"/>
        </w:rPr>
        <w:drawing>
          <wp:inline distT="0" distB="0" distL="0" distR="0">
            <wp:extent cx="5760720" cy="3298969"/>
            <wp:effectExtent l="0" t="0" r="0" b="0"/>
            <wp:docPr id="19" name="Grafik 19" descr="C:\Users\swaechter\Owncloud\Zero\E1862_1Ib\req\L04 Requirements Elicitation and Context Analysis\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aechter\Owncloud\Zero\E1862_1Ib\req\L04 Requirements Elicitation and Context Analysis\0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3B" w:rsidRDefault="00626618" w:rsidP="00626618">
      <w:pPr>
        <w:pStyle w:val="berschrift2"/>
      </w:pPr>
      <w:bookmarkStart w:id="32" w:name="_Toc437015625"/>
      <w:r>
        <w:t>Document Analysis</w:t>
      </w:r>
      <w:bookmarkEnd w:id="32"/>
    </w:p>
    <w:p w:rsidR="00626618" w:rsidRDefault="002B1D25" w:rsidP="002B1D25">
      <w:pPr>
        <w:jc w:val="center"/>
      </w:pPr>
      <w:r w:rsidRPr="002B1D25">
        <w:rPr>
          <w:noProof/>
          <w:lang w:eastAsia="de-CH"/>
        </w:rPr>
        <w:drawing>
          <wp:inline distT="0" distB="0" distL="0" distR="0">
            <wp:extent cx="5760720" cy="2776711"/>
            <wp:effectExtent l="0" t="0" r="0" b="5080"/>
            <wp:docPr id="22" name="Grafik 22" descr="C:\Users\swaechter\Owncloud\Zero\E1862_1Ib\req\L04 Requirements Elicitation and Context Analysis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aechter\Owncloud\Zero\E1862_1Ib\req\L04 Requirements Elicitation and Context Analysis\00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618" w:rsidRDefault="00626618" w:rsidP="00626618">
      <w:pPr>
        <w:pStyle w:val="berschrift2"/>
      </w:pPr>
      <w:bookmarkStart w:id="33" w:name="_Toc437015626"/>
      <w:r>
        <w:lastRenderedPageBreak/>
        <w:t>System Archeology</w:t>
      </w:r>
      <w:bookmarkEnd w:id="33"/>
    </w:p>
    <w:p w:rsidR="00626618" w:rsidRDefault="002B1D25" w:rsidP="002B1D25">
      <w:pPr>
        <w:jc w:val="center"/>
      </w:pPr>
      <w:r w:rsidRPr="002B1D25">
        <w:rPr>
          <w:noProof/>
          <w:lang w:eastAsia="de-CH"/>
        </w:rPr>
        <w:drawing>
          <wp:inline distT="0" distB="0" distL="0" distR="0">
            <wp:extent cx="5760720" cy="3216776"/>
            <wp:effectExtent l="0" t="0" r="0" b="3175"/>
            <wp:docPr id="23" name="Grafik 23" descr="C:\Users\swaechter\Owncloud\Zero\E1862_1Ib\req\L04 Requirements Elicitation and Context Analysis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waechter\Owncloud\Zero\E1862_1Ib\req\L04 Requirements Elicitation and Context Analysis\00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618" w:rsidRDefault="00626618" w:rsidP="00626618">
      <w:pPr>
        <w:pStyle w:val="berschrift2"/>
      </w:pPr>
      <w:bookmarkStart w:id="34" w:name="_Toc437015627"/>
      <w:r>
        <w:t>Observation</w:t>
      </w:r>
      <w:bookmarkEnd w:id="34"/>
    </w:p>
    <w:p w:rsidR="00626618" w:rsidRDefault="002B1D25" w:rsidP="00E50002">
      <w:r>
        <w:t>Goals of the observation – what to document:</w:t>
      </w:r>
    </w:p>
    <w:p w:rsidR="002B1D25" w:rsidRDefault="002B1D25" w:rsidP="002B1D25">
      <w:pPr>
        <w:pStyle w:val="Listenabsatz"/>
        <w:numPr>
          <w:ilvl w:val="0"/>
          <w:numId w:val="19"/>
        </w:numPr>
      </w:pPr>
      <w:r>
        <w:t>Informat</w:t>
      </w:r>
      <w:r w:rsidR="00A802CF">
        <w:t>i</w:t>
      </w:r>
      <w:r>
        <w:t>on Flow Model</w:t>
      </w:r>
    </w:p>
    <w:p w:rsidR="002B1D25" w:rsidRDefault="002B1D25" w:rsidP="002B1D25">
      <w:pPr>
        <w:pStyle w:val="Listenabsatz"/>
        <w:numPr>
          <w:ilvl w:val="0"/>
          <w:numId w:val="19"/>
        </w:numPr>
      </w:pPr>
      <w:r>
        <w:t>Activity Sequence Model</w:t>
      </w:r>
    </w:p>
    <w:p w:rsidR="002B1D25" w:rsidRDefault="002B1D25" w:rsidP="002B1D25">
      <w:pPr>
        <w:pStyle w:val="Listenabsatz"/>
        <w:numPr>
          <w:ilvl w:val="0"/>
          <w:numId w:val="19"/>
        </w:numPr>
      </w:pPr>
      <w:r>
        <w:t>Artefact Design Model</w:t>
      </w:r>
    </w:p>
    <w:p w:rsidR="002B1D25" w:rsidRDefault="002B1D25" w:rsidP="002B1D25">
      <w:pPr>
        <w:pStyle w:val="Listenabsatz"/>
        <w:numPr>
          <w:ilvl w:val="0"/>
          <w:numId w:val="19"/>
        </w:numPr>
      </w:pPr>
      <w:r>
        <w:t>Cultural Influence Model</w:t>
      </w:r>
    </w:p>
    <w:p w:rsidR="002B1D25" w:rsidRDefault="002B1D25" w:rsidP="002B1D25">
      <w:pPr>
        <w:pStyle w:val="Listenabsatz"/>
        <w:numPr>
          <w:ilvl w:val="0"/>
          <w:numId w:val="19"/>
        </w:numPr>
      </w:pPr>
      <w:r>
        <w:t>Physical Layout Model</w:t>
      </w:r>
    </w:p>
    <w:p w:rsidR="00D8053B" w:rsidRDefault="00626618" w:rsidP="00626618">
      <w:pPr>
        <w:pStyle w:val="berschrift2"/>
      </w:pPr>
      <w:bookmarkStart w:id="35" w:name="_Toc437015628"/>
      <w:r>
        <w:t>Information Flow Model</w:t>
      </w:r>
      <w:bookmarkEnd w:id="35"/>
    </w:p>
    <w:p w:rsidR="00626618" w:rsidRDefault="002B1D25" w:rsidP="002B1D25">
      <w:pPr>
        <w:jc w:val="center"/>
      </w:pPr>
      <w:r w:rsidRPr="002B1D25">
        <w:rPr>
          <w:noProof/>
          <w:lang w:eastAsia="de-CH"/>
        </w:rPr>
        <w:drawing>
          <wp:inline distT="0" distB="0" distL="0" distR="0">
            <wp:extent cx="4638675" cy="3701637"/>
            <wp:effectExtent l="0" t="0" r="0" b="0"/>
            <wp:docPr id="24" name="Grafik 24" descr="C:\Users\swaechter\Owncloud\Zero\E1862_1Ib\req\L04 Requirements Elicitation and Context Analysis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aechter\Owncloud\Zero\E1862_1Ib\req\L04 Requirements Elicitation and Context Analysis\00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85" cy="370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3B" w:rsidRDefault="007A1B02" w:rsidP="007A1B02">
      <w:pPr>
        <w:pStyle w:val="berschrift2"/>
      </w:pPr>
      <w:bookmarkStart w:id="36" w:name="_Toc437015629"/>
      <w:r>
        <w:lastRenderedPageBreak/>
        <w:t>Activity Sequence Model</w:t>
      </w:r>
      <w:bookmarkEnd w:id="36"/>
    </w:p>
    <w:p w:rsidR="007A1B02" w:rsidRDefault="00C310EC" w:rsidP="00C310EC">
      <w:pPr>
        <w:jc w:val="center"/>
      </w:pPr>
      <w:r w:rsidRPr="00C310EC">
        <w:rPr>
          <w:noProof/>
          <w:lang w:eastAsia="de-CH"/>
        </w:rPr>
        <w:drawing>
          <wp:inline distT="0" distB="0" distL="0" distR="0">
            <wp:extent cx="4552950" cy="5377500"/>
            <wp:effectExtent l="0" t="0" r="0" b="0"/>
            <wp:docPr id="25" name="Grafik 25" descr="C:\Users\swaechter\Owncloud\Zero\E1862_1Ib\req\L04 Requirements Elicitation and Context Analysis\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aechter\Owncloud\Zero\E1862_1Ib\req\L04 Requirements Elicitation and Context Analysis\00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365" cy="538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3B" w:rsidRDefault="007A1B02" w:rsidP="007A1B02">
      <w:pPr>
        <w:pStyle w:val="berschrift2"/>
      </w:pPr>
      <w:bookmarkStart w:id="37" w:name="_Toc437015630"/>
      <w:r>
        <w:t>Artefact Design Model</w:t>
      </w:r>
      <w:bookmarkEnd w:id="37"/>
    </w:p>
    <w:p w:rsidR="007A1B02" w:rsidRDefault="00C310EC" w:rsidP="00C310EC">
      <w:pPr>
        <w:jc w:val="center"/>
      </w:pPr>
      <w:r w:rsidRPr="00C310EC">
        <w:rPr>
          <w:noProof/>
          <w:lang w:eastAsia="de-CH"/>
        </w:rPr>
        <w:drawing>
          <wp:inline distT="0" distB="0" distL="0" distR="0">
            <wp:extent cx="5760720" cy="2669037"/>
            <wp:effectExtent l="0" t="0" r="0" b="0"/>
            <wp:docPr id="26" name="Grafik 26" descr="C:\Users\swaechter\Owncloud\Zero\E1862_1Ib\req\L04 Requirements Elicitation and Context Analysis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aechter\Owncloud\Zero\E1862_1Ib\req\L04 Requirements Elicitation and Context Analysis\00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6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3B" w:rsidRDefault="007A1B02" w:rsidP="007A1B02">
      <w:pPr>
        <w:pStyle w:val="berschrift2"/>
      </w:pPr>
      <w:bookmarkStart w:id="38" w:name="_Toc437015631"/>
      <w:r>
        <w:lastRenderedPageBreak/>
        <w:t>Cultural Influence Model</w:t>
      </w:r>
      <w:bookmarkEnd w:id="38"/>
    </w:p>
    <w:p w:rsidR="00D8053B" w:rsidRDefault="004764AB" w:rsidP="004764AB">
      <w:pPr>
        <w:jc w:val="center"/>
      </w:pPr>
      <w:r w:rsidRPr="004764AB">
        <w:rPr>
          <w:noProof/>
          <w:lang w:eastAsia="de-CH"/>
        </w:rPr>
        <w:drawing>
          <wp:inline distT="0" distB="0" distL="0" distR="0">
            <wp:extent cx="4543425" cy="3648798"/>
            <wp:effectExtent l="0" t="0" r="0" b="8890"/>
            <wp:docPr id="27" name="Grafik 27" descr="C:\Users\swaechter\Owncloud\Zero\E1862_1Ib\req\L04 Requirements Elicitation and Context Analysis\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aechter\Owncloud\Zero\E1862_1Ib\req\L04 Requirements Elicitation and Context Analysis\00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089" cy="36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B02" w:rsidRDefault="007A1B02" w:rsidP="007A1B02">
      <w:pPr>
        <w:pStyle w:val="berschrift2"/>
      </w:pPr>
      <w:bookmarkStart w:id="39" w:name="_Toc437015632"/>
      <w:r>
        <w:t>Physical (Layout) Model</w:t>
      </w:r>
      <w:bookmarkEnd w:id="39"/>
    </w:p>
    <w:p w:rsidR="00D8053B" w:rsidRDefault="004764AB" w:rsidP="004764AB">
      <w:pPr>
        <w:jc w:val="center"/>
      </w:pPr>
      <w:r w:rsidRPr="004764AB">
        <w:rPr>
          <w:noProof/>
          <w:lang w:eastAsia="de-CH"/>
        </w:rPr>
        <w:drawing>
          <wp:inline distT="0" distB="0" distL="0" distR="0">
            <wp:extent cx="4743450" cy="4066771"/>
            <wp:effectExtent l="0" t="0" r="0" b="0"/>
            <wp:docPr id="28" name="Grafik 28" descr="C:\Users\swaechter\Owncloud\Zero\E1862_1Ib\req\L04 Requirements Elicitation and Context Analysis\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aechter\Owncloud\Zero\E1862_1Ib\req\L04 Requirements Elicitation and Context Analysis\00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169" cy="406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3B" w:rsidRDefault="007A1B02" w:rsidP="007A1B02">
      <w:pPr>
        <w:pStyle w:val="berschrift2"/>
      </w:pPr>
      <w:bookmarkStart w:id="40" w:name="_Toc437015633"/>
      <w:r>
        <w:lastRenderedPageBreak/>
        <w:t>Handling Stakeholders: Requirement Engineer</w:t>
      </w:r>
      <w:bookmarkEnd w:id="40"/>
    </w:p>
    <w:p w:rsidR="007A1B02" w:rsidRDefault="00D97EFB" w:rsidP="00D97EFB">
      <w:pPr>
        <w:jc w:val="center"/>
      </w:pPr>
      <w:r w:rsidRPr="00D97EFB">
        <w:rPr>
          <w:noProof/>
          <w:lang w:eastAsia="de-CH"/>
        </w:rPr>
        <w:drawing>
          <wp:inline distT="0" distB="0" distL="0" distR="0">
            <wp:extent cx="5760720" cy="3028211"/>
            <wp:effectExtent l="0" t="0" r="0" b="1270"/>
            <wp:docPr id="29" name="Grafik 29" descr="C:\Users\swaechter\Owncloud\Zero\E1862_1Ib\req\L04 Requirements Elicitation and Context Analysis\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waechter\Owncloud\Zero\E1862_1Ib\req\L04 Requirements Elicitation and Context Analysis\0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B02" w:rsidRDefault="007A1B02" w:rsidP="007A1B02">
      <w:pPr>
        <w:pStyle w:val="berschrift2"/>
      </w:pPr>
      <w:bookmarkStart w:id="41" w:name="_Toc437015634"/>
      <w:r>
        <w:t>Handling Stakeholders: Stakeholder</w:t>
      </w:r>
      <w:bookmarkEnd w:id="41"/>
    </w:p>
    <w:p w:rsidR="009246B3" w:rsidRDefault="00D97EFB" w:rsidP="00D97EFB">
      <w:pPr>
        <w:jc w:val="center"/>
      </w:pPr>
      <w:r w:rsidRPr="00D97EFB">
        <w:rPr>
          <w:noProof/>
          <w:lang w:eastAsia="de-CH"/>
        </w:rPr>
        <w:drawing>
          <wp:inline distT="0" distB="0" distL="0" distR="0">
            <wp:extent cx="5760720" cy="2920254"/>
            <wp:effectExtent l="0" t="0" r="0" b="0"/>
            <wp:docPr id="30" name="Grafik 30" descr="C:\Users\swaechter\Owncloud\Zero\E1862_1Ib\req\L04 Requirements Elicitation and Context Analysis\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waechter\Owncloud\Zero\E1862_1Ib\req\L04 Requirements Elicitation and Context Analysis\0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6B3" w:rsidRDefault="009246B3">
      <w:pPr>
        <w:jc w:val="left"/>
      </w:pPr>
      <w:r>
        <w:br w:type="page"/>
      </w:r>
    </w:p>
    <w:p w:rsidR="00D8053B" w:rsidRDefault="00D8053B" w:rsidP="00D97EFB">
      <w:pPr>
        <w:jc w:val="center"/>
      </w:pPr>
    </w:p>
    <w:p w:rsidR="00D8053B" w:rsidRDefault="004D25B2" w:rsidP="004D25B2">
      <w:pPr>
        <w:pStyle w:val="berschrift2"/>
      </w:pPr>
      <w:bookmarkStart w:id="42" w:name="_Toc437015635"/>
      <w:r>
        <w:t>Kano Model</w:t>
      </w:r>
      <w:bookmarkEnd w:id="42"/>
    </w:p>
    <w:p w:rsidR="00D8053B" w:rsidRDefault="009246B3" w:rsidP="009246B3">
      <w:pPr>
        <w:jc w:val="center"/>
      </w:pPr>
      <w:r w:rsidRPr="009246B3">
        <w:rPr>
          <w:noProof/>
          <w:lang w:eastAsia="de-CH"/>
        </w:rPr>
        <w:drawing>
          <wp:inline distT="0" distB="0" distL="0" distR="0">
            <wp:extent cx="5760720" cy="3532467"/>
            <wp:effectExtent l="0" t="0" r="0" b="0"/>
            <wp:docPr id="31" name="Grafik 31" descr="C:\Users\swaechter\Owncloud\Zero\E1862_1Ib\req\L04 Requirements Elicitation and Context Analysis\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waechter\Owncloud\Zero\E1862_1Ib\req\L04 Requirements Elicitation and Context Analysis\0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6B3" w:rsidRDefault="009246B3" w:rsidP="00E50002">
      <w:r>
        <w:t>Wichtig zu erwähnen:</w:t>
      </w:r>
    </w:p>
    <w:p w:rsidR="00BB6508" w:rsidRDefault="00BB6508" w:rsidP="00BB6508">
      <w:pPr>
        <w:pStyle w:val="Listenabsatz"/>
        <w:numPr>
          <w:ilvl w:val="0"/>
          <w:numId w:val="20"/>
        </w:numPr>
      </w:pPr>
      <w:r>
        <w:t>Delighter:</w:t>
      </w:r>
    </w:p>
    <w:p w:rsidR="00BB6508" w:rsidRDefault="00BB6508" w:rsidP="00BB6508">
      <w:pPr>
        <w:pStyle w:val="Listenabsatz"/>
        <w:numPr>
          <w:ilvl w:val="1"/>
          <w:numId w:val="20"/>
        </w:numPr>
      </w:pPr>
      <w:r>
        <w:t>Schnellere CPU</w:t>
      </w:r>
    </w:p>
    <w:p w:rsidR="00BB6508" w:rsidRDefault="00BB6508" w:rsidP="00BB6508">
      <w:pPr>
        <w:pStyle w:val="Listenabsatz"/>
        <w:numPr>
          <w:ilvl w:val="1"/>
          <w:numId w:val="20"/>
        </w:numPr>
      </w:pPr>
      <w:r>
        <w:t>Fingerabdruckscanner</w:t>
      </w:r>
    </w:p>
    <w:p w:rsidR="00BB6508" w:rsidRDefault="00BB6508" w:rsidP="00BB6508">
      <w:pPr>
        <w:pStyle w:val="Listenabsatz"/>
        <w:numPr>
          <w:ilvl w:val="0"/>
          <w:numId w:val="20"/>
        </w:numPr>
      </w:pPr>
      <w:r>
        <w:t>Satisfier:</w:t>
      </w:r>
    </w:p>
    <w:p w:rsidR="00BB6508" w:rsidRDefault="00BB6508" w:rsidP="00BB6508">
      <w:pPr>
        <w:pStyle w:val="Listenabsatz"/>
        <w:numPr>
          <w:ilvl w:val="1"/>
          <w:numId w:val="20"/>
        </w:numPr>
      </w:pPr>
      <w:r>
        <w:t>Snooze/Dismiss Funktion am Handy</w:t>
      </w:r>
    </w:p>
    <w:p w:rsidR="005326F9" w:rsidRDefault="005326F9" w:rsidP="00BB6508">
      <w:pPr>
        <w:pStyle w:val="Listenabsatz"/>
        <w:numPr>
          <w:ilvl w:val="1"/>
          <w:numId w:val="20"/>
        </w:numPr>
      </w:pPr>
      <w:r>
        <w:t>Reaktionszeit</w:t>
      </w:r>
    </w:p>
    <w:p w:rsidR="005326F9" w:rsidRDefault="005326F9" w:rsidP="005326F9">
      <w:pPr>
        <w:pStyle w:val="Listenabsatz"/>
        <w:numPr>
          <w:ilvl w:val="0"/>
          <w:numId w:val="20"/>
        </w:numPr>
      </w:pPr>
      <w:r>
        <w:t>Dissatisfier:</w:t>
      </w:r>
    </w:p>
    <w:p w:rsidR="001D231E" w:rsidRDefault="005326F9" w:rsidP="00B169AE">
      <w:pPr>
        <w:pStyle w:val="Listenabsatz"/>
        <w:numPr>
          <w:ilvl w:val="1"/>
          <w:numId w:val="20"/>
        </w:numPr>
        <w:jc w:val="left"/>
      </w:pPr>
      <w:r>
        <w:t xml:space="preserve">Bugs </w:t>
      </w:r>
      <w:r>
        <w:sym w:font="Wingdings" w:char="F0E0"/>
      </w:r>
      <w:r>
        <w:t xml:space="preserve"> Keine Bugs</w:t>
      </w:r>
    </w:p>
    <w:p w:rsidR="005326F9" w:rsidRDefault="005326F9" w:rsidP="005326F9">
      <w:pPr>
        <w:jc w:val="left"/>
      </w:pPr>
    </w:p>
    <w:p w:rsidR="00D8053B" w:rsidRDefault="004D25B2" w:rsidP="004D25B2">
      <w:pPr>
        <w:pStyle w:val="berschrift2"/>
      </w:pPr>
      <w:bookmarkStart w:id="43" w:name="_Toc437015636"/>
      <w:r>
        <w:lastRenderedPageBreak/>
        <w:t>Semi Structured Interview</w:t>
      </w:r>
      <w:bookmarkEnd w:id="43"/>
    </w:p>
    <w:p w:rsidR="004D25B2" w:rsidRDefault="001D231E" w:rsidP="001D231E">
      <w:pPr>
        <w:tabs>
          <w:tab w:val="left" w:pos="900"/>
        </w:tabs>
        <w:jc w:val="center"/>
      </w:pPr>
      <w:r w:rsidRPr="001D231E">
        <w:rPr>
          <w:noProof/>
          <w:lang w:eastAsia="de-CH"/>
        </w:rPr>
        <w:drawing>
          <wp:inline distT="0" distB="0" distL="0" distR="0">
            <wp:extent cx="5760720" cy="3061226"/>
            <wp:effectExtent l="0" t="0" r="0" b="6350"/>
            <wp:docPr id="128" name="Grafik 128" descr="C:\Users\swaechter\Owncloud\Zero\E1862_1Ib\req\L04 Requirements Elicitation and Context Analysis\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waechter\Owncloud\Zero\E1862_1Ib\req\L04 Requirements Elicitation and Context Analysis\01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3B" w:rsidRDefault="004D25B2" w:rsidP="004D25B2">
      <w:pPr>
        <w:pStyle w:val="berschrift2"/>
      </w:pPr>
      <w:bookmarkStart w:id="44" w:name="_Toc437015637"/>
      <w:r>
        <w:t>Advice for Interview</w:t>
      </w:r>
      <w:bookmarkEnd w:id="44"/>
    </w:p>
    <w:p w:rsidR="00D8053B" w:rsidRDefault="001D231E" w:rsidP="001D231E">
      <w:pPr>
        <w:jc w:val="center"/>
      </w:pPr>
      <w:r w:rsidRPr="001D231E">
        <w:rPr>
          <w:noProof/>
          <w:lang w:eastAsia="de-CH"/>
        </w:rPr>
        <w:drawing>
          <wp:inline distT="0" distB="0" distL="0" distR="0">
            <wp:extent cx="5760720" cy="3642517"/>
            <wp:effectExtent l="0" t="0" r="0" b="0"/>
            <wp:docPr id="129" name="Grafik 129" descr="C:\Users\swaechter\Owncloud\Zero\E1862_1Ib\req\L04 Requirements Elicitation and Context Analysis\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waechter\Owncloud\Zero\E1862_1Ib\req\L04 Requirements Elicitation and Context Analysis\01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4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53B" w:rsidRDefault="00D8053B" w:rsidP="00E50002"/>
    <w:p w:rsidR="004F00A7" w:rsidRDefault="004F00A7" w:rsidP="004F00A7">
      <w:pPr>
        <w:pStyle w:val="berschrift1"/>
      </w:pPr>
      <w:bookmarkStart w:id="45" w:name="_Toc437015638"/>
      <w:r>
        <w:lastRenderedPageBreak/>
        <w:t>Woche 5</w:t>
      </w:r>
      <w:bookmarkEnd w:id="45"/>
    </w:p>
    <w:p w:rsidR="004F00A7" w:rsidRDefault="006D741D" w:rsidP="006D741D">
      <w:pPr>
        <w:pStyle w:val="berschrift2"/>
      </w:pPr>
      <w:bookmarkStart w:id="46" w:name="_Toc437015639"/>
      <w:r>
        <w:t>Definition BPMN</w:t>
      </w:r>
      <w:bookmarkEnd w:id="46"/>
    </w:p>
    <w:p w:rsidR="006D741D" w:rsidRDefault="00C238D1" w:rsidP="00E50002">
      <w:r>
        <w:t>Business Process Modelling Notation (BPM) beschreibt eine Sprache zum Beschreiben von Businessprozessen.</w:t>
      </w:r>
    </w:p>
    <w:p w:rsidR="006D741D" w:rsidRDefault="006D741D" w:rsidP="006D741D">
      <w:pPr>
        <w:pStyle w:val="berschrift2"/>
      </w:pPr>
      <w:bookmarkStart w:id="47" w:name="_Toc437015640"/>
      <w:r>
        <w:t>Beispiel: Pizzabestellung</w:t>
      </w:r>
      <w:bookmarkEnd w:id="47"/>
    </w:p>
    <w:p w:rsidR="006D741D" w:rsidRDefault="00754C72" w:rsidP="00C0071A">
      <w:pPr>
        <w:jc w:val="center"/>
      </w:pPr>
      <w:r w:rsidRPr="00754C72">
        <w:rPr>
          <w:noProof/>
          <w:lang w:eastAsia="de-CH"/>
        </w:rPr>
        <w:drawing>
          <wp:inline distT="0" distB="0" distL="0" distR="0">
            <wp:extent cx="5760720" cy="3854184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1D" w:rsidRDefault="006D741D" w:rsidP="006D741D">
      <w:pPr>
        <w:pStyle w:val="berschrift2"/>
      </w:pPr>
      <w:bookmarkStart w:id="48" w:name="_Toc437015641"/>
      <w:r>
        <w:t>Syntax (Übersicht)</w:t>
      </w:r>
      <w:bookmarkEnd w:id="48"/>
    </w:p>
    <w:p w:rsidR="00221B55" w:rsidRDefault="00510691" w:rsidP="00221B55">
      <w:pPr>
        <w:jc w:val="center"/>
      </w:pPr>
      <w:r w:rsidRPr="00510691">
        <w:rPr>
          <w:noProof/>
          <w:lang w:eastAsia="de-CH"/>
        </w:rPr>
        <w:drawing>
          <wp:inline distT="0" distB="0" distL="0" distR="0">
            <wp:extent cx="5760720" cy="3064719"/>
            <wp:effectExtent l="0" t="0" r="0" b="2540"/>
            <wp:docPr id="133" name="Grafik 133" descr="C:\Users\swaechter\Owncloud\Zero\E1862_1Ib\req\L05 Business Modeling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waechter\Owncloud\Zero\E1862_1Ib\req\L05 Business Modeling\00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B55" w:rsidRDefault="00221B55" w:rsidP="00754C72">
      <w:pPr>
        <w:jc w:val="left"/>
      </w:pPr>
      <w:r>
        <w:br w:type="page"/>
      </w:r>
    </w:p>
    <w:p w:rsidR="006D741D" w:rsidRDefault="006D741D" w:rsidP="006D741D">
      <w:pPr>
        <w:pStyle w:val="berschrift2"/>
      </w:pPr>
      <w:bookmarkStart w:id="49" w:name="_Toc437015642"/>
      <w:r>
        <w:lastRenderedPageBreak/>
        <w:t>Syntax: Tasks and Processes</w:t>
      </w:r>
      <w:bookmarkEnd w:id="49"/>
    </w:p>
    <w:p w:rsidR="006D741D" w:rsidRDefault="00754C72" w:rsidP="005645D0">
      <w:pPr>
        <w:jc w:val="center"/>
      </w:pPr>
      <w:r w:rsidRPr="00754C72">
        <w:rPr>
          <w:noProof/>
          <w:lang w:eastAsia="de-CH"/>
        </w:rPr>
        <w:drawing>
          <wp:inline distT="0" distB="0" distL="0" distR="0">
            <wp:extent cx="5760720" cy="3375398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1D" w:rsidRDefault="006D741D" w:rsidP="006D741D">
      <w:pPr>
        <w:pStyle w:val="berschrift2"/>
      </w:pPr>
      <w:bookmarkStart w:id="50" w:name="_Toc437015643"/>
      <w:r>
        <w:t>Syntax: Flows</w:t>
      </w:r>
      <w:bookmarkEnd w:id="50"/>
    </w:p>
    <w:p w:rsidR="006D741D" w:rsidRDefault="00754C72" w:rsidP="005645D0">
      <w:pPr>
        <w:jc w:val="center"/>
      </w:pPr>
      <w:r w:rsidRPr="00754C72">
        <w:rPr>
          <w:noProof/>
          <w:lang w:eastAsia="de-CH"/>
        </w:rPr>
        <w:drawing>
          <wp:inline distT="0" distB="0" distL="0" distR="0">
            <wp:extent cx="5760720" cy="1946609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4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1D" w:rsidRPr="006D741D" w:rsidRDefault="006D741D" w:rsidP="006D741D">
      <w:pPr>
        <w:pStyle w:val="berschrift2"/>
      </w:pPr>
      <w:bookmarkStart w:id="51" w:name="_Toc437015644"/>
      <w:r>
        <w:lastRenderedPageBreak/>
        <w:t>Syntax: Event Types</w:t>
      </w:r>
      <w:bookmarkEnd w:id="51"/>
    </w:p>
    <w:p w:rsidR="006D741D" w:rsidRDefault="00754C72" w:rsidP="00626041">
      <w:pPr>
        <w:jc w:val="center"/>
      </w:pPr>
      <w:r w:rsidRPr="00754C72">
        <w:rPr>
          <w:noProof/>
          <w:lang w:eastAsia="de-CH"/>
        </w:rPr>
        <w:drawing>
          <wp:inline distT="0" distB="0" distL="0" distR="0">
            <wp:extent cx="5760720" cy="815491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1D" w:rsidRDefault="006D741D" w:rsidP="006D741D">
      <w:pPr>
        <w:pStyle w:val="berschrift2"/>
      </w:pPr>
      <w:bookmarkStart w:id="52" w:name="_Toc437015645"/>
      <w:r>
        <w:lastRenderedPageBreak/>
        <w:t>Syntax: Events, Tasks, Sequence Flows and Gateways</w:t>
      </w:r>
      <w:bookmarkEnd w:id="52"/>
    </w:p>
    <w:p w:rsidR="006D741D" w:rsidRDefault="00754C72" w:rsidP="002C2FAA">
      <w:pPr>
        <w:jc w:val="center"/>
      </w:pPr>
      <w:r w:rsidRPr="00754C72">
        <w:rPr>
          <w:noProof/>
          <w:lang w:eastAsia="de-CH"/>
        </w:rPr>
        <w:drawing>
          <wp:inline distT="0" distB="0" distL="0" distR="0">
            <wp:extent cx="5760720" cy="3413636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1D" w:rsidRDefault="006D741D" w:rsidP="006D741D">
      <w:pPr>
        <w:pStyle w:val="berschrift2"/>
      </w:pPr>
      <w:bookmarkStart w:id="53" w:name="_Toc437015646"/>
      <w:r>
        <w:t>Syntax: Gateways</w:t>
      </w:r>
      <w:bookmarkEnd w:id="53"/>
    </w:p>
    <w:p w:rsidR="00383195" w:rsidRDefault="00754C72" w:rsidP="002C2FAA">
      <w:pPr>
        <w:jc w:val="center"/>
      </w:pPr>
      <w:r w:rsidRPr="00754C72">
        <w:rPr>
          <w:noProof/>
          <w:lang w:eastAsia="de-CH"/>
        </w:rPr>
        <w:drawing>
          <wp:inline distT="0" distB="0" distL="0" distR="0">
            <wp:extent cx="5760720" cy="3078102"/>
            <wp:effectExtent l="0" t="0" r="0" b="825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195" w:rsidRDefault="00383195">
      <w:pPr>
        <w:jc w:val="left"/>
      </w:pPr>
      <w:r>
        <w:br w:type="page"/>
      </w:r>
    </w:p>
    <w:p w:rsidR="006D741D" w:rsidRDefault="006D741D" w:rsidP="006D741D">
      <w:pPr>
        <w:pStyle w:val="berschrift2"/>
      </w:pPr>
      <w:bookmarkStart w:id="54" w:name="_Toc437015647"/>
      <w:r>
        <w:lastRenderedPageBreak/>
        <w:t>Beispiel: Störungsmanagement</w:t>
      </w:r>
      <w:bookmarkEnd w:id="54"/>
    </w:p>
    <w:p w:rsidR="006D741D" w:rsidRDefault="006D741D" w:rsidP="006D741D">
      <w:pPr>
        <w:pStyle w:val="berschrift3"/>
      </w:pPr>
      <w:bookmarkStart w:id="55" w:name="_Toc437015648"/>
      <w:r>
        <w:t>High-level Model</w:t>
      </w:r>
      <w:bookmarkEnd w:id="55"/>
    </w:p>
    <w:p w:rsidR="006D741D" w:rsidRDefault="005F5335" w:rsidP="005F5335">
      <w:pPr>
        <w:jc w:val="center"/>
      </w:pPr>
      <w:r w:rsidRPr="005F5335">
        <w:rPr>
          <w:noProof/>
          <w:lang w:eastAsia="de-CH"/>
        </w:rPr>
        <w:drawing>
          <wp:inline distT="0" distB="0" distL="0" distR="0">
            <wp:extent cx="5760720" cy="4080111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1D" w:rsidRPr="006D741D" w:rsidRDefault="006D741D" w:rsidP="006D741D">
      <w:pPr>
        <w:pStyle w:val="berschrift3"/>
      </w:pPr>
      <w:bookmarkStart w:id="56" w:name="_Toc437015649"/>
      <w:r>
        <w:lastRenderedPageBreak/>
        <w:t>Detailed Collaboration Model</w:t>
      </w:r>
      <w:bookmarkEnd w:id="56"/>
    </w:p>
    <w:p w:rsidR="006D741D" w:rsidRDefault="005F5335" w:rsidP="005F5335">
      <w:pPr>
        <w:jc w:val="center"/>
      </w:pPr>
      <w:r w:rsidRPr="005F5335">
        <w:rPr>
          <w:noProof/>
          <w:lang w:eastAsia="de-CH"/>
        </w:rPr>
        <w:drawing>
          <wp:inline distT="0" distB="0" distL="0" distR="0">
            <wp:extent cx="5760720" cy="5968278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6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1D" w:rsidRDefault="00835358" w:rsidP="00835358">
      <w:pPr>
        <w:pStyle w:val="berschrift3"/>
      </w:pPr>
      <w:bookmarkStart w:id="57" w:name="_Toc437015650"/>
      <w:r>
        <w:lastRenderedPageBreak/>
        <w:t>Detailed Collaboration Model with System Support</w:t>
      </w:r>
      <w:bookmarkEnd w:id="57"/>
    </w:p>
    <w:p w:rsidR="00835358" w:rsidRDefault="005F5335" w:rsidP="005F5335">
      <w:pPr>
        <w:jc w:val="center"/>
      </w:pPr>
      <w:r w:rsidRPr="005F5335">
        <w:rPr>
          <w:noProof/>
          <w:lang w:eastAsia="de-CH"/>
        </w:rPr>
        <w:drawing>
          <wp:inline distT="0" distB="0" distL="0" distR="0">
            <wp:extent cx="5760720" cy="5951815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358" w:rsidRDefault="00835358" w:rsidP="00835358">
      <w:pPr>
        <w:pStyle w:val="berschrift2"/>
      </w:pPr>
      <w:bookmarkStart w:id="58" w:name="_Toc437015651"/>
      <w:r>
        <w:lastRenderedPageBreak/>
        <w:t>Beispiel Role Descriptions: Account Manager</w:t>
      </w:r>
      <w:bookmarkEnd w:id="58"/>
    </w:p>
    <w:p w:rsidR="00835358" w:rsidRPr="00835358" w:rsidRDefault="005F5335" w:rsidP="005F5335">
      <w:pPr>
        <w:jc w:val="center"/>
      </w:pPr>
      <w:r w:rsidRPr="005F5335">
        <w:rPr>
          <w:noProof/>
          <w:lang w:eastAsia="de-CH"/>
        </w:rPr>
        <w:drawing>
          <wp:inline distT="0" distB="0" distL="0" distR="0">
            <wp:extent cx="5760720" cy="3567079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41D" w:rsidRDefault="00835358" w:rsidP="00835358">
      <w:pPr>
        <w:pStyle w:val="berschrift2"/>
      </w:pPr>
      <w:bookmarkStart w:id="59" w:name="_Toc437015652"/>
      <w:r>
        <w:t>Beispiel System Support: Ticket Management System</w:t>
      </w:r>
      <w:bookmarkEnd w:id="59"/>
    </w:p>
    <w:p w:rsidR="00835358" w:rsidRDefault="005F5335" w:rsidP="00657818">
      <w:pPr>
        <w:jc w:val="center"/>
      </w:pPr>
      <w:r w:rsidRPr="005F5335">
        <w:rPr>
          <w:noProof/>
          <w:lang w:eastAsia="de-CH"/>
        </w:rPr>
        <w:drawing>
          <wp:inline distT="0" distB="0" distL="0" distR="0">
            <wp:extent cx="5760720" cy="2093541"/>
            <wp:effectExtent l="0" t="0" r="0" b="254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9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335" w:rsidRDefault="005F5335" w:rsidP="00835358"/>
    <w:p w:rsidR="004F00A7" w:rsidRDefault="004F00A7" w:rsidP="004F00A7">
      <w:pPr>
        <w:pStyle w:val="berschrift1"/>
      </w:pPr>
      <w:bookmarkStart w:id="60" w:name="_Toc437015653"/>
      <w:r>
        <w:lastRenderedPageBreak/>
        <w:t>Woche 6</w:t>
      </w:r>
      <w:bookmarkEnd w:id="60"/>
    </w:p>
    <w:p w:rsidR="004F00A7" w:rsidRDefault="00C52CFB" w:rsidP="00E50002">
      <w:r>
        <w:t>TODO</w:t>
      </w:r>
    </w:p>
    <w:p w:rsidR="00C52CFB" w:rsidRDefault="00C52CFB" w:rsidP="00E50002"/>
    <w:p w:rsidR="00C52CFB" w:rsidRDefault="00C52CFB" w:rsidP="00C52CFB">
      <w:pPr>
        <w:pStyle w:val="berschrift1"/>
      </w:pPr>
      <w:bookmarkStart w:id="61" w:name="_Toc437015654"/>
      <w:r>
        <w:lastRenderedPageBreak/>
        <w:t>Woche 7</w:t>
      </w:r>
      <w:bookmarkEnd w:id="61"/>
    </w:p>
    <w:p w:rsidR="00C52CFB" w:rsidRDefault="00C52CFB" w:rsidP="00E50002">
      <w:r>
        <w:t>TODO</w:t>
      </w:r>
    </w:p>
    <w:p w:rsidR="00C52CFB" w:rsidRDefault="00C52CFB" w:rsidP="00E50002"/>
    <w:p w:rsidR="00C52CFB" w:rsidRDefault="00C52CFB" w:rsidP="00C52CFB">
      <w:pPr>
        <w:pStyle w:val="berschrift1"/>
      </w:pPr>
      <w:bookmarkStart w:id="62" w:name="_Toc437015655"/>
      <w:r>
        <w:lastRenderedPageBreak/>
        <w:t>Woche 8</w:t>
      </w:r>
      <w:bookmarkEnd w:id="62"/>
    </w:p>
    <w:p w:rsidR="00C52CFB" w:rsidRDefault="00C52CFB" w:rsidP="00E50002">
      <w:r>
        <w:t>TODO</w:t>
      </w:r>
    </w:p>
    <w:p w:rsidR="00C52CFB" w:rsidRDefault="00C52CFB" w:rsidP="00E50002"/>
    <w:p w:rsidR="005F7C69" w:rsidRDefault="005F7C69" w:rsidP="005F7C69">
      <w:pPr>
        <w:pStyle w:val="berschrift1"/>
      </w:pPr>
      <w:bookmarkStart w:id="63" w:name="_Toc437015656"/>
      <w:r>
        <w:lastRenderedPageBreak/>
        <w:t>Woche 9</w:t>
      </w:r>
      <w:bookmarkEnd w:id="63"/>
    </w:p>
    <w:p w:rsidR="005F7C69" w:rsidRDefault="005F7C69" w:rsidP="00E50002">
      <w:r>
        <w:t>TODO</w:t>
      </w:r>
    </w:p>
    <w:p w:rsidR="005F7C69" w:rsidRDefault="005F7C69" w:rsidP="00E50002"/>
    <w:p w:rsidR="005F7C69" w:rsidRDefault="005F7C69" w:rsidP="005F7C69">
      <w:pPr>
        <w:pStyle w:val="berschrift1"/>
      </w:pPr>
      <w:bookmarkStart w:id="64" w:name="_Toc437015657"/>
      <w:r>
        <w:lastRenderedPageBreak/>
        <w:t>Woche 10</w:t>
      </w:r>
      <w:bookmarkEnd w:id="64"/>
    </w:p>
    <w:p w:rsidR="005F7C69" w:rsidRDefault="005F7C69" w:rsidP="00E50002">
      <w:r>
        <w:t>TODO</w:t>
      </w:r>
    </w:p>
    <w:p w:rsidR="005F7C69" w:rsidRDefault="005F7C69" w:rsidP="00E50002"/>
    <w:p w:rsidR="005F7C69" w:rsidRDefault="005F7C69" w:rsidP="005F7C69">
      <w:pPr>
        <w:pStyle w:val="berschrift1"/>
      </w:pPr>
      <w:bookmarkStart w:id="65" w:name="_Toc437015658"/>
      <w:r>
        <w:lastRenderedPageBreak/>
        <w:t>Woche 11</w:t>
      </w:r>
      <w:bookmarkEnd w:id="65"/>
    </w:p>
    <w:p w:rsidR="005F7C69" w:rsidRDefault="005F7C69" w:rsidP="005F7C69">
      <w:r>
        <w:t>In Woche 11 fand die Projektwoche statt und somit fiel der Unterricht aus.</w:t>
      </w:r>
    </w:p>
    <w:p w:rsidR="005F7C69" w:rsidRDefault="005F7C69" w:rsidP="00E50002"/>
    <w:p w:rsidR="005F7C69" w:rsidRDefault="005F7C69" w:rsidP="005F7C69">
      <w:pPr>
        <w:pStyle w:val="berschrift1"/>
      </w:pPr>
      <w:bookmarkStart w:id="66" w:name="_Toc437015659"/>
      <w:r>
        <w:lastRenderedPageBreak/>
        <w:t>Woche 12</w:t>
      </w:r>
      <w:bookmarkEnd w:id="66"/>
    </w:p>
    <w:p w:rsidR="005F7C69" w:rsidRDefault="005F7C69" w:rsidP="00E50002">
      <w:r>
        <w:t>In Woche 12 fand eine Gastvorlesung statt, ferner wurde der Fortschritt des Mini-Projektes überprüft.</w:t>
      </w:r>
    </w:p>
    <w:p w:rsidR="005F7C69" w:rsidRDefault="005F7C69" w:rsidP="00E50002"/>
    <w:p w:rsidR="005F7C69" w:rsidRDefault="005F7C69" w:rsidP="005F7C69">
      <w:pPr>
        <w:pStyle w:val="berschrift1"/>
      </w:pPr>
      <w:bookmarkStart w:id="67" w:name="_Toc437015660"/>
      <w:r>
        <w:lastRenderedPageBreak/>
        <w:t>Woche 13</w:t>
      </w:r>
      <w:bookmarkEnd w:id="67"/>
    </w:p>
    <w:p w:rsidR="005F7C69" w:rsidRPr="00E50002" w:rsidRDefault="005F7C69" w:rsidP="00E50002"/>
    <w:sectPr w:rsidR="005F7C69" w:rsidRPr="00E50002" w:rsidSect="00164DB6">
      <w:headerReference w:type="default" r:id="rId52"/>
      <w:footerReference w:type="default" r:id="rId5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6E0D" w:rsidRDefault="00626E0D" w:rsidP="006B5E49">
      <w:pPr>
        <w:spacing w:after="0" w:line="240" w:lineRule="auto"/>
      </w:pPr>
      <w:r>
        <w:separator/>
      </w:r>
    </w:p>
  </w:endnote>
  <w:endnote w:type="continuationSeparator" w:id="0">
    <w:p w:rsidR="00626E0D" w:rsidRDefault="00626E0D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1085" w:rsidRPr="003037A4" w:rsidRDefault="003037A4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072176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5F7C69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5F7C69">
      <w:rPr>
        <w:noProof/>
      </w:rPr>
      <w:t>37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6E0D" w:rsidRDefault="00626E0D" w:rsidP="006B5E49">
      <w:pPr>
        <w:spacing w:after="0" w:line="240" w:lineRule="auto"/>
      </w:pPr>
      <w:r>
        <w:separator/>
      </w:r>
    </w:p>
  </w:footnote>
  <w:footnote w:type="continuationSeparator" w:id="0">
    <w:p w:rsidR="00626E0D" w:rsidRDefault="00626E0D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35E8" w:rsidRDefault="008F1E1D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93DC9"/>
    <w:multiLevelType w:val="hybridMultilevel"/>
    <w:tmpl w:val="FBFA3A4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02AD4"/>
    <w:multiLevelType w:val="hybridMultilevel"/>
    <w:tmpl w:val="763A139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6229F4"/>
    <w:multiLevelType w:val="hybridMultilevel"/>
    <w:tmpl w:val="479A3CB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7001A"/>
    <w:multiLevelType w:val="hybridMultilevel"/>
    <w:tmpl w:val="1C2882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E79C2"/>
    <w:multiLevelType w:val="hybridMultilevel"/>
    <w:tmpl w:val="C2C45DA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1F71FA"/>
    <w:multiLevelType w:val="hybridMultilevel"/>
    <w:tmpl w:val="84E4A4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C72E21"/>
    <w:multiLevelType w:val="hybridMultilevel"/>
    <w:tmpl w:val="BB8C7E3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572019"/>
    <w:multiLevelType w:val="hybridMultilevel"/>
    <w:tmpl w:val="3F343F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B2766D"/>
    <w:multiLevelType w:val="hybridMultilevel"/>
    <w:tmpl w:val="E6084C6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537AA3"/>
    <w:multiLevelType w:val="hybridMultilevel"/>
    <w:tmpl w:val="1D5E16E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ED3517"/>
    <w:multiLevelType w:val="hybridMultilevel"/>
    <w:tmpl w:val="C17C23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05CF7"/>
    <w:multiLevelType w:val="hybridMultilevel"/>
    <w:tmpl w:val="5B8EC6F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CA26F2"/>
    <w:multiLevelType w:val="hybridMultilevel"/>
    <w:tmpl w:val="9CC838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816832"/>
    <w:multiLevelType w:val="hybridMultilevel"/>
    <w:tmpl w:val="3BB63A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372B55"/>
    <w:multiLevelType w:val="hybridMultilevel"/>
    <w:tmpl w:val="314EDD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DC81AAB"/>
    <w:multiLevelType w:val="hybridMultilevel"/>
    <w:tmpl w:val="7D8033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C92C54"/>
    <w:multiLevelType w:val="hybridMultilevel"/>
    <w:tmpl w:val="8554656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0168E5"/>
    <w:multiLevelType w:val="hybridMultilevel"/>
    <w:tmpl w:val="CEBA5F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A927A1"/>
    <w:multiLevelType w:val="hybridMultilevel"/>
    <w:tmpl w:val="132CC00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10"/>
  </w:num>
  <w:num w:numId="4">
    <w:abstractNumId w:val="14"/>
  </w:num>
  <w:num w:numId="5">
    <w:abstractNumId w:val="13"/>
  </w:num>
  <w:num w:numId="6">
    <w:abstractNumId w:val="17"/>
  </w:num>
  <w:num w:numId="7">
    <w:abstractNumId w:val="18"/>
  </w:num>
  <w:num w:numId="8">
    <w:abstractNumId w:val="3"/>
  </w:num>
  <w:num w:numId="9">
    <w:abstractNumId w:val="19"/>
  </w:num>
  <w:num w:numId="10">
    <w:abstractNumId w:val="11"/>
  </w:num>
  <w:num w:numId="11">
    <w:abstractNumId w:val="2"/>
  </w:num>
  <w:num w:numId="12">
    <w:abstractNumId w:val="5"/>
  </w:num>
  <w:num w:numId="13">
    <w:abstractNumId w:val="16"/>
  </w:num>
  <w:num w:numId="14">
    <w:abstractNumId w:val="7"/>
  </w:num>
  <w:num w:numId="15">
    <w:abstractNumId w:val="0"/>
  </w:num>
  <w:num w:numId="16">
    <w:abstractNumId w:val="1"/>
  </w:num>
  <w:num w:numId="17">
    <w:abstractNumId w:val="8"/>
  </w:num>
  <w:num w:numId="18">
    <w:abstractNumId w:val="9"/>
  </w:num>
  <w:num w:numId="19">
    <w:abstractNumId w:val="6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1A2"/>
    <w:rsid w:val="00004E91"/>
    <w:rsid w:val="000064FC"/>
    <w:rsid w:val="0001007A"/>
    <w:rsid w:val="000240BB"/>
    <w:rsid w:val="000474E7"/>
    <w:rsid w:val="000534ED"/>
    <w:rsid w:val="00057AA2"/>
    <w:rsid w:val="00072176"/>
    <w:rsid w:val="00077E5B"/>
    <w:rsid w:val="000A5DC8"/>
    <w:rsid w:val="000B09E4"/>
    <w:rsid w:val="000B56E4"/>
    <w:rsid w:val="000D3696"/>
    <w:rsid w:val="000E01D5"/>
    <w:rsid w:val="000E0DEE"/>
    <w:rsid w:val="001032B9"/>
    <w:rsid w:val="00105030"/>
    <w:rsid w:val="00111E28"/>
    <w:rsid w:val="00113D9B"/>
    <w:rsid w:val="0012397E"/>
    <w:rsid w:val="0012408A"/>
    <w:rsid w:val="00131B17"/>
    <w:rsid w:val="0014211E"/>
    <w:rsid w:val="001423E1"/>
    <w:rsid w:val="00144419"/>
    <w:rsid w:val="0014679E"/>
    <w:rsid w:val="00160860"/>
    <w:rsid w:val="00164748"/>
    <w:rsid w:val="00164DB6"/>
    <w:rsid w:val="001A52D5"/>
    <w:rsid w:val="001A6B64"/>
    <w:rsid w:val="001C0AF2"/>
    <w:rsid w:val="001D231E"/>
    <w:rsid w:val="001D68D9"/>
    <w:rsid w:val="001E32AD"/>
    <w:rsid w:val="001F1A25"/>
    <w:rsid w:val="001F735F"/>
    <w:rsid w:val="001F7D64"/>
    <w:rsid w:val="002165AB"/>
    <w:rsid w:val="00216C6F"/>
    <w:rsid w:val="00220089"/>
    <w:rsid w:val="00221B55"/>
    <w:rsid w:val="00226286"/>
    <w:rsid w:val="002600A5"/>
    <w:rsid w:val="00260F27"/>
    <w:rsid w:val="002666F5"/>
    <w:rsid w:val="0026725B"/>
    <w:rsid w:val="00275B3A"/>
    <w:rsid w:val="002818B9"/>
    <w:rsid w:val="002865EA"/>
    <w:rsid w:val="002A1A68"/>
    <w:rsid w:val="002B1D25"/>
    <w:rsid w:val="002C2FAA"/>
    <w:rsid w:val="002C6A94"/>
    <w:rsid w:val="002E0C56"/>
    <w:rsid w:val="003011D7"/>
    <w:rsid w:val="00302CF0"/>
    <w:rsid w:val="003037A4"/>
    <w:rsid w:val="00305965"/>
    <w:rsid w:val="00317747"/>
    <w:rsid w:val="0033460C"/>
    <w:rsid w:val="00342602"/>
    <w:rsid w:val="003471DE"/>
    <w:rsid w:val="00360457"/>
    <w:rsid w:val="00383195"/>
    <w:rsid w:val="0038683A"/>
    <w:rsid w:val="0039047E"/>
    <w:rsid w:val="0039656A"/>
    <w:rsid w:val="003A67F5"/>
    <w:rsid w:val="003A7378"/>
    <w:rsid w:val="003B27B1"/>
    <w:rsid w:val="003B4223"/>
    <w:rsid w:val="003D5735"/>
    <w:rsid w:val="003E7EEB"/>
    <w:rsid w:val="00400691"/>
    <w:rsid w:val="00400ED6"/>
    <w:rsid w:val="004170B9"/>
    <w:rsid w:val="00421A99"/>
    <w:rsid w:val="004254A8"/>
    <w:rsid w:val="004377DC"/>
    <w:rsid w:val="00453B72"/>
    <w:rsid w:val="00457493"/>
    <w:rsid w:val="004764AB"/>
    <w:rsid w:val="004A3A4A"/>
    <w:rsid w:val="004B1406"/>
    <w:rsid w:val="004B5461"/>
    <w:rsid w:val="004B776C"/>
    <w:rsid w:val="004D25B2"/>
    <w:rsid w:val="004F00A7"/>
    <w:rsid w:val="0050093B"/>
    <w:rsid w:val="00500AB9"/>
    <w:rsid w:val="00505E9B"/>
    <w:rsid w:val="00510691"/>
    <w:rsid w:val="005326F9"/>
    <w:rsid w:val="005645D0"/>
    <w:rsid w:val="00565346"/>
    <w:rsid w:val="0057018A"/>
    <w:rsid w:val="00580642"/>
    <w:rsid w:val="00597C3F"/>
    <w:rsid w:val="005A1D39"/>
    <w:rsid w:val="005B5CEE"/>
    <w:rsid w:val="005C52D2"/>
    <w:rsid w:val="005D29D1"/>
    <w:rsid w:val="005D729A"/>
    <w:rsid w:val="005E4009"/>
    <w:rsid w:val="005F5335"/>
    <w:rsid w:val="005F7C69"/>
    <w:rsid w:val="00603484"/>
    <w:rsid w:val="00610B0B"/>
    <w:rsid w:val="00615849"/>
    <w:rsid w:val="00616EAE"/>
    <w:rsid w:val="00623E49"/>
    <w:rsid w:val="00626041"/>
    <w:rsid w:val="00626618"/>
    <w:rsid w:val="00626E0D"/>
    <w:rsid w:val="00657818"/>
    <w:rsid w:val="0067227E"/>
    <w:rsid w:val="00695C4B"/>
    <w:rsid w:val="006A23DA"/>
    <w:rsid w:val="006A6BF8"/>
    <w:rsid w:val="006A7204"/>
    <w:rsid w:val="006B0BAD"/>
    <w:rsid w:val="006B5E49"/>
    <w:rsid w:val="006D62FC"/>
    <w:rsid w:val="006D741D"/>
    <w:rsid w:val="006E2F0C"/>
    <w:rsid w:val="006E35E8"/>
    <w:rsid w:val="006F0AB5"/>
    <w:rsid w:val="006F114D"/>
    <w:rsid w:val="00721128"/>
    <w:rsid w:val="00751834"/>
    <w:rsid w:val="00752B65"/>
    <w:rsid w:val="0075315C"/>
    <w:rsid w:val="00754C72"/>
    <w:rsid w:val="00766591"/>
    <w:rsid w:val="007A005B"/>
    <w:rsid w:val="007A1B02"/>
    <w:rsid w:val="007B0CD9"/>
    <w:rsid w:val="007B6ADA"/>
    <w:rsid w:val="007C5CD5"/>
    <w:rsid w:val="007C70B0"/>
    <w:rsid w:val="007E7D0E"/>
    <w:rsid w:val="007F34C4"/>
    <w:rsid w:val="007F6911"/>
    <w:rsid w:val="008060E6"/>
    <w:rsid w:val="008273DC"/>
    <w:rsid w:val="00835358"/>
    <w:rsid w:val="0085343A"/>
    <w:rsid w:val="008C1085"/>
    <w:rsid w:val="008D2443"/>
    <w:rsid w:val="008D68BE"/>
    <w:rsid w:val="008E681B"/>
    <w:rsid w:val="008F1E1D"/>
    <w:rsid w:val="00910148"/>
    <w:rsid w:val="0091052F"/>
    <w:rsid w:val="00917BAD"/>
    <w:rsid w:val="0092185D"/>
    <w:rsid w:val="00923291"/>
    <w:rsid w:val="009246B3"/>
    <w:rsid w:val="009329A5"/>
    <w:rsid w:val="0095096E"/>
    <w:rsid w:val="009637E6"/>
    <w:rsid w:val="00990E7F"/>
    <w:rsid w:val="009926E0"/>
    <w:rsid w:val="00997FF0"/>
    <w:rsid w:val="009B342F"/>
    <w:rsid w:val="009B58C2"/>
    <w:rsid w:val="009D146B"/>
    <w:rsid w:val="009D787B"/>
    <w:rsid w:val="00A069AF"/>
    <w:rsid w:val="00A3649F"/>
    <w:rsid w:val="00A46D5A"/>
    <w:rsid w:val="00A52343"/>
    <w:rsid w:val="00A802CF"/>
    <w:rsid w:val="00A90E1F"/>
    <w:rsid w:val="00A914CF"/>
    <w:rsid w:val="00AB198C"/>
    <w:rsid w:val="00AB4D42"/>
    <w:rsid w:val="00AC5CD5"/>
    <w:rsid w:val="00AE7130"/>
    <w:rsid w:val="00AE7D26"/>
    <w:rsid w:val="00AF10ED"/>
    <w:rsid w:val="00AF65CF"/>
    <w:rsid w:val="00AF7A48"/>
    <w:rsid w:val="00B116EB"/>
    <w:rsid w:val="00B210A3"/>
    <w:rsid w:val="00B25571"/>
    <w:rsid w:val="00B25573"/>
    <w:rsid w:val="00B60CEE"/>
    <w:rsid w:val="00B71213"/>
    <w:rsid w:val="00B7241C"/>
    <w:rsid w:val="00B76B04"/>
    <w:rsid w:val="00BB6023"/>
    <w:rsid w:val="00BB6508"/>
    <w:rsid w:val="00BB6BCF"/>
    <w:rsid w:val="00BB78F3"/>
    <w:rsid w:val="00BC7B70"/>
    <w:rsid w:val="00BE2797"/>
    <w:rsid w:val="00BF0C5F"/>
    <w:rsid w:val="00C0071A"/>
    <w:rsid w:val="00C0417E"/>
    <w:rsid w:val="00C15E12"/>
    <w:rsid w:val="00C20AB7"/>
    <w:rsid w:val="00C238D1"/>
    <w:rsid w:val="00C310EC"/>
    <w:rsid w:val="00C36948"/>
    <w:rsid w:val="00C4767B"/>
    <w:rsid w:val="00C50B78"/>
    <w:rsid w:val="00C52CFB"/>
    <w:rsid w:val="00C569D5"/>
    <w:rsid w:val="00C6413D"/>
    <w:rsid w:val="00C70A4A"/>
    <w:rsid w:val="00C75809"/>
    <w:rsid w:val="00CB2D81"/>
    <w:rsid w:val="00CB5FCC"/>
    <w:rsid w:val="00CB79EA"/>
    <w:rsid w:val="00CC1F1F"/>
    <w:rsid w:val="00CF7316"/>
    <w:rsid w:val="00D03DA5"/>
    <w:rsid w:val="00D21798"/>
    <w:rsid w:val="00D37A2C"/>
    <w:rsid w:val="00D8053B"/>
    <w:rsid w:val="00D97EFB"/>
    <w:rsid w:val="00DA60EC"/>
    <w:rsid w:val="00DB23F8"/>
    <w:rsid w:val="00DC662E"/>
    <w:rsid w:val="00DD04C4"/>
    <w:rsid w:val="00DD4776"/>
    <w:rsid w:val="00DD6959"/>
    <w:rsid w:val="00DE60A2"/>
    <w:rsid w:val="00DF1936"/>
    <w:rsid w:val="00E376F9"/>
    <w:rsid w:val="00E444C2"/>
    <w:rsid w:val="00E458F8"/>
    <w:rsid w:val="00E50002"/>
    <w:rsid w:val="00E52C9A"/>
    <w:rsid w:val="00E56111"/>
    <w:rsid w:val="00E571CE"/>
    <w:rsid w:val="00E845BD"/>
    <w:rsid w:val="00E96C16"/>
    <w:rsid w:val="00EA2196"/>
    <w:rsid w:val="00EB51A2"/>
    <w:rsid w:val="00EB766F"/>
    <w:rsid w:val="00ED2428"/>
    <w:rsid w:val="00EF6B08"/>
    <w:rsid w:val="00F01AF2"/>
    <w:rsid w:val="00F2368D"/>
    <w:rsid w:val="00F326EC"/>
    <w:rsid w:val="00F40999"/>
    <w:rsid w:val="00F44034"/>
    <w:rsid w:val="00F44376"/>
    <w:rsid w:val="00F478BC"/>
    <w:rsid w:val="00F578DC"/>
    <w:rsid w:val="00F91924"/>
    <w:rsid w:val="00F95662"/>
    <w:rsid w:val="00F969C9"/>
    <w:rsid w:val="00FB2CD3"/>
    <w:rsid w:val="00FD7348"/>
    <w:rsid w:val="00FE412F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F52B99EC-9D13-41E6-9CF4-859C99D2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table" w:styleId="Tabellenraster">
    <w:name w:val="Table Grid"/>
    <w:basedOn w:val="NormaleTabelle"/>
    <w:uiPriority w:val="39"/>
    <w:rsid w:val="000474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5">
    <w:name w:val="Plain Table 5"/>
    <w:basedOn w:val="NormaleTabelle"/>
    <w:uiPriority w:val="45"/>
    <w:rsid w:val="003471D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itternetztabelle3Akzent5">
    <w:name w:val="Grid Table 3 Accent 5"/>
    <w:basedOn w:val="NormaleTabelle"/>
    <w:uiPriority w:val="48"/>
    <w:rsid w:val="003471D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Gitternetztabelle3">
    <w:name w:val="Grid Table 3"/>
    <w:basedOn w:val="NormaleTabelle"/>
    <w:uiPriority w:val="48"/>
    <w:rsid w:val="007E7D0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emf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emf"/><Relationship Id="rId47" Type="http://schemas.openxmlformats.org/officeDocument/2006/relationships/image" Target="media/image38.emf"/><Relationship Id="rId50" Type="http://schemas.openxmlformats.org/officeDocument/2006/relationships/image" Target="media/image41.emf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emf"/><Relationship Id="rId2" Type="http://schemas.openxmlformats.org/officeDocument/2006/relationships/customXml" Target="../customXml/item2.xml"/><Relationship Id="rId16" Type="http://schemas.openxmlformats.org/officeDocument/2006/relationships/image" Target="media/image8.emf"/><Relationship Id="rId20" Type="http://schemas.openxmlformats.org/officeDocument/2006/relationships/hyperlink" Target="https://www.fi-star.eu/publications/deliverables.html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emf"/><Relationship Id="rId45" Type="http://schemas.openxmlformats.org/officeDocument/2006/relationships/image" Target="media/image36.emf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emf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emf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emf"/><Relationship Id="rId48" Type="http://schemas.openxmlformats.org/officeDocument/2006/relationships/image" Target="media/image39.emf"/><Relationship Id="rId8" Type="http://schemas.openxmlformats.org/officeDocument/2006/relationships/endnotes" Target="endnotes.xml"/><Relationship Id="rId51" Type="http://schemas.openxmlformats.org/officeDocument/2006/relationships/image" Target="media/image42.emf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2015-09-17T00:00:00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AA02E3A-2383-48AE-9480-C48FAFA39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38</Pages>
  <Words>1963</Words>
  <Characters>12370</Characters>
  <Application>Microsoft Office Word</Application>
  <DocSecurity>0</DocSecurity>
  <Lines>103</Lines>
  <Paragraphs>28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14305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183</cp:revision>
  <dcterms:created xsi:type="dcterms:W3CDTF">2015-09-19T09:29:00Z</dcterms:created>
  <dcterms:modified xsi:type="dcterms:W3CDTF">2015-12-04T17:03:00Z</dcterms:modified>
</cp:coreProperties>
</file>