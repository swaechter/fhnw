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B061E" w:rsidRPr="002666EB" w:rsidRDefault="008B061E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2666E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8B061E" w:rsidRPr="002666EB" w:rsidRDefault="008B061E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Modul Informatikrecht (</w:t>
                                </w:r>
                                <w:proofErr w:type="spellStart"/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infre</w:t>
                                </w:r>
                                <w:proofErr w:type="spellEnd"/>
                                <w:r w:rsidRPr="002666EB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8B061E" w:rsidRPr="00AF65CF" w:rsidRDefault="008B061E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8B061E" w:rsidRPr="002666EB" w:rsidRDefault="008B061E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2666E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8B061E" w:rsidRPr="002666EB" w:rsidRDefault="008B061E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2666EB">
                            <w:rPr>
                              <w:sz w:val="40"/>
                              <w:szCs w:val="40"/>
                            </w:rPr>
                            <w:t>Modul Informatikrecht (</w:t>
                          </w:r>
                          <w:proofErr w:type="spellStart"/>
                          <w:r w:rsidRPr="002666EB">
                            <w:rPr>
                              <w:sz w:val="40"/>
                              <w:szCs w:val="40"/>
                            </w:rPr>
                            <w:t>infre</w:t>
                          </w:r>
                          <w:proofErr w:type="spellEnd"/>
                          <w:r w:rsidRPr="002666EB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8B061E" w:rsidRPr="00AF65CF" w:rsidRDefault="008B061E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8B061E" w:rsidRDefault="008B061E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8B061E" w:rsidRDefault="008B061E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p w:rsidR="00EC31E1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2850568" w:history="1">
            <w:r w:rsidR="00EC31E1" w:rsidRPr="00E531DB">
              <w:rPr>
                <w:rStyle w:val="Hyperlink"/>
                <w:noProof/>
              </w:rPr>
              <w:t>1</w:t>
            </w:r>
            <w:r w:rsidR="00EC31E1">
              <w:rPr>
                <w:rFonts w:eastAsiaTheme="minorEastAsia"/>
                <w:noProof/>
                <w:lang w:eastAsia="de-CH"/>
              </w:rPr>
              <w:tab/>
            </w:r>
            <w:r w:rsidR="00EC31E1" w:rsidRPr="00E531DB">
              <w:rPr>
                <w:rStyle w:val="Hyperlink"/>
                <w:noProof/>
              </w:rPr>
              <w:t>Einleitung</w:t>
            </w:r>
            <w:r w:rsidR="00EC31E1">
              <w:rPr>
                <w:noProof/>
                <w:webHidden/>
              </w:rPr>
              <w:tab/>
            </w:r>
            <w:r w:rsidR="00EC31E1">
              <w:rPr>
                <w:noProof/>
                <w:webHidden/>
              </w:rPr>
              <w:fldChar w:fldCharType="begin"/>
            </w:r>
            <w:r w:rsidR="00EC31E1">
              <w:rPr>
                <w:noProof/>
                <w:webHidden/>
              </w:rPr>
              <w:instrText xml:space="preserve"> PAGEREF _Toc472850568 \h </w:instrText>
            </w:r>
            <w:r w:rsidR="00EC31E1">
              <w:rPr>
                <w:noProof/>
                <w:webHidden/>
              </w:rPr>
            </w:r>
            <w:r w:rsidR="00EC31E1">
              <w:rPr>
                <w:noProof/>
                <w:webHidden/>
              </w:rPr>
              <w:fldChar w:fldCharType="separate"/>
            </w:r>
            <w:r w:rsidR="00EC31E1">
              <w:rPr>
                <w:noProof/>
                <w:webHidden/>
              </w:rPr>
              <w:t>7</w:t>
            </w:r>
            <w:r w:rsidR="00EC31E1"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69" w:history="1">
            <w:r w:rsidRPr="00E531D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70" w:history="1">
            <w:r w:rsidRPr="00E531D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71" w:history="1">
            <w:r w:rsidRPr="00E531D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572" w:history="1">
            <w:r w:rsidRPr="00E531D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73" w:history="1">
            <w:r w:rsidRPr="00E531D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Einführung in das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74" w:history="1">
            <w:r w:rsidRPr="00E531D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Ordnungsregeln in der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75" w:history="1">
            <w:r w:rsidRPr="00E531D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Ordnungsregeln heute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76" w:history="1">
            <w:r w:rsidRPr="00E531DB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Was ist IT 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77" w:history="1">
            <w:r w:rsidRPr="00E531DB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Welches Recht gilt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78" w:history="1">
            <w:r w:rsidRPr="00E531DB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Überblick über die Rechtsordnung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79" w:history="1">
            <w:r w:rsidRPr="00E531DB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Welche Rechtsgebiete kommen in der IT zur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80" w:history="1">
            <w:r w:rsidRPr="00E531DB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Auszug aus dem Zivilgesetzbuch (ZGB)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81" w:history="1">
            <w:r w:rsidRPr="00E531DB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Umfang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82" w:history="1">
            <w:r w:rsidRPr="00E531DB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Einleitungsartikel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83" w:history="1">
            <w:r w:rsidRPr="00E531DB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Personenrecht und Schutz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84" w:history="1">
            <w:r w:rsidRPr="00E531DB">
              <w:rPr>
                <w:rStyle w:val="Hyperlink"/>
                <w:noProof/>
              </w:rPr>
              <w:t>2.8.4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Personenrecht und Namensschutz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85" w:history="1">
            <w:r w:rsidRPr="00E531DB">
              <w:rPr>
                <w:rStyle w:val="Hyperlink"/>
                <w:noProof/>
              </w:rPr>
              <w:t>2.8.5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Beginn und Beendigung der Persönlichkeit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86" w:history="1">
            <w:r w:rsidRPr="00E531DB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Fallbeispiele zum Persönlichkeitsrecht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587" w:history="1">
            <w:r w:rsidRPr="00E531D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88" w:history="1">
            <w:r w:rsidRPr="00E531DB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Zusammenhang Personenrecht/Persönlichkeitsschutz und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89" w:history="1">
            <w:r w:rsidRPr="00E531DB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90" w:history="1">
            <w:r w:rsidRPr="00E531DB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Rechtliche Grundlagen des Datenschutzes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91" w:history="1">
            <w:r w:rsidRPr="00E531DB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Datenschutzrechtliche Grundbegriffe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92" w:history="1">
            <w:r w:rsidRPr="00E531DB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Grundsätze des Datenschutzes (DSG 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93" w:history="1">
            <w:r w:rsidRPr="00E531DB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Grundsatz 1 (Rechtmässigkeit)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94" w:history="1">
            <w:r w:rsidRPr="00E531DB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Grundsatz 2 (Zweckmässigkeit)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95" w:history="1">
            <w:r w:rsidRPr="00E531DB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Grundsatz 3 (Verhältnismässigkeit)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96" w:history="1">
            <w:r w:rsidRPr="00E531DB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Rechtfertigungsgründe (DSG 13 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97" w:history="1">
            <w:r w:rsidRPr="00E531DB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98" w:history="1">
            <w:r w:rsidRPr="00E531DB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Umgang mit besonders schützenswerten Daten und Persönlichkeitsprofilen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599" w:history="1">
            <w:r w:rsidRPr="00E531DB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Bekanntgabe von Daten ins Ausland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00" w:history="1">
            <w:r w:rsidRPr="00E531DB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Meldepflicht an EDÖB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01" w:history="1">
            <w:r w:rsidRPr="00E531DB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Datenbearbeitung durch Dritte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02" w:history="1">
            <w:r w:rsidRPr="00E531DB">
              <w:rPr>
                <w:rStyle w:val="Hyperlink"/>
                <w:noProof/>
              </w:rPr>
              <w:t>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Aspekte des Datenschutzes – Datenschutz am Arbeitsplatz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03" w:history="1">
            <w:r w:rsidRPr="00E531DB">
              <w:rPr>
                <w:rStyle w:val="Hyperlink"/>
                <w:noProof/>
              </w:rPr>
              <w:t>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Datenschutz im e-Commerce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604" w:history="1">
            <w:r w:rsidRPr="00E531D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05" w:history="1">
            <w:r w:rsidRPr="00E531DB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Datenschutz im Gesundheitswesen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06" w:history="1">
            <w:r w:rsidRPr="00E531DB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Datenschutz bei Big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07" w:history="1">
            <w:r w:rsidRPr="00E531DB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Aufsicht und Kontrolle - Eidgenössische Datenschutz- und Öffentlichkeitsbeauftragter (EDÖB)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08" w:history="1">
            <w:r w:rsidRPr="00E531DB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Aufsicht und Kontrolle im privaten Bereich – der betriebliche Datenschutzbeauftragter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09" w:history="1">
            <w:r w:rsidRPr="00E531DB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Rechtschutz und Sanktionen im Datenschutzgesetz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10" w:history="1">
            <w:r w:rsidRPr="00E531DB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Perspektiven im Datenschutz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11" w:history="1">
            <w:r w:rsidRPr="00E531DB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Fallbeispiel Google Street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12" w:history="1">
            <w:r w:rsidRPr="00E531DB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Fallbeispiel Prominentenportrait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13" w:history="1">
            <w:r w:rsidRPr="00E531DB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Fallbeispiel Datenherausgabe durch eine 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614" w:history="1">
            <w:r w:rsidRPr="00E531D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15" w:history="1">
            <w:r w:rsidRPr="00E531DB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Einführung in das Immaterialgüterrecht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16" w:history="1">
            <w:r w:rsidRPr="00E531DB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Was sind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17" w:history="1">
            <w:r w:rsidRPr="00E531DB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Weshalb brauchen wir Immaterialgüterrechte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18" w:history="1">
            <w:r w:rsidRPr="00E531DB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Wettbewerbungsfähigkeit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19" w:history="1">
            <w:r w:rsidRPr="00E531DB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Funktionen des Immaterialgüterrechtes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20" w:history="1">
            <w:r w:rsidRPr="00E531DB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Grenzen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21" w:history="1">
            <w:r w:rsidRPr="00E531DB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Verschiedene Schutzrechte für verschiedene Bedürfnisse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22" w:history="1">
            <w:r w:rsidRPr="00E531DB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Einleitung der Schutzrechte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23" w:history="1">
            <w:r w:rsidRPr="00E531DB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Softwareschutz durch das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24" w:history="1">
            <w:r w:rsidRPr="00E531DB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Aufbau des Urheberrechtes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25" w:history="1">
            <w:r w:rsidRPr="00E531DB">
              <w:rPr>
                <w:rStyle w:val="Hyperlink"/>
                <w:noProof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Schutzgegenstand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26" w:history="1">
            <w:r w:rsidRPr="00E531DB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Schutzgegenstand 2: Werkbegriff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27" w:history="1">
            <w:r w:rsidRPr="00E531DB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Fallbeispiele Affenmalerei und andere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28" w:history="1">
            <w:r w:rsidRPr="00E531DB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Werkkategorien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29" w:history="1">
            <w:r w:rsidRPr="00E531DB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Sonderfall Computerprogramm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30" w:history="1">
            <w:r w:rsidRPr="00E531DB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Entschlüsselung von Computerprogrammen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31" w:history="1">
            <w:r w:rsidRPr="00E531DB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Geschützte Entwürfe und Sammelwerke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32" w:history="1">
            <w:r w:rsidRPr="00E531DB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Abgrenzung Urheberrechtsgesetz und Patentschutz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33" w:history="1">
            <w:r w:rsidRPr="00E531DB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Beispiele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634" w:history="1">
            <w:r w:rsidRPr="00E531D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5 &amp;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35" w:history="1">
            <w:r w:rsidRPr="00E531DB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Wie wird man Urheber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36" w:history="1">
            <w:r w:rsidRPr="00E531DB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Inhalt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37" w:history="1">
            <w:r w:rsidRPr="00E531DB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Schranken des Urheberrechts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38" w:history="1">
            <w:r w:rsidRPr="00E531DB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39" w:history="1">
            <w:r w:rsidRPr="00E531DB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Urheberrecht im Arbeitsverhältnis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40" w:history="1">
            <w:r w:rsidRPr="00E531DB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Schutzdauer im Urheberrecht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41" w:history="1">
            <w:r w:rsidRPr="00E531DB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Patentrecht und wirtschaftliche Gründe der Patentierung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42" w:history="1">
            <w:r w:rsidRPr="00E531DB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Grundprinzipien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43" w:history="1">
            <w:r w:rsidRPr="00E531DB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Gesetzliche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44" w:history="1">
            <w:r w:rsidRPr="00E531DB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Was ist geschützt als Schutzgegenstand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45" w:history="1">
            <w:r w:rsidRPr="00E531DB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Was ist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46" w:history="1">
            <w:r w:rsidRPr="00E531DB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Was ist patentierbar und die rechtlichen Voraussetzungen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47" w:history="1">
            <w:r w:rsidRPr="00E531DB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Was ist nicht patentfähig und was ist nicht patentierbar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48" w:history="1">
            <w:r w:rsidRPr="00E531DB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Welche Arten von Patenten gibt 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49" w:history="1">
            <w:r w:rsidRPr="00E531DB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Schutzvoraussetzungen im Einzelnen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50" w:history="1">
            <w:r w:rsidRPr="00E531DB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«Nicht naheliegen» im Bezug zum Stand der Technik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51" w:history="1">
            <w:r w:rsidRPr="00E531DB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Technizität am Beispiel von Softwarepatenten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52" w:history="1">
            <w:r w:rsidRPr="00E531DB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Beurteilung des Nichtnaheliegens und deren Beurteilung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53" w:history="1">
            <w:r w:rsidRPr="00E531DB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Erwerb und Rechtsübergang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54" w:history="1">
            <w:r w:rsidRPr="00E531DB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Wie bekomme ich ein Patent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55" w:history="1">
            <w:r w:rsidRPr="00E531DB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Inhalt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56" w:history="1">
            <w:r w:rsidRPr="00E531DB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Schranken des Patentrechts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57" w:history="1">
            <w:r w:rsidRPr="00E531DB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Erfindung im Rahmen eines Vertragsverhältnisses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58" w:history="1">
            <w:r w:rsidRPr="00E531DB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Verletzungstatbestände und Erlöschensgründe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659" w:history="1">
            <w:r w:rsidRPr="00E531D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60" w:history="1">
            <w:r w:rsidRPr="00E531DB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Strafrechtliche Verantwortlichkeit im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61" w:history="1">
            <w:r w:rsidRPr="00E531DB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Geltungsbereich des schweizerischen Strafrechts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62" w:history="1">
            <w:r w:rsidRPr="00E531DB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Ausführungsort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63" w:history="1">
            <w:r w:rsidRPr="00E531DB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Erfolgsort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64" w:history="1">
            <w:r w:rsidRPr="00E531DB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Wer ist Täter, wer bloss Gehilfe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65" w:history="1">
            <w:r w:rsidRPr="00E531DB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Deliktgruppen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66" w:history="1">
            <w:r w:rsidRPr="00E531DB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Gruppe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67" w:history="1">
            <w:r w:rsidRPr="00E531DB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Gruppe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68" w:history="1">
            <w:r w:rsidRPr="00E531DB">
              <w:rPr>
                <w:rStyle w:val="Hyperlink"/>
                <w:noProof/>
              </w:rPr>
              <w:t>7.6.3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Gruppe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69" w:history="1">
            <w:r w:rsidRPr="00E531DB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Weitere Probleme der Verfolgung von Internetdelikten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70" w:history="1">
            <w:r w:rsidRPr="00E531DB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Strafrechtliche Verantwortung von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71" w:history="1">
            <w:r w:rsidRPr="00E531DB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Strafrechtliche Verantwortung von Providern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72" w:history="1">
            <w:r w:rsidRPr="00E531DB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Fallbeispiel Telekiosk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73" w:history="1">
            <w:r w:rsidRPr="00E531DB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Regelung der Verantwortlichkeit von Providern international und national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74" w:history="1">
            <w:r w:rsidRPr="00E531DB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Strafrechtliche Haftung des Linksetzers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75" w:history="1">
            <w:r w:rsidRPr="00E531DB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Fallbeispiel Strafrecht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676" w:history="1">
            <w:r w:rsidRPr="00E531DB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77" w:history="1">
            <w:r w:rsidRPr="00E531DB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IT-Sicherheit und rechtliche Grundlagen (DSG, StGB, URG, 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78" w:history="1">
            <w:r w:rsidRPr="00E531DB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79" w:history="1">
            <w:r w:rsidRPr="00E531DB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Datensicherheit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80" w:history="1">
            <w:r w:rsidRPr="00E531DB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Relevante Gefahrenbereiche bezüglich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81" w:history="1">
            <w:r w:rsidRPr="00E531DB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Relevante Grundsätze des DSG unter dem Blickwinkel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82" w:history="1">
            <w:r w:rsidRPr="00E531DB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Sicherheitsrelevante Bestimmungen des DSG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83" w:history="1">
            <w:r w:rsidRPr="00E531DB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Sicherheit durch vertragliche Regelung: Geheimhaltunsvereinbarung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84" w:history="1">
            <w:r w:rsidRPr="00E531DB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Sicherheit durch Backup 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85" w:history="1">
            <w:r w:rsidRPr="00E531DB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Sicherheit durch Escrow Agreement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86" w:history="1">
            <w:r w:rsidRPr="00E531DB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Überprüfung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87" w:history="1">
            <w:r w:rsidRPr="00E531DB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Weiterer rechtlicher Rahmen der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88" w:history="1">
            <w:r w:rsidRPr="00E531DB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Internationale Best Practices zur IT-Sicherheit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89" w:history="1">
            <w:r w:rsidRPr="00E531DB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Telekommunikations-/Fernmelde-, Multimedia und Internetrecht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90" w:history="1">
            <w:r w:rsidRPr="00E531DB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Exkurs BÜPF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91" w:history="1">
            <w:r w:rsidRPr="00E531DB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Sicherheitskonzept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692" w:history="1">
            <w:r w:rsidRPr="00E531DB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93" w:history="1">
            <w:r w:rsidRPr="00E531DB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Begriff der unerlaubten 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94" w:history="1">
            <w:r w:rsidRPr="00E531DB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Haftung für Schäden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95" w:history="1">
            <w:r w:rsidRPr="00E531DB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Haftungsgrundlage im Überblick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96" w:history="1">
            <w:r w:rsidRPr="00E531DB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Ausservertragliche Haftung des 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97" w:history="1">
            <w:r w:rsidRPr="00E531DB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Fallbeispiel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98" w:history="1">
            <w:r w:rsidRPr="00E531DB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Verschuldenshaftung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699" w:history="1">
            <w:r w:rsidRPr="00E531DB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Voraussetzung der Haftbarkeit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00" w:history="1">
            <w:r w:rsidRPr="00E531DB">
              <w:rPr>
                <w:rStyle w:val="Hyperlink"/>
                <w:noProof/>
              </w:rPr>
              <w:t>9.7.1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Erste Voraussetzung: Der Schaden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01" w:history="1">
            <w:r w:rsidRPr="00E531DB">
              <w:rPr>
                <w:rStyle w:val="Hyperlink"/>
                <w:noProof/>
              </w:rPr>
              <w:t>9.7.2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Zweite Voraussetzung: Widerrechtlichkeit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02" w:history="1">
            <w:r w:rsidRPr="00E531DB">
              <w:rPr>
                <w:rStyle w:val="Hyperlink"/>
                <w:noProof/>
              </w:rPr>
              <w:t>9.7.3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Dritte Voraussetzung: Kausalzusammenhang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03" w:history="1">
            <w:r w:rsidRPr="00E531DB">
              <w:rPr>
                <w:rStyle w:val="Hyperlink"/>
                <w:noProof/>
              </w:rPr>
              <w:t>9.7.4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Vierte Voraussetzung: Verschulden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04" w:history="1">
            <w:r w:rsidRPr="00E531DB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Kausalhaftung des 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05" w:history="1">
            <w:r w:rsidRPr="00E531DB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Geschäftsherrenhaftung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06" w:history="1">
            <w:r w:rsidRPr="00E531DB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Werkeigentümerhaftung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07" w:history="1">
            <w:r w:rsidRPr="00E531DB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Weitere Kausalhaftungen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08" w:history="1">
            <w:r w:rsidRPr="00E531DB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Exkurs: Produktehaftpflichtgesetz PrHG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09" w:history="1">
            <w:r w:rsidRPr="00E531DB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Exkurs: Produktehaftpflichtgesetz PrHG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10" w:history="1">
            <w:r w:rsidRPr="00E531DB">
              <w:rPr>
                <w:rStyle w:val="Hyperlink"/>
                <w:noProof/>
              </w:rPr>
              <w:t>9.14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Produkteigenschaft von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11" w:history="1">
            <w:r w:rsidRPr="00E531DB">
              <w:rPr>
                <w:rStyle w:val="Hyperlink"/>
                <w:noProof/>
              </w:rPr>
              <w:t>9.15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Exkurs: Produktehaftpflichtgesetz PrHG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12" w:history="1">
            <w:r w:rsidRPr="00E531DB">
              <w:rPr>
                <w:rStyle w:val="Hyperlink"/>
                <w:noProof/>
              </w:rPr>
              <w:t>9.16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Exkurs: Produktsicherheitsgesetz PRSG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13" w:history="1">
            <w:r w:rsidRPr="00E531DB">
              <w:rPr>
                <w:rStyle w:val="Hyperlink"/>
                <w:noProof/>
              </w:rPr>
              <w:t>9.17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Exkurs: Produktsicherheitsgesetz PRSG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14" w:history="1">
            <w:r w:rsidRPr="00E531DB">
              <w:rPr>
                <w:rStyle w:val="Hyperlink"/>
                <w:noProof/>
              </w:rPr>
              <w:t>9.18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Mehrheit von Haftungsgründen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15" w:history="1">
            <w:r w:rsidRPr="00E531DB">
              <w:rPr>
                <w:rStyle w:val="Hyperlink"/>
                <w:noProof/>
              </w:rPr>
              <w:t>9.19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Mehrheit von Haftpflichtigen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716" w:history="1">
            <w:r w:rsidRPr="00E531DB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17" w:history="1">
            <w:r w:rsidRPr="00E531DB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Verjährung im Haftpflichtrecht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18" w:history="1">
            <w:r w:rsidRPr="00E531DB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Verträge im Obligationenrecht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19" w:history="1">
            <w:r w:rsidRPr="00E531DB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Besonderheiten des Vertragsabschlusses bei IT Verträgen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20" w:history="1">
            <w:r w:rsidRPr="00E531DB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Vertragsschluss und Widerruf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21" w:history="1">
            <w:r w:rsidRPr="00E531DB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Besonderer Teil im Obligationenrecht: Einzelne Vertragsverhältnisse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22" w:history="1">
            <w:r w:rsidRPr="00E531DB">
              <w:rPr>
                <w:rStyle w:val="Hyperlink"/>
                <w:noProof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Besondere Vertragstypen im e-Geschäftsverkehr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23" w:history="1">
            <w:r w:rsidRPr="00E531DB">
              <w:rPr>
                <w:rStyle w:val="Hyperlink"/>
                <w:noProof/>
              </w:rPr>
              <w:t>10.7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Einzelne Vertragsverhältnisse im speziellen Teil des Obligationenrechts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24" w:history="1">
            <w:r w:rsidRPr="00E531DB">
              <w:rPr>
                <w:rStyle w:val="Hyperlink"/>
                <w:noProof/>
              </w:rPr>
              <w:t>10.8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Die Einordnung der IT Verträge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25" w:history="1">
            <w:r w:rsidRPr="00E531DB">
              <w:rPr>
                <w:rStyle w:val="Hyperlink"/>
                <w:noProof/>
              </w:rPr>
              <w:t>10.9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Der Kaufvertrag im Obligationenrecht 184 und folgende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26" w:history="1">
            <w:r w:rsidRPr="00E531DB">
              <w:rPr>
                <w:rStyle w:val="Hyperlink"/>
                <w:noProof/>
              </w:rPr>
              <w:t>10.10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Abgrenzungen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27" w:history="1">
            <w:r w:rsidRPr="00E531DB">
              <w:rPr>
                <w:rStyle w:val="Hyperlink"/>
                <w:noProof/>
              </w:rPr>
              <w:t>10.11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Arten von Kaufverträgen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28" w:history="1">
            <w:r w:rsidRPr="00E531DB">
              <w:rPr>
                <w:rStyle w:val="Hyperlink"/>
                <w:noProof/>
              </w:rPr>
              <w:t>10.12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Regeln für Nutzen und Gefahrentragung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29" w:history="1">
            <w:r w:rsidRPr="00E531DB">
              <w:rPr>
                <w:rStyle w:val="Hyperlink"/>
                <w:noProof/>
              </w:rPr>
              <w:t>10.13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Praxisbeispiel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730" w:history="1">
            <w:r w:rsidRPr="00E531DB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731" w:history="1">
            <w:r w:rsidRPr="00E531DB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12 &amp;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32" w:history="1">
            <w:r w:rsidRPr="00E531DB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Überblick zu Verletzungen beim Kaufvertrag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33" w:history="1">
            <w:r w:rsidRPr="00E531DB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Vertragsverletzungen durch den Verkäufer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34" w:history="1">
            <w:r w:rsidRPr="00E531DB">
              <w:rPr>
                <w:rStyle w:val="Hyperlink"/>
                <w:noProof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Vertragsverletzungen durch den Käufer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35" w:history="1">
            <w:r w:rsidRPr="00E531DB">
              <w:rPr>
                <w:rStyle w:val="Hyperlink"/>
                <w:noProof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Abzahlungskauf und das Bundesgesetz über den Konsumkredit (SR 221.214.1)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36" w:history="1">
            <w:r w:rsidRPr="00E531DB">
              <w:rPr>
                <w:rStyle w:val="Hyperlink"/>
                <w:noProof/>
              </w:rPr>
              <w:t>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Leasingverträge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37" w:history="1">
            <w:r w:rsidRPr="00E531DB">
              <w:rPr>
                <w:rStyle w:val="Hyperlink"/>
                <w:noProof/>
              </w:rPr>
              <w:t>12.6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Arten des Leasings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38" w:history="1">
            <w:r w:rsidRPr="00E531DB">
              <w:rPr>
                <w:rStyle w:val="Hyperlink"/>
                <w:noProof/>
              </w:rPr>
              <w:t>12.7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Form und Beendigung des Leasingvertrages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39" w:history="1">
            <w:r w:rsidRPr="00E531DB">
              <w:rPr>
                <w:rStyle w:val="Hyperlink"/>
                <w:noProof/>
              </w:rPr>
              <w:t>12.8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Lizenzvertrag im Überblick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40" w:history="1">
            <w:r w:rsidRPr="00E531DB">
              <w:rPr>
                <w:rStyle w:val="Hyperlink"/>
                <w:noProof/>
              </w:rPr>
              <w:t>12.9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Pflichten des Lizenzgebers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41" w:history="1">
            <w:r w:rsidRPr="00E531DB">
              <w:rPr>
                <w:rStyle w:val="Hyperlink"/>
                <w:noProof/>
              </w:rPr>
              <w:t>12.10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Pflichten des Lizenznehmers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42" w:history="1">
            <w:r w:rsidRPr="00E531DB">
              <w:rPr>
                <w:rStyle w:val="Hyperlink"/>
                <w:noProof/>
              </w:rPr>
              <w:t>12.11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Leistungsstörungen im Lizenzvertrag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43" w:history="1">
            <w:r w:rsidRPr="00E531DB">
              <w:rPr>
                <w:rStyle w:val="Hyperlink"/>
                <w:noProof/>
              </w:rPr>
              <w:t>12.12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Folgen bei Leistungsstörung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744" w:history="1">
            <w:r w:rsidRPr="00E531DB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45" w:history="1">
            <w:r w:rsidRPr="00E531DB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Verträge auf Arbeitsleistung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46" w:history="1">
            <w:r w:rsidRPr="00E531DB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Aus dem Arbeitsvertragsrecht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747" w:history="1">
            <w:r w:rsidRPr="00E531DB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2850748" w:history="1">
            <w:r w:rsidRPr="00E531DB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49" w:history="1">
            <w:r w:rsidRPr="00E531DB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Auftrag gemäss OR 394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50" w:history="1">
            <w:r w:rsidRPr="00E531DB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Werkvertrag gemäss OR 363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51" w:history="1">
            <w:r w:rsidRPr="00E531DB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Rechtschutz im IT-Vertragsrecht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52" w:history="1">
            <w:r w:rsidRPr="00E531DB">
              <w:rPr>
                <w:rStyle w:val="Hyperlink"/>
                <w:noProof/>
              </w:rPr>
              <w:t>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IT-Verträge im Einzelnen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53" w:history="1">
            <w:r w:rsidRPr="00E531DB">
              <w:rPr>
                <w:rStyle w:val="Hyperlink"/>
                <w:noProof/>
              </w:rPr>
              <w:t>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Einordnung der IT-Verträge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54" w:history="1">
            <w:r w:rsidRPr="00E531DB">
              <w:rPr>
                <w:rStyle w:val="Hyperlink"/>
                <w:noProof/>
              </w:rPr>
              <w:t>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Checklisten für massgebende Kriterien für die Vertragstypen Zuordnung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55" w:history="1">
            <w:r w:rsidRPr="00E531DB">
              <w:rPr>
                <w:rStyle w:val="Hyperlink"/>
                <w:noProof/>
              </w:rPr>
              <w:t>15.7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Checklisten für den Aufbau und Inhalt des IT-Vertrages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56" w:history="1">
            <w:r w:rsidRPr="00E531DB">
              <w:rPr>
                <w:rStyle w:val="Hyperlink"/>
                <w:noProof/>
              </w:rPr>
              <w:t>15.8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Checklisten: Abnahme in der 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57" w:history="1">
            <w:r w:rsidRPr="00E531DB">
              <w:rPr>
                <w:rStyle w:val="Hyperlink"/>
                <w:noProof/>
              </w:rPr>
              <w:t>15.9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Checklisten: IT-Arbeitsvertrag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31E1" w:rsidRDefault="00EC31E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2850758" w:history="1">
            <w:r w:rsidRPr="00E531DB">
              <w:rPr>
                <w:rStyle w:val="Hyperlink"/>
                <w:noProof/>
              </w:rPr>
              <w:t>15.10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531DB">
              <w:rPr>
                <w:rStyle w:val="Hyperlink"/>
                <w:noProof/>
              </w:rPr>
              <w:t>Checklisten: IT-Auftrag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_Toc472850758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  <w:bookmarkStart w:id="0" w:name="_GoBack"/>
      <w:bookmarkEnd w:id="0"/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285056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285056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2666EB">
        <w:t>infre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285057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Softwareschutz durch d</w:t>
      </w:r>
      <w:r>
        <w:t>as Urheber- und das Patentrecht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Datenschutzrechtliche Pro</w:t>
      </w:r>
      <w:r>
        <w:t>bleme in der IT und ihre Lösung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Telekommunikationsrecht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>
        <w:t>IT-Verträge inklusive AGB</w:t>
      </w:r>
    </w:p>
    <w:p w:rsidR="002666EB" w:rsidRDefault="002666EB" w:rsidP="002666EB">
      <w:pPr>
        <w:pStyle w:val="ListParagraph"/>
        <w:numPr>
          <w:ilvl w:val="0"/>
          <w:numId w:val="2"/>
        </w:numPr>
      </w:pPr>
      <w:r w:rsidRPr="002666EB">
        <w:t>IT-Sich</w:t>
      </w:r>
      <w:r>
        <w:t>erheit und Computerkriminalität</w:t>
      </w:r>
    </w:p>
    <w:p w:rsidR="003A70B0" w:rsidRDefault="002666EB" w:rsidP="002666EB">
      <w:pPr>
        <w:pStyle w:val="ListParagraph"/>
        <w:numPr>
          <w:ilvl w:val="0"/>
          <w:numId w:val="2"/>
        </w:numPr>
      </w:pPr>
      <w:r w:rsidRPr="002666EB">
        <w:t>Workshops und IT-Sicherheitskonzept aus rechtlicher Sicht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2850571"/>
      <w:r>
        <w:t>Prüfungen</w:t>
      </w:r>
      <w:bookmarkEnd w:id="12"/>
      <w:bookmarkEnd w:id="13"/>
      <w:bookmarkEnd w:id="14"/>
      <w:bookmarkEnd w:id="15"/>
    </w:p>
    <w:p w:rsidR="006B0D09" w:rsidRDefault="006B0D09" w:rsidP="006B0D09">
      <w:r>
        <w:t xml:space="preserve">Das Modul setzt sich </w:t>
      </w:r>
      <w:proofErr w:type="gramStart"/>
      <w:r>
        <w:t>aus folgenden</w:t>
      </w:r>
      <w:proofErr w:type="gramEnd"/>
      <w:r>
        <w:t xml:space="preserve"> Komponenten zusammen: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Aktive Präsenz an 12 von 15 Lehrveranstaltungen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3 von 4 Workshops</w:t>
      </w:r>
    </w:p>
    <w:p w:rsidR="006B0D09" w:rsidRDefault="006B0D09" w:rsidP="006B0D09">
      <w:pPr>
        <w:pStyle w:val="ListParagraph"/>
        <w:numPr>
          <w:ilvl w:val="0"/>
          <w:numId w:val="3"/>
        </w:numPr>
      </w:pPr>
      <w:r>
        <w:t>Teilnahme an der Gruppenarbeit „IT Sicherheitskonzept“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2850572"/>
      <w:r>
        <w:lastRenderedPageBreak/>
        <w:t>Woche 1</w:t>
      </w:r>
      <w:bookmarkEnd w:id="16"/>
    </w:p>
    <w:p w:rsidR="00973D65" w:rsidRDefault="006B0D09" w:rsidP="006B0D09">
      <w:pPr>
        <w:pStyle w:val="Heading2"/>
      </w:pPr>
      <w:bookmarkStart w:id="17" w:name="_Toc472850573"/>
      <w:r>
        <w:t>Einführung in das Recht</w:t>
      </w:r>
      <w:bookmarkEnd w:id="17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46EC86EC" wp14:editId="7B00EF9C">
            <wp:extent cx="5144135" cy="2796614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0311" cy="28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8" w:name="_Toc472850574"/>
      <w:r>
        <w:t>Ordnungsregeln in der IT</w:t>
      </w:r>
      <w:bookmarkEnd w:id="18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6DF538BE" wp14:editId="738EC1A3">
            <wp:extent cx="5061528" cy="2890070"/>
            <wp:effectExtent l="0" t="0" r="6350" b="571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1685" cy="28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19" w:name="_Toc472850575"/>
      <w:r>
        <w:t>Ordnungsregeln heute</w:t>
      </w:r>
      <w:bookmarkEnd w:id="19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46A78AB7" wp14:editId="24817C1A">
            <wp:extent cx="5412509" cy="832877"/>
            <wp:effectExtent l="0" t="0" r="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348" cy="8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0" w:name="_Toc472850576"/>
      <w:r>
        <w:t>Was ist IT Recht</w:t>
      </w:r>
      <w:bookmarkEnd w:id="20"/>
    </w:p>
    <w:p w:rsidR="006B0D09" w:rsidRDefault="00DF5BC1" w:rsidP="00AF65CF">
      <w:r>
        <w:rPr>
          <w:noProof/>
          <w:lang w:eastAsia="de-CH"/>
        </w:rPr>
        <w:drawing>
          <wp:inline distT="0" distB="0" distL="0" distR="0" wp14:anchorId="1682C152" wp14:editId="313F3265">
            <wp:extent cx="5394037" cy="941816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3289" cy="94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1" w:name="_Toc472850577"/>
      <w:r>
        <w:lastRenderedPageBreak/>
        <w:t>Welches Recht gilt</w:t>
      </w:r>
      <w:bookmarkEnd w:id="21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607D0ABB" wp14:editId="3811910F">
            <wp:extent cx="5061528" cy="3009467"/>
            <wp:effectExtent l="0" t="0" r="6350" b="63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8725" cy="301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2" w:name="_Toc472850578"/>
      <w:r>
        <w:t>Überblick über die Rechtsordnung</w:t>
      </w:r>
      <w:bookmarkEnd w:id="22"/>
    </w:p>
    <w:p w:rsidR="006B0D09" w:rsidRDefault="00DF5BC1" w:rsidP="006B0D09">
      <w:r>
        <w:rPr>
          <w:noProof/>
          <w:lang w:eastAsia="de-CH"/>
        </w:rPr>
        <w:drawing>
          <wp:inline distT="0" distB="0" distL="0" distR="0" wp14:anchorId="14F6C039" wp14:editId="59390107">
            <wp:extent cx="4313382" cy="184621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5584" cy="185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23" w:name="_Toc472850579"/>
      <w:r>
        <w:t>Welche Rechtsgebiete kommen in der IT zur Anwendung</w:t>
      </w:r>
      <w:bookmarkEnd w:id="23"/>
    </w:p>
    <w:p w:rsidR="006B0D09" w:rsidRDefault="007528F8" w:rsidP="00AF65CF">
      <w:r>
        <w:rPr>
          <w:noProof/>
          <w:lang w:eastAsia="de-CH"/>
        </w:rPr>
        <w:drawing>
          <wp:inline distT="0" distB="0" distL="0" distR="0" wp14:anchorId="7AE95DD4" wp14:editId="65C18A9F">
            <wp:extent cx="5153891" cy="2837140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2" cy="284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83F5A" w:rsidP="006B0D09">
      <w:pPr>
        <w:pStyle w:val="Heading2"/>
      </w:pPr>
      <w:bookmarkStart w:id="24" w:name="_Toc472850580"/>
      <w:r>
        <w:lastRenderedPageBreak/>
        <w:t>Auszug aus dem</w:t>
      </w:r>
      <w:r w:rsidR="006B0D09">
        <w:t xml:space="preserve"> Zivilgesetzbuch (ZGB)</w:t>
      </w:r>
      <w:bookmarkEnd w:id="24"/>
    </w:p>
    <w:p w:rsidR="001E3E35" w:rsidRPr="001E3E35" w:rsidRDefault="001E3E35" w:rsidP="001E3E35">
      <w:pPr>
        <w:pStyle w:val="Heading3"/>
      </w:pPr>
      <w:bookmarkStart w:id="25" w:name="_Toc472850581"/>
      <w:r>
        <w:t>Umfang</w:t>
      </w:r>
      <w:bookmarkEnd w:id="25"/>
    </w:p>
    <w:p w:rsidR="006B0D09" w:rsidRDefault="00683F5A" w:rsidP="00AF65CF">
      <w:r>
        <w:rPr>
          <w:noProof/>
          <w:lang w:eastAsia="de-CH"/>
        </w:rPr>
        <w:drawing>
          <wp:inline distT="0" distB="0" distL="0" distR="0" wp14:anchorId="4CEFD24C" wp14:editId="276393F7">
            <wp:extent cx="3980873" cy="2439338"/>
            <wp:effectExtent l="0" t="0" r="635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4857" cy="24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1E3E35" w:rsidP="001E3E35">
      <w:pPr>
        <w:pStyle w:val="Heading3"/>
      </w:pPr>
      <w:bookmarkStart w:id="26" w:name="_Toc472850582"/>
      <w:r>
        <w:t>Einleitungsartikel</w:t>
      </w:r>
      <w:bookmarkEnd w:id="26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323022DA" wp14:editId="7BB5E0E7">
            <wp:extent cx="5329382" cy="2171817"/>
            <wp:effectExtent l="0" t="0" r="508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917" cy="21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7" w:name="_Toc472850583"/>
      <w:r>
        <w:t>Personenrecht und Schutz der Persönlichkeit</w:t>
      </w:r>
      <w:bookmarkEnd w:id="27"/>
    </w:p>
    <w:p w:rsidR="001E3E35" w:rsidRDefault="00CA607D" w:rsidP="00AF65CF">
      <w:r>
        <w:rPr>
          <w:noProof/>
          <w:lang w:eastAsia="de-CH"/>
        </w:rPr>
        <w:drawing>
          <wp:inline distT="0" distB="0" distL="0" distR="0" wp14:anchorId="0B820AB6" wp14:editId="16E1A749">
            <wp:extent cx="5760720" cy="2930525"/>
            <wp:effectExtent l="0" t="0" r="0" b="317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35" w:rsidRDefault="00CA607D" w:rsidP="00CA607D">
      <w:pPr>
        <w:pStyle w:val="Heading3"/>
      </w:pPr>
      <w:bookmarkStart w:id="28" w:name="_Toc472850584"/>
      <w:r>
        <w:lastRenderedPageBreak/>
        <w:t>Personenrecht und Namensschutz</w:t>
      </w:r>
      <w:bookmarkEnd w:id="28"/>
    </w:p>
    <w:p w:rsidR="00A95762" w:rsidRDefault="00A95762" w:rsidP="00A95762">
      <w:r>
        <w:rPr>
          <w:noProof/>
          <w:lang w:eastAsia="de-CH"/>
        </w:rPr>
        <w:drawing>
          <wp:inline distT="0" distB="0" distL="0" distR="0" wp14:anchorId="69DB53B7" wp14:editId="1E27762A">
            <wp:extent cx="5347855" cy="3074782"/>
            <wp:effectExtent l="0" t="0" r="571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5686" cy="307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762" w:rsidRDefault="00886010" w:rsidP="00886010">
      <w:pPr>
        <w:pStyle w:val="Heading3"/>
      </w:pPr>
      <w:bookmarkStart w:id="29" w:name="_Toc472850585"/>
      <w:r>
        <w:t>Beginn und Beendigung der Persönlichkeit</w:t>
      </w:r>
      <w:bookmarkEnd w:id="29"/>
    </w:p>
    <w:p w:rsidR="00A95762" w:rsidRDefault="003059CD" w:rsidP="00A95762">
      <w:r>
        <w:rPr>
          <w:noProof/>
          <w:lang w:eastAsia="de-CH"/>
        </w:rPr>
        <w:drawing>
          <wp:inline distT="0" distB="0" distL="0" distR="0" wp14:anchorId="6AECE533" wp14:editId="1D21BB5B">
            <wp:extent cx="4895273" cy="1915049"/>
            <wp:effectExtent l="0" t="0" r="635" b="952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273" cy="191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09" w:rsidRDefault="006B0D09" w:rsidP="006B0D09">
      <w:pPr>
        <w:pStyle w:val="Heading2"/>
      </w:pPr>
      <w:bookmarkStart w:id="30" w:name="_Toc472850586"/>
      <w:r>
        <w:t>Fallbeispiele zum Persönlichkeitsrecht</w:t>
      </w:r>
      <w:bookmarkEnd w:id="30"/>
    </w:p>
    <w:p w:rsidR="006B0D09" w:rsidRDefault="00A249CD" w:rsidP="00AF65CF">
      <w:r>
        <w:rPr>
          <w:noProof/>
          <w:lang w:eastAsia="de-CH"/>
        </w:rPr>
        <w:drawing>
          <wp:inline distT="0" distB="0" distL="0" distR="0" wp14:anchorId="321D6634" wp14:editId="2CE6B20F">
            <wp:extent cx="5181600" cy="2735304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6948" cy="27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A4" w:rsidRDefault="000512A4" w:rsidP="00AF65CF"/>
    <w:p w:rsidR="006B0D09" w:rsidRDefault="006B0D09" w:rsidP="006B0D09">
      <w:pPr>
        <w:pStyle w:val="Heading1"/>
      </w:pPr>
      <w:bookmarkStart w:id="31" w:name="_Toc472850587"/>
      <w:r>
        <w:lastRenderedPageBreak/>
        <w:t>Woche 2</w:t>
      </w:r>
      <w:bookmarkEnd w:id="31"/>
    </w:p>
    <w:p w:rsidR="006B0D09" w:rsidRDefault="00B853C3" w:rsidP="00B853C3">
      <w:pPr>
        <w:pStyle w:val="Heading2"/>
      </w:pPr>
      <w:bookmarkStart w:id="32" w:name="_Toc472850588"/>
      <w:r>
        <w:t>Zusammenhang Personenrecht/Persönlichkeitsschutz und Datenschutz</w:t>
      </w:r>
      <w:bookmarkEnd w:id="32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2949A2C5" wp14:editId="08F637B0">
            <wp:extent cx="5495925" cy="856012"/>
            <wp:effectExtent l="0" t="0" r="0" b="127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7209" cy="85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3" w:name="_Toc472850589"/>
      <w:r>
        <w:t>Datenschutz</w:t>
      </w:r>
      <w:bookmarkEnd w:id="33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68C2FF6D" wp14:editId="1BCDE40C">
            <wp:extent cx="5057775" cy="322522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0535" cy="322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4" w:name="_Toc472850590"/>
      <w:r>
        <w:t>Rechtliche Grundlagen des Datenschutzes</w:t>
      </w:r>
      <w:bookmarkEnd w:id="34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44B265F8" wp14:editId="0AFEAB1F">
            <wp:extent cx="5674644" cy="3390900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84" cy="33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5" w:name="_Toc472850591"/>
      <w:r>
        <w:lastRenderedPageBreak/>
        <w:t>Datenschutzrechtliche Grundbegriffe</w:t>
      </w:r>
      <w:bookmarkEnd w:id="35"/>
    </w:p>
    <w:p w:rsidR="00B853C3" w:rsidRDefault="00F67E52" w:rsidP="00AF65CF">
      <w:r>
        <w:rPr>
          <w:noProof/>
          <w:lang w:eastAsia="de-CH"/>
        </w:rPr>
        <w:drawing>
          <wp:inline distT="0" distB="0" distL="0" distR="0" wp14:anchorId="66F77770" wp14:editId="3EADDFDA">
            <wp:extent cx="4771803" cy="2981325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1718" cy="29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36" w:name="_Toc472850592"/>
      <w:r>
        <w:t>Grundsätze des Datenschutzes (DSG 4)</w:t>
      </w:r>
      <w:bookmarkEnd w:id="36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2F7171B5" wp14:editId="2E23F97B">
            <wp:extent cx="4687137" cy="303847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7413" cy="30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7" w:name="_Toc472850593"/>
      <w:r>
        <w:t>Grundsatz 1 (Rechtmässigkeit)</w:t>
      </w:r>
      <w:bookmarkEnd w:id="37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3526BD86" wp14:editId="2A418F5A">
            <wp:extent cx="4648200" cy="2117103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3579" cy="21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8" w:name="_Toc472850594"/>
      <w:r>
        <w:lastRenderedPageBreak/>
        <w:t>Grundsatz 2 (Zweckmässigkeit)</w:t>
      </w:r>
      <w:bookmarkEnd w:id="38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30254916" wp14:editId="21719F38">
            <wp:extent cx="4991100" cy="278328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6812" cy="278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3"/>
      </w:pPr>
      <w:bookmarkStart w:id="39" w:name="_Toc472850595"/>
      <w:r>
        <w:t>Grundsatz 3 (Verhältnismässigkeit)</w:t>
      </w:r>
      <w:bookmarkEnd w:id="39"/>
    </w:p>
    <w:p w:rsidR="00B853C3" w:rsidRDefault="005F6883" w:rsidP="00AF65CF">
      <w:r>
        <w:rPr>
          <w:noProof/>
          <w:lang w:eastAsia="de-CH"/>
        </w:rPr>
        <w:drawing>
          <wp:inline distT="0" distB="0" distL="0" distR="0" wp14:anchorId="1EF5F319" wp14:editId="5C7BD20F">
            <wp:extent cx="5419725" cy="1705612"/>
            <wp:effectExtent l="0" t="0" r="0" b="889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3869" cy="17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0" w:name="_Toc472850596"/>
      <w:r>
        <w:t>Rechtfertigungsgründe (DSG 13 I)</w:t>
      </w:r>
      <w:bookmarkEnd w:id="40"/>
    </w:p>
    <w:p w:rsidR="00B853C3" w:rsidRDefault="003F2CD9" w:rsidP="00AF65CF">
      <w:r>
        <w:rPr>
          <w:noProof/>
          <w:lang w:eastAsia="de-CH"/>
        </w:rPr>
        <w:drawing>
          <wp:inline distT="0" distB="0" distL="0" distR="0" wp14:anchorId="15366A56" wp14:editId="639A1365">
            <wp:extent cx="5385468" cy="3162300"/>
            <wp:effectExtent l="0" t="0" r="571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7015" cy="31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A1" w:rsidRDefault="00FF29A1" w:rsidP="00AF65CF">
      <w:r>
        <w:rPr>
          <w:noProof/>
          <w:lang w:eastAsia="de-CH"/>
        </w:rPr>
        <w:lastRenderedPageBreak/>
        <w:drawing>
          <wp:inline distT="0" distB="0" distL="0" distR="0" wp14:anchorId="28E705B3" wp14:editId="41D26F1B">
            <wp:extent cx="4991100" cy="2549466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1596" cy="255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1" w:name="_Toc472850597"/>
      <w:r>
        <w:t>Datensicherheit</w:t>
      </w:r>
      <w:bookmarkEnd w:id="41"/>
    </w:p>
    <w:p w:rsidR="00FF29A1" w:rsidRDefault="00FF29A1" w:rsidP="00AF65CF">
      <w:r>
        <w:rPr>
          <w:noProof/>
          <w:lang w:eastAsia="de-CH"/>
        </w:rPr>
        <w:drawing>
          <wp:inline distT="0" distB="0" distL="0" distR="0" wp14:anchorId="40FD38CC" wp14:editId="4D78C9B8">
            <wp:extent cx="5343525" cy="2447938"/>
            <wp:effectExtent l="0" t="0" r="0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2497" cy="24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2" w:name="_Toc472850598"/>
      <w:r>
        <w:t>Umgang mit besonders schützenswerten Daten und Persönlichkeitsprofilen</w:t>
      </w:r>
      <w:bookmarkEnd w:id="42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2DDF68FE" wp14:editId="6ECBA73F">
            <wp:extent cx="5362575" cy="2735670"/>
            <wp:effectExtent l="0" t="0" r="0" b="762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291" cy="27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3" w:name="_Toc472850599"/>
      <w:r>
        <w:lastRenderedPageBreak/>
        <w:t>Bekanntgabe von Daten ins Ausland</w:t>
      </w:r>
      <w:bookmarkEnd w:id="43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15DC06F6" wp14:editId="3503D493">
            <wp:extent cx="5219867" cy="1581150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4938" cy="15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B853C3" w:rsidP="00B853C3">
      <w:pPr>
        <w:pStyle w:val="Heading2"/>
      </w:pPr>
      <w:bookmarkStart w:id="44" w:name="_Toc472850600"/>
      <w:r>
        <w:t>Meldepflicht an EDÖB</w:t>
      </w:r>
      <w:bookmarkEnd w:id="44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6EFED0A2" wp14:editId="4096D0C3">
            <wp:extent cx="5347266" cy="2085975"/>
            <wp:effectExtent l="0" t="0" r="635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0454" cy="20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0F3962" w:rsidP="000F3962">
      <w:pPr>
        <w:pStyle w:val="Heading2"/>
      </w:pPr>
      <w:bookmarkStart w:id="45" w:name="_Toc472850601"/>
      <w:r>
        <w:t>Datenbearbeitung durch Dritte</w:t>
      </w:r>
      <w:bookmarkEnd w:id="45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74D390B1" wp14:editId="7362DDEB">
            <wp:extent cx="5124450" cy="1941439"/>
            <wp:effectExtent l="0" t="0" r="0" b="19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2348" cy="19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6" w:name="_Toc472850602"/>
      <w:r>
        <w:lastRenderedPageBreak/>
        <w:t>Aspekte des Datenschutzes – Datenschutz am Arbeitsplatz</w:t>
      </w:r>
      <w:bookmarkEnd w:id="46"/>
    </w:p>
    <w:p w:rsidR="00B853C3" w:rsidRDefault="004C7583" w:rsidP="00AF65CF">
      <w:r>
        <w:rPr>
          <w:noProof/>
          <w:lang w:eastAsia="de-CH"/>
        </w:rPr>
        <w:drawing>
          <wp:inline distT="0" distB="0" distL="0" distR="0" wp14:anchorId="32E877E2" wp14:editId="1B4BE827">
            <wp:extent cx="5398617" cy="3037317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9722" cy="304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83" w:rsidRDefault="004C7583" w:rsidP="00AF65CF">
      <w:r>
        <w:rPr>
          <w:noProof/>
          <w:lang w:eastAsia="de-CH"/>
        </w:rPr>
        <w:drawing>
          <wp:inline distT="0" distB="0" distL="0" distR="0" wp14:anchorId="4A15EBD8" wp14:editId="4605A8D7">
            <wp:extent cx="5442802" cy="2882189"/>
            <wp:effectExtent l="0" t="0" r="571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6802" cy="288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C3" w:rsidRDefault="00221B39" w:rsidP="00221B39">
      <w:pPr>
        <w:pStyle w:val="Heading2"/>
      </w:pPr>
      <w:bookmarkStart w:id="47" w:name="_Toc472850603"/>
      <w:r>
        <w:t>Datenschutz im e-Commerce</w:t>
      </w:r>
      <w:bookmarkEnd w:id="47"/>
    </w:p>
    <w:p w:rsidR="00221B39" w:rsidRDefault="00342932" w:rsidP="00221B39">
      <w:r>
        <w:rPr>
          <w:noProof/>
          <w:lang w:eastAsia="de-CH"/>
        </w:rPr>
        <w:drawing>
          <wp:inline distT="0" distB="0" distL="0" distR="0" wp14:anchorId="622B251B" wp14:editId="2C3B7751">
            <wp:extent cx="5435193" cy="2031008"/>
            <wp:effectExtent l="0" t="0" r="0" b="762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9057" cy="203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BC3" w:rsidRDefault="00994BC3" w:rsidP="00221B39"/>
    <w:p w:rsidR="00994BC3" w:rsidRDefault="00994BC3" w:rsidP="00994BC3">
      <w:pPr>
        <w:pStyle w:val="Heading1"/>
      </w:pPr>
      <w:bookmarkStart w:id="48" w:name="_Toc472850604"/>
      <w:r>
        <w:lastRenderedPageBreak/>
        <w:t xml:space="preserve">Woche </w:t>
      </w:r>
      <w:r w:rsidR="00D563A8">
        <w:t>3</w:t>
      </w:r>
      <w:bookmarkEnd w:id="48"/>
    </w:p>
    <w:p w:rsidR="00221B39" w:rsidRPr="00221B39" w:rsidRDefault="00221B39" w:rsidP="00221B39">
      <w:pPr>
        <w:pStyle w:val="Heading2"/>
      </w:pPr>
      <w:bookmarkStart w:id="49" w:name="_Toc472850605"/>
      <w:r>
        <w:t>Datenschutz im Gesundheitswesen</w:t>
      </w:r>
      <w:bookmarkEnd w:id="49"/>
    </w:p>
    <w:p w:rsidR="00B853C3" w:rsidRDefault="00342932" w:rsidP="00AF65CF">
      <w:r>
        <w:rPr>
          <w:noProof/>
          <w:lang w:eastAsia="de-CH"/>
        </w:rPr>
        <w:drawing>
          <wp:inline distT="0" distB="0" distL="0" distR="0" wp14:anchorId="005D3798" wp14:editId="132A7B8B">
            <wp:extent cx="5760720" cy="1327150"/>
            <wp:effectExtent l="0" t="0" r="0" b="635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342932" w:rsidP="00623AA0">
      <w:pPr>
        <w:pStyle w:val="Heading2"/>
      </w:pPr>
      <w:bookmarkStart w:id="50" w:name="_Toc472850606"/>
      <w:r>
        <w:t>Datenschutz bei Big Data</w:t>
      </w:r>
      <w:bookmarkEnd w:id="50"/>
    </w:p>
    <w:p w:rsidR="00623AA0" w:rsidRDefault="00342932" w:rsidP="00623AA0">
      <w:r>
        <w:rPr>
          <w:noProof/>
          <w:lang w:eastAsia="de-CH"/>
        </w:rPr>
        <w:drawing>
          <wp:inline distT="0" distB="0" distL="0" distR="0" wp14:anchorId="5FD23540" wp14:editId="1E51B179">
            <wp:extent cx="5760720" cy="2995295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BA" w:rsidRDefault="00935BBA" w:rsidP="00623AA0">
      <w:r>
        <w:rPr>
          <w:noProof/>
          <w:lang w:eastAsia="de-CH"/>
        </w:rPr>
        <w:drawing>
          <wp:inline distT="0" distB="0" distL="0" distR="0" wp14:anchorId="3F12371D" wp14:editId="38D92A4E">
            <wp:extent cx="5760720" cy="3237865"/>
            <wp:effectExtent l="0" t="0" r="0" b="635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623AA0" w:rsidP="00623AA0">
      <w:pPr>
        <w:pStyle w:val="Heading2"/>
      </w:pPr>
      <w:bookmarkStart w:id="51" w:name="_Toc472850607"/>
      <w:r>
        <w:lastRenderedPageBreak/>
        <w:t>Aufsicht u</w:t>
      </w:r>
      <w:r w:rsidR="008D2FDB">
        <w:t>nd Kontrolle -</w:t>
      </w:r>
      <w:r>
        <w:t xml:space="preserve"> Eidgenössische Datenschutz- und Öffentlichkeitsbeauftragter (EDÖB)</w:t>
      </w:r>
      <w:bookmarkEnd w:id="51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7E38B2D9" wp14:editId="603217BB">
            <wp:extent cx="4681437" cy="2200275"/>
            <wp:effectExtent l="0" t="0" r="508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4924" cy="22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2" w:name="_Toc472850608"/>
      <w:r>
        <w:t>Aufsicht und Kontrolle im privaten Bereich – der betriebliche Datenschutzbeauftragter</w:t>
      </w:r>
      <w:bookmarkEnd w:id="52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7CC54629" wp14:editId="37217BF2">
            <wp:extent cx="5010150" cy="2701129"/>
            <wp:effectExtent l="0" t="0" r="0" b="444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016" cy="270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3" w:name="_Toc472850609"/>
      <w:r>
        <w:t>Rechtschutz und Sanktionen im Datenschutzgesetz</w:t>
      </w:r>
      <w:bookmarkEnd w:id="53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1A9CBFDE" wp14:editId="0A797008">
            <wp:extent cx="4829175" cy="2790935"/>
            <wp:effectExtent l="0" t="0" r="0" b="9525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3332" cy="27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8D2FDB" w:rsidP="008D2FDB">
      <w:pPr>
        <w:pStyle w:val="Heading2"/>
      </w:pPr>
      <w:bookmarkStart w:id="54" w:name="_Toc472850610"/>
      <w:r>
        <w:lastRenderedPageBreak/>
        <w:t>Perspektiven im Datenschutz</w:t>
      </w:r>
      <w:bookmarkEnd w:id="54"/>
    </w:p>
    <w:p w:rsidR="00623AA0" w:rsidRDefault="000011E3" w:rsidP="00623AA0">
      <w:r>
        <w:rPr>
          <w:noProof/>
          <w:lang w:eastAsia="de-CH"/>
        </w:rPr>
        <w:drawing>
          <wp:inline distT="0" distB="0" distL="0" distR="0" wp14:anchorId="6FCBA836" wp14:editId="7301207E">
            <wp:extent cx="5760720" cy="1769745"/>
            <wp:effectExtent l="0" t="0" r="0" b="190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A0" w:rsidRDefault="00FA71B5" w:rsidP="00FA71B5">
      <w:pPr>
        <w:pStyle w:val="Heading2"/>
      </w:pPr>
      <w:bookmarkStart w:id="55" w:name="_Toc472850611"/>
      <w:r>
        <w:t>Fallbeispiel Google Street View</w:t>
      </w:r>
      <w:bookmarkEnd w:id="55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0D486BCD" wp14:editId="2E5C4BD9">
            <wp:extent cx="5760720" cy="3424555"/>
            <wp:effectExtent l="0" t="0" r="0" b="444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6" w:name="_Toc472850612"/>
      <w:r>
        <w:t>Fallbeispiel Prominentenportrait</w:t>
      </w:r>
      <w:bookmarkEnd w:id="56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25D69C66" wp14:editId="353AC35B">
            <wp:extent cx="5171846" cy="458351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389" cy="4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B5" w:rsidRDefault="00614EB5" w:rsidP="00FA71B5">
      <w:r>
        <w:rPr>
          <w:noProof/>
          <w:lang w:eastAsia="de-CH"/>
        </w:rPr>
        <w:drawing>
          <wp:inline distT="0" distB="0" distL="0" distR="0" wp14:anchorId="2A654CC8" wp14:editId="0B3F5C84">
            <wp:extent cx="5237683" cy="1267274"/>
            <wp:effectExtent l="0" t="0" r="1270" b="952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245" cy="127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Default="00FA71B5" w:rsidP="00FA71B5">
      <w:pPr>
        <w:pStyle w:val="Heading2"/>
      </w:pPr>
      <w:bookmarkStart w:id="57" w:name="_Toc472850613"/>
      <w:r>
        <w:lastRenderedPageBreak/>
        <w:t>Fallbeispiel Datenherausgabe durch eine Bank</w:t>
      </w:r>
      <w:bookmarkEnd w:id="57"/>
    </w:p>
    <w:p w:rsidR="00FA71B5" w:rsidRDefault="00614EB5" w:rsidP="00FA71B5">
      <w:r>
        <w:rPr>
          <w:noProof/>
          <w:lang w:eastAsia="de-CH"/>
        </w:rPr>
        <w:drawing>
          <wp:inline distT="0" distB="0" distL="0" distR="0" wp14:anchorId="18CCEED9" wp14:editId="08F3CBD5">
            <wp:extent cx="5760720" cy="1796415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B5" w:rsidRPr="00FA71B5" w:rsidRDefault="00FA71B5" w:rsidP="00FA71B5"/>
    <w:p w:rsidR="00456F05" w:rsidRDefault="00456F05" w:rsidP="00456F05">
      <w:pPr>
        <w:pStyle w:val="Heading1"/>
      </w:pPr>
      <w:bookmarkStart w:id="58" w:name="_Toc472850614"/>
      <w:r>
        <w:lastRenderedPageBreak/>
        <w:t xml:space="preserve">Woche </w:t>
      </w:r>
      <w:r w:rsidR="00D563A8">
        <w:t>4</w:t>
      </w:r>
      <w:bookmarkEnd w:id="58"/>
    </w:p>
    <w:p w:rsidR="00175B4E" w:rsidRDefault="00175B4E" w:rsidP="00175B4E">
      <w:pPr>
        <w:pStyle w:val="Heading2"/>
      </w:pPr>
      <w:bookmarkStart w:id="59" w:name="_Toc472850615"/>
      <w:r>
        <w:t>Einführung in das Immaterialgüterrecht</w:t>
      </w:r>
      <w:bookmarkEnd w:id="59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0BDF6B6C" wp14:editId="1528B4D3">
            <wp:extent cx="3950208" cy="1370293"/>
            <wp:effectExtent l="0" t="0" r="0" b="1905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3182" cy="13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pPr>
        <w:pStyle w:val="Heading2"/>
      </w:pPr>
      <w:bookmarkStart w:id="60" w:name="_Toc472850616"/>
      <w:r>
        <w:t>Was sind Immaterialgüterrechte</w:t>
      </w:r>
      <w:bookmarkEnd w:id="60"/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55ADCB08" wp14:editId="0752DD95">
            <wp:extent cx="4476902" cy="2219699"/>
            <wp:effectExtent l="0" t="0" r="0" b="952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1716" cy="223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>
      <w:r>
        <w:rPr>
          <w:noProof/>
          <w:lang w:eastAsia="de-CH"/>
        </w:rPr>
        <w:drawing>
          <wp:inline distT="0" distB="0" distL="0" distR="0" wp14:anchorId="110B5148" wp14:editId="7A39FAD0">
            <wp:extent cx="4542739" cy="1953398"/>
            <wp:effectExtent l="0" t="0" r="0" b="889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3126" cy="195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Pr="00175B4E" w:rsidRDefault="009D7E41" w:rsidP="009D7E41">
      <w:pPr>
        <w:pStyle w:val="Heading2"/>
      </w:pPr>
      <w:bookmarkStart w:id="61" w:name="_Toc472850617"/>
      <w:r>
        <w:t>Weshalb brauchen wir Immaterialgüterrechte</w:t>
      </w:r>
      <w:bookmarkEnd w:id="61"/>
    </w:p>
    <w:p w:rsidR="00175B4E" w:rsidRDefault="00B42792" w:rsidP="00175B4E">
      <w:r>
        <w:rPr>
          <w:noProof/>
          <w:lang w:eastAsia="de-CH"/>
        </w:rPr>
        <w:drawing>
          <wp:inline distT="0" distB="0" distL="0" distR="0" wp14:anchorId="1D57FE97" wp14:editId="53CEB89A">
            <wp:extent cx="4689043" cy="1889160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6722" cy="1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B42792" w:rsidP="00B42792">
      <w:pPr>
        <w:pStyle w:val="Heading2"/>
      </w:pPr>
      <w:bookmarkStart w:id="62" w:name="_Toc472850618"/>
      <w:r>
        <w:lastRenderedPageBreak/>
        <w:t>Wettbewerbungsfähigkeit</w:t>
      </w:r>
      <w:bookmarkEnd w:id="62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3C8CCC4E" wp14:editId="00869672">
            <wp:extent cx="4272076" cy="1753661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2174" cy="17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B42792" w:rsidP="00B42792">
      <w:pPr>
        <w:pStyle w:val="Heading2"/>
      </w:pPr>
      <w:bookmarkStart w:id="63" w:name="_Toc472850619"/>
      <w:r>
        <w:t>Funktionen des Immaterialgüterrechtes</w:t>
      </w:r>
      <w:bookmarkEnd w:id="63"/>
    </w:p>
    <w:p w:rsidR="00B42792" w:rsidRDefault="00B42792" w:rsidP="00175B4E">
      <w:r>
        <w:rPr>
          <w:noProof/>
          <w:lang w:eastAsia="de-CH"/>
        </w:rPr>
        <w:drawing>
          <wp:inline distT="0" distB="0" distL="0" distR="0" wp14:anchorId="4646392E" wp14:editId="0F0C622C">
            <wp:extent cx="4921978" cy="1514246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49933" cy="152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681E8F" w:rsidP="00681E8F">
      <w:pPr>
        <w:pStyle w:val="Heading2"/>
      </w:pPr>
      <w:bookmarkStart w:id="64" w:name="_Toc472850620"/>
      <w:r>
        <w:t>Grenzen der Schutzrechte</w:t>
      </w:r>
      <w:bookmarkEnd w:id="64"/>
    </w:p>
    <w:p w:rsidR="0069402D" w:rsidRDefault="00681E8F" w:rsidP="00175B4E">
      <w:r>
        <w:rPr>
          <w:noProof/>
          <w:lang w:eastAsia="de-CH"/>
        </w:rPr>
        <w:drawing>
          <wp:inline distT="0" distB="0" distL="0" distR="0" wp14:anchorId="691EE35C" wp14:editId="61053529">
            <wp:extent cx="4886553" cy="1551287"/>
            <wp:effectExtent l="0" t="0" r="0" b="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1232" cy="155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8F" w:rsidRDefault="0069402D" w:rsidP="0069402D">
      <w:pPr>
        <w:pStyle w:val="Heading2"/>
      </w:pPr>
      <w:bookmarkStart w:id="65" w:name="_Toc472850621"/>
      <w:r>
        <w:t>Verschiedene Schutzrechte für verschiedene Bedürfnisse</w:t>
      </w:r>
      <w:bookmarkEnd w:id="65"/>
    </w:p>
    <w:p w:rsidR="0069402D" w:rsidRDefault="0069402D" w:rsidP="00175B4E">
      <w:r>
        <w:rPr>
          <w:noProof/>
          <w:lang w:eastAsia="de-CH"/>
        </w:rPr>
        <w:drawing>
          <wp:inline distT="0" distB="0" distL="0" distR="0" wp14:anchorId="1FD53F96" wp14:editId="52F5213A">
            <wp:extent cx="5760720" cy="3019425"/>
            <wp:effectExtent l="0" t="0" r="0" b="952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69402D" w:rsidP="00175B4E">
      <w:r>
        <w:rPr>
          <w:noProof/>
          <w:lang w:eastAsia="de-CH"/>
        </w:rPr>
        <w:lastRenderedPageBreak/>
        <w:drawing>
          <wp:inline distT="0" distB="0" distL="0" distR="0" wp14:anchorId="21088FB4" wp14:editId="607DB9DD">
            <wp:extent cx="4593945" cy="2296973"/>
            <wp:effectExtent l="0" t="0" r="0" b="825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7527" cy="229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0E5459" w:rsidP="000E5459">
      <w:pPr>
        <w:pStyle w:val="Heading2"/>
      </w:pPr>
      <w:bookmarkStart w:id="66" w:name="_Toc472850622"/>
      <w:r>
        <w:t>Einleitung der Schutzrechte</w:t>
      </w:r>
      <w:bookmarkEnd w:id="66"/>
    </w:p>
    <w:p w:rsidR="000E5459" w:rsidRDefault="000E5459" w:rsidP="000E5459">
      <w:r>
        <w:rPr>
          <w:noProof/>
          <w:lang w:eastAsia="de-CH"/>
        </w:rPr>
        <w:drawing>
          <wp:inline distT="0" distB="0" distL="0" distR="0" wp14:anchorId="52504C72" wp14:editId="6D91803C">
            <wp:extent cx="4754880" cy="2104370"/>
            <wp:effectExtent l="0" t="0" r="762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1878" cy="21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59" w:rsidRDefault="00551261" w:rsidP="00551261">
      <w:pPr>
        <w:pStyle w:val="Heading2"/>
      </w:pPr>
      <w:bookmarkStart w:id="67" w:name="_Toc472850623"/>
      <w:r>
        <w:t>Softwareschutz durch das Urheberrecht</w:t>
      </w:r>
      <w:bookmarkEnd w:id="67"/>
    </w:p>
    <w:p w:rsidR="000E5459" w:rsidRPr="000E5459" w:rsidRDefault="00551261" w:rsidP="000E5459">
      <w:r>
        <w:rPr>
          <w:noProof/>
          <w:lang w:eastAsia="de-CH"/>
        </w:rPr>
        <w:drawing>
          <wp:inline distT="0" distB="0" distL="0" distR="0" wp14:anchorId="01F1814D" wp14:editId="28FA120F">
            <wp:extent cx="4440326" cy="1973968"/>
            <wp:effectExtent l="0" t="0" r="0" b="762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5544" cy="198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2D" w:rsidRDefault="00EF3A69" w:rsidP="00EF3A69">
      <w:pPr>
        <w:pStyle w:val="Heading2"/>
      </w:pPr>
      <w:bookmarkStart w:id="68" w:name="_Toc472850624"/>
      <w:r>
        <w:t>Aufbau des Urheberrechtes</w:t>
      </w:r>
      <w:bookmarkEnd w:id="68"/>
    </w:p>
    <w:p w:rsidR="00EF3A69" w:rsidRPr="00EF3A69" w:rsidRDefault="00EF3A69" w:rsidP="00226BD8">
      <w:pPr>
        <w:pStyle w:val="Heading3"/>
      </w:pPr>
      <w:bookmarkStart w:id="69" w:name="_Toc472850625"/>
      <w:r>
        <w:t>Schutzgegenstand 1</w:t>
      </w:r>
      <w:bookmarkEnd w:id="69"/>
    </w:p>
    <w:p w:rsidR="0069402D" w:rsidRDefault="00EF3A69" w:rsidP="00175B4E">
      <w:r>
        <w:rPr>
          <w:noProof/>
          <w:lang w:eastAsia="de-CH"/>
        </w:rPr>
        <w:drawing>
          <wp:inline distT="0" distB="0" distL="0" distR="0" wp14:anchorId="1C938DF0" wp14:editId="63B8FB6A">
            <wp:extent cx="4930444" cy="1402177"/>
            <wp:effectExtent l="0" t="0" r="3810" b="762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0280" cy="140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A69" w:rsidRDefault="000450A3" w:rsidP="00226BD8">
      <w:pPr>
        <w:pStyle w:val="Heading3"/>
      </w:pPr>
      <w:bookmarkStart w:id="70" w:name="_Toc472850626"/>
      <w:r>
        <w:lastRenderedPageBreak/>
        <w:t xml:space="preserve">Schutzgegenstand 2: </w:t>
      </w:r>
      <w:r w:rsidR="003C0B46">
        <w:t>Werkbegriff</w:t>
      </w:r>
      <w:bookmarkEnd w:id="70"/>
    </w:p>
    <w:p w:rsidR="000450A3" w:rsidRDefault="000450A3" w:rsidP="00175B4E">
      <w:r>
        <w:rPr>
          <w:noProof/>
          <w:lang w:eastAsia="de-CH"/>
        </w:rPr>
        <w:drawing>
          <wp:inline distT="0" distB="0" distL="0" distR="0" wp14:anchorId="4A91F96F" wp14:editId="5D1AEEB0">
            <wp:extent cx="4879238" cy="2856441"/>
            <wp:effectExtent l="0" t="0" r="0" b="127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0703" cy="285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2" w:rsidRDefault="007E3DA2" w:rsidP="007E3DA2">
      <w:pPr>
        <w:pStyle w:val="Heading2"/>
      </w:pPr>
      <w:bookmarkStart w:id="71" w:name="_Toc472850627"/>
      <w:r>
        <w:t>Fallbeispiel</w:t>
      </w:r>
      <w:r w:rsidR="00FF2AE6">
        <w:t>e</w:t>
      </w:r>
      <w:r>
        <w:t xml:space="preserve"> Affenmalerei</w:t>
      </w:r>
      <w:r w:rsidR="00FF2AE6">
        <w:t xml:space="preserve"> und andere</w:t>
      </w:r>
      <w:bookmarkEnd w:id="71"/>
    </w:p>
    <w:p w:rsidR="00175B4E" w:rsidRDefault="007E3DA2" w:rsidP="00175B4E">
      <w:r>
        <w:rPr>
          <w:noProof/>
          <w:lang w:eastAsia="de-CH"/>
        </w:rPr>
        <w:drawing>
          <wp:inline distT="0" distB="0" distL="0" distR="0" wp14:anchorId="6D43CE32" wp14:editId="5D4A4275">
            <wp:extent cx="4937760" cy="3118757"/>
            <wp:effectExtent l="0" t="0" r="0" b="5715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3311" cy="312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220DE4" w:rsidP="00175B4E">
      <w:r>
        <w:rPr>
          <w:noProof/>
          <w:lang w:eastAsia="de-CH"/>
        </w:rPr>
        <w:drawing>
          <wp:inline distT="0" distB="0" distL="0" distR="0" wp14:anchorId="04E46ABC" wp14:editId="49DF54CF">
            <wp:extent cx="4133088" cy="2319850"/>
            <wp:effectExtent l="0" t="0" r="1270" b="4445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7116" cy="232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DA2" w:rsidRDefault="00820116" w:rsidP="00820116">
      <w:pPr>
        <w:pStyle w:val="Heading2"/>
      </w:pPr>
      <w:bookmarkStart w:id="72" w:name="_Toc472850628"/>
      <w:r>
        <w:lastRenderedPageBreak/>
        <w:t>Werkkategorien</w:t>
      </w:r>
      <w:bookmarkEnd w:id="72"/>
    </w:p>
    <w:p w:rsidR="007E3DA2" w:rsidRDefault="00820116" w:rsidP="00175B4E">
      <w:r>
        <w:rPr>
          <w:noProof/>
          <w:lang w:eastAsia="de-CH"/>
        </w:rPr>
        <w:drawing>
          <wp:inline distT="0" distB="0" distL="0" distR="0" wp14:anchorId="17C570FA" wp14:editId="0C8BF041">
            <wp:extent cx="4411065" cy="1864200"/>
            <wp:effectExtent l="0" t="0" r="0" b="3175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2123" cy="18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116" w:rsidRDefault="00E14134" w:rsidP="00E14134">
      <w:pPr>
        <w:pStyle w:val="Heading2"/>
      </w:pPr>
      <w:bookmarkStart w:id="73" w:name="_Toc472850629"/>
      <w:r>
        <w:t>Sonderfall Computerprogramm</w:t>
      </w:r>
      <w:bookmarkEnd w:id="73"/>
    </w:p>
    <w:p w:rsidR="001918C0" w:rsidRDefault="00E14134" w:rsidP="00175B4E">
      <w:r>
        <w:rPr>
          <w:noProof/>
          <w:lang w:eastAsia="de-CH"/>
        </w:rPr>
        <w:drawing>
          <wp:inline distT="0" distB="0" distL="0" distR="0" wp14:anchorId="6F8CA163" wp14:editId="01184084">
            <wp:extent cx="4579315" cy="1921677"/>
            <wp:effectExtent l="0" t="0" r="0" b="254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8218" cy="19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134" w:rsidRDefault="002A2FE1" w:rsidP="002A2FE1">
      <w:pPr>
        <w:pStyle w:val="Heading2"/>
      </w:pPr>
      <w:bookmarkStart w:id="74" w:name="_Toc472850630"/>
      <w:r>
        <w:t>Entschlüsselung von Computerprogrammen</w:t>
      </w:r>
      <w:bookmarkEnd w:id="74"/>
    </w:p>
    <w:p w:rsidR="001918C0" w:rsidRDefault="002A2FE1" w:rsidP="00175B4E">
      <w:r>
        <w:rPr>
          <w:noProof/>
          <w:lang w:eastAsia="de-CH"/>
        </w:rPr>
        <w:drawing>
          <wp:inline distT="0" distB="0" distL="0" distR="0" wp14:anchorId="1A6FAAA6" wp14:editId="48F2599A">
            <wp:extent cx="4901184" cy="1430052"/>
            <wp:effectExtent l="0" t="0" r="0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0677" cy="14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FE1" w:rsidRDefault="00657589" w:rsidP="00657589">
      <w:pPr>
        <w:pStyle w:val="Heading2"/>
      </w:pPr>
      <w:bookmarkStart w:id="75" w:name="_Toc472850631"/>
      <w:r>
        <w:t>Geschützte Entwürfe und Sammelwerke</w:t>
      </w:r>
      <w:bookmarkEnd w:id="75"/>
    </w:p>
    <w:p w:rsidR="00657589" w:rsidRDefault="00657589" w:rsidP="00657589">
      <w:r>
        <w:rPr>
          <w:noProof/>
          <w:lang w:eastAsia="de-CH"/>
        </w:rPr>
        <w:drawing>
          <wp:inline distT="0" distB="0" distL="0" distR="0" wp14:anchorId="1464503D" wp14:editId="6766E383">
            <wp:extent cx="4740249" cy="2604733"/>
            <wp:effectExtent l="0" t="0" r="3810" b="5715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42124" cy="26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86" w:rsidRDefault="00621886" w:rsidP="00621886">
      <w:pPr>
        <w:pStyle w:val="Heading2"/>
      </w:pPr>
      <w:bookmarkStart w:id="76" w:name="_Toc472850632"/>
      <w:r>
        <w:lastRenderedPageBreak/>
        <w:t>Abgrenzung Urheberrechtsgesetz und Patentschutz</w:t>
      </w:r>
      <w:bookmarkEnd w:id="76"/>
    </w:p>
    <w:p w:rsidR="00621886" w:rsidRDefault="00621886" w:rsidP="00657589">
      <w:r>
        <w:rPr>
          <w:noProof/>
          <w:lang w:eastAsia="de-CH"/>
        </w:rPr>
        <w:drawing>
          <wp:inline distT="0" distB="0" distL="0" distR="0" wp14:anchorId="713310FF" wp14:editId="4F2002DE">
            <wp:extent cx="5142585" cy="2137075"/>
            <wp:effectExtent l="0" t="0" r="127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7548" cy="213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89" w:rsidRDefault="00E63473" w:rsidP="00E63473">
      <w:pPr>
        <w:pStyle w:val="Heading2"/>
      </w:pPr>
      <w:bookmarkStart w:id="77" w:name="_Toc472850633"/>
      <w:r>
        <w:t>Beispiele von Softwarepatenten</w:t>
      </w:r>
      <w:bookmarkEnd w:id="77"/>
    </w:p>
    <w:p w:rsidR="002603E7" w:rsidRDefault="00E63473" w:rsidP="00657589">
      <w:r>
        <w:rPr>
          <w:noProof/>
          <w:lang w:eastAsia="de-CH"/>
        </w:rPr>
        <w:drawing>
          <wp:inline distT="0" distB="0" distL="0" distR="0" wp14:anchorId="1A1ADEC9" wp14:editId="13E17A39">
            <wp:extent cx="5223052" cy="2786549"/>
            <wp:effectExtent l="0" t="0" r="0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7875" cy="278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4E" w:rsidRDefault="00175B4E" w:rsidP="00175B4E"/>
    <w:p w:rsidR="00175B4E" w:rsidRPr="00175B4E" w:rsidRDefault="00175B4E" w:rsidP="00175B4E">
      <w:pPr>
        <w:pStyle w:val="Heading1"/>
      </w:pPr>
      <w:bookmarkStart w:id="78" w:name="_Toc472850634"/>
      <w:r>
        <w:lastRenderedPageBreak/>
        <w:t xml:space="preserve">Woche </w:t>
      </w:r>
      <w:r w:rsidR="003731EF">
        <w:t>5</w:t>
      </w:r>
      <w:r w:rsidR="00F7172F">
        <w:t xml:space="preserve"> &amp; 6</w:t>
      </w:r>
      <w:bookmarkEnd w:id="78"/>
    </w:p>
    <w:p w:rsidR="00456F05" w:rsidRDefault="00B84183" w:rsidP="00B84183">
      <w:pPr>
        <w:pStyle w:val="Heading2"/>
      </w:pPr>
      <w:bookmarkStart w:id="79" w:name="_Toc472850635"/>
      <w:r>
        <w:t>Wie wird man Urheber</w:t>
      </w:r>
      <w:bookmarkEnd w:id="79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4C1A8ED5" wp14:editId="31E66F13">
            <wp:extent cx="4791075" cy="2770501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94687" cy="277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0" w:name="_Toc472850636"/>
      <w:r>
        <w:t>Inhalt des Urheberrechts</w:t>
      </w:r>
      <w:bookmarkEnd w:id="80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04002BE" wp14:editId="62B620DE">
            <wp:extent cx="4829175" cy="2802114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41958" cy="280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1" w:name="_Toc472850637"/>
      <w:r>
        <w:lastRenderedPageBreak/>
        <w:t>Schranken des Urheberrechts</w:t>
      </w:r>
      <w:bookmarkEnd w:id="81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0017C995" wp14:editId="2B9CFFF1">
            <wp:extent cx="4924425" cy="2960517"/>
            <wp:effectExtent l="0" t="0" r="0" b="0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8580" cy="29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2" w:name="_Toc472850638"/>
      <w:r>
        <w:t>Erwerb und Rechtsübergang</w:t>
      </w:r>
      <w:bookmarkEnd w:id="82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41139DD7" wp14:editId="289B07B1">
            <wp:extent cx="4953000" cy="2444288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61078" cy="24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5E82C8D2" wp14:editId="5A5F10FB">
            <wp:extent cx="5448300" cy="2916330"/>
            <wp:effectExtent l="0" t="0" r="0" b="0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0970" cy="291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>
      <w:r>
        <w:rPr>
          <w:noProof/>
          <w:lang w:eastAsia="de-CH"/>
        </w:rPr>
        <w:lastRenderedPageBreak/>
        <w:drawing>
          <wp:inline distT="0" distB="0" distL="0" distR="0" wp14:anchorId="0C1B4E38" wp14:editId="0E947671">
            <wp:extent cx="5419725" cy="316867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0210" cy="317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3" w:name="_Toc472850639"/>
      <w:r>
        <w:t>Urheberrecht im Arbeitsverhältnis</w:t>
      </w:r>
      <w:bookmarkEnd w:id="83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70907416" wp14:editId="70C2622E">
            <wp:extent cx="5628561" cy="3028950"/>
            <wp:effectExtent l="0" t="0" r="0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5986" cy="303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4" w:name="_Toc472850640"/>
      <w:r>
        <w:t>Schutzdauer im Urheberrecht</w:t>
      </w:r>
      <w:bookmarkEnd w:id="84"/>
    </w:p>
    <w:p w:rsidR="00B84183" w:rsidRDefault="00B84183" w:rsidP="00623AA0">
      <w:r>
        <w:rPr>
          <w:noProof/>
          <w:lang w:eastAsia="de-CH"/>
        </w:rPr>
        <w:drawing>
          <wp:inline distT="0" distB="0" distL="0" distR="0" wp14:anchorId="6C3D7804" wp14:editId="0D3234A8">
            <wp:extent cx="4324350" cy="2178493"/>
            <wp:effectExtent l="0" t="0" r="0" b="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9820" cy="21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B84183">
      <w:pPr>
        <w:pStyle w:val="Heading2"/>
      </w:pPr>
      <w:bookmarkStart w:id="85" w:name="_Toc472850641"/>
      <w:r>
        <w:lastRenderedPageBreak/>
        <w:t>Patentrecht und wirtschaftliche Gründe der Patentierung</w:t>
      </w:r>
      <w:bookmarkEnd w:id="85"/>
    </w:p>
    <w:p w:rsidR="00B84183" w:rsidRDefault="00DD52B4" w:rsidP="00623AA0">
      <w:r>
        <w:rPr>
          <w:noProof/>
          <w:lang w:eastAsia="de-CH"/>
        </w:rPr>
        <w:drawing>
          <wp:inline distT="0" distB="0" distL="0" distR="0" wp14:anchorId="5A1AC69B" wp14:editId="5041FD47">
            <wp:extent cx="4457700" cy="2350218"/>
            <wp:effectExtent l="0" t="0" r="0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64972" cy="235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DD52B4" w:rsidP="00DD52B4">
      <w:pPr>
        <w:pStyle w:val="Heading2"/>
      </w:pPr>
      <w:bookmarkStart w:id="86" w:name="_Toc472850642"/>
      <w:r>
        <w:t>Grundprinzipien des Patentrechts</w:t>
      </w:r>
      <w:bookmarkEnd w:id="86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0E9E65E3" wp14:editId="6DB767D0">
            <wp:extent cx="4782367" cy="1943100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84067" cy="194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F7046E" w:rsidP="00F7046E">
      <w:pPr>
        <w:pStyle w:val="Heading2"/>
      </w:pPr>
      <w:bookmarkStart w:id="87" w:name="_Toc472850643"/>
      <w:r>
        <w:t>Gesetzliche Grundlagen</w:t>
      </w:r>
      <w:bookmarkEnd w:id="87"/>
    </w:p>
    <w:p w:rsidR="00DD52B4" w:rsidRDefault="00F7046E" w:rsidP="00623AA0">
      <w:r>
        <w:rPr>
          <w:noProof/>
          <w:lang w:eastAsia="de-CH"/>
        </w:rPr>
        <w:drawing>
          <wp:inline distT="0" distB="0" distL="0" distR="0" wp14:anchorId="3016992A" wp14:editId="6DFEAACF">
            <wp:extent cx="4361798" cy="3181350"/>
            <wp:effectExtent l="0" t="0" r="127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64121" cy="31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46E" w:rsidRDefault="00F7046E" w:rsidP="00F7046E">
      <w:pPr>
        <w:pStyle w:val="Heading2"/>
      </w:pPr>
      <w:bookmarkStart w:id="88" w:name="_Toc472850644"/>
      <w:r>
        <w:lastRenderedPageBreak/>
        <w:t>Was ist geschützt als Schutzgegenstand</w:t>
      </w:r>
      <w:bookmarkEnd w:id="88"/>
    </w:p>
    <w:p w:rsidR="00F7046E" w:rsidRDefault="00F7046E" w:rsidP="00623AA0">
      <w:r>
        <w:rPr>
          <w:noProof/>
          <w:lang w:eastAsia="de-CH"/>
        </w:rPr>
        <w:drawing>
          <wp:inline distT="0" distB="0" distL="0" distR="0" wp14:anchorId="5DEBBD23" wp14:editId="37C3BDF5">
            <wp:extent cx="4819650" cy="2572392"/>
            <wp:effectExtent l="0" t="0" r="0" b="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5674" cy="257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B4" w:rsidRDefault="00CC531B" w:rsidP="00CC531B">
      <w:pPr>
        <w:pStyle w:val="Heading2"/>
      </w:pPr>
      <w:bookmarkStart w:id="89" w:name="_Toc472850645"/>
      <w:r>
        <w:t>Was ist ein Patent</w:t>
      </w:r>
      <w:bookmarkEnd w:id="89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6B5B3C77" wp14:editId="262B809E">
            <wp:extent cx="5352724" cy="2857500"/>
            <wp:effectExtent l="0" t="0" r="635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53920" cy="28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CC531B" w:rsidP="00CC531B">
      <w:pPr>
        <w:pStyle w:val="Heading2"/>
      </w:pPr>
      <w:bookmarkStart w:id="90" w:name="_Toc472850646"/>
      <w:r>
        <w:t>Was ist patentierbar und die rechtlichen Voraussetzungen</w:t>
      </w:r>
      <w:bookmarkEnd w:id="90"/>
    </w:p>
    <w:p w:rsidR="00B84183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6DF1E9B7" wp14:editId="749FF3C9">
            <wp:extent cx="5760720" cy="1853565"/>
            <wp:effectExtent l="0" t="0" r="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1" w:name="_Toc472850647"/>
      <w:r>
        <w:lastRenderedPageBreak/>
        <w:t>Was ist nicht patentfähig und was ist nicht patentierbar</w:t>
      </w:r>
      <w:bookmarkEnd w:id="91"/>
    </w:p>
    <w:p w:rsidR="00CC531B" w:rsidRDefault="00CC531B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37584BD9" wp14:editId="516297FA">
            <wp:extent cx="5093008" cy="2847975"/>
            <wp:effectExtent l="0" t="0" r="0" b="0"/>
            <wp:docPr id="177" name="Grafik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4811" cy="28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CC531B" w:rsidP="00CC531B">
      <w:pPr>
        <w:pStyle w:val="Heading2"/>
      </w:pPr>
      <w:bookmarkStart w:id="92" w:name="_Toc472850648"/>
      <w:r>
        <w:t>Welche Arten von Patenten gibt es</w:t>
      </w:r>
      <w:bookmarkEnd w:id="92"/>
    </w:p>
    <w:p w:rsidR="00CC531B" w:rsidRDefault="00CC531B" w:rsidP="00CC531B">
      <w:r>
        <w:rPr>
          <w:noProof/>
          <w:lang w:eastAsia="de-CH"/>
        </w:rPr>
        <w:drawing>
          <wp:inline distT="0" distB="0" distL="0" distR="0" wp14:anchorId="4E6D2AFC" wp14:editId="4D16E53B">
            <wp:extent cx="5104961" cy="1952625"/>
            <wp:effectExtent l="0" t="0" r="635" b="0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0621" cy="195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E765C5" w:rsidP="00E765C5">
      <w:pPr>
        <w:pStyle w:val="Heading2"/>
      </w:pPr>
      <w:bookmarkStart w:id="93" w:name="_Toc472850649"/>
      <w:r>
        <w:t>Schutzvoraussetzungen im Einzelnen</w:t>
      </w:r>
      <w:bookmarkEnd w:id="93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0264E08E" wp14:editId="73074C13">
            <wp:extent cx="5267325" cy="2165107"/>
            <wp:effectExtent l="0" t="0" r="0" b="6985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5839" cy="216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4" w:name="_Toc472850650"/>
      <w:r>
        <w:lastRenderedPageBreak/>
        <w:t>«Nicht naheliegen» im Bezug zum Stand der Technik</w:t>
      </w:r>
      <w:bookmarkEnd w:id="94"/>
    </w:p>
    <w:p w:rsidR="00E765C5" w:rsidRDefault="00E765C5" w:rsidP="00CC531B">
      <w:r>
        <w:rPr>
          <w:noProof/>
          <w:lang w:eastAsia="de-CH"/>
        </w:rPr>
        <w:drawing>
          <wp:inline distT="0" distB="0" distL="0" distR="0" wp14:anchorId="79FE6059" wp14:editId="2EC33962">
            <wp:extent cx="5226190" cy="2228850"/>
            <wp:effectExtent l="0" t="0" r="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33794" cy="22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C5" w:rsidRDefault="00E765C5" w:rsidP="00E765C5">
      <w:pPr>
        <w:pStyle w:val="Heading2"/>
      </w:pPr>
      <w:bookmarkStart w:id="95" w:name="_Toc472850651"/>
      <w:proofErr w:type="spellStart"/>
      <w:r>
        <w:t>Technizität</w:t>
      </w:r>
      <w:proofErr w:type="spellEnd"/>
      <w:r>
        <w:t xml:space="preserve"> am Beispiel von Softwarepatenten</w:t>
      </w:r>
      <w:bookmarkEnd w:id="95"/>
    </w:p>
    <w:p w:rsidR="00E765C5" w:rsidRDefault="001F480D" w:rsidP="00CC531B">
      <w:r>
        <w:rPr>
          <w:noProof/>
          <w:lang w:eastAsia="de-CH"/>
        </w:rPr>
        <w:drawing>
          <wp:inline distT="0" distB="0" distL="0" distR="0" wp14:anchorId="127D329B" wp14:editId="680B1B27">
            <wp:extent cx="5760720" cy="3066415"/>
            <wp:effectExtent l="0" t="0" r="0" b="635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Pr="00CC531B" w:rsidRDefault="001F480D" w:rsidP="001F480D">
      <w:pPr>
        <w:pStyle w:val="Heading2"/>
      </w:pPr>
      <w:bookmarkStart w:id="96" w:name="_Toc472850652"/>
      <w:r>
        <w:t>Beurteilung des Nichtnaheliegens und deren Beurteilung</w:t>
      </w:r>
      <w:bookmarkEnd w:id="96"/>
    </w:p>
    <w:p w:rsidR="00CC531B" w:rsidRDefault="001F480D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0D1DA5E0" wp14:editId="45713BC5">
            <wp:extent cx="5184183" cy="2124075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86316" cy="21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D74B04">
      <w:pPr>
        <w:pStyle w:val="Heading2"/>
      </w:pPr>
      <w:bookmarkStart w:id="97" w:name="_Toc472850653"/>
      <w:r>
        <w:lastRenderedPageBreak/>
        <w:t>Erwerb und Rechtsübergang</w:t>
      </w:r>
      <w:bookmarkEnd w:id="97"/>
    </w:p>
    <w:p w:rsidR="00D74B04" w:rsidRDefault="00D74B04" w:rsidP="00D74B04">
      <w:r>
        <w:rPr>
          <w:noProof/>
          <w:lang w:eastAsia="de-CH"/>
        </w:rPr>
        <w:drawing>
          <wp:inline distT="0" distB="0" distL="0" distR="0" wp14:anchorId="240ED3A7" wp14:editId="67DA7466">
            <wp:extent cx="4909300" cy="2628900"/>
            <wp:effectExtent l="0" t="0" r="5715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1078" cy="262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Pr="00D74B04" w:rsidRDefault="00D74B04" w:rsidP="00D74B04">
      <w:pPr>
        <w:pStyle w:val="Heading2"/>
      </w:pPr>
      <w:bookmarkStart w:id="98" w:name="_Toc472850654"/>
      <w:r>
        <w:t>Wie bekomme ich ein Patent</w:t>
      </w:r>
      <w:bookmarkEnd w:id="98"/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42B058E0" wp14:editId="024E71D4">
            <wp:extent cx="4953000" cy="2902899"/>
            <wp:effectExtent l="0" t="0" r="0" b="0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2793" cy="29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16718D70" wp14:editId="1D4BB6BE">
            <wp:extent cx="4981575" cy="2765894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8883" cy="276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D74B04" w:rsidP="00CC531B">
      <w:pPr>
        <w:tabs>
          <w:tab w:val="left" w:pos="1620"/>
        </w:tabs>
      </w:pPr>
      <w:r>
        <w:rPr>
          <w:noProof/>
          <w:lang w:eastAsia="de-CH"/>
        </w:rPr>
        <w:lastRenderedPageBreak/>
        <w:drawing>
          <wp:inline distT="0" distB="0" distL="0" distR="0" wp14:anchorId="7CAE5237" wp14:editId="4694F4DA">
            <wp:extent cx="5246706" cy="2657475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8861" cy="265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0D" w:rsidRDefault="00D74B04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5B822630" wp14:editId="2AFFD4DB">
            <wp:extent cx="5250901" cy="2838450"/>
            <wp:effectExtent l="0" t="0" r="6985" b="0"/>
            <wp:docPr id="187" name="Grafik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4193" cy="2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D74B04" w:rsidP="00D74B04">
      <w:pPr>
        <w:pStyle w:val="Heading2"/>
      </w:pPr>
      <w:bookmarkStart w:id="99" w:name="_Toc472850655"/>
      <w:r>
        <w:t>Inhalt des Patentrechts</w:t>
      </w:r>
      <w:bookmarkEnd w:id="99"/>
    </w:p>
    <w:p w:rsidR="00D74B04" w:rsidRDefault="00F92B79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3395B219" wp14:editId="10DE2913">
            <wp:extent cx="5324475" cy="1516583"/>
            <wp:effectExtent l="0" t="0" r="0" b="7620"/>
            <wp:docPr id="188" name="Grafik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5806" cy="15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04" w:rsidRDefault="00F92B79" w:rsidP="00F92B79">
      <w:pPr>
        <w:pStyle w:val="Heading2"/>
      </w:pPr>
      <w:bookmarkStart w:id="100" w:name="_Toc472850656"/>
      <w:r>
        <w:lastRenderedPageBreak/>
        <w:t>Schranken des Patentrechts</w:t>
      </w:r>
      <w:bookmarkEnd w:id="100"/>
    </w:p>
    <w:p w:rsidR="00D74B04" w:rsidRDefault="008C1122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35DA7606" wp14:editId="18EE9FE5">
            <wp:extent cx="5229225" cy="1991509"/>
            <wp:effectExtent l="0" t="0" r="0" b="8890"/>
            <wp:docPr id="189" name="Grafik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31586" cy="199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2" w:rsidRDefault="00A66E57" w:rsidP="00A66E57">
      <w:pPr>
        <w:pStyle w:val="Heading2"/>
      </w:pPr>
      <w:bookmarkStart w:id="101" w:name="_Toc472850657"/>
      <w:r>
        <w:t>Erfindung im Rahmen eines Vertragsverhältnisses</w:t>
      </w:r>
      <w:bookmarkEnd w:id="101"/>
    </w:p>
    <w:p w:rsidR="00CC531B" w:rsidRDefault="00A66E57" w:rsidP="00CC531B">
      <w:pPr>
        <w:tabs>
          <w:tab w:val="left" w:pos="1620"/>
        </w:tabs>
      </w:pPr>
      <w:r>
        <w:rPr>
          <w:noProof/>
          <w:lang w:eastAsia="de-CH"/>
        </w:rPr>
        <w:drawing>
          <wp:inline distT="0" distB="0" distL="0" distR="0" wp14:anchorId="1578D442" wp14:editId="5773A711">
            <wp:extent cx="5248275" cy="3016370"/>
            <wp:effectExtent l="0" t="0" r="0" b="0"/>
            <wp:docPr id="190" name="Grafik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55606" cy="302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31B" w:rsidRDefault="00A66E57" w:rsidP="00A66E57">
      <w:pPr>
        <w:pStyle w:val="Heading2"/>
      </w:pPr>
      <w:bookmarkStart w:id="102" w:name="_Toc472850658"/>
      <w:r>
        <w:t xml:space="preserve">Verletzungstatbestände und </w:t>
      </w:r>
      <w:proofErr w:type="spellStart"/>
      <w:r>
        <w:t>Erlöschensgründe</w:t>
      </w:r>
      <w:bookmarkEnd w:id="102"/>
      <w:proofErr w:type="spellEnd"/>
    </w:p>
    <w:p w:rsidR="00A66E57" w:rsidRDefault="00A66E57" w:rsidP="00A66E57">
      <w:r>
        <w:rPr>
          <w:noProof/>
          <w:lang w:eastAsia="de-CH"/>
        </w:rPr>
        <w:drawing>
          <wp:inline distT="0" distB="0" distL="0" distR="0" wp14:anchorId="0ADD0EC5" wp14:editId="5D8C5C01">
            <wp:extent cx="5267325" cy="2851973"/>
            <wp:effectExtent l="0" t="0" r="0" b="5715"/>
            <wp:docPr id="191" name="Grafik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6265" cy="28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83" w:rsidRDefault="00B84183" w:rsidP="00623AA0"/>
    <w:p w:rsidR="00FA5840" w:rsidRDefault="00FA5840" w:rsidP="00FA5840">
      <w:pPr>
        <w:pStyle w:val="Heading1"/>
      </w:pPr>
      <w:bookmarkStart w:id="103" w:name="_Toc472850659"/>
      <w:r>
        <w:lastRenderedPageBreak/>
        <w:t>Woche 7</w:t>
      </w:r>
      <w:bookmarkEnd w:id="103"/>
    </w:p>
    <w:p w:rsidR="00FA5840" w:rsidRDefault="00C8172C" w:rsidP="00C8172C">
      <w:pPr>
        <w:pStyle w:val="Heading2"/>
      </w:pPr>
      <w:bookmarkStart w:id="104" w:name="_Toc472850660"/>
      <w:r>
        <w:t>Strafrechtliche Verantwortlichkeit im Internet</w:t>
      </w:r>
      <w:bookmarkEnd w:id="104"/>
    </w:p>
    <w:p w:rsidR="00C8172C" w:rsidRDefault="00066816" w:rsidP="00066816">
      <w:r>
        <w:rPr>
          <w:noProof/>
          <w:lang w:eastAsia="de-CH"/>
        </w:rPr>
        <w:drawing>
          <wp:inline distT="0" distB="0" distL="0" distR="0" wp14:anchorId="6CB2744B" wp14:editId="15244A99">
            <wp:extent cx="4410075" cy="2548237"/>
            <wp:effectExtent l="0" t="0" r="0" b="508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29051" cy="25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5" w:name="_Toc472850661"/>
      <w:r>
        <w:t>Geltungsbereich des schweizerischen Strafrechts</w:t>
      </w:r>
      <w:bookmarkEnd w:id="105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2C4E920C" wp14:editId="5D458E41">
            <wp:extent cx="4390348" cy="2486025"/>
            <wp:effectExtent l="0" t="0" r="0" b="0"/>
            <wp:docPr id="192" name="Grafik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6404" cy="249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6" w:name="_Toc472850662"/>
      <w:r>
        <w:t>Ausführungsort</w:t>
      </w:r>
      <w:bookmarkEnd w:id="106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506F40C8" wp14:editId="57152B72">
            <wp:extent cx="4467225" cy="2682699"/>
            <wp:effectExtent l="0" t="0" r="0" b="3810"/>
            <wp:docPr id="193" name="Grafik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84235" cy="26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7" w:name="_Toc472850663"/>
      <w:r>
        <w:lastRenderedPageBreak/>
        <w:t>Erfolgsort</w:t>
      </w:r>
      <w:bookmarkEnd w:id="107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623098BE" wp14:editId="7D60932D">
            <wp:extent cx="4648200" cy="2834930"/>
            <wp:effectExtent l="0" t="0" r="0" b="3810"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64800" cy="28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8" w:name="_Toc472850664"/>
      <w:r>
        <w:t>Wer ist Täter, wer bloss Gehilfe</w:t>
      </w:r>
      <w:bookmarkEnd w:id="108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7CFB2399" wp14:editId="4991A755">
            <wp:extent cx="4676775" cy="1950203"/>
            <wp:effectExtent l="0" t="0" r="0" b="0"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06155" cy="19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2"/>
      </w:pPr>
      <w:bookmarkStart w:id="109" w:name="_Toc472850665"/>
      <w:r>
        <w:t>Deliktgruppen</w:t>
      </w:r>
      <w:bookmarkEnd w:id="109"/>
    </w:p>
    <w:p w:rsidR="00C8172C" w:rsidRDefault="00C8172C" w:rsidP="00C8172C">
      <w:pPr>
        <w:pStyle w:val="Heading3"/>
      </w:pPr>
      <w:bookmarkStart w:id="110" w:name="_Toc472850666"/>
      <w:r>
        <w:t>Gruppe 1</w:t>
      </w:r>
      <w:bookmarkEnd w:id="110"/>
    </w:p>
    <w:p w:rsidR="00C8172C" w:rsidRPr="00C8172C" w:rsidRDefault="00066816" w:rsidP="00C8172C">
      <w:r>
        <w:rPr>
          <w:noProof/>
          <w:lang w:eastAsia="de-CH"/>
        </w:rPr>
        <w:drawing>
          <wp:inline distT="0" distB="0" distL="0" distR="0" wp14:anchorId="73CD405E" wp14:editId="242B43D8">
            <wp:extent cx="4686300" cy="2798246"/>
            <wp:effectExtent l="0" t="0" r="0" b="2540"/>
            <wp:docPr id="196" name="Grafi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01291" cy="2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3"/>
      </w:pPr>
      <w:bookmarkStart w:id="111" w:name="_Toc472850667"/>
      <w:r>
        <w:lastRenderedPageBreak/>
        <w:t>Gruppe 2</w:t>
      </w:r>
      <w:bookmarkEnd w:id="111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2AD68C50" wp14:editId="03D1A08C">
            <wp:extent cx="4886325" cy="2642450"/>
            <wp:effectExtent l="0" t="0" r="0" b="5715"/>
            <wp:docPr id="197" name="Grafik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1157" cy="26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C8172C" w:rsidP="00C8172C">
      <w:pPr>
        <w:pStyle w:val="Heading3"/>
      </w:pPr>
      <w:bookmarkStart w:id="112" w:name="_Toc472850668"/>
      <w:r>
        <w:t>Gruppe 3</w:t>
      </w:r>
      <w:bookmarkEnd w:id="112"/>
    </w:p>
    <w:p w:rsidR="00C8172C" w:rsidRDefault="00066816" w:rsidP="00C8172C">
      <w:r>
        <w:rPr>
          <w:noProof/>
          <w:lang w:eastAsia="de-CH"/>
        </w:rPr>
        <w:drawing>
          <wp:inline distT="0" distB="0" distL="0" distR="0" wp14:anchorId="1C08D947" wp14:editId="1A843809">
            <wp:extent cx="4924425" cy="2866610"/>
            <wp:effectExtent l="0" t="0" r="0" b="0"/>
            <wp:docPr id="198" name="Grafik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30991" cy="287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72C" w:rsidRDefault="00E06575" w:rsidP="00E06575">
      <w:pPr>
        <w:pStyle w:val="Heading2"/>
      </w:pPr>
      <w:bookmarkStart w:id="113" w:name="_Toc472850669"/>
      <w:r>
        <w:t>Weitere Probleme der Verfolgung von Internetdelikten</w:t>
      </w:r>
      <w:bookmarkEnd w:id="113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5D66706F" wp14:editId="3DF430E2">
            <wp:extent cx="4562475" cy="2656918"/>
            <wp:effectExtent l="0" t="0" r="0" b="0"/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4774" cy="26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4" w:name="_Toc472850670"/>
      <w:r>
        <w:lastRenderedPageBreak/>
        <w:t>Strafrechtliche Verantwortung von Unternehmen</w:t>
      </w:r>
      <w:bookmarkEnd w:id="114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5C0430C8" wp14:editId="27D04AF7">
            <wp:extent cx="4856506" cy="2114550"/>
            <wp:effectExtent l="0" t="0" r="1270" b="0"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58771" cy="211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5" w:name="_Toc472850671"/>
      <w:r>
        <w:t>Strafrechtliche Verantwortung von Providern</w:t>
      </w:r>
      <w:bookmarkEnd w:id="115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7CD8A531" wp14:editId="1E46433C">
            <wp:extent cx="4924425" cy="3040311"/>
            <wp:effectExtent l="0" t="0" r="0" b="8255"/>
            <wp:docPr id="201" name="Grafik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38390" cy="304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6" w:name="_Toc472850672"/>
      <w:r>
        <w:t>Fallbeispiel</w:t>
      </w:r>
      <w:r w:rsidR="00066816">
        <w:t xml:space="preserve"> Telekiosk</w:t>
      </w:r>
      <w:bookmarkEnd w:id="116"/>
    </w:p>
    <w:p w:rsidR="00E06575" w:rsidRDefault="00066816" w:rsidP="00E06575">
      <w:r>
        <w:rPr>
          <w:noProof/>
          <w:lang w:eastAsia="de-CH"/>
        </w:rPr>
        <w:drawing>
          <wp:inline distT="0" distB="0" distL="0" distR="0" wp14:anchorId="088E2726" wp14:editId="508081D2">
            <wp:extent cx="5495925" cy="2959391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1844" cy="29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7" w:name="_Toc472850673"/>
      <w:r>
        <w:lastRenderedPageBreak/>
        <w:t>Regelung der Verantwortlichkeit von Providern international und national</w:t>
      </w:r>
      <w:bookmarkEnd w:id="117"/>
    </w:p>
    <w:p w:rsidR="00E06575" w:rsidRDefault="00651686" w:rsidP="00E06575">
      <w:r>
        <w:rPr>
          <w:noProof/>
          <w:lang w:eastAsia="de-CH"/>
        </w:rPr>
        <w:drawing>
          <wp:inline distT="0" distB="0" distL="0" distR="0" wp14:anchorId="6D0124C9" wp14:editId="5FED2881">
            <wp:extent cx="5210175" cy="2818732"/>
            <wp:effectExtent l="0" t="0" r="0" b="127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89" cy="28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575" w:rsidRDefault="00E06575" w:rsidP="00E06575">
      <w:pPr>
        <w:pStyle w:val="Heading2"/>
      </w:pPr>
      <w:bookmarkStart w:id="118" w:name="_Toc472850674"/>
      <w:r>
        <w:t>Strafrechtliche Haftung des Linksetzers</w:t>
      </w:r>
      <w:bookmarkEnd w:id="118"/>
    </w:p>
    <w:p w:rsidR="00B85F23" w:rsidRDefault="00651686" w:rsidP="00E06575">
      <w:r>
        <w:rPr>
          <w:noProof/>
          <w:lang w:eastAsia="de-CH"/>
        </w:rPr>
        <w:drawing>
          <wp:inline distT="0" distB="0" distL="0" distR="0" wp14:anchorId="2837D5E0" wp14:editId="0114B344">
            <wp:extent cx="5219700" cy="2933780"/>
            <wp:effectExtent l="0" t="0" r="0" b="0"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26993" cy="293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23" w:rsidRDefault="00B85F23">
      <w:pPr>
        <w:jc w:val="left"/>
      </w:pPr>
      <w:r>
        <w:br w:type="page"/>
      </w:r>
    </w:p>
    <w:p w:rsidR="00066816" w:rsidRDefault="00066816" w:rsidP="00066816">
      <w:pPr>
        <w:pStyle w:val="Heading2"/>
      </w:pPr>
      <w:bookmarkStart w:id="119" w:name="_Toc472850675"/>
      <w:r>
        <w:lastRenderedPageBreak/>
        <w:t>Fallbeispiel</w:t>
      </w:r>
      <w:r w:rsidR="00651686">
        <w:t xml:space="preserve"> Strafrecht</w:t>
      </w:r>
      <w:bookmarkEnd w:id="119"/>
    </w:p>
    <w:p w:rsidR="00066816" w:rsidRDefault="00651686" w:rsidP="00066816">
      <w:r>
        <w:rPr>
          <w:noProof/>
          <w:lang w:eastAsia="de-CH"/>
        </w:rPr>
        <w:drawing>
          <wp:inline distT="0" distB="0" distL="0" distR="0" wp14:anchorId="122DF6B9" wp14:editId="085EC179">
            <wp:extent cx="5010150" cy="1678886"/>
            <wp:effectExtent l="0" t="0" r="0" b="0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7450" cy="168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Default="00651686" w:rsidP="00066816">
      <w:r>
        <w:rPr>
          <w:noProof/>
          <w:lang w:eastAsia="de-CH"/>
        </w:rPr>
        <w:drawing>
          <wp:inline distT="0" distB="0" distL="0" distR="0" wp14:anchorId="3630E8A8" wp14:editId="0D5A3EE0">
            <wp:extent cx="5048250" cy="278232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1513" cy="27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686" w:rsidRPr="00066816" w:rsidRDefault="00651686" w:rsidP="00066816"/>
    <w:p w:rsidR="00513F7F" w:rsidRDefault="00513F7F" w:rsidP="00513F7F">
      <w:pPr>
        <w:pStyle w:val="Heading1"/>
      </w:pPr>
      <w:bookmarkStart w:id="120" w:name="_Toc472850676"/>
      <w:r>
        <w:lastRenderedPageBreak/>
        <w:t>Woche 8</w:t>
      </w:r>
      <w:bookmarkEnd w:id="120"/>
    </w:p>
    <w:p w:rsidR="00513F7F" w:rsidRDefault="00753144" w:rsidP="00753144">
      <w:pPr>
        <w:pStyle w:val="Heading2"/>
      </w:pPr>
      <w:bookmarkStart w:id="121" w:name="_Toc472850677"/>
      <w:r>
        <w:t>IT-Sicherheit und rechtliche Grundlagen (DSG, StGB, URG, OR)</w:t>
      </w:r>
      <w:bookmarkEnd w:id="121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5A2ADE42" wp14:editId="399D5D5F">
            <wp:extent cx="4414344" cy="1814008"/>
            <wp:effectExtent l="0" t="0" r="571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43711" cy="182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2" w:name="_Toc472850678"/>
      <w:r>
        <w:t>IT-Sicherheit</w:t>
      </w:r>
      <w:bookmarkEnd w:id="122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6513E5B8" wp14:editId="4760A660">
            <wp:extent cx="4740165" cy="2873255"/>
            <wp:effectExtent l="0" t="0" r="381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4363" cy="28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3" w:name="_Toc472850679"/>
      <w:r>
        <w:t>Datensicherheit</w:t>
      </w:r>
      <w:bookmarkEnd w:id="123"/>
    </w:p>
    <w:p w:rsidR="00753144" w:rsidRDefault="00DA72F7" w:rsidP="00623AA0">
      <w:r>
        <w:rPr>
          <w:noProof/>
          <w:lang w:eastAsia="de-CH"/>
        </w:rPr>
        <w:drawing>
          <wp:inline distT="0" distB="0" distL="0" distR="0" wp14:anchorId="61DB853E" wp14:editId="3D938998">
            <wp:extent cx="4954746" cy="3142593"/>
            <wp:effectExtent l="0" t="0" r="0" b="127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76019" cy="315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53144" w:rsidP="00753144">
      <w:pPr>
        <w:pStyle w:val="Heading2"/>
      </w:pPr>
      <w:bookmarkStart w:id="124" w:name="_Toc472850680"/>
      <w:r>
        <w:lastRenderedPageBreak/>
        <w:t>Relevante Gefahrenbereiche bezüglich IT-Sicherheit</w:t>
      </w:r>
      <w:bookmarkEnd w:id="124"/>
    </w:p>
    <w:p w:rsidR="00753144" w:rsidRDefault="00257FB6" w:rsidP="00623AA0">
      <w:r>
        <w:rPr>
          <w:noProof/>
          <w:lang w:eastAsia="de-CH"/>
        </w:rPr>
        <w:drawing>
          <wp:inline distT="0" distB="0" distL="0" distR="0" wp14:anchorId="60125F8A" wp14:editId="3BE80A5F">
            <wp:extent cx="4519448" cy="2564109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31537" cy="257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26" w:rsidRDefault="00CF3526" w:rsidP="00CF3526">
      <w:pPr>
        <w:pStyle w:val="Heading2"/>
      </w:pPr>
      <w:bookmarkStart w:id="125" w:name="_Toc472850681"/>
      <w:r>
        <w:t>Relevante Grundsätze des DSG unter dem Blickwinkel der IT-Sicherheit</w:t>
      </w:r>
      <w:bookmarkEnd w:id="125"/>
    </w:p>
    <w:p w:rsidR="00753144" w:rsidRDefault="00257FB6" w:rsidP="00623AA0">
      <w:r>
        <w:rPr>
          <w:noProof/>
          <w:lang w:eastAsia="de-CH"/>
        </w:rPr>
        <w:drawing>
          <wp:inline distT="0" distB="0" distL="0" distR="0" wp14:anchorId="4FE2C52A" wp14:editId="49B2B041">
            <wp:extent cx="4782207" cy="21375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00173" cy="21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B6" w:rsidRDefault="00257FB6" w:rsidP="00623AA0">
      <w:r>
        <w:rPr>
          <w:noProof/>
          <w:lang w:eastAsia="de-CH"/>
        </w:rPr>
        <w:drawing>
          <wp:inline distT="0" distB="0" distL="0" distR="0" wp14:anchorId="672078D7" wp14:editId="63C8B807">
            <wp:extent cx="4771462" cy="2131695"/>
            <wp:effectExtent l="0" t="0" r="0" b="190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00694" cy="214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FB6" w:rsidRDefault="00257FB6" w:rsidP="00623AA0">
      <w:r>
        <w:rPr>
          <w:noProof/>
          <w:lang w:eastAsia="de-CH"/>
        </w:rPr>
        <w:drawing>
          <wp:inline distT="0" distB="0" distL="0" distR="0" wp14:anchorId="2648E246" wp14:editId="551D6953">
            <wp:extent cx="4813738" cy="1357845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46794" cy="13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F3526" w:rsidP="00CF3526">
      <w:pPr>
        <w:pStyle w:val="Heading2"/>
      </w:pPr>
      <w:bookmarkStart w:id="126" w:name="_Toc472850682"/>
      <w:r>
        <w:lastRenderedPageBreak/>
        <w:t>Sicherheitsrelevante Bestimmungen des DSG</w:t>
      </w:r>
      <w:bookmarkEnd w:id="126"/>
    </w:p>
    <w:p w:rsidR="00753144" w:rsidRDefault="00D56391" w:rsidP="00623AA0">
      <w:r>
        <w:rPr>
          <w:noProof/>
          <w:lang w:eastAsia="de-CH"/>
        </w:rPr>
        <w:drawing>
          <wp:inline distT="0" distB="0" distL="0" distR="0" wp14:anchorId="645E8372" wp14:editId="18E594A4">
            <wp:extent cx="4099034" cy="1705220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20643" cy="171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391" w:rsidRDefault="00D56391" w:rsidP="00623AA0">
      <w:r>
        <w:rPr>
          <w:noProof/>
          <w:lang w:eastAsia="de-CH"/>
        </w:rPr>
        <w:drawing>
          <wp:inline distT="0" distB="0" distL="0" distR="0" wp14:anchorId="3A842475" wp14:editId="7A775DEA">
            <wp:extent cx="3121572" cy="1387709"/>
            <wp:effectExtent l="0" t="0" r="3175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62471" cy="140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E" w:rsidRDefault="00C610DE" w:rsidP="00623AA0">
      <w:r>
        <w:rPr>
          <w:noProof/>
          <w:lang w:eastAsia="de-CH"/>
        </w:rPr>
        <w:drawing>
          <wp:inline distT="0" distB="0" distL="0" distR="0" wp14:anchorId="505AC9CD" wp14:editId="45FC979D">
            <wp:extent cx="4403834" cy="2635407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30178" cy="265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DE" w:rsidRDefault="00C610DE" w:rsidP="00623AA0">
      <w:r>
        <w:rPr>
          <w:noProof/>
          <w:lang w:eastAsia="de-CH"/>
        </w:rPr>
        <w:drawing>
          <wp:inline distT="0" distB="0" distL="0" distR="0" wp14:anchorId="06512939" wp14:editId="72A7123F">
            <wp:extent cx="4299508" cy="2732690"/>
            <wp:effectExtent l="0" t="0" r="63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13462" cy="27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425603" w:rsidP="00425603">
      <w:pPr>
        <w:pStyle w:val="Heading2"/>
      </w:pPr>
      <w:bookmarkStart w:id="127" w:name="_Toc472850683"/>
      <w:r>
        <w:lastRenderedPageBreak/>
        <w:t xml:space="preserve">Sicherheit durch vertragliche Regelung: </w:t>
      </w:r>
      <w:proofErr w:type="spellStart"/>
      <w:r>
        <w:t>Geheimhaltunsvereinbarung</w:t>
      </w:r>
      <w:bookmarkEnd w:id="127"/>
      <w:proofErr w:type="spellEnd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0E73F0FA" wp14:editId="10F0647D">
            <wp:extent cx="5391807" cy="3003769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9576" cy="30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425603" w:rsidP="00425603">
      <w:pPr>
        <w:pStyle w:val="Heading2"/>
      </w:pPr>
      <w:bookmarkStart w:id="128" w:name="_Toc472850684"/>
      <w:r>
        <w:t>Sicherheit durch Backup Vertrag</w:t>
      </w:r>
      <w:bookmarkEnd w:id="128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714BD5B1" wp14:editId="0551CFAE">
            <wp:extent cx="5307724" cy="2831722"/>
            <wp:effectExtent l="0" t="0" r="762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15087" cy="283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C30DE" w:rsidP="00CC30DE">
      <w:pPr>
        <w:pStyle w:val="Heading2"/>
      </w:pPr>
      <w:bookmarkStart w:id="129" w:name="_Toc472850685"/>
      <w:r>
        <w:t xml:space="preserve">Sicherheit durch </w:t>
      </w:r>
      <w:proofErr w:type="spellStart"/>
      <w:r>
        <w:t>Escrow</w:t>
      </w:r>
      <w:proofErr w:type="spellEnd"/>
      <w:r>
        <w:t xml:space="preserve"> Agreement</w:t>
      </w:r>
      <w:bookmarkEnd w:id="129"/>
    </w:p>
    <w:p w:rsidR="00753144" w:rsidRDefault="00FD2629" w:rsidP="00623AA0">
      <w:r>
        <w:rPr>
          <w:noProof/>
          <w:lang w:eastAsia="de-CH"/>
        </w:rPr>
        <w:drawing>
          <wp:inline distT="0" distB="0" distL="0" distR="0" wp14:anchorId="2E98FABD" wp14:editId="3DD7E4CD">
            <wp:extent cx="5154702" cy="2238704"/>
            <wp:effectExtent l="0" t="0" r="8255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66847" cy="224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CC30DE" w:rsidP="00CC30DE">
      <w:pPr>
        <w:pStyle w:val="Heading2"/>
      </w:pPr>
      <w:bookmarkStart w:id="130" w:name="_Toc472850686"/>
      <w:r>
        <w:lastRenderedPageBreak/>
        <w:t>Überprüfung der IT-Sicherheit</w:t>
      </w:r>
      <w:bookmarkEnd w:id="130"/>
    </w:p>
    <w:p w:rsidR="00753144" w:rsidRDefault="005F3552" w:rsidP="00623AA0">
      <w:r>
        <w:rPr>
          <w:noProof/>
          <w:lang w:eastAsia="de-CH"/>
        </w:rPr>
        <w:drawing>
          <wp:inline distT="0" distB="0" distL="0" distR="0" wp14:anchorId="1E715288" wp14:editId="7C77FEDF">
            <wp:extent cx="5152939" cy="2648606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59891" cy="265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7A7843" w:rsidP="007A7843">
      <w:pPr>
        <w:pStyle w:val="Heading2"/>
      </w:pPr>
      <w:bookmarkStart w:id="131" w:name="_Toc472850687"/>
      <w:r>
        <w:t>Weiterer rechtlicher Rahmen der IT-Sicherheit</w:t>
      </w:r>
      <w:bookmarkEnd w:id="131"/>
    </w:p>
    <w:p w:rsidR="00753144" w:rsidRDefault="005F3552" w:rsidP="00623AA0">
      <w:r>
        <w:rPr>
          <w:noProof/>
          <w:lang w:eastAsia="de-CH"/>
        </w:rPr>
        <w:drawing>
          <wp:inline distT="0" distB="0" distL="0" distR="0" wp14:anchorId="2279BE8E" wp14:editId="339005B5">
            <wp:extent cx="5171089" cy="2743436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78565" cy="274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B71BF5" w:rsidP="000431D5">
      <w:r>
        <w:rPr>
          <w:noProof/>
          <w:lang w:eastAsia="de-CH"/>
        </w:rPr>
        <w:drawing>
          <wp:inline distT="0" distB="0" distL="0" distR="0" wp14:anchorId="3737CC78" wp14:editId="72ABD7A8">
            <wp:extent cx="4782207" cy="2437492"/>
            <wp:effectExtent l="0" t="0" r="0" b="127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07482" cy="245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lastRenderedPageBreak/>
        <w:drawing>
          <wp:inline distT="0" distB="0" distL="0" distR="0" wp14:anchorId="457D2D7C" wp14:editId="6E46C5C9">
            <wp:extent cx="5538951" cy="3276236"/>
            <wp:effectExtent l="0" t="0" r="508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44422" cy="327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drawing>
          <wp:inline distT="0" distB="0" distL="0" distR="0" wp14:anchorId="2C1EA4C2" wp14:editId="2EA38051">
            <wp:extent cx="5591503" cy="3067561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01906" cy="307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drawing>
          <wp:inline distT="0" distB="0" distL="0" distR="0" wp14:anchorId="517E7519" wp14:editId="7B5F1978">
            <wp:extent cx="5612524" cy="2332365"/>
            <wp:effectExtent l="0" t="0" r="762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26649" cy="23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0431D5">
      <w:r>
        <w:rPr>
          <w:noProof/>
          <w:lang w:eastAsia="de-CH"/>
        </w:rPr>
        <w:lastRenderedPageBreak/>
        <w:drawing>
          <wp:inline distT="0" distB="0" distL="0" distR="0" wp14:anchorId="0A610530" wp14:editId="4710A7D4">
            <wp:extent cx="5244662" cy="2203776"/>
            <wp:effectExtent l="0" t="0" r="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021" cy="22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Pr="000431D5" w:rsidRDefault="000431D5" w:rsidP="000431D5">
      <w:pPr>
        <w:pStyle w:val="Heading2"/>
      </w:pPr>
      <w:bookmarkStart w:id="132" w:name="_Toc472850688"/>
      <w:r>
        <w:t>Internationale Best Practices zur IT-Sicherheit</w:t>
      </w:r>
      <w:bookmarkEnd w:id="132"/>
    </w:p>
    <w:p w:rsidR="00753144" w:rsidRDefault="00B71BF5" w:rsidP="00623AA0">
      <w:r>
        <w:rPr>
          <w:noProof/>
          <w:lang w:eastAsia="de-CH"/>
        </w:rPr>
        <w:drawing>
          <wp:inline distT="0" distB="0" distL="0" distR="0" wp14:anchorId="65033BFE" wp14:editId="48216028">
            <wp:extent cx="5297213" cy="3255288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12291" cy="32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0431D5" w:rsidP="000431D5">
      <w:pPr>
        <w:pStyle w:val="Heading2"/>
      </w:pPr>
      <w:bookmarkStart w:id="133" w:name="_Toc472850689"/>
      <w:r>
        <w:t>Telekommunikations-/Fernmelde-, Multimedia und Internetrecht</w:t>
      </w:r>
      <w:bookmarkEnd w:id="133"/>
    </w:p>
    <w:p w:rsidR="00753144" w:rsidRDefault="00B71BF5" w:rsidP="00623AA0">
      <w:r>
        <w:rPr>
          <w:noProof/>
          <w:lang w:eastAsia="de-CH"/>
        </w:rPr>
        <w:drawing>
          <wp:inline distT="0" distB="0" distL="0" distR="0" wp14:anchorId="4372B30D" wp14:editId="224BCF5E">
            <wp:extent cx="5108027" cy="2832725"/>
            <wp:effectExtent l="0" t="0" r="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2431" cy="283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lastRenderedPageBreak/>
        <w:drawing>
          <wp:inline distT="0" distB="0" distL="0" distR="0" wp14:anchorId="515F143A" wp14:editId="4797CF0F">
            <wp:extent cx="5311968" cy="2732689"/>
            <wp:effectExtent l="0" t="0" r="317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31615" cy="27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drawing>
          <wp:inline distT="0" distB="0" distL="0" distR="0" wp14:anchorId="25EF520F" wp14:editId="692BDA98">
            <wp:extent cx="5307724" cy="2998466"/>
            <wp:effectExtent l="0" t="0" r="762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20008" cy="30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drawing>
          <wp:inline distT="0" distB="0" distL="0" distR="0" wp14:anchorId="526DEE8E" wp14:editId="5E65A8A8">
            <wp:extent cx="5328744" cy="2750130"/>
            <wp:effectExtent l="0" t="0" r="571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43719" cy="27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623AA0">
      <w:r>
        <w:rPr>
          <w:noProof/>
          <w:lang w:eastAsia="de-CH"/>
        </w:rPr>
        <w:lastRenderedPageBreak/>
        <w:drawing>
          <wp:inline distT="0" distB="0" distL="0" distR="0" wp14:anchorId="7D042485" wp14:editId="22FA0D4F">
            <wp:extent cx="5244662" cy="2760500"/>
            <wp:effectExtent l="0" t="0" r="0" b="190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3666" cy="277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BF5" w:rsidRDefault="00B71BF5" w:rsidP="00B71BF5">
      <w:pPr>
        <w:pStyle w:val="Heading2"/>
      </w:pPr>
      <w:bookmarkStart w:id="134" w:name="_Toc472850690"/>
      <w:r>
        <w:t>Exkurs BÜPF</w:t>
      </w:r>
      <w:bookmarkEnd w:id="134"/>
    </w:p>
    <w:p w:rsidR="00B71BF5" w:rsidRDefault="007C635D" w:rsidP="00623AA0">
      <w:r>
        <w:rPr>
          <w:noProof/>
          <w:lang w:eastAsia="de-CH"/>
        </w:rPr>
        <w:drawing>
          <wp:inline distT="0" distB="0" distL="0" distR="0" wp14:anchorId="6DDD6770" wp14:editId="61D6286D">
            <wp:extent cx="5276193" cy="2949247"/>
            <wp:effectExtent l="0" t="0" r="127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91024" cy="295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35D" w:rsidRDefault="007C635D" w:rsidP="00623AA0">
      <w:r>
        <w:rPr>
          <w:noProof/>
          <w:lang w:eastAsia="de-CH"/>
        </w:rPr>
        <w:drawing>
          <wp:inline distT="0" distB="0" distL="0" distR="0" wp14:anchorId="6FD9B76F" wp14:editId="0E5F155D">
            <wp:extent cx="5108027" cy="2773042"/>
            <wp:effectExtent l="0" t="0" r="0" b="889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114883" cy="277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44" w:rsidRDefault="000431D5" w:rsidP="000431D5">
      <w:pPr>
        <w:pStyle w:val="Heading2"/>
      </w:pPr>
      <w:bookmarkStart w:id="135" w:name="_Toc472850691"/>
      <w:r>
        <w:lastRenderedPageBreak/>
        <w:t>Sicherheitskonzept</w:t>
      </w:r>
      <w:bookmarkEnd w:id="135"/>
    </w:p>
    <w:p w:rsidR="00753144" w:rsidRDefault="00AE0033" w:rsidP="00623AA0">
      <w:r>
        <w:rPr>
          <w:noProof/>
          <w:lang w:eastAsia="de-CH"/>
        </w:rPr>
        <w:drawing>
          <wp:inline distT="0" distB="0" distL="0" distR="0" wp14:anchorId="70C343F5" wp14:editId="0E131088">
            <wp:extent cx="5760720" cy="3199765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623AA0"/>
    <w:p w:rsidR="00840AC5" w:rsidRDefault="00840AC5" w:rsidP="00840AC5">
      <w:pPr>
        <w:pStyle w:val="Heading1"/>
      </w:pPr>
      <w:bookmarkStart w:id="136" w:name="_Toc472850692"/>
      <w:r>
        <w:lastRenderedPageBreak/>
        <w:t>Woche 9</w:t>
      </w:r>
      <w:bookmarkEnd w:id="136"/>
    </w:p>
    <w:p w:rsidR="000431D5" w:rsidRDefault="000431D5" w:rsidP="000431D5">
      <w:pPr>
        <w:pStyle w:val="Heading2"/>
      </w:pPr>
      <w:bookmarkStart w:id="137" w:name="_Toc472850693"/>
      <w:r>
        <w:t xml:space="preserve">Begriff der </w:t>
      </w:r>
      <w:r w:rsidR="00DC09EB">
        <w:t>unerlaubten</w:t>
      </w:r>
      <w:r>
        <w:t xml:space="preserve"> Handlung</w:t>
      </w:r>
      <w:bookmarkEnd w:id="137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0C6DF512" wp14:editId="715F67D6">
            <wp:extent cx="4834758" cy="2862377"/>
            <wp:effectExtent l="0" t="0" r="444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48774" cy="28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38" w:name="_Toc472850694"/>
      <w:r>
        <w:t>Haftung für Schäden</w:t>
      </w:r>
      <w:bookmarkEnd w:id="138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741F74B3" wp14:editId="75CCEFE2">
            <wp:extent cx="5123031" cy="2627586"/>
            <wp:effectExtent l="0" t="0" r="1905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41649" cy="263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39" w:name="_Toc472850695"/>
      <w:r>
        <w:t>Haftungsgrundlage im Überblick</w:t>
      </w:r>
      <w:bookmarkEnd w:id="139"/>
    </w:p>
    <w:p w:rsidR="000431D5" w:rsidRDefault="00EA0F2E" w:rsidP="00623AA0">
      <w:r>
        <w:rPr>
          <w:noProof/>
          <w:lang w:eastAsia="de-CH"/>
        </w:rPr>
        <w:drawing>
          <wp:inline distT="0" distB="0" distL="0" distR="0" wp14:anchorId="521BB0DB" wp14:editId="0B5C8FDD">
            <wp:extent cx="4498427" cy="231367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17591" cy="23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40" w:name="_Toc472850696"/>
      <w:r>
        <w:lastRenderedPageBreak/>
        <w:t>Ausservertragliche Haftung des OR</w:t>
      </w:r>
      <w:bookmarkEnd w:id="140"/>
    </w:p>
    <w:p w:rsidR="000431D5" w:rsidRDefault="00306C99" w:rsidP="00623AA0">
      <w:r>
        <w:rPr>
          <w:noProof/>
          <w:lang w:eastAsia="de-CH"/>
        </w:rPr>
        <w:drawing>
          <wp:inline distT="0" distB="0" distL="0" distR="0" wp14:anchorId="7907BDA4" wp14:editId="39032ACC">
            <wp:extent cx="5734653" cy="335280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5007" cy="336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1D5" w:rsidRDefault="000431D5" w:rsidP="000431D5">
      <w:pPr>
        <w:pStyle w:val="Heading2"/>
      </w:pPr>
      <w:bookmarkStart w:id="141" w:name="_Toc472850697"/>
      <w:r>
        <w:t>Fallbeispiel</w:t>
      </w:r>
      <w:bookmarkEnd w:id="141"/>
    </w:p>
    <w:p w:rsidR="000431D5" w:rsidRDefault="00306C99" w:rsidP="00623AA0">
      <w:r>
        <w:rPr>
          <w:noProof/>
          <w:lang w:eastAsia="de-CH"/>
        </w:rPr>
        <w:drawing>
          <wp:inline distT="0" distB="0" distL="0" distR="0" wp14:anchorId="498DB571" wp14:editId="5C768804">
            <wp:extent cx="4456669" cy="2049517"/>
            <wp:effectExtent l="0" t="0" r="1270" b="825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75821" cy="20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2" w:name="_Toc472850698"/>
      <w:r>
        <w:t>Verschuldenshaftung</w:t>
      </w:r>
      <w:bookmarkEnd w:id="142"/>
    </w:p>
    <w:p w:rsidR="00306C99" w:rsidRPr="00306C99" w:rsidRDefault="00306C99" w:rsidP="00306C99">
      <w:r>
        <w:rPr>
          <w:noProof/>
          <w:lang w:eastAsia="de-CH"/>
        </w:rPr>
        <w:drawing>
          <wp:inline distT="0" distB="0" distL="0" distR="0" wp14:anchorId="4A4CE4BC" wp14:editId="02EFCDA0">
            <wp:extent cx="3268717" cy="2294773"/>
            <wp:effectExtent l="0" t="0" r="825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81174" cy="230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99" w:rsidRDefault="00306C99" w:rsidP="00306C99">
      <w:pPr>
        <w:pStyle w:val="Heading2"/>
      </w:pPr>
      <w:bookmarkStart w:id="143" w:name="_Toc472850699"/>
      <w:r>
        <w:lastRenderedPageBreak/>
        <w:t>Voraussetzung der Haftbarkeit</w:t>
      </w:r>
      <w:bookmarkEnd w:id="143"/>
    </w:p>
    <w:p w:rsidR="000431D5" w:rsidRDefault="009D69BC" w:rsidP="009D69BC">
      <w:pPr>
        <w:pStyle w:val="Heading3"/>
      </w:pPr>
      <w:bookmarkStart w:id="144" w:name="_Toc472850700"/>
      <w:r>
        <w:t>Erste Voraussetzung: Der Schaden</w:t>
      </w:r>
      <w:bookmarkEnd w:id="144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44B037FC" wp14:editId="3760959E">
            <wp:extent cx="5443855" cy="2917551"/>
            <wp:effectExtent l="0" t="0" r="444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49379" cy="292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CC" w:rsidRDefault="006142CC" w:rsidP="009D69BC">
      <w:r>
        <w:rPr>
          <w:noProof/>
          <w:lang w:eastAsia="de-CH"/>
        </w:rPr>
        <w:drawing>
          <wp:inline distT="0" distB="0" distL="0" distR="0" wp14:anchorId="0F589B6E" wp14:editId="554F73F2">
            <wp:extent cx="5444358" cy="2489930"/>
            <wp:effectExtent l="0" t="0" r="4445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46670" cy="249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5" w:name="_Toc472850701"/>
      <w:r>
        <w:t>Zweite Voraussetzung: Widerrechtlichkeit</w:t>
      </w:r>
      <w:bookmarkEnd w:id="145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641FF277" wp14:editId="38A59A1F">
            <wp:extent cx="4771696" cy="2544694"/>
            <wp:effectExtent l="0" t="0" r="0" b="825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78535" cy="254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6" w:name="_Toc472850702"/>
      <w:r>
        <w:lastRenderedPageBreak/>
        <w:t>Dritte Voraussetzung: Kausalzusammenhang</w:t>
      </w:r>
      <w:bookmarkEnd w:id="146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44165767" wp14:editId="2823D07A">
            <wp:extent cx="4908331" cy="2641366"/>
            <wp:effectExtent l="0" t="0" r="6985" b="698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13124" cy="26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3"/>
      </w:pPr>
      <w:bookmarkStart w:id="147" w:name="_Toc472850703"/>
      <w:r>
        <w:t>Vierte Voraussetzung: Verschulden</w:t>
      </w:r>
      <w:bookmarkEnd w:id="147"/>
    </w:p>
    <w:p w:rsidR="009D69BC" w:rsidRDefault="006142CC" w:rsidP="009D69BC">
      <w:r>
        <w:rPr>
          <w:noProof/>
          <w:lang w:eastAsia="de-CH"/>
        </w:rPr>
        <w:drawing>
          <wp:inline distT="0" distB="0" distL="0" distR="0" wp14:anchorId="0101ABCB" wp14:editId="38284B8F">
            <wp:extent cx="5002924" cy="2800910"/>
            <wp:effectExtent l="0" t="0" r="762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15362" cy="280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8" w:name="_Toc472850704"/>
      <w:r>
        <w:t>Kausalhaftung des OR</w:t>
      </w:r>
      <w:bookmarkEnd w:id="148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7CE78B5B" wp14:editId="59DA28A1">
            <wp:extent cx="4897820" cy="2556887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08360" cy="256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49" w:name="_Toc472850705"/>
      <w:r>
        <w:lastRenderedPageBreak/>
        <w:t>Geschäftsherrenhaftung</w:t>
      </w:r>
      <w:bookmarkEnd w:id="149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21558B05" wp14:editId="69C3132F">
            <wp:extent cx="5760720" cy="316801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0" w:name="_Toc472850706"/>
      <w:r>
        <w:t>Werkeigentümerhaftung</w:t>
      </w:r>
      <w:bookmarkEnd w:id="150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7BC3E024" wp14:editId="247ABEC4">
            <wp:extent cx="5760720" cy="24282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1" w:name="_Toc472850707"/>
      <w:r>
        <w:t>Weitere Kausalhaftungen</w:t>
      </w:r>
      <w:bookmarkEnd w:id="151"/>
    </w:p>
    <w:p w:rsidR="009D69BC" w:rsidRDefault="006D2E53" w:rsidP="009D69BC">
      <w:r>
        <w:rPr>
          <w:noProof/>
          <w:lang w:eastAsia="de-CH"/>
        </w:rPr>
        <w:drawing>
          <wp:inline distT="0" distB="0" distL="0" distR="0" wp14:anchorId="13F51815" wp14:editId="3CA99DEB">
            <wp:extent cx="5760720" cy="2491105"/>
            <wp:effectExtent l="0" t="0" r="0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Pr="009D69BC" w:rsidRDefault="009D69BC" w:rsidP="009D69BC">
      <w:pPr>
        <w:pStyle w:val="Heading2"/>
      </w:pPr>
      <w:bookmarkStart w:id="152" w:name="_Toc472850708"/>
      <w:r>
        <w:lastRenderedPageBreak/>
        <w:t>Exkurs: Produktehaftpflichtgesetz PrHG 1</w:t>
      </w:r>
      <w:bookmarkEnd w:id="152"/>
    </w:p>
    <w:p w:rsidR="000431D5" w:rsidRDefault="006D2E53" w:rsidP="00623AA0">
      <w:r>
        <w:rPr>
          <w:noProof/>
          <w:lang w:eastAsia="de-CH"/>
        </w:rPr>
        <w:drawing>
          <wp:inline distT="0" distB="0" distL="0" distR="0" wp14:anchorId="521C145D" wp14:editId="1A462561">
            <wp:extent cx="5133508" cy="2911365"/>
            <wp:effectExtent l="0" t="0" r="0" b="381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52089" cy="292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3" w:name="_Toc472850709"/>
      <w:r>
        <w:t>Exkurs: Produktehaftpflichtgesetz PrHG 2</w:t>
      </w:r>
      <w:bookmarkEnd w:id="153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1014BBCE" wp14:editId="06757ED8">
            <wp:extent cx="4887310" cy="2412409"/>
            <wp:effectExtent l="0" t="0" r="8890" b="698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19130" cy="242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4" w:name="_Toc472850710"/>
      <w:r>
        <w:t>Produkteigenschaft von Software</w:t>
      </w:r>
      <w:bookmarkEnd w:id="154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648FD000" wp14:editId="7C2B7E4B">
            <wp:extent cx="5129048" cy="2756749"/>
            <wp:effectExtent l="0" t="0" r="0" b="571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38826" cy="27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5" w:name="_Toc472850711"/>
      <w:r>
        <w:lastRenderedPageBreak/>
        <w:t>Exkurs: Produktehaftpflichtgesetz PrHG 3</w:t>
      </w:r>
      <w:bookmarkEnd w:id="155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2B98EB79" wp14:editId="248E4DE9">
            <wp:extent cx="5760720" cy="172339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6" w:name="_Toc472850712"/>
      <w:r>
        <w:t>Exkurs:</w:t>
      </w:r>
      <w:r w:rsidR="006D2E53">
        <w:t xml:space="preserve"> Produktsicherheitsgesetz PRSG 1</w:t>
      </w:r>
      <w:bookmarkEnd w:id="156"/>
    </w:p>
    <w:p w:rsidR="009D69BC" w:rsidRDefault="006D2E53" w:rsidP="00623AA0">
      <w:r>
        <w:rPr>
          <w:noProof/>
          <w:lang w:eastAsia="de-CH"/>
        </w:rPr>
        <w:drawing>
          <wp:inline distT="0" distB="0" distL="0" distR="0" wp14:anchorId="024FAC08" wp14:editId="45874DDA">
            <wp:extent cx="5760720" cy="299529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E53" w:rsidRDefault="006D2E53" w:rsidP="006D2E53">
      <w:pPr>
        <w:pStyle w:val="Heading2"/>
      </w:pPr>
      <w:bookmarkStart w:id="157" w:name="_Toc472850713"/>
      <w:r>
        <w:t>Exkurs: Produktsicherheitsgesetz PRSG 2</w:t>
      </w:r>
      <w:bookmarkEnd w:id="157"/>
    </w:p>
    <w:p w:rsidR="006D2E53" w:rsidRPr="006D2E53" w:rsidRDefault="006D2E53" w:rsidP="006D2E53">
      <w:r>
        <w:rPr>
          <w:noProof/>
          <w:lang w:eastAsia="de-CH"/>
        </w:rPr>
        <w:drawing>
          <wp:inline distT="0" distB="0" distL="0" distR="0" wp14:anchorId="72C27EB5" wp14:editId="2A83E6C8">
            <wp:extent cx="5760720" cy="2694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8" w:name="_Toc472850714"/>
      <w:r>
        <w:lastRenderedPageBreak/>
        <w:t>Mehrheit von Haftungsgründen</w:t>
      </w:r>
      <w:bookmarkEnd w:id="158"/>
    </w:p>
    <w:p w:rsidR="000431D5" w:rsidRDefault="0059708B" w:rsidP="00623AA0">
      <w:r>
        <w:rPr>
          <w:noProof/>
          <w:lang w:eastAsia="de-CH"/>
        </w:rPr>
        <w:drawing>
          <wp:inline distT="0" distB="0" distL="0" distR="0" wp14:anchorId="21395868" wp14:editId="300147C7">
            <wp:extent cx="5307724" cy="1528194"/>
            <wp:effectExtent l="0" t="0" r="762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13981" cy="15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9D69BC">
      <w:pPr>
        <w:pStyle w:val="Heading2"/>
      </w:pPr>
      <w:bookmarkStart w:id="159" w:name="_Toc472850715"/>
      <w:r>
        <w:t>Mehrheit von Haftpflichtigen</w:t>
      </w:r>
      <w:bookmarkEnd w:id="159"/>
    </w:p>
    <w:p w:rsidR="009D69BC" w:rsidRDefault="0059708B" w:rsidP="00623AA0">
      <w:r>
        <w:rPr>
          <w:noProof/>
          <w:lang w:eastAsia="de-CH"/>
        </w:rPr>
        <w:drawing>
          <wp:inline distT="0" distB="0" distL="0" distR="0" wp14:anchorId="3C2B6766" wp14:editId="682A802E">
            <wp:extent cx="5244662" cy="1229073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5019" cy="123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BC" w:rsidRDefault="009D69BC" w:rsidP="00623AA0"/>
    <w:p w:rsidR="00840AC5" w:rsidRDefault="00840AC5" w:rsidP="00840AC5">
      <w:pPr>
        <w:pStyle w:val="Heading1"/>
      </w:pPr>
      <w:bookmarkStart w:id="160" w:name="_Toc472850716"/>
      <w:r>
        <w:lastRenderedPageBreak/>
        <w:t>Woche 10</w:t>
      </w:r>
      <w:bookmarkEnd w:id="160"/>
    </w:p>
    <w:p w:rsidR="00840AC5" w:rsidRDefault="00CF15B3" w:rsidP="00CF15B3">
      <w:pPr>
        <w:pStyle w:val="Heading2"/>
      </w:pPr>
      <w:bookmarkStart w:id="161" w:name="_Toc472850717"/>
      <w:r>
        <w:t>Verjährung im Haftpflichtrecht</w:t>
      </w:r>
      <w:bookmarkEnd w:id="161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41845388" wp14:editId="0C8554B0">
            <wp:extent cx="5134062" cy="2607212"/>
            <wp:effectExtent l="0" t="0" r="0" b="317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47268" cy="261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2" w:name="_Toc472850718"/>
      <w:r>
        <w:t>Verträge im Obligationenrecht</w:t>
      </w:r>
      <w:bookmarkEnd w:id="162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720E93F7" wp14:editId="344F5521">
            <wp:extent cx="5176007" cy="2336392"/>
            <wp:effectExtent l="0" t="0" r="5715" b="698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7252" cy="234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3" w:name="_Toc472850719"/>
      <w:r>
        <w:t>Besonderheiten des Vertragsabschlusses bei IT Verträgen</w:t>
      </w:r>
      <w:bookmarkEnd w:id="163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6281AA21" wp14:editId="23689758">
            <wp:extent cx="5436066" cy="2940341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52111" cy="29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623AA0">
      <w:r>
        <w:rPr>
          <w:noProof/>
          <w:lang w:eastAsia="de-CH"/>
        </w:rPr>
        <w:lastRenderedPageBreak/>
        <w:drawing>
          <wp:inline distT="0" distB="0" distL="0" distR="0" wp14:anchorId="7E82DF42" wp14:editId="7DBBF470">
            <wp:extent cx="5469622" cy="3027224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4742" cy="303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CF15B3" w:rsidP="00CF15B3">
      <w:pPr>
        <w:pStyle w:val="Heading2"/>
      </w:pPr>
      <w:bookmarkStart w:id="164" w:name="_Toc472850720"/>
      <w:r>
        <w:t>Vertragsschluss und Widerruf</w:t>
      </w:r>
      <w:bookmarkEnd w:id="164"/>
    </w:p>
    <w:p w:rsidR="00CF15B3" w:rsidRDefault="00CF15B3" w:rsidP="00623AA0">
      <w:r>
        <w:rPr>
          <w:noProof/>
          <w:lang w:eastAsia="de-CH"/>
        </w:rPr>
        <w:drawing>
          <wp:inline distT="0" distB="0" distL="0" distR="0" wp14:anchorId="2E9D6A7E" wp14:editId="680B3CB6">
            <wp:extent cx="5478011" cy="3220868"/>
            <wp:effectExtent l="0" t="0" r="889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7875" cy="322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5" w:name="_Toc472850721"/>
      <w:r>
        <w:t>Besonderer Teil im Obligationenrecht: Einzelne Vertragsverhältnisse</w:t>
      </w:r>
      <w:bookmarkEnd w:id="165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12250343" wp14:editId="30FADF75">
            <wp:extent cx="4941116" cy="2000521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62595" cy="20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6" w:name="_Toc472850722"/>
      <w:r>
        <w:lastRenderedPageBreak/>
        <w:t>Besondere Vertragstypen im e-Geschäftsverkehr</w:t>
      </w:r>
      <w:bookmarkEnd w:id="166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235B553C" wp14:editId="01E1AE73">
            <wp:extent cx="5483108" cy="3003258"/>
            <wp:effectExtent l="0" t="0" r="3810" b="698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90697" cy="300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B3" w:rsidRDefault="00BA3A19" w:rsidP="00BA3A19">
      <w:pPr>
        <w:pStyle w:val="Heading2"/>
      </w:pPr>
      <w:bookmarkStart w:id="167" w:name="_Toc472850723"/>
      <w:r>
        <w:t>Einzelne Vertragsverhältnisse im speziellen Teil des Obligationenrechts</w:t>
      </w:r>
      <w:bookmarkEnd w:id="167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49EE287A" wp14:editId="50939ABA">
            <wp:extent cx="4293202" cy="1812022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28403" cy="182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68" w:name="_Toc472850724"/>
      <w:r>
        <w:t>Die Einordnung der IT Verträge</w:t>
      </w:r>
      <w:bookmarkEnd w:id="168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49A3AA36" wp14:editId="26C5AEE3">
            <wp:extent cx="4895484" cy="3103927"/>
            <wp:effectExtent l="0" t="0" r="635" b="127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07999" cy="31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69" w:name="_Toc472850725"/>
      <w:r>
        <w:lastRenderedPageBreak/>
        <w:t>Der Kaufvertrag im Obligationenrecht 184 und folgende</w:t>
      </w:r>
      <w:bookmarkEnd w:id="169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08D30911" wp14:editId="230F9969">
            <wp:extent cx="5246751" cy="2441196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40" cy="244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0" w:name="_Toc472850726"/>
      <w:r>
        <w:t>Abgrenzungen</w:t>
      </w:r>
      <w:bookmarkEnd w:id="170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287D0885" wp14:editId="5FBC92B5">
            <wp:extent cx="4825441" cy="2718033"/>
            <wp:effectExtent l="0" t="0" r="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45323" cy="272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1" w:name="_Toc472850727"/>
      <w:r>
        <w:t>Arten von Kaufverträgen</w:t>
      </w:r>
      <w:bookmarkEnd w:id="171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60551307" wp14:editId="3AC7D540">
            <wp:extent cx="4815281" cy="2695326"/>
            <wp:effectExtent l="0" t="0" r="444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21088" cy="26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2" w:name="_Toc472850728"/>
      <w:r>
        <w:lastRenderedPageBreak/>
        <w:t>Regeln für Nutzen und Gefahrentragung</w:t>
      </w:r>
      <w:bookmarkEnd w:id="172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1F4CCCB2" wp14:editId="60559756">
            <wp:extent cx="5041784" cy="2658163"/>
            <wp:effectExtent l="0" t="0" r="6985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51380" cy="266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BA3A19">
      <w:pPr>
        <w:pStyle w:val="Heading2"/>
      </w:pPr>
      <w:bookmarkStart w:id="173" w:name="_Toc472850729"/>
      <w:r>
        <w:t>Praxisbeispiel</w:t>
      </w:r>
      <w:bookmarkEnd w:id="173"/>
    </w:p>
    <w:p w:rsidR="00BA3A19" w:rsidRDefault="00BA3A19" w:rsidP="00623AA0">
      <w:r>
        <w:rPr>
          <w:noProof/>
          <w:lang w:eastAsia="de-CH"/>
        </w:rPr>
        <w:drawing>
          <wp:inline distT="0" distB="0" distL="0" distR="0" wp14:anchorId="4E9BB3CE" wp14:editId="464DBF73">
            <wp:extent cx="5760720" cy="339661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A19" w:rsidRDefault="00BA3A19" w:rsidP="00623AA0"/>
    <w:p w:rsidR="00264520" w:rsidRDefault="00264520" w:rsidP="00264520">
      <w:pPr>
        <w:pStyle w:val="Heading1"/>
      </w:pPr>
      <w:bookmarkStart w:id="174" w:name="_Toc472850730"/>
      <w:r>
        <w:lastRenderedPageBreak/>
        <w:t>Woche 11</w:t>
      </w:r>
      <w:bookmarkEnd w:id="174"/>
    </w:p>
    <w:p w:rsidR="00264520" w:rsidRDefault="00264520" w:rsidP="00264520">
      <w:r>
        <w:t>In Woche 11 fand aufgrund der Projektwoche kein Unterricht statt.</w:t>
      </w:r>
    </w:p>
    <w:p w:rsidR="00264520" w:rsidRDefault="00264520" w:rsidP="00264520"/>
    <w:p w:rsidR="00BD4D41" w:rsidRDefault="00264520" w:rsidP="00503AE5">
      <w:pPr>
        <w:pStyle w:val="Heading1"/>
      </w:pPr>
      <w:bookmarkStart w:id="175" w:name="_Toc472850731"/>
      <w:r>
        <w:lastRenderedPageBreak/>
        <w:t>Woche 12</w:t>
      </w:r>
      <w:r w:rsidR="00BD4D41">
        <w:t xml:space="preserve"> &amp; 13</w:t>
      </w:r>
      <w:bookmarkEnd w:id="175"/>
    </w:p>
    <w:p w:rsidR="00BD4D41" w:rsidRDefault="00BB7D9C" w:rsidP="003F0165">
      <w:pPr>
        <w:pStyle w:val="Heading2"/>
      </w:pPr>
      <w:bookmarkStart w:id="176" w:name="_Toc472850732"/>
      <w:r>
        <w:t>Überblick zu Verletzungen beim Kaufvertrag</w:t>
      </w:r>
      <w:bookmarkEnd w:id="176"/>
    </w:p>
    <w:p w:rsidR="00BB7D9C" w:rsidRDefault="009E5FE2" w:rsidP="00264520">
      <w:r>
        <w:rPr>
          <w:noProof/>
          <w:lang w:eastAsia="de-CH"/>
        </w:rPr>
        <w:drawing>
          <wp:inline distT="0" distB="0" distL="0" distR="0" wp14:anchorId="2FB681E9" wp14:editId="07A2870A">
            <wp:extent cx="4688541" cy="1422273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98500" cy="14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165" w:rsidRDefault="003F0165" w:rsidP="003F0165">
      <w:pPr>
        <w:pStyle w:val="Heading2"/>
      </w:pPr>
      <w:bookmarkStart w:id="177" w:name="_Toc472850733"/>
      <w:r>
        <w:t>Vertragsverletzungen durch den Verkäufer</w:t>
      </w:r>
      <w:bookmarkEnd w:id="177"/>
    </w:p>
    <w:p w:rsidR="00BB7D9C" w:rsidRDefault="009E5FE2" w:rsidP="00264520">
      <w:r>
        <w:rPr>
          <w:noProof/>
          <w:lang w:eastAsia="de-CH"/>
        </w:rPr>
        <w:drawing>
          <wp:inline distT="0" distB="0" distL="0" distR="0" wp14:anchorId="01233160" wp14:editId="3E29DFD4">
            <wp:extent cx="4598894" cy="2526046"/>
            <wp:effectExtent l="0" t="0" r="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11622" cy="25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33" w:rsidRDefault="00E15E33" w:rsidP="00264520">
      <w:r>
        <w:rPr>
          <w:noProof/>
          <w:lang w:eastAsia="de-CH"/>
        </w:rPr>
        <w:drawing>
          <wp:inline distT="0" distB="0" distL="0" distR="0" wp14:anchorId="677CAB72" wp14:editId="34CA1B24">
            <wp:extent cx="5760720" cy="249745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33" w:rsidRDefault="00E15E33" w:rsidP="00264520">
      <w:r>
        <w:rPr>
          <w:noProof/>
          <w:lang w:eastAsia="de-CH"/>
        </w:rPr>
        <w:lastRenderedPageBreak/>
        <w:drawing>
          <wp:inline distT="0" distB="0" distL="0" distR="0" wp14:anchorId="48800F0A" wp14:editId="73CDE01A">
            <wp:extent cx="5414682" cy="2405332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23281" cy="240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41C75" w:rsidP="00541C75">
      <w:pPr>
        <w:pStyle w:val="Heading2"/>
      </w:pPr>
      <w:bookmarkStart w:id="178" w:name="_Toc472850734"/>
      <w:r>
        <w:t>Vertragsverletzungen durch den Käufer</w:t>
      </w:r>
      <w:bookmarkEnd w:id="178"/>
    </w:p>
    <w:p w:rsidR="00BB7D9C" w:rsidRDefault="00E15E33" w:rsidP="00264520">
      <w:r>
        <w:rPr>
          <w:noProof/>
          <w:lang w:eastAsia="de-CH"/>
        </w:rPr>
        <w:drawing>
          <wp:inline distT="0" distB="0" distL="0" distR="0" wp14:anchorId="3C1B2DBF" wp14:editId="79B6CC3A">
            <wp:extent cx="5334000" cy="2705806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36926" cy="270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03AE5" w:rsidP="00503AE5">
      <w:pPr>
        <w:pStyle w:val="Heading2"/>
      </w:pPr>
      <w:bookmarkStart w:id="179" w:name="_Toc472850735"/>
      <w:r>
        <w:t>Abzahlungskauf und das Bundesgesetz über den Konsumkredit (SR 221.214.1)</w:t>
      </w:r>
      <w:bookmarkEnd w:id="179"/>
    </w:p>
    <w:p w:rsidR="00503AE5" w:rsidRDefault="00993935" w:rsidP="00264520">
      <w:r>
        <w:rPr>
          <w:noProof/>
          <w:lang w:eastAsia="de-CH"/>
        </w:rPr>
        <w:drawing>
          <wp:inline distT="0" distB="0" distL="0" distR="0" wp14:anchorId="74C5D716" wp14:editId="64D9574F">
            <wp:extent cx="5760720" cy="309372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E5" w:rsidRDefault="00503AE5" w:rsidP="00503AE5">
      <w:pPr>
        <w:pStyle w:val="Heading2"/>
      </w:pPr>
      <w:bookmarkStart w:id="180" w:name="_Toc472850736"/>
      <w:r>
        <w:lastRenderedPageBreak/>
        <w:t>Leasingverträge</w:t>
      </w:r>
      <w:bookmarkEnd w:id="180"/>
    </w:p>
    <w:p w:rsidR="00BB7D9C" w:rsidRDefault="00D40862" w:rsidP="00D40862">
      <w:r>
        <w:rPr>
          <w:noProof/>
          <w:lang w:eastAsia="de-CH"/>
        </w:rPr>
        <w:drawing>
          <wp:inline distT="0" distB="0" distL="0" distR="0" wp14:anchorId="00F75655" wp14:editId="2BB7AC2F">
            <wp:extent cx="5280211" cy="3034144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86697" cy="303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E5" w:rsidRDefault="00503AE5" w:rsidP="00503AE5">
      <w:pPr>
        <w:pStyle w:val="Heading2"/>
      </w:pPr>
      <w:bookmarkStart w:id="181" w:name="_Toc472850737"/>
      <w:r>
        <w:t>Arten des Leasings</w:t>
      </w:r>
      <w:bookmarkEnd w:id="181"/>
    </w:p>
    <w:p w:rsidR="00BB7D9C" w:rsidRDefault="00D40862" w:rsidP="00264520">
      <w:r>
        <w:rPr>
          <w:noProof/>
          <w:lang w:eastAsia="de-CH"/>
        </w:rPr>
        <w:drawing>
          <wp:inline distT="0" distB="0" distL="0" distR="0" wp14:anchorId="40554E7B" wp14:editId="23B0ADFF">
            <wp:extent cx="5307105" cy="2641853"/>
            <wp:effectExtent l="0" t="0" r="8255" b="635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13413" cy="264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03AE5" w:rsidP="00503AE5">
      <w:pPr>
        <w:pStyle w:val="Heading2"/>
      </w:pPr>
      <w:bookmarkStart w:id="182" w:name="_Toc472850738"/>
      <w:r>
        <w:t>Form und Beendigung des Leasingvertrages</w:t>
      </w:r>
      <w:bookmarkEnd w:id="182"/>
    </w:p>
    <w:p w:rsidR="00BB7D9C" w:rsidRDefault="00D40862" w:rsidP="00264520">
      <w:r>
        <w:rPr>
          <w:noProof/>
          <w:lang w:eastAsia="de-CH"/>
        </w:rPr>
        <w:drawing>
          <wp:inline distT="0" distB="0" distL="0" distR="0" wp14:anchorId="4C0FE19C" wp14:editId="184EEC93">
            <wp:extent cx="5760720" cy="22574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503AE5" w:rsidP="00503AE5">
      <w:pPr>
        <w:pStyle w:val="Heading2"/>
      </w:pPr>
      <w:bookmarkStart w:id="183" w:name="_Toc472850739"/>
      <w:r>
        <w:lastRenderedPageBreak/>
        <w:t>Lizenzvertrag im Überblick</w:t>
      </w:r>
      <w:bookmarkEnd w:id="183"/>
    </w:p>
    <w:p w:rsidR="00BB7D9C" w:rsidRDefault="00D40862" w:rsidP="00264520">
      <w:r>
        <w:rPr>
          <w:noProof/>
          <w:lang w:eastAsia="de-CH"/>
        </w:rPr>
        <w:drawing>
          <wp:inline distT="0" distB="0" distL="0" distR="0" wp14:anchorId="26D68125" wp14:editId="0E2535B2">
            <wp:extent cx="5760720" cy="3164840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862" w:rsidRDefault="00D40862" w:rsidP="00264520">
      <w:r>
        <w:rPr>
          <w:noProof/>
          <w:lang w:eastAsia="de-CH"/>
        </w:rPr>
        <w:drawing>
          <wp:inline distT="0" distB="0" distL="0" distR="0" wp14:anchorId="4489AB8E" wp14:editId="708741C5">
            <wp:extent cx="4760258" cy="2525477"/>
            <wp:effectExtent l="0" t="0" r="2540" b="825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75979" cy="25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EA" w:rsidRDefault="00AE7DEA" w:rsidP="00264520">
      <w:r>
        <w:rPr>
          <w:noProof/>
          <w:lang w:eastAsia="de-CH"/>
        </w:rPr>
        <w:drawing>
          <wp:inline distT="0" distB="0" distL="0" distR="0" wp14:anchorId="0FF324F2" wp14:editId="7DDD0D7C">
            <wp:extent cx="5325035" cy="285974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31935" cy="28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A21698" w:rsidP="00A21698">
      <w:pPr>
        <w:pStyle w:val="Heading2"/>
      </w:pPr>
      <w:bookmarkStart w:id="184" w:name="_Toc472850740"/>
      <w:r>
        <w:lastRenderedPageBreak/>
        <w:t>Pflichten des Lizenzgebers</w:t>
      </w:r>
      <w:bookmarkEnd w:id="184"/>
    </w:p>
    <w:p w:rsidR="00BB7D9C" w:rsidRDefault="00911911" w:rsidP="00264520">
      <w:r>
        <w:rPr>
          <w:noProof/>
          <w:lang w:eastAsia="de-CH"/>
        </w:rPr>
        <w:drawing>
          <wp:inline distT="0" distB="0" distL="0" distR="0" wp14:anchorId="245B4962" wp14:editId="5D1AE77A">
            <wp:extent cx="5477435" cy="2896906"/>
            <wp:effectExtent l="0" t="0" r="952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038" cy="290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A21698" w:rsidP="00A21698">
      <w:pPr>
        <w:pStyle w:val="Heading2"/>
      </w:pPr>
      <w:bookmarkStart w:id="185" w:name="_Toc472850741"/>
      <w:r>
        <w:t>Pflichten des Lizenznehmers</w:t>
      </w:r>
      <w:bookmarkEnd w:id="185"/>
    </w:p>
    <w:p w:rsidR="00BB7D9C" w:rsidRDefault="00911911" w:rsidP="00264520">
      <w:r>
        <w:rPr>
          <w:noProof/>
          <w:lang w:eastAsia="de-CH"/>
        </w:rPr>
        <w:drawing>
          <wp:inline distT="0" distB="0" distL="0" distR="0" wp14:anchorId="6C2F19F8" wp14:editId="66043973">
            <wp:extent cx="5760720" cy="2146935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A21698" w:rsidP="00A21698">
      <w:pPr>
        <w:pStyle w:val="Heading2"/>
      </w:pPr>
      <w:bookmarkStart w:id="186" w:name="_Toc472850742"/>
      <w:r>
        <w:t>Leistungsstörungen im Lizenzvertrag</w:t>
      </w:r>
      <w:bookmarkEnd w:id="186"/>
    </w:p>
    <w:p w:rsidR="00BB7D9C" w:rsidRDefault="00911911" w:rsidP="00264520">
      <w:r>
        <w:rPr>
          <w:noProof/>
          <w:lang w:eastAsia="de-CH"/>
        </w:rPr>
        <w:drawing>
          <wp:inline distT="0" distB="0" distL="0" distR="0" wp14:anchorId="4B1CE271" wp14:editId="2E27F7F2">
            <wp:extent cx="5760720" cy="261112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A21698" w:rsidP="00A21698">
      <w:pPr>
        <w:pStyle w:val="Heading2"/>
      </w:pPr>
      <w:bookmarkStart w:id="187" w:name="_Toc472850743"/>
      <w:r>
        <w:lastRenderedPageBreak/>
        <w:t>Folgen bei Leistungsstörung</w:t>
      </w:r>
      <w:bookmarkEnd w:id="187"/>
    </w:p>
    <w:p w:rsidR="00A21698" w:rsidRDefault="00911911" w:rsidP="00264520">
      <w:r>
        <w:rPr>
          <w:noProof/>
          <w:lang w:eastAsia="de-CH"/>
        </w:rPr>
        <w:drawing>
          <wp:inline distT="0" distB="0" distL="0" distR="0" wp14:anchorId="4E5FD229" wp14:editId="4D0E412A">
            <wp:extent cx="5760720" cy="193929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9C" w:rsidRDefault="00BB7D9C" w:rsidP="00264520"/>
    <w:p w:rsidR="00BD4D41" w:rsidRDefault="00BD4D41" w:rsidP="00BD4D41">
      <w:pPr>
        <w:pStyle w:val="Heading1"/>
      </w:pPr>
      <w:bookmarkStart w:id="188" w:name="_Toc472850744"/>
      <w:r>
        <w:lastRenderedPageBreak/>
        <w:t>Woche 14</w:t>
      </w:r>
      <w:bookmarkEnd w:id="188"/>
    </w:p>
    <w:p w:rsidR="00BD4D41" w:rsidRDefault="00A2110C" w:rsidP="00A2110C">
      <w:pPr>
        <w:pStyle w:val="Heading2"/>
      </w:pPr>
      <w:bookmarkStart w:id="189" w:name="_Toc472850745"/>
      <w:r>
        <w:t>Verträge auf Arbeitsleistung</w:t>
      </w:r>
      <w:bookmarkEnd w:id="189"/>
    </w:p>
    <w:p w:rsidR="00A2110C" w:rsidRDefault="00885CA3" w:rsidP="00264520">
      <w:r>
        <w:rPr>
          <w:noProof/>
          <w:lang w:eastAsia="de-CH"/>
        </w:rPr>
        <w:drawing>
          <wp:inline distT="0" distB="0" distL="0" distR="0" wp14:anchorId="36E6D308" wp14:editId="503AAD87">
            <wp:extent cx="4734560" cy="2627702"/>
            <wp:effectExtent l="0" t="0" r="889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41490" cy="26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0C" w:rsidRDefault="00A2110C" w:rsidP="00A2110C">
      <w:pPr>
        <w:pStyle w:val="Heading2"/>
      </w:pPr>
      <w:bookmarkStart w:id="190" w:name="_Toc472850746"/>
      <w:r>
        <w:t>Aus dem Arbeitsvertragsrecht</w:t>
      </w:r>
      <w:bookmarkEnd w:id="190"/>
    </w:p>
    <w:p w:rsidR="00A2110C" w:rsidRDefault="00885CA3" w:rsidP="00264520">
      <w:r>
        <w:rPr>
          <w:noProof/>
          <w:lang w:eastAsia="de-CH"/>
        </w:rPr>
        <w:drawing>
          <wp:inline distT="0" distB="0" distL="0" distR="0" wp14:anchorId="761FE2CA" wp14:editId="404C5BEA">
            <wp:extent cx="4425696" cy="2531408"/>
            <wp:effectExtent l="0" t="0" r="0" b="254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36379" cy="253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A3" w:rsidRDefault="00885CA3" w:rsidP="00264520">
      <w:r>
        <w:rPr>
          <w:noProof/>
          <w:lang w:eastAsia="de-CH"/>
        </w:rPr>
        <w:drawing>
          <wp:inline distT="0" distB="0" distL="0" distR="0" wp14:anchorId="4C6EF5A7" wp14:editId="57D2D2BF">
            <wp:extent cx="3922776" cy="1604654"/>
            <wp:effectExtent l="0" t="0" r="190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46369" cy="161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A3" w:rsidRDefault="00885CA3" w:rsidP="00264520">
      <w:r>
        <w:rPr>
          <w:noProof/>
          <w:lang w:eastAsia="de-CH"/>
        </w:rPr>
        <w:lastRenderedPageBreak/>
        <w:drawing>
          <wp:inline distT="0" distB="0" distL="0" distR="0" wp14:anchorId="4DEBC360" wp14:editId="68B3197B">
            <wp:extent cx="5102352" cy="2630478"/>
            <wp:effectExtent l="0" t="0" r="317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13953" cy="263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A3" w:rsidRDefault="00885CA3" w:rsidP="00264520">
      <w:r>
        <w:rPr>
          <w:noProof/>
          <w:lang w:eastAsia="de-CH"/>
        </w:rPr>
        <w:drawing>
          <wp:inline distT="0" distB="0" distL="0" distR="0" wp14:anchorId="39E57B32" wp14:editId="33B3FC24">
            <wp:extent cx="5157949" cy="2980944"/>
            <wp:effectExtent l="0" t="0" r="508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71847" cy="29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A3" w:rsidRDefault="00885CA3" w:rsidP="00264520">
      <w:r>
        <w:rPr>
          <w:noProof/>
          <w:lang w:eastAsia="de-CH"/>
        </w:rPr>
        <w:drawing>
          <wp:inline distT="0" distB="0" distL="0" distR="0" wp14:anchorId="1ADCB5CA" wp14:editId="2036CF84">
            <wp:extent cx="5230368" cy="2976675"/>
            <wp:effectExtent l="0" t="0" r="889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45123" cy="298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A3" w:rsidRDefault="00885CA3" w:rsidP="00264520">
      <w:r>
        <w:rPr>
          <w:noProof/>
          <w:lang w:eastAsia="de-CH"/>
        </w:rPr>
        <w:lastRenderedPageBreak/>
        <w:drawing>
          <wp:inline distT="0" distB="0" distL="0" distR="0" wp14:anchorId="71C3B937" wp14:editId="7CA57102">
            <wp:extent cx="4535424" cy="1862763"/>
            <wp:effectExtent l="0" t="0" r="0" b="444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57173" cy="18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98" w:rsidRPr="002D0798" w:rsidRDefault="002D0798" w:rsidP="002D0798"/>
    <w:p w:rsidR="001D4D47" w:rsidRDefault="001D4D47" w:rsidP="001D4D47">
      <w:pPr>
        <w:pStyle w:val="Heading1"/>
      </w:pPr>
      <w:bookmarkStart w:id="191" w:name="_Toc472850747"/>
      <w:r>
        <w:lastRenderedPageBreak/>
        <w:t>Woche 15</w:t>
      </w:r>
      <w:bookmarkEnd w:id="191"/>
    </w:p>
    <w:p w:rsidR="001D4D47" w:rsidRDefault="005E4B06" w:rsidP="00264520">
      <w:r>
        <w:t>In Woche 15 fanden die Präsentationen zum Workshop statt.</w:t>
      </w:r>
    </w:p>
    <w:p w:rsidR="005E4B06" w:rsidRDefault="005E4B06" w:rsidP="00264520"/>
    <w:p w:rsidR="005E4B06" w:rsidRDefault="005E4B06" w:rsidP="005E4B06">
      <w:pPr>
        <w:pStyle w:val="Heading1"/>
      </w:pPr>
      <w:bookmarkStart w:id="192" w:name="_Toc472850748"/>
      <w:r>
        <w:lastRenderedPageBreak/>
        <w:t>Woche 16</w:t>
      </w:r>
      <w:bookmarkEnd w:id="192"/>
    </w:p>
    <w:p w:rsidR="005E4B06" w:rsidRDefault="008B061E" w:rsidP="00676EFD">
      <w:pPr>
        <w:pStyle w:val="Heading2"/>
      </w:pPr>
      <w:bookmarkStart w:id="193" w:name="_Toc472850749"/>
      <w:r>
        <w:t>Auftrag gemäss OR 394</w:t>
      </w:r>
      <w:bookmarkEnd w:id="193"/>
    </w:p>
    <w:p w:rsidR="00676EFD" w:rsidRDefault="00676EFD" w:rsidP="00264520">
      <w:r>
        <w:rPr>
          <w:noProof/>
          <w:lang w:eastAsia="de-CH"/>
        </w:rPr>
        <w:drawing>
          <wp:inline distT="0" distB="0" distL="0" distR="0" wp14:anchorId="71ED47A5" wp14:editId="36E270C4">
            <wp:extent cx="4448175" cy="2500627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61016" cy="250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FD" w:rsidRDefault="00676EFD" w:rsidP="00676EFD">
      <w:pPr>
        <w:pStyle w:val="Heading2"/>
      </w:pPr>
      <w:bookmarkStart w:id="194" w:name="_Toc472850750"/>
      <w:r>
        <w:t>Werkvertrag gemäss OR 363</w:t>
      </w:r>
      <w:bookmarkEnd w:id="194"/>
    </w:p>
    <w:p w:rsidR="00676EFD" w:rsidRDefault="00676EFD" w:rsidP="00264520">
      <w:r>
        <w:rPr>
          <w:noProof/>
          <w:lang w:eastAsia="de-CH"/>
        </w:rPr>
        <w:drawing>
          <wp:inline distT="0" distB="0" distL="0" distR="0" wp14:anchorId="280CD15E" wp14:editId="0EC8C58A">
            <wp:extent cx="4505325" cy="2775105"/>
            <wp:effectExtent l="0" t="0" r="0" b="635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21281" cy="278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FD" w:rsidRDefault="00676EFD" w:rsidP="00264520">
      <w:r>
        <w:rPr>
          <w:noProof/>
          <w:lang w:eastAsia="de-CH"/>
        </w:rPr>
        <w:drawing>
          <wp:inline distT="0" distB="0" distL="0" distR="0" wp14:anchorId="474EF010" wp14:editId="3A5C60BE">
            <wp:extent cx="4524375" cy="2606802"/>
            <wp:effectExtent l="0" t="0" r="0" b="317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40590" cy="261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ED9" w:rsidRDefault="00627ED9" w:rsidP="00264520">
      <w:r>
        <w:rPr>
          <w:noProof/>
          <w:lang w:eastAsia="de-CH"/>
        </w:rPr>
        <w:lastRenderedPageBreak/>
        <w:drawing>
          <wp:inline distT="0" distB="0" distL="0" distR="0" wp14:anchorId="04F82514" wp14:editId="3EB331C1">
            <wp:extent cx="4886325" cy="2534727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96349" cy="253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CB" w:rsidRDefault="00C343CB" w:rsidP="00264520">
      <w:r>
        <w:rPr>
          <w:noProof/>
          <w:lang w:eastAsia="de-CH"/>
        </w:rPr>
        <w:drawing>
          <wp:inline distT="0" distB="0" distL="0" distR="0" wp14:anchorId="7B888982" wp14:editId="40103C9C">
            <wp:extent cx="4686300" cy="2094681"/>
            <wp:effectExtent l="0" t="0" r="0" b="127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30916" cy="211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7C" w:rsidRDefault="002F147C" w:rsidP="00264520">
      <w:r>
        <w:rPr>
          <w:noProof/>
          <w:lang w:eastAsia="de-CH"/>
        </w:rPr>
        <w:drawing>
          <wp:inline distT="0" distB="0" distL="0" distR="0" wp14:anchorId="49F1F43A" wp14:editId="623340D1">
            <wp:extent cx="4905375" cy="2880394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18078" cy="288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7C" w:rsidRDefault="002F147C" w:rsidP="002F147C">
      <w:pPr>
        <w:pStyle w:val="Heading2"/>
      </w:pPr>
      <w:bookmarkStart w:id="195" w:name="_Toc472850751"/>
      <w:r>
        <w:lastRenderedPageBreak/>
        <w:t>Rechtschutz im IT-Vertragsrecht</w:t>
      </w:r>
      <w:bookmarkEnd w:id="195"/>
    </w:p>
    <w:p w:rsidR="002F147C" w:rsidRDefault="00E764DA" w:rsidP="002F147C">
      <w:r>
        <w:rPr>
          <w:noProof/>
          <w:lang w:eastAsia="de-CH"/>
        </w:rPr>
        <w:drawing>
          <wp:inline distT="0" distB="0" distL="0" distR="0" wp14:anchorId="634A7368" wp14:editId="3A3A42AF">
            <wp:extent cx="5267325" cy="1909057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95336" cy="19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DA" w:rsidRDefault="00E764DA" w:rsidP="00E764DA">
      <w:pPr>
        <w:pStyle w:val="Heading2"/>
      </w:pPr>
      <w:bookmarkStart w:id="196" w:name="_Toc472850752"/>
      <w:r>
        <w:t>IT-Verträge im Einzelnen</w:t>
      </w:r>
      <w:bookmarkEnd w:id="196"/>
    </w:p>
    <w:p w:rsidR="00E764DA" w:rsidRDefault="00E764DA" w:rsidP="002F147C">
      <w:r>
        <w:rPr>
          <w:noProof/>
          <w:lang w:eastAsia="de-CH"/>
        </w:rPr>
        <w:drawing>
          <wp:inline distT="0" distB="0" distL="0" distR="0" wp14:anchorId="681D0E9C" wp14:editId="3DC66B1C">
            <wp:extent cx="4572000" cy="2377722"/>
            <wp:effectExtent l="0" t="0" r="0" b="381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84471" cy="238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DA" w:rsidRDefault="00066B52" w:rsidP="00066B52">
      <w:pPr>
        <w:pStyle w:val="Heading2"/>
      </w:pPr>
      <w:bookmarkStart w:id="197" w:name="_Toc472850753"/>
      <w:r>
        <w:t>Einordnung der IT-Verträge</w:t>
      </w:r>
      <w:bookmarkEnd w:id="197"/>
    </w:p>
    <w:p w:rsidR="00066B52" w:rsidRDefault="00066B52" w:rsidP="002F147C">
      <w:r>
        <w:rPr>
          <w:noProof/>
          <w:lang w:eastAsia="de-CH"/>
        </w:rPr>
        <w:drawing>
          <wp:inline distT="0" distB="0" distL="0" distR="0" wp14:anchorId="0007F55B" wp14:editId="4C5C51EA">
            <wp:extent cx="4848225" cy="309053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5" cy="3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B52" w:rsidRDefault="00B90734" w:rsidP="00B90734">
      <w:pPr>
        <w:pStyle w:val="Heading2"/>
      </w:pPr>
      <w:bookmarkStart w:id="198" w:name="_Toc472850754"/>
      <w:r>
        <w:lastRenderedPageBreak/>
        <w:t>Checklisten für massgebende Kriterien für die Vertragstypen Zuordnung</w:t>
      </w:r>
      <w:bookmarkEnd w:id="198"/>
    </w:p>
    <w:p w:rsidR="00B90734" w:rsidRDefault="00B90734" w:rsidP="002F147C">
      <w:r>
        <w:rPr>
          <w:noProof/>
          <w:lang w:eastAsia="de-CH"/>
        </w:rPr>
        <w:drawing>
          <wp:inline distT="0" distB="0" distL="0" distR="0" wp14:anchorId="0CBF5E25" wp14:editId="248B7448">
            <wp:extent cx="5760720" cy="2498725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34" w:rsidRDefault="00B90734" w:rsidP="002F147C">
      <w:r>
        <w:rPr>
          <w:noProof/>
          <w:lang w:eastAsia="de-CH"/>
        </w:rPr>
        <w:drawing>
          <wp:inline distT="0" distB="0" distL="0" distR="0" wp14:anchorId="14F8A289" wp14:editId="218013F9">
            <wp:extent cx="5760720" cy="2797810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34" w:rsidRDefault="00B90734" w:rsidP="002F147C">
      <w:r>
        <w:rPr>
          <w:noProof/>
          <w:lang w:eastAsia="de-CH"/>
        </w:rPr>
        <w:drawing>
          <wp:inline distT="0" distB="0" distL="0" distR="0" wp14:anchorId="498B05C2" wp14:editId="7568B632">
            <wp:extent cx="5760720" cy="3135630"/>
            <wp:effectExtent l="0" t="0" r="0" b="762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34" w:rsidRDefault="00B90734" w:rsidP="002F147C">
      <w:r>
        <w:rPr>
          <w:noProof/>
          <w:lang w:eastAsia="de-CH"/>
        </w:rPr>
        <w:lastRenderedPageBreak/>
        <w:drawing>
          <wp:inline distT="0" distB="0" distL="0" distR="0" wp14:anchorId="4D228A62" wp14:editId="4123B2EF">
            <wp:extent cx="5324475" cy="291930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32597" cy="292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34" w:rsidRDefault="00B90734" w:rsidP="002F147C">
      <w:r>
        <w:rPr>
          <w:noProof/>
          <w:lang w:eastAsia="de-CH"/>
        </w:rPr>
        <w:drawing>
          <wp:inline distT="0" distB="0" distL="0" distR="0" wp14:anchorId="119452CB" wp14:editId="0238F2AB">
            <wp:extent cx="5362575" cy="2385731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65760" cy="238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34" w:rsidRDefault="00B90734" w:rsidP="00B90734">
      <w:pPr>
        <w:pStyle w:val="Heading2"/>
      </w:pPr>
      <w:bookmarkStart w:id="199" w:name="_Toc472850755"/>
      <w:r>
        <w:t>Checklisten für den Aufbau und Inhalt des IT-Vertrages</w:t>
      </w:r>
      <w:bookmarkEnd w:id="199"/>
    </w:p>
    <w:p w:rsidR="00B90734" w:rsidRDefault="00CD01AC" w:rsidP="002F147C">
      <w:r>
        <w:rPr>
          <w:noProof/>
          <w:lang w:eastAsia="de-CH"/>
        </w:rPr>
        <w:drawing>
          <wp:inline distT="0" distB="0" distL="0" distR="0" wp14:anchorId="5DC23115" wp14:editId="7DE1DDDA">
            <wp:extent cx="5429250" cy="2983335"/>
            <wp:effectExtent l="0" t="0" r="0" b="762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37372" cy="29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CA" w:rsidRDefault="00D551CA" w:rsidP="002F147C">
      <w:r>
        <w:rPr>
          <w:noProof/>
          <w:lang w:eastAsia="de-CH"/>
        </w:rPr>
        <w:lastRenderedPageBreak/>
        <w:drawing>
          <wp:inline distT="0" distB="0" distL="0" distR="0" wp14:anchorId="5D08E243" wp14:editId="38DD1E19">
            <wp:extent cx="4886325" cy="2126456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898444" cy="213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CA" w:rsidRDefault="00D551CA" w:rsidP="002F147C">
      <w:r>
        <w:rPr>
          <w:noProof/>
          <w:lang w:eastAsia="de-CH"/>
        </w:rPr>
        <w:drawing>
          <wp:inline distT="0" distB="0" distL="0" distR="0" wp14:anchorId="15D8854B" wp14:editId="2E7E4A6A">
            <wp:extent cx="5000625" cy="2762140"/>
            <wp:effectExtent l="0" t="0" r="0" b="63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12125" cy="276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CA" w:rsidRDefault="00D551CA" w:rsidP="002F147C">
      <w:r>
        <w:rPr>
          <w:noProof/>
          <w:lang w:eastAsia="de-CH"/>
        </w:rPr>
        <w:drawing>
          <wp:inline distT="0" distB="0" distL="0" distR="0" wp14:anchorId="3DF998E1" wp14:editId="2B6AB772">
            <wp:extent cx="4505325" cy="1945753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32487" cy="195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CA" w:rsidRDefault="00D551CA" w:rsidP="00D551CA">
      <w:pPr>
        <w:pStyle w:val="Heading2"/>
      </w:pPr>
      <w:bookmarkStart w:id="200" w:name="_Toc472850756"/>
      <w:r>
        <w:lastRenderedPageBreak/>
        <w:t>Checklisten: Abnahme in der IT</w:t>
      </w:r>
      <w:bookmarkEnd w:id="200"/>
    </w:p>
    <w:p w:rsidR="00D551CA" w:rsidRDefault="00D551CA" w:rsidP="002F147C">
      <w:r>
        <w:rPr>
          <w:noProof/>
          <w:lang w:eastAsia="de-CH"/>
        </w:rPr>
        <w:drawing>
          <wp:inline distT="0" distB="0" distL="0" distR="0" wp14:anchorId="380C63BC" wp14:editId="4E5AFC89">
            <wp:extent cx="4886325" cy="2862744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898414" cy="286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CA" w:rsidRDefault="00276696" w:rsidP="002F147C">
      <w:r>
        <w:rPr>
          <w:noProof/>
          <w:lang w:eastAsia="de-CH"/>
        </w:rPr>
        <w:drawing>
          <wp:inline distT="0" distB="0" distL="0" distR="0" wp14:anchorId="1396FA6D" wp14:editId="2211D53B">
            <wp:extent cx="4810125" cy="1060963"/>
            <wp:effectExtent l="0" t="0" r="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56931" cy="107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696" w:rsidRDefault="00276696" w:rsidP="00276696">
      <w:pPr>
        <w:pStyle w:val="Heading2"/>
      </w:pPr>
      <w:bookmarkStart w:id="201" w:name="_Toc472850757"/>
      <w:r>
        <w:t>Checklisten: IT-Arbeitsvertrag</w:t>
      </w:r>
      <w:bookmarkEnd w:id="201"/>
    </w:p>
    <w:p w:rsidR="00276696" w:rsidRDefault="00597996" w:rsidP="002F147C">
      <w:r>
        <w:rPr>
          <w:noProof/>
          <w:lang w:eastAsia="de-CH"/>
        </w:rPr>
        <w:drawing>
          <wp:inline distT="0" distB="0" distL="0" distR="0" wp14:anchorId="212E03AA" wp14:editId="7D4F5251">
            <wp:extent cx="4667250" cy="2554846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677209" cy="256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CA" w:rsidRDefault="00597996" w:rsidP="00597996">
      <w:pPr>
        <w:pStyle w:val="Heading2"/>
      </w:pPr>
      <w:bookmarkStart w:id="202" w:name="_Toc472850758"/>
      <w:r>
        <w:lastRenderedPageBreak/>
        <w:t>Checklisten: IT-Auftrag</w:t>
      </w:r>
      <w:bookmarkEnd w:id="202"/>
    </w:p>
    <w:p w:rsidR="00597996" w:rsidRDefault="00687D83" w:rsidP="002F147C">
      <w:r>
        <w:rPr>
          <w:noProof/>
          <w:lang w:eastAsia="de-CH"/>
        </w:rPr>
        <w:drawing>
          <wp:inline distT="0" distB="0" distL="0" distR="0" wp14:anchorId="50B8B22E" wp14:editId="5C3AB59C">
            <wp:extent cx="5200650" cy="2964921"/>
            <wp:effectExtent l="0" t="0" r="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09892" cy="29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CA" w:rsidRPr="002F147C" w:rsidRDefault="00D551CA" w:rsidP="002F147C"/>
    <w:sectPr w:rsidR="00D551CA" w:rsidRPr="002F147C" w:rsidSect="00164DB6">
      <w:headerReference w:type="default" r:id="rId229"/>
      <w:footerReference w:type="default" r:id="rId230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229D" w:rsidRDefault="00AA229D" w:rsidP="006B5E49">
      <w:pPr>
        <w:spacing w:after="0" w:line="240" w:lineRule="auto"/>
      </w:pPr>
      <w:r>
        <w:separator/>
      </w:r>
    </w:p>
  </w:endnote>
  <w:endnote w:type="continuationSeparator" w:id="0">
    <w:p w:rsidR="00AA229D" w:rsidRDefault="00AA229D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B061E" w:rsidRPr="003037A4" w:rsidRDefault="008B061E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EC31E1">
      <w:rPr>
        <w:noProof/>
      </w:rPr>
      <w:t>6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EC31E1">
      <w:rPr>
        <w:noProof/>
      </w:rPr>
      <w:t>85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229D" w:rsidRDefault="00AA229D" w:rsidP="006B5E49">
      <w:pPr>
        <w:spacing w:after="0" w:line="240" w:lineRule="auto"/>
      </w:pPr>
      <w:r>
        <w:separator/>
      </w:r>
    </w:p>
  </w:footnote>
  <w:footnote w:type="continuationSeparator" w:id="0">
    <w:p w:rsidR="00AA229D" w:rsidRDefault="00AA229D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B061E" w:rsidRDefault="008B061E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78C708E"/>
    <w:multiLevelType w:val="hybridMultilevel"/>
    <w:tmpl w:val="70FA84A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11E3"/>
    <w:rsid w:val="0001007A"/>
    <w:rsid w:val="000431D5"/>
    <w:rsid w:val="000450A3"/>
    <w:rsid w:val="000512A4"/>
    <w:rsid w:val="00057AA2"/>
    <w:rsid w:val="00066816"/>
    <w:rsid w:val="00066B52"/>
    <w:rsid w:val="000A251E"/>
    <w:rsid w:val="000B15F2"/>
    <w:rsid w:val="000C5D84"/>
    <w:rsid w:val="000E01D5"/>
    <w:rsid w:val="000E0DEE"/>
    <w:rsid w:val="000E5459"/>
    <w:rsid w:val="000F2018"/>
    <w:rsid w:val="000F3962"/>
    <w:rsid w:val="00105030"/>
    <w:rsid w:val="0012397E"/>
    <w:rsid w:val="00145068"/>
    <w:rsid w:val="00160860"/>
    <w:rsid w:val="00164748"/>
    <w:rsid w:val="00164DB6"/>
    <w:rsid w:val="00175B4E"/>
    <w:rsid w:val="00180439"/>
    <w:rsid w:val="00180F85"/>
    <w:rsid w:val="00184F21"/>
    <w:rsid w:val="001918C0"/>
    <w:rsid w:val="001A52D5"/>
    <w:rsid w:val="001A6B64"/>
    <w:rsid w:val="001D4D47"/>
    <w:rsid w:val="001E23DC"/>
    <w:rsid w:val="001E32AD"/>
    <w:rsid w:val="001E3E35"/>
    <w:rsid w:val="001E6DE5"/>
    <w:rsid w:val="001F480D"/>
    <w:rsid w:val="00212F60"/>
    <w:rsid w:val="002148EF"/>
    <w:rsid w:val="00220DE4"/>
    <w:rsid w:val="00221B39"/>
    <w:rsid w:val="00226BD8"/>
    <w:rsid w:val="00257FB6"/>
    <w:rsid w:val="002603E7"/>
    <w:rsid w:val="00261965"/>
    <w:rsid w:val="00264520"/>
    <w:rsid w:val="002666EB"/>
    <w:rsid w:val="0026725B"/>
    <w:rsid w:val="00276696"/>
    <w:rsid w:val="00276C1B"/>
    <w:rsid w:val="002865EA"/>
    <w:rsid w:val="002A2FE1"/>
    <w:rsid w:val="002A5D6F"/>
    <w:rsid w:val="002D0798"/>
    <w:rsid w:val="002F147C"/>
    <w:rsid w:val="003037A4"/>
    <w:rsid w:val="003059CD"/>
    <w:rsid w:val="00306C99"/>
    <w:rsid w:val="00315772"/>
    <w:rsid w:val="0033460C"/>
    <w:rsid w:val="00342602"/>
    <w:rsid w:val="00342932"/>
    <w:rsid w:val="00350EE8"/>
    <w:rsid w:val="003731EF"/>
    <w:rsid w:val="0038683A"/>
    <w:rsid w:val="003917D7"/>
    <w:rsid w:val="003A70B0"/>
    <w:rsid w:val="003A7B0F"/>
    <w:rsid w:val="003B27B1"/>
    <w:rsid w:val="003C0B46"/>
    <w:rsid w:val="003D5735"/>
    <w:rsid w:val="003D655B"/>
    <w:rsid w:val="003E53D8"/>
    <w:rsid w:val="003F0165"/>
    <w:rsid w:val="003F2CD9"/>
    <w:rsid w:val="004254A8"/>
    <w:rsid w:val="00425603"/>
    <w:rsid w:val="00446ACE"/>
    <w:rsid w:val="00452BB5"/>
    <w:rsid w:val="00456F05"/>
    <w:rsid w:val="00461BAF"/>
    <w:rsid w:val="00473CD6"/>
    <w:rsid w:val="004817BE"/>
    <w:rsid w:val="004867F1"/>
    <w:rsid w:val="00490E5E"/>
    <w:rsid w:val="004B5461"/>
    <w:rsid w:val="004B776C"/>
    <w:rsid w:val="004C0215"/>
    <w:rsid w:val="004C7583"/>
    <w:rsid w:val="00503AE5"/>
    <w:rsid w:val="00510030"/>
    <w:rsid w:val="00513F7F"/>
    <w:rsid w:val="00541C75"/>
    <w:rsid w:val="00551261"/>
    <w:rsid w:val="005648CD"/>
    <w:rsid w:val="00593FEA"/>
    <w:rsid w:val="0059708B"/>
    <w:rsid w:val="00597996"/>
    <w:rsid w:val="005D7893"/>
    <w:rsid w:val="005E4B06"/>
    <w:rsid w:val="005F3552"/>
    <w:rsid w:val="005F6883"/>
    <w:rsid w:val="006142CC"/>
    <w:rsid w:val="00614EB5"/>
    <w:rsid w:val="00621886"/>
    <w:rsid w:val="00623AA0"/>
    <w:rsid w:val="00627ED9"/>
    <w:rsid w:val="00651686"/>
    <w:rsid w:val="00657589"/>
    <w:rsid w:val="0067227E"/>
    <w:rsid w:val="00676EFD"/>
    <w:rsid w:val="00681E8F"/>
    <w:rsid w:val="00683F5A"/>
    <w:rsid w:val="00687D83"/>
    <w:rsid w:val="0069402D"/>
    <w:rsid w:val="00695C4B"/>
    <w:rsid w:val="006A6BF8"/>
    <w:rsid w:val="006B0D09"/>
    <w:rsid w:val="006B5E49"/>
    <w:rsid w:val="006D2E53"/>
    <w:rsid w:val="006D62FC"/>
    <w:rsid w:val="006E2F0C"/>
    <w:rsid w:val="006E35E8"/>
    <w:rsid w:val="00706509"/>
    <w:rsid w:val="007528F8"/>
    <w:rsid w:val="00753144"/>
    <w:rsid w:val="007628F0"/>
    <w:rsid w:val="007A7843"/>
    <w:rsid w:val="007B0CD9"/>
    <w:rsid w:val="007C4A82"/>
    <w:rsid w:val="007C6073"/>
    <w:rsid w:val="007C635D"/>
    <w:rsid w:val="007E3DA2"/>
    <w:rsid w:val="007F1B4E"/>
    <w:rsid w:val="00820116"/>
    <w:rsid w:val="00840AC5"/>
    <w:rsid w:val="00885CA3"/>
    <w:rsid w:val="00886010"/>
    <w:rsid w:val="008B061E"/>
    <w:rsid w:val="008C1085"/>
    <w:rsid w:val="008C1122"/>
    <w:rsid w:val="008C7B1F"/>
    <w:rsid w:val="008D2FDB"/>
    <w:rsid w:val="008D68BE"/>
    <w:rsid w:val="00911911"/>
    <w:rsid w:val="009137FB"/>
    <w:rsid w:val="00923291"/>
    <w:rsid w:val="00935BBA"/>
    <w:rsid w:val="00945E65"/>
    <w:rsid w:val="0095096E"/>
    <w:rsid w:val="0095118E"/>
    <w:rsid w:val="009637E6"/>
    <w:rsid w:val="00973D65"/>
    <w:rsid w:val="00990E7F"/>
    <w:rsid w:val="00993935"/>
    <w:rsid w:val="00994BC3"/>
    <w:rsid w:val="009B342F"/>
    <w:rsid w:val="009D69BC"/>
    <w:rsid w:val="009D7E41"/>
    <w:rsid w:val="009E5FE2"/>
    <w:rsid w:val="00A02C1E"/>
    <w:rsid w:val="00A2110C"/>
    <w:rsid w:val="00A21698"/>
    <w:rsid w:val="00A249CD"/>
    <w:rsid w:val="00A46237"/>
    <w:rsid w:val="00A66E57"/>
    <w:rsid w:val="00A95762"/>
    <w:rsid w:val="00A95EA2"/>
    <w:rsid w:val="00AA229D"/>
    <w:rsid w:val="00AD36CA"/>
    <w:rsid w:val="00AE0033"/>
    <w:rsid w:val="00AE7DEA"/>
    <w:rsid w:val="00AF65CF"/>
    <w:rsid w:val="00AF7A48"/>
    <w:rsid w:val="00B1372D"/>
    <w:rsid w:val="00B25571"/>
    <w:rsid w:val="00B278F6"/>
    <w:rsid w:val="00B42792"/>
    <w:rsid w:val="00B70D48"/>
    <w:rsid w:val="00B71BF5"/>
    <w:rsid w:val="00B7241C"/>
    <w:rsid w:val="00B84183"/>
    <w:rsid w:val="00B853C3"/>
    <w:rsid w:val="00B85F23"/>
    <w:rsid w:val="00B90734"/>
    <w:rsid w:val="00BA3A19"/>
    <w:rsid w:val="00BB69E3"/>
    <w:rsid w:val="00BB78F3"/>
    <w:rsid w:val="00BB7D9C"/>
    <w:rsid w:val="00BC6887"/>
    <w:rsid w:val="00BC693F"/>
    <w:rsid w:val="00BC7B70"/>
    <w:rsid w:val="00BD2261"/>
    <w:rsid w:val="00BD4D41"/>
    <w:rsid w:val="00BF0C5F"/>
    <w:rsid w:val="00C343CB"/>
    <w:rsid w:val="00C36948"/>
    <w:rsid w:val="00C569D5"/>
    <w:rsid w:val="00C610DE"/>
    <w:rsid w:val="00C6413D"/>
    <w:rsid w:val="00C8172C"/>
    <w:rsid w:val="00C8506B"/>
    <w:rsid w:val="00CA607D"/>
    <w:rsid w:val="00CC1F1F"/>
    <w:rsid w:val="00CC30DE"/>
    <w:rsid w:val="00CC531B"/>
    <w:rsid w:val="00CD01AC"/>
    <w:rsid w:val="00CF15B3"/>
    <w:rsid w:val="00CF3526"/>
    <w:rsid w:val="00D21C86"/>
    <w:rsid w:val="00D317A7"/>
    <w:rsid w:val="00D37A9B"/>
    <w:rsid w:val="00D40862"/>
    <w:rsid w:val="00D551CA"/>
    <w:rsid w:val="00D56391"/>
    <w:rsid w:val="00D563A8"/>
    <w:rsid w:val="00D63D76"/>
    <w:rsid w:val="00D71511"/>
    <w:rsid w:val="00D72BF9"/>
    <w:rsid w:val="00D74B04"/>
    <w:rsid w:val="00DA36E8"/>
    <w:rsid w:val="00DA72F7"/>
    <w:rsid w:val="00DC09EB"/>
    <w:rsid w:val="00DD04C4"/>
    <w:rsid w:val="00DD52B4"/>
    <w:rsid w:val="00DD6959"/>
    <w:rsid w:val="00DE053E"/>
    <w:rsid w:val="00DE60A2"/>
    <w:rsid w:val="00DF1936"/>
    <w:rsid w:val="00DF5BC1"/>
    <w:rsid w:val="00E06575"/>
    <w:rsid w:val="00E07B93"/>
    <w:rsid w:val="00E14134"/>
    <w:rsid w:val="00E15E33"/>
    <w:rsid w:val="00E376F9"/>
    <w:rsid w:val="00E52C9A"/>
    <w:rsid w:val="00E571CE"/>
    <w:rsid w:val="00E63473"/>
    <w:rsid w:val="00E764DA"/>
    <w:rsid w:val="00E765C5"/>
    <w:rsid w:val="00EA0F2E"/>
    <w:rsid w:val="00EB4DB3"/>
    <w:rsid w:val="00EB766F"/>
    <w:rsid w:val="00EB7CC3"/>
    <w:rsid w:val="00EC31E1"/>
    <w:rsid w:val="00EF3A69"/>
    <w:rsid w:val="00F34BB8"/>
    <w:rsid w:val="00F40999"/>
    <w:rsid w:val="00F44376"/>
    <w:rsid w:val="00F63A89"/>
    <w:rsid w:val="00F67E52"/>
    <w:rsid w:val="00F7046E"/>
    <w:rsid w:val="00F711FE"/>
    <w:rsid w:val="00F7172F"/>
    <w:rsid w:val="00F771D3"/>
    <w:rsid w:val="00F92B79"/>
    <w:rsid w:val="00F969C9"/>
    <w:rsid w:val="00FA5840"/>
    <w:rsid w:val="00FA71B5"/>
    <w:rsid w:val="00FB15E0"/>
    <w:rsid w:val="00FD2629"/>
    <w:rsid w:val="00FE42FE"/>
    <w:rsid w:val="00FF29A1"/>
    <w:rsid w:val="00FF2AE6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4C31F56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5D7893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5D7893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5D7893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5D7893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5D7893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5D7893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header" Target="header1.xml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footer" Target="footer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231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D1AF29-A961-4E40-A7E9-4E988E5877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86</Pages>
  <Words>3739</Words>
  <Characters>23558</Characters>
  <Application>Microsoft Office Word</Application>
  <DocSecurity>0</DocSecurity>
  <Lines>196</Lines>
  <Paragraphs>54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27243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166</cp:revision>
  <dcterms:created xsi:type="dcterms:W3CDTF">2016-09-20T18:44:00Z</dcterms:created>
  <dcterms:modified xsi:type="dcterms:W3CDTF">2017-01-22T11:14:00Z</dcterms:modified>
</cp:coreProperties>
</file>