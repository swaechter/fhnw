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65298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(edbs)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65298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(edbs)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324C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50984" w:history="1">
            <w:r w:rsidR="00D324C8" w:rsidRPr="000755FE">
              <w:rPr>
                <w:rStyle w:val="Hyperlink"/>
                <w:noProof/>
              </w:rPr>
              <w:t>1</w:t>
            </w:r>
            <w:r w:rsidR="00D324C8">
              <w:rPr>
                <w:rFonts w:eastAsiaTheme="minorEastAsia"/>
                <w:noProof/>
                <w:lang w:eastAsia="de-CH"/>
              </w:rPr>
              <w:tab/>
            </w:r>
            <w:r w:rsidR="00D324C8" w:rsidRPr="000755FE">
              <w:rPr>
                <w:rStyle w:val="Hyperlink"/>
                <w:noProof/>
              </w:rPr>
              <w:t>Einleitung</w:t>
            </w:r>
            <w:r w:rsidR="00D324C8">
              <w:rPr>
                <w:noProof/>
                <w:webHidden/>
              </w:rPr>
              <w:tab/>
            </w:r>
            <w:r w:rsidR="00D324C8">
              <w:rPr>
                <w:noProof/>
                <w:webHidden/>
              </w:rPr>
              <w:fldChar w:fldCharType="begin"/>
            </w:r>
            <w:r w:rsidR="00D324C8">
              <w:rPr>
                <w:noProof/>
                <w:webHidden/>
              </w:rPr>
              <w:instrText xml:space="preserve"> PAGEREF _Toc6250984 \h </w:instrText>
            </w:r>
            <w:r w:rsidR="00D324C8">
              <w:rPr>
                <w:noProof/>
                <w:webHidden/>
              </w:rPr>
            </w:r>
            <w:r w:rsidR="00D324C8">
              <w:rPr>
                <w:noProof/>
                <w:webHidden/>
              </w:rPr>
              <w:fldChar w:fldCharType="separate"/>
            </w:r>
            <w:r w:rsidR="00D324C8">
              <w:rPr>
                <w:noProof/>
                <w:webHidden/>
              </w:rPr>
              <w:t>3</w:t>
            </w:r>
            <w:r w:rsidR="00D324C8"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85" w:history="1">
            <w:r w:rsidRPr="000755F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86" w:history="1">
            <w:r w:rsidRPr="000755F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87" w:history="1">
            <w:r w:rsidRPr="000755F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0988" w:history="1">
            <w:r w:rsidRPr="000755F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89" w:history="1">
            <w:r w:rsidRPr="000755F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0" w:history="1">
            <w:r w:rsidRPr="000755F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1" w:history="1">
            <w:r w:rsidRPr="000755FE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2" w:history="1">
            <w:r w:rsidRPr="000755FE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3" w:history="1">
            <w:r w:rsidRPr="000755FE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4" w:history="1">
            <w:r w:rsidRPr="000755FE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5" w:history="1">
            <w:r w:rsidRPr="000755FE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6" w:history="1">
            <w:r w:rsidRPr="000755FE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7" w:history="1">
            <w:r w:rsidRPr="000755FE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8" w:history="1">
            <w:r w:rsidRPr="000755FE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0999" w:history="1">
            <w:r w:rsidRPr="000755FE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00" w:history="1">
            <w:r w:rsidRPr="000755FE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01" w:history="1">
            <w:r w:rsidRPr="000755FE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02" w:history="1">
            <w:r w:rsidRPr="000755FE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03" w:history="1">
            <w:r w:rsidRPr="000755FE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04" w:history="1">
            <w:r w:rsidRPr="000755FE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05" w:history="1">
            <w:r w:rsidRPr="000755FE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06" w:history="1">
            <w:r w:rsidRPr="000755FE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07" w:history="1">
            <w:r w:rsidRPr="000755FE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08" w:history="1">
            <w:r w:rsidRPr="000755FE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09" w:history="1">
            <w:r w:rsidRPr="000755F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10" w:history="1">
            <w:r w:rsidRPr="000755F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11" w:history="1">
            <w:r w:rsidRPr="000755FE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12" w:history="1">
            <w:r w:rsidRPr="000755FE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13" w:history="1">
            <w:r w:rsidRPr="000755FE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14" w:history="1">
            <w:r w:rsidRPr="000755FE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15" w:history="1">
            <w:r w:rsidRPr="000755FE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16" w:history="1">
            <w:r w:rsidRPr="000755FE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251017" w:history="1">
            <w:r w:rsidRPr="000755FE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18" w:history="1">
            <w:r w:rsidRPr="000755FE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19" w:history="1">
            <w:r w:rsidRPr="000755FE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20" w:history="1">
            <w:r w:rsidRPr="000755FE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21" w:history="1">
            <w:r w:rsidRPr="000755FE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22" w:history="1">
            <w:r w:rsidRPr="000755FE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23" w:history="1">
            <w:r w:rsidRPr="000755FE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24C8" w:rsidRDefault="00D324C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251024" w:history="1">
            <w:r w:rsidRPr="000755FE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755FE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_Toc6251024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625098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625098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FA2EBA">
        <w:t>edbs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6250986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6250987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6250988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6250989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6250990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6250991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r>
        <w:t>Shanon Modell, Bit</w:t>
      </w:r>
    </w:p>
    <w:p w:rsidR="00CA1F8B" w:rsidRDefault="00CA1F8B" w:rsidP="00CA1F8B">
      <w:pPr>
        <w:pStyle w:val="Heading3"/>
      </w:pPr>
      <w:bookmarkStart w:id="20" w:name="_Toc6250992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6250993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>Syntax gibt an, wie eine for-Schleife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Morgens um 04:00 ist das System pragmatisch bei rot?</w:t>
      </w:r>
    </w:p>
    <w:p w:rsidR="00CA1F8B" w:rsidRDefault="00CA1F8B" w:rsidP="00CA1F8B">
      <w:pPr>
        <w:pStyle w:val="Heading3"/>
      </w:pPr>
      <w:bookmarkStart w:id="22" w:name="_Toc6250994"/>
      <w:r>
        <w:t>Datum, Daten, data</w:t>
      </w:r>
      <w:bookmarkEnd w:id="22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6250995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Cott,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6250996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6250997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Stored Procedures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6250998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6250999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6251000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>Conceptual Schema als Kern.</w:t>
      </w:r>
    </w:p>
    <w:p w:rsidR="00CA1F8B" w:rsidRDefault="00CA1F8B" w:rsidP="00CA1F8B">
      <w:pPr>
        <w:pStyle w:val="Heading3"/>
      </w:pPr>
      <w:bookmarkStart w:id="29" w:name="_Toc6251001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 xml:space="preserve">Systemlayer werden abgekappselt und über ein Schema beschrieben (Nicht wie in Cobol, wo die Datenstruktur in Cbol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6251002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6251003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6251004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6251005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6251006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6251007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6251008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6251009"/>
      <w:r>
        <w:lastRenderedPageBreak/>
        <w:t>Woche 2</w:t>
      </w:r>
      <w:bookmarkEnd w:id="37"/>
    </w:p>
    <w:p w:rsidR="00B05907" w:rsidRDefault="002812C9" w:rsidP="00B05907">
      <w:r>
        <w:t>In Woche 2 wurde die Präsentation aus Woche 1 abgeschlossen und die Konzepte von Entitäten samt Attributen und Relationships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6251010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6251011"/>
      <w:r>
        <w:t>Vererbung in ERMs mit Mandatory/Disjoint</w:t>
      </w:r>
      <w:bookmarkEnd w:id="39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6251012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6251013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6251014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6251015"/>
      <w:r>
        <w:lastRenderedPageBreak/>
        <w:t>Woche 4</w:t>
      </w:r>
      <w:bookmarkEnd w:id="43"/>
    </w:p>
    <w:p w:rsidR="007471B9" w:rsidRDefault="00A44B93" w:rsidP="00A44B93">
      <w:pPr>
        <w:pStyle w:val="Heading2"/>
      </w:pPr>
      <w:bookmarkStart w:id="44" w:name="_Toc6251016"/>
      <w:r>
        <w:t>ERM Werkstatt</w:t>
      </w:r>
      <w:bookmarkEnd w:id="44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5" w:name="_Toc6251017"/>
      <w:r>
        <w:t>ERM Foo</w:t>
      </w:r>
      <w:bookmarkEnd w:id="45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6" w:name="_Toc6251018"/>
      <w:r>
        <w:lastRenderedPageBreak/>
        <w:t>Woche 5</w:t>
      </w:r>
      <w:bookmarkEnd w:id="46"/>
    </w:p>
    <w:p w:rsidR="00A44B93" w:rsidRDefault="00687884" w:rsidP="00B05907">
      <w:r>
        <w:rPr>
          <w:noProof/>
        </w:rPr>
        <w:drawing>
          <wp:inline distT="0" distB="0" distL="0" distR="0">
            <wp:extent cx="6475093" cy="485824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746" cy="48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884" w:rsidRDefault="00687884" w:rsidP="00B05907"/>
    <w:p w:rsidR="00687884" w:rsidRDefault="00687884" w:rsidP="00687884">
      <w:pPr>
        <w:pStyle w:val="Heading1"/>
      </w:pPr>
      <w:bookmarkStart w:id="47" w:name="_Toc6251019"/>
      <w:r>
        <w:lastRenderedPageBreak/>
        <w:t>Woche 6</w:t>
      </w:r>
      <w:bookmarkEnd w:id="47"/>
    </w:p>
    <w:p w:rsidR="00687884" w:rsidRDefault="0035185D" w:rsidP="00B05907">
      <w:r>
        <w:t>In Woche 6 wurde das pseudorelationale Datenbankmodel in MySQL Workbench und die richtige SQL Generation angeschaut.</w:t>
      </w:r>
    </w:p>
    <w:p w:rsidR="0035185D" w:rsidRDefault="0035185D" w:rsidP="00B05907"/>
    <w:p w:rsidR="0035185D" w:rsidRDefault="0035185D" w:rsidP="0035185D">
      <w:pPr>
        <w:pStyle w:val="Heading1"/>
      </w:pPr>
      <w:bookmarkStart w:id="48" w:name="_Toc6251020"/>
      <w:r>
        <w:lastRenderedPageBreak/>
        <w:t>Woche 7</w:t>
      </w:r>
      <w:bookmarkEnd w:id="48"/>
    </w:p>
    <w:p w:rsidR="0035185D" w:rsidRDefault="00C47A66" w:rsidP="00B05907">
      <w:r>
        <w:t>In Woche 7 fand die erste Prüfung statt.</w:t>
      </w:r>
    </w:p>
    <w:p w:rsidR="00C47A66" w:rsidRDefault="00C47A66" w:rsidP="00B05907"/>
    <w:p w:rsidR="00C47A66" w:rsidRDefault="00C47A66" w:rsidP="00C47A66">
      <w:pPr>
        <w:pStyle w:val="Heading1"/>
      </w:pPr>
      <w:bookmarkStart w:id="49" w:name="_Toc6251021"/>
      <w:r>
        <w:lastRenderedPageBreak/>
        <w:t>Woche 8</w:t>
      </w:r>
      <w:bookmarkEnd w:id="49"/>
    </w:p>
    <w:p w:rsidR="00C47A66" w:rsidRDefault="0054007E" w:rsidP="00B05907">
      <w:r>
        <w:t xml:space="preserve">In Woche 8 wurde das </w:t>
      </w:r>
      <w:r w:rsidR="0052741A">
        <w:t xml:space="preserve">Kapitel </w:t>
      </w:r>
      <w:r>
        <w:t>relationale Design besprochen</w:t>
      </w:r>
    </w:p>
    <w:p w:rsidR="0054007E" w:rsidRDefault="0054007E" w:rsidP="00B05907"/>
    <w:p w:rsidR="0054007E" w:rsidRDefault="0054007E" w:rsidP="0054007E">
      <w:pPr>
        <w:pStyle w:val="Heading1"/>
      </w:pPr>
      <w:bookmarkStart w:id="50" w:name="_Toc6251022"/>
      <w:r>
        <w:lastRenderedPageBreak/>
        <w:t xml:space="preserve">Woche </w:t>
      </w:r>
      <w:r w:rsidR="00851413">
        <w:t>9</w:t>
      </w:r>
      <w:bookmarkEnd w:id="50"/>
    </w:p>
    <w:p w:rsidR="00D41B03" w:rsidRDefault="00D41B03" w:rsidP="00D41B03">
      <w:r>
        <w:t>In Woche 9 wurde weiterhin das Kapitel relationale Design besprochen</w:t>
      </w:r>
    </w:p>
    <w:p w:rsidR="0054007E" w:rsidRDefault="0054007E" w:rsidP="00B05907"/>
    <w:p w:rsidR="00D41B03" w:rsidRDefault="00D41B03" w:rsidP="00D41B03">
      <w:pPr>
        <w:pStyle w:val="Heading1"/>
      </w:pPr>
      <w:bookmarkStart w:id="51" w:name="_Toc6251023"/>
      <w:r>
        <w:lastRenderedPageBreak/>
        <w:t>Woche 10</w:t>
      </w:r>
      <w:bookmarkEnd w:id="51"/>
    </w:p>
    <w:p w:rsidR="00D41B03" w:rsidRDefault="00D41B03" w:rsidP="00D41B03">
      <w:r>
        <w:t>In Woche 10 fand aufgrund der Osterferien kein Unterricht statt.</w:t>
      </w:r>
    </w:p>
    <w:p w:rsidR="00D41B03" w:rsidRDefault="00D41B03" w:rsidP="00B05907"/>
    <w:p w:rsidR="00D41B03" w:rsidRDefault="00D41B03" w:rsidP="00D41B03">
      <w:pPr>
        <w:pStyle w:val="Heading1"/>
      </w:pPr>
      <w:bookmarkStart w:id="52" w:name="_Toc6251024"/>
      <w:r>
        <w:lastRenderedPageBreak/>
        <w:t>Woche 11</w:t>
      </w:r>
      <w:bookmarkEnd w:id="52"/>
    </w:p>
    <w:p w:rsidR="00D41B03" w:rsidRPr="00B05907" w:rsidRDefault="00D41B03" w:rsidP="00B05907"/>
    <w:sectPr w:rsidR="00D41B03" w:rsidRPr="00B05907" w:rsidSect="00164DB6">
      <w:headerReference w:type="default" r:id="rId47"/>
      <w:footerReference w:type="default" r:id="rId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298F" w:rsidRDefault="0065298F" w:rsidP="006B5E49">
      <w:pPr>
        <w:spacing w:after="0" w:line="240" w:lineRule="auto"/>
      </w:pPr>
      <w:r>
        <w:separator/>
      </w:r>
    </w:p>
  </w:endnote>
  <w:endnote w:type="continuationSeparator" w:id="0">
    <w:p w:rsidR="0065298F" w:rsidRDefault="0065298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298F" w:rsidRDefault="0065298F" w:rsidP="006B5E49">
      <w:pPr>
        <w:spacing w:after="0" w:line="240" w:lineRule="auto"/>
      </w:pPr>
      <w:r>
        <w:separator/>
      </w:r>
    </w:p>
  </w:footnote>
  <w:footnote w:type="continuationSeparator" w:id="0">
    <w:p w:rsidR="0065298F" w:rsidRDefault="0065298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E32AD"/>
    <w:rsid w:val="002010C7"/>
    <w:rsid w:val="002358BF"/>
    <w:rsid w:val="00255F94"/>
    <w:rsid w:val="0026725B"/>
    <w:rsid w:val="002812C9"/>
    <w:rsid w:val="002865EA"/>
    <w:rsid w:val="002F3C14"/>
    <w:rsid w:val="003037A4"/>
    <w:rsid w:val="0033460C"/>
    <w:rsid w:val="00342602"/>
    <w:rsid w:val="0035185D"/>
    <w:rsid w:val="0038683A"/>
    <w:rsid w:val="003917D7"/>
    <w:rsid w:val="003A70B0"/>
    <w:rsid w:val="003B27B1"/>
    <w:rsid w:val="003D5735"/>
    <w:rsid w:val="003E53D8"/>
    <w:rsid w:val="004254A8"/>
    <w:rsid w:val="0046125F"/>
    <w:rsid w:val="00472412"/>
    <w:rsid w:val="0048434C"/>
    <w:rsid w:val="004B5461"/>
    <w:rsid w:val="004B776C"/>
    <w:rsid w:val="00510030"/>
    <w:rsid w:val="00514B07"/>
    <w:rsid w:val="00524949"/>
    <w:rsid w:val="0052741A"/>
    <w:rsid w:val="005371D4"/>
    <w:rsid w:val="0054007E"/>
    <w:rsid w:val="005802F2"/>
    <w:rsid w:val="005C62A4"/>
    <w:rsid w:val="005D6BDA"/>
    <w:rsid w:val="0065298F"/>
    <w:rsid w:val="0067227E"/>
    <w:rsid w:val="00687884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51413"/>
    <w:rsid w:val="008C1085"/>
    <w:rsid w:val="008D68BE"/>
    <w:rsid w:val="008E4E88"/>
    <w:rsid w:val="00923291"/>
    <w:rsid w:val="009340A8"/>
    <w:rsid w:val="0095096E"/>
    <w:rsid w:val="009579F5"/>
    <w:rsid w:val="009637E6"/>
    <w:rsid w:val="009651E3"/>
    <w:rsid w:val="00973D65"/>
    <w:rsid w:val="009845B0"/>
    <w:rsid w:val="00990E7F"/>
    <w:rsid w:val="009B342F"/>
    <w:rsid w:val="009F233F"/>
    <w:rsid w:val="00A44B93"/>
    <w:rsid w:val="00A7441B"/>
    <w:rsid w:val="00AC09F5"/>
    <w:rsid w:val="00AC11AC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47A66"/>
    <w:rsid w:val="00C569D5"/>
    <w:rsid w:val="00C6413D"/>
    <w:rsid w:val="00CA1F8B"/>
    <w:rsid w:val="00CC1F1F"/>
    <w:rsid w:val="00CE0130"/>
    <w:rsid w:val="00D31B46"/>
    <w:rsid w:val="00D324C8"/>
    <w:rsid w:val="00D41B03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5E20"/>
    <w:rsid w:val="00F969C9"/>
    <w:rsid w:val="00FA2EBA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AB8B9A3-6B9D-46C2-B2E7-7AA59F40E7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30</Pages>
  <Words>946</Words>
  <Characters>5960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6893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39</cp:revision>
  <dcterms:created xsi:type="dcterms:W3CDTF">2019-02-17T17:28:00Z</dcterms:created>
  <dcterms:modified xsi:type="dcterms:W3CDTF">2019-04-15T18:02:00Z</dcterms:modified>
</cp:coreProperties>
</file>