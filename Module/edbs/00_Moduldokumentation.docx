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02D9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(edbs)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D02D9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(edbs)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9A264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51938" w:history="1">
            <w:r w:rsidR="009A2645" w:rsidRPr="00E3741A">
              <w:rPr>
                <w:rStyle w:val="Hyperlink"/>
                <w:noProof/>
              </w:rPr>
              <w:t>1</w:t>
            </w:r>
            <w:r w:rsidR="009A2645">
              <w:rPr>
                <w:rFonts w:eastAsiaTheme="minorEastAsia"/>
                <w:noProof/>
                <w:lang w:eastAsia="de-CH"/>
              </w:rPr>
              <w:tab/>
            </w:r>
            <w:r w:rsidR="009A2645" w:rsidRPr="00E3741A">
              <w:rPr>
                <w:rStyle w:val="Hyperlink"/>
                <w:noProof/>
              </w:rPr>
              <w:t>Einleitung</w:t>
            </w:r>
            <w:r w:rsidR="009A2645">
              <w:rPr>
                <w:noProof/>
                <w:webHidden/>
              </w:rPr>
              <w:tab/>
            </w:r>
            <w:r w:rsidR="009A2645">
              <w:rPr>
                <w:noProof/>
                <w:webHidden/>
              </w:rPr>
              <w:fldChar w:fldCharType="begin"/>
            </w:r>
            <w:r w:rsidR="009A2645">
              <w:rPr>
                <w:noProof/>
                <w:webHidden/>
              </w:rPr>
              <w:instrText xml:space="preserve"> PAGEREF _Toc8851938 \h </w:instrText>
            </w:r>
            <w:r w:rsidR="009A2645">
              <w:rPr>
                <w:noProof/>
                <w:webHidden/>
              </w:rPr>
            </w:r>
            <w:r w:rsidR="009A2645">
              <w:rPr>
                <w:noProof/>
                <w:webHidden/>
              </w:rPr>
              <w:fldChar w:fldCharType="separate"/>
            </w:r>
            <w:r w:rsidR="009A2645">
              <w:rPr>
                <w:noProof/>
                <w:webHidden/>
              </w:rPr>
              <w:t>3</w:t>
            </w:r>
            <w:r w:rsidR="009A2645"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39" w:history="1">
            <w:r w:rsidRPr="00E3741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0" w:history="1">
            <w:r w:rsidRPr="00E3741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1" w:history="1">
            <w:r w:rsidRPr="00E3741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42" w:history="1">
            <w:r w:rsidRPr="00E3741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3" w:history="1">
            <w:r w:rsidRPr="00E3741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4" w:history="1">
            <w:r w:rsidRPr="00E3741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5" w:history="1">
            <w:r w:rsidRPr="00E3741A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6" w:history="1">
            <w:r w:rsidRPr="00E3741A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7" w:history="1">
            <w:r w:rsidRPr="00E3741A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8" w:history="1">
            <w:r w:rsidRPr="00E3741A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49" w:history="1">
            <w:r w:rsidRPr="00E3741A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0" w:history="1">
            <w:r w:rsidRPr="00E3741A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1" w:history="1">
            <w:r w:rsidRPr="00E3741A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2" w:history="1">
            <w:r w:rsidRPr="00E3741A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3" w:history="1">
            <w:r w:rsidRPr="00E3741A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4" w:history="1">
            <w:r w:rsidRPr="00E3741A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5" w:history="1">
            <w:r w:rsidRPr="00E3741A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6" w:history="1">
            <w:r w:rsidRPr="00E3741A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7" w:history="1">
            <w:r w:rsidRPr="00E3741A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8" w:history="1">
            <w:r w:rsidRPr="00E3741A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59" w:history="1">
            <w:r w:rsidRPr="00E3741A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0" w:history="1">
            <w:r w:rsidRPr="00E3741A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1" w:history="1">
            <w:r w:rsidRPr="00E3741A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2" w:history="1">
            <w:r w:rsidRPr="00E3741A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63" w:history="1">
            <w:r w:rsidRPr="00E3741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64" w:history="1">
            <w:r w:rsidRPr="00E3741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5" w:history="1">
            <w:r w:rsidRPr="00E3741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6" w:history="1">
            <w:r w:rsidRPr="00E3741A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7" w:history="1">
            <w:r w:rsidRPr="00E3741A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68" w:history="1">
            <w:r w:rsidRPr="00E3741A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69" w:history="1">
            <w:r w:rsidRPr="00E3741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70" w:history="1">
            <w:r w:rsidRPr="00E3741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1971" w:history="1">
            <w:r w:rsidRPr="00E3741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2" w:history="1">
            <w:r w:rsidRPr="00E3741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3" w:history="1">
            <w:r w:rsidRPr="00E3741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4" w:history="1">
            <w:r w:rsidRPr="00E3741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5" w:history="1">
            <w:r w:rsidRPr="00E3741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6" w:history="1">
            <w:r w:rsidRPr="00E3741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7" w:history="1">
            <w:r w:rsidRPr="00E3741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8" w:history="1">
            <w:r w:rsidRPr="00E3741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79" w:history="1">
            <w:r w:rsidRPr="00E3741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80" w:history="1">
            <w:r w:rsidRPr="00E3741A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2645" w:rsidRDefault="009A264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1981" w:history="1">
            <w:r w:rsidRPr="00E3741A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3741A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885193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885193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8851940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8851941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8851942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8851943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8851944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8851945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8851946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8851947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8851948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8851949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8851950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8851951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8851952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8851953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8851954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8851955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8851956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8851957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8851958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8851959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8851960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8851961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8851962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8851963"/>
      <w:r>
        <w:lastRenderedPageBreak/>
        <w:t>Woche 2</w:t>
      </w:r>
      <w:bookmarkEnd w:id="37"/>
    </w:p>
    <w:p w:rsidR="00B05907" w:rsidRDefault="002812C9" w:rsidP="00B05907">
      <w:r>
        <w:t>In Woche 2 wurde die Präsentation aus Woche 1 abgeschlossen und die Konzepte von Entitäten samt Attributen und Relationships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8851964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8851965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8851966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8851967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8851968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8851969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8851970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8851971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8851972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8851973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8851974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8851975"/>
      <w:r>
        <w:lastRenderedPageBreak/>
        <w:t>Woche 8</w:t>
      </w:r>
      <w:bookmarkEnd w:id="49"/>
    </w:p>
    <w:p w:rsidR="00C47A66" w:rsidRDefault="0054007E" w:rsidP="00B05907">
      <w:r>
        <w:t xml:space="preserve">In Woche 8 wurde das </w:t>
      </w:r>
      <w:r w:rsidR="0052741A">
        <w:t xml:space="preserve">Kapitel </w:t>
      </w:r>
      <w:r>
        <w:t>relationale Design besprochen</w:t>
      </w:r>
    </w:p>
    <w:p w:rsidR="0054007E" w:rsidRDefault="0054007E" w:rsidP="00B05907"/>
    <w:p w:rsidR="0054007E" w:rsidRDefault="0054007E" w:rsidP="0054007E">
      <w:pPr>
        <w:pStyle w:val="Heading1"/>
      </w:pPr>
      <w:bookmarkStart w:id="50" w:name="_Toc8851976"/>
      <w:r>
        <w:lastRenderedPageBreak/>
        <w:t xml:space="preserve">Woche </w:t>
      </w:r>
      <w:r w:rsidR="00851413">
        <w:t>9</w:t>
      </w:r>
      <w:bookmarkEnd w:id="50"/>
    </w:p>
    <w:p w:rsidR="00D41B03" w:rsidRDefault="00D41B03" w:rsidP="00D41B03">
      <w:r>
        <w:t>In Woche 9 wurde weiterhin das Kapitel relationale Design besprochen</w:t>
      </w:r>
    </w:p>
    <w:p w:rsidR="0054007E" w:rsidRDefault="0054007E" w:rsidP="00B05907"/>
    <w:p w:rsidR="00D41B03" w:rsidRDefault="00D41B03" w:rsidP="00D41B03">
      <w:pPr>
        <w:pStyle w:val="Heading1"/>
      </w:pPr>
      <w:bookmarkStart w:id="51" w:name="_Toc8851977"/>
      <w:r>
        <w:lastRenderedPageBreak/>
        <w:t>Woche 10</w:t>
      </w:r>
      <w:bookmarkEnd w:id="51"/>
    </w:p>
    <w:p w:rsidR="00D41B03" w:rsidRDefault="00D41B03" w:rsidP="00D41B03">
      <w:r>
        <w:t>In Woche 10 fand aufgrund der Osterferien kein Unterricht statt.</w:t>
      </w:r>
    </w:p>
    <w:p w:rsidR="00D41B03" w:rsidRDefault="00D41B03" w:rsidP="00B05907"/>
    <w:p w:rsidR="00D41B03" w:rsidRDefault="00D41B03" w:rsidP="00D41B03">
      <w:pPr>
        <w:pStyle w:val="Heading1"/>
      </w:pPr>
      <w:bookmarkStart w:id="52" w:name="_Toc8851978"/>
      <w:r>
        <w:lastRenderedPageBreak/>
        <w:t>Woche 11</w:t>
      </w:r>
      <w:bookmarkEnd w:id="52"/>
    </w:p>
    <w:p w:rsidR="00D41B03" w:rsidRDefault="00414606" w:rsidP="00B05907">
      <w:r>
        <w:t>In Woche 11 wurde am Skript «OracleSQL.pdf» gearbeitet.</w:t>
      </w:r>
    </w:p>
    <w:p w:rsidR="00414606" w:rsidRDefault="00414606" w:rsidP="00B05907"/>
    <w:p w:rsidR="00414606" w:rsidRDefault="00414606" w:rsidP="00414606">
      <w:pPr>
        <w:pStyle w:val="Heading1"/>
      </w:pPr>
      <w:bookmarkStart w:id="53" w:name="_Toc8851979"/>
      <w:r>
        <w:lastRenderedPageBreak/>
        <w:t>Woche 12</w:t>
      </w:r>
      <w:bookmarkEnd w:id="53"/>
    </w:p>
    <w:p w:rsidR="00414606" w:rsidRDefault="00414606" w:rsidP="00B05907">
      <w:r>
        <w:t>In Woche 12 fand die Projektwoche statt.</w:t>
      </w:r>
    </w:p>
    <w:p w:rsidR="00414606" w:rsidRDefault="00414606" w:rsidP="00B05907"/>
    <w:p w:rsidR="00414606" w:rsidRDefault="00414606" w:rsidP="00414606">
      <w:pPr>
        <w:pStyle w:val="Heading1"/>
      </w:pPr>
      <w:bookmarkStart w:id="54" w:name="_Toc8851980"/>
      <w:r>
        <w:lastRenderedPageBreak/>
        <w:t>Woche 13</w:t>
      </w:r>
      <w:bookmarkEnd w:id="54"/>
    </w:p>
    <w:p w:rsidR="00A1235D" w:rsidRDefault="00A1235D" w:rsidP="00A1235D">
      <w:r>
        <w:t>In Woche 13 wurde am Skript «OracleSQL.pdf» gearbeitet.</w:t>
      </w:r>
    </w:p>
    <w:p w:rsidR="00A1235D" w:rsidRDefault="00A1235D" w:rsidP="00B05907"/>
    <w:p w:rsidR="00A1235D" w:rsidRDefault="00A1235D" w:rsidP="00A1235D">
      <w:pPr>
        <w:pStyle w:val="Heading1"/>
      </w:pPr>
      <w:bookmarkStart w:id="55" w:name="_Toc8851981"/>
      <w:r>
        <w:lastRenderedPageBreak/>
        <w:t>Woche 14</w:t>
      </w:r>
      <w:bookmarkEnd w:id="55"/>
    </w:p>
    <w:p w:rsidR="00A1235D" w:rsidRPr="00B05907" w:rsidRDefault="00A1235D" w:rsidP="00B05907"/>
    <w:sectPr w:rsidR="00A1235D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2D95" w:rsidRDefault="00D02D95" w:rsidP="006B5E49">
      <w:pPr>
        <w:spacing w:after="0" w:line="240" w:lineRule="auto"/>
      </w:pPr>
      <w:r>
        <w:separator/>
      </w:r>
    </w:p>
  </w:endnote>
  <w:endnote w:type="continuationSeparator" w:id="0">
    <w:p w:rsidR="00D02D95" w:rsidRDefault="00D02D9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2D95" w:rsidRDefault="00D02D95" w:rsidP="006B5E49">
      <w:pPr>
        <w:spacing w:after="0" w:line="240" w:lineRule="auto"/>
      </w:pPr>
      <w:r>
        <w:separator/>
      </w:r>
    </w:p>
  </w:footnote>
  <w:footnote w:type="continuationSeparator" w:id="0">
    <w:p w:rsidR="00D02D95" w:rsidRDefault="00D02D9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D4BCB"/>
    <w:rsid w:val="001E32AD"/>
    <w:rsid w:val="002010C7"/>
    <w:rsid w:val="002358BF"/>
    <w:rsid w:val="00255F94"/>
    <w:rsid w:val="0026725B"/>
    <w:rsid w:val="002812C9"/>
    <w:rsid w:val="002865EA"/>
    <w:rsid w:val="002F3C14"/>
    <w:rsid w:val="003037A4"/>
    <w:rsid w:val="0033460C"/>
    <w:rsid w:val="00342602"/>
    <w:rsid w:val="0035185D"/>
    <w:rsid w:val="003755CE"/>
    <w:rsid w:val="0038683A"/>
    <w:rsid w:val="003917D7"/>
    <w:rsid w:val="003A70B0"/>
    <w:rsid w:val="003B27B1"/>
    <w:rsid w:val="003D5735"/>
    <w:rsid w:val="003E53D8"/>
    <w:rsid w:val="00414606"/>
    <w:rsid w:val="004254A8"/>
    <w:rsid w:val="0046125F"/>
    <w:rsid w:val="00472412"/>
    <w:rsid w:val="0048434C"/>
    <w:rsid w:val="004B5461"/>
    <w:rsid w:val="004B776C"/>
    <w:rsid w:val="00510030"/>
    <w:rsid w:val="00514B07"/>
    <w:rsid w:val="00524949"/>
    <w:rsid w:val="0052741A"/>
    <w:rsid w:val="005371D4"/>
    <w:rsid w:val="0054007E"/>
    <w:rsid w:val="005802F2"/>
    <w:rsid w:val="005C62A4"/>
    <w:rsid w:val="005D6BDA"/>
    <w:rsid w:val="0065298F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51413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A2645"/>
    <w:rsid w:val="009B342F"/>
    <w:rsid w:val="009C482A"/>
    <w:rsid w:val="009F233F"/>
    <w:rsid w:val="00A1235D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321"/>
    <w:rsid w:val="00CA1F8B"/>
    <w:rsid w:val="00CC1F1F"/>
    <w:rsid w:val="00CE0130"/>
    <w:rsid w:val="00D02D95"/>
    <w:rsid w:val="00D31B46"/>
    <w:rsid w:val="00D324C8"/>
    <w:rsid w:val="00D41B03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75B016-8DC3-4133-86B9-758A29B1F3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33</Pages>
  <Words>1001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45</cp:revision>
  <dcterms:created xsi:type="dcterms:W3CDTF">2019-02-17T17:28:00Z</dcterms:created>
  <dcterms:modified xsi:type="dcterms:W3CDTF">2019-05-15T20:32:00Z</dcterms:modified>
</cp:coreProperties>
</file>