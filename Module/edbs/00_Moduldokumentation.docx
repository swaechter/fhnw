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CE013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</w:t>
                                </w:r>
                                <w:proofErr w:type="spellStart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edbs</w:t>
                                </w:r>
                                <w:proofErr w:type="spellEnd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CE0130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</w:t>
                          </w:r>
                          <w:proofErr w:type="spellStart"/>
                          <w:r w:rsidR="00DF1C84">
                            <w:rPr>
                              <w:sz w:val="40"/>
                              <w:szCs w:val="40"/>
                            </w:rPr>
                            <w:t>edbs</w:t>
                          </w:r>
                          <w:proofErr w:type="spellEnd"/>
                          <w:r w:rsidR="00DF1C84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811E7A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23624" w:history="1">
            <w:r w:rsidR="00811E7A" w:rsidRPr="00CB745B">
              <w:rPr>
                <w:rStyle w:val="Hyperlink"/>
                <w:noProof/>
              </w:rPr>
              <w:t>1</w:t>
            </w:r>
            <w:r w:rsidR="00811E7A">
              <w:rPr>
                <w:rFonts w:eastAsiaTheme="minorEastAsia"/>
                <w:noProof/>
                <w:lang w:eastAsia="de-CH"/>
              </w:rPr>
              <w:tab/>
            </w:r>
            <w:r w:rsidR="00811E7A" w:rsidRPr="00CB745B">
              <w:rPr>
                <w:rStyle w:val="Hyperlink"/>
                <w:noProof/>
              </w:rPr>
              <w:t>Einleitung</w:t>
            </w:r>
            <w:r w:rsidR="00811E7A">
              <w:rPr>
                <w:noProof/>
                <w:webHidden/>
              </w:rPr>
              <w:tab/>
            </w:r>
            <w:r w:rsidR="00811E7A">
              <w:rPr>
                <w:noProof/>
                <w:webHidden/>
              </w:rPr>
              <w:fldChar w:fldCharType="begin"/>
            </w:r>
            <w:r w:rsidR="00811E7A">
              <w:rPr>
                <w:noProof/>
                <w:webHidden/>
              </w:rPr>
              <w:instrText xml:space="preserve"> PAGEREF _Toc2623624 \h </w:instrText>
            </w:r>
            <w:r w:rsidR="00811E7A">
              <w:rPr>
                <w:noProof/>
                <w:webHidden/>
              </w:rPr>
            </w:r>
            <w:r w:rsidR="00811E7A">
              <w:rPr>
                <w:noProof/>
                <w:webHidden/>
              </w:rPr>
              <w:fldChar w:fldCharType="separate"/>
            </w:r>
            <w:r w:rsidR="00811E7A">
              <w:rPr>
                <w:noProof/>
                <w:webHidden/>
              </w:rPr>
              <w:t>2</w:t>
            </w:r>
            <w:r w:rsidR="00811E7A"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25" w:history="1">
            <w:r w:rsidRPr="00CB745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26" w:history="1">
            <w:r w:rsidRPr="00CB745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27" w:history="1">
            <w:r w:rsidRPr="00CB745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623628" w:history="1">
            <w:r w:rsidRPr="00CB745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29" w:history="1">
            <w:r w:rsidRPr="00CB745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0" w:history="1">
            <w:r w:rsidRPr="00CB745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1" w:history="1">
            <w:r w:rsidRPr="00CB745B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2" w:history="1">
            <w:r w:rsidRPr="00CB745B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3" w:history="1">
            <w:r w:rsidRPr="00CB745B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4" w:history="1">
            <w:r w:rsidRPr="00CB745B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5" w:history="1">
            <w:r w:rsidRPr="00CB745B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6" w:history="1">
            <w:r w:rsidRPr="00CB745B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7" w:history="1">
            <w:r w:rsidRPr="00CB745B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8" w:history="1">
            <w:r w:rsidRPr="00CB745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39" w:history="1">
            <w:r w:rsidRPr="00CB745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40" w:history="1">
            <w:r w:rsidRPr="00CB745B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41" w:history="1">
            <w:r w:rsidRPr="00CB745B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42" w:history="1">
            <w:r w:rsidRPr="00CB745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43" w:history="1">
            <w:r w:rsidRPr="00CB745B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44" w:history="1">
            <w:r w:rsidRPr="00CB745B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Transaktionskonzept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45" w:history="1">
            <w:r w:rsidRPr="00CB745B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46" w:history="1">
            <w:r w:rsidRPr="00CB745B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47" w:history="1">
            <w:r w:rsidRPr="00CB745B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48" w:history="1">
            <w:r w:rsidRPr="00CB745B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623649" w:history="1">
            <w:r w:rsidRPr="00CB745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623650" w:history="1">
            <w:r w:rsidRPr="00CB745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Woche</w:t>
            </w:r>
            <w:r w:rsidRPr="00CB745B">
              <w:rPr>
                <w:rStyle w:val="Hyperlink"/>
                <w:noProof/>
              </w:rPr>
              <w:t xml:space="preserve"> </w:t>
            </w:r>
            <w:r w:rsidRPr="00CB745B">
              <w:rPr>
                <w:rStyle w:val="Hyperlink"/>
                <w:noProof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51" w:history="1">
            <w:r w:rsidRPr="00CB745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52" w:history="1">
            <w:r w:rsidRPr="00CB745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53" w:history="1">
            <w:r w:rsidRPr="00CB745B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623654" w:history="1">
            <w:r w:rsidRPr="00CB745B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1E7A" w:rsidRDefault="00811E7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623655" w:history="1">
            <w:r w:rsidRPr="00CB745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B745B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62362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62362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623626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623627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623628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2623629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2623630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2623631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20" w:name="_Toc2623632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2623633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2" w:name="_Toc2623634"/>
      <w:r>
        <w:t xml:space="preserve">Datum, Daten, </w:t>
      </w:r>
      <w:proofErr w:type="spellStart"/>
      <w:r>
        <w:t>data</w:t>
      </w:r>
      <w:bookmarkEnd w:id="22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2623635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2623636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2623637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2623638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2623639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2623640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9" w:name="_Toc2623641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2623642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2623643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2623644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2623645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2623646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2623647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2623648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2623649"/>
      <w:r>
        <w:lastRenderedPageBreak/>
        <w:t>Woche 2</w:t>
      </w:r>
      <w:bookmarkEnd w:id="37"/>
    </w:p>
    <w:p w:rsidR="00B05907" w:rsidRDefault="002812C9" w:rsidP="00B05907">
      <w:r>
        <w:t xml:space="preserve">In Woche 2 wurde die Präsentation aus Woche 1 abgeschlossen und die Konzepte von Entitäten samt Attributen und </w:t>
      </w:r>
      <w:proofErr w:type="spellStart"/>
      <w:r>
        <w:t>Relationships</w:t>
      </w:r>
      <w:proofErr w:type="spellEnd"/>
      <w:r>
        <w:t xml:space="preserve">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2623650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2623651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9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2623652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2623653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2623654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2623655"/>
      <w:r>
        <w:lastRenderedPageBreak/>
        <w:t>Woche 4</w:t>
      </w:r>
      <w:bookmarkEnd w:id="43"/>
    </w:p>
    <w:p w:rsidR="007471B9" w:rsidRPr="00B05907" w:rsidRDefault="007471B9" w:rsidP="00B05907"/>
    <w:sectPr w:rsidR="007471B9" w:rsidRPr="00B05907" w:rsidSect="00164DB6">
      <w:headerReference w:type="default" r:id="rId44"/>
      <w:footerReference w:type="default" r:id="rId4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0130" w:rsidRDefault="00CE0130" w:rsidP="006B5E49">
      <w:pPr>
        <w:spacing w:after="0" w:line="240" w:lineRule="auto"/>
      </w:pPr>
      <w:r>
        <w:separator/>
      </w:r>
    </w:p>
  </w:endnote>
  <w:endnote w:type="continuationSeparator" w:id="0">
    <w:p w:rsidR="00CE0130" w:rsidRDefault="00CE013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0130" w:rsidRDefault="00CE0130" w:rsidP="006B5E49">
      <w:pPr>
        <w:spacing w:after="0" w:line="240" w:lineRule="auto"/>
      </w:pPr>
      <w:r>
        <w:separator/>
      </w:r>
    </w:p>
  </w:footnote>
  <w:footnote w:type="continuationSeparator" w:id="0">
    <w:p w:rsidR="00CE0130" w:rsidRDefault="00CE013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E32AD"/>
    <w:rsid w:val="002010C7"/>
    <w:rsid w:val="002358BF"/>
    <w:rsid w:val="0026725B"/>
    <w:rsid w:val="002812C9"/>
    <w:rsid w:val="002865EA"/>
    <w:rsid w:val="002F3C14"/>
    <w:rsid w:val="003037A4"/>
    <w:rsid w:val="0033460C"/>
    <w:rsid w:val="00342602"/>
    <w:rsid w:val="0038683A"/>
    <w:rsid w:val="003917D7"/>
    <w:rsid w:val="003A70B0"/>
    <w:rsid w:val="003B27B1"/>
    <w:rsid w:val="003D5735"/>
    <w:rsid w:val="003E53D8"/>
    <w:rsid w:val="004254A8"/>
    <w:rsid w:val="00472412"/>
    <w:rsid w:val="004B5461"/>
    <w:rsid w:val="004B776C"/>
    <w:rsid w:val="00510030"/>
    <w:rsid w:val="00524949"/>
    <w:rsid w:val="005371D4"/>
    <w:rsid w:val="005802F2"/>
    <w:rsid w:val="005C62A4"/>
    <w:rsid w:val="005D6BDA"/>
    <w:rsid w:val="0067227E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C1085"/>
    <w:rsid w:val="008D68BE"/>
    <w:rsid w:val="008E4E88"/>
    <w:rsid w:val="00923291"/>
    <w:rsid w:val="009340A8"/>
    <w:rsid w:val="0095096E"/>
    <w:rsid w:val="009579F5"/>
    <w:rsid w:val="009637E6"/>
    <w:rsid w:val="00973D65"/>
    <w:rsid w:val="009845B0"/>
    <w:rsid w:val="00990E7F"/>
    <w:rsid w:val="009B342F"/>
    <w:rsid w:val="009F233F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569D5"/>
    <w:rsid w:val="00C6413D"/>
    <w:rsid w:val="00CA1F8B"/>
    <w:rsid w:val="00CC1F1F"/>
    <w:rsid w:val="00CE0130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B766F"/>
    <w:rsid w:val="00F15475"/>
    <w:rsid w:val="00F34BB8"/>
    <w:rsid w:val="00F40999"/>
    <w:rsid w:val="00F44376"/>
    <w:rsid w:val="00F969C9"/>
    <w:rsid w:val="00FA2EBA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9E0265-FD04-437F-9F19-BBE7D685B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22</Pages>
  <Words>793</Words>
  <Characters>4996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5778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26</cp:revision>
  <dcterms:created xsi:type="dcterms:W3CDTF">2019-02-17T17:28:00Z</dcterms:created>
  <dcterms:modified xsi:type="dcterms:W3CDTF">2019-03-04T19:26:00Z</dcterms:modified>
</cp:coreProperties>
</file>