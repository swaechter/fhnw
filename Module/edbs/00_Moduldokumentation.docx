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A7441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</w:t>
                                </w:r>
                                <w:proofErr w:type="spellStart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edbs</w:t>
                                </w:r>
                                <w:proofErr w:type="spellEnd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A7441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</w:t>
                          </w:r>
                          <w:proofErr w:type="spellStart"/>
                          <w:r w:rsidR="00DF1C84">
                            <w:rPr>
                              <w:sz w:val="40"/>
                              <w:szCs w:val="40"/>
                            </w:rPr>
                            <w:t>edbs</w:t>
                          </w:r>
                          <w:proofErr w:type="spellEnd"/>
                          <w:r w:rsidR="00DF1C84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8434C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5465" w:history="1">
            <w:r w:rsidR="0048434C" w:rsidRPr="00941A40">
              <w:rPr>
                <w:rStyle w:val="Hyperlink"/>
                <w:noProof/>
              </w:rPr>
              <w:t>1</w:t>
            </w:r>
            <w:r w:rsidR="0048434C">
              <w:rPr>
                <w:rFonts w:eastAsiaTheme="minorEastAsia"/>
                <w:noProof/>
                <w:lang w:eastAsia="de-CH"/>
              </w:rPr>
              <w:tab/>
            </w:r>
            <w:r w:rsidR="0048434C" w:rsidRPr="00941A40">
              <w:rPr>
                <w:rStyle w:val="Hyperlink"/>
                <w:noProof/>
              </w:rPr>
              <w:t>Einleitung</w:t>
            </w:r>
            <w:r w:rsidR="0048434C">
              <w:rPr>
                <w:noProof/>
                <w:webHidden/>
              </w:rPr>
              <w:tab/>
            </w:r>
            <w:r w:rsidR="0048434C">
              <w:rPr>
                <w:noProof/>
                <w:webHidden/>
              </w:rPr>
              <w:fldChar w:fldCharType="begin"/>
            </w:r>
            <w:r w:rsidR="0048434C">
              <w:rPr>
                <w:noProof/>
                <w:webHidden/>
              </w:rPr>
              <w:instrText xml:space="preserve"> PAGEREF _Toc4435465 \h </w:instrText>
            </w:r>
            <w:r w:rsidR="0048434C">
              <w:rPr>
                <w:noProof/>
                <w:webHidden/>
              </w:rPr>
            </w:r>
            <w:r w:rsidR="0048434C">
              <w:rPr>
                <w:noProof/>
                <w:webHidden/>
              </w:rPr>
              <w:fldChar w:fldCharType="separate"/>
            </w:r>
            <w:r w:rsidR="0048434C">
              <w:rPr>
                <w:noProof/>
                <w:webHidden/>
              </w:rPr>
              <w:t>3</w:t>
            </w:r>
            <w:r w:rsidR="0048434C"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66" w:history="1">
            <w:r w:rsidRPr="00941A4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67" w:history="1">
            <w:r w:rsidRPr="00941A4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68" w:history="1">
            <w:r w:rsidRPr="00941A4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469" w:history="1">
            <w:r w:rsidRPr="00941A4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0" w:history="1">
            <w:r w:rsidRPr="00941A4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1" w:history="1">
            <w:r w:rsidRPr="00941A4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2" w:history="1">
            <w:r w:rsidRPr="00941A4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3" w:history="1">
            <w:r w:rsidRPr="00941A40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4" w:history="1">
            <w:r w:rsidRPr="00941A40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5" w:history="1">
            <w:r w:rsidRPr="00941A40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6" w:history="1">
            <w:r w:rsidRPr="00941A40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7" w:history="1">
            <w:r w:rsidRPr="00941A40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8" w:history="1">
            <w:r w:rsidRPr="00941A40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79" w:history="1">
            <w:r w:rsidRPr="00941A4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0" w:history="1">
            <w:r w:rsidRPr="00941A4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1" w:history="1">
            <w:r w:rsidRPr="00941A40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2" w:history="1">
            <w:r w:rsidRPr="00941A40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3" w:history="1">
            <w:r w:rsidRPr="00941A4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4" w:history="1">
            <w:r w:rsidRPr="00941A40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5" w:history="1">
            <w:r w:rsidRPr="00941A40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6" w:history="1">
            <w:r w:rsidRPr="00941A40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7" w:history="1">
            <w:r w:rsidRPr="00941A40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8" w:history="1">
            <w:r w:rsidRPr="00941A40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89" w:history="1">
            <w:r w:rsidRPr="00941A40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490" w:history="1">
            <w:r w:rsidRPr="00941A4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491" w:history="1">
            <w:r w:rsidRPr="00941A4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92" w:history="1">
            <w:r w:rsidRPr="00941A4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93" w:history="1">
            <w:r w:rsidRPr="00941A4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94" w:history="1">
            <w:r w:rsidRPr="00941A4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95" w:history="1">
            <w:r w:rsidRPr="00941A4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496" w:history="1">
            <w:r w:rsidRPr="00941A4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97" w:history="1">
            <w:r w:rsidRPr="00941A4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435498" w:history="1">
            <w:r w:rsidRPr="00941A40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499" w:history="1">
            <w:r w:rsidRPr="00941A4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500" w:history="1">
            <w:r w:rsidRPr="00941A4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34C" w:rsidRDefault="0048434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435501" w:history="1">
            <w:r w:rsidRPr="00941A4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1A4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43546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43546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435467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435468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435469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4435470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4435471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4435472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4435473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4435474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4435475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4435476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4435477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4435478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4435479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4435480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4435481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4435482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4435483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4435484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4435485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4435486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4435487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4435488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4435489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4435490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4435491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4435492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4435493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4435494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4435495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4435496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4435497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4435498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4435499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4435500"/>
      <w:r>
        <w:lastRenderedPageBreak/>
        <w:t>Woche 6</w:t>
      </w:r>
      <w:bookmarkEnd w:id="47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4435501"/>
      <w:r>
        <w:lastRenderedPageBreak/>
        <w:t>Woche 7</w:t>
      </w:r>
      <w:bookmarkEnd w:id="48"/>
    </w:p>
    <w:p w:rsidR="0035185D" w:rsidRPr="00B05907" w:rsidRDefault="0035185D" w:rsidP="00B05907"/>
    <w:sectPr w:rsidR="0035185D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441B" w:rsidRDefault="00A7441B" w:rsidP="006B5E49">
      <w:pPr>
        <w:spacing w:after="0" w:line="240" w:lineRule="auto"/>
      </w:pPr>
      <w:r>
        <w:separator/>
      </w:r>
    </w:p>
  </w:endnote>
  <w:endnote w:type="continuationSeparator" w:id="0">
    <w:p w:rsidR="00A7441B" w:rsidRDefault="00A7441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441B" w:rsidRDefault="00A7441B" w:rsidP="006B5E49">
      <w:pPr>
        <w:spacing w:after="0" w:line="240" w:lineRule="auto"/>
      </w:pPr>
      <w:r>
        <w:separator/>
      </w:r>
    </w:p>
  </w:footnote>
  <w:footnote w:type="continuationSeparator" w:id="0">
    <w:p w:rsidR="00A7441B" w:rsidRDefault="00A7441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6725B"/>
    <w:rsid w:val="002812C9"/>
    <w:rsid w:val="002865EA"/>
    <w:rsid w:val="002F3C14"/>
    <w:rsid w:val="003037A4"/>
    <w:rsid w:val="0033460C"/>
    <w:rsid w:val="00342602"/>
    <w:rsid w:val="0035185D"/>
    <w:rsid w:val="0038683A"/>
    <w:rsid w:val="003917D7"/>
    <w:rsid w:val="003A70B0"/>
    <w:rsid w:val="003B27B1"/>
    <w:rsid w:val="003D5735"/>
    <w:rsid w:val="003E53D8"/>
    <w:rsid w:val="004254A8"/>
    <w:rsid w:val="00472412"/>
    <w:rsid w:val="0048434C"/>
    <w:rsid w:val="004B5461"/>
    <w:rsid w:val="004B776C"/>
    <w:rsid w:val="00510030"/>
    <w:rsid w:val="00524949"/>
    <w:rsid w:val="005371D4"/>
    <w:rsid w:val="005802F2"/>
    <w:rsid w:val="005C62A4"/>
    <w:rsid w:val="005D6BDA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B342F"/>
    <w:rsid w:val="009F233F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569D5"/>
    <w:rsid w:val="00C6413D"/>
    <w:rsid w:val="00CA1F8B"/>
    <w:rsid w:val="00CC1F1F"/>
    <w:rsid w:val="00CE0130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5880161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F0C5BB-4851-4B47-89D1-8A8018FB8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26</Pages>
  <Words>868</Words>
  <Characters>5469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32</cp:revision>
  <dcterms:created xsi:type="dcterms:W3CDTF">2019-02-17T17:28:00Z</dcterms:created>
  <dcterms:modified xsi:type="dcterms:W3CDTF">2019-03-25T18:44:00Z</dcterms:modified>
</cp:coreProperties>
</file>