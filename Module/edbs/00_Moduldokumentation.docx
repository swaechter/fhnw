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514B0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514B0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55F9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51804" w:history="1">
            <w:r w:rsidR="00255F94" w:rsidRPr="00774695">
              <w:rPr>
                <w:rStyle w:val="Hyperlink"/>
                <w:noProof/>
              </w:rPr>
              <w:t>1</w:t>
            </w:r>
            <w:r w:rsidR="00255F94">
              <w:rPr>
                <w:rFonts w:eastAsiaTheme="minorEastAsia"/>
                <w:noProof/>
                <w:lang w:eastAsia="de-CH"/>
              </w:rPr>
              <w:tab/>
            </w:r>
            <w:r w:rsidR="00255F94" w:rsidRPr="00774695">
              <w:rPr>
                <w:rStyle w:val="Hyperlink"/>
                <w:noProof/>
              </w:rPr>
              <w:t>Einleitung</w:t>
            </w:r>
            <w:r w:rsidR="00255F94">
              <w:rPr>
                <w:noProof/>
                <w:webHidden/>
              </w:rPr>
              <w:tab/>
            </w:r>
            <w:r w:rsidR="00255F94">
              <w:rPr>
                <w:noProof/>
                <w:webHidden/>
              </w:rPr>
              <w:fldChar w:fldCharType="begin"/>
            </w:r>
            <w:r w:rsidR="00255F94">
              <w:rPr>
                <w:noProof/>
                <w:webHidden/>
              </w:rPr>
              <w:instrText xml:space="preserve"> PAGEREF _Toc5651804 \h </w:instrText>
            </w:r>
            <w:r w:rsidR="00255F94">
              <w:rPr>
                <w:noProof/>
                <w:webHidden/>
              </w:rPr>
            </w:r>
            <w:r w:rsidR="00255F94">
              <w:rPr>
                <w:noProof/>
                <w:webHidden/>
              </w:rPr>
              <w:fldChar w:fldCharType="separate"/>
            </w:r>
            <w:r w:rsidR="00255F94">
              <w:rPr>
                <w:noProof/>
                <w:webHidden/>
              </w:rPr>
              <w:t>3</w:t>
            </w:r>
            <w:r w:rsidR="00255F94"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05" w:history="1">
            <w:r w:rsidRPr="0077469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06" w:history="1">
            <w:r w:rsidRPr="0077469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07" w:history="1">
            <w:r w:rsidRPr="0077469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08" w:history="1">
            <w:r w:rsidRPr="0077469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09" w:history="1">
            <w:r w:rsidRPr="00774695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0" w:history="1">
            <w:r w:rsidRPr="00774695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1" w:history="1">
            <w:r w:rsidRPr="00774695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2" w:history="1">
            <w:r w:rsidRPr="00774695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3" w:history="1">
            <w:r w:rsidRPr="00774695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4" w:history="1">
            <w:r w:rsidRPr="00774695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5" w:history="1">
            <w:r w:rsidRPr="00774695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6" w:history="1">
            <w:r w:rsidRPr="00774695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7" w:history="1">
            <w:r w:rsidRPr="00774695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8" w:history="1">
            <w:r w:rsidRPr="00774695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19" w:history="1">
            <w:r w:rsidRPr="00774695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0" w:history="1">
            <w:r w:rsidRPr="00774695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1" w:history="1">
            <w:r w:rsidRPr="00774695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2" w:history="1">
            <w:r w:rsidRPr="00774695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3" w:history="1">
            <w:r w:rsidRPr="00774695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4" w:history="1">
            <w:r w:rsidRPr="00774695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5" w:history="1">
            <w:r w:rsidRPr="00774695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6" w:history="1">
            <w:r w:rsidRPr="00774695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7" w:history="1">
            <w:r w:rsidRPr="00774695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28" w:history="1">
            <w:r w:rsidRPr="00774695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29" w:history="1">
            <w:r w:rsidRPr="0077469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30" w:history="1">
            <w:r w:rsidRPr="0077469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1" w:history="1">
            <w:r w:rsidRPr="00774695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2" w:history="1">
            <w:r w:rsidRPr="00774695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3" w:history="1">
            <w:r w:rsidRPr="00774695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4" w:history="1">
            <w:r w:rsidRPr="00774695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35" w:history="1">
            <w:r w:rsidRPr="0077469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6" w:history="1">
            <w:r w:rsidRPr="00774695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651837" w:history="1">
            <w:r w:rsidRPr="00774695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38" w:history="1">
            <w:r w:rsidRPr="0077469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39" w:history="1">
            <w:r w:rsidRPr="0077469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40" w:history="1">
            <w:r w:rsidRPr="0077469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41" w:history="1">
            <w:r w:rsidRPr="00774695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F94" w:rsidRDefault="00255F9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651842" w:history="1">
            <w:r w:rsidRPr="00774695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7469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_Toc5651842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65180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65180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651806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651807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651808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5651809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5651810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5651811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5651812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5651813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5651814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5651815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5651816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5651817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5651818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5651819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5651820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5651821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5651822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5651823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5651824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5651825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5651826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5651827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5651828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5651829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5651830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5651831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5651832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5651833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5651834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5651835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5651836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5651837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5651838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5651839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5651840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5651841"/>
      <w:r>
        <w:lastRenderedPageBreak/>
        <w:t>Woche 8</w:t>
      </w:r>
      <w:bookmarkEnd w:id="49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50" w:name="_Toc5651842"/>
      <w:r>
        <w:lastRenderedPageBreak/>
        <w:t xml:space="preserve">Woche </w:t>
      </w:r>
      <w:r w:rsidR="00851413">
        <w:t>9</w:t>
      </w:r>
      <w:bookmarkEnd w:id="50"/>
    </w:p>
    <w:p w:rsidR="0054007E" w:rsidRPr="00B05907" w:rsidRDefault="0054007E" w:rsidP="00B05907"/>
    <w:sectPr w:rsidR="0054007E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14B07" w:rsidRDefault="00514B07" w:rsidP="006B5E49">
      <w:pPr>
        <w:spacing w:after="0" w:line="240" w:lineRule="auto"/>
      </w:pPr>
      <w:r>
        <w:separator/>
      </w:r>
    </w:p>
  </w:endnote>
  <w:endnote w:type="continuationSeparator" w:id="0">
    <w:p w:rsidR="00514B07" w:rsidRDefault="00514B0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14B07" w:rsidRDefault="00514B07" w:rsidP="006B5E49">
      <w:pPr>
        <w:spacing w:after="0" w:line="240" w:lineRule="auto"/>
      </w:pPr>
      <w:r>
        <w:separator/>
      </w:r>
    </w:p>
  </w:footnote>
  <w:footnote w:type="continuationSeparator" w:id="0">
    <w:p w:rsidR="00514B07" w:rsidRDefault="00514B0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8683A"/>
    <w:rsid w:val="003917D7"/>
    <w:rsid w:val="003A70B0"/>
    <w:rsid w:val="003B27B1"/>
    <w:rsid w:val="003D5735"/>
    <w:rsid w:val="003E53D8"/>
    <w:rsid w:val="004254A8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F233F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F8B"/>
    <w:rsid w:val="00CC1F1F"/>
    <w:rsid w:val="00CE0130"/>
    <w:rsid w:val="00D31B46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12283FD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6C8984-AF16-475C-9F89-2314E0546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28</Pages>
  <Words>904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37</cp:revision>
  <dcterms:created xsi:type="dcterms:W3CDTF">2019-02-17T17:28:00Z</dcterms:created>
  <dcterms:modified xsi:type="dcterms:W3CDTF">2019-04-08T19:36:00Z</dcterms:modified>
</cp:coreProperties>
</file>