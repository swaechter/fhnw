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id w:val="276753018"/>
        <w:docPartObj>
          <w:docPartGallery w:val="Cover Pages"/>
          <w:docPartUnique/>
        </w:docPartObj>
      </w:sdtPr>
      <w:sdtEndPr/>
      <w:sdtContent>
        <w:p w:rsidR="00AF65CF" w:rsidRDefault="00AF65CF"/>
        <w:p w:rsidR="00AF65CF" w:rsidRDefault="00AF65CF">
          <w:pPr>
            <w:jc w:val="left"/>
          </w:pPr>
          <w:r>
            <w:rPr>
              <w:noProof/>
              <w:lang w:eastAsia="de-CH"/>
            </w:rPr>
            <mc:AlternateContent>
              <mc:Choice Requires="wps">
                <w:drawing>
                  <wp:anchor distT="0" distB="0" distL="182880" distR="182880" simplePos="0" relativeHeight="251660288" behindDoc="0" locked="0" layoutInCell="1" allowOverlap="1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54000</wp14:pctPosVOffset>
                        </wp:positionV>
                      </mc:Choice>
                      <mc:Fallback>
                        <wp:positionV relativeFrom="page">
                          <wp:posOffset>5773420</wp:posOffset>
                        </wp:positionV>
                      </mc:Fallback>
                    </mc:AlternateContent>
                    <wp:extent cx="5318125" cy="6720840"/>
                    <wp:effectExtent l="0" t="0" r="0" b="0"/>
                    <wp:wrapSquare wrapText="bothSides"/>
                    <wp:docPr id="131" name="Textfeld 13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318125" cy="672084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72259D" w:rsidRPr="003E53D8" w:rsidRDefault="0037315A">
                                <w:pPr>
                                  <w:pStyle w:val="NoSpacing"/>
                                  <w:spacing w:before="40" w:after="560" w:line="216" w:lineRule="auto"/>
                                  <w:rPr>
                                    <w:color w:val="5B9BD5" w:themeColor="accent1"/>
                                    <w:sz w:val="64"/>
                                    <w:szCs w:val="64"/>
                                    <w:lang w:val="de-CH"/>
                                  </w:rPr>
                                </w:pPr>
                                <w:sdt>
                                  <w:sdtPr>
                                    <w:rPr>
                                      <w:color w:val="5B9BD5" w:themeColor="accent1"/>
                                      <w:sz w:val="64"/>
                                      <w:szCs w:val="64"/>
                                      <w:lang w:val="de-CH"/>
                                    </w:rPr>
                                    <w:alias w:val="Titel"/>
                                    <w:tag w:val=""/>
                                    <w:id w:val="151731938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72259D" w:rsidRPr="008D79B3">
                                      <w:rPr>
                                        <w:color w:val="5B9BD5" w:themeColor="accent1"/>
                                        <w:sz w:val="64"/>
                                        <w:szCs w:val="64"/>
                                        <w:lang w:val="de-CH"/>
                                      </w:rPr>
                                      <w:t>Moduldokumentation</w:t>
                                    </w:r>
                                  </w:sdtContent>
                                </w:sdt>
                              </w:p>
                              <w:p w:rsidR="0072259D" w:rsidRDefault="0072259D" w:rsidP="00AF65CF">
                                <w:pPr>
                                  <w:rPr>
                                    <w:sz w:val="40"/>
                                    <w:szCs w:val="40"/>
                                  </w:rPr>
                                </w:pPr>
                                <w:r>
                                  <w:rPr>
                                    <w:sz w:val="40"/>
                                    <w:szCs w:val="40"/>
                                  </w:rPr>
                                  <w:t>Modul Systemprogrammierung (syspr)</w:t>
                                </w:r>
                              </w:p>
                              <w:p w:rsidR="0072259D" w:rsidRPr="00AF65CF" w:rsidRDefault="0072259D" w:rsidP="00AF65CF">
                                <w:pPr>
                                  <w:rPr>
                                    <w:sz w:val="40"/>
                                    <w:szCs w:val="40"/>
                                  </w:rPr>
                                </w:pPr>
                                <w:r w:rsidRPr="00AF65CF">
                                  <w:rPr>
                                    <w:sz w:val="32"/>
                                    <w:szCs w:val="32"/>
                                  </w:rPr>
                                  <w:t>Simon Wächter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page">
                      <wp14:pctHeight>35000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feld 131" o:spid="_x0000_s1026" type="#_x0000_t202" style="position:absolute;margin-left:367.55pt;margin-top:0;width:418.75pt;height:529.2pt;z-index:251660288;visibility:visible;mso-wrap-style:square;mso-width-percent:0;mso-height-percent:350;mso-top-percent:540;mso-wrap-distance-left:14.4pt;mso-wrap-distance-top:0;mso-wrap-distance-right:14.4pt;mso-wrap-distance-bottom:0;mso-position-horizontal:right;mso-position-horizontal-relative:margin;mso-position-vertical-relative:page;mso-width-percent:0;mso-height-percent:350;mso-top-percent:54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" filled="f" stroked="f" strokeweight=".5pt">
                    <v:textbox style="mso-fit-shape-to-text:t" inset="0,0,0,0">
                      <w:txbxContent>
                        <w:p w:rsidR="0072259D" w:rsidRPr="003E53D8" w:rsidRDefault="008E77AC">
                          <w:pPr>
                            <w:pStyle w:val="NoSpacing"/>
                            <w:spacing w:before="40" w:after="560" w:line="216" w:lineRule="auto"/>
                            <w:rPr>
                              <w:color w:val="5B9BD5" w:themeColor="accent1"/>
                              <w:sz w:val="64"/>
                              <w:szCs w:val="64"/>
                              <w:lang w:val="de-CH"/>
                            </w:rPr>
                          </w:pPr>
                          <w:sdt>
                            <w:sdtPr>
                              <w:rPr>
                                <w:color w:val="5B9BD5" w:themeColor="accent1"/>
                                <w:sz w:val="64"/>
                                <w:szCs w:val="64"/>
                                <w:lang w:val="de-CH"/>
                              </w:rPr>
                              <w:alias w:val="Titel"/>
                              <w:tag w:val=""/>
                              <w:id w:val="151731938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EndPr/>
                            <w:sdtContent>
                              <w:r w:rsidR="0072259D" w:rsidRPr="008D79B3">
                                <w:rPr>
                                  <w:color w:val="5B9BD5" w:themeColor="accent1"/>
                                  <w:sz w:val="64"/>
                                  <w:szCs w:val="64"/>
                                  <w:lang w:val="de-CH"/>
                                </w:rPr>
                                <w:t>Moduldokumentation</w:t>
                              </w:r>
                            </w:sdtContent>
                          </w:sdt>
                        </w:p>
                        <w:p w:rsidR="0072259D" w:rsidRDefault="0072259D" w:rsidP="00AF65CF">
                          <w:pPr>
                            <w:rPr>
                              <w:sz w:val="40"/>
                              <w:szCs w:val="40"/>
                            </w:rPr>
                          </w:pPr>
                          <w:r>
                            <w:rPr>
                              <w:sz w:val="40"/>
                              <w:szCs w:val="40"/>
                            </w:rPr>
                            <w:t>Modul Systemprogrammierung (syspr)</w:t>
                          </w:r>
                        </w:p>
                        <w:p w:rsidR="0072259D" w:rsidRPr="00AF65CF" w:rsidRDefault="0072259D" w:rsidP="00AF65CF">
                          <w:pPr>
                            <w:rPr>
                              <w:sz w:val="40"/>
                              <w:szCs w:val="40"/>
                            </w:rPr>
                          </w:pPr>
                          <w:r w:rsidRPr="00AF65CF">
                            <w:rPr>
                              <w:sz w:val="32"/>
                              <w:szCs w:val="32"/>
                            </w:rPr>
                            <w:t>Simon Wächter</w:t>
                          </w:r>
                        </w:p>
                      </w:txbxContent>
                    </v:textbox>
                    <w10:wrap type="square" anchorx="margin" anchory="page"/>
                  </v:shape>
                </w:pict>
              </mc:Fallback>
            </mc:AlternateContent>
          </w:r>
          <w:r>
            <w:rPr>
              <w:noProof/>
              <w:lang w:eastAsia="de-CH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245745</wp:posOffset>
                        </wp:positionV>
                      </mc:Fallback>
                    </mc:AlternateContent>
                    <wp:extent cx="594360" cy="987552"/>
                    <wp:effectExtent l="0" t="0" r="0" b="5080"/>
                    <wp:wrapNone/>
                    <wp:docPr id="132" name="Rechteck 132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spect="1"/>
                          </wps:cNvSpPr>
                          <wps:spPr>
                            <a:xfrm>
                              <a:off x="0" y="0"/>
                              <a:ext cx="594360" cy="987552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FFFFFF" w:themeColor="background1"/>
                                    <w:sz w:val="24"/>
                                    <w:szCs w:val="24"/>
                                  </w:rPr>
                                  <w:alias w:val="Jahr"/>
                                  <w:tag w:val=""/>
                                  <w:id w:val="-785116381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17-02-20T00:00:00Z">
                                    <w:dateFormat w:val="yyyy"/>
                                    <w:lid w:val="de-DE"/>
                                    <w:storeMappedDataAs w:val="dateTime"/>
                                    <w:calendar w:val="gregorian"/>
                                  </w:date>
                                </w:sdtPr>
                                <w:sdtEndPr/>
                                <w:sdtContent>
                                  <w:p w:rsidR="0072259D" w:rsidRDefault="0072259D">
                                    <w:pPr>
                                      <w:pStyle w:val="NoSpacing"/>
                                      <w:jc w:val="right"/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  <w:lang w:val="de-DE"/>
                                      </w:rPr>
                                      <w:t>2017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45720" tIns="45720" rIns="4572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7600</wp14:pctWidth>
                    </wp14:sizeRelH>
                    <wp14:sizeRelV relativeFrom="page">
                      <wp14:pctHeight>9800</wp14:pctHeight>
                    </wp14:sizeRelV>
                  </wp:anchor>
                </w:drawing>
              </mc:Choice>
              <mc:Fallback>
                <w:pict>
                  <v:rect id="Rechteck 132" o:spid="_x0000_s1027" style="position:absolute;margin-left:-4.4pt;margin-top:0;width:46.8pt;height:77.75pt;z-index:251659264;visibility:visible;mso-wrap-style:square;mso-width-percent:76;mso-height-percent:98;mso-top-percent:23;mso-wrap-distance-left:9pt;mso-wrap-distance-top:0;mso-wrap-distance-right:9pt;mso-wrap-distance-bottom:0;mso-position-horizontal:right;mso-position-horizontal-relative:margin;mso-position-vertical-relative:page;mso-width-percent:76;mso-height-percent:98;mso-top-percent:23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" fillcolor="#5b9bd5 [3204]" stroked="f" strokeweight="1pt">
                    <v:path arrowok="t"/>
                    <o:lock v:ext="edit" aspectratio="t"/>
                    <v:textbox inset="3.6pt,,3.6pt">
                      <w:txbxContent>
                        <w:sdt>
                          <w:sdtPr>
                            <w:rPr>
                              <w:color w:val="FFFFFF" w:themeColor="background1"/>
                              <w:sz w:val="24"/>
                              <w:szCs w:val="24"/>
                            </w:rPr>
                            <w:alias w:val="Jahr"/>
                            <w:tag w:val=""/>
                            <w:id w:val="-785116381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17-02-20T00:00:00Z">
                              <w:dateFormat w:val="yyyy"/>
                              <w:lid w:val="de-DE"/>
                              <w:storeMappedDataAs w:val="dateTime"/>
                              <w:calendar w:val="gregorian"/>
                            </w:date>
                          </w:sdtPr>
                          <w:sdtEndPr/>
                          <w:sdtContent>
                            <w:p w:rsidR="0072259D" w:rsidRDefault="0072259D">
                              <w:pPr>
                                <w:pStyle w:val="NoSpacing"/>
                                <w:jc w:val="right"/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 w:val="24"/>
                                  <w:szCs w:val="24"/>
                                  <w:lang w:val="de-DE"/>
                                </w:rPr>
                                <w:t>2017</w:t>
                              </w:r>
                            </w:p>
                          </w:sdtContent>
                        </w:sdt>
                      </w:txbxContent>
                    </v:textbox>
                    <w10:wrap anchorx="margin" anchory="page"/>
                  </v:rect>
                </w:pict>
              </mc:Fallback>
            </mc:AlternateContent>
          </w:r>
          <w: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de-DE"/>
        </w:rPr>
        <w:id w:val="181637268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AF65CF" w:rsidRDefault="00AF65CF">
          <w:pPr>
            <w:pStyle w:val="TOCHeading"/>
          </w:pPr>
          <w:r>
            <w:rPr>
              <w:lang w:val="de-DE"/>
            </w:rPr>
            <w:t>Inhalt</w:t>
          </w:r>
        </w:p>
        <w:bookmarkStart w:id="0" w:name="_GoBack"/>
        <w:bookmarkEnd w:id="0"/>
        <w:p w:rsidR="00B76666" w:rsidRDefault="00AF65CF">
          <w:pPr>
            <w:pStyle w:val="TOC1"/>
            <w:rPr>
              <w:rFonts w:eastAsiaTheme="minorEastAsia"/>
              <w:noProof/>
              <w:lang w:eastAsia="de-CH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85228303" w:history="1">
            <w:r w:rsidR="00B76666" w:rsidRPr="00EE00DE">
              <w:rPr>
                <w:rStyle w:val="Hyperlink"/>
                <w:noProof/>
              </w:rPr>
              <w:t>1</w:t>
            </w:r>
            <w:r w:rsidR="00B76666">
              <w:rPr>
                <w:rFonts w:eastAsiaTheme="minorEastAsia"/>
                <w:noProof/>
                <w:lang w:eastAsia="de-CH"/>
              </w:rPr>
              <w:tab/>
            </w:r>
            <w:r w:rsidR="00B76666" w:rsidRPr="00EE00DE">
              <w:rPr>
                <w:rStyle w:val="Hyperlink"/>
                <w:noProof/>
              </w:rPr>
              <w:t>Einleitung</w:t>
            </w:r>
            <w:r w:rsidR="00B76666">
              <w:rPr>
                <w:noProof/>
                <w:webHidden/>
              </w:rPr>
              <w:tab/>
            </w:r>
            <w:r w:rsidR="00B76666">
              <w:rPr>
                <w:noProof/>
                <w:webHidden/>
              </w:rPr>
              <w:fldChar w:fldCharType="begin"/>
            </w:r>
            <w:r w:rsidR="00B76666">
              <w:rPr>
                <w:noProof/>
                <w:webHidden/>
              </w:rPr>
              <w:instrText xml:space="preserve"> PAGEREF _Toc485228303 \h </w:instrText>
            </w:r>
            <w:r w:rsidR="00B76666">
              <w:rPr>
                <w:noProof/>
                <w:webHidden/>
              </w:rPr>
            </w:r>
            <w:r w:rsidR="00B76666">
              <w:rPr>
                <w:noProof/>
                <w:webHidden/>
              </w:rPr>
              <w:fldChar w:fldCharType="separate"/>
            </w:r>
            <w:r w:rsidR="00B76666">
              <w:rPr>
                <w:noProof/>
                <w:webHidden/>
              </w:rPr>
              <w:t>8</w:t>
            </w:r>
            <w:r w:rsidR="00B76666">
              <w:rPr>
                <w:noProof/>
                <w:webHidden/>
              </w:rPr>
              <w:fldChar w:fldCharType="end"/>
            </w:r>
          </w:hyperlink>
        </w:p>
        <w:p w:rsidR="00B76666" w:rsidRDefault="00B7666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304" w:history="1">
            <w:r w:rsidRPr="00EE00DE">
              <w:rPr>
                <w:rStyle w:val="Hyperlink"/>
                <w:noProof/>
              </w:rPr>
              <w:t>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00DE">
              <w:rPr>
                <w:rStyle w:val="Hyperlink"/>
                <w:noProof/>
              </w:rPr>
              <w:t>Einleitung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_Toc485228304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6666" w:rsidRDefault="00B7666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305" w:history="1">
            <w:r w:rsidRPr="00EE00DE">
              <w:rPr>
                <w:rStyle w:val="Hyperlink"/>
                <w:noProof/>
              </w:rPr>
              <w:t>1.2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00DE">
              <w:rPr>
                <w:rStyle w:val="Hyperlink"/>
                <w:noProof/>
              </w:rPr>
              <w:t>Lernziele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_Toc485228305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6666" w:rsidRDefault="00B7666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306" w:history="1">
            <w:r w:rsidRPr="00EE00DE">
              <w:rPr>
                <w:rStyle w:val="Hyperlink"/>
                <w:noProof/>
              </w:rPr>
              <w:t>1.3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00DE">
              <w:rPr>
                <w:rStyle w:val="Hyperlink"/>
                <w:noProof/>
              </w:rPr>
              <w:t>Prüfungen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_Toc485228306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6666" w:rsidRDefault="00B76666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85228307" w:history="1">
            <w:r w:rsidRPr="00EE00DE">
              <w:rPr>
                <w:rStyle w:val="Hyperlink"/>
                <w:noProof/>
              </w:rPr>
              <w:t>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00DE">
              <w:rPr>
                <w:rStyle w:val="Hyperlink"/>
                <w:noProof/>
              </w:rPr>
              <w:t>Woche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_Toc485228307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6666" w:rsidRDefault="00B7666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308" w:history="1">
            <w:r w:rsidRPr="00EE00DE">
              <w:rPr>
                <w:rStyle w:val="Hyperlink"/>
                <w:noProof/>
              </w:rPr>
              <w:t>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00DE">
              <w:rPr>
                <w:rStyle w:val="Hyperlink"/>
                <w:noProof/>
              </w:rPr>
              <w:t>TIOBE Index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_Toc485228308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6666" w:rsidRDefault="00B7666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309" w:history="1">
            <w:r w:rsidRPr="00EE00DE">
              <w:rPr>
                <w:rStyle w:val="Hyperlink"/>
                <w:noProof/>
              </w:rPr>
              <w:t>2.2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00DE">
              <w:rPr>
                <w:rStyle w:val="Hyperlink"/>
                <w:noProof/>
              </w:rPr>
              <w:t>Grundzüge der Programmierung in einer prozeduralen Sprache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_Toc485228309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6666" w:rsidRDefault="00B7666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310" w:history="1">
            <w:r w:rsidRPr="00EE00DE">
              <w:rPr>
                <w:rStyle w:val="Hyperlink"/>
                <w:noProof/>
              </w:rPr>
              <w:t>2.3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00DE">
              <w:rPr>
                <w:rStyle w:val="Hyperlink"/>
                <w:noProof/>
              </w:rPr>
              <w:t>Kontrollflüsse und Schleifen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_Toc485228310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6666" w:rsidRDefault="00B7666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311" w:history="1">
            <w:r w:rsidRPr="00EE00DE">
              <w:rPr>
                <w:rStyle w:val="Hyperlink"/>
                <w:noProof/>
              </w:rPr>
              <w:t>2.4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00DE">
              <w:rPr>
                <w:rStyle w:val="Hyperlink"/>
                <w:noProof/>
              </w:rPr>
              <w:t>Zusammengesetzte Datentypen und Zeiger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_Toc485228311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6666" w:rsidRDefault="00B7666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312" w:history="1">
            <w:r w:rsidRPr="00EE00DE">
              <w:rPr>
                <w:rStyle w:val="Hyperlink"/>
                <w:noProof/>
              </w:rPr>
              <w:t>2.5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00DE">
              <w:rPr>
                <w:rStyle w:val="Hyperlink"/>
                <w:noProof/>
              </w:rPr>
              <w:t>Aufbau einer Programmierumgebung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_Toc485228312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6666" w:rsidRDefault="00B7666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313" w:history="1">
            <w:r w:rsidRPr="00EE00DE">
              <w:rPr>
                <w:rStyle w:val="Hyperlink"/>
                <w:noProof/>
              </w:rPr>
              <w:t>2.6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00DE">
              <w:rPr>
                <w:rStyle w:val="Hyperlink"/>
                <w:noProof/>
              </w:rPr>
              <w:t>Gründe für 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_Toc485228313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6666" w:rsidRDefault="00B7666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314" w:history="1">
            <w:r w:rsidRPr="00EE00DE">
              <w:rPr>
                <w:rStyle w:val="Hyperlink"/>
                <w:noProof/>
              </w:rPr>
              <w:t>2.7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00DE">
              <w:rPr>
                <w:rStyle w:val="Hyperlink"/>
                <w:noProof/>
              </w:rPr>
              <w:t>Dateien in 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_Toc485228314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6666" w:rsidRDefault="00B7666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315" w:history="1">
            <w:r w:rsidRPr="00EE00DE">
              <w:rPr>
                <w:rStyle w:val="Hyperlink"/>
                <w:noProof/>
              </w:rPr>
              <w:t>2.8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00DE">
              <w:rPr>
                <w:rStyle w:val="Hyperlink"/>
                <w:noProof/>
              </w:rPr>
              <w:t>Das erste C Programm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_Toc485228315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6666" w:rsidRDefault="00B7666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316" w:history="1">
            <w:r w:rsidRPr="00EE00DE">
              <w:rPr>
                <w:rStyle w:val="Hyperlink"/>
                <w:noProof/>
              </w:rPr>
              <w:t>2.9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00DE">
              <w:rPr>
                <w:rStyle w:val="Hyperlink"/>
                <w:noProof/>
              </w:rPr>
              <w:t>Ein komplexeres C Programm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_Toc485228316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6666" w:rsidRDefault="00B7666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317" w:history="1">
            <w:r w:rsidRPr="00EE00DE">
              <w:rPr>
                <w:rStyle w:val="Hyperlink"/>
                <w:noProof/>
              </w:rPr>
              <w:t>2.10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00DE">
              <w:rPr>
                <w:rStyle w:val="Hyperlink"/>
                <w:noProof/>
              </w:rPr>
              <w:t>ASCII Tabelle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_Toc485228317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6666" w:rsidRDefault="00B76666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85228318" w:history="1">
            <w:r w:rsidRPr="00EE00DE">
              <w:rPr>
                <w:rStyle w:val="Hyperlink"/>
                <w:noProof/>
              </w:rPr>
              <w:t>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00DE">
              <w:rPr>
                <w:rStyle w:val="Hyperlink"/>
                <w:noProof/>
              </w:rPr>
              <w:t>Woche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_Toc485228318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6666" w:rsidRDefault="00B7666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319" w:history="1">
            <w:r w:rsidRPr="00EE00DE">
              <w:rPr>
                <w:rStyle w:val="Hyperlink"/>
                <w:noProof/>
              </w:rPr>
              <w:t>3.1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00DE">
              <w:rPr>
                <w:rStyle w:val="Hyperlink"/>
                <w:noProof/>
              </w:rPr>
              <w:t>Präprozessor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_Toc485228319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6666" w:rsidRDefault="00B7666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320" w:history="1">
            <w:r w:rsidRPr="00EE00DE">
              <w:rPr>
                <w:rStyle w:val="Hyperlink"/>
                <w:noProof/>
              </w:rPr>
              <w:t>3.2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00DE">
              <w:rPr>
                <w:rStyle w:val="Hyperlink"/>
                <w:noProof/>
              </w:rPr>
              <w:t>Symbolische Konstanten, Namen und Markos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_Toc485228320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6666" w:rsidRDefault="00B7666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321" w:history="1">
            <w:r w:rsidRPr="00EE00DE">
              <w:rPr>
                <w:rStyle w:val="Hyperlink"/>
                <w:noProof/>
              </w:rPr>
              <w:t>3.3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00DE">
              <w:rPr>
                <w:rStyle w:val="Hyperlink"/>
                <w:noProof/>
              </w:rPr>
              <w:t>Header Datei als Beispiel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_Toc485228321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6666" w:rsidRDefault="00B7666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322" w:history="1">
            <w:r w:rsidRPr="00EE00DE">
              <w:rPr>
                <w:rStyle w:val="Hyperlink"/>
                <w:noProof/>
              </w:rPr>
              <w:t>3.4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00DE">
              <w:rPr>
                <w:rStyle w:val="Hyperlink"/>
                <w:noProof/>
              </w:rPr>
              <w:t>Operationen break und continue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_Toc485228322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6666" w:rsidRDefault="00B7666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323" w:history="1">
            <w:r w:rsidRPr="00EE00DE">
              <w:rPr>
                <w:rStyle w:val="Hyperlink"/>
                <w:noProof/>
              </w:rPr>
              <w:t>3.5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00DE">
              <w:rPr>
                <w:rStyle w:val="Hyperlink"/>
                <w:noProof/>
              </w:rPr>
              <w:t>Übungsbeispiel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_Toc485228323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6666" w:rsidRDefault="00B7666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324" w:history="1">
            <w:r w:rsidRPr="00EE00DE">
              <w:rPr>
                <w:rStyle w:val="Hyperlink"/>
                <w:noProof/>
              </w:rPr>
              <w:t>3.6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00DE">
              <w:rPr>
                <w:rStyle w:val="Hyperlink"/>
                <w:noProof/>
              </w:rPr>
              <w:t>Operation switch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_Toc485228324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6666" w:rsidRDefault="00B7666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325" w:history="1">
            <w:r w:rsidRPr="00EE00DE">
              <w:rPr>
                <w:rStyle w:val="Hyperlink"/>
                <w:noProof/>
              </w:rPr>
              <w:t>3.7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00DE">
              <w:rPr>
                <w:rStyle w:val="Hyperlink"/>
                <w:noProof/>
              </w:rPr>
              <w:t>Datentyp struct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_Toc485228325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6666" w:rsidRDefault="00B7666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326" w:history="1">
            <w:r w:rsidRPr="00EE00DE">
              <w:rPr>
                <w:rStyle w:val="Hyperlink"/>
                <w:noProof/>
              </w:rPr>
              <w:t>3.8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00DE">
              <w:rPr>
                <w:rStyle w:val="Hyperlink"/>
                <w:noProof/>
              </w:rPr>
              <w:t>Funktionsaufrufe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_Toc485228326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6666" w:rsidRDefault="00B7666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327" w:history="1">
            <w:r w:rsidRPr="00EE00DE">
              <w:rPr>
                <w:rStyle w:val="Hyperlink"/>
                <w:noProof/>
              </w:rPr>
              <w:t>3.9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00DE">
              <w:rPr>
                <w:rStyle w:val="Hyperlink"/>
                <w:noProof/>
              </w:rPr>
              <w:t>Pointer auf ein Objekt im Speicher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_Toc485228327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6666" w:rsidRDefault="00B7666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328" w:history="1">
            <w:r w:rsidRPr="00EE00DE">
              <w:rPr>
                <w:rStyle w:val="Hyperlink"/>
                <w:noProof/>
              </w:rPr>
              <w:t>3.10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00DE">
              <w:rPr>
                <w:rStyle w:val="Hyperlink"/>
                <w:noProof/>
              </w:rPr>
              <w:t>Übung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_Toc485228328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6666" w:rsidRDefault="00B7666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329" w:history="1">
            <w:r w:rsidRPr="00EE00DE">
              <w:rPr>
                <w:rStyle w:val="Hyperlink"/>
                <w:noProof/>
              </w:rPr>
              <w:t>3.11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00DE">
              <w:rPr>
                <w:rStyle w:val="Hyperlink"/>
                <w:noProof/>
              </w:rPr>
              <w:t>Fehlersuche und Fehlerbehebung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_Toc485228329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6666" w:rsidRDefault="00B76666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85228330" w:history="1">
            <w:r w:rsidRPr="00EE00DE">
              <w:rPr>
                <w:rStyle w:val="Hyperlink"/>
                <w:noProof/>
              </w:rPr>
              <w:t>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00DE">
              <w:rPr>
                <w:rStyle w:val="Hyperlink"/>
                <w:noProof/>
              </w:rPr>
              <w:t>Woche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_Toc485228330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6666" w:rsidRDefault="00B76666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85228331" w:history="1">
            <w:r w:rsidRPr="00EE00DE">
              <w:rPr>
                <w:rStyle w:val="Hyperlink"/>
                <w:noProof/>
              </w:rPr>
              <w:t>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00DE">
              <w:rPr>
                <w:rStyle w:val="Hyperlink"/>
                <w:noProof/>
              </w:rPr>
              <w:t>Woche 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_Toc485228331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6666" w:rsidRDefault="00B7666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332" w:history="1">
            <w:r w:rsidRPr="00EE00DE">
              <w:rPr>
                <w:rStyle w:val="Hyperlink"/>
                <w:noProof/>
              </w:rPr>
              <w:t>5.1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00DE">
              <w:rPr>
                <w:rStyle w:val="Hyperlink"/>
                <w:noProof/>
              </w:rPr>
              <w:t>Einführung in die Win32 API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_Toc485228332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6666" w:rsidRDefault="00B7666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333" w:history="1">
            <w:r w:rsidRPr="00EE00DE">
              <w:rPr>
                <w:rStyle w:val="Hyperlink"/>
                <w:noProof/>
              </w:rPr>
              <w:t>5.2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00DE">
              <w:rPr>
                <w:rStyle w:val="Hyperlink"/>
                <w:noProof/>
              </w:rPr>
              <w:t>Bemerkung zu Standard beim Programmieren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_Toc485228333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6666" w:rsidRDefault="00B7666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334" w:history="1">
            <w:r w:rsidRPr="00EE00DE">
              <w:rPr>
                <w:rStyle w:val="Hyperlink"/>
                <w:noProof/>
              </w:rPr>
              <w:t>5.3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00DE">
              <w:rPr>
                <w:rStyle w:val="Hyperlink"/>
                <w:noProof/>
              </w:rPr>
              <w:t>Win32 API und C Syntax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_Toc485228334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6666" w:rsidRDefault="00B7666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335" w:history="1">
            <w:r w:rsidRPr="00EE00DE">
              <w:rPr>
                <w:rStyle w:val="Hyperlink"/>
                <w:noProof/>
              </w:rPr>
              <w:t>5.4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00DE">
              <w:rPr>
                <w:rStyle w:val="Hyperlink"/>
                <w:noProof/>
              </w:rPr>
              <w:t>WinMain als Einstiegspunkt für Windows-Programme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_Toc485228335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6666" w:rsidRDefault="00B7666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336" w:history="1">
            <w:r w:rsidRPr="00EE00DE">
              <w:rPr>
                <w:rStyle w:val="Hyperlink"/>
                <w:noProof/>
              </w:rPr>
              <w:t>5.5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00DE">
              <w:rPr>
                <w:rStyle w:val="Hyperlink"/>
                <w:noProof/>
              </w:rPr>
              <w:t>Win32 Konsolenprogramm mit Visual Studio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_Toc485228336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6666" w:rsidRDefault="00B7666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337" w:history="1">
            <w:r w:rsidRPr="00EE00DE">
              <w:rPr>
                <w:rStyle w:val="Hyperlink"/>
                <w:noProof/>
              </w:rPr>
              <w:t>5.6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00DE">
              <w:rPr>
                <w:rStyle w:val="Hyperlink"/>
                <w:noProof/>
              </w:rPr>
              <w:t>Fehlermeldungen mit FormatMessage und GetLastError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_Toc485228337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6666" w:rsidRDefault="00B7666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338" w:history="1">
            <w:r w:rsidRPr="00EE00DE">
              <w:rPr>
                <w:rStyle w:val="Hyperlink"/>
                <w:noProof/>
              </w:rPr>
              <w:t>5.7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00DE">
              <w:rPr>
                <w:rStyle w:val="Hyperlink"/>
                <w:noProof/>
              </w:rPr>
              <w:t>Win32 Applikation mit Visual Studio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_Toc485228338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6666" w:rsidRDefault="00B7666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339" w:history="1">
            <w:r w:rsidRPr="00EE00DE">
              <w:rPr>
                <w:rStyle w:val="Hyperlink"/>
                <w:noProof/>
              </w:rPr>
              <w:t>5.8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00DE">
              <w:rPr>
                <w:rStyle w:val="Hyperlink"/>
                <w:noProof/>
              </w:rPr>
              <w:t>Prozesszeiten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_Toc485228339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6666" w:rsidRDefault="00B76666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85228340" w:history="1">
            <w:r w:rsidRPr="00EE00DE">
              <w:rPr>
                <w:rStyle w:val="Hyperlink"/>
                <w:noProof/>
              </w:rPr>
              <w:t>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00DE">
              <w:rPr>
                <w:rStyle w:val="Hyperlink"/>
                <w:noProof/>
              </w:rPr>
              <w:t>Woche 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_Toc485228340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6666" w:rsidRDefault="00B7666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341" w:history="1">
            <w:r w:rsidRPr="00EE00DE">
              <w:rPr>
                <w:rStyle w:val="Hyperlink"/>
                <w:noProof/>
              </w:rPr>
              <w:t>6.1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00DE">
              <w:rPr>
                <w:rStyle w:val="Hyperlink"/>
                <w:noProof/>
              </w:rPr>
              <w:t>Kontext von Dateisystemen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_Toc485228341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6666" w:rsidRDefault="00B7666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342" w:history="1">
            <w:r w:rsidRPr="00EE00DE">
              <w:rPr>
                <w:rStyle w:val="Hyperlink"/>
                <w:noProof/>
              </w:rPr>
              <w:t>6.2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00DE">
              <w:rPr>
                <w:rStyle w:val="Hyperlink"/>
                <w:noProof/>
              </w:rPr>
              <w:t>Anforderungen an ein Dateisystem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_Toc485228342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6666" w:rsidRDefault="00B7666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343" w:history="1">
            <w:r w:rsidRPr="00EE00DE">
              <w:rPr>
                <w:rStyle w:val="Hyperlink"/>
                <w:noProof/>
              </w:rPr>
              <w:t>6.3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00DE">
              <w:rPr>
                <w:rStyle w:val="Hyperlink"/>
                <w:noProof/>
              </w:rPr>
              <w:t>Aufbau eines Unix Dateisystems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_Toc485228343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6666" w:rsidRDefault="00B7666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344" w:history="1">
            <w:r w:rsidRPr="00EE00DE">
              <w:rPr>
                <w:rStyle w:val="Hyperlink"/>
                <w:noProof/>
              </w:rPr>
              <w:t>6.4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00DE">
              <w:rPr>
                <w:rStyle w:val="Hyperlink"/>
                <w:noProof/>
              </w:rPr>
              <w:t>Beispiel Linux Dateisystem ext2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_Toc485228344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6666" w:rsidRDefault="00B7666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345" w:history="1">
            <w:r w:rsidRPr="00EE00DE">
              <w:rPr>
                <w:rStyle w:val="Hyperlink"/>
                <w:noProof/>
              </w:rPr>
              <w:t>6.5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00DE">
              <w:rPr>
                <w:rStyle w:val="Hyperlink"/>
                <w:noProof/>
              </w:rPr>
              <w:t>Gliederung von ext2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_Toc485228345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6666" w:rsidRDefault="00B7666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346" w:history="1">
            <w:r w:rsidRPr="00EE00DE">
              <w:rPr>
                <w:rStyle w:val="Hyperlink"/>
                <w:noProof/>
              </w:rPr>
              <w:t>6.6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00DE">
              <w:rPr>
                <w:rStyle w:val="Hyperlink"/>
                <w:noProof/>
              </w:rPr>
              <w:t>Dateien unter Linux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_Toc485228346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6666" w:rsidRDefault="00B7666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347" w:history="1">
            <w:r w:rsidRPr="00EE00DE">
              <w:rPr>
                <w:rStyle w:val="Hyperlink"/>
                <w:noProof/>
              </w:rPr>
              <w:t>6.7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00DE">
              <w:rPr>
                <w:rStyle w:val="Hyperlink"/>
                <w:noProof/>
              </w:rPr>
              <w:t>Index Nodes als sogenannte Inodes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_Toc485228347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6666" w:rsidRDefault="00B7666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348" w:history="1">
            <w:r w:rsidRPr="00EE00DE">
              <w:rPr>
                <w:rStyle w:val="Hyperlink"/>
                <w:noProof/>
              </w:rPr>
              <w:t>6.8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00DE">
              <w:rPr>
                <w:rStyle w:val="Hyperlink"/>
                <w:noProof/>
              </w:rPr>
              <w:t>Design und Aufbau einer Inode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_Toc485228348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6666" w:rsidRDefault="00B7666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349" w:history="1">
            <w:r w:rsidRPr="00EE00DE">
              <w:rPr>
                <w:rStyle w:val="Hyperlink"/>
                <w:noProof/>
              </w:rPr>
              <w:t>6.9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00DE">
              <w:rPr>
                <w:rStyle w:val="Hyperlink"/>
                <w:noProof/>
              </w:rPr>
              <w:t>Verzeichnisse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_Toc485228349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6666" w:rsidRDefault="00B7666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350" w:history="1">
            <w:r w:rsidRPr="00EE00DE">
              <w:rPr>
                <w:rStyle w:val="Hyperlink"/>
                <w:noProof/>
              </w:rPr>
              <w:t>6.10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00DE">
              <w:rPr>
                <w:rStyle w:val="Hyperlink"/>
                <w:noProof/>
              </w:rPr>
              <w:t>Hard- und Symbolic Links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_Toc485228350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6666" w:rsidRDefault="00B7666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351" w:history="1">
            <w:r w:rsidRPr="00EE00DE">
              <w:rPr>
                <w:rStyle w:val="Hyperlink"/>
                <w:noProof/>
              </w:rPr>
              <w:t>6.11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00DE">
              <w:rPr>
                <w:rStyle w:val="Hyperlink"/>
                <w:noProof/>
              </w:rPr>
              <w:t>Virtuelles Dateisystem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_Toc485228351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6666" w:rsidRDefault="00B7666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352" w:history="1">
            <w:r w:rsidRPr="00EE00DE">
              <w:rPr>
                <w:rStyle w:val="Hyperlink"/>
                <w:noProof/>
              </w:rPr>
              <w:t>6.12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00DE">
              <w:rPr>
                <w:rStyle w:val="Hyperlink"/>
                <w:noProof/>
              </w:rPr>
              <w:t>VFS Objekte und Datenstrukturen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_Toc485228352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6666" w:rsidRDefault="00B7666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353" w:history="1">
            <w:r w:rsidRPr="00EE00DE">
              <w:rPr>
                <w:rStyle w:val="Hyperlink"/>
                <w:noProof/>
              </w:rPr>
              <w:t>6.13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00DE">
              <w:rPr>
                <w:rStyle w:val="Hyperlink"/>
                <w:noProof/>
              </w:rPr>
              <w:t>Superblock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_Toc485228353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6666" w:rsidRDefault="00B7666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354" w:history="1">
            <w:r w:rsidRPr="00EE00DE">
              <w:rPr>
                <w:rStyle w:val="Hyperlink"/>
                <w:noProof/>
              </w:rPr>
              <w:t>6.14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00DE">
              <w:rPr>
                <w:rStyle w:val="Hyperlink"/>
                <w:noProof/>
              </w:rPr>
              <w:t>Operationen auf Superblocks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_Toc485228354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6666" w:rsidRDefault="00B7666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355" w:history="1">
            <w:r w:rsidRPr="00EE00DE">
              <w:rPr>
                <w:rStyle w:val="Hyperlink"/>
                <w:noProof/>
              </w:rPr>
              <w:t>6.15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00DE">
              <w:rPr>
                <w:rStyle w:val="Hyperlink"/>
                <w:noProof/>
              </w:rPr>
              <w:t>Inodes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_Toc485228355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6666" w:rsidRDefault="00B7666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356" w:history="1">
            <w:r w:rsidRPr="00EE00DE">
              <w:rPr>
                <w:rStyle w:val="Hyperlink"/>
                <w:noProof/>
              </w:rPr>
              <w:t>6.16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00DE">
              <w:rPr>
                <w:rStyle w:val="Hyperlink"/>
                <w:noProof/>
              </w:rPr>
              <w:t>Struktur struct inode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_Toc485228356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6666" w:rsidRDefault="00B7666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357" w:history="1">
            <w:r w:rsidRPr="00EE00DE">
              <w:rPr>
                <w:rStyle w:val="Hyperlink"/>
                <w:noProof/>
              </w:rPr>
              <w:t>6.17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00DE">
              <w:rPr>
                <w:rStyle w:val="Hyperlink"/>
                <w:noProof/>
              </w:rPr>
              <w:t>Operationen auf inode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_Toc485228357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6666" w:rsidRDefault="00B7666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358" w:history="1">
            <w:r w:rsidRPr="00EE00DE">
              <w:rPr>
                <w:rStyle w:val="Hyperlink"/>
                <w:noProof/>
              </w:rPr>
              <w:t>6.18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00DE">
              <w:rPr>
                <w:rStyle w:val="Hyperlink"/>
                <w:noProof/>
              </w:rPr>
              <w:t>Struktur struct dentry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_Toc485228358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6666" w:rsidRDefault="00B7666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359" w:history="1">
            <w:r w:rsidRPr="00EE00DE">
              <w:rPr>
                <w:rStyle w:val="Hyperlink"/>
                <w:noProof/>
              </w:rPr>
              <w:t>6.19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00DE">
              <w:rPr>
                <w:rStyle w:val="Hyperlink"/>
                <w:noProof/>
              </w:rPr>
              <w:t>Struktur struct file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_Toc485228359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6666" w:rsidRDefault="00B7666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360" w:history="1">
            <w:r w:rsidRPr="00EE00DE">
              <w:rPr>
                <w:rStyle w:val="Hyperlink"/>
                <w:noProof/>
              </w:rPr>
              <w:t>6.20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00DE">
              <w:rPr>
                <w:rStyle w:val="Hyperlink"/>
                <w:noProof/>
              </w:rPr>
              <w:t>Operationen auf file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_Toc485228360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6666" w:rsidRDefault="00B7666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361" w:history="1">
            <w:r w:rsidRPr="00EE00DE">
              <w:rPr>
                <w:rStyle w:val="Hyperlink"/>
                <w:noProof/>
              </w:rPr>
              <w:t>6.21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00DE">
              <w:rPr>
                <w:rStyle w:val="Hyperlink"/>
                <w:noProof/>
              </w:rPr>
              <w:t>Grundlegende Dateioperationen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_Toc485228361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6666" w:rsidRDefault="00B7666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362" w:history="1">
            <w:r w:rsidRPr="00EE00DE">
              <w:rPr>
                <w:rStyle w:val="Hyperlink"/>
                <w:noProof/>
              </w:rPr>
              <w:t>6.22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00DE">
              <w:rPr>
                <w:rStyle w:val="Hyperlink"/>
                <w:noProof/>
              </w:rPr>
              <w:t>System Calls im Linux Dateisystem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_Toc485228362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6666" w:rsidRDefault="00B7666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363" w:history="1">
            <w:r w:rsidRPr="00EE00DE">
              <w:rPr>
                <w:rStyle w:val="Hyperlink"/>
                <w:noProof/>
              </w:rPr>
              <w:t>6.23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00DE">
              <w:rPr>
                <w:rStyle w:val="Hyperlink"/>
                <w:noProof/>
              </w:rPr>
              <w:t>Library Calls zur Verzeichnismanipulation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_Toc485228363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6666" w:rsidRDefault="00B7666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364" w:history="1">
            <w:r w:rsidRPr="00EE00DE">
              <w:rPr>
                <w:rStyle w:val="Hyperlink"/>
                <w:noProof/>
              </w:rPr>
              <w:t>6.24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00DE">
              <w:rPr>
                <w:rStyle w:val="Hyperlink"/>
                <w:noProof/>
              </w:rPr>
              <w:t>Beispiel einer Verzeichnismanipulation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_Toc485228364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6666" w:rsidRDefault="00B7666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365" w:history="1">
            <w:r w:rsidRPr="00EE00DE">
              <w:rPr>
                <w:rStyle w:val="Hyperlink"/>
                <w:noProof/>
              </w:rPr>
              <w:t>6.25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00DE">
              <w:rPr>
                <w:rStyle w:val="Hyperlink"/>
                <w:noProof/>
              </w:rPr>
              <w:t>System Calls zur Dateimanipulation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_Toc485228365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6666" w:rsidRDefault="00B7666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366" w:history="1">
            <w:r w:rsidRPr="00EE00DE">
              <w:rPr>
                <w:rStyle w:val="Hyperlink"/>
                <w:noProof/>
              </w:rPr>
              <w:t>6.26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00DE">
              <w:rPr>
                <w:rStyle w:val="Hyperlink"/>
                <w:noProof/>
              </w:rPr>
              <w:t>Beispiel einer Dateimanipulation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_Toc485228366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6666" w:rsidRDefault="00B7666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367" w:history="1">
            <w:r w:rsidRPr="00EE00DE">
              <w:rPr>
                <w:rStyle w:val="Hyperlink"/>
                <w:noProof/>
              </w:rPr>
              <w:t>6.27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00DE">
              <w:rPr>
                <w:rStyle w:val="Hyperlink"/>
                <w:noProof/>
              </w:rPr>
              <w:t>System Calls zur Arbeit im Dateisystembaum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_Toc485228367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6666" w:rsidRDefault="00B7666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368" w:history="1">
            <w:r w:rsidRPr="00EE00DE">
              <w:rPr>
                <w:rStyle w:val="Hyperlink"/>
                <w:noProof/>
              </w:rPr>
              <w:t>6.28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00DE">
              <w:rPr>
                <w:rStyle w:val="Hyperlink"/>
                <w:noProof/>
              </w:rPr>
              <w:t>Grundlegende API Funktionen in Windows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_Toc485228368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6666" w:rsidRDefault="00B76666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85228369" w:history="1">
            <w:r w:rsidRPr="00EE00DE">
              <w:rPr>
                <w:rStyle w:val="Hyperlink"/>
                <w:noProof/>
              </w:rPr>
              <w:t>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00DE">
              <w:rPr>
                <w:rStyle w:val="Hyperlink"/>
                <w:noProof/>
              </w:rPr>
              <w:t>Woche 6 &amp; 7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_Toc485228369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6666" w:rsidRDefault="00B7666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370" w:history="1">
            <w:r w:rsidRPr="00EE00DE">
              <w:rPr>
                <w:rStyle w:val="Hyperlink"/>
                <w:noProof/>
              </w:rPr>
              <w:t>7.1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00DE">
              <w:rPr>
                <w:rStyle w:val="Hyperlink"/>
                <w:noProof/>
              </w:rPr>
              <w:t>Einführung in Prozesse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_Toc485228370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6666" w:rsidRDefault="00B7666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371" w:history="1">
            <w:r w:rsidRPr="00EE00DE">
              <w:rPr>
                <w:rStyle w:val="Hyperlink"/>
                <w:noProof/>
              </w:rPr>
              <w:t>7.2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00DE">
              <w:rPr>
                <w:rStyle w:val="Hyperlink"/>
                <w:noProof/>
              </w:rPr>
              <w:t>Unterschied zwischen Prozesstask und Programm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_Toc485228371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6666" w:rsidRDefault="00B7666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372" w:history="1">
            <w:r w:rsidRPr="00EE00DE">
              <w:rPr>
                <w:rStyle w:val="Hyperlink"/>
                <w:noProof/>
              </w:rPr>
              <w:t>7.3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00DE">
              <w:rPr>
                <w:rStyle w:val="Hyperlink"/>
                <w:noProof/>
              </w:rPr>
              <w:t>Lebenszyklus eines Prozesses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_Toc485228372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6666" w:rsidRDefault="00B7666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373" w:history="1">
            <w:r w:rsidRPr="00EE00DE">
              <w:rPr>
                <w:rStyle w:val="Hyperlink"/>
                <w:noProof/>
              </w:rPr>
              <w:t>7.4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00DE">
              <w:rPr>
                <w:rStyle w:val="Hyperlink"/>
                <w:noProof/>
              </w:rPr>
              <w:t>Verwaltung von Prozessen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_Toc485228373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6666" w:rsidRDefault="00B7666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374" w:history="1">
            <w:r w:rsidRPr="00EE00DE">
              <w:rPr>
                <w:rStyle w:val="Hyperlink"/>
                <w:noProof/>
              </w:rPr>
              <w:t>7.5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00DE">
              <w:rPr>
                <w:rStyle w:val="Hyperlink"/>
                <w:noProof/>
              </w:rPr>
              <w:t>Anforderungen an ein Prozesssteuersystem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_Toc485228374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6666" w:rsidRDefault="00B7666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375" w:history="1">
            <w:r w:rsidRPr="00EE00DE">
              <w:rPr>
                <w:rStyle w:val="Hyperlink"/>
                <w:noProof/>
              </w:rPr>
              <w:t>7.6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00DE">
              <w:rPr>
                <w:rStyle w:val="Hyperlink"/>
                <w:noProof/>
              </w:rPr>
              <w:t>User- und Kernel Mode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_Toc485228375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6666" w:rsidRDefault="00B7666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376" w:history="1">
            <w:r w:rsidRPr="00EE00DE">
              <w:rPr>
                <w:rStyle w:val="Hyperlink"/>
                <w:noProof/>
              </w:rPr>
              <w:t>7.7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00DE">
              <w:rPr>
                <w:rStyle w:val="Hyperlink"/>
                <w:noProof/>
              </w:rPr>
              <w:t>Prozess-/Kontextwechsel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_Toc485228376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6666" w:rsidRDefault="00B7666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377" w:history="1">
            <w:r w:rsidRPr="00EE00DE">
              <w:rPr>
                <w:rStyle w:val="Hyperlink"/>
                <w:noProof/>
              </w:rPr>
              <w:t>7.8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00DE">
              <w:rPr>
                <w:rStyle w:val="Hyperlink"/>
                <w:noProof/>
              </w:rPr>
              <w:t>Prozesskontext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_Toc485228377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6666" w:rsidRDefault="00B7666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378" w:history="1">
            <w:r w:rsidRPr="00EE00DE">
              <w:rPr>
                <w:rStyle w:val="Hyperlink"/>
                <w:noProof/>
              </w:rPr>
              <w:t>7.9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00DE">
              <w:rPr>
                <w:rStyle w:val="Hyperlink"/>
                <w:noProof/>
              </w:rPr>
              <w:t>Scheduler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_Toc485228378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6666" w:rsidRDefault="00B7666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379" w:history="1">
            <w:r w:rsidRPr="00EE00DE">
              <w:rPr>
                <w:rStyle w:val="Hyperlink"/>
                <w:noProof/>
              </w:rPr>
              <w:t>7.10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00DE">
              <w:rPr>
                <w:rStyle w:val="Hyperlink"/>
                <w:noProof/>
              </w:rPr>
              <w:t>Schedulingstrategien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_Toc485228379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6666" w:rsidRDefault="00B7666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380" w:history="1">
            <w:r w:rsidRPr="00EE00DE">
              <w:rPr>
                <w:rStyle w:val="Hyperlink"/>
                <w:noProof/>
              </w:rPr>
              <w:t>7.11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00DE">
              <w:rPr>
                <w:rStyle w:val="Hyperlink"/>
                <w:noProof/>
              </w:rPr>
              <w:t>Prozessbezogene System Calls in Unix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_Toc485228380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6666" w:rsidRDefault="00B7666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381" w:history="1">
            <w:r w:rsidRPr="00EE00DE">
              <w:rPr>
                <w:rStyle w:val="Hyperlink"/>
                <w:noProof/>
              </w:rPr>
              <w:t>7.12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00DE">
              <w:rPr>
                <w:rStyle w:val="Hyperlink"/>
                <w:noProof/>
              </w:rPr>
              <w:t>System Call exec()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_Toc485228381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6666" w:rsidRDefault="00B7666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382" w:history="1">
            <w:r w:rsidRPr="00EE00DE">
              <w:rPr>
                <w:rStyle w:val="Hyperlink"/>
                <w:noProof/>
              </w:rPr>
              <w:t>7.13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00DE">
              <w:rPr>
                <w:rStyle w:val="Hyperlink"/>
                <w:noProof/>
              </w:rPr>
              <w:t>System Call fork()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_Toc485228382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6666" w:rsidRDefault="00B7666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383" w:history="1">
            <w:r w:rsidRPr="00EE00DE">
              <w:rPr>
                <w:rStyle w:val="Hyperlink"/>
                <w:noProof/>
              </w:rPr>
              <w:t>7.14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00DE">
              <w:rPr>
                <w:rStyle w:val="Hyperlink"/>
                <w:noProof/>
              </w:rPr>
              <w:t>Vergleich fork() und exec()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_Toc485228383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6666" w:rsidRDefault="00B7666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384" w:history="1">
            <w:r w:rsidRPr="00EE00DE">
              <w:rPr>
                <w:rStyle w:val="Hyperlink"/>
                <w:noProof/>
              </w:rPr>
              <w:t>7.15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00DE">
              <w:rPr>
                <w:rStyle w:val="Hyperlink"/>
                <w:noProof/>
              </w:rPr>
              <w:t>System Call exit()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_Toc485228384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6666" w:rsidRDefault="00B7666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385" w:history="1">
            <w:r w:rsidRPr="00EE00DE">
              <w:rPr>
                <w:rStyle w:val="Hyperlink"/>
                <w:noProof/>
              </w:rPr>
              <w:t>7.16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00DE">
              <w:rPr>
                <w:rStyle w:val="Hyperlink"/>
                <w:noProof/>
              </w:rPr>
              <w:t>Funktionen atexit() und on_exit()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_Toc485228385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6666" w:rsidRDefault="00B7666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386" w:history="1">
            <w:r w:rsidRPr="00EE00DE">
              <w:rPr>
                <w:rStyle w:val="Hyperlink"/>
                <w:noProof/>
              </w:rPr>
              <w:t>7.17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00DE">
              <w:rPr>
                <w:rStyle w:val="Hyperlink"/>
                <w:noProof/>
              </w:rPr>
              <w:t>System Call wait()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_Toc485228386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6666" w:rsidRDefault="00B7666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387" w:history="1">
            <w:r w:rsidRPr="00EE00DE">
              <w:rPr>
                <w:rStyle w:val="Hyperlink"/>
                <w:noProof/>
              </w:rPr>
              <w:t>7.18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00DE">
              <w:rPr>
                <w:rStyle w:val="Hyperlink"/>
                <w:noProof/>
              </w:rPr>
              <w:t>Programmierung mit wait()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_Toc485228387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6666" w:rsidRDefault="00B7666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388" w:history="1">
            <w:r w:rsidRPr="00EE00DE">
              <w:rPr>
                <w:rStyle w:val="Hyperlink"/>
                <w:noProof/>
              </w:rPr>
              <w:t>7.19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00DE">
              <w:rPr>
                <w:rStyle w:val="Hyperlink"/>
                <w:noProof/>
              </w:rPr>
              <w:t>Auswertung des Exit Code nach wait()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_Toc485228388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6666" w:rsidRDefault="00B7666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389" w:history="1">
            <w:r w:rsidRPr="00EE00DE">
              <w:rPr>
                <w:rStyle w:val="Hyperlink"/>
                <w:noProof/>
              </w:rPr>
              <w:t>7.20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00DE">
              <w:rPr>
                <w:rStyle w:val="Hyperlink"/>
                <w:noProof/>
              </w:rPr>
              <w:t>Prozesse erzeugen mittels Windows API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_Toc485228389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6666" w:rsidRDefault="00B7666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390" w:history="1">
            <w:r w:rsidRPr="00EE00DE">
              <w:rPr>
                <w:rStyle w:val="Hyperlink"/>
                <w:noProof/>
              </w:rPr>
              <w:t>7.21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00DE">
              <w:rPr>
                <w:rStyle w:val="Hyperlink"/>
                <w:noProof/>
              </w:rPr>
              <w:t>Beispiel von kill in der Windows API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_Toc485228390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6666" w:rsidRDefault="00B7666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391" w:history="1">
            <w:r w:rsidRPr="00EE00DE">
              <w:rPr>
                <w:rStyle w:val="Hyperlink"/>
                <w:noProof/>
              </w:rPr>
              <w:t>7.22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00DE">
              <w:rPr>
                <w:rStyle w:val="Hyperlink"/>
                <w:noProof/>
              </w:rPr>
              <w:t>Beispiel der Dateisystemüberwachung in der Windows API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_Toc485228391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6666" w:rsidRDefault="00B7666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392" w:history="1">
            <w:r w:rsidRPr="00EE00DE">
              <w:rPr>
                <w:rStyle w:val="Hyperlink"/>
                <w:noProof/>
              </w:rPr>
              <w:t>7.23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00DE">
              <w:rPr>
                <w:rStyle w:val="Hyperlink"/>
                <w:noProof/>
              </w:rPr>
              <w:t>Einführung in Pipes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_Toc485228392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6666" w:rsidRDefault="00B7666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393" w:history="1">
            <w:r w:rsidRPr="00EE00DE">
              <w:rPr>
                <w:rStyle w:val="Hyperlink"/>
                <w:noProof/>
              </w:rPr>
              <w:t>7.24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00DE">
              <w:rPr>
                <w:rStyle w:val="Hyperlink"/>
                <w:noProof/>
              </w:rPr>
              <w:t>Konzept und Zweck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_Toc485228393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6666" w:rsidRDefault="00B7666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394" w:history="1">
            <w:r w:rsidRPr="00EE00DE">
              <w:rPr>
                <w:rStyle w:val="Hyperlink"/>
                <w:noProof/>
              </w:rPr>
              <w:t>7.25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00DE">
              <w:rPr>
                <w:rStyle w:val="Hyperlink"/>
                <w:noProof/>
              </w:rPr>
              <w:t>Verwendung von Pipes in einer Shell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_Toc485228394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6666" w:rsidRDefault="00B7666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395" w:history="1">
            <w:r w:rsidRPr="00EE00DE">
              <w:rPr>
                <w:rStyle w:val="Hyperlink"/>
                <w:noProof/>
              </w:rPr>
              <w:t>7.26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00DE">
              <w:rPr>
                <w:rStyle w:val="Hyperlink"/>
                <w:noProof/>
              </w:rPr>
              <w:t>Programmierung von Pipes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_Toc485228395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6666" w:rsidRDefault="00B7666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396" w:history="1">
            <w:r w:rsidRPr="00EE00DE">
              <w:rPr>
                <w:rStyle w:val="Hyperlink"/>
                <w:noProof/>
              </w:rPr>
              <w:t>7.27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00DE">
              <w:rPr>
                <w:rStyle w:val="Hyperlink"/>
                <w:noProof/>
              </w:rPr>
              <w:t>Programmierung von Pipes innerhalb des gleichen Prozesses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_Toc485228396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6666" w:rsidRDefault="00B7666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397" w:history="1">
            <w:r w:rsidRPr="00EE00DE">
              <w:rPr>
                <w:rStyle w:val="Hyperlink"/>
                <w:noProof/>
              </w:rPr>
              <w:t>7.28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00DE">
              <w:rPr>
                <w:rStyle w:val="Hyperlink"/>
                <w:noProof/>
              </w:rPr>
              <w:t>Programmierung von Pipes zwischen verschiedenen Prozessen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_Toc485228397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6666" w:rsidRDefault="00B7666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398" w:history="1">
            <w:r w:rsidRPr="00EE00DE">
              <w:rPr>
                <w:rStyle w:val="Hyperlink"/>
                <w:noProof/>
              </w:rPr>
              <w:t>7.29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00DE">
              <w:rPr>
                <w:rStyle w:val="Hyperlink"/>
                <w:noProof/>
              </w:rPr>
              <w:t>Schliessen unbenutzter Pipe-Enden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_Toc485228398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6666" w:rsidRDefault="00B7666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399" w:history="1">
            <w:r w:rsidRPr="00EE00DE">
              <w:rPr>
                <w:rStyle w:val="Hyperlink"/>
                <w:noProof/>
              </w:rPr>
              <w:t>7.30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00DE">
              <w:rPr>
                <w:rStyle w:val="Hyperlink"/>
                <w:noProof/>
              </w:rPr>
              <w:t>Schliessen von nicht verwendeten Pipe-Enden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_Toc485228399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6666" w:rsidRDefault="00B7666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400" w:history="1">
            <w:r w:rsidRPr="00EE00DE">
              <w:rPr>
                <w:rStyle w:val="Hyperlink"/>
                <w:noProof/>
              </w:rPr>
              <w:t>7.31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00DE">
              <w:rPr>
                <w:rStyle w:val="Hyperlink"/>
                <w:noProof/>
              </w:rPr>
              <w:t>Datenstruktur von pipe()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_Toc485228400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6666" w:rsidRDefault="00B7666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401" w:history="1">
            <w:r w:rsidRPr="00EE00DE">
              <w:rPr>
                <w:rStyle w:val="Hyperlink"/>
                <w:noProof/>
              </w:rPr>
              <w:t>7.32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00DE">
              <w:rPr>
                <w:rStyle w:val="Hyperlink"/>
                <w:noProof/>
              </w:rPr>
              <w:t>Persistenten (Named) Pipes in einer Shell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_Toc485228401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6666" w:rsidRDefault="00B7666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402" w:history="1">
            <w:r w:rsidRPr="00EE00DE">
              <w:rPr>
                <w:rStyle w:val="Hyperlink"/>
                <w:noProof/>
              </w:rPr>
              <w:t>7.33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00DE">
              <w:rPr>
                <w:rStyle w:val="Hyperlink"/>
                <w:noProof/>
              </w:rPr>
              <w:t>Persistente Named Pipe mit mkfifo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_Toc485228402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6666" w:rsidRDefault="00B7666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403" w:history="1">
            <w:r w:rsidRPr="00EE00DE">
              <w:rPr>
                <w:rStyle w:val="Hyperlink"/>
                <w:noProof/>
              </w:rPr>
              <w:t>7.34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00DE">
              <w:rPr>
                <w:rStyle w:val="Hyperlink"/>
                <w:noProof/>
              </w:rPr>
              <w:t>Programmierung mit Named Pipes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_Toc485228403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6666" w:rsidRDefault="00B7666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404" w:history="1">
            <w:r w:rsidRPr="00EE00DE">
              <w:rPr>
                <w:rStyle w:val="Hyperlink"/>
                <w:noProof/>
              </w:rPr>
              <w:t>7.35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00DE">
              <w:rPr>
                <w:rStyle w:val="Hyperlink"/>
                <w:noProof/>
              </w:rPr>
              <w:t>Verwandter System Call dup()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_Toc485228404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6666" w:rsidRDefault="00B7666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405" w:history="1">
            <w:r w:rsidRPr="00EE00DE">
              <w:rPr>
                <w:rStyle w:val="Hyperlink"/>
                <w:noProof/>
              </w:rPr>
              <w:t>7.36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00DE">
              <w:rPr>
                <w:rStyle w:val="Hyperlink"/>
                <w:noProof/>
              </w:rPr>
              <w:t>Programmierung mit Named Pipes mit der Windows API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_Toc485228405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6666" w:rsidRDefault="00B7666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406" w:history="1">
            <w:r w:rsidRPr="00EE00DE">
              <w:rPr>
                <w:rStyle w:val="Hyperlink"/>
                <w:noProof/>
              </w:rPr>
              <w:t>7.37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00DE">
              <w:rPr>
                <w:rStyle w:val="Hyperlink"/>
                <w:noProof/>
              </w:rPr>
              <w:t>Pipe Reader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_Toc485228406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6666" w:rsidRDefault="00B7666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407" w:history="1">
            <w:r w:rsidRPr="00EE00DE">
              <w:rPr>
                <w:rStyle w:val="Hyperlink"/>
                <w:noProof/>
              </w:rPr>
              <w:t>7.38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00DE">
              <w:rPr>
                <w:rStyle w:val="Hyperlink"/>
                <w:noProof/>
              </w:rPr>
              <w:t>Pipe Writer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_Toc485228407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6666" w:rsidRDefault="00B7666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408" w:history="1">
            <w:r w:rsidRPr="00EE00DE">
              <w:rPr>
                <w:rStyle w:val="Hyperlink"/>
                <w:noProof/>
              </w:rPr>
              <w:t>7.39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00DE">
              <w:rPr>
                <w:rStyle w:val="Hyperlink"/>
                <w:noProof/>
              </w:rPr>
              <w:t>Einführung in Signale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_Toc485228408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6666" w:rsidRDefault="00B7666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409" w:history="1">
            <w:r w:rsidRPr="00EE00DE">
              <w:rPr>
                <w:rStyle w:val="Hyperlink"/>
                <w:noProof/>
              </w:rPr>
              <w:t>7.40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00DE">
              <w:rPr>
                <w:rStyle w:val="Hyperlink"/>
                <w:noProof/>
              </w:rPr>
              <w:t>Unterschiedliche Arten der Signalbehandlung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_Toc485228409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6666" w:rsidRDefault="00B7666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410" w:history="1">
            <w:r w:rsidRPr="00EE00DE">
              <w:rPr>
                <w:rStyle w:val="Hyperlink"/>
                <w:noProof/>
              </w:rPr>
              <w:t>7.41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00DE">
              <w:rPr>
                <w:rStyle w:val="Hyperlink"/>
                <w:noProof/>
              </w:rPr>
              <w:t>Signaltypen in BSD Unix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_Toc485228410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6666" w:rsidRDefault="00B7666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411" w:history="1">
            <w:r w:rsidRPr="00EE00DE">
              <w:rPr>
                <w:rStyle w:val="Hyperlink"/>
                <w:noProof/>
              </w:rPr>
              <w:t>7.42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00DE">
              <w:rPr>
                <w:rStyle w:val="Hyperlink"/>
                <w:noProof/>
              </w:rPr>
              <w:t>Unterschiede in System V Unix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_Toc485228411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6666" w:rsidRDefault="00B7666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412" w:history="1">
            <w:r w:rsidRPr="00EE00DE">
              <w:rPr>
                <w:rStyle w:val="Hyperlink"/>
                <w:noProof/>
              </w:rPr>
              <w:t>7.43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00DE">
              <w:rPr>
                <w:rStyle w:val="Hyperlink"/>
                <w:noProof/>
              </w:rPr>
              <w:t>Wichtige Systemaufrufe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_Toc485228412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6666" w:rsidRDefault="00B7666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413" w:history="1">
            <w:r w:rsidRPr="00EE00DE">
              <w:rPr>
                <w:rStyle w:val="Hyperlink"/>
                <w:noProof/>
              </w:rPr>
              <w:t>7.44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00DE">
              <w:rPr>
                <w:rStyle w:val="Hyperlink"/>
                <w:noProof/>
              </w:rPr>
              <w:t>Signale und fork()/exec()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_Toc485228413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6666" w:rsidRDefault="00B7666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414" w:history="1">
            <w:r w:rsidRPr="00EE00DE">
              <w:rPr>
                <w:rStyle w:val="Hyperlink"/>
                <w:noProof/>
              </w:rPr>
              <w:t>7.45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00DE">
              <w:rPr>
                <w:rStyle w:val="Hyperlink"/>
                <w:noProof/>
              </w:rPr>
              <w:t>Versenden eines Signals mittels kill()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_Toc485228414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6666" w:rsidRDefault="00B7666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415" w:history="1">
            <w:r w:rsidRPr="00EE00DE">
              <w:rPr>
                <w:rStyle w:val="Hyperlink"/>
                <w:noProof/>
              </w:rPr>
              <w:t>7.46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00DE">
              <w:rPr>
                <w:rStyle w:val="Hyperlink"/>
                <w:noProof/>
              </w:rPr>
              <w:t>Versenden eines Signals mittels raise()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_Toc485228415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6666" w:rsidRDefault="00B7666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416" w:history="1">
            <w:r w:rsidRPr="00EE00DE">
              <w:rPr>
                <w:rStyle w:val="Hyperlink"/>
                <w:noProof/>
              </w:rPr>
              <w:t>7.47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00DE">
              <w:rPr>
                <w:rStyle w:val="Hyperlink"/>
                <w:noProof/>
              </w:rPr>
              <w:t>Warten auf ein Signal mittels pause()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_Toc485228416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6666" w:rsidRDefault="00B7666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417" w:history="1">
            <w:r w:rsidRPr="00EE00DE">
              <w:rPr>
                <w:rStyle w:val="Hyperlink"/>
                <w:noProof/>
              </w:rPr>
              <w:t>7.48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00DE">
              <w:rPr>
                <w:rStyle w:val="Hyperlink"/>
                <w:noProof/>
              </w:rPr>
              <w:t>Ablauf einer Signalverarbeitung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_Toc485228417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6666" w:rsidRDefault="00B7666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418" w:history="1">
            <w:r w:rsidRPr="00EE00DE">
              <w:rPr>
                <w:rStyle w:val="Hyperlink"/>
                <w:noProof/>
              </w:rPr>
              <w:t>7.49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00DE">
              <w:rPr>
                <w:rStyle w:val="Hyperlink"/>
                <w:noProof/>
              </w:rPr>
              <w:t>Beispiel: Einfache Signalbehandlung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_Toc485228418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6666" w:rsidRDefault="00B7666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419" w:history="1">
            <w:r w:rsidRPr="00EE00DE">
              <w:rPr>
                <w:rStyle w:val="Hyperlink"/>
                <w:noProof/>
              </w:rPr>
              <w:t>7.50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00DE">
              <w:rPr>
                <w:rStyle w:val="Hyperlink"/>
                <w:noProof/>
              </w:rPr>
              <w:t>Beispiel: Division by Zero abfangen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_Toc485228419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6666" w:rsidRDefault="00B7666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420" w:history="1">
            <w:r w:rsidRPr="00EE00DE">
              <w:rPr>
                <w:rStyle w:val="Hyperlink"/>
                <w:noProof/>
              </w:rPr>
              <w:t>7.51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00DE">
              <w:rPr>
                <w:rStyle w:val="Hyperlink"/>
                <w:noProof/>
              </w:rPr>
              <w:t>Beispiel: Ctrl+C abfangen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_Toc485228420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6666" w:rsidRDefault="00B7666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421" w:history="1">
            <w:r w:rsidRPr="00EE00DE">
              <w:rPr>
                <w:rStyle w:val="Hyperlink"/>
                <w:noProof/>
              </w:rPr>
              <w:t>7.52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00DE">
              <w:rPr>
                <w:rStyle w:val="Hyperlink"/>
                <w:noProof/>
              </w:rPr>
              <w:t>Signalhandler ändern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_Toc485228421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6666" w:rsidRDefault="00B7666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422" w:history="1">
            <w:r w:rsidRPr="00EE00DE">
              <w:rPr>
                <w:rStyle w:val="Hyperlink"/>
                <w:noProof/>
              </w:rPr>
              <w:t>7.53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00DE">
              <w:rPr>
                <w:rStyle w:val="Hyperlink"/>
                <w:noProof/>
              </w:rPr>
              <w:t>Nützlicher Signal Call alarm()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_Toc485228422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6666" w:rsidRDefault="00B76666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85228423" w:history="1">
            <w:r w:rsidRPr="00EE00DE">
              <w:rPr>
                <w:rStyle w:val="Hyperlink"/>
                <w:noProof/>
              </w:rPr>
              <w:t>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00DE">
              <w:rPr>
                <w:rStyle w:val="Hyperlink"/>
                <w:noProof/>
              </w:rPr>
              <w:t>Woche 8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_Toc485228423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6666" w:rsidRDefault="00B7666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424" w:history="1">
            <w:r w:rsidRPr="00EE00DE">
              <w:rPr>
                <w:rStyle w:val="Hyperlink"/>
                <w:noProof/>
              </w:rPr>
              <w:t>8.1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00DE">
              <w:rPr>
                <w:rStyle w:val="Hyperlink"/>
                <w:noProof/>
              </w:rPr>
              <w:t>Repetition der bisherigen Lernziele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_Toc485228424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6666" w:rsidRDefault="00B7666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425" w:history="1">
            <w:r w:rsidRPr="00EE00DE">
              <w:rPr>
                <w:rStyle w:val="Hyperlink"/>
                <w:noProof/>
              </w:rPr>
              <w:t>8.2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00DE">
              <w:rPr>
                <w:rStyle w:val="Hyperlink"/>
                <w:noProof/>
              </w:rPr>
              <w:t>Einführung in 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_Toc485228425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6666" w:rsidRDefault="00B7666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426" w:history="1">
            <w:r w:rsidRPr="00EE00DE">
              <w:rPr>
                <w:rStyle w:val="Hyperlink"/>
                <w:noProof/>
              </w:rPr>
              <w:t>8.3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00DE">
              <w:rPr>
                <w:rStyle w:val="Hyperlink"/>
                <w:noProof/>
              </w:rPr>
              <w:t>Beispiele der Fehlersuche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_Toc485228426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6666" w:rsidRDefault="00B7666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427" w:history="1">
            <w:r w:rsidRPr="00EE00DE">
              <w:rPr>
                <w:rStyle w:val="Hyperlink"/>
                <w:noProof/>
              </w:rPr>
              <w:t>8.4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00DE">
              <w:rPr>
                <w:rStyle w:val="Hyperlink"/>
                <w:noProof/>
              </w:rPr>
              <w:t>Dateisystem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_Toc485228427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6666" w:rsidRDefault="00B7666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428" w:history="1">
            <w:r w:rsidRPr="00EE00DE">
              <w:rPr>
                <w:rStyle w:val="Hyperlink"/>
                <w:noProof/>
              </w:rPr>
              <w:t>8.5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00DE">
              <w:rPr>
                <w:rStyle w:val="Hyperlink"/>
                <w:noProof/>
              </w:rPr>
              <w:t>Schematischer Aufbau eines Dateisystems am Beispiel Unix UFS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_Toc485228428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6666" w:rsidRDefault="00B7666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429" w:history="1">
            <w:r w:rsidRPr="00EE00DE">
              <w:rPr>
                <w:rStyle w:val="Hyperlink"/>
                <w:noProof/>
              </w:rPr>
              <w:t>8.6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00DE">
              <w:rPr>
                <w:rStyle w:val="Hyperlink"/>
                <w:noProof/>
              </w:rPr>
              <w:t>Beispiele für das Dateisystem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_Toc485228429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6666" w:rsidRDefault="00B7666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430" w:history="1">
            <w:r w:rsidRPr="00EE00DE">
              <w:rPr>
                <w:rStyle w:val="Hyperlink"/>
                <w:noProof/>
              </w:rPr>
              <w:t>8.7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00DE">
              <w:rPr>
                <w:rStyle w:val="Hyperlink"/>
                <w:noProof/>
              </w:rPr>
              <w:t>Prozesse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_Toc485228430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6666" w:rsidRDefault="00B7666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431" w:history="1">
            <w:r w:rsidRPr="00EE00DE">
              <w:rPr>
                <w:rStyle w:val="Hyperlink"/>
                <w:noProof/>
              </w:rPr>
              <w:t>8.8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00DE">
              <w:rPr>
                <w:rStyle w:val="Hyperlink"/>
                <w:noProof/>
              </w:rPr>
              <w:t>Prozesszustände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_Toc485228431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6666" w:rsidRDefault="00B7666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432" w:history="1">
            <w:r w:rsidRPr="00EE00DE">
              <w:rPr>
                <w:rStyle w:val="Hyperlink"/>
                <w:noProof/>
              </w:rPr>
              <w:t>8.9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00DE">
              <w:rPr>
                <w:rStyle w:val="Hyperlink"/>
                <w:noProof/>
              </w:rPr>
              <w:t>Pipes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_Toc485228432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6666" w:rsidRDefault="00B7666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433" w:history="1">
            <w:r w:rsidRPr="00EE00DE">
              <w:rPr>
                <w:rStyle w:val="Hyperlink"/>
                <w:noProof/>
              </w:rPr>
              <w:t>8.10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00DE">
              <w:rPr>
                <w:rStyle w:val="Hyperlink"/>
                <w:noProof/>
              </w:rPr>
              <w:t>Beispiele für Prozesse und Pipes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_Toc485228433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6666" w:rsidRDefault="00B7666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434" w:history="1">
            <w:r w:rsidRPr="00EE00DE">
              <w:rPr>
                <w:rStyle w:val="Hyperlink"/>
                <w:noProof/>
              </w:rPr>
              <w:t>8.11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00DE">
              <w:rPr>
                <w:rStyle w:val="Hyperlink"/>
                <w:noProof/>
              </w:rPr>
              <w:t>Signale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_Toc485228434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6666" w:rsidRDefault="00B7666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435" w:history="1">
            <w:r w:rsidRPr="00EE00DE">
              <w:rPr>
                <w:rStyle w:val="Hyperlink"/>
                <w:noProof/>
              </w:rPr>
              <w:t>8.12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00DE">
              <w:rPr>
                <w:rStyle w:val="Hyperlink"/>
                <w:noProof/>
              </w:rPr>
              <w:t>Beispiele für Signale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_Toc485228435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6666" w:rsidRDefault="00B76666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85228436" w:history="1">
            <w:r w:rsidRPr="00EE00DE">
              <w:rPr>
                <w:rStyle w:val="Hyperlink"/>
                <w:noProof/>
              </w:rPr>
              <w:t>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00DE">
              <w:rPr>
                <w:rStyle w:val="Hyperlink"/>
                <w:noProof/>
              </w:rPr>
              <w:t>Woche 9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_Toc485228436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6666" w:rsidRDefault="00B76666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85228437" w:history="1">
            <w:r w:rsidRPr="00EE00DE">
              <w:rPr>
                <w:rStyle w:val="Hyperlink"/>
                <w:noProof/>
              </w:rPr>
              <w:t>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00DE">
              <w:rPr>
                <w:rStyle w:val="Hyperlink"/>
                <w:noProof/>
              </w:rPr>
              <w:t>Woche 10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_Toc485228437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6666" w:rsidRDefault="00B7666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438" w:history="1">
            <w:r w:rsidRPr="00EE00DE">
              <w:rPr>
                <w:rStyle w:val="Hyperlink"/>
                <w:noProof/>
              </w:rPr>
              <w:t>10.1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00DE">
              <w:rPr>
                <w:rStyle w:val="Hyperlink"/>
                <w:noProof/>
              </w:rPr>
              <w:t>Definition von IPC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_Toc485228438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6666" w:rsidRDefault="00B7666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439" w:history="1">
            <w:r w:rsidRPr="00EE00DE">
              <w:rPr>
                <w:rStyle w:val="Hyperlink"/>
                <w:noProof/>
              </w:rPr>
              <w:t>10.2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00DE">
              <w:rPr>
                <w:rStyle w:val="Hyperlink"/>
                <w:noProof/>
              </w:rPr>
              <w:t>Methoden und Mechanismen zur Datenübertragung der IPC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_Toc485228439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6666" w:rsidRDefault="00B7666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440" w:history="1">
            <w:r w:rsidRPr="00EE00DE">
              <w:rPr>
                <w:rStyle w:val="Hyperlink"/>
                <w:noProof/>
              </w:rPr>
              <w:t>10.3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00DE">
              <w:rPr>
                <w:rStyle w:val="Hyperlink"/>
                <w:noProof/>
              </w:rPr>
              <w:t>Konzepte von System V IPC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_Toc485228440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6666" w:rsidRDefault="00B7666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441" w:history="1">
            <w:r w:rsidRPr="00EE00DE">
              <w:rPr>
                <w:rStyle w:val="Hyperlink"/>
                <w:noProof/>
              </w:rPr>
              <w:t>10.4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00DE">
              <w:rPr>
                <w:rStyle w:val="Hyperlink"/>
                <w:noProof/>
              </w:rPr>
              <w:t>Verwaltung von System V IPC Objekten in einer Shell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_Toc485228441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6666" w:rsidRDefault="00B7666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442" w:history="1">
            <w:r w:rsidRPr="00EE00DE">
              <w:rPr>
                <w:rStyle w:val="Hyperlink"/>
                <w:noProof/>
              </w:rPr>
              <w:t>10.5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00DE">
              <w:rPr>
                <w:rStyle w:val="Hyperlink"/>
                <w:noProof/>
              </w:rPr>
              <w:t>Verwaltung numerischer Schlüssel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_Toc485228442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6666" w:rsidRDefault="00B7666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443" w:history="1">
            <w:r w:rsidRPr="00EE00DE">
              <w:rPr>
                <w:rStyle w:val="Hyperlink"/>
                <w:noProof/>
              </w:rPr>
              <w:t>10.6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00DE">
              <w:rPr>
                <w:rStyle w:val="Hyperlink"/>
                <w:noProof/>
              </w:rPr>
              <w:t>Beispiel: Schlüsselwert bestimmen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_Toc485228443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6666" w:rsidRDefault="00B7666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444" w:history="1">
            <w:r w:rsidRPr="00EE00DE">
              <w:rPr>
                <w:rStyle w:val="Hyperlink"/>
                <w:noProof/>
              </w:rPr>
              <w:t>10.7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00DE">
              <w:rPr>
                <w:rStyle w:val="Hyperlink"/>
                <w:noProof/>
              </w:rPr>
              <w:t>Erstellung von IPC Objekten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_Toc485228444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6666" w:rsidRDefault="00B7666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445" w:history="1">
            <w:r w:rsidRPr="00EE00DE">
              <w:rPr>
                <w:rStyle w:val="Hyperlink"/>
                <w:noProof/>
              </w:rPr>
              <w:t>10.8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00DE">
              <w:rPr>
                <w:rStyle w:val="Hyperlink"/>
                <w:noProof/>
              </w:rPr>
              <w:t>Verwaltung von IPC Objekten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_Toc485228445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6666" w:rsidRDefault="00B7666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446" w:history="1">
            <w:r w:rsidRPr="00EE00DE">
              <w:rPr>
                <w:rStyle w:val="Hyperlink"/>
                <w:noProof/>
              </w:rPr>
              <w:t>10.9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00DE">
              <w:rPr>
                <w:rStyle w:val="Hyperlink"/>
                <w:noProof/>
              </w:rPr>
              <w:t>Kontrolle von IPC Objekten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_Toc485228446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6666" w:rsidRDefault="00B76666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447" w:history="1">
            <w:r w:rsidRPr="00EE00DE">
              <w:rPr>
                <w:rStyle w:val="Hyperlink"/>
                <w:noProof/>
              </w:rPr>
              <w:t>10.10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00DE">
              <w:rPr>
                <w:rStyle w:val="Hyperlink"/>
                <w:noProof/>
              </w:rPr>
              <w:t>System V IPC Shared Memory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_Toc485228447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6666" w:rsidRDefault="00B76666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448" w:history="1">
            <w:r w:rsidRPr="00EE00DE">
              <w:rPr>
                <w:rStyle w:val="Hyperlink"/>
                <w:noProof/>
              </w:rPr>
              <w:t>10.11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00DE">
              <w:rPr>
                <w:rStyle w:val="Hyperlink"/>
                <w:noProof/>
              </w:rPr>
              <w:t>Struktur von Shared Memory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_Toc485228448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6666" w:rsidRDefault="00B76666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449" w:history="1">
            <w:r w:rsidRPr="00EE00DE">
              <w:rPr>
                <w:rStyle w:val="Hyperlink"/>
                <w:noProof/>
              </w:rPr>
              <w:t>10.12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00DE">
              <w:rPr>
                <w:rStyle w:val="Hyperlink"/>
                <w:noProof/>
              </w:rPr>
              <w:t>Funktionsweise von Shared Memory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_Toc485228449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6666" w:rsidRDefault="00B76666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450" w:history="1">
            <w:r w:rsidRPr="00EE00DE">
              <w:rPr>
                <w:rStyle w:val="Hyperlink"/>
                <w:noProof/>
              </w:rPr>
              <w:t>10.13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00DE">
              <w:rPr>
                <w:rStyle w:val="Hyperlink"/>
                <w:noProof/>
              </w:rPr>
              <w:t>Beispiel: Addressraum eines Prozesses mit Shared Memory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_Toc485228450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6666" w:rsidRDefault="00B76666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451" w:history="1">
            <w:r w:rsidRPr="00EE00DE">
              <w:rPr>
                <w:rStyle w:val="Hyperlink"/>
                <w:noProof/>
              </w:rPr>
              <w:t>10.14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00DE">
              <w:rPr>
                <w:rStyle w:val="Hyperlink"/>
                <w:noProof/>
              </w:rPr>
              <w:t>Systemaufrufe für Shared Memory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_Toc485228451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6666" w:rsidRDefault="00B76666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452" w:history="1">
            <w:r w:rsidRPr="00EE00DE">
              <w:rPr>
                <w:rStyle w:val="Hyperlink"/>
                <w:noProof/>
              </w:rPr>
              <w:t>10.15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00DE">
              <w:rPr>
                <w:rStyle w:val="Hyperlink"/>
                <w:noProof/>
              </w:rPr>
              <w:t>Beispiel: Memorysharing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_Toc485228452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6666" w:rsidRDefault="00B76666">
          <w:pPr>
            <w:pStyle w:val="TOC3"/>
            <w:tabs>
              <w:tab w:val="left" w:pos="154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453" w:history="1">
            <w:r w:rsidRPr="00EE00DE">
              <w:rPr>
                <w:rStyle w:val="Hyperlink"/>
                <w:noProof/>
              </w:rPr>
              <w:t>10.15.1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00DE">
              <w:rPr>
                <w:rStyle w:val="Hyperlink"/>
                <w:noProof/>
              </w:rPr>
              <w:t>shmem1a.c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_Toc485228453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6666" w:rsidRDefault="00B76666">
          <w:pPr>
            <w:pStyle w:val="TOC3"/>
            <w:tabs>
              <w:tab w:val="left" w:pos="154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454" w:history="1">
            <w:r w:rsidRPr="00EE00DE">
              <w:rPr>
                <w:rStyle w:val="Hyperlink"/>
                <w:noProof/>
              </w:rPr>
              <w:t>10.15.2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00DE">
              <w:rPr>
                <w:rStyle w:val="Hyperlink"/>
                <w:noProof/>
              </w:rPr>
              <w:t>shmem1b.c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_Toc485228454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6666" w:rsidRDefault="00B76666">
          <w:pPr>
            <w:pStyle w:val="TOC3"/>
            <w:tabs>
              <w:tab w:val="left" w:pos="154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455" w:history="1">
            <w:r w:rsidRPr="00EE00DE">
              <w:rPr>
                <w:rStyle w:val="Hyperlink"/>
                <w:noProof/>
              </w:rPr>
              <w:t>10.15.3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00DE">
              <w:rPr>
                <w:rStyle w:val="Hyperlink"/>
                <w:noProof/>
              </w:rPr>
              <w:t>shmem1c.c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_Toc485228455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6666" w:rsidRDefault="00B76666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456" w:history="1">
            <w:r w:rsidRPr="00EE00DE">
              <w:rPr>
                <w:rStyle w:val="Hyperlink"/>
                <w:noProof/>
              </w:rPr>
              <w:t>10.16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00DE">
              <w:rPr>
                <w:rStyle w:val="Hyperlink"/>
                <w:noProof/>
              </w:rPr>
              <w:t>Prozesssynchronisation beim Zugriff auf Shared Memory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_Toc485228456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6666" w:rsidRDefault="00B76666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457" w:history="1">
            <w:r w:rsidRPr="00EE00DE">
              <w:rPr>
                <w:rStyle w:val="Hyperlink"/>
                <w:noProof/>
              </w:rPr>
              <w:t>10.17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00DE">
              <w:rPr>
                <w:rStyle w:val="Hyperlink"/>
                <w:noProof/>
              </w:rPr>
              <w:t>Konzepte und Einsatz von Message Queues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_Toc485228457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6666" w:rsidRDefault="00B76666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458" w:history="1">
            <w:r w:rsidRPr="00EE00DE">
              <w:rPr>
                <w:rStyle w:val="Hyperlink"/>
                <w:noProof/>
              </w:rPr>
              <w:t>10.18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00DE">
              <w:rPr>
                <w:rStyle w:val="Hyperlink"/>
                <w:noProof/>
              </w:rPr>
              <w:t>System V IPC Messages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_Toc485228458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6666" w:rsidRDefault="00B76666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459" w:history="1">
            <w:r w:rsidRPr="00EE00DE">
              <w:rPr>
                <w:rStyle w:val="Hyperlink"/>
                <w:noProof/>
              </w:rPr>
              <w:t>10.19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00DE">
              <w:rPr>
                <w:rStyle w:val="Hyperlink"/>
                <w:noProof/>
              </w:rPr>
              <w:t>Systemaufrufe für Message Queues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_Toc485228459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6666" w:rsidRDefault="00B76666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460" w:history="1">
            <w:r w:rsidRPr="00EE00DE">
              <w:rPr>
                <w:rStyle w:val="Hyperlink"/>
                <w:noProof/>
              </w:rPr>
              <w:t>10.20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00DE">
              <w:rPr>
                <w:rStyle w:val="Hyperlink"/>
                <w:noProof/>
              </w:rPr>
              <w:t>Beispiel: Message Queue verwalten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_Toc485228460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6666" w:rsidRDefault="00B76666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461" w:history="1">
            <w:r w:rsidRPr="00EE00DE">
              <w:rPr>
                <w:rStyle w:val="Hyperlink"/>
                <w:noProof/>
              </w:rPr>
              <w:t>10.21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00DE">
              <w:rPr>
                <w:rStyle w:val="Hyperlink"/>
                <w:noProof/>
              </w:rPr>
              <w:t>Beispiel: Clientprozess für die Message Queue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_Toc485228461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6666" w:rsidRDefault="00B76666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462" w:history="1">
            <w:r w:rsidRPr="00EE00DE">
              <w:rPr>
                <w:rStyle w:val="Hyperlink"/>
                <w:noProof/>
              </w:rPr>
              <w:t>10.22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00DE">
              <w:rPr>
                <w:rStyle w:val="Hyperlink"/>
                <w:noProof/>
              </w:rPr>
              <w:t>Beispiel: Serverprozess für die Message Queue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_Toc485228462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6666" w:rsidRDefault="00B76666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85228463" w:history="1">
            <w:r w:rsidRPr="00EE00DE">
              <w:rPr>
                <w:rStyle w:val="Hyperlink"/>
                <w:noProof/>
              </w:rPr>
              <w:t>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00DE">
              <w:rPr>
                <w:rStyle w:val="Hyperlink"/>
                <w:noProof/>
              </w:rPr>
              <w:t>Woche 11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_Toc485228463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6666" w:rsidRDefault="00B76666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85228464" w:history="1">
            <w:r w:rsidRPr="00EE00DE">
              <w:rPr>
                <w:rStyle w:val="Hyperlink"/>
                <w:noProof/>
              </w:rPr>
              <w:t>12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00DE">
              <w:rPr>
                <w:rStyle w:val="Hyperlink"/>
                <w:noProof/>
              </w:rPr>
              <w:t>Woche 12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_Toc485228464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6666" w:rsidRDefault="00B7666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465" w:history="1">
            <w:r w:rsidRPr="00EE00DE">
              <w:rPr>
                <w:rStyle w:val="Hyperlink"/>
                <w:noProof/>
              </w:rPr>
              <w:t>12.1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00DE">
              <w:rPr>
                <w:rStyle w:val="Hyperlink"/>
                <w:noProof/>
              </w:rPr>
              <w:t>System V IPC Semaphore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_Toc485228465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6666" w:rsidRDefault="00B7666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466" w:history="1">
            <w:r w:rsidRPr="00EE00DE">
              <w:rPr>
                <w:rStyle w:val="Hyperlink"/>
                <w:noProof/>
              </w:rPr>
              <w:t>12.2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00DE">
              <w:rPr>
                <w:rStyle w:val="Hyperlink"/>
                <w:noProof/>
              </w:rPr>
              <w:t>Definition einer Semaphore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_Toc485228466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6666" w:rsidRDefault="00B7666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467" w:history="1">
            <w:r w:rsidRPr="00EE00DE">
              <w:rPr>
                <w:rStyle w:val="Hyperlink"/>
                <w:noProof/>
              </w:rPr>
              <w:t>12.3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00DE">
              <w:rPr>
                <w:rStyle w:val="Hyperlink"/>
                <w:noProof/>
              </w:rPr>
              <w:t>Funktionsweise der P (Proberen) und V (Verhogen) Operationen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_Toc485228467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6666" w:rsidRDefault="00B7666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468" w:history="1">
            <w:r w:rsidRPr="00EE00DE">
              <w:rPr>
                <w:rStyle w:val="Hyperlink"/>
                <w:noProof/>
              </w:rPr>
              <w:t>12.4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00DE">
              <w:rPr>
                <w:rStyle w:val="Hyperlink"/>
                <w:noProof/>
              </w:rPr>
              <w:t>Benutzung von Semaphoren für gegenseitigen Ausschluss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_Toc485228468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6666" w:rsidRDefault="00B7666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469" w:history="1">
            <w:r w:rsidRPr="00EE00DE">
              <w:rPr>
                <w:rStyle w:val="Hyperlink"/>
                <w:noProof/>
              </w:rPr>
              <w:t>12.5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00DE">
              <w:rPr>
                <w:rStyle w:val="Hyperlink"/>
                <w:noProof/>
              </w:rPr>
              <w:t>Benutzung von Semaphoren für Prozesssynchronisation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_Toc485228469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6666" w:rsidRDefault="00B7666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470" w:history="1">
            <w:r w:rsidRPr="00EE00DE">
              <w:rPr>
                <w:rStyle w:val="Hyperlink"/>
                <w:noProof/>
              </w:rPr>
              <w:t>12.6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00DE">
              <w:rPr>
                <w:rStyle w:val="Hyperlink"/>
                <w:noProof/>
              </w:rPr>
              <w:t>Beispiel der Prozesssynchronisation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_Toc485228470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6666" w:rsidRDefault="00B7666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471" w:history="1">
            <w:r w:rsidRPr="00EE00DE">
              <w:rPr>
                <w:rStyle w:val="Hyperlink"/>
                <w:noProof/>
              </w:rPr>
              <w:t>12.7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00DE">
              <w:rPr>
                <w:rStyle w:val="Hyperlink"/>
                <w:noProof/>
              </w:rPr>
              <w:t>Semaphor öffnen oder erstellen: semget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_Toc485228471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6666" w:rsidRDefault="00B7666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472" w:history="1">
            <w:r w:rsidRPr="00EE00DE">
              <w:rPr>
                <w:rStyle w:val="Hyperlink"/>
                <w:noProof/>
              </w:rPr>
              <w:t>12.8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00DE">
              <w:rPr>
                <w:rStyle w:val="Hyperlink"/>
                <w:noProof/>
              </w:rPr>
              <w:t>Semaphor initialisieren: semctl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_Toc485228472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6666" w:rsidRDefault="00B7666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473" w:history="1">
            <w:r w:rsidRPr="00EE00DE">
              <w:rPr>
                <w:rStyle w:val="Hyperlink"/>
                <w:noProof/>
              </w:rPr>
              <w:t>12.9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00DE">
              <w:rPr>
                <w:rStyle w:val="Hyperlink"/>
                <w:noProof/>
              </w:rPr>
              <w:t>Semaphor manipulieren: semop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_Toc485228473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6666" w:rsidRDefault="00B76666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474" w:history="1">
            <w:r w:rsidRPr="00EE00DE">
              <w:rPr>
                <w:rStyle w:val="Hyperlink"/>
                <w:noProof/>
              </w:rPr>
              <w:t>12.10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00DE">
              <w:rPr>
                <w:rStyle w:val="Hyperlink"/>
                <w:noProof/>
              </w:rPr>
              <w:t>Beispiel: Kritische Stelle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_Toc485228474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6666" w:rsidRDefault="00B76666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475" w:history="1">
            <w:r w:rsidRPr="00EE00DE">
              <w:rPr>
                <w:rStyle w:val="Hyperlink"/>
                <w:noProof/>
              </w:rPr>
              <w:t>12.11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00DE">
              <w:rPr>
                <w:rStyle w:val="Hyperlink"/>
                <w:noProof/>
              </w:rPr>
              <w:t>Semaphortypen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_Toc485228475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6666" w:rsidRDefault="00B76666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476" w:history="1">
            <w:r w:rsidRPr="00EE00DE">
              <w:rPr>
                <w:rStyle w:val="Hyperlink"/>
                <w:noProof/>
              </w:rPr>
              <w:t>12.12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00DE">
              <w:rPr>
                <w:rStyle w:val="Hyperlink"/>
                <w:noProof/>
              </w:rPr>
              <w:t>Lokale IPC: Zusammenfassung der Mechanismen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_Toc485228476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6666" w:rsidRDefault="00B76666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477" w:history="1">
            <w:r w:rsidRPr="00EE00DE">
              <w:rPr>
                <w:rStyle w:val="Hyperlink"/>
                <w:noProof/>
              </w:rPr>
              <w:t>12.13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00DE">
              <w:rPr>
                <w:rStyle w:val="Hyperlink"/>
                <w:noProof/>
              </w:rPr>
              <w:t>Erstellung/Vernichtung und Verwendung von IPC Objekten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_Toc485228477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6666" w:rsidRDefault="00B76666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478" w:history="1">
            <w:r w:rsidRPr="00EE00DE">
              <w:rPr>
                <w:rStyle w:val="Hyperlink"/>
                <w:noProof/>
              </w:rPr>
              <w:t>12.14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00DE">
              <w:rPr>
                <w:rStyle w:val="Hyperlink"/>
                <w:noProof/>
              </w:rPr>
              <w:t>Definition und Einsatzzweck eines Remote Procedure Call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_Toc485228478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6666" w:rsidRDefault="00B76666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479" w:history="1">
            <w:r w:rsidRPr="00EE00DE">
              <w:rPr>
                <w:rStyle w:val="Hyperlink"/>
                <w:noProof/>
              </w:rPr>
              <w:t>12.15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00DE">
              <w:rPr>
                <w:rStyle w:val="Hyperlink"/>
                <w:noProof/>
              </w:rPr>
              <w:t>XDR – External Data Representation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_Toc485228479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6666" w:rsidRDefault="00B76666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480" w:history="1">
            <w:r w:rsidRPr="00EE00DE">
              <w:rPr>
                <w:rStyle w:val="Hyperlink"/>
                <w:noProof/>
              </w:rPr>
              <w:t>12.16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00DE">
              <w:rPr>
                <w:rStyle w:val="Hyperlink"/>
                <w:noProof/>
              </w:rPr>
              <w:t>Datenrepräsentation (XDR)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_Toc485228480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6666" w:rsidRDefault="00B76666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481" w:history="1">
            <w:r w:rsidRPr="00EE00DE">
              <w:rPr>
                <w:rStyle w:val="Hyperlink"/>
                <w:noProof/>
              </w:rPr>
              <w:t>12.17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00DE">
              <w:rPr>
                <w:rStyle w:val="Hyperlink"/>
                <w:noProof/>
              </w:rPr>
              <w:t>Genereller Aufbau von RPC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_Toc485228481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6666" w:rsidRDefault="00B76666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482" w:history="1">
            <w:r w:rsidRPr="00EE00DE">
              <w:rPr>
                <w:rStyle w:val="Hyperlink"/>
                <w:noProof/>
              </w:rPr>
              <w:t>12.18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00DE">
              <w:rPr>
                <w:rStyle w:val="Hyperlink"/>
                <w:noProof/>
              </w:rPr>
              <w:t>Benutzung und Beschränkung von RPC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_Toc485228482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6666" w:rsidRDefault="00B76666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483" w:history="1">
            <w:r w:rsidRPr="00EE00DE">
              <w:rPr>
                <w:rStyle w:val="Hyperlink"/>
                <w:noProof/>
              </w:rPr>
              <w:t>12.19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00DE">
              <w:rPr>
                <w:rStyle w:val="Hyperlink"/>
                <w:noProof/>
              </w:rPr>
              <w:t>Sun RPC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_Toc485228483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6666" w:rsidRDefault="00B76666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484" w:history="1">
            <w:r w:rsidRPr="00EE00DE">
              <w:rPr>
                <w:rStyle w:val="Hyperlink"/>
                <w:noProof/>
              </w:rPr>
              <w:t>12.20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00DE">
              <w:rPr>
                <w:rStyle w:val="Hyperlink"/>
                <w:noProof/>
              </w:rPr>
              <w:t>Parameterübergabe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_Toc485228484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6666" w:rsidRDefault="00B76666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485" w:history="1">
            <w:r w:rsidRPr="00EE00DE">
              <w:rPr>
                <w:rStyle w:val="Hyperlink"/>
                <w:noProof/>
              </w:rPr>
              <w:t>12.21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00DE">
              <w:rPr>
                <w:rStyle w:val="Hyperlink"/>
                <w:noProof/>
              </w:rPr>
              <w:t>Server/Client Bindung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_Toc485228485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6666" w:rsidRDefault="00B76666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486" w:history="1">
            <w:r w:rsidRPr="00EE00DE">
              <w:rPr>
                <w:rStyle w:val="Hyperlink"/>
                <w:noProof/>
              </w:rPr>
              <w:t>12.22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00DE">
              <w:rPr>
                <w:rStyle w:val="Hyperlink"/>
                <w:noProof/>
              </w:rPr>
              <w:t>Definition Portmapper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_Toc485228486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6666" w:rsidRDefault="00B76666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487" w:history="1">
            <w:r w:rsidRPr="00EE00DE">
              <w:rPr>
                <w:rStyle w:val="Hyperlink"/>
                <w:noProof/>
              </w:rPr>
              <w:t>12.23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00DE">
              <w:rPr>
                <w:rStyle w:val="Hyperlink"/>
                <w:noProof/>
              </w:rPr>
              <w:t>Ablauf des RPC Portmapping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_Toc485228487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6666" w:rsidRDefault="00B76666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488" w:history="1">
            <w:r w:rsidRPr="00EE00DE">
              <w:rPr>
                <w:rStyle w:val="Hyperlink"/>
                <w:noProof/>
              </w:rPr>
              <w:t>12.24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00DE">
              <w:rPr>
                <w:rStyle w:val="Hyperlink"/>
                <w:noProof/>
              </w:rPr>
              <w:t>Auswahl des Transportprotokolls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_Toc485228488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6666" w:rsidRDefault="00B76666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489" w:history="1">
            <w:r w:rsidRPr="00EE00DE">
              <w:rPr>
                <w:rStyle w:val="Hyperlink"/>
                <w:noProof/>
              </w:rPr>
              <w:t>12.25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00DE">
              <w:rPr>
                <w:rStyle w:val="Hyperlink"/>
                <w:noProof/>
              </w:rPr>
              <w:t>RPC Programmierbeispiel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_Toc485228489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6666" w:rsidRDefault="00B76666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490" w:history="1">
            <w:r w:rsidRPr="00EE00DE">
              <w:rPr>
                <w:rStyle w:val="Hyperlink"/>
                <w:noProof/>
              </w:rPr>
              <w:t>12.26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00DE">
              <w:rPr>
                <w:rStyle w:val="Hyperlink"/>
                <w:noProof/>
              </w:rPr>
              <w:t>Tool rpcgen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_Toc485228490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6666" w:rsidRDefault="00B76666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491" w:history="1">
            <w:r w:rsidRPr="00EE00DE">
              <w:rPr>
                <w:rStyle w:val="Hyperlink"/>
                <w:noProof/>
              </w:rPr>
              <w:t>12.27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00DE">
              <w:rPr>
                <w:rStyle w:val="Hyperlink"/>
                <w:noProof/>
              </w:rPr>
              <w:t>XDR Spezifikation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_Toc485228491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6666" w:rsidRDefault="00B76666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492" w:history="1">
            <w:r w:rsidRPr="00EE00DE">
              <w:rPr>
                <w:rStyle w:val="Hyperlink"/>
                <w:noProof/>
              </w:rPr>
              <w:t>12.28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00DE">
              <w:rPr>
                <w:rStyle w:val="Hyperlink"/>
                <w:noProof/>
              </w:rPr>
              <w:t>Registration der Programmnummer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_Toc485228492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6666" w:rsidRDefault="00B76666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493" w:history="1">
            <w:r w:rsidRPr="00EE00DE">
              <w:rPr>
                <w:rStyle w:val="Hyperlink"/>
                <w:noProof/>
              </w:rPr>
              <w:t>12.29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00DE">
              <w:rPr>
                <w:rStyle w:val="Hyperlink"/>
                <w:noProof/>
              </w:rPr>
              <w:t>Beispiel: Client rdate.c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_Toc485228493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6666" w:rsidRDefault="00B76666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494" w:history="1">
            <w:r w:rsidRPr="00EE00DE">
              <w:rPr>
                <w:rStyle w:val="Hyperlink"/>
                <w:noProof/>
              </w:rPr>
              <w:t>12.30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00DE">
              <w:rPr>
                <w:rStyle w:val="Hyperlink"/>
                <w:noProof/>
              </w:rPr>
              <w:t>Beispiel: Server dataproc.c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_Toc485228494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6666" w:rsidRDefault="00B76666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495" w:history="1">
            <w:r w:rsidRPr="00EE00DE">
              <w:rPr>
                <w:rStyle w:val="Hyperlink"/>
                <w:noProof/>
              </w:rPr>
              <w:t>12.31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00DE">
              <w:rPr>
                <w:rStyle w:val="Hyperlink"/>
                <w:noProof/>
              </w:rPr>
              <w:t>Makefile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_Toc485228495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6666" w:rsidRDefault="00B76666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496" w:history="1">
            <w:r w:rsidRPr="00EE00DE">
              <w:rPr>
                <w:rStyle w:val="Hyperlink"/>
                <w:noProof/>
              </w:rPr>
              <w:t>12.32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00DE">
              <w:rPr>
                <w:rStyle w:val="Hyperlink"/>
                <w:noProof/>
              </w:rPr>
              <w:t>Ergebnis der Programmausführung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_Toc485228496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6666" w:rsidRDefault="00B76666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85228497" w:history="1">
            <w:r w:rsidRPr="00EE00DE">
              <w:rPr>
                <w:rStyle w:val="Hyperlink"/>
                <w:noProof/>
              </w:rPr>
              <w:t>13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00DE">
              <w:rPr>
                <w:rStyle w:val="Hyperlink"/>
                <w:noProof/>
              </w:rPr>
              <w:t>Woche 13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_Toc485228497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6666" w:rsidRDefault="00B7666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498" w:history="1">
            <w:r w:rsidRPr="00EE00DE">
              <w:rPr>
                <w:rStyle w:val="Hyperlink"/>
                <w:noProof/>
              </w:rPr>
              <w:t>13.1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00DE">
              <w:rPr>
                <w:rStyle w:val="Hyperlink"/>
                <w:noProof/>
              </w:rPr>
              <w:t>Netzwerkprotokoll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_Toc485228498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6666" w:rsidRDefault="00B7666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499" w:history="1">
            <w:r w:rsidRPr="00EE00DE">
              <w:rPr>
                <w:rStyle w:val="Hyperlink"/>
                <w:noProof/>
              </w:rPr>
              <w:t>13.2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00DE">
              <w:rPr>
                <w:rStyle w:val="Hyperlink"/>
                <w:noProof/>
              </w:rPr>
              <w:t>TCP und UDP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_Toc485228499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6666" w:rsidRDefault="00B7666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500" w:history="1">
            <w:r w:rsidRPr="00EE00DE">
              <w:rPr>
                <w:rStyle w:val="Hyperlink"/>
                <w:noProof/>
              </w:rPr>
              <w:t>13.3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00DE">
              <w:rPr>
                <w:rStyle w:val="Hyperlink"/>
                <w:noProof/>
              </w:rPr>
              <w:t>Schichtenstruktur der Socketschnittstelle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_Toc485228500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6666" w:rsidRDefault="00B7666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501" w:history="1">
            <w:r w:rsidRPr="00EE00DE">
              <w:rPr>
                <w:rStyle w:val="Hyperlink"/>
                <w:noProof/>
              </w:rPr>
              <w:t>13.4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00DE">
              <w:rPr>
                <w:rStyle w:val="Hyperlink"/>
                <w:noProof/>
              </w:rPr>
              <w:t>Prozesszugang zu Sockets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_Toc485228501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6666" w:rsidRDefault="00B7666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502" w:history="1">
            <w:r w:rsidRPr="00EE00DE">
              <w:rPr>
                <w:rStyle w:val="Hyperlink"/>
                <w:noProof/>
              </w:rPr>
              <w:t>13.5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00DE">
              <w:rPr>
                <w:rStyle w:val="Hyperlink"/>
                <w:noProof/>
              </w:rPr>
              <w:t>Socket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_Toc485228502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6666" w:rsidRDefault="00B7666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503" w:history="1">
            <w:r w:rsidRPr="00EE00DE">
              <w:rPr>
                <w:rStyle w:val="Hyperlink"/>
                <w:noProof/>
              </w:rPr>
              <w:t>13.6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00DE">
              <w:rPr>
                <w:rStyle w:val="Hyperlink"/>
                <w:noProof/>
              </w:rPr>
              <w:t>Basiskonzepte der Socketschnittstelle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_Toc485228503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6666" w:rsidRDefault="00B7666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504" w:history="1">
            <w:r w:rsidRPr="00EE00DE">
              <w:rPr>
                <w:rStyle w:val="Hyperlink"/>
                <w:noProof/>
              </w:rPr>
              <w:t>13.7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00DE">
              <w:rPr>
                <w:rStyle w:val="Hyperlink"/>
                <w:noProof/>
              </w:rPr>
              <w:t>Internetsockets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_Toc485228504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6666" w:rsidRDefault="00B7666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505" w:history="1">
            <w:r w:rsidRPr="00EE00DE">
              <w:rPr>
                <w:rStyle w:val="Hyperlink"/>
                <w:noProof/>
              </w:rPr>
              <w:t>13.8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00DE">
              <w:rPr>
                <w:rStyle w:val="Hyperlink"/>
                <w:noProof/>
              </w:rPr>
              <w:t>Ablauf einer Streamsocketkommunikation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_Toc485228505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6666" w:rsidRDefault="00B7666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506" w:history="1">
            <w:r w:rsidRPr="00EE00DE">
              <w:rPr>
                <w:rStyle w:val="Hyperlink"/>
                <w:noProof/>
              </w:rPr>
              <w:t>13.9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00DE">
              <w:rPr>
                <w:rStyle w:val="Hyperlink"/>
                <w:noProof/>
              </w:rPr>
              <w:t>Ablauf einer Datagrammsocketkommunikation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_Toc485228506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6666" w:rsidRDefault="00B76666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507" w:history="1">
            <w:r w:rsidRPr="00EE00DE">
              <w:rPr>
                <w:rStyle w:val="Hyperlink"/>
                <w:noProof/>
              </w:rPr>
              <w:t>13.10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00DE">
              <w:rPr>
                <w:rStyle w:val="Hyperlink"/>
                <w:noProof/>
              </w:rPr>
              <w:t>Unix-Sockets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_Toc485228507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6666" w:rsidRDefault="00B76666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508" w:history="1">
            <w:r w:rsidRPr="00EE00DE">
              <w:rPr>
                <w:rStyle w:val="Hyperlink"/>
                <w:noProof/>
              </w:rPr>
              <w:t>13.11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00DE">
              <w:rPr>
                <w:rStyle w:val="Hyperlink"/>
                <w:noProof/>
              </w:rPr>
              <w:t>Erstellen einer Socketverbindung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_Toc485228508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6666" w:rsidRDefault="00B76666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509" w:history="1">
            <w:r w:rsidRPr="00EE00DE">
              <w:rPr>
                <w:rStyle w:val="Hyperlink"/>
                <w:noProof/>
              </w:rPr>
              <w:t>13.12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00DE">
              <w:rPr>
                <w:rStyle w:val="Hyperlink"/>
                <w:noProof/>
              </w:rPr>
              <w:t>Clientprogrammierung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_Toc485228509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6666" w:rsidRDefault="00B76666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510" w:history="1">
            <w:r w:rsidRPr="00EE00DE">
              <w:rPr>
                <w:rStyle w:val="Hyperlink"/>
                <w:noProof/>
              </w:rPr>
              <w:t>13.13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00DE">
              <w:rPr>
                <w:rStyle w:val="Hyperlink"/>
                <w:noProof/>
              </w:rPr>
              <w:t>Clientprogrammierung mit socket()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_Toc485228510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6666" w:rsidRDefault="00B76666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511" w:history="1">
            <w:r w:rsidRPr="00EE00DE">
              <w:rPr>
                <w:rStyle w:val="Hyperlink"/>
                <w:noProof/>
              </w:rPr>
              <w:t>13.14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00DE">
              <w:rPr>
                <w:rStyle w:val="Hyperlink"/>
                <w:noProof/>
              </w:rPr>
              <w:t>Clientprogrammierung mit connect()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_Toc485228511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6666" w:rsidRDefault="00B76666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512" w:history="1">
            <w:r w:rsidRPr="00EE00DE">
              <w:rPr>
                <w:rStyle w:val="Hyperlink"/>
                <w:noProof/>
              </w:rPr>
              <w:t>13.15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00DE">
              <w:rPr>
                <w:rStyle w:val="Hyperlink"/>
                <w:noProof/>
              </w:rPr>
              <w:t>Clientprogrammierung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_Toc485228512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6666" w:rsidRDefault="00B76666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513" w:history="1">
            <w:r w:rsidRPr="00EE00DE">
              <w:rPr>
                <w:rStyle w:val="Hyperlink"/>
                <w:noProof/>
              </w:rPr>
              <w:t>13.16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00DE">
              <w:rPr>
                <w:rStyle w:val="Hyperlink"/>
                <w:noProof/>
              </w:rPr>
              <w:t>Clientprogrammierung mit send() und recv() (TCP)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_Toc485228513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6666" w:rsidRDefault="00B76666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514" w:history="1">
            <w:r w:rsidRPr="00EE00DE">
              <w:rPr>
                <w:rStyle w:val="Hyperlink"/>
                <w:noProof/>
              </w:rPr>
              <w:t>13.17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00DE">
              <w:rPr>
                <w:rStyle w:val="Hyperlink"/>
                <w:noProof/>
              </w:rPr>
              <w:t>Clientprogrammierung mit sendto() und recvfrom() (UDP)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_Toc485228514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6666" w:rsidRDefault="00B76666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515" w:history="1">
            <w:r w:rsidRPr="00EE00DE">
              <w:rPr>
                <w:rStyle w:val="Hyperlink"/>
                <w:noProof/>
              </w:rPr>
              <w:t>13.18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00DE">
              <w:rPr>
                <w:rStyle w:val="Hyperlink"/>
                <w:noProof/>
              </w:rPr>
              <w:t>Clientprogrammierung mit close()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_Toc485228515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6666" w:rsidRDefault="00B76666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516" w:history="1">
            <w:r w:rsidRPr="00EE00DE">
              <w:rPr>
                <w:rStyle w:val="Hyperlink"/>
                <w:noProof/>
              </w:rPr>
              <w:t>13.19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00DE">
              <w:rPr>
                <w:rStyle w:val="Hyperlink"/>
                <w:noProof/>
              </w:rPr>
              <w:t>Serverprogrammierung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_Toc485228516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6666" w:rsidRDefault="00B76666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517" w:history="1">
            <w:r w:rsidRPr="00EE00DE">
              <w:rPr>
                <w:rStyle w:val="Hyperlink"/>
                <w:noProof/>
              </w:rPr>
              <w:t>13.20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00DE">
              <w:rPr>
                <w:rStyle w:val="Hyperlink"/>
                <w:noProof/>
              </w:rPr>
              <w:t>Serverprogrammierung mit bind()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_Toc485228517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6666" w:rsidRDefault="00B76666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518" w:history="1">
            <w:r w:rsidRPr="00EE00DE">
              <w:rPr>
                <w:rStyle w:val="Hyperlink"/>
                <w:noProof/>
              </w:rPr>
              <w:t>13.21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00DE">
              <w:rPr>
                <w:rStyle w:val="Hyperlink"/>
                <w:noProof/>
              </w:rPr>
              <w:t>Serverprogrammierung mit listen()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_Toc485228518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6666" w:rsidRDefault="00B76666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519" w:history="1">
            <w:r w:rsidRPr="00EE00DE">
              <w:rPr>
                <w:rStyle w:val="Hyperlink"/>
                <w:noProof/>
              </w:rPr>
              <w:t>13.22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00DE">
              <w:rPr>
                <w:rStyle w:val="Hyperlink"/>
                <w:noProof/>
              </w:rPr>
              <w:t>Serverprogrammierung mit accept()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_Toc485228519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6666" w:rsidRDefault="00B76666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520" w:history="1">
            <w:r w:rsidRPr="00EE00DE">
              <w:rPr>
                <w:rStyle w:val="Hyperlink"/>
                <w:noProof/>
              </w:rPr>
              <w:t>13.23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00DE">
              <w:rPr>
                <w:rStyle w:val="Hyperlink"/>
                <w:noProof/>
              </w:rPr>
              <w:t>Beispiel Black Jack Server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_Toc485228520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6666" w:rsidRDefault="00B76666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521" w:history="1">
            <w:r w:rsidRPr="00EE00DE">
              <w:rPr>
                <w:rStyle w:val="Hyperlink"/>
                <w:noProof/>
              </w:rPr>
              <w:t>13.24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00DE">
              <w:rPr>
                <w:rStyle w:val="Hyperlink"/>
                <w:noProof/>
              </w:rPr>
              <w:t>Beispiel Black Jack Client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_Toc485228521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6666" w:rsidRDefault="00B76666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85228522" w:history="1">
            <w:r w:rsidRPr="00EE00DE">
              <w:rPr>
                <w:rStyle w:val="Hyperlink"/>
                <w:noProof/>
              </w:rPr>
              <w:t>14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00DE">
              <w:rPr>
                <w:rStyle w:val="Hyperlink"/>
                <w:noProof/>
              </w:rPr>
              <w:t>Woche 14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_Toc485228522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6666" w:rsidRDefault="00B7666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523" w:history="1">
            <w:r w:rsidRPr="00EE00DE">
              <w:rPr>
                <w:rStyle w:val="Hyperlink"/>
                <w:noProof/>
              </w:rPr>
              <w:t>14.1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00DE">
              <w:rPr>
                <w:rStyle w:val="Hyperlink"/>
                <w:noProof/>
              </w:rPr>
              <w:t>Vorbereitung: Prozesse und Pipes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_Toc485228523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6666" w:rsidRDefault="00B7666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524" w:history="1">
            <w:r w:rsidRPr="00EE00DE">
              <w:rPr>
                <w:rStyle w:val="Hyperlink"/>
                <w:noProof/>
              </w:rPr>
              <w:t>14.2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00DE">
              <w:rPr>
                <w:rStyle w:val="Hyperlink"/>
                <w:noProof/>
              </w:rPr>
              <w:t>Vorbereitung: Signale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_Toc485228524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6666" w:rsidRDefault="00B7666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525" w:history="1">
            <w:r w:rsidRPr="00EE00DE">
              <w:rPr>
                <w:rStyle w:val="Hyperlink"/>
                <w:noProof/>
              </w:rPr>
              <w:t>14.3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00DE">
              <w:rPr>
                <w:rStyle w:val="Hyperlink"/>
                <w:noProof/>
              </w:rPr>
              <w:t>Vorbereitung: IPC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_Toc485228525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6666" w:rsidRDefault="00B7666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526" w:history="1">
            <w:r w:rsidRPr="00EE00DE">
              <w:rPr>
                <w:rStyle w:val="Hyperlink"/>
                <w:noProof/>
              </w:rPr>
              <w:t>14.4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00DE">
              <w:rPr>
                <w:rStyle w:val="Hyperlink"/>
                <w:noProof/>
              </w:rPr>
              <w:t>Vorbereitung: Schlüssel für IPC Objekte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_Toc485228526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6666" w:rsidRDefault="00B7666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527" w:history="1">
            <w:r w:rsidRPr="00EE00DE">
              <w:rPr>
                <w:rStyle w:val="Hyperlink"/>
                <w:noProof/>
              </w:rPr>
              <w:t>14.5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00DE">
              <w:rPr>
                <w:rStyle w:val="Hyperlink"/>
                <w:noProof/>
              </w:rPr>
              <w:t>Vorbereitung: Shared Memory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_Toc485228527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6666" w:rsidRDefault="00B7666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528" w:history="1">
            <w:r w:rsidRPr="00EE00DE">
              <w:rPr>
                <w:rStyle w:val="Hyperlink"/>
                <w:noProof/>
              </w:rPr>
              <w:t>14.6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00DE">
              <w:rPr>
                <w:rStyle w:val="Hyperlink"/>
                <w:noProof/>
              </w:rPr>
              <w:t>Vorbereitung: Message Queue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_Toc485228528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6666" w:rsidRDefault="00B7666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529" w:history="1">
            <w:r w:rsidRPr="00EE00DE">
              <w:rPr>
                <w:rStyle w:val="Hyperlink"/>
                <w:noProof/>
              </w:rPr>
              <w:t>14.7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00DE">
              <w:rPr>
                <w:rStyle w:val="Hyperlink"/>
                <w:noProof/>
              </w:rPr>
              <w:t>Vorbereitung: Semaphoren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_Toc485228529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6666" w:rsidRDefault="00B7666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530" w:history="1">
            <w:r w:rsidRPr="00EE00DE">
              <w:rPr>
                <w:rStyle w:val="Hyperlink"/>
                <w:noProof/>
              </w:rPr>
              <w:t>14.8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00DE">
              <w:rPr>
                <w:rStyle w:val="Hyperlink"/>
                <w:noProof/>
              </w:rPr>
              <w:t>Vorbereitung: IPC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_Toc485228530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6666" w:rsidRDefault="00B7666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531" w:history="1">
            <w:r w:rsidRPr="00EE00DE">
              <w:rPr>
                <w:rStyle w:val="Hyperlink"/>
                <w:noProof/>
              </w:rPr>
              <w:t>14.9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00DE">
              <w:rPr>
                <w:rStyle w:val="Hyperlink"/>
                <w:noProof/>
              </w:rPr>
              <w:t>Vorbereitung: Networking mittels Server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_Toc485228531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6666" w:rsidRDefault="00B76666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532" w:history="1">
            <w:r w:rsidRPr="00EE00DE">
              <w:rPr>
                <w:rStyle w:val="Hyperlink"/>
                <w:noProof/>
              </w:rPr>
              <w:t>14.10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00DE">
              <w:rPr>
                <w:rStyle w:val="Hyperlink"/>
                <w:noProof/>
              </w:rPr>
              <w:t>Beispiel eines Servers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_Toc485228532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6666" w:rsidRDefault="00B76666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533" w:history="1">
            <w:r w:rsidRPr="00EE00DE">
              <w:rPr>
                <w:rStyle w:val="Hyperlink"/>
                <w:noProof/>
              </w:rPr>
              <w:t>14.11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00DE">
              <w:rPr>
                <w:rStyle w:val="Hyperlink"/>
                <w:noProof/>
              </w:rPr>
              <w:t>Vorbereitung: Networking mittels Client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_Toc485228533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6666" w:rsidRDefault="00B76666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228534" w:history="1">
            <w:r w:rsidRPr="00EE00DE">
              <w:rPr>
                <w:rStyle w:val="Hyperlink"/>
                <w:noProof/>
              </w:rPr>
              <w:t>14.12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00DE">
              <w:rPr>
                <w:rStyle w:val="Hyperlink"/>
                <w:noProof/>
              </w:rPr>
              <w:t>Beispiel eines Clients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_Toc485228534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6666" w:rsidRDefault="00B76666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85228535" w:history="1">
            <w:r w:rsidRPr="00EE00DE">
              <w:rPr>
                <w:rStyle w:val="Hyperlink"/>
                <w:noProof/>
              </w:rPr>
              <w:t>15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00DE">
              <w:rPr>
                <w:rStyle w:val="Hyperlink"/>
                <w:noProof/>
              </w:rPr>
              <w:t>Woche 15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_Toc485228535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6666" w:rsidRDefault="00B76666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85228536" w:history="1">
            <w:r w:rsidRPr="00EE00DE">
              <w:rPr>
                <w:rStyle w:val="Hyperlink"/>
                <w:noProof/>
              </w:rPr>
              <w:t>16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00DE">
              <w:rPr>
                <w:rStyle w:val="Hyperlink"/>
                <w:noProof/>
              </w:rPr>
              <w:t>Woche 16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_Toc485228536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F65CF" w:rsidRDefault="00AF65CF">
          <w:r>
            <w:rPr>
              <w:b/>
              <w:bCs/>
              <w:lang w:val="de-DE"/>
            </w:rPr>
            <w:fldChar w:fldCharType="end"/>
          </w:r>
        </w:p>
      </w:sdtContent>
    </w:sdt>
    <w:p w:rsidR="00AF65CF" w:rsidRDefault="00AF65CF">
      <w:pPr>
        <w:jc w:val="left"/>
      </w:pPr>
      <w:r>
        <w:br w:type="page"/>
      </w:r>
    </w:p>
    <w:p w:rsidR="003A70B0" w:rsidRDefault="003A70B0" w:rsidP="003A70B0">
      <w:pPr>
        <w:pStyle w:val="Heading1"/>
      </w:pPr>
      <w:bookmarkStart w:id="1" w:name="_Toc430435984"/>
      <w:bookmarkStart w:id="2" w:name="_Toc431304092"/>
      <w:bookmarkStart w:id="3" w:name="_Toc485228303"/>
      <w:r>
        <w:lastRenderedPageBreak/>
        <w:t>Einleitung</w:t>
      </w:r>
      <w:bookmarkEnd w:id="1"/>
      <w:bookmarkEnd w:id="2"/>
      <w:bookmarkEnd w:id="3"/>
    </w:p>
    <w:p w:rsidR="003A70B0" w:rsidRDefault="003A70B0" w:rsidP="003A70B0">
      <w:pPr>
        <w:pStyle w:val="Heading2"/>
      </w:pPr>
      <w:bookmarkStart w:id="4" w:name="_Toc430422362"/>
      <w:bookmarkStart w:id="5" w:name="_Toc430435985"/>
      <w:bookmarkStart w:id="6" w:name="_Toc431304093"/>
      <w:bookmarkStart w:id="7" w:name="_Toc485228304"/>
      <w:r>
        <w:t>Einleitung</w:t>
      </w:r>
      <w:bookmarkEnd w:id="4"/>
      <w:bookmarkEnd w:id="5"/>
      <w:bookmarkEnd w:id="6"/>
      <w:bookmarkEnd w:id="7"/>
    </w:p>
    <w:p w:rsidR="003A70B0" w:rsidRDefault="003A70B0" w:rsidP="003A70B0">
      <w:r>
        <w:t xml:space="preserve">Dieses Dokument stellt die Moduldokumentation für das Modul </w:t>
      </w:r>
      <w:r w:rsidR="000C44E5">
        <w:t>syspr</w:t>
      </w:r>
      <w:r>
        <w:t xml:space="preserve"> dar. Allfällige Unterlagen sind im Modulordner zu finden.</w:t>
      </w:r>
    </w:p>
    <w:p w:rsidR="003A70B0" w:rsidRDefault="003A70B0" w:rsidP="003A70B0">
      <w:pPr>
        <w:pStyle w:val="Heading2"/>
      </w:pPr>
      <w:bookmarkStart w:id="8" w:name="_Toc430422363"/>
      <w:bookmarkStart w:id="9" w:name="_Toc430435986"/>
      <w:bookmarkStart w:id="10" w:name="_Toc431304094"/>
      <w:bookmarkStart w:id="11" w:name="_Toc485228305"/>
      <w:r>
        <w:t>Lernziele</w:t>
      </w:r>
      <w:bookmarkEnd w:id="8"/>
      <w:bookmarkEnd w:id="9"/>
      <w:bookmarkEnd w:id="10"/>
      <w:bookmarkEnd w:id="11"/>
    </w:p>
    <w:p w:rsidR="003A70B0" w:rsidRDefault="003A70B0" w:rsidP="003A70B0">
      <w:r>
        <w:t>Das Modul beinhaltet folgende Lernziele:</w:t>
      </w:r>
    </w:p>
    <w:p w:rsidR="000030BE" w:rsidRDefault="000030BE" w:rsidP="000030BE">
      <w:pPr>
        <w:pStyle w:val="ListParagraph"/>
        <w:numPr>
          <w:ilvl w:val="0"/>
          <w:numId w:val="2"/>
        </w:numPr>
      </w:pPr>
      <w:r>
        <w:t>Kennenlernen des Betriebssystems, beziehungsweise der wesentlichen Systemressourcen aus Sicht des Programmierers:</w:t>
      </w:r>
    </w:p>
    <w:p w:rsidR="000030BE" w:rsidRDefault="000030BE" w:rsidP="000030BE">
      <w:pPr>
        <w:pStyle w:val="ListParagraph"/>
        <w:numPr>
          <w:ilvl w:val="1"/>
          <w:numId w:val="2"/>
        </w:numPr>
      </w:pPr>
      <w:r>
        <w:t>Dateisystem</w:t>
      </w:r>
    </w:p>
    <w:p w:rsidR="000030BE" w:rsidRDefault="000030BE" w:rsidP="000030BE">
      <w:pPr>
        <w:pStyle w:val="ListParagraph"/>
        <w:numPr>
          <w:ilvl w:val="1"/>
          <w:numId w:val="2"/>
        </w:numPr>
      </w:pPr>
      <w:r>
        <w:t>Prozesssteuerung</w:t>
      </w:r>
    </w:p>
    <w:p w:rsidR="000030BE" w:rsidRDefault="000030BE" w:rsidP="000030BE">
      <w:pPr>
        <w:pStyle w:val="ListParagraph"/>
        <w:numPr>
          <w:ilvl w:val="1"/>
          <w:numId w:val="2"/>
        </w:numPr>
      </w:pPr>
      <w:r>
        <w:t>Interprozesskommunikation</w:t>
      </w:r>
    </w:p>
    <w:p w:rsidR="000030BE" w:rsidRDefault="000030BE" w:rsidP="000030BE">
      <w:pPr>
        <w:pStyle w:val="ListParagraph"/>
        <w:numPr>
          <w:ilvl w:val="1"/>
          <w:numId w:val="2"/>
        </w:numPr>
      </w:pPr>
      <w:r>
        <w:t>Synchronisation</w:t>
      </w:r>
    </w:p>
    <w:p w:rsidR="000030BE" w:rsidRDefault="000030BE" w:rsidP="000030BE">
      <w:pPr>
        <w:pStyle w:val="ListParagraph"/>
        <w:numPr>
          <w:ilvl w:val="0"/>
          <w:numId w:val="2"/>
        </w:numPr>
      </w:pPr>
      <w:r>
        <w:t>Kennenlernen der Windows API</w:t>
      </w:r>
    </w:p>
    <w:p w:rsidR="000030BE" w:rsidRDefault="000030BE" w:rsidP="000030BE">
      <w:pPr>
        <w:pStyle w:val="ListParagraph"/>
        <w:numPr>
          <w:ilvl w:val="0"/>
          <w:numId w:val="2"/>
        </w:numPr>
      </w:pPr>
      <w:r>
        <w:t>Zusammenhang der Windows API mit anderen Programmiersprachen</w:t>
      </w:r>
    </w:p>
    <w:p w:rsidR="003A70B0" w:rsidRDefault="000030BE" w:rsidP="000030BE">
      <w:pPr>
        <w:pStyle w:val="ListParagraph"/>
        <w:numPr>
          <w:ilvl w:val="0"/>
          <w:numId w:val="2"/>
        </w:numPr>
      </w:pPr>
      <w:r>
        <w:t>Kennenlernen der Programmiersprache C</w:t>
      </w:r>
    </w:p>
    <w:p w:rsidR="003A70B0" w:rsidRDefault="003A70B0" w:rsidP="003A70B0">
      <w:pPr>
        <w:pStyle w:val="Heading2"/>
      </w:pPr>
      <w:bookmarkStart w:id="12" w:name="_Toc430422364"/>
      <w:bookmarkStart w:id="13" w:name="_Toc430435987"/>
      <w:bookmarkStart w:id="14" w:name="_Toc431304095"/>
      <w:bookmarkStart w:id="15" w:name="_Toc485228306"/>
      <w:r>
        <w:t>Prüfungen</w:t>
      </w:r>
      <w:bookmarkEnd w:id="12"/>
      <w:bookmarkEnd w:id="13"/>
      <w:bookmarkEnd w:id="14"/>
      <w:bookmarkEnd w:id="15"/>
    </w:p>
    <w:p w:rsidR="008D79B3" w:rsidRDefault="008D79B3" w:rsidP="008D79B3">
      <w:r>
        <w:t>Die Modulnote setzt sich zu 100% aus zwei Semesterprüfungen zu je 50% zusammen.</w:t>
      </w:r>
    </w:p>
    <w:p w:rsidR="00AF65CF" w:rsidRDefault="00AF65CF" w:rsidP="00AF65CF"/>
    <w:p w:rsidR="00973D65" w:rsidRDefault="00973D65" w:rsidP="00973D65">
      <w:pPr>
        <w:pStyle w:val="Heading1"/>
      </w:pPr>
      <w:bookmarkStart w:id="16" w:name="_Toc485228307"/>
      <w:r>
        <w:lastRenderedPageBreak/>
        <w:t>Woche 1</w:t>
      </w:r>
      <w:bookmarkEnd w:id="16"/>
    </w:p>
    <w:p w:rsidR="00973D65" w:rsidRDefault="00816887" w:rsidP="00816887">
      <w:pPr>
        <w:pStyle w:val="Heading2"/>
      </w:pPr>
      <w:bookmarkStart w:id="17" w:name="_Toc485228308"/>
      <w:r>
        <w:t>TIOBE Index</w:t>
      </w:r>
      <w:bookmarkEnd w:id="17"/>
    </w:p>
    <w:p w:rsidR="00816887" w:rsidRDefault="00816887" w:rsidP="00AF65CF">
      <w:r>
        <w:rPr>
          <w:noProof/>
          <w:lang w:eastAsia="de-CH"/>
        </w:rPr>
        <w:drawing>
          <wp:inline distT="0" distB="0" distL="0" distR="0" wp14:anchorId="3F876981" wp14:editId="48E745D7">
            <wp:extent cx="5760720" cy="304990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4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887" w:rsidRDefault="00816887" w:rsidP="00816887">
      <w:pPr>
        <w:pStyle w:val="Heading2"/>
      </w:pPr>
      <w:bookmarkStart w:id="18" w:name="_Toc485228309"/>
      <w:r>
        <w:t>Grundzüge der Programmierung in einer prozeduralen Sprache</w:t>
      </w:r>
      <w:bookmarkEnd w:id="18"/>
    </w:p>
    <w:p w:rsidR="00973D65" w:rsidRDefault="00725BF2" w:rsidP="00AF65CF">
      <w:r>
        <w:rPr>
          <w:noProof/>
          <w:lang w:eastAsia="de-CH"/>
        </w:rPr>
        <w:drawing>
          <wp:inline distT="0" distB="0" distL="0" distR="0" wp14:anchorId="6B6F29FC" wp14:editId="22AAA36E">
            <wp:extent cx="3571631" cy="1982271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81696" cy="1987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5BF2" w:rsidRDefault="00725BF2" w:rsidP="00AF65CF">
      <w:r>
        <w:rPr>
          <w:noProof/>
          <w:lang w:eastAsia="de-CH"/>
        </w:rPr>
        <w:drawing>
          <wp:inline distT="0" distB="0" distL="0" distR="0" wp14:anchorId="074C889C" wp14:editId="1E216D64">
            <wp:extent cx="5760720" cy="3008630"/>
            <wp:effectExtent l="0" t="0" r="0" b="12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0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5BF2" w:rsidRDefault="00725BF2" w:rsidP="00AF65CF">
      <w:r>
        <w:rPr>
          <w:noProof/>
          <w:lang w:eastAsia="de-CH"/>
        </w:rPr>
        <w:lastRenderedPageBreak/>
        <w:drawing>
          <wp:inline distT="0" distB="0" distL="0" distR="0" wp14:anchorId="036E48F5" wp14:editId="38F19840">
            <wp:extent cx="3657600" cy="1756229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674593" cy="1764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887" w:rsidRDefault="00816887" w:rsidP="00816887">
      <w:pPr>
        <w:pStyle w:val="Heading2"/>
      </w:pPr>
      <w:bookmarkStart w:id="19" w:name="_Toc485228310"/>
      <w:r>
        <w:t>Kontrollflüsse und Schleifen</w:t>
      </w:r>
      <w:bookmarkEnd w:id="19"/>
    </w:p>
    <w:p w:rsidR="00816887" w:rsidRDefault="00725BF2" w:rsidP="00AF65CF">
      <w:r>
        <w:rPr>
          <w:noProof/>
          <w:lang w:eastAsia="de-CH"/>
        </w:rPr>
        <w:drawing>
          <wp:inline distT="0" distB="0" distL="0" distR="0" wp14:anchorId="276AA066" wp14:editId="40983808">
            <wp:extent cx="3829539" cy="1995396"/>
            <wp:effectExtent l="0" t="0" r="0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39283" cy="2000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887" w:rsidRDefault="00816887" w:rsidP="00816887">
      <w:pPr>
        <w:pStyle w:val="Heading2"/>
      </w:pPr>
      <w:bookmarkStart w:id="20" w:name="_Toc485228311"/>
      <w:r>
        <w:t>Zusammengesetzte Datentypen und Zeiger</w:t>
      </w:r>
      <w:bookmarkEnd w:id="20"/>
    </w:p>
    <w:p w:rsidR="00816887" w:rsidRDefault="00725BF2" w:rsidP="00AF65CF">
      <w:r>
        <w:rPr>
          <w:noProof/>
          <w:lang w:eastAsia="de-CH"/>
        </w:rPr>
        <w:drawing>
          <wp:inline distT="0" distB="0" distL="0" distR="0" wp14:anchorId="2AAA4F9E" wp14:editId="62BD2987">
            <wp:extent cx="4173416" cy="1732943"/>
            <wp:effectExtent l="0" t="0" r="0" b="63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97365" cy="1742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887" w:rsidRDefault="00816887" w:rsidP="00816887">
      <w:pPr>
        <w:pStyle w:val="Heading2"/>
      </w:pPr>
      <w:bookmarkStart w:id="21" w:name="_Toc485228312"/>
      <w:r>
        <w:t>Aufbau einer Programmierumgebung</w:t>
      </w:r>
      <w:bookmarkEnd w:id="21"/>
    </w:p>
    <w:p w:rsidR="00816887" w:rsidRDefault="00725BF2" w:rsidP="00816887">
      <w:r>
        <w:rPr>
          <w:noProof/>
          <w:lang w:eastAsia="de-CH"/>
        </w:rPr>
        <w:drawing>
          <wp:inline distT="0" distB="0" distL="0" distR="0" wp14:anchorId="0DEF04AD" wp14:editId="25931227">
            <wp:extent cx="2813539" cy="1666742"/>
            <wp:effectExtent l="0" t="0" r="635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836132" cy="1680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887" w:rsidRDefault="00816887" w:rsidP="00816887">
      <w:pPr>
        <w:pStyle w:val="Heading2"/>
      </w:pPr>
      <w:bookmarkStart w:id="22" w:name="_Toc485228313"/>
      <w:r>
        <w:lastRenderedPageBreak/>
        <w:t>Gründe für C</w:t>
      </w:r>
      <w:bookmarkEnd w:id="22"/>
    </w:p>
    <w:p w:rsidR="00816887" w:rsidRDefault="00AE26E4" w:rsidP="00816887">
      <w:r>
        <w:rPr>
          <w:noProof/>
          <w:lang w:eastAsia="de-CH"/>
        </w:rPr>
        <w:drawing>
          <wp:inline distT="0" distB="0" distL="0" distR="0" wp14:anchorId="162C2994" wp14:editId="3743CA37">
            <wp:extent cx="5423877" cy="2097328"/>
            <wp:effectExtent l="0" t="0" r="571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35194" cy="2101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887" w:rsidRDefault="00816887" w:rsidP="00816887">
      <w:pPr>
        <w:pStyle w:val="Heading2"/>
      </w:pPr>
      <w:bookmarkStart w:id="23" w:name="_Toc485228314"/>
      <w:r>
        <w:t>Dateien in C</w:t>
      </w:r>
      <w:bookmarkEnd w:id="23"/>
    </w:p>
    <w:p w:rsidR="00816887" w:rsidRDefault="00AE26E4" w:rsidP="00816887">
      <w:r>
        <w:rPr>
          <w:noProof/>
          <w:lang w:eastAsia="de-CH"/>
        </w:rPr>
        <w:drawing>
          <wp:inline distT="0" distB="0" distL="0" distR="0" wp14:anchorId="3EB16357" wp14:editId="363CE5C2">
            <wp:extent cx="5337908" cy="1927578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64946" cy="1937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887" w:rsidRDefault="00816887" w:rsidP="00816887">
      <w:pPr>
        <w:pStyle w:val="Heading2"/>
      </w:pPr>
      <w:bookmarkStart w:id="24" w:name="_Toc485228315"/>
      <w:r>
        <w:t>Das erste C Programm</w:t>
      </w:r>
      <w:bookmarkEnd w:id="24"/>
    </w:p>
    <w:p w:rsidR="00816887" w:rsidRDefault="00AE26E4" w:rsidP="00816887">
      <w:r>
        <w:rPr>
          <w:noProof/>
          <w:lang w:eastAsia="de-CH"/>
        </w:rPr>
        <w:drawing>
          <wp:inline distT="0" distB="0" distL="0" distR="0" wp14:anchorId="5947258E" wp14:editId="1978AFE0">
            <wp:extent cx="3063631" cy="1419731"/>
            <wp:effectExtent l="0" t="0" r="381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090970" cy="1432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887" w:rsidRDefault="00816887" w:rsidP="00816887">
      <w:pPr>
        <w:pStyle w:val="Heading2"/>
      </w:pPr>
      <w:bookmarkStart w:id="25" w:name="_Toc485228316"/>
      <w:r>
        <w:lastRenderedPageBreak/>
        <w:t>Ein komplexeres C Programm</w:t>
      </w:r>
      <w:bookmarkEnd w:id="25"/>
    </w:p>
    <w:p w:rsidR="00816887" w:rsidRDefault="00AE26E4" w:rsidP="00816887">
      <w:r>
        <w:rPr>
          <w:noProof/>
          <w:lang w:eastAsia="de-CH"/>
        </w:rPr>
        <w:drawing>
          <wp:inline distT="0" distB="0" distL="0" distR="0" wp14:anchorId="45FFDE72" wp14:editId="04058C7E">
            <wp:extent cx="3813908" cy="318708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24463" cy="319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887" w:rsidRDefault="00816887" w:rsidP="00816887">
      <w:pPr>
        <w:pStyle w:val="Heading2"/>
      </w:pPr>
      <w:bookmarkStart w:id="26" w:name="_Toc485228317"/>
      <w:r>
        <w:t>ASCII Tabelle</w:t>
      </w:r>
      <w:bookmarkEnd w:id="26"/>
    </w:p>
    <w:p w:rsidR="00816887" w:rsidRDefault="00AE26E4" w:rsidP="00816887">
      <w:r>
        <w:rPr>
          <w:noProof/>
          <w:lang w:eastAsia="de-CH"/>
        </w:rPr>
        <w:drawing>
          <wp:inline distT="0" distB="0" distL="0" distR="0" wp14:anchorId="63EB5F6A" wp14:editId="57B854B3">
            <wp:extent cx="5760720" cy="416115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6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6E4" w:rsidRPr="00816887" w:rsidRDefault="00AE26E4" w:rsidP="00816887"/>
    <w:p w:rsidR="00812EBA" w:rsidRDefault="00812EBA" w:rsidP="00812EBA">
      <w:pPr>
        <w:pStyle w:val="Heading1"/>
      </w:pPr>
      <w:bookmarkStart w:id="27" w:name="_Toc485228318"/>
      <w:r>
        <w:lastRenderedPageBreak/>
        <w:t>Woche 2</w:t>
      </w:r>
      <w:bookmarkEnd w:id="27"/>
    </w:p>
    <w:p w:rsidR="00812EBA" w:rsidRDefault="00D26E75" w:rsidP="00D26E75">
      <w:pPr>
        <w:pStyle w:val="Heading2"/>
      </w:pPr>
      <w:bookmarkStart w:id="28" w:name="_Toc485228319"/>
      <w:r>
        <w:t>Präprozessor</w:t>
      </w:r>
      <w:bookmarkEnd w:id="28"/>
    </w:p>
    <w:p w:rsidR="00D26E75" w:rsidRDefault="00D43ED4" w:rsidP="00AF65CF">
      <w:r>
        <w:rPr>
          <w:noProof/>
          <w:lang w:eastAsia="de-CH"/>
        </w:rPr>
        <w:drawing>
          <wp:inline distT="0" distB="0" distL="0" distR="0" wp14:anchorId="55964625" wp14:editId="010DE199">
            <wp:extent cx="4121523" cy="1211651"/>
            <wp:effectExtent l="0" t="0" r="0" b="76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157440" cy="122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E75" w:rsidRDefault="00D26E75" w:rsidP="00D26E75">
      <w:pPr>
        <w:pStyle w:val="Heading2"/>
      </w:pPr>
      <w:bookmarkStart w:id="29" w:name="_Toc485228320"/>
      <w:r>
        <w:t>Symbolische Konstanten, Namen und Markos</w:t>
      </w:r>
      <w:bookmarkEnd w:id="29"/>
    </w:p>
    <w:p w:rsidR="00D26E75" w:rsidRDefault="00D43ED4" w:rsidP="00AF65CF">
      <w:r>
        <w:rPr>
          <w:noProof/>
          <w:lang w:eastAsia="de-CH"/>
        </w:rPr>
        <w:drawing>
          <wp:inline distT="0" distB="0" distL="0" distR="0" wp14:anchorId="0C944A21" wp14:editId="2FEC9986">
            <wp:extent cx="3529853" cy="1868036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557751" cy="188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E75" w:rsidRDefault="00D26E75" w:rsidP="00D26E75">
      <w:pPr>
        <w:pStyle w:val="Heading2"/>
      </w:pPr>
      <w:bookmarkStart w:id="30" w:name="_Toc485228321"/>
      <w:r>
        <w:t>Header Datei als Beispiel</w:t>
      </w:r>
      <w:bookmarkEnd w:id="30"/>
    </w:p>
    <w:p w:rsidR="00812EBA" w:rsidRDefault="00D43ED4" w:rsidP="00AF65CF">
      <w:r>
        <w:rPr>
          <w:noProof/>
          <w:lang w:eastAsia="de-CH"/>
        </w:rPr>
        <w:drawing>
          <wp:inline distT="0" distB="0" distL="0" distR="0" wp14:anchorId="22CA7E3D" wp14:editId="4D59B01B">
            <wp:extent cx="3361765" cy="2606924"/>
            <wp:effectExtent l="0" t="0" r="0" b="317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361765" cy="2606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E75" w:rsidRDefault="00D26E75" w:rsidP="00D26E75">
      <w:pPr>
        <w:pStyle w:val="Heading2"/>
      </w:pPr>
      <w:bookmarkStart w:id="31" w:name="_Toc485228322"/>
      <w:r>
        <w:t>Operationen break und continue</w:t>
      </w:r>
      <w:bookmarkEnd w:id="31"/>
    </w:p>
    <w:p w:rsidR="00D26E75" w:rsidRDefault="00D43ED4" w:rsidP="00AF65CF">
      <w:r>
        <w:rPr>
          <w:noProof/>
          <w:lang w:eastAsia="de-CH"/>
        </w:rPr>
        <w:drawing>
          <wp:inline distT="0" distB="0" distL="0" distR="0" wp14:anchorId="04C5D803" wp14:editId="34FC9EF1">
            <wp:extent cx="2944906" cy="1753570"/>
            <wp:effectExtent l="0" t="0" r="825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951186" cy="175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E75" w:rsidRDefault="00D26E75" w:rsidP="00D26E75">
      <w:pPr>
        <w:pStyle w:val="Heading2"/>
      </w:pPr>
      <w:bookmarkStart w:id="32" w:name="_Toc485228323"/>
      <w:r>
        <w:lastRenderedPageBreak/>
        <w:t>Übungsbeispiel</w:t>
      </w:r>
      <w:bookmarkEnd w:id="32"/>
    </w:p>
    <w:p w:rsidR="00D26E75" w:rsidRDefault="00D65301" w:rsidP="00AF65CF">
      <w:r>
        <w:rPr>
          <w:noProof/>
          <w:lang w:eastAsia="de-CH"/>
        </w:rPr>
        <w:drawing>
          <wp:inline distT="0" distB="0" distL="0" distR="0" wp14:anchorId="5A6A51B3" wp14:editId="3BCD2B2D">
            <wp:extent cx="5190565" cy="3007232"/>
            <wp:effectExtent l="0" t="0" r="0" b="317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199183" cy="301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301" w:rsidRDefault="00D65301" w:rsidP="00AF65CF">
      <w:r>
        <w:rPr>
          <w:noProof/>
          <w:lang w:eastAsia="de-CH"/>
        </w:rPr>
        <w:drawing>
          <wp:inline distT="0" distB="0" distL="0" distR="0" wp14:anchorId="48FE2D72" wp14:editId="5A224EEC">
            <wp:extent cx="5230906" cy="2422869"/>
            <wp:effectExtent l="0" t="0" r="825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42918" cy="2428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E75" w:rsidRDefault="00D26E75" w:rsidP="00D26E75">
      <w:pPr>
        <w:pStyle w:val="Heading2"/>
      </w:pPr>
      <w:bookmarkStart w:id="33" w:name="_Toc485228324"/>
      <w:r>
        <w:t>Operation switch</w:t>
      </w:r>
      <w:bookmarkEnd w:id="33"/>
    </w:p>
    <w:p w:rsidR="00D26E75" w:rsidRDefault="00555720" w:rsidP="00AF65CF">
      <w:r>
        <w:rPr>
          <w:noProof/>
          <w:lang w:eastAsia="de-CH"/>
        </w:rPr>
        <w:drawing>
          <wp:inline distT="0" distB="0" distL="0" distR="0" wp14:anchorId="713A8BC6" wp14:editId="6E11152D">
            <wp:extent cx="3523129" cy="1751467"/>
            <wp:effectExtent l="0" t="0" r="1270" b="127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534262" cy="1757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E75" w:rsidRDefault="00D26E75" w:rsidP="00D26E75">
      <w:pPr>
        <w:pStyle w:val="Heading2"/>
      </w:pPr>
      <w:bookmarkStart w:id="34" w:name="_Toc485228325"/>
      <w:r>
        <w:lastRenderedPageBreak/>
        <w:t>Datentyp struct</w:t>
      </w:r>
      <w:bookmarkEnd w:id="34"/>
    </w:p>
    <w:p w:rsidR="00D26E75" w:rsidRDefault="00555720" w:rsidP="00AF65CF">
      <w:r>
        <w:rPr>
          <w:noProof/>
          <w:lang w:eastAsia="de-CH"/>
        </w:rPr>
        <w:drawing>
          <wp:inline distT="0" distB="0" distL="0" distR="0" wp14:anchorId="20664F11" wp14:editId="0FF4126D">
            <wp:extent cx="4161865" cy="2036892"/>
            <wp:effectExtent l="0" t="0" r="0" b="190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192561" cy="205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0415" w:rsidRDefault="00AA0415" w:rsidP="00AF65CF">
      <w:r>
        <w:rPr>
          <w:noProof/>
          <w:lang w:eastAsia="de-CH"/>
        </w:rPr>
        <w:drawing>
          <wp:inline distT="0" distB="0" distL="0" distR="0" wp14:anchorId="21738B82" wp14:editId="68BBBEA2">
            <wp:extent cx="5056094" cy="200973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82628" cy="2020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4620" w:rsidRDefault="00D34620" w:rsidP="00AF65CF">
      <w:r>
        <w:rPr>
          <w:noProof/>
          <w:lang w:eastAsia="de-CH"/>
        </w:rPr>
        <w:drawing>
          <wp:inline distT="0" distB="0" distL="0" distR="0" wp14:anchorId="058D46D7" wp14:editId="17E34E7F">
            <wp:extent cx="3516406" cy="1099652"/>
            <wp:effectExtent l="0" t="0" r="8255" b="571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536810" cy="1106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E75" w:rsidRDefault="00D26E75" w:rsidP="00D26E75">
      <w:pPr>
        <w:pStyle w:val="Heading2"/>
      </w:pPr>
      <w:bookmarkStart w:id="35" w:name="_Toc485228326"/>
      <w:r>
        <w:t>Funktionsaufrufe</w:t>
      </w:r>
      <w:bookmarkEnd w:id="35"/>
    </w:p>
    <w:p w:rsidR="00D26E75" w:rsidRDefault="00D34620" w:rsidP="00AF65CF">
      <w:r>
        <w:rPr>
          <w:noProof/>
          <w:lang w:eastAsia="de-CH"/>
        </w:rPr>
        <w:drawing>
          <wp:inline distT="0" distB="0" distL="0" distR="0" wp14:anchorId="06470DF2" wp14:editId="6EEEAC0B">
            <wp:extent cx="3462618" cy="1851539"/>
            <wp:effectExtent l="0" t="0" r="508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494488" cy="1868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E75" w:rsidRDefault="00D26E75" w:rsidP="00D26E75">
      <w:pPr>
        <w:pStyle w:val="Heading2"/>
      </w:pPr>
      <w:bookmarkStart w:id="36" w:name="_Toc485228327"/>
      <w:r>
        <w:lastRenderedPageBreak/>
        <w:t>Pointer auf ein Objekt im Speicher</w:t>
      </w:r>
      <w:bookmarkEnd w:id="36"/>
    </w:p>
    <w:p w:rsidR="00D26E75" w:rsidRDefault="00D34620" w:rsidP="00AF65CF">
      <w:r>
        <w:rPr>
          <w:noProof/>
          <w:lang w:eastAsia="de-CH"/>
        </w:rPr>
        <w:drawing>
          <wp:inline distT="0" distB="0" distL="0" distR="0" wp14:anchorId="554B0580" wp14:editId="3A1EE1BB">
            <wp:extent cx="4161865" cy="173411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186886" cy="174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4620" w:rsidRDefault="00D34620" w:rsidP="00AF65CF">
      <w:r>
        <w:rPr>
          <w:noProof/>
          <w:lang w:eastAsia="de-CH"/>
        </w:rPr>
        <w:drawing>
          <wp:inline distT="0" distB="0" distL="0" distR="0" wp14:anchorId="4DC6A1CB" wp14:editId="5839C0EF">
            <wp:extent cx="4128247" cy="2017708"/>
            <wp:effectExtent l="0" t="0" r="5715" b="190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143590" cy="2025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6580" w:rsidRDefault="000B6580" w:rsidP="00AF65CF">
      <w:r>
        <w:rPr>
          <w:noProof/>
          <w:lang w:eastAsia="de-CH"/>
        </w:rPr>
        <w:drawing>
          <wp:inline distT="0" distB="0" distL="0" distR="0" wp14:anchorId="3AAB8903" wp14:editId="61B3F90D">
            <wp:extent cx="4175312" cy="2191671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207160" cy="2208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2B5" w:rsidRDefault="00DE52B5" w:rsidP="00DE52B5">
      <w:pPr>
        <w:pStyle w:val="Heading2"/>
      </w:pPr>
      <w:bookmarkStart w:id="37" w:name="_Toc485228328"/>
      <w:r>
        <w:t>Übung</w:t>
      </w:r>
      <w:bookmarkEnd w:id="37"/>
    </w:p>
    <w:p w:rsidR="00DE52B5" w:rsidRDefault="00DE52B5" w:rsidP="00AF65CF">
      <w:r>
        <w:rPr>
          <w:noProof/>
          <w:lang w:eastAsia="de-CH"/>
        </w:rPr>
        <w:drawing>
          <wp:inline distT="0" distB="0" distL="0" distR="0" wp14:anchorId="50665411" wp14:editId="00B4030C">
            <wp:extent cx="5136776" cy="2330007"/>
            <wp:effectExtent l="0" t="0" r="698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144380" cy="2333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E75" w:rsidRDefault="00D26E75" w:rsidP="00D26E75">
      <w:pPr>
        <w:pStyle w:val="Heading2"/>
      </w:pPr>
      <w:bookmarkStart w:id="38" w:name="_Toc485228329"/>
      <w:r>
        <w:lastRenderedPageBreak/>
        <w:t>Fehlersuche und Fehlerbehebung</w:t>
      </w:r>
      <w:bookmarkEnd w:id="38"/>
    </w:p>
    <w:p w:rsidR="00D26E75" w:rsidRDefault="00FD001D" w:rsidP="00AF65CF">
      <w:r>
        <w:rPr>
          <w:noProof/>
          <w:lang w:eastAsia="de-CH"/>
        </w:rPr>
        <w:drawing>
          <wp:inline distT="0" distB="0" distL="0" distR="0" wp14:anchorId="14E581EF" wp14:editId="43B6657F">
            <wp:extent cx="3818965" cy="1791192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832264" cy="179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E75" w:rsidRDefault="00D26E75" w:rsidP="00AF65CF"/>
    <w:p w:rsidR="00D26E75" w:rsidRDefault="00D26E75" w:rsidP="00D26E75">
      <w:pPr>
        <w:pStyle w:val="Heading1"/>
      </w:pPr>
      <w:bookmarkStart w:id="39" w:name="_Toc485228330"/>
      <w:r>
        <w:lastRenderedPageBreak/>
        <w:t>Woche 3</w:t>
      </w:r>
      <w:bookmarkEnd w:id="39"/>
    </w:p>
    <w:p w:rsidR="00D26E75" w:rsidRDefault="00E308A9" w:rsidP="00AF65CF">
      <w:r>
        <w:t>In Woche 3 fiel krankheitsbedingt der Unterricht aus.</w:t>
      </w:r>
    </w:p>
    <w:p w:rsidR="00E308A9" w:rsidRDefault="00E308A9" w:rsidP="00AF65CF"/>
    <w:p w:rsidR="00E308A9" w:rsidRDefault="00E308A9" w:rsidP="00E308A9">
      <w:pPr>
        <w:pStyle w:val="Heading1"/>
      </w:pPr>
      <w:bookmarkStart w:id="40" w:name="_Toc485228331"/>
      <w:r>
        <w:lastRenderedPageBreak/>
        <w:t>Woche 4</w:t>
      </w:r>
      <w:bookmarkEnd w:id="40"/>
    </w:p>
    <w:p w:rsidR="00E308A9" w:rsidRDefault="00166879" w:rsidP="00166879">
      <w:pPr>
        <w:pStyle w:val="Heading2"/>
      </w:pPr>
      <w:bookmarkStart w:id="41" w:name="_Toc485228332"/>
      <w:r>
        <w:t>Einführung in die Win32 API</w:t>
      </w:r>
      <w:bookmarkEnd w:id="41"/>
    </w:p>
    <w:p w:rsidR="00166879" w:rsidRDefault="00166879" w:rsidP="00AF65CF">
      <w:r>
        <w:rPr>
          <w:noProof/>
          <w:lang w:eastAsia="de-CH"/>
        </w:rPr>
        <w:drawing>
          <wp:inline distT="0" distB="0" distL="0" distR="0" wp14:anchorId="47609CE7" wp14:editId="60703151">
            <wp:extent cx="4471147" cy="1705266"/>
            <wp:effectExtent l="0" t="0" r="5715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476990" cy="1707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879" w:rsidRDefault="00166879" w:rsidP="00AF65CF">
      <w:r>
        <w:rPr>
          <w:noProof/>
          <w:lang w:eastAsia="de-CH"/>
        </w:rPr>
        <w:drawing>
          <wp:inline distT="0" distB="0" distL="0" distR="0" wp14:anchorId="4B20E3BD" wp14:editId="47CDB867">
            <wp:extent cx="4511488" cy="1327289"/>
            <wp:effectExtent l="0" t="0" r="3810" b="635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534934" cy="1334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879" w:rsidRDefault="00166879" w:rsidP="00166879">
      <w:pPr>
        <w:pStyle w:val="Heading2"/>
      </w:pPr>
      <w:bookmarkStart w:id="42" w:name="_Toc485228333"/>
      <w:r>
        <w:t>Bemerkung zu Standard beim Programmieren</w:t>
      </w:r>
      <w:bookmarkEnd w:id="42"/>
    </w:p>
    <w:p w:rsidR="00166879" w:rsidRDefault="00166879" w:rsidP="00AF65CF">
      <w:r>
        <w:rPr>
          <w:noProof/>
          <w:lang w:eastAsia="de-CH"/>
        </w:rPr>
        <w:drawing>
          <wp:inline distT="0" distB="0" distL="0" distR="0" wp14:anchorId="3A283317" wp14:editId="333CD3DF">
            <wp:extent cx="4524935" cy="1688371"/>
            <wp:effectExtent l="0" t="0" r="0" b="762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541163" cy="1694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879" w:rsidRDefault="00166879" w:rsidP="00166879">
      <w:pPr>
        <w:pStyle w:val="Heading2"/>
      </w:pPr>
      <w:bookmarkStart w:id="43" w:name="_Toc485228334"/>
      <w:r>
        <w:t>Win32 API und C Syntax</w:t>
      </w:r>
      <w:bookmarkEnd w:id="43"/>
    </w:p>
    <w:p w:rsidR="00166879" w:rsidRDefault="00166879" w:rsidP="00AF65CF">
      <w:r>
        <w:rPr>
          <w:noProof/>
          <w:lang w:eastAsia="de-CH"/>
        </w:rPr>
        <w:drawing>
          <wp:inline distT="0" distB="0" distL="0" distR="0" wp14:anchorId="3F98D5AC" wp14:editId="654A0225">
            <wp:extent cx="4625788" cy="2448017"/>
            <wp:effectExtent l="0" t="0" r="381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631061" cy="2450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879" w:rsidRDefault="00166879" w:rsidP="00166879">
      <w:pPr>
        <w:pStyle w:val="Heading2"/>
      </w:pPr>
      <w:bookmarkStart w:id="44" w:name="_Toc485228335"/>
      <w:r>
        <w:lastRenderedPageBreak/>
        <w:t>WinMain als Einstiegspunkt für Windows-Programme</w:t>
      </w:r>
      <w:bookmarkEnd w:id="44"/>
    </w:p>
    <w:p w:rsidR="00166879" w:rsidRDefault="00166879" w:rsidP="00AF65CF">
      <w:r>
        <w:rPr>
          <w:noProof/>
          <w:lang w:eastAsia="de-CH"/>
        </w:rPr>
        <w:drawing>
          <wp:inline distT="0" distB="0" distL="0" distR="0" wp14:anchorId="63413D66" wp14:editId="58DD6AD7">
            <wp:extent cx="4861112" cy="2393047"/>
            <wp:effectExtent l="0" t="0" r="0" b="762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866654" cy="23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879" w:rsidRDefault="00166879" w:rsidP="00166879">
      <w:pPr>
        <w:pStyle w:val="Heading2"/>
      </w:pPr>
      <w:bookmarkStart w:id="45" w:name="_Toc485228336"/>
      <w:r>
        <w:t>Win32 Konsolenprogramm mit Visual Studio</w:t>
      </w:r>
      <w:bookmarkEnd w:id="45"/>
    </w:p>
    <w:p w:rsidR="00166879" w:rsidRPr="00166879" w:rsidRDefault="00166879" w:rsidP="00AF65CF">
      <w:pPr>
        <w:rPr>
          <w:b/>
        </w:rPr>
      </w:pPr>
      <w:r>
        <w:rPr>
          <w:noProof/>
          <w:lang w:eastAsia="de-CH"/>
        </w:rPr>
        <w:drawing>
          <wp:inline distT="0" distB="0" distL="0" distR="0" wp14:anchorId="41588C74" wp14:editId="7D110984">
            <wp:extent cx="4888006" cy="2540448"/>
            <wp:effectExtent l="0" t="0" r="8255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900224" cy="2546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879" w:rsidRDefault="00166879" w:rsidP="00AF65CF">
      <w:r>
        <w:rPr>
          <w:noProof/>
          <w:lang w:eastAsia="de-CH"/>
        </w:rPr>
        <w:drawing>
          <wp:inline distT="0" distB="0" distL="0" distR="0" wp14:anchorId="11A702D2" wp14:editId="4F23DB20">
            <wp:extent cx="4935071" cy="2210229"/>
            <wp:effectExtent l="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948712" cy="2216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879" w:rsidRDefault="00166879" w:rsidP="00AF65CF">
      <w:r>
        <w:rPr>
          <w:noProof/>
          <w:lang w:eastAsia="de-CH"/>
        </w:rPr>
        <w:lastRenderedPageBreak/>
        <w:drawing>
          <wp:inline distT="0" distB="0" distL="0" distR="0" wp14:anchorId="2D9A343E" wp14:editId="0FD2EB4B">
            <wp:extent cx="5017655" cy="2151529"/>
            <wp:effectExtent l="0" t="0" r="0" b="127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039491" cy="2160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879" w:rsidRDefault="00166879" w:rsidP="00166879">
      <w:pPr>
        <w:pStyle w:val="Heading2"/>
      </w:pPr>
      <w:bookmarkStart w:id="46" w:name="_Toc485228337"/>
      <w:r>
        <w:t>Fehlermeldungen mit FormatMessage und GetLastError</w:t>
      </w:r>
      <w:bookmarkEnd w:id="46"/>
    </w:p>
    <w:p w:rsidR="00166879" w:rsidRDefault="00166879" w:rsidP="00AF65CF">
      <w:r>
        <w:rPr>
          <w:noProof/>
          <w:lang w:eastAsia="de-CH"/>
        </w:rPr>
        <w:drawing>
          <wp:inline distT="0" distB="0" distL="0" distR="0" wp14:anchorId="29995BA3" wp14:editId="7B5D4950">
            <wp:extent cx="4672853" cy="1066226"/>
            <wp:effectExtent l="0" t="0" r="0" b="635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722105" cy="1077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879" w:rsidRDefault="00166879" w:rsidP="00AF65CF">
      <w:r>
        <w:rPr>
          <w:noProof/>
          <w:lang w:eastAsia="de-CH"/>
        </w:rPr>
        <w:drawing>
          <wp:inline distT="0" distB="0" distL="0" distR="0" wp14:anchorId="44D27EBE" wp14:editId="5A552274">
            <wp:extent cx="5116606" cy="2292659"/>
            <wp:effectExtent l="0" t="0" r="8255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166927" cy="2315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879" w:rsidRDefault="00166879" w:rsidP="00AF65CF">
      <w:r>
        <w:rPr>
          <w:noProof/>
          <w:lang w:eastAsia="de-CH"/>
        </w:rPr>
        <w:drawing>
          <wp:inline distT="0" distB="0" distL="0" distR="0" wp14:anchorId="0F179768" wp14:editId="17182D67">
            <wp:extent cx="5150223" cy="2727257"/>
            <wp:effectExtent l="0" t="0" r="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159847" cy="2732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879" w:rsidRDefault="00166879" w:rsidP="00166879">
      <w:pPr>
        <w:pStyle w:val="Heading2"/>
      </w:pPr>
      <w:bookmarkStart w:id="47" w:name="_Toc485228338"/>
      <w:r>
        <w:lastRenderedPageBreak/>
        <w:t>Win32 Applikation mit Visual Studio</w:t>
      </w:r>
      <w:bookmarkEnd w:id="47"/>
    </w:p>
    <w:p w:rsidR="00166879" w:rsidRDefault="00166879" w:rsidP="00AF65CF">
      <w:r>
        <w:rPr>
          <w:noProof/>
          <w:lang w:eastAsia="de-CH"/>
        </w:rPr>
        <w:drawing>
          <wp:inline distT="0" distB="0" distL="0" distR="0" wp14:anchorId="159279E0" wp14:editId="2F5A355B">
            <wp:extent cx="4598894" cy="2378529"/>
            <wp:effectExtent l="0" t="0" r="0" b="3175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608685" cy="2383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879" w:rsidRDefault="00166879" w:rsidP="00AF65CF">
      <w:r>
        <w:rPr>
          <w:noProof/>
          <w:lang w:eastAsia="de-CH"/>
        </w:rPr>
        <w:drawing>
          <wp:inline distT="0" distB="0" distL="0" distR="0" wp14:anchorId="32BDB9A1" wp14:editId="33871999">
            <wp:extent cx="4645959" cy="2389555"/>
            <wp:effectExtent l="0" t="0" r="254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658387" cy="2395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879" w:rsidRDefault="00166879" w:rsidP="00AF65CF">
      <w:r>
        <w:rPr>
          <w:noProof/>
          <w:lang w:eastAsia="de-CH"/>
        </w:rPr>
        <w:drawing>
          <wp:inline distT="0" distB="0" distL="0" distR="0" wp14:anchorId="60EDE0B1" wp14:editId="20D1C589">
            <wp:extent cx="4686300" cy="2336435"/>
            <wp:effectExtent l="0" t="0" r="0" b="6985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702649" cy="2344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879" w:rsidRDefault="00166879" w:rsidP="00AF65CF">
      <w:r>
        <w:rPr>
          <w:noProof/>
          <w:lang w:eastAsia="de-CH"/>
        </w:rPr>
        <w:drawing>
          <wp:inline distT="0" distB="0" distL="0" distR="0" wp14:anchorId="2A93ED71" wp14:editId="0808C545">
            <wp:extent cx="4753535" cy="1183668"/>
            <wp:effectExtent l="0" t="0" r="9525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757175" cy="1184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879" w:rsidRDefault="00166879" w:rsidP="00AF65CF">
      <w:r>
        <w:rPr>
          <w:noProof/>
          <w:lang w:eastAsia="de-CH"/>
        </w:rPr>
        <w:lastRenderedPageBreak/>
        <w:drawing>
          <wp:inline distT="0" distB="0" distL="0" distR="0" wp14:anchorId="5384AAE7" wp14:editId="239D3AA8">
            <wp:extent cx="4854388" cy="1605822"/>
            <wp:effectExtent l="0" t="0" r="381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869965" cy="161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879" w:rsidRDefault="00166879" w:rsidP="00AF65CF">
      <w:r>
        <w:rPr>
          <w:noProof/>
          <w:lang w:eastAsia="de-CH"/>
        </w:rPr>
        <w:drawing>
          <wp:inline distT="0" distB="0" distL="0" distR="0" wp14:anchorId="61E01798" wp14:editId="6CF616E1">
            <wp:extent cx="4894729" cy="1695782"/>
            <wp:effectExtent l="0" t="0" r="127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916918" cy="170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879" w:rsidRDefault="00166879" w:rsidP="00AF65CF">
      <w:r>
        <w:rPr>
          <w:noProof/>
          <w:lang w:eastAsia="de-CH"/>
        </w:rPr>
        <w:drawing>
          <wp:inline distT="0" distB="0" distL="0" distR="0" wp14:anchorId="37D8AED3" wp14:editId="0EB79C83">
            <wp:extent cx="4921623" cy="2133680"/>
            <wp:effectExtent l="0" t="0" r="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934860" cy="2139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879" w:rsidRDefault="00166879" w:rsidP="00166879">
      <w:pPr>
        <w:pStyle w:val="Heading2"/>
      </w:pPr>
      <w:bookmarkStart w:id="48" w:name="_Toc485228339"/>
      <w:r>
        <w:t>Prozesszeiten</w:t>
      </w:r>
      <w:bookmarkEnd w:id="48"/>
    </w:p>
    <w:p w:rsidR="00166879" w:rsidRDefault="00166879" w:rsidP="00AF65CF">
      <w:r>
        <w:rPr>
          <w:noProof/>
          <w:lang w:eastAsia="de-CH"/>
        </w:rPr>
        <w:drawing>
          <wp:inline distT="0" distB="0" distL="0" distR="0" wp14:anchorId="34FC087C" wp14:editId="43DE4E0B">
            <wp:extent cx="4955241" cy="2039012"/>
            <wp:effectExtent l="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976569" cy="2047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879" w:rsidRDefault="00166879" w:rsidP="00AF65CF">
      <w:r>
        <w:rPr>
          <w:noProof/>
          <w:lang w:eastAsia="de-CH"/>
        </w:rPr>
        <w:lastRenderedPageBreak/>
        <w:drawing>
          <wp:inline distT="0" distB="0" distL="0" distR="0" wp14:anchorId="4264E366" wp14:editId="33748D02">
            <wp:extent cx="5010674" cy="2407023"/>
            <wp:effectExtent l="0" t="0" r="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016000" cy="2409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879" w:rsidRDefault="00166879" w:rsidP="00AF65CF">
      <w:r>
        <w:rPr>
          <w:noProof/>
          <w:lang w:eastAsia="de-CH"/>
        </w:rPr>
        <w:drawing>
          <wp:inline distT="0" distB="0" distL="0" distR="0" wp14:anchorId="19524E1C" wp14:editId="058B4D7C">
            <wp:extent cx="5042647" cy="2562456"/>
            <wp:effectExtent l="0" t="0" r="5715" b="9525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051488" cy="2566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879" w:rsidRDefault="00166879" w:rsidP="00AF65CF">
      <w:r>
        <w:rPr>
          <w:noProof/>
          <w:lang w:eastAsia="de-CH"/>
        </w:rPr>
        <w:drawing>
          <wp:inline distT="0" distB="0" distL="0" distR="0" wp14:anchorId="4C284232" wp14:editId="3F806230">
            <wp:extent cx="5076265" cy="2554919"/>
            <wp:effectExtent l="0" t="0" r="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093044" cy="2563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879" w:rsidRDefault="00166879" w:rsidP="00AF65CF">
      <w:r>
        <w:rPr>
          <w:noProof/>
          <w:lang w:eastAsia="de-CH"/>
        </w:rPr>
        <w:lastRenderedPageBreak/>
        <w:drawing>
          <wp:inline distT="0" distB="0" distL="0" distR="0" wp14:anchorId="3B43A61A" wp14:editId="2D48050B">
            <wp:extent cx="5210735" cy="2079240"/>
            <wp:effectExtent l="0" t="0" r="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27904" cy="2086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37B5" w:rsidRDefault="004A37B5" w:rsidP="00AF65CF"/>
    <w:p w:rsidR="00166879" w:rsidRDefault="00166879" w:rsidP="00166879">
      <w:pPr>
        <w:pStyle w:val="Heading1"/>
      </w:pPr>
      <w:bookmarkStart w:id="49" w:name="_Toc485228340"/>
      <w:r>
        <w:lastRenderedPageBreak/>
        <w:t>Woche 5</w:t>
      </w:r>
      <w:bookmarkEnd w:id="49"/>
    </w:p>
    <w:p w:rsidR="0088601B" w:rsidRDefault="0088601B" w:rsidP="0088601B">
      <w:pPr>
        <w:pStyle w:val="Heading2"/>
      </w:pPr>
      <w:bookmarkStart w:id="50" w:name="_Toc485228341"/>
      <w:r>
        <w:t>Kontext von Dateisystemen</w:t>
      </w:r>
      <w:bookmarkEnd w:id="50"/>
    </w:p>
    <w:p w:rsidR="0088601B" w:rsidRPr="0088601B" w:rsidRDefault="0088601B" w:rsidP="0088601B">
      <w:r>
        <w:rPr>
          <w:noProof/>
          <w:lang w:eastAsia="de-CH"/>
        </w:rPr>
        <w:drawing>
          <wp:inline distT="0" distB="0" distL="0" distR="0" wp14:anchorId="3EF6496B" wp14:editId="096B6039">
            <wp:extent cx="3806093" cy="3033295"/>
            <wp:effectExtent l="0" t="0" r="4445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809635" cy="3036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A82" w:rsidRDefault="00E66A82" w:rsidP="00E66A82">
      <w:pPr>
        <w:pStyle w:val="Heading2"/>
      </w:pPr>
      <w:bookmarkStart w:id="51" w:name="_Toc485228342"/>
      <w:r>
        <w:t>Anforderungen an ein Dateisystem</w:t>
      </w:r>
      <w:bookmarkEnd w:id="51"/>
    </w:p>
    <w:p w:rsidR="00E66A82" w:rsidRDefault="0088601B" w:rsidP="00AF65CF">
      <w:r>
        <w:rPr>
          <w:noProof/>
          <w:lang w:eastAsia="de-CH"/>
        </w:rPr>
        <w:drawing>
          <wp:inline distT="0" distB="0" distL="0" distR="0" wp14:anchorId="77570FB8" wp14:editId="6202FBB4">
            <wp:extent cx="5119077" cy="2214204"/>
            <wp:effectExtent l="0" t="0" r="5715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135441" cy="2221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A82" w:rsidRDefault="00E66A82" w:rsidP="00E66A82">
      <w:pPr>
        <w:pStyle w:val="Heading2"/>
      </w:pPr>
      <w:bookmarkStart w:id="52" w:name="_Toc485228343"/>
      <w:r>
        <w:t>Aufbau eines Unix Dateisystems</w:t>
      </w:r>
      <w:bookmarkEnd w:id="52"/>
    </w:p>
    <w:p w:rsidR="00E66A82" w:rsidRDefault="0088601B" w:rsidP="00AF65CF">
      <w:r>
        <w:rPr>
          <w:noProof/>
          <w:lang w:eastAsia="de-CH"/>
        </w:rPr>
        <w:drawing>
          <wp:inline distT="0" distB="0" distL="0" distR="0" wp14:anchorId="277F1DF4" wp14:editId="52ACF341">
            <wp:extent cx="5017477" cy="2290828"/>
            <wp:effectExtent l="0" t="0" r="0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045291" cy="2303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A82" w:rsidRDefault="00E66A82" w:rsidP="00E66A82">
      <w:pPr>
        <w:pStyle w:val="Heading2"/>
      </w:pPr>
      <w:bookmarkStart w:id="53" w:name="_Toc485228344"/>
      <w:r>
        <w:lastRenderedPageBreak/>
        <w:t>Beispiel Linux Dateisystem ext2</w:t>
      </w:r>
      <w:bookmarkEnd w:id="53"/>
    </w:p>
    <w:p w:rsidR="00E66A82" w:rsidRDefault="0088601B" w:rsidP="00AF65CF">
      <w:r>
        <w:rPr>
          <w:noProof/>
          <w:lang w:eastAsia="de-CH"/>
        </w:rPr>
        <w:drawing>
          <wp:inline distT="0" distB="0" distL="0" distR="0" wp14:anchorId="4FFCE7BE" wp14:editId="345349C7">
            <wp:extent cx="5760720" cy="2491740"/>
            <wp:effectExtent l="0" t="0" r="0" b="381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9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A82" w:rsidRDefault="00E66A82" w:rsidP="00E66A82">
      <w:pPr>
        <w:pStyle w:val="Heading2"/>
      </w:pPr>
      <w:bookmarkStart w:id="54" w:name="_Toc485228345"/>
      <w:r>
        <w:t>Gliederung von ext2</w:t>
      </w:r>
      <w:bookmarkEnd w:id="54"/>
    </w:p>
    <w:p w:rsidR="00E66A82" w:rsidRDefault="00F0792F" w:rsidP="00AF65CF">
      <w:r>
        <w:rPr>
          <w:noProof/>
          <w:lang w:eastAsia="de-CH"/>
        </w:rPr>
        <w:drawing>
          <wp:inline distT="0" distB="0" distL="0" distR="0" wp14:anchorId="7A422464" wp14:editId="567B0D02">
            <wp:extent cx="5760720" cy="2990850"/>
            <wp:effectExtent l="0" t="0" r="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A82" w:rsidRDefault="00E66A82" w:rsidP="00E66A82">
      <w:pPr>
        <w:pStyle w:val="Heading2"/>
      </w:pPr>
      <w:bookmarkStart w:id="55" w:name="_Toc485228346"/>
      <w:r>
        <w:t>Dateien unter Linux</w:t>
      </w:r>
      <w:bookmarkEnd w:id="55"/>
    </w:p>
    <w:p w:rsidR="00E66A82" w:rsidRDefault="00F0792F" w:rsidP="00AF65CF">
      <w:r>
        <w:rPr>
          <w:noProof/>
          <w:lang w:eastAsia="de-CH"/>
        </w:rPr>
        <w:drawing>
          <wp:inline distT="0" distB="0" distL="0" distR="0" wp14:anchorId="49AEE928" wp14:editId="56337ECB">
            <wp:extent cx="5760720" cy="2126615"/>
            <wp:effectExtent l="0" t="0" r="0" b="6985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2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A82" w:rsidRDefault="00E66A82" w:rsidP="00E66A82">
      <w:pPr>
        <w:pStyle w:val="Heading2"/>
      </w:pPr>
      <w:bookmarkStart w:id="56" w:name="_Toc485228347"/>
      <w:r>
        <w:lastRenderedPageBreak/>
        <w:t>Index Nodes als sogenannte Inodes</w:t>
      </w:r>
      <w:bookmarkEnd w:id="56"/>
    </w:p>
    <w:p w:rsidR="00E66A82" w:rsidRDefault="00F0792F" w:rsidP="00AF65CF">
      <w:r>
        <w:rPr>
          <w:noProof/>
          <w:lang w:eastAsia="de-CH"/>
        </w:rPr>
        <w:drawing>
          <wp:inline distT="0" distB="0" distL="0" distR="0" wp14:anchorId="109414BB" wp14:editId="1BEBFB64">
            <wp:extent cx="5478585" cy="2823839"/>
            <wp:effectExtent l="0" t="0" r="8255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81230" cy="2825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A82" w:rsidRDefault="00E66A82" w:rsidP="00E66A82">
      <w:pPr>
        <w:pStyle w:val="Heading2"/>
      </w:pPr>
      <w:bookmarkStart w:id="57" w:name="_Toc485228348"/>
      <w:r>
        <w:t>Design und Aufbau einer Inode</w:t>
      </w:r>
      <w:bookmarkEnd w:id="57"/>
    </w:p>
    <w:p w:rsidR="00E66A82" w:rsidRDefault="00F0792F" w:rsidP="00AF65CF">
      <w:r>
        <w:rPr>
          <w:noProof/>
          <w:lang w:eastAsia="de-CH"/>
        </w:rPr>
        <w:drawing>
          <wp:inline distT="0" distB="0" distL="0" distR="0" wp14:anchorId="4717DA4F" wp14:editId="791EDE44">
            <wp:extent cx="5150339" cy="2517262"/>
            <wp:effectExtent l="0" t="0" r="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178743" cy="2531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A82" w:rsidRDefault="00E66A82" w:rsidP="00E66A82">
      <w:pPr>
        <w:pStyle w:val="Heading2"/>
      </w:pPr>
      <w:bookmarkStart w:id="58" w:name="_Toc485228349"/>
      <w:r>
        <w:t>Verzeichnisse</w:t>
      </w:r>
      <w:bookmarkEnd w:id="58"/>
    </w:p>
    <w:p w:rsidR="00E66A82" w:rsidRDefault="00C62EB7" w:rsidP="00AF65CF">
      <w:r>
        <w:rPr>
          <w:noProof/>
          <w:lang w:eastAsia="de-CH"/>
        </w:rPr>
        <w:drawing>
          <wp:inline distT="0" distB="0" distL="0" distR="0" wp14:anchorId="3041C12D" wp14:editId="659CB988">
            <wp:extent cx="5322277" cy="2578418"/>
            <wp:effectExtent l="0" t="0" r="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328402" cy="258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A82" w:rsidRDefault="00E66A82" w:rsidP="00E66A82">
      <w:pPr>
        <w:pStyle w:val="Heading2"/>
      </w:pPr>
      <w:bookmarkStart w:id="59" w:name="_Toc485228350"/>
      <w:r>
        <w:lastRenderedPageBreak/>
        <w:t>Hard- und Symbolic Links</w:t>
      </w:r>
      <w:bookmarkEnd w:id="59"/>
    </w:p>
    <w:p w:rsidR="00E66A82" w:rsidRDefault="004E410A" w:rsidP="00AF65CF">
      <w:r>
        <w:rPr>
          <w:noProof/>
          <w:lang w:eastAsia="de-CH"/>
        </w:rPr>
        <w:drawing>
          <wp:inline distT="0" distB="0" distL="0" distR="0" wp14:anchorId="48867C9C" wp14:editId="6A673D38">
            <wp:extent cx="5760720" cy="2667000"/>
            <wp:effectExtent l="0" t="0" r="0" b="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A82" w:rsidRDefault="00E66A82" w:rsidP="00E66A82">
      <w:pPr>
        <w:pStyle w:val="Heading2"/>
      </w:pPr>
      <w:bookmarkStart w:id="60" w:name="_Toc485228351"/>
      <w:r>
        <w:t>Virtuelles Dateisystem</w:t>
      </w:r>
      <w:bookmarkEnd w:id="60"/>
    </w:p>
    <w:p w:rsidR="00E66A82" w:rsidRDefault="004E410A" w:rsidP="00AF65CF">
      <w:r>
        <w:rPr>
          <w:noProof/>
          <w:lang w:eastAsia="de-CH"/>
        </w:rPr>
        <w:drawing>
          <wp:inline distT="0" distB="0" distL="0" distR="0" wp14:anchorId="15A4714D" wp14:editId="609B5649">
            <wp:extent cx="5548923" cy="2813607"/>
            <wp:effectExtent l="0" t="0" r="0" b="635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554085" cy="281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A82" w:rsidRDefault="00E66A82" w:rsidP="00E66A82">
      <w:pPr>
        <w:pStyle w:val="Heading2"/>
      </w:pPr>
      <w:bookmarkStart w:id="61" w:name="_Toc485228352"/>
      <w:r>
        <w:t>VFS Objekte und Datenstrukturen</w:t>
      </w:r>
      <w:bookmarkEnd w:id="61"/>
    </w:p>
    <w:p w:rsidR="00E66A82" w:rsidRDefault="004E410A" w:rsidP="00AF65CF">
      <w:r>
        <w:rPr>
          <w:noProof/>
          <w:lang w:eastAsia="de-CH"/>
        </w:rPr>
        <w:drawing>
          <wp:inline distT="0" distB="0" distL="0" distR="0" wp14:anchorId="424A1B04" wp14:editId="2FFB42E5">
            <wp:extent cx="5111262" cy="2458161"/>
            <wp:effectExtent l="0" t="0" r="0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119004" cy="246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A82" w:rsidRDefault="004D2AD4" w:rsidP="004D2AD4">
      <w:pPr>
        <w:pStyle w:val="Heading2"/>
      </w:pPr>
      <w:bookmarkStart w:id="62" w:name="_Toc485228353"/>
      <w:r>
        <w:lastRenderedPageBreak/>
        <w:t>Superblock</w:t>
      </w:r>
      <w:bookmarkEnd w:id="62"/>
    </w:p>
    <w:p w:rsidR="004D2AD4" w:rsidRDefault="004E410A" w:rsidP="00AF65CF">
      <w:r>
        <w:rPr>
          <w:noProof/>
          <w:lang w:eastAsia="de-CH"/>
        </w:rPr>
        <w:drawing>
          <wp:inline distT="0" distB="0" distL="0" distR="0" wp14:anchorId="554207E2" wp14:editId="613547E2">
            <wp:extent cx="4884616" cy="2147788"/>
            <wp:effectExtent l="0" t="0" r="0" b="508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889622" cy="2149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AD4" w:rsidRDefault="004D2AD4" w:rsidP="00A72B53">
      <w:pPr>
        <w:pStyle w:val="Heading2"/>
      </w:pPr>
      <w:bookmarkStart w:id="63" w:name="_Toc485228354"/>
      <w:r w:rsidRPr="00A72B53">
        <w:t>Operationen</w:t>
      </w:r>
      <w:r>
        <w:t xml:space="preserve"> auf Superblocks</w:t>
      </w:r>
      <w:bookmarkEnd w:id="63"/>
    </w:p>
    <w:p w:rsidR="004D2AD4" w:rsidRDefault="004E410A" w:rsidP="00AF65CF">
      <w:r>
        <w:rPr>
          <w:noProof/>
          <w:lang w:eastAsia="de-CH"/>
        </w:rPr>
        <w:drawing>
          <wp:inline distT="0" distB="0" distL="0" distR="0" wp14:anchorId="5413A0B0" wp14:editId="100855E2">
            <wp:extent cx="4978400" cy="2742181"/>
            <wp:effectExtent l="0" t="0" r="0" b="127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991881" cy="2749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AD4" w:rsidRDefault="004D2AD4" w:rsidP="00A72B53">
      <w:pPr>
        <w:pStyle w:val="Heading2"/>
      </w:pPr>
      <w:bookmarkStart w:id="64" w:name="_Toc485228355"/>
      <w:r>
        <w:t>Inodes</w:t>
      </w:r>
      <w:bookmarkEnd w:id="64"/>
    </w:p>
    <w:p w:rsidR="004D2AD4" w:rsidRDefault="004E410A" w:rsidP="00AF65CF">
      <w:r>
        <w:rPr>
          <w:noProof/>
          <w:lang w:eastAsia="de-CH"/>
        </w:rPr>
        <w:drawing>
          <wp:inline distT="0" distB="0" distL="0" distR="0" wp14:anchorId="2AD37FB1" wp14:editId="0ED672CF">
            <wp:extent cx="4822093" cy="1551022"/>
            <wp:effectExtent l="0" t="0" r="0" b="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835477" cy="1555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AD4" w:rsidRDefault="004D2AD4" w:rsidP="00A72B53">
      <w:pPr>
        <w:pStyle w:val="Heading2"/>
      </w:pPr>
      <w:bookmarkStart w:id="65" w:name="_Toc485228356"/>
      <w:r>
        <w:lastRenderedPageBreak/>
        <w:t>Struktur struct inode</w:t>
      </w:r>
      <w:bookmarkEnd w:id="65"/>
    </w:p>
    <w:p w:rsidR="004D2AD4" w:rsidRDefault="004E410A" w:rsidP="00AF65CF">
      <w:r>
        <w:rPr>
          <w:noProof/>
          <w:lang w:eastAsia="de-CH"/>
        </w:rPr>
        <w:drawing>
          <wp:inline distT="0" distB="0" distL="0" distR="0" wp14:anchorId="53FF29F1" wp14:editId="7EF8EBF9">
            <wp:extent cx="4923693" cy="2598616"/>
            <wp:effectExtent l="0" t="0" r="0" b="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944514" cy="260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AD4" w:rsidRDefault="004D2AD4" w:rsidP="00A72B53">
      <w:pPr>
        <w:pStyle w:val="Heading2"/>
      </w:pPr>
      <w:bookmarkStart w:id="66" w:name="_Toc485228357"/>
      <w:r>
        <w:t>Operationen auf inode</w:t>
      </w:r>
      <w:bookmarkEnd w:id="66"/>
    </w:p>
    <w:p w:rsidR="004D2AD4" w:rsidRDefault="004E410A" w:rsidP="00AF65CF">
      <w:r>
        <w:rPr>
          <w:noProof/>
          <w:lang w:eastAsia="de-CH"/>
        </w:rPr>
        <w:drawing>
          <wp:inline distT="0" distB="0" distL="0" distR="0" wp14:anchorId="2E819F1A" wp14:editId="3DC174CC">
            <wp:extent cx="5416062" cy="2326543"/>
            <wp:effectExtent l="0" t="0" r="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30124" cy="2332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AD4" w:rsidRDefault="004D2AD4" w:rsidP="00A72B53">
      <w:pPr>
        <w:pStyle w:val="Heading2"/>
      </w:pPr>
      <w:bookmarkStart w:id="67" w:name="_Toc485228358"/>
      <w:r>
        <w:t>Struktur struct dentry</w:t>
      </w:r>
      <w:bookmarkEnd w:id="67"/>
    </w:p>
    <w:p w:rsidR="004D2AD4" w:rsidRDefault="00B51908" w:rsidP="00AF65CF">
      <w:r>
        <w:rPr>
          <w:noProof/>
          <w:lang w:eastAsia="de-CH"/>
        </w:rPr>
        <w:drawing>
          <wp:inline distT="0" distB="0" distL="0" distR="0" wp14:anchorId="41AA9378" wp14:editId="47E848DF">
            <wp:extent cx="5197231" cy="2850686"/>
            <wp:effectExtent l="0" t="0" r="3810" b="6985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03928" cy="2854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AD4" w:rsidRDefault="004D2AD4" w:rsidP="00A72B53">
      <w:pPr>
        <w:pStyle w:val="Heading2"/>
      </w:pPr>
      <w:bookmarkStart w:id="68" w:name="_Toc485228359"/>
      <w:r>
        <w:lastRenderedPageBreak/>
        <w:t>Struktur struct file</w:t>
      </w:r>
      <w:bookmarkEnd w:id="68"/>
    </w:p>
    <w:p w:rsidR="004D2AD4" w:rsidRDefault="00B51908" w:rsidP="00AF65CF">
      <w:r>
        <w:rPr>
          <w:noProof/>
          <w:lang w:eastAsia="de-CH"/>
        </w:rPr>
        <w:drawing>
          <wp:inline distT="0" distB="0" distL="0" distR="0" wp14:anchorId="35406A87" wp14:editId="03439CE1">
            <wp:extent cx="4868985" cy="2587453"/>
            <wp:effectExtent l="0" t="0" r="8255" b="381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874951" cy="2590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AD4" w:rsidRDefault="004D2AD4" w:rsidP="00A72B53">
      <w:pPr>
        <w:pStyle w:val="Heading2"/>
      </w:pPr>
      <w:bookmarkStart w:id="69" w:name="_Toc485228360"/>
      <w:r>
        <w:t>Operationen auf file</w:t>
      </w:r>
      <w:bookmarkEnd w:id="69"/>
    </w:p>
    <w:p w:rsidR="004D2AD4" w:rsidRDefault="00463687" w:rsidP="00AF65CF">
      <w:r>
        <w:rPr>
          <w:noProof/>
          <w:lang w:eastAsia="de-CH"/>
        </w:rPr>
        <w:drawing>
          <wp:inline distT="0" distB="0" distL="0" distR="0" wp14:anchorId="53E6236D" wp14:editId="3EE9F593">
            <wp:extent cx="5116081" cy="2485292"/>
            <wp:effectExtent l="0" t="0" r="8890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126434" cy="2490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AD4" w:rsidRDefault="004D2AD4" w:rsidP="00A72B53">
      <w:pPr>
        <w:pStyle w:val="Heading2"/>
      </w:pPr>
      <w:bookmarkStart w:id="70" w:name="_Toc485228361"/>
      <w:r>
        <w:t>Grundlegende Dateioperationen</w:t>
      </w:r>
      <w:bookmarkEnd w:id="70"/>
    </w:p>
    <w:p w:rsidR="004D2AD4" w:rsidRDefault="00463687" w:rsidP="00AF65CF">
      <w:r>
        <w:rPr>
          <w:noProof/>
          <w:lang w:eastAsia="de-CH"/>
        </w:rPr>
        <w:drawing>
          <wp:inline distT="0" distB="0" distL="0" distR="0" wp14:anchorId="307EE53D" wp14:editId="0F2D3107">
            <wp:extent cx="5040923" cy="651230"/>
            <wp:effectExtent l="0" t="0" r="0" b="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085735" cy="657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AD4" w:rsidRDefault="004D2AD4" w:rsidP="00A72B53">
      <w:pPr>
        <w:pStyle w:val="Heading2"/>
      </w:pPr>
      <w:bookmarkStart w:id="71" w:name="_Toc485228362"/>
      <w:r>
        <w:lastRenderedPageBreak/>
        <w:t>System Calls im Linux Dateisystem</w:t>
      </w:r>
      <w:bookmarkEnd w:id="71"/>
    </w:p>
    <w:p w:rsidR="004D2AD4" w:rsidRDefault="00463687" w:rsidP="00AF65CF">
      <w:r>
        <w:rPr>
          <w:noProof/>
          <w:lang w:eastAsia="de-CH"/>
        </w:rPr>
        <w:drawing>
          <wp:inline distT="0" distB="0" distL="0" distR="0" wp14:anchorId="53BE812E" wp14:editId="4E6E9EEC">
            <wp:extent cx="4876800" cy="2796419"/>
            <wp:effectExtent l="0" t="0" r="0" b="4445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2796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AD4" w:rsidRDefault="004D2AD4" w:rsidP="00A72B53">
      <w:pPr>
        <w:pStyle w:val="Heading2"/>
      </w:pPr>
      <w:bookmarkStart w:id="72" w:name="_Toc485228363"/>
      <w:r>
        <w:t>Library Calls zur Verzeichnismanipulation</w:t>
      </w:r>
      <w:bookmarkEnd w:id="72"/>
    </w:p>
    <w:p w:rsidR="004D2AD4" w:rsidRDefault="00463687" w:rsidP="00AF65CF">
      <w:r>
        <w:rPr>
          <w:noProof/>
          <w:lang w:eastAsia="de-CH"/>
        </w:rPr>
        <w:drawing>
          <wp:inline distT="0" distB="0" distL="0" distR="0" wp14:anchorId="04D39C14" wp14:editId="451764A9">
            <wp:extent cx="3852985" cy="1322977"/>
            <wp:effectExtent l="0" t="0" r="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869260" cy="132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AD4" w:rsidRDefault="004D2AD4" w:rsidP="00A72B53">
      <w:pPr>
        <w:pStyle w:val="Heading2"/>
      </w:pPr>
      <w:bookmarkStart w:id="73" w:name="_Toc485228364"/>
      <w:r>
        <w:t>Beispiel einer Verzeichnismanipulation</w:t>
      </w:r>
      <w:bookmarkEnd w:id="73"/>
    </w:p>
    <w:p w:rsidR="004D2AD4" w:rsidRDefault="00463687" w:rsidP="004D2AD4">
      <w:pPr>
        <w:tabs>
          <w:tab w:val="left" w:pos="1858"/>
        </w:tabs>
      </w:pPr>
      <w:r>
        <w:rPr>
          <w:noProof/>
          <w:lang w:eastAsia="de-CH"/>
        </w:rPr>
        <w:drawing>
          <wp:inline distT="0" distB="0" distL="0" distR="0" wp14:anchorId="2D7D867B" wp14:editId="439CE36A">
            <wp:extent cx="5760720" cy="2138680"/>
            <wp:effectExtent l="0" t="0" r="0" b="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3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687" w:rsidRDefault="00463687" w:rsidP="004D2AD4">
      <w:pPr>
        <w:tabs>
          <w:tab w:val="left" w:pos="1858"/>
        </w:tabs>
      </w:pPr>
      <w:r>
        <w:rPr>
          <w:noProof/>
          <w:lang w:eastAsia="de-CH"/>
        </w:rPr>
        <w:lastRenderedPageBreak/>
        <w:drawing>
          <wp:inline distT="0" distB="0" distL="0" distR="0" wp14:anchorId="74CD4554" wp14:editId="01E98FF8">
            <wp:extent cx="5760720" cy="3023235"/>
            <wp:effectExtent l="0" t="0" r="0" b="5715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2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687" w:rsidRDefault="00463687" w:rsidP="004D2AD4">
      <w:pPr>
        <w:tabs>
          <w:tab w:val="left" w:pos="1858"/>
        </w:tabs>
      </w:pPr>
      <w:r>
        <w:rPr>
          <w:noProof/>
          <w:lang w:eastAsia="de-CH"/>
        </w:rPr>
        <w:drawing>
          <wp:inline distT="0" distB="0" distL="0" distR="0" wp14:anchorId="7844D8A9" wp14:editId="0438B4C0">
            <wp:extent cx="5760720" cy="2088515"/>
            <wp:effectExtent l="0" t="0" r="0" b="6985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8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AD4" w:rsidRDefault="004D2AD4" w:rsidP="00A72B53">
      <w:pPr>
        <w:pStyle w:val="Heading2"/>
      </w:pPr>
      <w:bookmarkStart w:id="74" w:name="_Toc485228365"/>
      <w:r>
        <w:t>System Calls zur Dateimanipulation</w:t>
      </w:r>
      <w:bookmarkEnd w:id="74"/>
    </w:p>
    <w:p w:rsidR="004D2AD4" w:rsidRDefault="004E7DCF" w:rsidP="004D2AD4">
      <w:pPr>
        <w:tabs>
          <w:tab w:val="left" w:pos="1858"/>
        </w:tabs>
      </w:pPr>
      <w:r>
        <w:rPr>
          <w:noProof/>
          <w:lang w:eastAsia="de-CH"/>
        </w:rPr>
        <w:drawing>
          <wp:inline distT="0" distB="0" distL="0" distR="0" wp14:anchorId="0E7ADCC8" wp14:editId="1A748C85">
            <wp:extent cx="4134339" cy="2180645"/>
            <wp:effectExtent l="0" t="0" r="0" b="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149012" cy="2188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AD4" w:rsidRDefault="004D2AD4" w:rsidP="00A72B53">
      <w:pPr>
        <w:pStyle w:val="Heading2"/>
      </w:pPr>
      <w:bookmarkStart w:id="75" w:name="_Toc485228366"/>
      <w:r>
        <w:lastRenderedPageBreak/>
        <w:t>Beispiel einer Dateimanipulation</w:t>
      </w:r>
      <w:bookmarkEnd w:id="75"/>
    </w:p>
    <w:p w:rsidR="004D2AD4" w:rsidRDefault="004E7DCF" w:rsidP="004D2AD4">
      <w:pPr>
        <w:tabs>
          <w:tab w:val="left" w:pos="1858"/>
        </w:tabs>
      </w:pPr>
      <w:r>
        <w:rPr>
          <w:noProof/>
          <w:lang w:eastAsia="de-CH"/>
        </w:rPr>
        <w:drawing>
          <wp:inline distT="0" distB="0" distL="0" distR="0" wp14:anchorId="043F9613" wp14:editId="166CFC85">
            <wp:extent cx="5760720" cy="2350135"/>
            <wp:effectExtent l="0" t="0" r="0" b="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5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7DCF" w:rsidRDefault="004E7DCF" w:rsidP="004D2AD4">
      <w:pPr>
        <w:tabs>
          <w:tab w:val="left" w:pos="1858"/>
        </w:tabs>
      </w:pPr>
      <w:r>
        <w:rPr>
          <w:noProof/>
          <w:lang w:eastAsia="de-CH"/>
        </w:rPr>
        <w:drawing>
          <wp:inline distT="0" distB="0" distL="0" distR="0" wp14:anchorId="6E2034D5" wp14:editId="6497CA42">
            <wp:extent cx="5760720" cy="2446020"/>
            <wp:effectExtent l="0" t="0" r="0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4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7DCF" w:rsidRDefault="004E7DCF" w:rsidP="004D2AD4">
      <w:pPr>
        <w:tabs>
          <w:tab w:val="left" w:pos="1858"/>
        </w:tabs>
      </w:pPr>
      <w:r>
        <w:rPr>
          <w:noProof/>
          <w:lang w:eastAsia="de-CH"/>
        </w:rPr>
        <w:drawing>
          <wp:inline distT="0" distB="0" distL="0" distR="0" wp14:anchorId="2E3741FC" wp14:editId="18EB2BA1">
            <wp:extent cx="5760720" cy="2714625"/>
            <wp:effectExtent l="0" t="0" r="0" b="9525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7DCF" w:rsidRDefault="004E7DCF" w:rsidP="004D2AD4">
      <w:pPr>
        <w:tabs>
          <w:tab w:val="left" w:pos="1858"/>
        </w:tabs>
      </w:pPr>
      <w:r>
        <w:rPr>
          <w:noProof/>
          <w:lang w:eastAsia="de-CH"/>
        </w:rPr>
        <w:lastRenderedPageBreak/>
        <w:drawing>
          <wp:inline distT="0" distB="0" distL="0" distR="0" wp14:anchorId="10F5731E" wp14:editId="334DFF25">
            <wp:extent cx="5760720" cy="2552065"/>
            <wp:effectExtent l="0" t="0" r="0" b="635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5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7DCF" w:rsidRDefault="004E7DCF" w:rsidP="004D2AD4">
      <w:pPr>
        <w:tabs>
          <w:tab w:val="left" w:pos="1858"/>
        </w:tabs>
      </w:pPr>
      <w:r>
        <w:rPr>
          <w:noProof/>
          <w:lang w:eastAsia="de-CH"/>
        </w:rPr>
        <w:drawing>
          <wp:inline distT="0" distB="0" distL="0" distR="0" wp14:anchorId="5241FF97" wp14:editId="48F712D4">
            <wp:extent cx="5760720" cy="2774950"/>
            <wp:effectExtent l="0" t="0" r="0" b="635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7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1792" w:rsidRDefault="00AB1792" w:rsidP="004D2AD4">
      <w:pPr>
        <w:tabs>
          <w:tab w:val="left" w:pos="1858"/>
        </w:tabs>
      </w:pPr>
      <w:r>
        <w:rPr>
          <w:noProof/>
          <w:lang w:eastAsia="de-CH"/>
        </w:rPr>
        <w:drawing>
          <wp:inline distT="0" distB="0" distL="0" distR="0" wp14:anchorId="499A3A17" wp14:editId="3CB34D7C">
            <wp:extent cx="5760720" cy="2797175"/>
            <wp:effectExtent l="0" t="0" r="0" b="3175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9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AD4" w:rsidRDefault="004D2AD4" w:rsidP="00A72B53">
      <w:pPr>
        <w:pStyle w:val="Heading2"/>
      </w:pPr>
      <w:bookmarkStart w:id="76" w:name="_Toc485228367"/>
      <w:r>
        <w:lastRenderedPageBreak/>
        <w:t>System Calls zur Arbeit im Dateisystembaum</w:t>
      </w:r>
      <w:bookmarkEnd w:id="76"/>
    </w:p>
    <w:p w:rsidR="004D2AD4" w:rsidRDefault="000D4AF4" w:rsidP="00AF65CF">
      <w:r>
        <w:rPr>
          <w:noProof/>
          <w:lang w:eastAsia="de-CH"/>
        </w:rPr>
        <w:drawing>
          <wp:inline distT="0" distB="0" distL="0" distR="0" wp14:anchorId="45B072AD" wp14:editId="1D2C2E84">
            <wp:extent cx="4392246" cy="1800569"/>
            <wp:effectExtent l="0" t="0" r="8890" b="9525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413341" cy="1809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AD4" w:rsidRDefault="004D2AD4" w:rsidP="00A72B53">
      <w:pPr>
        <w:pStyle w:val="Heading2"/>
      </w:pPr>
      <w:bookmarkStart w:id="77" w:name="_Toc485228368"/>
      <w:r>
        <w:t>Grundlegende API Funktionen in Windows</w:t>
      </w:r>
      <w:bookmarkEnd w:id="77"/>
    </w:p>
    <w:p w:rsidR="004D2AD4" w:rsidRDefault="000D4AF4" w:rsidP="00AF65CF">
      <w:r>
        <w:rPr>
          <w:noProof/>
          <w:lang w:eastAsia="de-CH"/>
        </w:rPr>
        <w:drawing>
          <wp:inline distT="0" distB="0" distL="0" distR="0" wp14:anchorId="4301455C" wp14:editId="22CEB83C">
            <wp:extent cx="5760720" cy="2930525"/>
            <wp:effectExtent l="0" t="0" r="0" b="3175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3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AF4" w:rsidRDefault="000D4AF4" w:rsidP="00AF65CF">
      <w:r>
        <w:rPr>
          <w:noProof/>
          <w:lang w:eastAsia="de-CH"/>
        </w:rPr>
        <w:drawing>
          <wp:inline distT="0" distB="0" distL="0" distR="0" wp14:anchorId="6F7E9928" wp14:editId="66C678AF">
            <wp:extent cx="5760720" cy="2307590"/>
            <wp:effectExtent l="0" t="0" r="0" b="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0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AD4" w:rsidRDefault="000D4AF4" w:rsidP="00AF65CF">
      <w:r>
        <w:rPr>
          <w:noProof/>
          <w:lang w:eastAsia="de-CH"/>
        </w:rPr>
        <w:lastRenderedPageBreak/>
        <w:drawing>
          <wp:inline distT="0" distB="0" distL="0" distR="0" wp14:anchorId="6710B3CE" wp14:editId="06CEC4B3">
            <wp:extent cx="5760720" cy="2001520"/>
            <wp:effectExtent l="0" t="0" r="0" b="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0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AF4" w:rsidRDefault="000D4AF4" w:rsidP="00AF65CF">
      <w:r>
        <w:rPr>
          <w:noProof/>
          <w:lang w:eastAsia="de-CH"/>
        </w:rPr>
        <w:drawing>
          <wp:inline distT="0" distB="0" distL="0" distR="0" wp14:anchorId="455CB8DB" wp14:editId="112C7B62">
            <wp:extent cx="5760720" cy="2705100"/>
            <wp:effectExtent l="0" t="0" r="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AD4" w:rsidRDefault="004D2AD4" w:rsidP="00AF65CF"/>
    <w:p w:rsidR="005A3A49" w:rsidRDefault="005A3A49" w:rsidP="005A3A49">
      <w:pPr>
        <w:pStyle w:val="Heading1"/>
      </w:pPr>
      <w:bookmarkStart w:id="78" w:name="_Toc485228369"/>
      <w:r>
        <w:lastRenderedPageBreak/>
        <w:t>Woche 6</w:t>
      </w:r>
      <w:r w:rsidR="00684C15">
        <w:t xml:space="preserve"> &amp; 7</w:t>
      </w:r>
      <w:bookmarkEnd w:id="78"/>
    </w:p>
    <w:p w:rsidR="005A3A49" w:rsidRDefault="00C801C1" w:rsidP="009B3CA9">
      <w:pPr>
        <w:pStyle w:val="Heading2"/>
      </w:pPr>
      <w:bookmarkStart w:id="79" w:name="_Toc485228370"/>
      <w:r>
        <w:t>Einführung in Prozesse</w:t>
      </w:r>
      <w:bookmarkEnd w:id="79"/>
    </w:p>
    <w:p w:rsidR="00C801C1" w:rsidRDefault="00957A68" w:rsidP="00AF65CF">
      <w:r>
        <w:rPr>
          <w:noProof/>
          <w:lang w:eastAsia="de-CH"/>
        </w:rPr>
        <w:drawing>
          <wp:inline distT="0" distB="0" distL="0" distR="0" wp14:anchorId="72861F90" wp14:editId="1E75C3A9">
            <wp:extent cx="5760720" cy="2208530"/>
            <wp:effectExtent l="0" t="0" r="0" b="127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0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01C1" w:rsidRDefault="00C801C1" w:rsidP="009B3CA9">
      <w:pPr>
        <w:pStyle w:val="Heading2"/>
      </w:pPr>
      <w:bookmarkStart w:id="80" w:name="_Toc485228371"/>
      <w:r>
        <w:t>Unterschied zwischen Prozesstask und Programm</w:t>
      </w:r>
      <w:bookmarkEnd w:id="80"/>
    </w:p>
    <w:p w:rsidR="00C801C1" w:rsidRDefault="00957A68" w:rsidP="00AF65CF">
      <w:r>
        <w:rPr>
          <w:noProof/>
          <w:lang w:eastAsia="de-CH"/>
        </w:rPr>
        <w:drawing>
          <wp:inline distT="0" distB="0" distL="0" distR="0" wp14:anchorId="26DFF70C" wp14:editId="79155A3A">
            <wp:extent cx="5760720" cy="2882900"/>
            <wp:effectExtent l="0" t="0" r="0" b="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8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01C1" w:rsidRDefault="00C801C1" w:rsidP="009B3CA9">
      <w:pPr>
        <w:pStyle w:val="Heading2"/>
      </w:pPr>
      <w:bookmarkStart w:id="81" w:name="_Toc485228372"/>
      <w:r>
        <w:t>Lebenszyklus eines Prozesses</w:t>
      </w:r>
      <w:bookmarkEnd w:id="81"/>
    </w:p>
    <w:p w:rsidR="00C801C1" w:rsidRDefault="00957A68" w:rsidP="00AF65CF">
      <w:r>
        <w:rPr>
          <w:noProof/>
          <w:lang w:eastAsia="de-CH"/>
        </w:rPr>
        <w:drawing>
          <wp:inline distT="0" distB="0" distL="0" distR="0" wp14:anchorId="43335F3A" wp14:editId="24D90D29">
            <wp:extent cx="5760720" cy="1927860"/>
            <wp:effectExtent l="0" t="0" r="0" b="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2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7A68" w:rsidRDefault="00957A68" w:rsidP="00AF65CF">
      <w:r>
        <w:rPr>
          <w:noProof/>
          <w:lang w:eastAsia="de-CH"/>
        </w:rPr>
        <w:lastRenderedPageBreak/>
        <w:drawing>
          <wp:inline distT="0" distB="0" distL="0" distR="0" wp14:anchorId="35DAB69C" wp14:editId="229C5AE9">
            <wp:extent cx="5760720" cy="1922145"/>
            <wp:effectExtent l="0" t="0" r="0" b="1905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2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01C1" w:rsidRDefault="00C801C1" w:rsidP="009B3CA9">
      <w:pPr>
        <w:pStyle w:val="Heading2"/>
      </w:pPr>
      <w:bookmarkStart w:id="82" w:name="_Toc485228373"/>
      <w:r>
        <w:t>Verwaltung von Prozessen</w:t>
      </w:r>
      <w:bookmarkEnd w:id="82"/>
    </w:p>
    <w:p w:rsidR="00C801C1" w:rsidRDefault="00957A68" w:rsidP="00AF65CF">
      <w:r>
        <w:rPr>
          <w:noProof/>
          <w:lang w:eastAsia="de-CH"/>
        </w:rPr>
        <w:drawing>
          <wp:inline distT="0" distB="0" distL="0" distR="0" wp14:anchorId="6358671F" wp14:editId="5178FF3B">
            <wp:extent cx="5760720" cy="1390015"/>
            <wp:effectExtent l="0" t="0" r="0" b="635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9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7A68" w:rsidRDefault="00957A68" w:rsidP="00AF65CF">
      <w:r>
        <w:rPr>
          <w:noProof/>
          <w:lang w:eastAsia="de-CH"/>
        </w:rPr>
        <w:drawing>
          <wp:inline distT="0" distB="0" distL="0" distR="0" wp14:anchorId="29E454A6" wp14:editId="37903275">
            <wp:extent cx="5760720" cy="3007995"/>
            <wp:effectExtent l="0" t="0" r="0" b="1905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0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01C1" w:rsidRDefault="00C801C1" w:rsidP="009B3CA9">
      <w:pPr>
        <w:pStyle w:val="Heading2"/>
      </w:pPr>
      <w:bookmarkStart w:id="83" w:name="_Toc485228374"/>
      <w:r>
        <w:t>Anforderungen an ein Prozesssteuersystem</w:t>
      </w:r>
      <w:bookmarkEnd w:id="83"/>
    </w:p>
    <w:p w:rsidR="00C801C1" w:rsidRDefault="00957A68" w:rsidP="00AF65CF">
      <w:r>
        <w:rPr>
          <w:noProof/>
          <w:lang w:eastAsia="de-CH"/>
        </w:rPr>
        <w:drawing>
          <wp:inline distT="0" distB="0" distL="0" distR="0" wp14:anchorId="31EC774A" wp14:editId="57A921FB">
            <wp:extent cx="5760720" cy="1823720"/>
            <wp:effectExtent l="0" t="0" r="0" b="508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2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01C1" w:rsidRDefault="00C801C1" w:rsidP="009B3CA9">
      <w:pPr>
        <w:pStyle w:val="Heading2"/>
      </w:pPr>
      <w:bookmarkStart w:id="84" w:name="_Toc485228375"/>
      <w:r>
        <w:lastRenderedPageBreak/>
        <w:t>User- und Kernel Mode</w:t>
      </w:r>
      <w:bookmarkEnd w:id="84"/>
    </w:p>
    <w:p w:rsidR="00C801C1" w:rsidRDefault="00071F2F" w:rsidP="00AF65CF">
      <w:r>
        <w:rPr>
          <w:noProof/>
          <w:lang w:eastAsia="de-CH"/>
        </w:rPr>
        <w:drawing>
          <wp:inline distT="0" distB="0" distL="0" distR="0" wp14:anchorId="0E897AB2" wp14:editId="4B34B057">
            <wp:extent cx="5760720" cy="1191260"/>
            <wp:effectExtent l="0" t="0" r="0" b="889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9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01C1" w:rsidRDefault="00C801C1" w:rsidP="009B3CA9">
      <w:pPr>
        <w:pStyle w:val="Heading2"/>
      </w:pPr>
      <w:bookmarkStart w:id="85" w:name="_Toc485228376"/>
      <w:r>
        <w:t>Prozess-/Kontextwechsel</w:t>
      </w:r>
      <w:bookmarkEnd w:id="85"/>
    </w:p>
    <w:p w:rsidR="00C801C1" w:rsidRDefault="00071F2F" w:rsidP="00AF65CF">
      <w:r>
        <w:rPr>
          <w:noProof/>
          <w:lang w:eastAsia="de-CH"/>
        </w:rPr>
        <w:drawing>
          <wp:inline distT="0" distB="0" distL="0" distR="0" wp14:anchorId="3F5DE3DB" wp14:editId="0FFB11C4">
            <wp:extent cx="5760720" cy="2764790"/>
            <wp:effectExtent l="0" t="0" r="0" b="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6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01C1" w:rsidRDefault="00C801C1" w:rsidP="009B3CA9">
      <w:pPr>
        <w:pStyle w:val="Heading2"/>
      </w:pPr>
      <w:bookmarkStart w:id="86" w:name="_Toc485228377"/>
      <w:r>
        <w:t>Prozesskontext</w:t>
      </w:r>
      <w:bookmarkEnd w:id="86"/>
    </w:p>
    <w:p w:rsidR="00C801C1" w:rsidRDefault="00071F2F" w:rsidP="00AF65CF">
      <w:r>
        <w:rPr>
          <w:noProof/>
          <w:lang w:eastAsia="de-CH"/>
        </w:rPr>
        <w:drawing>
          <wp:inline distT="0" distB="0" distL="0" distR="0" wp14:anchorId="2DE55170" wp14:editId="5172093B">
            <wp:extent cx="5760720" cy="2849880"/>
            <wp:effectExtent l="0" t="0" r="0" b="7620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4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01C1" w:rsidRDefault="00C801C1" w:rsidP="009B3CA9">
      <w:pPr>
        <w:pStyle w:val="Heading2"/>
      </w:pPr>
      <w:bookmarkStart w:id="87" w:name="_Toc485228378"/>
      <w:r>
        <w:lastRenderedPageBreak/>
        <w:t>Scheduler</w:t>
      </w:r>
      <w:bookmarkEnd w:id="87"/>
    </w:p>
    <w:p w:rsidR="00C801C1" w:rsidRDefault="003661A5" w:rsidP="00AF65CF">
      <w:r>
        <w:rPr>
          <w:noProof/>
          <w:lang w:eastAsia="de-CH"/>
        </w:rPr>
        <w:drawing>
          <wp:inline distT="0" distB="0" distL="0" distR="0" wp14:anchorId="1ED90A95" wp14:editId="0777AA0F">
            <wp:extent cx="5760720" cy="1521460"/>
            <wp:effectExtent l="0" t="0" r="0" b="2540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2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01C1" w:rsidRDefault="00C801C1" w:rsidP="009B3CA9">
      <w:pPr>
        <w:pStyle w:val="Heading2"/>
      </w:pPr>
      <w:bookmarkStart w:id="88" w:name="_Toc485228379"/>
      <w:r>
        <w:t>Schedulingstrategien</w:t>
      </w:r>
      <w:bookmarkEnd w:id="88"/>
    </w:p>
    <w:p w:rsidR="00C801C1" w:rsidRDefault="003661A5" w:rsidP="00AF65CF">
      <w:r>
        <w:rPr>
          <w:noProof/>
          <w:lang w:eastAsia="de-CH"/>
        </w:rPr>
        <w:drawing>
          <wp:inline distT="0" distB="0" distL="0" distR="0" wp14:anchorId="14C3B035" wp14:editId="324BA1EB">
            <wp:extent cx="5760720" cy="2054225"/>
            <wp:effectExtent l="0" t="0" r="0" b="3175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5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01C1" w:rsidRDefault="00C801C1" w:rsidP="009B3CA9">
      <w:pPr>
        <w:pStyle w:val="Heading2"/>
      </w:pPr>
      <w:bookmarkStart w:id="89" w:name="_Toc485228380"/>
      <w:r>
        <w:t>Prozessbezogene System Calls in Unix</w:t>
      </w:r>
      <w:bookmarkEnd w:id="89"/>
    </w:p>
    <w:p w:rsidR="00C801C1" w:rsidRDefault="003661A5" w:rsidP="00AF65CF">
      <w:r>
        <w:rPr>
          <w:noProof/>
          <w:lang w:eastAsia="de-CH"/>
        </w:rPr>
        <w:drawing>
          <wp:inline distT="0" distB="0" distL="0" distR="0" wp14:anchorId="1A8F84D9" wp14:editId="0EE82F75">
            <wp:extent cx="5760720" cy="1649095"/>
            <wp:effectExtent l="0" t="0" r="0" b="8255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4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01C1" w:rsidRDefault="00C53E70" w:rsidP="009B3CA9">
      <w:pPr>
        <w:pStyle w:val="Heading2"/>
      </w:pPr>
      <w:bookmarkStart w:id="90" w:name="_Toc485228381"/>
      <w:r>
        <w:lastRenderedPageBreak/>
        <w:t>System Call exec()</w:t>
      </w:r>
      <w:bookmarkEnd w:id="90"/>
    </w:p>
    <w:p w:rsidR="00C53E70" w:rsidRDefault="003661A5" w:rsidP="00AF65CF">
      <w:r>
        <w:rPr>
          <w:noProof/>
          <w:lang w:eastAsia="de-CH"/>
        </w:rPr>
        <w:drawing>
          <wp:inline distT="0" distB="0" distL="0" distR="0" wp14:anchorId="7C715EF0" wp14:editId="24540950">
            <wp:extent cx="5760720" cy="2743835"/>
            <wp:effectExtent l="0" t="0" r="0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4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3E70" w:rsidRDefault="00C53E70" w:rsidP="009B3CA9">
      <w:pPr>
        <w:pStyle w:val="Heading2"/>
      </w:pPr>
      <w:bookmarkStart w:id="91" w:name="_Toc485228382"/>
      <w:r>
        <w:t>System Call fork()</w:t>
      </w:r>
      <w:bookmarkEnd w:id="91"/>
    </w:p>
    <w:p w:rsidR="00C53E70" w:rsidRDefault="00FA13A4" w:rsidP="00AF65CF">
      <w:r>
        <w:rPr>
          <w:noProof/>
          <w:lang w:eastAsia="de-CH"/>
        </w:rPr>
        <w:drawing>
          <wp:inline distT="0" distB="0" distL="0" distR="0" wp14:anchorId="46F5F9BC" wp14:editId="657A798F">
            <wp:extent cx="5760720" cy="2280920"/>
            <wp:effectExtent l="0" t="0" r="0" b="5080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8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3A4" w:rsidRDefault="00FA13A4" w:rsidP="00AF65CF">
      <w:r>
        <w:rPr>
          <w:noProof/>
          <w:lang w:eastAsia="de-CH"/>
        </w:rPr>
        <w:drawing>
          <wp:inline distT="0" distB="0" distL="0" distR="0" wp14:anchorId="2696621B" wp14:editId="723E62A6">
            <wp:extent cx="5760720" cy="2672080"/>
            <wp:effectExtent l="0" t="0" r="0" b="0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7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3E70" w:rsidRDefault="00C53E70" w:rsidP="009B3CA9">
      <w:pPr>
        <w:pStyle w:val="Heading2"/>
      </w:pPr>
      <w:bookmarkStart w:id="92" w:name="_Toc485228383"/>
      <w:r>
        <w:lastRenderedPageBreak/>
        <w:t>Vergleich fork() und exec()</w:t>
      </w:r>
      <w:bookmarkEnd w:id="92"/>
    </w:p>
    <w:p w:rsidR="00C801C1" w:rsidRDefault="00FA13A4" w:rsidP="00AF65CF">
      <w:r>
        <w:rPr>
          <w:noProof/>
          <w:lang w:eastAsia="de-CH"/>
        </w:rPr>
        <w:drawing>
          <wp:inline distT="0" distB="0" distL="0" distR="0" wp14:anchorId="5E5B6706" wp14:editId="738C4098">
            <wp:extent cx="5760720" cy="1532255"/>
            <wp:effectExtent l="0" t="0" r="0" b="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3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3E70" w:rsidRDefault="00C53E70" w:rsidP="009B3CA9">
      <w:pPr>
        <w:pStyle w:val="Heading2"/>
      </w:pPr>
      <w:bookmarkStart w:id="93" w:name="_Toc485228384"/>
      <w:r>
        <w:t>System Call exit()</w:t>
      </w:r>
      <w:bookmarkEnd w:id="93"/>
    </w:p>
    <w:p w:rsidR="00C53E70" w:rsidRDefault="00DA35F8" w:rsidP="00AF65CF">
      <w:r>
        <w:rPr>
          <w:noProof/>
          <w:lang w:eastAsia="de-CH"/>
        </w:rPr>
        <w:drawing>
          <wp:inline distT="0" distB="0" distL="0" distR="0" wp14:anchorId="66970B3E" wp14:editId="4B972576">
            <wp:extent cx="5760720" cy="1674495"/>
            <wp:effectExtent l="0" t="0" r="0" b="1905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7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3E70" w:rsidRDefault="00C53E70" w:rsidP="009B3CA9">
      <w:pPr>
        <w:pStyle w:val="Heading2"/>
      </w:pPr>
      <w:bookmarkStart w:id="94" w:name="_Toc485228385"/>
      <w:r>
        <w:t>Funktionen atexit() und on_exit()</w:t>
      </w:r>
      <w:bookmarkEnd w:id="94"/>
    </w:p>
    <w:p w:rsidR="009B3CA9" w:rsidRPr="009B3CA9" w:rsidRDefault="00DA35F8" w:rsidP="009B3CA9">
      <w:r>
        <w:rPr>
          <w:noProof/>
          <w:lang w:eastAsia="de-CH"/>
        </w:rPr>
        <w:drawing>
          <wp:inline distT="0" distB="0" distL="0" distR="0" wp14:anchorId="0084F4D7" wp14:editId="07B18ED6">
            <wp:extent cx="5760720" cy="1431925"/>
            <wp:effectExtent l="0" t="0" r="0" b="0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3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3E70" w:rsidRDefault="00606044" w:rsidP="009B3CA9">
      <w:pPr>
        <w:pStyle w:val="Heading2"/>
      </w:pPr>
      <w:bookmarkStart w:id="95" w:name="_Toc485228386"/>
      <w:r>
        <w:t>System Call wait()</w:t>
      </w:r>
      <w:bookmarkEnd w:id="95"/>
    </w:p>
    <w:p w:rsidR="00C53E70" w:rsidRDefault="00DA35F8" w:rsidP="00AF65CF">
      <w:r>
        <w:rPr>
          <w:noProof/>
          <w:lang w:eastAsia="de-CH"/>
        </w:rPr>
        <w:drawing>
          <wp:inline distT="0" distB="0" distL="0" distR="0" wp14:anchorId="41C15A18" wp14:editId="31AA3275">
            <wp:extent cx="5760720" cy="2592070"/>
            <wp:effectExtent l="0" t="0" r="0" b="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9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6044" w:rsidRDefault="00606044" w:rsidP="009B3CA9">
      <w:pPr>
        <w:pStyle w:val="Heading2"/>
      </w:pPr>
      <w:bookmarkStart w:id="96" w:name="_Toc485228387"/>
      <w:r>
        <w:lastRenderedPageBreak/>
        <w:t>Programmierung mit wait()</w:t>
      </w:r>
      <w:bookmarkEnd w:id="96"/>
    </w:p>
    <w:p w:rsidR="00606044" w:rsidRDefault="00DA35F8" w:rsidP="00AF65CF">
      <w:r>
        <w:rPr>
          <w:noProof/>
          <w:lang w:eastAsia="de-CH"/>
        </w:rPr>
        <w:drawing>
          <wp:inline distT="0" distB="0" distL="0" distR="0" wp14:anchorId="695E8BAB" wp14:editId="6B20FECD">
            <wp:extent cx="5760720" cy="2479040"/>
            <wp:effectExtent l="0" t="0" r="0" b="0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7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6044" w:rsidRDefault="00606044" w:rsidP="009B3CA9">
      <w:pPr>
        <w:pStyle w:val="Heading2"/>
      </w:pPr>
      <w:bookmarkStart w:id="97" w:name="_Toc485228388"/>
      <w:r>
        <w:t>Auswertung des Exit Code nach wait()</w:t>
      </w:r>
      <w:bookmarkEnd w:id="97"/>
    </w:p>
    <w:p w:rsidR="00606044" w:rsidRDefault="00DA35F8" w:rsidP="00DA35F8">
      <w:r>
        <w:rPr>
          <w:noProof/>
          <w:lang w:eastAsia="de-CH"/>
        </w:rPr>
        <w:drawing>
          <wp:inline distT="0" distB="0" distL="0" distR="0" wp14:anchorId="6BDBFCF3" wp14:editId="7183E77E">
            <wp:extent cx="5760720" cy="2999740"/>
            <wp:effectExtent l="0" t="0" r="0" b="0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9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35F8" w:rsidRDefault="00DA35F8" w:rsidP="00DA35F8">
      <w:r>
        <w:rPr>
          <w:noProof/>
          <w:lang w:eastAsia="de-CH"/>
        </w:rPr>
        <w:drawing>
          <wp:inline distT="0" distB="0" distL="0" distR="0" wp14:anchorId="6C54B84B" wp14:editId="092F0844">
            <wp:extent cx="5760720" cy="2392045"/>
            <wp:effectExtent l="0" t="0" r="0" b="8255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6044" w:rsidRDefault="00606044" w:rsidP="009B3CA9">
      <w:pPr>
        <w:pStyle w:val="Heading2"/>
      </w:pPr>
      <w:bookmarkStart w:id="98" w:name="_Toc485228389"/>
      <w:r>
        <w:lastRenderedPageBreak/>
        <w:t>Prozesse erzeugen mittels Windows API</w:t>
      </w:r>
      <w:bookmarkEnd w:id="98"/>
    </w:p>
    <w:p w:rsidR="00606044" w:rsidRDefault="00DA35F8" w:rsidP="00AF65CF">
      <w:r>
        <w:rPr>
          <w:noProof/>
          <w:lang w:eastAsia="de-CH"/>
        </w:rPr>
        <w:drawing>
          <wp:inline distT="0" distB="0" distL="0" distR="0" wp14:anchorId="6C5CC548" wp14:editId="3E095E48">
            <wp:extent cx="5760720" cy="2254885"/>
            <wp:effectExtent l="0" t="0" r="0" b="0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5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6044" w:rsidRDefault="00606044" w:rsidP="009B3CA9">
      <w:pPr>
        <w:pStyle w:val="Heading2"/>
      </w:pPr>
      <w:bookmarkStart w:id="99" w:name="_Toc485228390"/>
      <w:r>
        <w:t>Beispiel von kill in der Windows API</w:t>
      </w:r>
      <w:bookmarkEnd w:id="99"/>
    </w:p>
    <w:p w:rsidR="00606044" w:rsidRDefault="00CB4AED" w:rsidP="00AF65CF">
      <w:r>
        <w:rPr>
          <w:noProof/>
          <w:lang w:eastAsia="de-CH"/>
        </w:rPr>
        <w:drawing>
          <wp:inline distT="0" distB="0" distL="0" distR="0" wp14:anchorId="0872C534" wp14:editId="36041596">
            <wp:extent cx="5760720" cy="2858135"/>
            <wp:effectExtent l="0" t="0" r="0" b="0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4AED" w:rsidRDefault="00CB4AED" w:rsidP="00AF65CF">
      <w:r>
        <w:rPr>
          <w:noProof/>
          <w:lang w:eastAsia="de-CH"/>
        </w:rPr>
        <w:drawing>
          <wp:inline distT="0" distB="0" distL="0" distR="0" wp14:anchorId="55BCF016" wp14:editId="4C53589A">
            <wp:extent cx="5760720" cy="2101215"/>
            <wp:effectExtent l="0" t="0" r="0" b="0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0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C15" w:rsidRDefault="00720C15" w:rsidP="009B3CA9">
      <w:pPr>
        <w:pStyle w:val="Heading2"/>
      </w:pPr>
      <w:bookmarkStart w:id="100" w:name="_Toc485228391"/>
      <w:r>
        <w:lastRenderedPageBreak/>
        <w:t>Beispiel der Dateisystemüberwachung in der Windows API</w:t>
      </w:r>
      <w:bookmarkEnd w:id="100"/>
    </w:p>
    <w:p w:rsidR="00720C15" w:rsidRDefault="00F36F0D" w:rsidP="00AF65CF">
      <w:r>
        <w:rPr>
          <w:noProof/>
          <w:lang w:eastAsia="de-CH"/>
        </w:rPr>
        <w:drawing>
          <wp:inline distT="0" distB="0" distL="0" distR="0" wp14:anchorId="347AF944" wp14:editId="6CB98010">
            <wp:extent cx="5760720" cy="2578735"/>
            <wp:effectExtent l="0" t="0" r="0" b="0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7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6F0D" w:rsidRDefault="00F36F0D" w:rsidP="00AF65CF">
      <w:r>
        <w:rPr>
          <w:noProof/>
          <w:lang w:eastAsia="de-CH"/>
        </w:rPr>
        <w:drawing>
          <wp:inline distT="0" distB="0" distL="0" distR="0" wp14:anchorId="2372E844" wp14:editId="0A453553">
            <wp:extent cx="5760720" cy="2693035"/>
            <wp:effectExtent l="0" t="0" r="0" b="0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9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6044" w:rsidRDefault="00F36F0D" w:rsidP="00AF65CF">
      <w:r>
        <w:rPr>
          <w:noProof/>
          <w:lang w:eastAsia="de-CH"/>
        </w:rPr>
        <w:drawing>
          <wp:inline distT="0" distB="0" distL="0" distR="0" wp14:anchorId="1C1B629C" wp14:editId="61A2A9A6">
            <wp:extent cx="5760720" cy="2525395"/>
            <wp:effectExtent l="0" t="0" r="0" b="8255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2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1032" w:rsidRDefault="00AA459C" w:rsidP="00AA459C">
      <w:pPr>
        <w:pStyle w:val="Heading2"/>
      </w:pPr>
      <w:bookmarkStart w:id="101" w:name="_Toc485228392"/>
      <w:r>
        <w:lastRenderedPageBreak/>
        <w:t>Einführung in Pipes</w:t>
      </w:r>
      <w:bookmarkEnd w:id="101"/>
    </w:p>
    <w:p w:rsidR="00AA459C" w:rsidRDefault="00D27EF7" w:rsidP="00AF65CF">
      <w:r>
        <w:rPr>
          <w:noProof/>
          <w:lang w:eastAsia="de-CH"/>
        </w:rPr>
        <w:drawing>
          <wp:inline distT="0" distB="0" distL="0" distR="0" wp14:anchorId="3853413D" wp14:editId="6CFA8544">
            <wp:extent cx="4595446" cy="953839"/>
            <wp:effectExtent l="0" t="0" r="0" b="762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595446" cy="953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59C" w:rsidRDefault="00AA459C" w:rsidP="00643C84">
      <w:pPr>
        <w:pStyle w:val="Heading2"/>
      </w:pPr>
      <w:bookmarkStart w:id="102" w:name="_Toc485228393"/>
      <w:r>
        <w:t>Konzept und Zweck</w:t>
      </w:r>
      <w:bookmarkEnd w:id="102"/>
    </w:p>
    <w:p w:rsidR="00AA459C" w:rsidRDefault="00D27EF7" w:rsidP="00AF65CF">
      <w:r>
        <w:rPr>
          <w:noProof/>
          <w:lang w:eastAsia="de-CH"/>
        </w:rPr>
        <w:drawing>
          <wp:inline distT="0" distB="0" distL="0" distR="0" wp14:anchorId="61D7862D" wp14:editId="24434B95">
            <wp:extent cx="4603262" cy="1269043"/>
            <wp:effectExtent l="0" t="0" r="6985" b="7620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603262" cy="1269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24E0" w:rsidRDefault="005624E0" w:rsidP="00AF65CF">
      <w:r>
        <w:rPr>
          <w:noProof/>
          <w:lang w:eastAsia="de-CH"/>
        </w:rPr>
        <w:drawing>
          <wp:inline distT="0" distB="0" distL="0" distR="0" wp14:anchorId="44B767CC" wp14:editId="4B15E0B0">
            <wp:extent cx="4767385" cy="1893396"/>
            <wp:effectExtent l="0" t="0" r="0" b="0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780338" cy="189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59C" w:rsidRDefault="00AA459C" w:rsidP="00643C84">
      <w:pPr>
        <w:pStyle w:val="Heading2"/>
      </w:pPr>
      <w:bookmarkStart w:id="103" w:name="_Toc485228394"/>
      <w:r>
        <w:t>Verwendung von Pipes in einer Shell</w:t>
      </w:r>
      <w:bookmarkEnd w:id="103"/>
    </w:p>
    <w:p w:rsidR="005624E0" w:rsidRDefault="005624E0" w:rsidP="00AF65CF">
      <w:r>
        <w:rPr>
          <w:noProof/>
          <w:lang w:eastAsia="de-CH"/>
        </w:rPr>
        <w:drawing>
          <wp:inline distT="0" distB="0" distL="0" distR="0" wp14:anchorId="2159A924" wp14:editId="07BA7E75">
            <wp:extent cx="4746418" cy="1508369"/>
            <wp:effectExtent l="0" t="0" r="0" b="0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759322" cy="151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59C" w:rsidRDefault="00AA459C" w:rsidP="00643C84">
      <w:pPr>
        <w:pStyle w:val="Heading2"/>
      </w:pPr>
      <w:bookmarkStart w:id="104" w:name="_Toc485228395"/>
      <w:r>
        <w:lastRenderedPageBreak/>
        <w:t>Programmierung von Pipes</w:t>
      </w:r>
      <w:bookmarkEnd w:id="104"/>
    </w:p>
    <w:p w:rsidR="005624E0" w:rsidRDefault="005624E0" w:rsidP="00AF65CF">
      <w:r>
        <w:rPr>
          <w:noProof/>
          <w:lang w:eastAsia="de-CH"/>
        </w:rPr>
        <w:drawing>
          <wp:inline distT="0" distB="0" distL="0" distR="0" wp14:anchorId="189200B5" wp14:editId="3431EE0E">
            <wp:extent cx="4704862" cy="2365916"/>
            <wp:effectExtent l="0" t="0" r="635" b="0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727281" cy="237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59C" w:rsidRDefault="00AA459C" w:rsidP="00643C84">
      <w:pPr>
        <w:pStyle w:val="Heading2"/>
      </w:pPr>
      <w:bookmarkStart w:id="105" w:name="_Toc485228396"/>
      <w:r>
        <w:t>Programmierung von Pipes innerhalb des gleichen Prozesses</w:t>
      </w:r>
      <w:bookmarkEnd w:id="105"/>
    </w:p>
    <w:p w:rsidR="00AA459C" w:rsidRDefault="00886CD6" w:rsidP="00AF65CF">
      <w:r>
        <w:rPr>
          <w:noProof/>
          <w:lang w:eastAsia="de-CH"/>
        </w:rPr>
        <w:drawing>
          <wp:inline distT="0" distB="0" distL="0" distR="0" wp14:anchorId="7A8661CE" wp14:editId="10630A0F">
            <wp:extent cx="5322277" cy="2901674"/>
            <wp:effectExtent l="0" t="0" r="0" b="6985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322277" cy="2901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59C" w:rsidRDefault="00AA459C" w:rsidP="00643C84">
      <w:pPr>
        <w:pStyle w:val="Heading2"/>
      </w:pPr>
      <w:bookmarkStart w:id="106" w:name="_Toc485228397"/>
      <w:r>
        <w:t>Programmierung von Pipes zwischen verschiedenen Prozessen</w:t>
      </w:r>
      <w:bookmarkEnd w:id="106"/>
    </w:p>
    <w:p w:rsidR="00AA459C" w:rsidRDefault="00886CD6" w:rsidP="00AF65CF">
      <w:r>
        <w:rPr>
          <w:noProof/>
          <w:lang w:eastAsia="de-CH"/>
        </w:rPr>
        <w:drawing>
          <wp:inline distT="0" distB="0" distL="0" distR="0" wp14:anchorId="42859C6B" wp14:editId="1ACE8CD7">
            <wp:extent cx="5330093" cy="2891246"/>
            <wp:effectExtent l="0" t="0" r="4445" b="4445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333675" cy="2893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59C" w:rsidRDefault="00AA459C" w:rsidP="00643C84">
      <w:pPr>
        <w:pStyle w:val="Heading2"/>
      </w:pPr>
      <w:bookmarkStart w:id="107" w:name="_Toc485228398"/>
      <w:r>
        <w:lastRenderedPageBreak/>
        <w:t>Schliessen unbenutzter Pipe-Enden</w:t>
      </w:r>
      <w:bookmarkEnd w:id="107"/>
    </w:p>
    <w:p w:rsidR="00AA459C" w:rsidRDefault="00D025C1" w:rsidP="00AF65CF">
      <w:r>
        <w:rPr>
          <w:noProof/>
          <w:lang w:eastAsia="de-CH"/>
        </w:rPr>
        <w:drawing>
          <wp:inline distT="0" distB="0" distL="0" distR="0" wp14:anchorId="00FDD107" wp14:editId="2448A082">
            <wp:extent cx="5760720" cy="1400810"/>
            <wp:effectExtent l="0" t="0" r="0" b="8890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0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59C" w:rsidRDefault="00AA459C" w:rsidP="00643C84">
      <w:pPr>
        <w:pStyle w:val="Heading2"/>
      </w:pPr>
      <w:bookmarkStart w:id="108" w:name="_Toc485228399"/>
      <w:r>
        <w:t>Schliessen von nicht verwendeten Pipe-Enden</w:t>
      </w:r>
      <w:bookmarkEnd w:id="108"/>
    </w:p>
    <w:p w:rsidR="00AA459C" w:rsidRDefault="00D025C1" w:rsidP="00AF65CF">
      <w:r>
        <w:rPr>
          <w:noProof/>
          <w:lang w:eastAsia="de-CH"/>
        </w:rPr>
        <w:drawing>
          <wp:inline distT="0" distB="0" distL="0" distR="0" wp14:anchorId="11426017" wp14:editId="3A6D0E90">
            <wp:extent cx="5760720" cy="3091815"/>
            <wp:effectExtent l="0" t="0" r="0" b="0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59C" w:rsidRDefault="00DB14AE" w:rsidP="00643C84">
      <w:pPr>
        <w:pStyle w:val="Heading2"/>
      </w:pPr>
      <w:bookmarkStart w:id="109" w:name="_Toc485228400"/>
      <w:r>
        <w:t>Datenstruktur von pipe()</w:t>
      </w:r>
      <w:bookmarkEnd w:id="109"/>
    </w:p>
    <w:p w:rsidR="00AA459C" w:rsidRDefault="00D025C1" w:rsidP="00AF65CF">
      <w:r>
        <w:rPr>
          <w:noProof/>
          <w:lang w:eastAsia="de-CH"/>
        </w:rPr>
        <w:drawing>
          <wp:inline distT="0" distB="0" distL="0" distR="0" wp14:anchorId="04D46EFD" wp14:editId="64B29269">
            <wp:extent cx="5760720" cy="3045460"/>
            <wp:effectExtent l="0" t="0" r="0" b="2540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4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59C" w:rsidRDefault="00DB14AE" w:rsidP="00643C84">
      <w:pPr>
        <w:pStyle w:val="Heading2"/>
      </w:pPr>
      <w:bookmarkStart w:id="110" w:name="_Toc485228401"/>
      <w:r>
        <w:lastRenderedPageBreak/>
        <w:t>Persistenten (N</w:t>
      </w:r>
      <w:r w:rsidR="00AA459C">
        <w:t>amed) Pipes in einer Shell</w:t>
      </w:r>
      <w:bookmarkEnd w:id="110"/>
    </w:p>
    <w:p w:rsidR="00AA459C" w:rsidRDefault="00D025C1" w:rsidP="00AF65CF">
      <w:r>
        <w:rPr>
          <w:noProof/>
          <w:lang w:eastAsia="de-CH"/>
        </w:rPr>
        <w:drawing>
          <wp:inline distT="0" distB="0" distL="0" distR="0" wp14:anchorId="31A7B052" wp14:editId="0923FC08">
            <wp:extent cx="5103446" cy="2239508"/>
            <wp:effectExtent l="0" t="0" r="2540" b="8890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113587" cy="2243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14AE" w:rsidRDefault="00DB14AE" w:rsidP="00643C84">
      <w:pPr>
        <w:pStyle w:val="Heading2"/>
      </w:pPr>
      <w:bookmarkStart w:id="111" w:name="_Toc485228402"/>
      <w:r>
        <w:t>Persistente Named Pipe mit mkfifo</w:t>
      </w:r>
      <w:bookmarkEnd w:id="111"/>
    </w:p>
    <w:p w:rsidR="00DB14AE" w:rsidRDefault="00D025C1" w:rsidP="00AF65CF">
      <w:r>
        <w:rPr>
          <w:noProof/>
          <w:lang w:eastAsia="de-CH"/>
        </w:rPr>
        <w:drawing>
          <wp:inline distT="0" distB="0" distL="0" distR="0" wp14:anchorId="448861E6" wp14:editId="3F2087BA">
            <wp:extent cx="5150339" cy="2355463"/>
            <wp:effectExtent l="0" t="0" r="0" b="6985"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159821" cy="2359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14AE" w:rsidRDefault="00DB14AE" w:rsidP="00643C84">
      <w:pPr>
        <w:pStyle w:val="Heading2"/>
      </w:pPr>
      <w:bookmarkStart w:id="112" w:name="_Toc485228403"/>
      <w:r>
        <w:t>Programmierung mit Named Pipes</w:t>
      </w:r>
      <w:bookmarkEnd w:id="112"/>
    </w:p>
    <w:p w:rsidR="00DB14AE" w:rsidRDefault="00D025C1" w:rsidP="00AF65CF">
      <w:r>
        <w:rPr>
          <w:noProof/>
          <w:lang w:eastAsia="de-CH"/>
        </w:rPr>
        <w:drawing>
          <wp:inline distT="0" distB="0" distL="0" distR="0" wp14:anchorId="5E03B5DF" wp14:editId="4F651AE8">
            <wp:extent cx="5236308" cy="2832870"/>
            <wp:effectExtent l="0" t="0" r="2540" b="5715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45684" cy="2837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14AE" w:rsidRDefault="00DB14AE" w:rsidP="00643C84">
      <w:pPr>
        <w:pStyle w:val="Heading2"/>
      </w:pPr>
      <w:bookmarkStart w:id="113" w:name="_Toc485228404"/>
      <w:r>
        <w:lastRenderedPageBreak/>
        <w:t>Verwandter System Call dup()</w:t>
      </w:r>
      <w:bookmarkEnd w:id="113"/>
    </w:p>
    <w:p w:rsidR="00643C84" w:rsidRDefault="00D025C1" w:rsidP="00AF65CF">
      <w:r>
        <w:rPr>
          <w:noProof/>
          <w:lang w:eastAsia="de-CH"/>
        </w:rPr>
        <w:drawing>
          <wp:inline distT="0" distB="0" distL="0" distR="0" wp14:anchorId="74C60986" wp14:editId="6C685250">
            <wp:extent cx="5165969" cy="2672956"/>
            <wp:effectExtent l="0" t="0" r="0" b="0"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172289" cy="2676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3C84" w:rsidRDefault="00643C84" w:rsidP="00643C84">
      <w:pPr>
        <w:pStyle w:val="Heading2"/>
      </w:pPr>
      <w:bookmarkStart w:id="114" w:name="_Toc485228405"/>
      <w:r>
        <w:t>Programmierung mit Named Pipes mit der Windows API</w:t>
      </w:r>
      <w:bookmarkEnd w:id="114"/>
    </w:p>
    <w:p w:rsidR="00643C84" w:rsidRDefault="00D025C1" w:rsidP="00AF65CF">
      <w:r>
        <w:rPr>
          <w:noProof/>
          <w:lang w:eastAsia="de-CH"/>
        </w:rPr>
        <w:drawing>
          <wp:inline distT="0" distB="0" distL="0" distR="0" wp14:anchorId="792AB1FB" wp14:editId="75FAF22D">
            <wp:extent cx="5150339" cy="593833"/>
            <wp:effectExtent l="0" t="0" r="0" b="0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44016" cy="604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3C84" w:rsidRDefault="00643C84" w:rsidP="00643C84">
      <w:pPr>
        <w:pStyle w:val="Heading2"/>
      </w:pPr>
      <w:bookmarkStart w:id="115" w:name="_Toc485228406"/>
      <w:r>
        <w:t>Pipe Reader</w:t>
      </w:r>
      <w:bookmarkEnd w:id="115"/>
    </w:p>
    <w:p w:rsidR="00643C84" w:rsidRDefault="00D025C1" w:rsidP="00AF65CF">
      <w:r>
        <w:rPr>
          <w:noProof/>
          <w:lang w:eastAsia="de-CH"/>
        </w:rPr>
        <w:drawing>
          <wp:inline distT="0" distB="0" distL="0" distR="0" wp14:anchorId="37299C43" wp14:editId="525C902E">
            <wp:extent cx="5760720" cy="2771775"/>
            <wp:effectExtent l="0" t="0" r="0" b="9525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25C1" w:rsidRDefault="00D025C1" w:rsidP="00AF65CF">
      <w:r>
        <w:rPr>
          <w:noProof/>
          <w:lang w:eastAsia="de-CH"/>
        </w:rPr>
        <w:lastRenderedPageBreak/>
        <w:drawing>
          <wp:inline distT="0" distB="0" distL="0" distR="0" wp14:anchorId="44140662" wp14:editId="4F45B6FE">
            <wp:extent cx="5580185" cy="2565581"/>
            <wp:effectExtent l="0" t="0" r="1905" b="6350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594494" cy="257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3C84" w:rsidRDefault="00643C84" w:rsidP="00643C84">
      <w:pPr>
        <w:pStyle w:val="Heading2"/>
      </w:pPr>
      <w:bookmarkStart w:id="116" w:name="_Toc485228407"/>
      <w:r>
        <w:t>Pipe Writer</w:t>
      </w:r>
      <w:bookmarkEnd w:id="116"/>
    </w:p>
    <w:p w:rsidR="00643C84" w:rsidRDefault="00D025C1" w:rsidP="00AF65CF">
      <w:r>
        <w:rPr>
          <w:noProof/>
          <w:lang w:eastAsia="de-CH"/>
        </w:rPr>
        <w:drawing>
          <wp:inline distT="0" distB="0" distL="0" distR="0" wp14:anchorId="4089FC80" wp14:editId="08A88642">
            <wp:extent cx="5616868" cy="2797908"/>
            <wp:effectExtent l="0" t="0" r="3175" b="2540"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634406" cy="2806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25C1" w:rsidRDefault="00D025C1" w:rsidP="00AF65CF">
      <w:r>
        <w:rPr>
          <w:noProof/>
          <w:lang w:eastAsia="de-CH"/>
        </w:rPr>
        <w:drawing>
          <wp:inline distT="0" distB="0" distL="0" distR="0" wp14:anchorId="44333797" wp14:editId="7BE87CBC">
            <wp:extent cx="5611446" cy="2865722"/>
            <wp:effectExtent l="0" t="0" r="8890" b="0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620941" cy="2870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25C1" w:rsidRDefault="00F66CE3" w:rsidP="00F66CE3">
      <w:pPr>
        <w:pStyle w:val="Heading2"/>
      </w:pPr>
      <w:bookmarkStart w:id="117" w:name="_Toc485228408"/>
      <w:r>
        <w:lastRenderedPageBreak/>
        <w:t>Einführung in Signale</w:t>
      </w:r>
      <w:bookmarkEnd w:id="117"/>
    </w:p>
    <w:p w:rsidR="00F66CE3" w:rsidRDefault="00E8076E" w:rsidP="00AF65CF">
      <w:r>
        <w:rPr>
          <w:noProof/>
          <w:lang w:eastAsia="de-CH"/>
        </w:rPr>
        <w:drawing>
          <wp:inline distT="0" distB="0" distL="0" distR="0" wp14:anchorId="2106332E" wp14:editId="05E6415C">
            <wp:extent cx="5760720" cy="1692275"/>
            <wp:effectExtent l="0" t="0" r="0" b="3175"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9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6CE3" w:rsidRDefault="00F66CE3" w:rsidP="00F66CE3">
      <w:pPr>
        <w:pStyle w:val="Heading2"/>
      </w:pPr>
      <w:bookmarkStart w:id="118" w:name="_Toc485228409"/>
      <w:r>
        <w:t>Unterschiedliche Arten der Signalbehandlung</w:t>
      </w:r>
      <w:bookmarkEnd w:id="118"/>
    </w:p>
    <w:p w:rsidR="00F66CE3" w:rsidRDefault="00E8076E" w:rsidP="00AF65CF">
      <w:r>
        <w:rPr>
          <w:noProof/>
          <w:lang w:eastAsia="de-CH"/>
        </w:rPr>
        <w:drawing>
          <wp:inline distT="0" distB="0" distL="0" distR="0" wp14:anchorId="6D660B22" wp14:editId="7EC617B3">
            <wp:extent cx="5760720" cy="2677795"/>
            <wp:effectExtent l="0" t="0" r="0" b="8255"/>
            <wp:docPr id="254" name="Pictur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7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6CE3" w:rsidRDefault="00F66CE3" w:rsidP="00F66CE3">
      <w:pPr>
        <w:pStyle w:val="Heading2"/>
      </w:pPr>
      <w:bookmarkStart w:id="119" w:name="_Toc485228410"/>
      <w:r>
        <w:t>Signaltypen in BSD Unix</w:t>
      </w:r>
      <w:bookmarkEnd w:id="119"/>
    </w:p>
    <w:p w:rsidR="00F66CE3" w:rsidRDefault="00E8076E" w:rsidP="00AF65CF">
      <w:r>
        <w:rPr>
          <w:noProof/>
          <w:lang w:eastAsia="de-CH"/>
        </w:rPr>
        <w:drawing>
          <wp:inline distT="0" distB="0" distL="0" distR="0" wp14:anchorId="10883414" wp14:editId="54429518">
            <wp:extent cx="5760720" cy="2706370"/>
            <wp:effectExtent l="0" t="0" r="0" b="0"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0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076E" w:rsidRDefault="00E8076E" w:rsidP="00AF65CF">
      <w:r>
        <w:rPr>
          <w:noProof/>
          <w:lang w:eastAsia="de-CH"/>
        </w:rPr>
        <w:lastRenderedPageBreak/>
        <w:drawing>
          <wp:inline distT="0" distB="0" distL="0" distR="0" wp14:anchorId="195E8B8B" wp14:editId="5B1C1475">
            <wp:extent cx="5760720" cy="3078480"/>
            <wp:effectExtent l="0" t="0" r="0" b="7620"/>
            <wp:docPr id="256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6CE3" w:rsidRDefault="00F66CE3" w:rsidP="00F66CE3">
      <w:pPr>
        <w:pStyle w:val="Heading2"/>
      </w:pPr>
      <w:bookmarkStart w:id="120" w:name="_Toc485228411"/>
      <w:r>
        <w:t>Unterschiede in System V Unix</w:t>
      </w:r>
      <w:bookmarkEnd w:id="120"/>
    </w:p>
    <w:p w:rsidR="00F66CE3" w:rsidRDefault="004F24E5" w:rsidP="00AF65CF">
      <w:r>
        <w:rPr>
          <w:noProof/>
          <w:lang w:eastAsia="de-CH"/>
        </w:rPr>
        <w:drawing>
          <wp:inline distT="0" distB="0" distL="0" distR="0" wp14:anchorId="5F49B8D9" wp14:editId="2A454FB3">
            <wp:extent cx="5228493" cy="1235083"/>
            <wp:effectExtent l="0" t="0" r="0" b="3175"/>
            <wp:docPr id="258" name="Pictur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0560" cy="124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6CE3" w:rsidRDefault="00F66CE3" w:rsidP="00F66CE3">
      <w:pPr>
        <w:pStyle w:val="Heading2"/>
      </w:pPr>
      <w:bookmarkStart w:id="121" w:name="_Toc485228412"/>
      <w:r>
        <w:t>Wichtige Systemaufrufe</w:t>
      </w:r>
      <w:bookmarkEnd w:id="121"/>
    </w:p>
    <w:p w:rsidR="00F66CE3" w:rsidRDefault="00FC4806" w:rsidP="00AF65CF">
      <w:r>
        <w:rPr>
          <w:noProof/>
          <w:lang w:eastAsia="de-CH"/>
        </w:rPr>
        <w:drawing>
          <wp:inline distT="0" distB="0" distL="0" distR="0" wp14:anchorId="400F4AF6" wp14:editId="25BB9D67">
            <wp:extent cx="5205046" cy="1689690"/>
            <wp:effectExtent l="0" t="0" r="0" b="6350"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47738" cy="1703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7B25" w:rsidRDefault="002C7B25" w:rsidP="00AF65CF">
      <w:r>
        <w:rPr>
          <w:noProof/>
          <w:lang w:eastAsia="de-CH"/>
        </w:rPr>
        <w:drawing>
          <wp:inline distT="0" distB="0" distL="0" distR="0" wp14:anchorId="299250AF" wp14:editId="6D2E225D">
            <wp:extent cx="5220677" cy="2228225"/>
            <wp:effectExtent l="0" t="0" r="0" b="635"/>
            <wp:docPr id="260" name="Pictur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37325" cy="2235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6CE3" w:rsidRDefault="00F66CE3" w:rsidP="00F66CE3">
      <w:pPr>
        <w:pStyle w:val="Heading2"/>
      </w:pPr>
      <w:bookmarkStart w:id="122" w:name="_Toc485228413"/>
      <w:r>
        <w:lastRenderedPageBreak/>
        <w:t>Signale und fork()/exec()</w:t>
      </w:r>
      <w:bookmarkEnd w:id="122"/>
    </w:p>
    <w:p w:rsidR="00F66CE3" w:rsidRDefault="001C12F7" w:rsidP="00AF65CF">
      <w:r>
        <w:rPr>
          <w:noProof/>
          <w:lang w:eastAsia="de-CH"/>
        </w:rPr>
        <w:drawing>
          <wp:inline distT="0" distB="0" distL="0" distR="0" wp14:anchorId="1DE92CFE" wp14:editId="156FD2A2">
            <wp:extent cx="5760720" cy="1972310"/>
            <wp:effectExtent l="0" t="0" r="0" b="8890"/>
            <wp:docPr id="261" name="Pictur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7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6CE3" w:rsidRDefault="00F66CE3" w:rsidP="00F66CE3">
      <w:pPr>
        <w:pStyle w:val="Heading2"/>
      </w:pPr>
      <w:bookmarkStart w:id="123" w:name="_Toc485228414"/>
      <w:r>
        <w:t>Versenden eines Signals mittels kill()</w:t>
      </w:r>
      <w:bookmarkEnd w:id="123"/>
    </w:p>
    <w:p w:rsidR="00F66CE3" w:rsidRDefault="001C12F7" w:rsidP="00AF65CF">
      <w:r>
        <w:rPr>
          <w:noProof/>
          <w:lang w:eastAsia="de-CH"/>
        </w:rPr>
        <w:drawing>
          <wp:inline distT="0" distB="0" distL="0" distR="0" wp14:anchorId="7DF059D4" wp14:editId="08B31713">
            <wp:extent cx="5760720" cy="2771775"/>
            <wp:effectExtent l="0" t="0" r="0" b="9525"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6CE3" w:rsidRDefault="00F66CE3" w:rsidP="00F66CE3">
      <w:pPr>
        <w:pStyle w:val="Heading2"/>
      </w:pPr>
      <w:bookmarkStart w:id="124" w:name="_Toc485228415"/>
      <w:r>
        <w:t>Versenden eines Signals mittels raise()</w:t>
      </w:r>
      <w:bookmarkEnd w:id="124"/>
    </w:p>
    <w:p w:rsidR="00F66CE3" w:rsidRDefault="001C12F7" w:rsidP="00AF65CF">
      <w:r>
        <w:rPr>
          <w:noProof/>
          <w:lang w:eastAsia="de-CH"/>
        </w:rPr>
        <w:drawing>
          <wp:inline distT="0" distB="0" distL="0" distR="0" wp14:anchorId="5988ED85" wp14:editId="750CFB4D">
            <wp:extent cx="5760720" cy="2896870"/>
            <wp:effectExtent l="0" t="0" r="0" b="0"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9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6CE3" w:rsidRDefault="00F66CE3" w:rsidP="00F66CE3">
      <w:pPr>
        <w:pStyle w:val="Heading2"/>
      </w:pPr>
      <w:bookmarkStart w:id="125" w:name="_Toc485228416"/>
      <w:r>
        <w:lastRenderedPageBreak/>
        <w:t>Warten auf ein Signal mittels pause()</w:t>
      </w:r>
      <w:bookmarkEnd w:id="125"/>
    </w:p>
    <w:p w:rsidR="00F66CE3" w:rsidRDefault="00471D59" w:rsidP="00AF65CF">
      <w:r>
        <w:rPr>
          <w:noProof/>
          <w:lang w:eastAsia="de-CH"/>
        </w:rPr>
        <w:drawing>
          <wp:inline distT="0" distB="0" distL="0" distR="0" wp14:anchorId="0E11C012" wp14:editId="5A023932">
            <wp:extent cx="5760720" cy="1777365"/>
            <wp:effectExtent l="0" t="0" r="0" b="0"/>
            <wp:docPr id="264" name="Pictur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7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6CE3" w:rsidRDefault="004E5D06" w:rsidP="004E5D06">
      <w:pPr>
        <w:pStyle w:val="Heading2"/>
      </w:pPr>
      <w:bookmarkStart w:id="126" w:name="_Toc485228417"/>
      <w:r>
        <w:t>Ablauf einer Signalverarbeitung</w:t>
      </w:r>
      <w:bookmarkEnd w:id="126"/>
    </w:p>
    <w:p w:rsidR="00F66CE3" w:rsidRDefault="00471D59" w:rsidP="00AF65CF">
      <w:r>
        <w:rPr>
          <w:noProof/>
          <w:lang w:eastAsia="de-CH"/>
        </w:rPr>
        <w:drawing>
          <wp:inline distT="0" distB="0" distL="0" distR="0" wp14:anchorId="22591805" wp14:editId="4EFB3E06">
            <wp:extent cx="5760720" cy="1713230"/>
            <wp:effectExtent l="0" t="0" r="0" b="1270"/>
            <wp:docPr id="265" name="Pictur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1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6CE3" w:rsidRDefault="004E5D06" w:rsidP="004E5D06">
      <w:pPr>
        <w:pStyle w:val="Heading2"/>
      </w:pPr>
      <w:bookmarkStart w:id="127" w:name="_Toc485228418"/>
      <w:r>
        <w:t>Beispiel: Einfache Signalbehandlung</w:t>
      </w:r>
      <w:bookmarkEnd w:id="127"/>
    </w:p>
    <w:p w:rsidR="00F66CE3" w:rsidRDefault="00471D59" w:rsidP="00AF65CF">
      <w:r>
        <w:rPr>
          <w:noProof/>
          <w:lang w:eastAsia="de-CH"/>
        </w:rPr>
        <w:drawing>
          <wp:inline distT="0" distB="0" distL="0" distR="0" wp14:anchorId="17874D97" wp14:editId="3CB8526D">
            <wp:extent cx="5760720" cy="2919095"/>
            <wp:effectExtent l="0" t="0" r="0" b="0"/>
            <wp:docPr id="266" name="Picture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1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6CE3" w:rsidRDefault="004E5D06" w:rsidP="004E5D06">
      <w:pPr>
        <w:pStyle w:val="Heading2"/>
      </w:pPr>
      <w:bookmarkStart w:id="128" w:name="_Toc485228419"/>
      <w:r>
        <w:lastRenderedPageBreak/>
        <w:t>Beispiel: Division by Zero abfangen</w:t>
      </w:r>
      <w:bookmarkEnd w:id="128"/>
    </w:p>
    <w:p w:rsidR="004E5D06" w:rsidRDefault="00471D59" w:rsidP="00AF65CF">
      <w:r>
        <w:rPr>
          <w:noProof/>
          <w:lang w:eastAsia="de-CH"/>
        </w:rPr>
        <w:drawing>
          <wp:inline distT="0" distB="0" distL="0" distR="0" wp14:anchorId="063EFEC3" wp14:editId="39C0262E">
            <wp:extent cx="5760720" cy="3014345"/>
            <wp:effectExtent l="0" t="0" r="0" b="0"/>
            <wp:docPr id="267" name="Picture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1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6CE3" w:rsidRDefault="004E5D06" w:rsidP="004E5D06">
      <w:pPr>
        <w:pStyle w:val="Heading2"/>
      </w:pPr>
      <w:bookmarkStart w:id="129" w:name="_Toc485228420"/>
      <w:r>
        <w:t>Beispiel: Ctrl+C abfangen</w:t>
      </w:r>
      <w:bookmarkEnd w:id="129"/>
    </w:p>
    <w:p w:rsidR="00F66CE3" w:rsidRDefault="008179B2" w:rsidP="00AF65CF">
      <w:r>
        <w:rPr>
          <w:noProof/>
          <w:lang w:eastAsia="de-CH"/>
        </w:rPr>
        <w:drawing>
          <wp:inline distT="0" distB="0" distL="0" distR="0" wp14:anchorId="1B85740D" wp14:editId="69C1D92F">
            <wp:extent cx="5760720" cy="2872105"/>
            <wp:effectExtent l="0" t="0" r="0" b="4445"/>
            <wp:docPr id="268" name="Pictur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7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5D06" w:rsidRDefault="004E5D06" w:rsidP="004E5D06">
      <w:pPr>
        <w:pStyle w:val="Heading2"/>
      </w:pPr>
      <w:bookmarkStart w:id="130" w:name="_Toc485228421"/>
      <w:r>
        <w:t>Signalhandler ändern</w:t>
      </w:r>
      <w:bookmarkEnd w:id="130"/>
    </w:p>
    <w:p w:rsidR="004E5D06" w:rsidRDefault="008179B2" w:rsidP="00AF65CF">
      <w:r>
        <w:rPr>
          <w:noProof/>
          <w:lang w:eastAsia="de-CH"/>
        </w:rPr>
        <w:drawing>
          <wp:inline distT="0" distB="0" distL="0" distR="0" wp14:anchorId="4CB5BE55" wp14:editId="7353B00C">
            <wp:extent cx="5760720" cy="1731645"/>
            <wp:effectExtent l="0" t="0" r="0" b="1905"/>
            <wp:docPr id="269" name="Picture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3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5D06" w:rsidRDefault="004E5D06" w:rsidP="004E5D06">
      <w:pPr>
        <w:pStyle w:val="Heading2"/>
      </w:pPr>
      <w:bookmarkStart w:id="131" w:name="_Toc485228422"/>
      <w:r>
        <w:lastRenderedPageBreak/>
        <w:t>Nützlicher Signal Call alarm()</w:t>
      </w:r>
      <w:bookmarkEnd w:id="131"/>
    </w:p>
    <w:p w:rsidR="00F66CE3" w:rsidRDefault="008179B2" w:rsidP="00AF65CF">
      <w:r>
        <w:rPr>
          <w:noProof/>
          <w:lang w:eastAsia="de-CH"/>
        </w:rPr>
        <w:drawing>
          <wp:inline distT="0" distB="0" distL="0" distR="0" wp14:anchorId="6C95AF26" wp14:editId="456D2922">
            <wp:extent cx="5760720" cy="3096895"/>
            <wp:effectExtent l="0" t="0" r="0" b="8255"/>
            <wp:docPr id="270" name="Picture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79B2" w:rsidRDefault="008179B2" w:rsidP="00AF65CF">
      <w:r>
        <w:rPr>
          <w:noProof/>
          <w:lang w:eastAsia="de-CH"/>
        </w:rPr>
        <w:drawing>
          <wp:inline distT="0" distB="0" distL="0" distR="0" wp14:anchorId="07CFDF96" wp14:editId="4CC135FD">
            <wp:extent cx="5760720" cy="2980690"/>
            <wp:effectExtent l="0" t="0" r="0" b="0"/>
            <wp:docPr id="271" name="Pictur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8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6CE3" w:rsidRDefault="00F66CE3" w:rsidP="00AF65CF"/>
    <w:p w:rsidR="00830D1D" w:rsidRDefault="00830D1D" w:rsidP="00830D1D">
      <w:pPr>
        <w:pStyle w:val="Heading1"/>
      </w:pPr>
      <w:bookmarkStart w:id="132" w:name="_Toc485228423"/>
      <w:r>
        <w:lastRenderedPageBreak/>
        <w:t xml:space="preserve">Woche </w:t>
      </w:r>
      <w:r w:rsidR="00684C15">
        <w:t>8</w:t>
      </w:r>
      <w:bookmarkEnd w:id="132"/>
    </w:p>
    <w:p w:rsidR="00830D1D" w:rsidRDefault="008A582E" w:rsidP="008A582E">
      <w:pPr>
        <w:pStyle w:val="Heading2"/>
      </w:pPr>
      <w:bookmarkStart w:id="133" w:name="_Toc485228424"/>
      <w:r>
        <w:t>Repetition der bisherigen Lernziele</w:t>
      </w:r>
      <w:bookmarkEnd w:id="133"/>
    </w:p>
    <w:p w:rsidR="008A582E" w:rsidRDefault="008A582E" w:rsidP="00AF65CF">
      <w:r>
        <w:rPr>
          <w:noProof/>
          <w:lang w:eastAsia="de-CH"/>
        </w:rPr>
        <w:drawing>
          <wp:inline distT="0" distB="0" distL="0" distR="0" wp14:anchorId="2B41031A" wp14:editId="7820CE44">
            <wp:extent cx="5760720" cy="2836545"/>
            <wp:effectExtent l="0" t="0" r="0" b="1905"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3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582E" w:rsidRDefault="0002344B" w:rsidP="0002344B">
      <w:pPr>
        <w:pStyle w:val="Heading2"/>
      </w:pPr>
      <w:bookmarkStart w:id="134" w:name="_Toc485228425"/>
      <w:r>
        <w:t>Einführung in C</w:t>
      </w:r>
      <w:bookmarkEnd w:id="134"/>
    </w:p>
    <w:p w:rsidR="0002344B" w:rsidRDefault="0002344B" w:rsidP="00AF65CF">
      <w:r>
        <w:rPr>
          <w:noProof/>
          <w:lang w:eastAsia="de-CH"/>
        </w:rPr>
        <w:drawing>
          <wp:inline distT="0" distB="0" distL="0" distR="0" wp14:anchorId="1D95EE08" wp14:editId="1BD96EF7">
            <wp:extent cx="5760720" cy="2744470"/>
            <wp:effectExtent l="0" t="0" r="0" b="0"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4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582E" w:rsidRDefault="0002344B" w:rsidP="0002344B">
      <w:pPr>
        <w:pStyle w:val="Heading2"/>
      </w:pPr>
      <w:bookmarkStart w:id="135" w:name="_Toc485228426"/>
      <w:r>
        <w:lastRenderedPageBreak/>
        <w:t>Beispiele der Fehlersuche</w:t>
      </w:r>
      <w:bookmarkEnd w:id="135"/>
    </w:p>
    <w:p w:rsidR="0002344B" w:rsidRDefault="0002344B" w:rsidP="00AF65CF">
      <w:r>
        <w:rPr>
          <w:noProof/>
          <w:lang w:eastAsia="de-CH"/>
        </w:rPr>
        <w:drawing>
          <wp:inline distT="0" distB="0" distL="0" distR="0" wp14:anchorId="7F82CD32" wp14:editId="580704B4">
            <wp:extent cx="5760720" cy="2530475"/>
            <wp:effectExtent l="0" t="0" r="0" b="3175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3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344B" w:rsidRDefault="0002344B" w:rsidP="00AF65CF">
      <w:r>
        <w:rPr>
          <w:noProof/>
          <w:lang w:eastAsia="de-CH"/>
        </w:rPr>
        <w:drawing>
          <wp:inline distT="0" distB="0" distL="0" distR="0" wp14:anchorId="204C4BE1" wp14:editId="2A07AC17">
            <wp:extent cx="5760720" cy="2173605"/>
            <wp:effectExtent l="0" t="0" r="0" b="0"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7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582E" w:rsidRDefault="0002344B" w:rsidP="0002344B">
      <w:pPr>
        <w:pStyle w:val="Heading2"/>
      </w:pPr>
      <w:bookmarkStart w:id="136" w:name="_Toc485228427"/>
      <w:r>
        <w:t>Dateisystem</w:t>
      </w:r>
      <w:bookmarkEnd w:id="136"/>
    </w:p>
    <w:p w:rsidR="0002344B" w:rsidRDefault="00D22694" w:rsidP="0002344B">
      <w:r>
        <w:rPr>
          <w:noProof/>
          <w:lang w:eastAsia="de-CH"/>
        </w:rPr>
        <w:drawing>
          <wp:inline distT="0" distB="0" distL="0" distR="0" wp14:anchorId="0361AE6C" wp14:editId="556D2453">
            <wp:extent cx="5760720" cy="1155700"/>
            <wp:effectExtent l="0" t="0" r="0" b="6350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5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344B" w:rsidRDefault="0002344B" w:rsidP="0002344B">
      <w:pPr>
        <w:pStyle w:val="Heading2"/>
      </w:pPr>
      <w:bookmarkStart w:id="137" w:name="_Toc485228428"/>
      <w:r>
        <w:lastRenderedPageBreak/>
        <w:t>Schematischer Aufbau eines Dateisystems am Beispiel Unix UFS</w:t>
      </w:r>
      <w:bookmarkEnd w:id="137"/>
    </w:p>
    <w:p w:rsidR="0002344B" w:rsidRDefault="00A26CA9" w:rsidP="0002344B">
      <w:r>
        <w:rPr>
          <w:noProof/>
          <w:lang w:eastAsia="de-CH"/>
        </w:rPr>
        <w:drawing>
          <wp:inline distT="0" distB="0" distL="0" distR="0" wp14:anchorId="57175BBE" wp14:editId="36276ED3">
            <wp:extent cx="5760720" cy="3015615"/>
            <wp:effectExtent l="0" t="0" r="0" b="0"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1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344B" w:rsidRDefault="0002344B" w:rsidP="0002344B">
      <w:pPr>
        <w:pStyle w:val="Heading2"/>
      </w:pPr>
      <w:bookmarkStart w:id="138" w:name="_Toc485228429"/>
      <w:r>
        <w:t>Beispiele für das Dateisystem</w:t>
      </w:r>
      <w:bookmarkEnd w:id="138"/>
    </w:p>
    <w:p w:rsidR="0002344B" w:rsidRDefault="00936BBA" w:rsidP="0002344B">
      <w:r>
        <w:rPr>
          <w:noProof/>
          <w:lang w:eastAsia="de-CH"/>
        </w:rPr>
        <w:drawing>
          <wp:inline distT="0" distB="0" distL="0" distR="0" wp14:anchorId="21D37696" wp14:editId="48791B7A">
            <wp:extent cx="5760720" cy="2100580"/>
            <wp:effectExtent l="0" t="0" r="0" b="0"/>
            <wp:docPr id="242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0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6BBA" w:rsidRDefault="00936BBA" w:rsidP="0002344B">
      <w:r>
        <w:rPr>
          <w:noProof/>
          <w:lang w:eastAsia="de-CH"/>
        </w:rPr>
        <w:drawing>
          <wp:inline distT="0" distB="0" distL="0" distR="0" wp14:anchorId="691FFFFE" wp14:editId="0BACA9F7">
            <wp:extent cx="5760720" cy="3074670"/>
            <wp:effectExtent l="0" t="0" r="0" b="0"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53D2" w:rsidRDefault="00F653D2" w:rsidP="0002344B">
      <w:r>
        <w:rPr>
          <w:noProof/>
          <w:lang w:eastAsia="de-CH"/>
        </w:rPr>
        <w:lastRenderedPageBreak/>
        <w:drawing>
          <wp:inline distT="0" distB="0" distL="0" distR="0" wp14:anchorId="7A01116A" wp14:editId="1606018D">
            <wp:extent cx="5760720" cy="2607945"/>
            <wp:effectExtent l="0" t="0" r="0" b="1905"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0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2EDD" w:rsidRPr="0002344B" w:rsidRDefault="00312EDD" w:rsidP="0002344B">
      <w:r>
        <w:rPr>
          <w:noProof/>
          <w:lang w:eastAsia="de-CH"/>
        </w:rPr>
        <w:drawing>
          <wp:inline distT="0" distB="0" distL="0" distR="0" wp14:anchorId="7F764361" wp14:editId="7703D32D">
            <wp:extent cx="5760720" cy="3080385"/>
            <wp:effectExtent l="0" t="0" r="0" b="5715"/>
            <wp:docPr id="245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8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582E" w:rsidRDefault="0002344B" w:rsidP="0002344B">
      <w:pPr>
        <w:pStyle w:val="Heading2"/>
      </w:pPr>
      <w:bookmarkStart w:id="139" w:name="_Toc485228430"/>
      <w:r>
        <w:t>Prozesse</w:t>
      </w:r>
      <w:bookmarkEnd w:id="139"/>
    </w:p>
    <w:p w:rsidR="008A582E" w:rsidRDefault="004F0918" w:rsidP="00AF65CF">
      <w:r>
        <w:rPr>
          <w:noProof/>
          <w:lang w:eastAsia="de-CH"/>
        </w:rPr>
        <w:drawing>
          <wp:inline distT="0" distB="0" distL="0" distR="0" wp14:anchorId="68C957C3" wp14:editId="0F38BBC5">
            <wp:extent cx="5760720" cy="1678305"/>
            <wp:effectExtent l="0" t="0" r="0" b="0"/>
            <wp:docPr id="246" name="Pictur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7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582E" w:rsidRDefault="0002344B" w:rsidP="0002344B">
      <w:pPr>
        <w:pStyle w:val="Heading2"/>
      </w:pPr>
      <w:bookmarkStart w:id="140" w:name="_Toc485228431"/>
      <w:r>
        <w:lastRenderedPageBreak/>
        <w:t>Prozesszustände</w:t>
      </w:r>
      <w:bookmarkEnd w:id="140"/>
    </w:p>
    <w:p w:rsidR="008A582E" w:rsidRDefault="004F0918" w:rsidP="00AF65CF">
      <w:r>
        <w:rPr>
          <w:noProof/>
          <w:lang w:eastAsia="de-CH"/>
        </w:rPr>
        <w:drawing>
          <wp:inline distT="0" distB="0" distL="0" distR="0" wp14:anchorId="0E882593" wp14:editId="181623F0">
            <wp:extent cx="5760720" cy="3159125"/>
            <wp:effectExtent l="0" t="0" r="0" b="3175"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582E" w:rsidRDefault="0002344B" w:rsidP="0002344B">
      <w:pPr>
        <w:pStyle w:val="Heading2"/>
      </w:pPr>
      <w:bookmarkStart w:id="141" w:name="_Toc485228432"/>
      <w:r>
        <w:t>Pipes</w:t>
      </w:r>
      <w:bookmarkEnd w:id="141"/>
    </w:p>
    <w:p w:rsidR="008A582E" w:rsidRDefault="005A1DEA" w:rsidP="00AF65CF">
      <w:r>
        <w:rPr>
          <w:noProof/>
          <w:lang w:eastAsia="de-CH"/>
        </w:rPr>
        <w:drawing>
          <wp:inline distT="0" distB="0" distL="0" distR="0" wp14:anchorId="246D761F" wp14:editId="16594520">
            <wp:extent cx="5760720" cy="758190"/>
            <wp:effectExtent l="0" t="0" r="0" b="3810"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5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582E" w:rsidRDefault="0002344B" w:rsidP="0002344B">
      <w:pPr>
        <w:pStyle w:val="Heading2"/>
      </w:pPr>
      <w:bookmarkStart w:id="142" w:name="_Toc485228433"/>
      <w:r>
        <w:t>Beispiele für Prozesse und Pipes</w:t>
      </w:r>
      <w:bookmarkEnd w:id="142"/>
    </w:p>
    <w:p w:rsidR="008A582E" w:rsidRDefault="006E6E2A" w:rsidP="00AF65CF">
      <w:r>
        <w:rPr>
          <w:noProof/>
          <w:lang w:eastAsia="de-CH"/>
        </w:rPr>
        <w:drawing>
          <wp:inline distT="0" distB="0" distL="0" distR="0" wp14:anchorId="79BDA980" wp14:editId="7C1C7B46">
            <wp:extent cx="5760720" cy="3067050"/>
            <wp:effectExtent l="0" t="0" r="0" b="0"/>
            <wp:docPr id="2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0013" w:rsidRDefault="00D20013" w:rsidP="00AF65CF">
      <w:r>
        <w:rPr>
          <w:noProof/>
          <w:lang w:eastAsia="de-CH"/>
        </w:rPr>
        <w:lastRenderedPageBreak/>
        <w:drawing>
          <wp:inline distT="0" distB="0" distL="0" distR="0" wp14:anchorId="6BB21C4C" wp14:editId="2AF470CB">
            <wp:extent cx="5760720" cy="2649220"/>
            <wp:effectExtent l="0" t="0" r="0" b="0"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4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344B" w:rsidRDefault="0002344B" w:rsidP="0002344B">
      <w:pPr>
        <w:pStyle w:val="Heading2"/>
      </w:pPr>
      <w:bookmarkStart w:id="143" w:name="_Toc485228434"/>
      <w:r>
        <w:t>Signale</w:t>
      </w:r>
      <w:bookmarkEnd w:id="143"/>
    </w:p>
    <w:p w:rsidR="008A582E" w:rsidRDefault="00CB60E0" w:rsidP="00AF65CF">
      <w:r>
        <w:rPr>
          <w:noProof/>
          <w:lang w:eastAsia="de-CH"/>
        </w:rPr>
        <w:drawing>
          <wp:inline distT="0" distB="0" distL="0" distR="0" wp14:anchorId="7E97E5D9" wp14:editId="2459A853">
            <wp:extent cx="5760720" cy="1539875"/>
            <wp:effectExtent l="0" t="0" r="0" b="3175"/>
            <wp:docPr id="251" name="Pictur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3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344B" w:rsidRDefault="0002344B" w:rsidP="0002344B">
      <w:pPr>
        <w:pStyle w:val="Heading2"/>
      </w:pPr>
      <w:bookmarkStart w:id="144" w:name="_Toc485228435"/>
      <w:r>
        <w:t>Beispiele für Signale</w:t>
      </w:r>
      <w:bookmarkEnd w:id="144"/>
    </w:p>
    <w:p w:rsidR="008A582E" w:rsidRDefault="00BE3C49" w:rsidP="00AF65CF">
      <w:r>
        <w:rPr>
          <w:noProof/>
          <w:lang w:eastAsia="de-CH"/>
        </w:rPr>
        <w:drawing>
          <wp:inline distT="0" distB="0" distL="0" distR="0" wp14:anchorId="1E9B409C" wp14:editId="450A6CF3">
            <wp:extent cx="5760720" cy="3079115"/>
            <wp:effectExtent l="0" t="0" r="0" b="6985"/>
            <wp:docPr id="252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7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582E" w:rsidRDefault="008A582E" w:rsidP="00AF65CF"/>
    <w:p w:rsidR="00971A04" w:rsidRDefault="00971A04" w:rsidP="00971A04">
      <w:pPr>
        <w:pStyle w:val="Heading1"/>
      </w:pPr>
      <w:bookmarkStart w:id="145" w:name="_Toc485228436"/>
      <w:r>
        <w:lastRenderedPageBreak/>
        <w:t>Woche 9</w:t>
      </w:r>
      <w:bookmarkEnd w:id="145"/>
    </w:p>
    <w:p w:rsidR="00EE02A2" w:rsidRDefault="00EE02A2" w:rsidP="00EE02A2">
      <w:r>
        <w:t>In Woche 9 fand die erste Prüfung statt und somit fiel der Unterricht aus.</w:t>
      </w:r>
    </w:p>
    <w:p w:rsidR="00971A04" w:rsidRDefault="00971A04" w:rsidP="00AF65CF"/>
    <w:p w:rsidR="00EE02A2" w:rsidRDefault="00EE02A2" w:rsidP="00EE02A2">
      <w:pPr>
        <w:pStyle w:val="Heading1"/>
      </w:pPr>
      <w:bookmarkStart w:id="146" w:name="_Toc485228437"/>
      <w:r>
        <w:lastRenderedPageBreak/>
        <w:t>Woche 10</w:t>
      </w:r>
      <w:bookmarkEnd w:id="146"/>
    </w:p>
    <w:p w:rsidR="00EE02A2" w:rsidRDefault="00382D57" w:rsidP="00B33E6D">
      <w:pPr>
        <w:pStyle w:val="Heading2"/>
      </w:pPr>
      <w:bookmarkStart w:id="147" w:name="_Toc485228438"/>
      <w:r>
        <w:t>Definition von IPC</w:t>
      </w:r>
      <w:bookmarkEnd w:id="147"/>
    </w:p>
    <w:p w:rsidR="00382D57" w:rsidRDefault="00FC6A8D" w:rsidP="00AF65CF">
      <w:r>
        <w:rPr>
          <w:noProof/>
          <w:lang w:eastAsia="de-CH"/>
        </w:rPr>
        <w:drawing>
          <wp:inline distT="0" distB="0" distL="0" distR="0" wp14:anchorId="134DB209" wp14:editId="3AD20972">
            <wp:extent cx="5760720" cy="2839085"/>
            <wp:effectExtent l="0" t="0" r="0" b="0"/>
            <wp:docPr id="257" name="Pictur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3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D57" w:rsidRDefault="00382D57" w:rsidP="00B33E6D">
      <w:pPr>
        <w:pStyle w:val="Heading2"/>
      </w:pPr>
      <w:bookmarkStart w:id="148" w:name="_Toc485228439"/>
      <w:r>
        <w:t>Methoden und Mechanismen zur Datenübertragung der IPC</w:t>
      </w:r>
      <w:bookmarkEnd w:id="148"/>
    </w:p>
    <w:p w:rsidR="00382D57" w:rsidRDefault="00FC6A8D" w:rsidP="00AF65CF">
      <w:r>
        <w:rPr>
          <w:noProof/>
          <w:lang w:eastAsia="de-CH"/>
        </w:rPr>
        <w:drawing>
          <wp:inline distT="0" distB="0" distL="0" distR="0" wp14:anchorId="459EBBD6" wp14:editId="17CB6E25">
            <wp:extent cx="4896000" cy="1866762"/>
            <wp:effectExtent l="0" t="0" r="0" b="635"/>
            <wp:docPr id="272" name="Picture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4909621" cy="18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D57" w:rsidRDefault="00382D57" w:rsidP="00B33E6D">
      <w:pPr>
        <w:pStyle w:val="Heading2"/>
      </w:pPr>
      <w:bookmarkStart w:id="149" w:name="_Toc485228440"/>
      <w:r>
        <w:t>Konzepte von System V IPC</w:t>
      </w:r>
      <w:bookmarkEnd w:id="149"/>
    </w:p>
    <w:p w:rsidR="00382D57" w:rsidRDefault="00FC6A8D" w:rsidP="00AF65CF">
      <w:r>
        <w:rPr>
          <w:noProof/>
          <w:lang w:eastAsia="de-CH"/>
        </w:rPr>
        <w:drawing>
          <wp:inline distT="0" distB="0" distL="0" distR="0" wp14:anchorId="150D146A" wp14:editId="47AFB849">
            <wp:extent cx="4824000" cy="2019571"/>
            <wp:effectExtent l="0" t="0" r="0" b="0"/>
            <wp:docPr id="273" name="Picture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4832318" cy="2023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D57" w:rsidRDefault="00382D57" w:rsidP="00B33E6D">
      <w:pPr>
        <w:pStyle w:val="Heading2"/>
      </w:pPr>
      <w:bookmarkStart w:id="150" w:name="_Toc485228441"/>
      <w:r>
        <w:lastRenderedPageBreak/>
        <w:t>Verwaltung von System V IPC Objekten in einer Shell</w:t>
      </w:r>
      <w:bookmarkEnd w:id="150"/>
    </w:p>
    <w:p w:rsidR="00382D57" w:rsidRDefault="00582DBF" w:rsidP="00AF65CF">
      <w:r>
        <w:rPr>
          <w:noProof/>
          <w:lang w:eastAsia="de-CH"/>
        </w:rPr>
        <w:drawing>
          <wp:inline distT="0" distB="0" distL="0" distR="0" wp14:anchorId="2C7A44EF" wp14:editId="279CB2A6">
            <wp:extent cx="5760720" cy="2902585"/>
            <wp:effectExtent l="0" t="0" r="0" b="0"/>
            <wp:docPr id="274" name="Picture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0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D57" w:rsidRDefault="00382D57" w:rsidP="00B33E6D">
      <w:pPr>
        <w:pStyle w:val="Heading2"/>
      </w:pPr>
      <w:bookmarkStart w:id="151" w:name="_Toc485228442"/>
      <w:r>
        <w:t>Verwaltung numerischer Schlüssel</w:t>
      </w:r>
      <w:bookmarkEnd w:id="151"/>
    </w:p>
    <w:p w:rsidR="00382D57" w:rsidRDefault="00582DBF" w:rsidP="00AF65CF">
      <w:r>
        <w:rPr>
          <w:noProof/>
          <w:lang w:eastAsia="de-CH"/>
        </w:rPr>
        <w:drawing>
          <wp:inline distT="0" distB="0" distL="0" distR="0" wp14:anchorId="48DFA39A" wp14:editId="48212FFF">
            <wp:extent cx="5760720" cy="1334770"/>
            <wp:effectExtent l="0" t="0" r="0" b="0"/>
            <wp:docPr id="275" name="Pictur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3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D57" w:rsidRDefault="00382D57" w:rsidP="00B33E6D">
      <w:pPr>
        <w:pStyle w:val="Heading2"/>
      </w:pPr>
      <w:bookmarkStart w:id="152" w:name="_Toc485228443"/>
      <w:r>
        <w:t>Beispiel: Schlüsselwert bestimmen</w:t>
      </w:r>
      <w:bookmarkEnd w:id="152"/>
    </w:p>
    <w:p w:rsidR="00382D57" w:rsidRDefault="00481DFD" w:rsidP="00AF65CF">
      <w:r>
        <w:rPr>
          <w:noProof/>
          <w:lang w:eastAsia="de-CH"/>
        </w:rPr>
        <w:drawing>
          <wp:inline distT="0" distB="0" distL="0" distR="0" wp14:anchorId="289863CE" wp14:editId="4D3AB542">
            <wp:extent cx="5760720" cy="2437130"/>
            <wp:effectExtent l="0" t="0" r="0" b="1270"/>
            <wp:docPr id="276" name="Picture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3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D57" w:rsidRDefault="00382D57" w:rsidP="00B33E6D">
      <w:pPr>
        <w:pStyle w:val="Heading2"/>
      </w:pPr>
      <w:bookmarkStart w:id="153" w:name="_Toc485228444"/>
      <w:r>
        <w:lastRenderedPageBreak/>
        <w:t>Erstellung von IPC Objekten</w:t>
      </w:r>
      <w:bookmarkEnd w:id="153"/>
    </w:p>
    <w:p w:rsidR="00382D57" w:rsidRDefault="005D0142" w:rsidP="00AF65CF">
      <w:r>
        <w:rPr>
          <w:noProof/>
          <w:lang w:eastAsia="de-CH"/>
        </w:rPr>
        <w:drawing>
          <wp:inline distT="0" distB="0" distL="0" distR="0" wp14:anchorId="24F1AAB8" wp14:editId="472E7534">
            <wp:extent cx="5256000" cy="2584548"/>
            <wp:effectExtent l="0" t="0" r="1905" b="6350"/>
            <wp:docPr id="277" name="Picture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61989" cy="2587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D57" w:rsidRDefault="00382D57" w:rsidP="00B33E6D">
      <w:pPr>
        <w:pStyle w:val="Heading2"/>
      </w:pPr>
      <w:bookmarkStart w:id="154" w:name="_Toc485228445"/>
      <w:r>
        <w:t>Verwaltung von IPC Objekten</w:t>
      </w:r>
      <w:bookmarkEnd w:id="154"/>
    </w:p>
    <w:p w:rsidR="00382D57" w:rsidRPr="005D0142" w:rsidRDefault="005D0142" w:rsidP="00AF65CF">
      <w:pPr>
        <w:rPr>
          <w:b/>
        </w:rPr>
      </w:pPr>
      <w:r>
        <w:rPr>
          <w:noProof/>
          <w:lang w:eastAsia="de-CH"/>
        </w:rPr>
        <w:drawing>
          <wp:inline distT="0" distB="0" distL="0" distR="0" wp14:anchorId="0A5D2A36" wp14:editId="4D04D492">
            <wp:extent cx="5760720" cy="3178810"/>
            <wp:effectExtent l="0" t="0" r="0" b="2540"/>
            <wp:docPr id="278" name="Picture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7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D57" w:rsidRDefault="00382D57" w:rsidP="00B33E6D">
      <w:pPr>
        <w:pStyle w:val="Heading2"/>
      </w:pPr>
      <w:bookmarkStart w:id="155" w:name="_Toc485228446"/>
      <w:r>
        <w:t>Kontrolle von IPC Objekten</w:t>
      </w:r>
      <w:bookmarkEnd w:id="155"/>
    </w:p>
    <w:p w:rsidR="00382D57" w:rsidRDefault="005D0142" w:rsidP="00AF65CF">
      <w:r>
        <w:rPr>
          <w:noProof/>
          <w:lang w:eastAsia="de-CH"/>
        </w:rPr>
        <w:drawing>
          <wp:inline distT="0" distB="0" distL="0" distR="0" wp14:anchorId="77E8F6BB" wp14:editId="63AAEEEE">
            <wp:extent cx="5760720" cy="1756410"/>
            <wp:effectExtent l="0" t="0" r="0" b="0"/>
            <wp:docPr id="279" name="Picture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5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D57" w:rsidRDefault="00382D57" w:rsidP="00B33E6D">
      <w:pPr>
        <w:pStyle w:val="Heading2"/>
      </w:pPr>
      <w:bookmarkStart w:id="156" w:name="_Toc485228447"/>
      <w:r>
        <w:lastRenderedPageBreak/>
        <w:t>System V IPC Shared Memory</w:t>
      </w:r>
      <w:bookmarkEnd w:id="156"/>
    </w:p>
    <w:p w:rsidR="00382D57" w:rsidRDefault="000B50EA" w:rsidP="00AF65CF">
      <w:r>
        <w:rPr>
          <w:noProof/>
          <w:lang w:eastAsia="de-CH"/>
        </w:rPr>
        <w:drawing>
          <wp:inline distT="0" distB="0" distL="0" distR="0" wp14:anchorId="585FD6FC" wp14:editId="70DB82C5">
            <wp:extent cx="5760720" cy="1373505"/>
            <wp:effectExtent l="0" t="0" r="0" b="0"/>
            <wp:docPr id="280" name="Pictur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7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D57" w:rsidRDefault="00382D57" w:rsidP="00B33E6D">
      <w:pPr>
        <w:pStyle w:val="Heading2"/>
      </w:pPr>
      <w:bookmarkStart w:id="157" w:name="_Toc485228448"/>
      <w:r>
        <w:t>Struktur von Shared Memory</w:t>
      </w:r>
      <w:bookmarkEnd w:id="157"/>
    </w:p>
    <w:p w:rsidR="00382D57" w:rsidRDefault="008D2592" w:rsidP="00AF65CF">
      <w:r>
        <w:rPr>
          <w:noProof/>
          <w:lang w:eastAsia="de-CH"/>
        </w:rPr>
        <w:drawing>
          <wp:inline distT="0" distB="0" distL="0" distR="0" wp14:anchorId="77C03A9C" wp14:editId="6BC24E95">
            <wp:extent cx="5760720" cy="2682875"/>
            <wp:effectExtent l="0" t="0" r="0" b="3175"/>
            <wp:docPr id="281" name="Picture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8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D57" w:rsidRDefault="00382D57" w:rsidP="00B33E6D">
      <w:pPr>
        <w:pStyle w:val="Heading2"/>
      </w:pPr>
      <w:bookmarkStart w:id="158" w:name="_Toc485228449"/>
      <w:r>
        <w:t>Funktionsweise von Shared Memory</w:t>
      </w:r>
      <w:bookmarkEnd w:id="158"/>
    </w:p>
    <w:p w:rsidR="00382D57" w:rsidRDefault="008D2592" w:rsidP="00AF65CF">
      <w:r>
        <w:rPr>
          <w:noProof/>
          <w:lang w:eastAsia="de-CH"/>
        </w:rPr>
        <w:drawing>
          <wp:inline distT="0" distB="0" distL="0" distR="0" wp14:anchorId="14E44ADC" wp14:editId="12F01D95">
            <wp:extent cx="5760720" cy="2902585"/>
            <wp:effectExtent l="0" t="0" r="0" b="0"/>
            <wp:docPr id="282" name="Picture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0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D57" w:rsidRDefault="00382D57" w:rsidP="00B33E6D">
      <w:pPr>
        <w:pStyle w:val="Heading2"/>
      </w:pPr>
      <w:bookmarkStart w:id="159" w:name="_Toc485228450"/>
      <w:r>
        <w:lastRenderedPageBreak/>
        <w:t>Beispiel: Addressraum eines Prozesses mit Shared Memory</w:t>
      </w:r>
      <w:bookmarkEnd w:id="159"/>
    </w:p>
    <w:p w:rsidR="00382D57" w:rsidRDefault="0055232C" w:rsidP="00AF65CF">
      <w:r>
        <w:rPr>
          <w:noProof/>
          <w:lang w:eastAsia="de-CH"/>
        </w:rPr>
        <w:drawing>
          <wp:inline distT="0" distB="0" distL="0" distR="0" wp14:anchorId="6024CB9D" wp14:editId="3F9AE818">
            <wp:extent cx="5760720" cy="3011170"/>
            <wp:effectExtent l="0" t="0" r="0" b="0"/>
            <wp:docPr id="283" name="Picture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1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D57" w:rsidRDefault="00382D57" w:rsidP="00B33E6D">
      <w:pPr>
        <w:pStyle w:val="Heading2"/>
      </w:pPr>
      <w:bookmarkStart w:id="160" w:name="_Toc485228451"/>
      <w:r>
        <w:t>Systemaufrufe für Shared Memory</w:t>
      </w:r>
      <w:bookmarkEnd w:id="160"/>
    </w:p>
    <w:p w:rsidR="00382D57" w:rsidRDefault="0055232C" w:rsidP="00AF65CF">
      <w:r>
        <w:rPr>
          <w:noProof/>
          <w:lang w:eastAsia="de-CH"/>
        </w:rPr>
        <w:drawing>
          <wp:inline distT="0" distB="0" distL="0" distR="0" wp14:anchorId="1E190023" wp14:editId="28500111">
            <wp:extent cx="5760720" cy="2110740"/>
            <wp:effectExtent l="0" t="0" r="0" b="3810"/>
            <wp:docPr id="284" name="Picture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1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D57" w:rsidRDefault="00382D57" w:rsidP="00B33E6D">
      <w:pPr>
        <w:pStyle w:val="Heading2"/>
      </w:pPr>
      <w:bookmarkStart w:id="161" w:name="_Toc485228452"/>
      <w:r>
        <w:t>Beispiel: Memorysharing</w:t>
      </w:r>
      <w:bookmarkEnd w:id="161"/>
    </w:p>
    <w:p w:rsidR="00382D57" w:rsidRDefault="00733F74" w:rsidP="00AF65CF">
      <w:r>
        <w:rPr>
          <w:noProof/>
          <w:lang w:eastAsia="de-CH"/>
        </w:rPr>
        <w:drawing>
          <wp:inline distT="0" distB="0" distL="0" distR="0" wp14:anchorId="21EC573E" wp14:editId="280DECB9">
            <wp:extent cx="5760720" cy="1454150"/>
            <wp:effectExtent l="0" t="0" r="0" b="0"/>
            <wp:docPr id="285" name="Picture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5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50FD" w:rsidRDefault="001250FD" w:rsidP="001250FD">
      <w:pPr>
        <w:pStyle w:val="Heading3"/>
      </w:pPr>
      <w:bookmarkStart w:id="162" w:name="_Toc485228453"/>
      <w:r>
        <w:lastRenderedPageBreak/>
        <w:t>shmem1a.c</w:t>
      </w:r>
      <w:bookmarkEnd w:id="162"/>
    </w:p>
    <w:p w:rsidR="001250FD" w:rsidRDefault="000537D5" w:rsidP="00AF65CF">
      <w:r>
        <w:rPr>
          <w:noProof/>
          <w:lang w:eastAsia="de-CH"/>
        </w:rPr>
        <w:drawing>
          <wp:inline distT="0" distB="0" distL="0" distR="0" wp14:anchorId="6640926D" wp14:editId="28980C6F">
            <wp:extent cx="5760720" cy="3017520"/>
            <wp:effectExtent l="0" t="0" r="0" b="0"/>
            <wp:docPr id="286" name="Picture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7D5" w:rsidRDefault="000537D5" w:rsidP="000537D5">
      <w:pPr>
        <w:pStyle w:val="Heading3"/>
      </w:pPr>
      <w:bookmarkStart w:id="163" w:name="_Toc485228454"/>
      <w:r>
        <w:t>shmem1b.c</w:t>
      </w:r>
      <w:bookmarkEnd w:id="163"/>
    </w:p>
    <w:p w:rsidR="000537D5" w:rsidRDefault="000537D5" w:rsidP="00AF65CF">
      <w:r>
        <w:rPr>
          <w:noProof/>
          <w:lang w:eastAsia="de-CH"/>
        </w:rPr>
        <w:drawing>
          <wp:inline distT="0" distB="0" distL="0" distR="0" wp14:anchorId="0A51A43F" wp14:editId="5394DB0D">
            <wp:extent cx="5760720" cy="2980055"/>
            <wp:effectExtent l="0" t="0" r="5715" b="0"/>
            <wp:docPr id="287" name="Picture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8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7D5" w:rsidRDefault="000537D5" w:rsidP="000537D5">
      <w:pPr>
        <w:pStyle w:val="Heading3"/>
      </w:pPr>
      <w:bookmarkStart w:id="164" w:name="_Toc485228455"/>
      <w:r>
        <w:t>shmem1c.c</w:t>
      </w:r>
      <w:bookmarkEnd w:id="164"/>
    </w:p>
    <w:p w:rsidR="000537D5" w:rsidRDefault="00207E74" w:rsidP="00AF65CF">
      <w:r>
        <w:rPr>
          <w:noProof/>
          <w:lang w:eastAsia="de-CH"/>
        </w:rPr>
        <w:drawing>
          <wp:inline distT="0" distB="0" distL="0" distR="0" wp14:anchorId="279613F7" wp14:editId="62A0ED93">
            <wp:extent cx="5760720" cy="2139950"/>
            <wp:effectExtent l="0" t="0" r="0" b="0"/>
            <wp:docPr id="288" name="Picture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3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D57" w:rsidRDefault="00382D57" w:rsidP="00B33E6D">
      <w:pPr>
        <w:pStyle w:val="Heading2"/>
      </w:pPr>
      <w:bookmarkStart w:id="165" w:name="_Toc485228456"/>
      <w:r>
        <w:lastRenderedPageBreak/>
        <w:t>Prozesssynchronisation beim Zugriff auf Shared Memory</w:t>
      </w:r>
      <w:bookmarkEnd w:id="165"/>
    </w:p>
    <w:p w:rsidR="00B33E6D" w:rsidRPr="00B33E6D" w:rsidRDefault="00432B0C" w:rsidP="00B33E6D">
      <w:r>
        <w:rPr>
          <w:noProof/>
          <w:lang w:eastAsia="de-CH"/>
        </w:rPr>
        <w:drawing>
          <wp:inline distT="0" distB="0" distL="0" distR="0" wp14:anchorId="70F93DE0" wp14:editId="5036702F">
            <wp:extent cx="4291200" cy="909610"/>
            <wp:effectExtent l="0" t="0" r="0" b="5080"/>
            <wp:docPr id="289" name="Picture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4346570" cy="921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D57" w:rsidRDefault="00B33E6D" w:rsidP="00B33E6D">
      <w:pPr>
        <w:pStyle w:val="Heading2"/>
      </w:pPr>
      <w:bookmarkStart w:id="166" w:name="_Toc485228457"/>
      <w:r>
        <w:t>Konzepte und Einsatz von Message Queues</w:t>
      </w:r>
      <w:bookmarkEnd w:id="166"/>
    </w:p>
    <w:p w:rsidR="00B33E6D" w:rsidRDefault="00110992" w:rsidP="00AF65CF">
      <w:r>
        <w:rPr>
          <w:noProof/>
          <w:lang w:eastAsia="de-CH"/>
        </w:rPr>
        <w:drawing>
          <wp:inline distT="0" distB="0" distL="0" distR="0" wp14:anchorId="336B6826" wp14:editId="21DF9A24">
            <wp:extent cx="5306400" cy="2500536"/>
            <wp:effectExtent l="0" t="0" r="0" b="0"/>
            <wp:docPr id="290" name="Picture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311441" cy="2502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992" w:rsidRDefault="00110992" w:rsidP="00AF65CF">
      <w:r>
        <w:rPr>
          <w:noProof/>
          <w:lang w:eastAsia="de-CH"/>
        </w:rPr>
        <w:drawing>
          <wp:inline distT="0" distB="0" distL="0" distR="0" wp14:anchorId="2E6D9EC5" wp14:editId="7FE8D297">
            <wp:extent cx="5349600" cy="2050916"/>
            <wp:effectExtent l="0" t="0" r="3810" b="6985"/>
            <wp:docPr id="291" name="Picture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398339" cy="2069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3E6D" w:rsidRDefault="00B33E6D" w:rsidP="00B33E6D">
      <w:pPr>
        <w:pStyle w:val="Heading2"/>
      </w:pPr>
      <w:bookmarkStart w:id="167" w:name="_Toc485228458"/>
      <w:r>
        <w:t>System V IPC Messages</w:t>
      </w:r>
      <w:bookmarkEnd w:id="167"/>
    </w:p>
    <w:p w:rsidR="00B33E6D" w:rsidRDefault="00104B44" w:rsidP="00AF65CF">
      <w:r>
        <w:rPr>
          <w:noProof/>
          <w:lang w:eastAsia="de-CH"/>
        </w:rPr>
        <w:drawing>
          <wp:inline distT="0" distB="0" distL="0" distR="0" wp14:anchorId="67A19168" wp14:editId="2C21219F">
            <wp:extent cx="4334400" cy="1365011"/>
            <wp:effectExtent l="0" t="0" r="0" b="6985"/>
            <wp:docPr id="292" name="Picture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4381403" cy="1379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3E6D" w:rsidRDefault="00B33E6D" w:rsidP="00B33E6D">
      <w:pPr>
        <w:pStyle w:val="Heading2"/>
      </w:pPr>
      <w:bookmarkStart w:id="168" w:name="_Toc485228459"/>
      <w:r>
        <w:t>Systemaufrufe für Message Queues</w:t>
      </w:r>
      <w:bookmarkEnd w:id="168"/>
    </w:p>
    <w:p w:rsidR="00B33E6D" w:rsidRDefault="00AB594A" w:rsidP="00AB594A">
      <w:r>
        <w:rPr>
          <w:noProof/>
          <w:lang w:eastAsia="de-CH"/>
        </w:rPr>
        <w:drawing>
          <wp:inline distT="0" distB="0" distL="0" distR="0" wp14:anchorId="5AC510CF" wp14:editId="7AC020EE">
            <wp:extent cx="3758400" cy="855915"/>
            <wp:effectExtent l="0" t="0" r="0" b="1905"/>
            <wp:docPr id="293" name="Picture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3779909" cy="860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3E6D" w:rsidRDefault="00B33E6D" w:rsidP="00B33E6D">
      <w:pPr>
        <w:pStyle w:val="Heading2"/>
      </w:pPr>
      <w:bookmarkStart w:id="169" w:name="_Toc485228460"/>
      <w:r>
        <w:lastRenderedPageBreak/>
        <w:t>Beispiel: Message Queue verwalten</w:t>
      </w:r>
      <w:bookmarkEnd w:id="169"/>
    </w:p>
    <w:p w:rsidR="00B33E6D" w:rsidRDefault="00B04022" w:rsidP="00AF65CF">
      <w:r>
        <w:rPr>
          <w:noProof/>
          <w:lang w:eastAsia="de-CH"/>
        </w:rPr>
        <w:drawing>
          <wp:inline distT="0" distB="0" distL="0" distR="0" wp14:anchorId="04DA5FD1" wp14:editId="0B0371E9">
            <wp:extent cx="4651200" cy="2212806"/>
            <wp:effectExtent l="0" t="0" r="0" b="0"/>
            <wp:docPr id="294" name="Picture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4668723" cy="2221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2D2A" w:rsidRDefault="00C22D2A" w:rsidP="00AF65CF">
      <w:r>
        <w:rPr>
          <w:noProof/>
          <w:lang w:eastAsia="de-CH"/>
        </w:rPr>
        <w:drawing>
          <wp:inline distT="0" distB="0" distL="0" distR="0" wp14:anchorId="1DF45B08" wp14:editId="3B25B72F">
            <wp:extent cx="4773600" cy="1894812"/>
            <wp:effectExtent l="0" t="0" r="8255" b="0"/>
            <wp:docPr id="295" name="Picture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4803360" cy="190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2D2A" w:rsidRDefault="00C22D2A" w:rsidP="00AF65CF">
      <w:r>
        <w:rPr>
          <w:noProof/>
          <w:lang w:eastAsia="de-CH"/>
        </w:rPr>
        <w:drawing>
          <wp:inline distT="0" distB="0" distL="0" distR="0" wp14:anchorId="01FFF4E8" wp14:editId="71C9A483">
            <wp:extent cx="4780800" cy="1603086"/>
            <wp:effectExtent l="0" t="0" r="1270" b="0"/>
            <wp:docPr id="296" name="Picture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4816287" cy="1614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0168" w:rsidRDefault="00380168" w:rsidP="00AF65CF">
      <w:r>
        <w:rPr>
          <w:noProof/>
          <w:lang w:eastAsia="de-CH"/>
        </w:rPr>
        <w:drawing>
          <wp:inline distT="0" distB="0" distL="0" distR="0" wp14:anchorId="444CB851" wp14:editId="6334F428">
            <wp:extent cx="4788000" cy="1739556"/>
            <wp:effectExtent l="0" t="0" r="0" b="0"/>
            <wp:docPr id="297" name="Picture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4811895" cy="1748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09A" w:rsidRDefault="00EC509A" w:rsidP="00AF65CF">
      <w:r>
        <w:rPr>
          <w:noProof/>
          <w:lang w:eastAsia="de-CH"/>
        </w:rPr>
        <w:lastRenderedPageBreak/>
        <w:drawing>
          <wp:inline distT="0" distB="0" distL="0" distR="0" wp14:anchorId="341A95F9" wp14:editId="49AF7B3C">
            <wp:extent cx="4658400" cy="1999025"/>
            <wp:effectExtent l="0" t="0" r="8890" b="1270"/>
            <wp:docPr id="298" name="Picture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4670865" cy="2004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3E6D" w:rsidRDefault="00B33E6D" w:rsidP="00B33E6D">
      <w:pPr>
        <w:pStyle w:val="Heading2"/>
      </w:pPr>
      <w:bookmarkStart w:id="170" w:name="_Toc485228461"/>
      <w:r>
        <w:t>Beispiel: Clientprozess für die Message Queue</w:t>
      </w:r>
      <w:bookmarkEnd w:id="170"/>
    </w:p>
    <w:p w:rsidR="00B33E6D" w:rsidRDefault="00DF0E4E" w:rsidP="00AF65CF">
      <w:r>
        <w:rPr>
          <w:noProof/>
          <w:lang w:eastAsia="de-CH"/>
        </w:rPr>
        <w:drawing>
          <wp:inline distT="0" distB="0" distL="0" distR="0" wp14:anchorId="62549D92" wp14:editId="545DEA9C">
            <wp:extent cx="5760720" cy="2620010"/>
            <wp:effectExtent l="0" t="0" r="0" b="8890"/>
            <wp:docPr id="299" name="Picture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2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3E6D" w:rsidRDefault="00B33E6D" w:rsidP="00B33E6D">
      <w:pPr>
        <w:pStyle w:val="Heading2"/>
      </w:pPr>
      <w:bookmarkStart w:id="171" w:name="_Toc485228462"/>
      <w:r>
        <w:t>Beispiel: Serverprozess für die Message Queue</w:t>
      </w:r>
      <w:bookmarkEnd w:id="171"/>
    </w:p>
    <w:p w:rsidR="00382D57" w:rsidRDefault="00DF0E4E" w:rsidP="00AF65CF">
      <w:r>
        <w:rPr>
          <w:noProof/>
          <w:lang w:eastAsia="de-CH"/>
        </w:rPr>
        <w:drawing>
          <wp:inline distT="0" distB="0" distL="0" distR="0" wp14:anchorId="51941AD3" wp14:editId="65FA0B69">
            <wp:extent cx="5760720" cy="3030220"/>
            <wp:effectExtent l="0" t="0" r="0" b="0"/>
            <wp:docPr id="300" name="Picture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3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D57" w:rsidRDefault="00382D57" w:rsidP="00AF65CF"/>
    <w:p w:rsidR="000A2879" w:rsidRDefault="000A2879" w:rsidP="000A2879">
      <w:pPr>
        <w:pStyle w:val="Heading1"/>
      </w:pPr>
      <w:bookmarkStart w:id="172" w:name="_Toc485228463"/>
      <w:r>
        <w:lastRenderedPageBreak/>
        <w:t>Woche 11</w:t>
      </w:r>
      <w:bookmarkEnd w:id="172"/>
    </w:p>
    <w:p w:rsidR="000A2879" w:rsidRDefault="000A2879" w:rsidP="000A2879">
      <w:r>
        <w:t>In Woche 11 fand die Projektwoche statt und somit fiel der Unterricht aus.</w:t>
      </w:r>
    </w:p>
    <w:p w:rsidR="000A2879" w:rsidRDefault="000A2879" w:rsidP="00AF65CF"/>
    <w:p w:rsidR="000A2879" w:rsidRDefault="000A2879" w:rsidP="000A2879">
      <w:pPr>
        <w:pStyle w:val="Heading1"/>
      </w:pPr>
      <w:bookmarkStart w:id="173" w:name="_Toc485228464"/>
      <w:r>
        <w:lastRenderedPageBreak/>
        <w:t>Woche 12</w:t>
      </w:r>
      <w:bookmarkEnd w:id="173"/>
    </w:p>
    <w:p w:rsidR="000A2879" w:rsidRDefault="0070521B" w:rsidP="0070521B">
      <w:pPr>
        <w:pStyle w:val="Heading2"/>
      </w:pPr>
      <w:bookmarkStart w:id="174" w:name="_Toc485228465"/>
      <w:r>
        <w:t>System V IPC Semaphore</w:t>
      </w:r>
      <w:bookmarkEnd w:id="174"/>
    </w:p>
    <w:p w:rsidR="0070521B" w:rsidRDefault="00F15E66" w:rsidP="00AF65CF">
      <w:r>
        <w:rPr>
          <w:noProof/>
          <w:lang w:eastAsia="de-CH"/>
        </w:rPr>
        <w:drawing>
          <wp:inline distT="0" distB="0" distL="0" distR="0" wp14:anchorId="3E4ABACC" wp14:editId="09379EA8">
            <wp:extent cx="5760720" cy="1068070"/>
            <wp:effectExtent l="0" t="0" r="0" b="0"/>
            <wp:docPr id="301" name="Picture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6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21B" w:rsidRDefault="0070521B" w:rsidP="0070521B">
      <w:pPr>
        <w:pStyle w:val="Heading2"/>
      </w:pPr>
      <w:bookmarkStart w:id="175" w:name="_Toc485228466"/>
      <w:r>
        <w:t>Definition einer Semaphore</w:t>
      </w:r>
      <w:bookmarkEnd w:id="175"/>
    </w:p>
    <w:p w:rsidR="0070521B" w:rsidRDefault="00F15E66" w:rsidP="00AF65CF">
      <w:r>
        <w:rPr>
          <w:noProof/>
          <w:lang w:eastAsia="de-CH"/>
        </w:rPr>
        <w:drawing>
          <wp:inline distT="0" distB="0" distL="0" distR="0" wp14:anchorId="2BD18396" wp14:editId="5A5EFB73">
            <wp:extent cx="5760720" cy="1518920"/>
            <wp:effectExtent l="0" t="0" r="0" b="5080"/>
            <wp:docPr id="302" name="Picture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1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7668" w:rsidRDefault="003D7668" w:rsidP="00AF65CF">
      <w:r>
        <w:rPr>
          <w:noProof/>
          <w:lang w:eastAsia="de-CH"/>
        </w:rPr>
        <w:drawing>
          <wp:inline distT="0" distB="0" distL="0" distR="0" wp14:anchorId="23DDFA42" wp14:editId="4D60AC8C">
            <wp:extent cx="5760720" cy="1894205"/>
            <wp:effectExtent l="0" t="0" r="0" b="0"/>
            <wp:docPr id="303" name="Picture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9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21B" w:rsidRDefault="0070521B" w:rsidP="0070521B">
      <w:pPr>
        <w:pStyle w:val="Heading2"/>
      </w:pPr>
      <w:bookmarkStart w:id="176" w:name="_Toc485228467"/>
      <w:r>
        <w:t>Funktionsweise der P (Proberen) und V (Verhogen) Operationen</w:t>
      </w:r>
      <w:bookmarkEnd w:id="176"/>
    </w:p>
    <w:p w:rsidR="0070521B" w:rsidRDefault="004B6112" w:rsidP="00AF65CF">
      <w:r>
        <w:rPr>
          <w:noProof/>
          <w:lang w:eastAsia="de-CH"/>
        </w:rPr>
        <w:drawing>
          <wp:inline distT="0" distB="0" distL="0" distR="0" wp14:anchorId="7EA5C69D" wp14:editId="2C39308C">
            <wp:extent cx="5760720" cy="2095500"/>
            <wp:effectExtent l="0" t="0" r="0" b="0"/>
            <wp:docPr id="304" name="Picture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21B" w:rsidRDefault="0070521B" w:rsidP="0070521B">
      <w:pPr>
        <w:pStyle w:val="Heading2"/>
      </w:pPr>
      <w:bookmarkStart w:id="177" w:name="_Toc485228468"/>
      <w:r>
        <w:lastRenderedPageBreak/>
        <w:t>Benutzung von Semaphoren für gegenseitigen Ausschluss</w:t>
      </w:r>
      <w:bookmarkEnd w:id="177"/>
    </w:p>
    <w:p w:rsidR="0070521B" w:rsidRDefault="00C7234E" w:rsidP="00AF65CF">
      <w:r>
        <w:rPr>
          <w:noProof/>
          <w:lang w:eastAsia="de-CH"/>
        </w:rPr>
        <w:drawing>
          <wp:inline distT="0" distB="0" distL="0" distR="0" wp14:anchorId="7D8F5BDA" wp14:editId="63058005">
            <wp:extent cx="5760720" cy="1531620"/>
            <wp:effectExtent l="0" t="0" r="0" b="0"/>
            <wp:docPr id="305" name="Picture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3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21B" w:rsidRDefault="0070521B" w:rsidP="0070521B">
      <w:pPr>
        <w:pStyle w:val="Heading2"/>
      </w:pPr>
      <w:bookmarkStart w:id="178" w:name="_Toc485228469"/>
      <w:r>
        <w:t>Benutzung von Semaphoren für Prozesssynchronisation</w:t>
      </w:r>
      <w:bookmarkEnd w:id="178"/>
    </w:p>
    <w:p w:rsidR="0070521B" w:rsidRDefault="00A25F4D" w:rsidP="00AF65CF">
      <w:r>
        <w:rPr>
          <w:noProof/>
          <w:lang w:eastAsia="de-CH"/>
        </w:rPr>
        <w:drawing>
          <wp:inline distT="0" distB="0" distL="0" distR="0" wp14:anchorId="66E4096C" wp14:editId="7AB56C9F">
            <wp:extent cx="5760720" cy="1294130"/>
            <wp:effectExtent l="0" t="0" r="0" b="1270"/>
            <wp:docPr id="306" name="Picture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9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21B" w:rsidRDefault="0070521B" w:rsidP="0070521B">
      <w:pPr>
        <w:pStyle w:val="Heading2"/>
      </w:pPr>
      <w:bookmarkStart w:id="179" w:name="_Toc485228470"/>
      <w:r>
        <w:t>Beispiel der Prozesssynchronisation</w:t>
      </w:r>
      <w:bookmarkEnd w:id="179"/>
    </w:p>
    <w:p w:rsidR="0070521B" w:rsidRDefault="00DA4388" w:rsidP="0070521B">
      <w:pPr>
        <w:tabs>
          <w:tab w:val="left" w:pos="1182"/>
        </w:tabs>
      </w:pPr>
      <w:r>
        <w:rPr>
          <w:noProof/>
          <w:lang w:eastAsia="de-CH"/>
        </w:rPr>
        <w:drawing>
          <wp:inline distT="0" distB="0" distL="0" distR="0" wp14:anchorId="68102E62" wp14:editId="3520A0C8">
            <wp:extent cx="5760720" cy="2766060"/>
            <wp:effectExtent l="0" t="0" r="0" b="0"/>
            <wp:docPr id="307" name="Picture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6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5A2F" w:rsidRDefault="00595A2F" w:rsidP="0070521B">
      <w:pPr>
        <w:tabs>
          <w:tab w:val="left" w:pos="1182"/>
        </w:tabs>
      </w:pPr>
      <w:r>
        <w:rPr>
          <w:noProof/>
          <w:lang w:eastAsia="de-CH"/>
        </w:rPr>
        <w:drawing>
          <wp:inline distT="0" distB="0" distL="0" distR="0" wp14:anchorId="08162E9E" wp14:editId="31BCF1DD">
            <wp:extent cx="5760720" cy="2007870"/>
            <wp:effectExtent l="0" t="0" r="0" b="0"/>
            <wp:docPr id="308" name="Picture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0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21B" w:rsidRDefault="0070521B" w:rsidP="0070521B">
      <w:pPr>
        <w:pStyle w:val="Heading2"/>
      </w:pPr>
      <w:bookmarkStart w:id="180" w:name="_Toc485228471"/>
      <w:r>
        <w:lastRenderedPageBreak/>
        <w:t>Semaphor öffnen oder erstellen: semget</w:t>
      </w:r>
      <w:bookmarkEnd w:id="180"/>
    </w:p>
    <w:p w:rsidR="0070521B" w:rsidRDefault="00B91E74" w:rsidP="00AF65CF">
      <w:r>
        <w:rPr>
          <w:noProof/>
          <w:lang w:eastAsia="de-CH"/>
        </w:rPr>
        <w:drawing>
          <wp:inline distT="0" distB="0" distL="0" distR="0" wp14:anchorId="0F242809" wp14:editId="79209A36">
            <wp:extent cx="5760720" cy="2498725"/>
            <wp:effectExtent l="0" t="0" r="0" b="0"/>
            <wp:docPr id="309" name="Picture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9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21B" w:rsidRDefault="0070521B" w:rsidP="0070521B">
      <w:pPr>
        <w:pStyle w:val="Heading2"/>
      </w:pPr>
      <w:bookmarkStart w:id="181" w:name="_Toc485228472"/>
      <w:r>
        <w:t>Semaphor initialisieren: semctl</w:t>
      </w:r>
      <w:bookmarkEnd w:id="181"/>
    </w:p>
    <w:p w:rsidR="0070521B" w:rsidRDefault="00B91E74" w:rsidP="00AF65CF">
      <w:r>
        <w:rPr>
          <w:noProof/>
          <w:lang w:eastAsia="de-CH"/>
        </w:rPr>
        <w:drawing>
          <wp:inline distT="0" distB="0" distL="0" distR="0" wp14:anchorId="26381A14" wp14:editId="514D4B54">
            <wp:extent cx="5760720" cy="1581785"/>
            <wp:effectExtent l="0" t="0" r="0" b="0"/>
            <wp:docPr id="310" name="Picture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8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21B" w:rsidRDefault="0070521B" w:rsidP="0070521B">
      <w:pPr>
        <w:pStyle w:val="Heading2"/>
      </w:pPr>
      <w:bookmarkStart w:id="182" w:name="_Toc485228473"/>
      <w:r>
        <w:t>Semaphor manipulieren: semop</w:t>
      </w:r>
      <w:bookmarkEnd w:id="182"/>
    </w:p>
    <w:p w:rsidR="0070521B" w:rsidRDefault="00822668" w:rsidP="00AF65CF">
      <w:r>
        <w:rPr>
          <w:noProof/>
          <w:lang w:eastAsia="de-CH"/>
        </w:rPr>
        <w:drawing>
          <wp:inline distT="0" distB="0" distL="0" distR="0" wp14:anchorId="717F79CC" wp14:editId="73BC2654">
            <wp:extent cx="5760720" cy="1655445"/>
            <wp:effectExtent l="0" t="0" r="0" b="1905"/>
            <wp:docPr id="311" name="Picture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5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681A" w:rsidRDefault="00A9681A" w:rsidP="00AF65CF">
      <w:r>
        <w:rPr>
          <w:noProof/>
          <w:lang w:eastAsia="de-CH"/>
        </w:rPr>
        <w:lastRenderedPageBreak/>
        <w:drawing>
          <wp:inline distT="0" distB="0" distL="0" distR="0" wp14:anchorId="55407321" wp14:editId="1ACBD89A">
            <wp:extent cx="5760720" cy="3104515"/>
            <wp:effectExtent l="0" t="0" r="0" b="635"/>
            <wp:docPr id="312" name="Picture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21B" w:rsidRDefault="0070521B" w:rsidP="0070521B">
      <w:pPr>
        <w:pStyle w:val="Heading2"/>
      </w:pPr>
      <w:bookmarkStart w:id="183" w:name="_Toc485228474"/>
      <w:r>
        <w:t>Beispiel: Kritische Stelle</w:t>
      </w:r>
      <w:bookmarkEnd w:id="183"/>
    </w:p>
    <w:p w:rsidR="0070521B" w:rsidRDefault="00374CD7" w:rsidP="00AF65CF">
      <w:r>
        <w:rPr>
          <w:noProof/>
          <w:lang w:eastAsia="de-CH"/>
        </w:rPr>
        <w:drawing>
          <wp:inline distT="0" distB="0" distL="0" distR="0" wp14:anchorId="7B0057B6" wp14:editId="05201360">
            <wp:extent cx="5760720" cy="2692400"/>
            <wp:effectExtent l="0" t="0" r="0" b="0"/>
            <wp:docPr id="313" name="Picture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21B" w:rsidRDefault="0070521B" w:rsidP="0070521B">
      <w:pPr>
        <w:pStyle w:val="Heading2"/>
      </w:pPr>
      <w:bookmarkStart w:id="184" w:name="_Toc485228475"/>
      <w:r>
        <w:t>Semaphortypen</w:t>
      </w:r>
      <w:bookmarkEnd w:id="184"/>
    </w:p>
    <w:p w:rsidR="000F4880" w:rsidRDefault="000F4880" w:rsidP="00AF65CF">
      <w:r>
        <w:rPr>
          <w:noProof/>
          <w:lang w:eastAsia="de-CH"/>
        </w:rPr>
        <w:drawing>
          <wp:inline distT="0" distB="0" distL="0" distR="0" wp14:anchorId="16D0C746" wp14:editId="5C6A6243">
            <wp:extent cx="5760720" cy="657225"/>
            <wp:effectExtent l="0" t="0" r="0" b="9525"/>
            <wp:docPr id="314" name="Picture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21B" w:rsidRDefault="0070521B" w:rsidP="0070521B">
      <w:pPr>
        <w:pStyle w:val="Heading2"/>
      </w:pPr>
      <w:bookmarkStart w:id="185" w:name="_Toc485228476"/>
      <w:r>
        <w:t>Lokale IPC: Zusammenfassung der Mechanismen</w:t>
      </w:r>
      <w:bookmarkEnd w:id="185"/>
    </w:p>
    <w:p w:rsidR="0070521B" w:rsidRDefault="00F27DB0" w:rsidP="00AF65CF">
      <w:r>
        <w:rPr>
          <w:noProof/>
          <w:lang w:eastAsia="de-CH"/>
        </w:rPr>
        <w:drawing>
          <wp:inline distT="0" distB="0" distL="0" distR="0" wp14:anchorId="091AC3FA" wp14:editId="526D92D5">
            <wp:extent cx="5760720" cy="996315"/>
            <wp:effectExtent l="0" t="0" r="0" b="0"/>
            <wp:docPr id="315" name="Picture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9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21B" w:rsidRDefault="0070521B" w:rsidP="0070521B">
      <w:pPr>
        <w:pStyle w:val="Heading2"/>
      </w:pPr>
      <w:bookmarkStart w:id="186" w:name="_Toc485228477"/>
      <w:r>
        <w:lastRenderedPageBreak/>
        <w:t>Erstellung/Vernichtung und Verwendung von IPC Objekten</w:t>
      </w:r>
      <w:bookmarkEnd w:id="186"/>
    </w:p>
    <w:p w:rsidR="0070521B" w:rsidRDefault="00F27DB0" w:rsidP="00AF65CF">
      <w:r>
        <w:rPr>
          <w:noProof/>
          <w:lang w:eastAsia="de-CH"/>
        </w:rPr>
        <w:drawing>
          <wp:inline distT="0" distB="0" distL="0" distR="0" wp14:anchorId="38AE07C5" wp14:editId="2CEAE8C7">
            <wp:extent cx="5760720" cy="1115060"/>
            <wp:effectExtent l="0" t="0" r="0" b="8890"/>
            <wp:docPr id="316" name="Picture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1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21B" w:rsidRDefault="0072259D" w:rsidP="00C71BA8">
      <w:pPr>
        <w:pStyle w:val="Heading2"/>
      </w:pPr>
      <w:bookmarkStart w:id="187" w:name="_Toc485228478"/>
      <w:r>
        <w:t>Definition und Einsatzzweck eines Remote Procedure Call</w:t>
      </w:r>
      <w:bookmarkEnd w:id="187"/>
    </w:p>
    <w:p w:rsidR="0072259D" w:rsidRDefault="00AE2914" w:rsidP="00AF65CF">
      <w:r>
        <w:rPr>
          <w:noProof/>
          <w:lang w:eastAsia="de-CH"/>
        </w:rPr>
        <w:drawing>
          <wp:inline distT="0" distB="0" distL="0" distR="0" wp14:anchorId="3777D544" wp14:editId="56689835">
            <wp:extent cx="5760720" cy="1807210"/>
            <wp:effectExtent l="0" t="0" r="0" b="2540"/>
            <wp:docPr id="317" name="Picture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0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59D" w:rsidRDefault="0072259D" w:rsidP="00C71BA8">
      <w:pPr>
        <w:pStyle w:val="Heading2"/>
      </w:pPr>
      <w:bookmarkStart w:id="188" w:name="_Toc485228479"/>
      <w:r>
        <w:t>XDR – External Data Representation</w:t>
      </w:r>
      <w:bookmarkEnd w:id="188"/>
    </w:p>
    <w:p w:rsidR="0072259D" w:rsidRDefault="00AE2914" w:rsidP="00AF65CF">
      <w:r>
        <w:rPr>
          <w:noProof/>
          <w:lang w:eastAsia="de-CH"/>
        </w:rPr>
        <w:drawing>
          <wp:inline distT="0" distB="0" distL="0" distR="0" wp14:anchorId="1A7547E3" wp14:editId="362DB429">
            <wp:extent cx="5760720" cy="2805430"/>
            <wp:effectExtent l="0" t="0" r="0" b="0"/>
            <wp:docPr id="318" name="Picture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0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59D" w:rsidRDefault="0072259D" w:rsidP="00C71BA8">
      <w:pPr>
        <w:pStyle w:val="Heading2"/>
      </w:pPr>
      <w:bookmarkStart w:id="189" w:name="_Toc485228480"/>
      <w:r>
        <w:lastRenderedPageBreak/>
        <w:t>Datenrepräsentation (XDR)</w:t>
      </w:r>
      <w:bookmarkEnd w:id="189"/>
    </w:p>
    <w:p w:rsidR="0072259D" w:rsidRDefault="00AE2914" w:rsidP="00AF65CF">
      <w:r>
        <w:rPr>
          <w:noProof/>
          <w:lang w:eastAsia="de-CH"/>
        </w:rPr>
        <w:drawing>
          <wp:inline distT="0" distB="0" distL="0" distR="0" wp14:anchorId="4B4E9D75" wp14:editId="20A90684">
            <wp:extent cx="5760720" cy="2165985"/>
            <wp:effectExtent l="0" t="0" r="0" b="5715"/>
            <wp:docPr id="319" name="Picture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6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63AF" w:rsidRDefault="006463AF" w:rsidP="00AF65CF">
      <w:r>
        <w:rPr>
          <w:noProof/>
          <w:lang w:eastAsia="de-CH"/>
        </w:rPr>
        <w:drawing>
          <wp:inline distT="0" distB="0" distL="0" distR="0" wp14:anchorId="3E553DA2" wp14:editId="7ED42CCB">
            <wp:extent cx="5760720" cy="1862455"/>
            <wp:effectExtent l="0" t="0" r="0" b="4445"/>
            <wp:docPr id="320" name="Picture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6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59D" w:rsidRDefault="0072259D" w:rsidP="00C71BA8">
      <w:pPr>
        <w:pStyle w:val="Heading2"/>
      </w:pPr>
      <w:bookmarkStart w:id="190" w:name="_Toc485228481"/>
      <w:r>
        <w:t>Genereller Aufbau von RPC</w:t>
      </w:r>
      <w:bookmarkEnd w:id="190"/>
    </w:p>
    <w:p w:rsidR="0072259D" w:rsidRDefault="00AF4264" w:rsidP="00AF65CF">
      <w:r>
        <w:rPr>
          <w:noProof/>
          <w:lang w:eastAsia="de-CH"/>
        </w:rPr>
        <w:drawing>
          <wp:inline distT="0" distB="0" distL="0" distR="0" wp14:anchorId="67328DCB" wp14:editId="5BAF6D78">
            <wp:extent cx="5760720" cy="2646045"/>
            <wp:effectExtent l="0" t="0" r="0" b="1905"/>
            <wp:docPr id="321" name="Picture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4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59D" w:rsidRDefault="0072259D" w:rsidP="00C71BA8">
      <w:pPr>
        <w:pStyle w:val="Heading2"/>
      </w:pPr>
      <w:bookmarkStart w:id="191" w:name="_Toc485228482"/>
      <w:r>
        <w:lastRenderedPageBreak/>
        <w:t>Benutzung und Beschränkung von RPC</w:t>
      </w:r>
      <w:bookmarkEnd w:id="191"/>
    </w:p>
    <w:p w:rsidR="0072259D" w:rsidRDefault="00AF4264" w:rsidP="00AF65CF">
      <w:r>
        <w:rPr>
          <w:noProof/>
          <w:lang w:eastAsia="de-CH"/>
        </w:rPr>
        <w:drawing>
          <wp:inline distT="0" distB="0" distL="0" distR="0" wp14:anchorId="6343CF1F" wp14:editId="403DF609">
            <wp:extent cx="5760720" cy="1427480"/>
            <wp:effectExtent l="0" t="0" r="0" b="1270"/>
            <wp:docPr id="322" name="Picture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2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59D" w:rsidRDefault="0072259D" w:rsidP="00C71BA8">
      <w:pPr>
        <w:pStyle w:val="Heading2"/>
      </w:pPr>
      <w:bookmarkStart w:id="192" w:name="_Toc485228483"/>
      <w:r>
        <w:t>Sun RPC</w:t>
      </w:r>
      <w:bookmarkEnd w:id="192"/>
    </w:p>
    <w:p w:rsidR="0072259D" w:rsidRDefault="002D03FA" w:rsidP="00AF65CF">
      <w:r>
        <w:rPr>
          <w:noProof/>
          <w:lang w:eastAsia="de-CH"/>
        </w:rPr>
        <w:drawing>
          <wp:inline distT="0" distB="0" distL="0" distR="0" wp14:anchorId="461EBBC8" wp14:editId="7043D5D3">
            <wp:extent cx="5760720" cy="2048510"/>
            <wp:effectExtent l="0" t="0" r="0" b="8890"/>
            <wp:docPr id="323" name="Picture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4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59D" w:rsidRDefault="0072259D" w:rsidP="00C71BA8">
      <w:pPr>
        <w:pStyle w:val="Heading2"/>
      </w:pPr>
      <w:bookmarkStart w:id="193" w:name="_Toc485228484"/>
      <w:r>
        <w:t>Parameterübergabe</w:t>
      </w:r>
      <w:bookmarkEnd w:id="193"/>
    </w:p>
    <w:p w:rsidR="0072259D" w:rsidRDefault="00897644" w:rsidP="00AF65CF">
      <w:r>
        <w:rPr>
          <w:noProof/>
          <w:lang w:eastAsia="de-CH"/>
        </w:rPr>
        <w:drawing>
          <wp:inline distT="0" distB="0" distL="0" distR="0" wp14:anchorId="0FE5EA44" wp14:editId="0CE10D36">
            <wp:extent cx="5760720" cy="1092200"/>
            <wp:effectExtent l="0" t="0" r="0" b="0"/>
            <wp:docPr id="324" name="Picture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9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59D" w:rsidRDefault="0072259D" w:rsidP="00C71BA8">
      <w:pPr>
        <w:pStyle w:val="Heading2"/>
      </w:pPr>
      <w:bookmarkStart w:id="194" w:name="_Toc485228485"/>
      <w:r>
        <w:t>Server/Client Bindung</w:t>
      </w:r>
      <w:bookmarkEnd w:id="194"/>
    </w:p>
    <w:p w:rsidR="0072259D" w:rsidRDefault="00897644" w:rsidP="00AF65CF">
      <w:r>
        <w:rPr>
          <w:noProof/>
          <w:lang w:eastAsia="de-CH"/>
        </w:rPr>
        <w:drawing>
          <wp:inline distT="0" distB="0" distL="0" distR="0" wp14:anchorId="63FD00DD" wp14:editId="24F2BA9B">
            <wp:extent cx="5760720" cy="2601595"/>
            <wp:effectExtent l="0" t="0" r="0" b="8255"/>
            <wp:docPr id="325" name="Picture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0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59D" w:rsidRDefault="0072259D" w:rsidP="00C71BA8">
      <w:pPr>
        <w:pStyle w:val="Heading2"/>
      </w:pPr>
      <w:bookmarkStart w:id="195" w:name="_Toc485228486"/>
      <w:r>
        <w:lastRenderedPageBreak/>
        <w:t>Definition Portmapper</w:t>
      </w:r>
      <w:bookmarkEnd w:id="195"/>
    </w:p>
    <w:p w:rsidR="0072259D" w:rsidRDefault="007B3F9F" w:rsidP="00AF65CF">
      <w:r>
        <w:rPr>
          <w:noProof/>
          <w:lang w:eastAsia="de-CH"/>
        </w:rPr>
        <w:drawing>
          <wp:inline distT="0" distB="0" distL="0" distR="0" wp14:anchorId="5323D3FA" wp14:editId="20880CDE">
            <wp:extent cx="5760720" cy="1410970"/>
            <wp:effectExtent l="0" t="0" r="0" b="0"/>
            <wp:docPr id="326" name="Picture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1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59D" w:rsidRDefault="0072259D" w:rsidP="00C71BA8">
      <w:pPr>
        <w:pStyle w:val="Heading2"/>
      </w:pPr>
      <w:bookmarkStart w:id="196" w:name="_Toc485228487"/>
      <w:r>
        <w:t>Ablauf des RPC Portmapping</w:t>
      </w:r>
      <w:bookmarkEnd w:id="196"/>
    </w:p>
    <w:p w:rsidR="0072259D" w:rsidRDefault="00671C06" w:rsidP="00AF65CF">
      <w:r>
        <w:rPr>
          <w:noProof/>
          <w:lang w:eastAsia="de-CH"/>
        </w:rPr>
        <w:drawing>
          <wp:inline distT="0" distB="0" distL="0" distR="0" wp14:anchorId="1BF7267F" wp14:editId="7D7A3E8F">
            <wp:extent cx="5760720" cy="3009900"/>
            <wp:effectExtent l="0" t="0" r="0" b="0"/>
            <wp:docPr id="327" name="Picture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59D" w:rsidRDefault="0072259D" w:rsidP="00C71BA8">
      <w:pPr>
        <w:pStyle w:val="Heading2"/>
      </w:pPr>
      <w:bookmarkStart w:id="197" w:name="_Toc485228488"/>
      <w:r>
        <w:t>Auswahl des Transportprotokolls</w:t>
      </w:r>
      <w:bookmarkEnd w:id="197"/>
    </w:p>
    <w:p w:rsidR="0072259D" w:rsidRDefault="00203BD7" w:rsidP="00AF65CF">
      <w:r>
        <w:rPr>
          <w:noProof/>
          <w:lang w:eastAsia="de-CH"/>
        </w:rPr>
        <w:drawing>
          <wp:inline distT="0" distB="0" distL="0" distR="0" wp14:anchorId="4CE00C88" wp14:editId="25CBF90C">
            <wp:extent cx="5760720" cy="1090930"/>
            <wp:effectExtent l="0" t="0" r="0" b="0"/>
            <wp:docPr id="328" name="Picture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9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59D" w:rsidRDefault="0072259D" w:rsidP="00C71BA8">
      <w:pPr>
        <w:pStyle w:val="Heading2"/>
      </w:pPr>
      <w:bookmarkStart w:id="198" w:name="_Toc485228489"/>
      <w:r>
        <w:lastRenderedPageBreak/>
        <w:t>RPC Programmierbeispiel</w:t>
      </w:r>
      <w:bookmarkEnd w:id="198"/>
    </w:p>
    <w:p w:rsidR="0072259D" w:rsidRDefault="00081DE8" w:rsidP="00AF65CF">
      <w:r>
        <w:rPr>
          <w:noProof/>
          <w:lang w:eastAsia="de-CH"/>
        </w:rPr>
        <w:drawing>
          <wp:inline distT="0" distB="0" distL="0" distR="0" wp14:anchorId="5E144EAD" wp14:editId="680188C7">
            <wp:extent cx="5173785" cy="2878317"/>
            <wp:effectExtent l="0" t="0" r="8255" b="0"/>
            <wp:docPr id="329" name="Picture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180917" cy="288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59D" w:rsidRDefault="0072259D" w:rsidP="00C71BA8">
      <w:pPr>
        <w:pStyle w:val="Heading2"/>
      </w:pPr>
      <w:bookmarkStart w:id="199" w:name="_Toc485228490"/>
      <w:r>
        <w:t>Tool rpcgen</w:t>
      </w:r>
      <w:bookmarkEnd w:id="199"/>
    </w:p>
    <w:p w:rsidR="0072259D" w:rsidRDefault="00ED010B" w:rsidP="00AF65CF">
      <w:r>
        <w:rPr>
          <w:noProof/>
          <w:lang w:eastAsia="de-CH"/>
        </w:rPr>
        <w:drawing>
          <wp:inline distT="0" distB="0" distL="0" distR="0" wp14:anchorId="35095B48" wp14:editId="27B034E5">
            <wp:extent cx="5760720" cy="789305"/>
            <wp:effectExtent l="0" t="0" r="0" b="0"/>
            <wp:docPr id="330" name="Picture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8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59D" w:rsidRDefault="0072259D" w:rsidP="00C71BA8">
      <w:pPr>
        <w:pStyle w:val="Heading2"/>
      </w:pPr>
      <w:bookmarkStart w:id="200" w:name="_Toc485228491"/>
      <w:r>
        <w:t>XDR Spezifikation</w:t>
      </w:r>
      <w:bookmarkEnd w:id="200"/>
    </w:p>
    <w:p w:rsidR="0072259D" w:rsidRDefault="002478C3" w:rsidP="00AF65CF">
      <w:r>
        <w:rPr>
          <w:noProof/>
          <w:lang w:eastAsia="de-CH"/>
        </w:rPr>
        <w:drawing>
          <wp:inline distT="0" distB="0" distL="0" distR="0" wp14:anchorId="39E6AF77" wp14:editId="26F1313C">
            <wp:extent cx="5314462" cy="2391859"/>
            <wp:effectExtent l="0" t="0" r="635" b="8890"/>
            <wp:docPr id="331" name="Picture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324427" cy="2396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59D" w:rsidRDefault="0072259D" w:rsidP="00C71BA8">
      <w:pPr>
        <w:pStyle w:val="Heading2"/>
      </w:pPr>
      <w:bookmarkStart w:id="201" w:name="_Toc485228492"/>
      <w:r>
        <w:t>Registration der Programmnummer</w:t>
      </w:r>
      <w:bookmarkEnd w:id="201"/>
    </w:p>
    <w:p w:rsidR="0072259D" w:rsidRDefault="00610A59" w:rsidP="00AF65CF">
      <w:r>
        <w:rPr>
          <w:noProof/>
          <w:lang w:eastAsia="de-CH"/>
        </w:rPr>
        <w:drawing>
          <wp:inline distT="0" distB="0" distL="0" distR="0" wp14:anchorId="59602815" wp14:editId="35441259">
            <wp:extent cx="5760720" cy="1742440"/>
            <wp:effectExtent l="0" t="0" r="0" b="0"/>
            <wp:docPr id="332" name="Picture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4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59D" w:rsidRDefault="0072259D" w:rsidP="00C71BA8">
      <w:pPr>
        <w:pStyle w:val="Heading2"/>
      </w:pPr>
      <w:bookmarkStart w:id="202" w:name="_Toc485228493"/>
      <w:r>
        <w:lastRenderedPageBreak/>
        <w:t>Beispiel: Client rdate.c</w:t>
      </w:r>
      <w:bookmarkEnd w:id="202"/>
    </w:p>
    <w:p w:rsidR="0072259D" w:rsidRDefault="00C06633" w:rsidP="00AF65CF">
      <w:r>
        <w:rPr>
          <w:noProof/>
          <w:lang w:eastAsia="de-CH"/>
        </w:rPr>
        <w:drawing>
          <wp:inline distT="0" distB="0" distL="0" distR="0" wp14:anchorId="0534B3E4" wp14:editId="0ED5FFC9">
            <wp:extent cx="5760720" cy="2769870"/>
            <wp:effectExtent l="0" t="0" r="0" b="0"/>
            <wp:docPr id="333" name="Picture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6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0C9" w:rsidRDefault="001A60C9" w:rsidP="00AF65CF">
      <w:r>
        <w:rPr>
          <w:noProof/>
          <w:lang w:eastAsia="de-CH"/>
        </w:rPr>
        <w:drawing>
          <wp:inline distT="0" distB="0" distL="0" distR="0" wp14:anchorId="23FEABAC" wp14:editId="2782E756">
            <wp:extent cx="5760720" cy="2677160"/>
            <wp:effectExtent l="0" t="0" r="0" b="8890"/>
            <wp:docPr id="334" name="Picture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7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2FBA" w:rsidRDefault="00122FBA" w:rsidP="00AF65CF">
      <w:r>
        <w:rPr>
          <w:noProof/>
          <w:lang w:eastAsia="de-CH"/>
        </w:rPr>
        <w:drawing>
          <wp:inline distT="0" distB="0" distL="0" distR="0" wp14:anchorId="46652496" wp14:editId="225E8CE5">
            <wp:extent cx="5760720" cy="1668780"/>
            <wp:effectExtent l="0" t="0" r="0" b="7620"/>
            <wp:docPr id="335" name="Picture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6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59D" w:rsidRDefault="00DC4272" w:rsidP="00C71BA8">
      <w:pPr>
        <w:pStyle w:val="Heading2"/>
      </w:pPr>
      <w:bookmarkStart w:id="203" w:name="_Toc485228494"/>
      <w:r>
        <w:lastRenderedPageBreak/>
        <w:t>Beispiel: Server dataproc.c</w:t>
      </w:r>
      <w:bookmarkEnd w:id="203"/>
    </w:p>
    <w:p w:rsidR="00DC4272" w:rsidRDefault="00011FE5" w:rsidP="00AF65CF">
      <w:r>
        <w:rPr>
          <w:noProof/>
          <w:lang w:eastAsia="de-CH"/>
        </w:rPr>
        <w:drawing>
          <wp:inline distT="0" distB="0" distL="0" distR="0" wp14:anchorId="491E7421" wp14:editId="124862F6">
            <wp:extent cx="5760720" cy="2251075"/>
            <wp:effectExtent l="0" t="0" r="0" b="0"/>
            <wp:docPr id="336" name="Picture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5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010C" w:rsidRDefault="0061010C" w:rsidP="00AF65CF">
      <w:r>
        <w:rPr>
          <w:noProof/>
          <w:lang w:eastAsia="de-CH"/>
        </w:rPr>
        <w:drawing>
          <wp:inline distT="0" distB="0" distL="0" distR="0" wp14:anchorId="3F9FBCF4" wp14:editId="58601DE2">
            <wp:extent cx="5760720" cy="1729105"/>
            <wp:effectExtent l="0" t="0" r="0" b="4445"/>
            <wp:docPr id="337" name="Picture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2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4272" w:rsidRDefault="00687703" w:rsidP="00C71BA8">
      <w:pPr>
        <w:pStyle w:val="Heading2"/>
      </w:pPr>
      <w:bookmarkStart w:id="204" w:name="_Toc485228495"/>
      <w:r>
        <w:t>Makefile</w:t>
      </w:r>
      <w:bookmarkEnd w:id="204"/>
    </w:p>
    <w:p w:rsidR="00687703" w:rsidRDefault="00141878" w:rsidP="00AF65CF">
      <w:r>
        <w:rPr>
          <w:noProof/>
          <w:lang w:eastAsia="de-CH"/>
        </w:rPr>
        <w:drawing>
          <wp:inline distT="0" distB="0" distL="0" distR="0" wp14:anchorId="7AEC2998" wp14:editId="07468250">
            <wp:extent cx="5760720" cy="2836545"/>
            <wp:effectExtent l="0" t="0" r="0" b="1905"/>
            <wp:docPr id="338" name="Picture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3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7703" w:rsidRDefault="00687703" w:rsidP="00C71BA8">
      <w:pPr>
        <w:pStyle w:val="Heading2"/>
      </w:pPr>
      <w:bookmarkStart w:id="205" w:name="_Toc485228496"/>
      <w:r>
        <w:lastRenderedPageBreak/>
        <w:t>Ergebnis der Programmausführung</w:t>
      </w:r>
      <w:bookmarkEnd w:id="205"/>
    </w:p>
    <w:p w:rsidR="0070521B" w:rsidRDefault="000D0731" w:rsidP="00AF65CF">
      <w:r>
        <w:rPr>
          <w:noProof/>
          <w:lang w:eastAsia="de-CH"/>
        </w:rPr>
        <w:drawing>
          <wp:inline distT="0" distB="0" distL="0" distR="0" wp14:anchorId="51D740BA" wp14:editId="12D9A414">
            <wp:extent cx="5760720" cy="2343150"/>
            <wp:effectExtent l="0" t="0" r="0" b="0"/>
            <wp:docPr id="339" name="Picture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7703" w:rsidRDefault="00687703" w:rsidP="00AF65CF"/>
    <w:p w:rsidR="0070521B" w:rsidRDefault="0070521B" w:rsidP="0070521B">
      <w:pPr>
        <w:pStyle w:val="Heading1"/>
      </w:pPr>
      <w:bookmarkStart w:id="206" w:name="_Toc485228497"/>
      <w:r>
        <w:lastRenderedPageBreak/>
        <w:t>Woche 13</w:t>
      </w:r>
      <w:bookmarkEnd w:id="206"/>
    </w:p>
    <w:p w:rsidR="0070521B" w:rsidRDefault="003D4A9A" w:rsidP="003D4A9A">
      <w:pPr>
        <w:pStyle w:val="Heading2"/>
      </w:pPr>
      <w:bookmarkStart w:id="207" w:name="_Toc485228498"/>
      <w:r>
        <w:t>Netzwerkprotokoll</w:t>
      </w:r>
      <w:bookmarkEnd w:id="207"/>
    </w:p>
    <w:p w:rsidR="003D4A9A" w:rsidRDefault="00F229B2" w:rsidP="00AF65CF">
      <w:r>
        <w:rPr>
          <w:noProof/>
          <w:lang w:eastAsia="de-CH"/>
        </w:rPr>
        <w:drawing>
          <wp:inline distT="0" distB="0" distL="0" distR="0" wp14:anchorId="6427D2C8" wp14:editId="5876F559">
            <wp:extent cx="5760720" cy="2180590"/>
            <wp:effectExtent l="0" t="0" r="0" b="0"/>
            <wp:docPr id="340" name="Picture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8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4A9A" w:rsidRDefault="003D4A9A" w:rsidP="003D4A9A">
      <w:pPr>
        <w:pStyle w:val="Heading2"/>
      </w:pPr>
      <w:bookmarkStart w:id="208" w:name="_Toc485228499"/>
      <w:r>
        <w:t>TCP und UDP</w:t>
      </w:r>
      <w:bookmarkEnd w:id="208"/>
    </w:p>
    <w:p w:rsidR="003D4A9A" w:rsidRDefault="00F229B2" w:rsidP="00AF65CF">
      <w:r>
        <w:rPr>
          <w:noProof/>
          <w:lang w:eastAsia="de-CH"/>
        </w:rPr>
        <w:drawing>
          <wp:inline distT="0" distB="0" distL="0" distR="0" wp14:anchorId="128A25B9" wp14:editId="3F7258C9">
            <wp:extent cx="5760720" cy="2613660"/>
            <wp:effectExtent l="0" t="0" r="0" b="0"/>
            <wp:docPr id="341" name="Picture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1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29B2" w:rsidRDefault="00F229B2" w:rsidP="00AF65CF">
      <w:r>
        <w:rPr>
          <w:noProof/>
          <w:lang w:eastAsia="de-CH"/>
        </w:rPr>
        <w:drawing>
          <wp:inline distT="0" distB="0" distL="0" distR="0" wp14:anchorId="23818704" wp14:editId="244ADF57">
            <wp:extent cx="5760720" cy="1409700"/>
            <wp:effectExtent l="0" t="0" r="0" b="0"/>
            <wp:docPr id="342" name="Picture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4A9A" w:rsidRDefault="003D4A9A" w:rsidP="003D4A9A">
      <w:pPr>
        <w:pStyle w:val="Heading2"/>
      </w:pPr>
      <w:bookmarkStart w:id="209" w:name="_Toc485228500"/>
      <w:r>
        <w:t>Schichtenstruktur der Socketschnittstelle</w:t>
      </w:r>
      <w:bookmarkEnd w:id="209"/>
    </w:p>
    <w:p w:rsidR="003D4A9A" w:rsidRDefault="009F7987" w:rsidP="00AF65CF">
      <w:r>
        <w:rPr>
          <w:noProof/>
          <w:lang w:eastAsia="de-CH"/>
        </w:rPr>
        <w:drawing>
          <wp:inline distT="0" distB="0" distL="0" distR="0" wp14:anchorId="7087FFC3" wp14:editId="3BEE2A0A">
            <wp:extent cx="2825087" cy="1527452"/>
            <wp:effectExtent l="0" t="0" r="0" b="0"/>
            <wp:docPr id="343" name="Picture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2842691" cy="153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4A9A" w:rsidRDefault="003D4A9A" w:rsidP="003D4A9A">
      <w:pPr>
        <w:pStyle w:val="Heading2"/>
      </w:pPr>
      <w:bookmarkStart w:id="210" w:name="_Toc485228501"/>
      <w:r>
        <w:lastRenderedPageBreak/>
        <w:t>Prozesszugang zu Sockets</w:t>
      </w:r>
      <w:bookmarkEnd w:id="210"/>
    </w:p>
    <w:p w:rsidR="003D4A9A" w:rsidRDefault="00137D56" w:rsidP="00AF65CF">
      <w:r>
        <w:rPr>
          <w:noProof/>
          <w:lang w:eastAsia="de-CH"/>
        </w:rPr>
        <w:drawing>
          <wp:inline distT="0" distB="0" distL="0" distR="0" wp14:anchorId="0910F424" wp14:editId="0E1B10B3">
            <wp:extent cx="5760720" cy="2607945"/>
            <wp:effectExtent l="0" t="0" r="0" b="1905"/>
            <wp:docPr id="344" name="Picture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0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4A9A" w:rsidRDefault="003D4A9A" w:rsidP="003D4A9A">
      <w:pPr>
        <w:pStyle w:val="Heading2"/>
      </w:pPr>
      <w:bookmarkStart w:id="211" w:name="_Toc485228502"/>
      <w:r>
        <w:t>Socket</w:t>
      </w:r>
      <w:bookmarkEnd w:id="211"/>
    </w:p>
    <w:p w:rsidR="003D4A9A" w:rsidRDefault="00137D56" w:rsidP="00AF65CF">
      <w:r>
        <w:rPr>
          <w:noProof/>
          <w:lang w:eastAsia="de-CH"/>
        </w:rPr>
        <w:drawing>
          <wp:inline distT="0" distB="0" distL="0" distR="0" wp14:anchorId="706871B9" wp14:editId="50FDC157">
            <wp:extent cx="5760720" cy="2841625"/>
            <wp:effectExtent l="0" t="0" r="0" b="0"/>
            <wp:docPr id="345" name="Picture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4A9A" w:rsidRDefault="003D4A9A" w:rsidP="00BC330C">
      <w:pPr>
        <w:pStyle w:val="Heading2"/>
      </w:pPr>
      <w:bookmarkStart w:id="212" w:name="_Toc485228503"/>
      <w:r>
        <w:t>Basiskonzepte der Socketschnittstelle</w:t>
      </w:r>
      <w:bookmarkEnd w:id="212"/>
    </w:p>
    <w:p w:rsidR="003D4A9A" w:rsidRDefault="00233D86" w:rsidP="00AF65CF">
      <w:r>
        <w:rPr>
          <w:noProof/>
          <w:lang w:eastAsia="de-CH"/>
        </w:rPr>
        <w:drawing>
          <wp:inline distT="0" distB="0" distL="0" distR="0" wp14:anchorId="3F4B23C2" wp14:editId="72784E9A">
            <wp:extent cx="5760720" cy="1851660"/>
            <wp:effectExtent l="0" t="0" r="0" b="0"/>
            <wp:docPr id="346" name="Picture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5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30C" w:rsidRDefault="00BC330C" w:rsidP="00BC330C">
      <w:pPr>
        <w:pStyle w:val="Heading2"/>
      </w:pPr>
      <w:bookmarkStart w:id="213" w:name="_Toc485228504"/>
      <w:r>
        <w:lastRenderedPageBreak/>
        <w:t>Internetsockets</w:t>
      </w:r>
      <w:bookmarkEnd w:id="213"/>
    </w:p>
    <w:p w:rsidR="00BC330C" w:rsidRDefault="00B82FC1" w:rsidP="00AF65CF">
      <w:r>
        <w:rPr>
          <w:noProof/>
          <w:lang w:eastAsia="de-CH"/>
        </w:rPr>
        <w:drawing>
          <wp:inline distT="0" distB="0" distL="0" distR="0" wp14:anchorId="46C5205D" wp14:editId="17F4EB61">
            <wp:extent cx="5760720" cy="1978025"/>
            <wp:effectExtent l="0" t="0" r="0" b="3175"/>
            <wp:docPr id="347" name="Picture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7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4A9A" w:rsidRDefault="00BC330C" w:rsidP="007A1C11">
      <w:pPr>
        <w:pStyle w:val="Heading2"/>
      </w:pPr>
      <w:bookmarkStart w:id="214" w:name="_Toc485228505"/>
      <w:r>
        <w:t>Ablauf einer Streamsocketkommunikation</w:t>
      </w:r>
      <w:bookmarkEnd w:id="214"/>
    </w:p>
    <w:p w:rsidR="00BC330C" w:rsidRDefault="00C02703" w:rsidP="00AF65CF">
      <w:r>
        <w:rPr>
          <w:noProof/>
          <w:lang w:eastAsia="de-CH"/>
        </w:rPr>
        <w:drawing>
          <wp:inline distT="0" distB="0" distL="0" distR="0" wp14:anchorId="784EE153" wp14:editId="573F89C0">
            <wp:extent cx="5760720" cy="2891790"/>
            <wp:effectExtent l="0" t="0" r="0" b="3810"/>
            <wp:docPr id="348" name="Picture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9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4A9A" w:rsidRDefault="00BC330C" w:rsidP="007A1C11">
      <w:pPr>
        <w:pStyle w:val="Heading2"/>
      </w:pPr>
      <w:bookmarkStart w:id="215" w:name="_Toc485228506"/>
      <w:r>
        <w:t>Ablauf einer Datagrammsocketkommunikation</w:t>
      </w:r>
      <w:bookmarkEnd w:id="215"/>
    </w:p>
    <w:p w:rsidR="00BC330C" w:rsidRDefault="008A7256" w:rsidP="00AF65CF">
      <w:r>
        <w:rPr>
          <w:noProof/>
          <w:lang w:eastAsia="de-CH"/>
        </w:rPr>
        <w:drawing>
          <wp:inline distT="0" distB="0" distL="0" distR="0" wp14:anchorId="0829B8A5" wp14:editId="5395682F">
            <wp:extent cx="5760720" cy="1748790"/>
            <wp:effectExtent l="0" t="0" r="0" b="3810"/>
            <wp:docPr id="349" name="Picture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4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30C" w:rsidRDefault="00BC330C" w:rsidP="007A1C11">
      <w:pPr>
        <w:pStyle w:val="Heading2"/>
      </w:pPr>
      <w:bookmarkStart w:id="216" w:name="_Toc485228507"/>
      <w:r>
        <w:lastRenderedPageBreak/>
        <w:t>Unix-Sockets</w:t>
      </w:r>
      <w:bookmarkEnd w:id="216"/>
    </w:p>
    <w:p w:rsidR="00BC330C" w:rsidRDefault="009D2F7A" w:rsidP="00AF65CF">
      <w:r>
        <w:rPr>
          <w:noProof/>
          <w:lang w:eastAsia="de-CH"/>
        </w:rPr>
        <w:drawing>
          <wp:inline distT="0" distB="0" distL="0" distR="0" wp14:anchorId="49C7515C" wp14:editId="3FD2F172">
            <wp:extent cx="5760720" cy="1367790"/>
            <wp:effectExtent l="0" t="0" r="0" b="3810"/>
            <wp:docPr id="350" name="Picture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6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30C" w:rsidRDefault="00BC330C" w:rsidP="007A1C11">
      <w:pPr>
        <w:pStyle w:val="Heading2"/>
      </w:pPr>
      <w:bookmarkStart w:id="217" w:name="_Toc485228508"/>
      <w:r>
        <w:t>Erstellen einer Socketverbindung</w:t>
      </w:r>
      <w:bookmarkEnd w:id="217"/>
    </w:p>
    <w:p w:rsidR="00BC330C" w:rsidRDefault="00950A5C" w:rsidP="00AF65CF">
      <w:r>
        <w:rPr>
          <w:noProof/>
          <w:lang w:eastAsia="de-CH"/>
        </w:rPr>
        <w:drawing>
          <wp:inline distT="0" distB="0" distL="0" distR="0" wp14:anchorId="4752B20B" wp14:editId="28A7E2C1">
            <wp:extent cx="5760720" cy="2675890"/>
            <wp:effectExtent l="0" t="0" r="0" b="0"/>
            <wp:docPr id="351" name="Picture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7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30C" w:rsidRDefault="00BC330C" w:rsidP="007A1C11">
      <w:pPr>
        <w:pStyle w:val="Heading2"/>
      </w:pPr>
      <w:bookmarkStart w:id="218" w:name="_Toc485228509"/>
      <w:r>
        <w:t>Clientprogrammierung</w:t>
      </w:r>
      <w:bookmarkEnd w:id="218"/>
    </w:p>
    <w:p w:rsidR="00BC330C" w:rsidRDefault="00950A5C" w:rsidP="00AF65CF">
      <w:r>
        <w:rPr>
          <w:noProof/>
          <w:lang w:eastAsia="de-CH"/>
        </w:rPr>
        <w:drawing>
          <wp:inline distT="0" distB="0" distL="0" distR="0" wp14:anchorId="776F31A1" wp14:editId="7C3C486A">
            <wp:extent cx="5760720" cy="1745615"/>
            <wp:effectExtent l="0" t="0" r="0" b="6985"/>
            <wp:docPr id="352" name="Picture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4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30C" w:rsidRDefault="00BC330C" w:rsidP="007A1C11">
      <w:pPr>
        <w:pStyle w:val="Heading2"/>
      </w:pPr>
      <w:bookmarkStart w:id="219" w:name="_Toc485228510"/>
      <w:r>
        <w:lastRenderedPageBreak/>
        <w:t>Clientprogrammierung mit socket()</w:t>
      </w:r>
      <w:bookmarkEnd w:id="219"/>
    </w:p>
    <w:p w:rsidR="00BC330C" w:rsidRDefault="001A5FA0" w:rsidP="00AF65CF">
      <w:r>
        <w:rPr>
          <w:noProof/>
          <w:lang w:eastAsia="de-CH"/>
        </w:rPr>
        <w:drawing>
          <wp:inline distT="0" distB="0" distL="0" distR="0" wp14:anchorId="1955C6FA" wp14:editId="151BD785">
            <wp:extent cx="5760720" cy="2985135"/>
            <wp:effectExtent l="0" t="0" r="0" b="5715"/>
            <wp:docPr id="353" name="Picture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8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30C" w:rsidRDefault="00BC330C" w:rsidP="007A1C11">
      <w:pPr>
        <w:pStyle w:val="Heading2"/>
      </w:pPr>
      <w:bookmarkStart w:id="220" w:name="_Toc485228511"/>
      <w:r>
        <w:t>Clientprogrammierung mit connect()</w:t>
      </w:r>
      <w:bookmarkEnd w:id="220"/>
    </w:p>
    <w:p w:rsidR="00BC330C" w:rsidRDefault="001A5FA0" w:rsidP="00AF65CF">
      <w:r>
        <w:rPr>
          <w:noProof/>
          <w:lang w:eastAsia="de-CH"/>
        </w:rPr>
        <w:drawing>
          <wp:inline distT="0" distB="0" distL="0" distR="0" wp14:anchorId="0AD8BAB9" wp14:editId="409C9215">
            <wp:extent cx="5760720" cy="2819400"/>
            <wp:effectExtent l="0" t="0" r="0" b="0"/>
            <wp:docPr id="354" name="Picture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30C" w:rsidRDefault="00BC330C" w:rsidP="007A1C11">
      <w:pPr>
        <w:pStyle w:val="Heading2"/>
      </w:pPr>
      <w:bookmarkStart w:id="221" w:name="_Toc485228512"/>
      <w:r>
        <w:t>Clientprogrammierung</w:t>
      </w:r>
      <w:bookmarkEnd w:id="221"/>
    </w:p>
    <w:p w:rsidR="00BC330C" w:rsidRDefault="0020293A" w:rsidP="00AF65CF">
      <w:r>
        <w:rPr>
          <w:noProof/>
          <w:lang w:eastAsia="de-CH"/>
        </w:rPr>
        <w:drawing>
          <wp:inline distT="0" distB="0" distL="0" distR="0" wp14:anchorId="194B108F" wp14:editId="4B86956C">
            <wp:extent cx="5760720" cy="1153160"/>
            <wp:effectExtent l="0" t="0" r="0" b="8890"/>
            <wp:docPr id="355" name="Picture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5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30C" w:rsidRDefault="00BC330C" w:rsidP="007A1C11">
      <w:pPr>
        <w:pStyle w:val="Heading2"/>
      </w:pPr>
      <w:bookmarkStart w:id="222" w:name="_Toc485228513"/>
      <w:r>
        <w:lastRenderedPageBreak/>
        <w:t>Clientprogrammierung mit send() und recv() (TCP)</w:t>
      </w:r>
      <w:bookmarkEnd w:id="222"/>
    </w:p>
    <w:p w:rsidR="00BC330C" w:rsidRDefault="00930F41" w:rsidP="00AF65CF">
      <w:r>
        <w:rPr>
          <w:noProof/>
          <w:lang w:eastAsia="de-CH"/>
        </w:rPr>
        <w:drawing>
          <wp:inline distT="0" distB="0" distL="0" distR="0" wp14:anchorId="4DACE20F" wp14:editId="501932FF">
            <wp:extent cx="5760720" cy="2459990"/>
            <wp:effectExtent l="0" t="0" r="0" b="0"/>
            <wp:docPr id="356" name="Picture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5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1375" w:rsidRDefault="00FB1375" w:rsidP="00AF65CF">
      <w:r>
        <w:rPr>
          <w:noProof/>
          <w:lang w:eastAsia="de-CH"/>
        </w:rPr>
        <w:drawing>
          <wp:inline distT="0" distB="0" distL="0" distR="0" wp14:anchorId="7DB25449" wp14:editId="705D0031">
            <wp:extent cx="5760720" cy="2284730"/>
            <wp:effectExtent l="0" t="0" r="0" b="1270"/>
            <wp:docPr id="357" name="Picture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8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F15" w:rsidRDefault="003E5F15" w:rsidP="007A1C11">
      <w:pPr>
        <w:pStyle w:val="Heading2"/>
      </w:pPr>
      <w:bookmarkStart w:id="223" w:name="_Toc485228514"/>
      <w:r>
        <w:t>Clientprogrammierung mit sendto() und recvfrom() (UDP)</w:t>
      </w:r>
      <w:bookmarkEnd w:id="223"/>
    </w:p>
    <w:p w:rsidR="003E5F15" w:rsidRDefault="004B3A67" w:rsidP="00AF65CF">
      <w:r>
        <w:rPr>
          <w:noProof/>
          <w:lang w:eastAsia="de-CH"/>
        </w:rPr>
        <w:drawing>
          <wp:inline distT="0" distB="0" distL="0" distR="0" wp14:anchorId="187C1EF2" wp14:editId="1DBA8A6D">
            <wp:extent cx="5760720" cy="2985135"/>
            <wp:effectExtent l="0" t="0" r="0" b="5715"/>
            <wp:docPr id="358" name="Picture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8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4A9A" w:rsidRDefault="007A1C11" w:rsidP="007A1C11">
      <w:pPr>
        <w:pStyle w:val="Heading2"/>
      </w:pPr>
      <w:bookmarkStart w:id="224" w:name="_Toc485228515"/>
      <w:r>
        <w:lastRenderedPageBreak/>
        <w:t>Clientprogrammierung mit close()</w:t>
      </w:r>
      <w:bookmarkEnd w:id="224"/>
    </w:p>
    <w:p w:rsidR="007A1C11" w:rsidRDefault="00E73CA1" w:rsidP="007A1C11">
      <w:pPr>
        <w:tabs>
          <w:tab w:val="left" w:pos="505"/>
        </w:tabs>
      </w:pPr>
      <w:r>
        <w:rPr>
          <w:noProof/>
          <w:lang w:eastAsia="de-CH"/>
        </w:rPr>
        <w:drawing>
          <wp:inline distT="0" distB="0" distL="0" distR="0" wp14:anchorId="43AAEEDB" wp14:editId="70FB2569">
            <wp:extent cx="5760720" cy="1069340"/>
            <wp:effectExtent l="0" t="0" r="0" b="0"/>
            <wp:docPr id="360" name="Picture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6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1C11" w:rsidRDefault="007A1C11" w:rsidP="007A1C11">
      <w:pPr>
        <w:pStyle w:val="Heading2"/>
      </w:pPr>
      <w:bookmarkStart w:id="225" w:name="_Toc485228516"/>
      <w:r>
        <w:t>Serverprogrammierung</w:t>
      </w:r>
      <w:bookmarkEnd w:id="225"/>
    </w:p>
    <w:p w:rsidR="007A1C11" w:rsidRDefault="00E964B1" w:rsidP="007A1C11">
      <w:pPr>
        <w:tabs>
          <w:tab w:val="left" w:pos="505"/>
        </w:tabs>
      </w:pPr>
      <w:r>
        <w:rPr>
          <w:noProof/>
          <w:lang w:eastAsia="de-CH"/>
        </w:rPr>
        <w:drawing>
          <wp:inline distT="0" distB="0" distL="0" distR="0" wp14:anchorId="1BAC6392" wp14:editId="279FC804">
            <wp:extent cx="5760720" cy="1394460"/>
            <wp:effectExtent l="0" t="0" r="0" b="0"/>
            <wp:docPr id="361" name="Picture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9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7A3C" w:rsidRDefault="000D7A3C" w:rsidP="00047129">
      <w:pPr>
        <w:pStyle w:val="Heading2"/>
      </w:pPr>
      <w:bookmarkStart w:id="226" w:name="_Toc485228517"/>
      <w:r>
        <w:t>Serverprogrammierung mit bind()</w:t>
      </w:r>
      <w:bookmarkEnd w:id="226"/>
    </w:p>
    <w:p w:rsidR="000D7A3C" w:rsidRDefault="007C2107" w:rsidP="007A1C11">
      <w:pPr>
        <w:tabs>
          <w:tab w:val="left" w:pos="505"/>
        </w:tabs>
      </w:pPr>
      <w:r>
        <w:rPr>
          <w:noProof/>
          <w:lang w:eastAsia="de-CH"/>
        </w:rPr>
        <w:drawing>
          <wp:inline distT="0" distB="0" distL="0" distR="0" wp14:anchorId="67B99D2B" wp14:editId="7AD5E576">
            <wp:extent cx="5760720" cy="2703195"/>
            <wp:effectExtent l="0" t="0" r="0" b="1905"/>
            <wp:docPr id="362" name="Picture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8A2" w:rsidRDefault="00D268A2" w:rsidP="007A1C11">
      <w:pPr>
        <w:tabs>
          <w:tab w:val="left" w:pos="505"/>
        </w:tabs>
      </w:pPr>
      <w:r>
        <w:rPr>
          <w:noProof/>
          <w:lang w:eastAsia="de-CH"/>
        </w:rPr>
        <w:drawing>
          <wp:inline distT="0" distB="0" distL="0" distR="0" wp14:anchorId="1300E467" wp14:editId="7E55320D">
            <wp:extent cx="5760720" cy="1287145"/>
            <wp:effectExtent l="0" t="0" r="0" b="8255"/>
            <wp:docPr id="363" name="Picture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8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7A3C" w:rsidRDefault="000D7A3C" w:rsidP="00047129">
      <w:pPr>
        <w:pStyle w:val="Heading2"/>
      </w:pPr>
      <w:bookmarkStart w:id="227" w:name="_Toc485228518"/>
      <w:r>
        <w:lastRenderedPageBreak/>
        <w:t>Serverprogrammierung mit listen()</w:t>
      </w:r>
      <w:bookmarkEnd w:id="227"/>
    </w:p>
    <w:p w:rsidR="000D7A3C" w:rsidRDefault="00853E2C" w:rsidP="007A1C11">
      <w:pPr>
        <w:tabs>
          <w:tab w:val="left" w:pos="505"/>
        </w:tabs>
      </w:pPr>
      <w:r>
        <w:rPr>
          <w:noProof/>
          <w:lang w:eastAsia="de-CH"/>
        </w:rPr>
        <w:drawing>
          <wp:inline distT="0" distB="0" distL="0" distR="0" wp14:anchorId="09AC9798" wp14:editId="314E6990">
            <wp:extent cx="5760720" cy="2078355"/>
            <wp:effectExtent l="0" t="0" r="0" b="0"/>
            <wp:docPr id="364" name="Picture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7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7A3C" w:rsidRDefault="000D7A3C" w:rsidP="00047129">
      <w:pPr>
        <w:pStyle w:val="Heading2"/>
      </w:pPr>
      <w:bookmarkStart w:id="228" w:name="_Toc485228519"/>
      <w:r>
        <w:t>Serverprogrammierung mit accept()</w:t>
      </w:r>
      <w:bookmarkEnd w:id="228"/>
    </w:p>
    <w:p w:rsidR="00BA0CCA" w:rsidRDefault="00853E2C" w:rsidP="007A1C11">
      <w:pPr>
        <w:tabs>
          <w:tab w:val="left" w:pos="505"/>
        </w:tabs>
      </w:pPr>
      <w:r>
        <w:rPr>
          <w:noProof/>
          <w:lang w:eastAsia="de-CH"/>
        </w:rPr>
        <w:drawing>
          <wp:inline distT="0" distB="0" distL="0" distR="0" wp14:anchorId="70EAED4B" wp14:editId="66C0DEB2">
            <wp:extent cx="5760720" cy="3032760"/>
            <wp:effectExtent l="0" t="0" r="0" b="0"/>
            <wp:docPr id="365" name="Picture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3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0CCA" w:rsidRDefault="00BA0CCA">
      <w:pPr>
        <w:jc w:val="left"/>
      </w:pPr>
      <w:r>
        <w:br w:type="page"/>
      </w:r>
    </w:p>
    <w:p w:rsidR="000D7A3C" w:rsidRDefault="000D7A3C" w:rsidP="00047129">
      <w:pPr>
        <w:pStyle w:val="Heading2"/>
      </w:pPr>
      <w:bookmarkStart w:id="229" w:name="_Toc485228520"/>
      <w:r>
        <w:lastRenderedPageBreak/>
        <w:t>Beispiel Black Jack Server</w:t>
      </w:r>
      <w:bookmarkEnd w:id="229"/>
    </w:p>
    <w:p w:rsidR="000D7A3C" w:rsidRDefault="00BA0CCA" w:rsidP="007A1C11">
      <w:pPr>
        <w:tabs>
          <w:tab w:val="left" w:pos="505"/>
        </w:tabs>
      </w:pPr>
      <w:r>
        <w:rPr>
          <w:noProof/>
          <w:lang w:eastAsia="de-CH"/>
        </w:rPr>
        <w:drawing>
          <wp:inline distT="0" distB="0" distL="0" distR="0" wp14:anchorId="7E2F7925" wp14:editId="262B44DD">
            <wp:extent cx="5527344" cy="2879434"/>
            <wp:effectExtent l="0" t="0" r="0" b="0"/>
            <wp:docPr id="366" name="Picture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530936" cy="288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1B9A" w:rsidRDefault="002F1B9A" w:rsidP="007A1C11">
      <w:pPr>
        <w:tabs>
          <w:tab w:val="left" w:pos="505"/>
        </w:tabs>
      </w:pPr>
      <w:r>
        <w:rPr>
          <w:noProof/>
          <w:lang w:eastAsia="de-CH"/>
        </w:rPr>
        <w:drawing>
          <wp:inline distT="0" distB="0" distL="0" distR="0" wp14:anchorId="5F491AC6" wp14:editId="6574F75A">
            <wp:extent cx="5554639" cy="2804260"/>
            <wp:effectExtent l="0" t="0" r="8255" b="0"/>
            <wp:docPr id="367" name="Picture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565788" cy="2809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451D" w:rsidRDefault="00A4451D" w:rsidP="007A1C11">
      <w:pPr>
        <w:tabs>
          <w:tab w:val="left" w:pos="505"/>
        </w:tabs>
      </w:pPr>
      <w:r>
        <w:rPr>
          <w:noProof/>
          <w:lang w:eastAsia="de-CH"/>
        </w:rPr>
        <w:drawing>
          <wp:inline distT="0" distB="0" distL="0" distR="0" wp14:anchorId="22337302" wp14:editId="00A320D5">
            <wp:extent cx="5602406" cy="2687574"/>
            <wp:effectExtent l="0" t="0" r="0" b="0"/>
            <wp:docPr id="368" name="Picture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610078" cy="2691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6F0B" w:rsidRDefault="00586F0B" w:rsidP="007A1C11">
      <w:pPr>
        <w:tabs>
          <w:tab w:val="left" w:pos="505"/>
        </w:tabs>
      </w:pPr>
      <w:r>
        <w:rPr>
          <w:noProof/>
          <w:lang w:eastAsia="de-CH"/>
        </w:rPr>
        <w:lastRenderedPageBreak/>
        <w:drawing>
          <wp:inline distT="0" distB="0" distL="0" distR="0" wp14:anchorId="4B9C28F7" wp14:editId="5332DEF4">
            <wp:extent cx="5288508" cy="2514257"/>
            <wp:effectExtent l="0" t="0" r="7620" b="635"/>
            <wp:docPr id="369" name="Picture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309229" cy="2524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33A0" w:rsidRDefault="00B833A0" w:rsidP="007A1C11">
      <w:pPr>
        <w:tabs>
          <w:tab w:val="left" w:pos="505"/>
        </w:tabs>
      </w:pPr>
      <w:r>
        <w:rPr>
          <w:noProof/>
          <w:lang w:eastAsia="de-CH"/>
        </w:rPr>
        <w:drawing>
          <wp:inline distT="0" distB="0" distL="0" distR="0" wp14:anchorId="2F5C8878" wp14:editId="2D0B2A04">
            <wp:extent cx="5329451" cy="1633731"/>
            <wp:effectExtent l="0" t="0" r="5080" b="5080"/>
            <wp:docPr id="370" name="Picture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379713" cy="1649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6691" w:rsidRDefault="008B6691" w:rsidP="007A1C11">
      <w:pPr>
        <w:tabs>
          <w:tab w:val="left" w:pos="505"/>
        </w:tabs>
      </w:pPr>
      <w:r>
        <w:rPr>
          <w:noProof/>
          <w:lang w:eastAsia="de-CH"/>
        </w:rPr>
        <w:drawing>
          <wp:inline distT="0" distB="0" distL="0" distR="0" wp14:anchorId="61126B10" wp14:editId="348DDB00">
            <wp:extent cx="5349923" cy="2339413"/>
            <wp:effectExtent l="0" t="0" r="3175" b="3810"/>
            <wp:docPr id="371" name="Picture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378368" cy="2351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9B2" w:rsidRDefault="009809B2" w:rsidP="007A1C11">
      <w:pPr>
        <w:tabs>
          <w:tab w:val="left" w:pos="505"/>
        </w:tabs>
      </w:pPr>
      <w:r>
        <w:rPr>
          <w:noProof/>
          <w:lang w:eastAsia="de-CH"/>
        </w:rPr>
        <w:drawing>
          <wp:inline distT="0" distB="0" distL="0" distR="0" wp14:anchorId="5A0EE31E" wp14:editId="72372BDB">
            <wp:extent cx="5370195" cy="2123334"/>
            <wp:effectExtent l="0" t="0" r="1905" b="0"/>
            <wp:docPr id="372" name="Picture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404458" cy="2136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72BD" w:rsidRDefault="008A72BD" w:rsidP="007A1C11">
      <w:pPr>
        <w:tabs>
          <w:tab w:val="left" w:pos="505"/>
        </w:tabs>
      </w:pPr>
      <w:r>
        <w:rPr>
          <w:noProof/>
          <w:lang w:eastAsia="de-CH"/>
        </w:rPr>
        <w:lastRenderedPageBreak/>
        <w:drawing>
          <wp:inline distT="0" distB="0" distL="0" distR="0" wp14:anchorId="2F48195F" wp14:editId="1D1B0528">
            <wp:extent cx="5760720" cy="2272665"/>
            <wp:effectExtent l="0" t="0" r="0" b="0"/>
            <wp:docPr id="373" name="Picture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7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08B" w:rsidRDefault="00D16128" w:rsidP="007A1C11">
      <w:pPr>
        <w:tabs>
          <w:tab w:val="left" w:pos="505"/>
        </w:tabs>
      </w:pPr>
      <w:r>
        <w:rPr>
          <w:noProof/>
          <w:lang w:eastAsia="de-CH"/>
        </w:rPr>
        <w:drawing>
          <wp:inline distT="0" distB="0" distL="0" distR="0" wp14:anchorId="61DCD5A7" wp14:editId="7732887C">
            <wp:extent cx="5760720" cy="2294255"/>
            <wp:effectExtent l="0" t="0" r="0" b="0"/>
            <wp:docPr id="374" name="Picture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9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08B" w:rsidRDefault="005B208B">
      <w:pPr>
        <w:jc w:val="left"/>
      </w:pPr>
      <w:r>
        <w:br w:type="page"/>
      </w:r>
    </w:p>
    <w:p w:rsidR="000D7A3C" w:rsidRDefault="000D7A3C" w:rsidP="00047129">
      <w:pPr>
        <w:pStyle w:val="Heading2"/>
      </w:pPr>
      <w:bookmarkStart w:id="230" w:name="_Toc485228521"/>
      <w:r>
        <w:lastRenderedPageBreak/>
        <w:t>Beispiel Black Jack Client</w:t>
      </w:r>
      <w:bookmarkEnd w:id="230"/>
    </w:p>
    <w:p w:rsidR="003D4A9A" w:rsidRDefault="008A7CAB" w:rsidP="00AF65CF">
      <w:r>
        <w:rPr>
          <w:noProof/>
          <w:lang w:eastAsia="de-CH"/>
        </w:rPr>
        <w:drawing>
          <wp:inline distT="0" distB="0" distL="0" distR="0" wp14:anchorId="46D0D66B" wp14:editId="3D3E1076">
            <wp:extent cx="5760720" cy="2251075"/>
            <wp:effectExtent l="0" t="0" r="0" b="0"/>
            <wp:docPr id="375" name="Picture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5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4A9A" w:rsidRDefault="005B208B" w:rsidP="00AF65CF">
      <w:r>
        <w:rPr>
          <w:noProof/>
          <w:lang w:eastAsia="de-CH"/>
        </w:rPr>
        <w:drawing>
          <wp:inline distT="0" distB="0" distL="0" distR="0" wp14:anchorId="6DD8238E" wp14:editId="2E7F747E">
            <wp:extent cx="5760720" cy="2841625"/>
            <wp:effectExtent l="0" t="0" r="0" b="0"/>
            <wp:docPr id="376" name="Picture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004D" w:rsidRDefault="00CD004D" w:rsidP="00AF65CF">
      <w:r>
        <w:rPr>
          <w:noProof/>
          <w:lang w:eastAsia="de-CH"/>
        </w:rPr>
        <w:drawing>
          <wp:inline distT="0" distB="0" distL="0" distR="0" wp14:anchorId="4582EBD5" wp14:editId="0D01539F">
            <wp:extent cx="5760720" cy="2022475"/>
            <wp:effectExtent l="0" t="0" r="0" b="0"/>
            <wp:docPr id="377" name="Picture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2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AF8" w:rsidRDefault="00E31AF8" w:rsidP="00AF65CF">
      <w:r>
        <w:rPr>
          <w:noProof/>
          <w:lang w:eastAsia="de-CH"/>
        </w:rPr>
        <w:lastRenderedPageBreak/>
        <w:drawing>
          <wp:inline distT="0" distB="0" distL="0" distR="0" wp14:anchorId="36AECF5C" wp14:editId="1AAD994A">
            <wp:extent cx="5760720" cy="2546985"/>
            <wp:effectExtent l="0" t="0" r="0" b="5715"/>
            <wp:docPr id="378" name="Picture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4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1E7" w:rsidRDefault="00D241E7" w:rsidP="00AF65CF">
      <w:r>
        <w:rPr>
          <w:noProof/>
          <w:lang w:eastAsia="de-CH"/>
        </w:rPr>
        <w:drawing>
          <wp:inline distT="0" distB="0" distL="0" distR="0" wp14:anchorId="78237743" wp14:editId="3D35B180">
            <wp:extent cx="5760720" cy="2396490"/>
            <wp:effectExtent l="0" t="0" r="0" b="3810"/>
            <wp:docPr id="379" name="Picture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9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1E7" w:rsidRDefault="00146B57" w:rsidP="00AF65CF">
      <w:r>
        <w:rPr>
          <w:noProof/>
          <w:lang w:eastAsia="de-CH"/>
        </w:rPr>
        <w:drawing>
          <wp:inline distT="0" distB="0" distL="0" distR="0" wp14:anchorId="5C8ACCD5" wp14:editId="507AD244">
            <wp:extent cx="5760720" cy="2977515"/>
            <wp:effectExtent l="0" t="0" r="0" b="0"/>
            <wp:docPr id="380" name="Picture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1E7" w:rsidRDefault="00603B00" w:rsidP="00AF65CF">
      <w:r>
        <w:rPr>
          <w:noProof/>
          <w:lang w:eastAsia="de-CH"/>
        </w:rPr>
        <w:lastRenderedPageBreak/>
        <w:drawing>
          <wp:inline distT="0" distB="0" distL="0" distR="0" wp14:anchorId="4A228E1E" wp14:editId="4F3C702B">
            <wp:extent cx="5760720" cy="3001010"/>
            <wp:effectExtent l="0" t="0" r="0" b="8890"/>
            <wp:docPr id="381" name="Picture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0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2451" w:rsidRDefault="00672451" w:rsidP="00AF65CF">
      <w:r>
        <w:rPr>
          <w:noProof/>
          <w:lang w:eastAsia="de-CH"/>
        </w:rPr>
        <w:drawing>
          <wp:inline distT="0" distB="0" distL="0" distR="0" wp14:anchorId="766B453D" wp14:editId="2DC88DBC">
            <wp:extent cx="5760720" cy="1278890"/>
            <wp:effectExtent l="0" t="0" r="0" b="0"/>
            <wp:docPr id="382" name="Picture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7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2451" w:rsidRDefault="00672451" w:rsidP="00AF65CF"/>
    <w:p w:rsidR="004E42EE" w:rsidRDefault="00260D3A" w:rsidP="004E42EE">
      <w:pPr>
        <w:pStyle w:val="Heading1"/>
      </w:pPr>
      <w:bookmarkStart w:id="231" w:name="_Toc485228522"/>
      <w:r>
        <w:lastRenderedPageBreak/>
        <w:t>Woche 14</w:t>
      </w:r>
      <w:bookmarkEnd w:id="231"/>
    </w:p>
    <w:p w:rsidR="004E42EE" w:rsidRDefault="00B502FB" w:rsidP="00260D3A">
      <w:pPr>
        <w:pStyle w:val="Heading2"/>
      </w:pPr>
      <w:bookmarkStart w:id="232" w:name="_Toc485228523"/>
      <w:r>
        <w:t>Vorbereitung: Prozesse und Pipes</w:t>
      </w:r>
      <w:bookmarkEnd w:id="232"/>
    </w:p>
    <w:p w:rsidR="00B502FB" w:rsidRDefault="00FA2C52" w:rsidP="00AF65CF">
      <w:r>
        <w:rPr>
          <w:noProof/>
          <w:lang w:eastAsia="de-CH"/>
        </w:rPr>
        <w:drawing>
          <wp:inline distT="0" distB="0" distL="0" distR="0" wp14:anchorId="4FFB6F02" wp14:editId="5A11A786">
            <wp:extent cx="5760720" cy="2453640"/>
            <wp:effectExtent l="0" t="0" r="0" b="3810"/>
            <wp:docPr id="359" name="Picture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5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02FB" w:rsidRDefault="00B502FB" w:rsidP="00260D3A">
      <w:pPr>
        <w:pStyle w:val="Heading2"/>
      </w:pPr>
      <w:bookmarkStart w:id="233" w:name="_Toc485228524"/>
      <w:r>
        <w:t>Vorbereitung: Signale</w:t>
      </w:r>
      <w:bookmarkEnd w:id="233"/>
    </w:p>
    <w:p w:rsidR="00B502FB" w:rsidRDefault="00145D19" w:rsidP="00AF65CF">
      <w:r>
        <w:rPr>
          <w:noProof/>
          <w:lang w:eastAsia="de-CH"/>
        </w:rPr>
        <w:drawing>
          <wp:inline distT="0" distB="0" distL="0" distR="0" wp14:anchorId="60F022C8" wp14:editId="306D1850">
            <wp:extent cx="5760720" cy="1210310"/>
            <wp:effectExtent l="0" t="0" r="0" b="8890"/>
            <wp:docPr id="383" name="Picture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1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02FB" w:rsidRDefault="00B502FB" w:rsidP="00260D3A">
      <w:pPr>
        <w:pStyle w:val="Heading2"/>
      </w:pPr>
      <w:bookmarkStart w:id="234" w:name="_Toc485228525"/>
      <w:r>
        <w:t>Vorbereitung: IPC</w:t>
      </w:r>
      <w:bookmarkEnd w:id="234"/>
    </w:p>
    <w:p w:rsidR="00B502FB" w:rsidRDefault="000D3A5F" w:rsidP="000D3A5F">
      <w:pPr>
        <w:tabs>
          <w:tab w:val="left" w:pos="927"/>
        </w:tabs>
      </w:pPr>
      <w:r>
        <w:rPr>
          <w:noProof/>
          <w:lang w:eastAsia="de-CH"/>
        </w:rPr>
        <w:drawing>
          <wp:inline distT="0" distB="0" distL="0" distR="0" wp14:anchorId="0A5D81D0" wp14:editId="603784BB">
            <wp:extent cx="5760720" cy="2425065"/>
            <wp:effectExtent l="0" t="0" r="0" b="0"/>
            <wp:docPr id="384" name="Picture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2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02FB" w:rsidRDefault="00B502FB" w:rsidP="00260D3A">
      <w:pPr>
        <w:pStyle w:val="Heading2"/>
      </w:pPr>
      <w:bookmarkStart w:id="235" w:name="_Toc485228526"/>
      <w:r>
        <w:lastRenderedPageBreak/>
        <w:t>Vorbereitung: Schlüssel für IPC Objekte</w:t>
      </w:r>
      <w:bookmarkEnd w:id="235"/>
    </w:p>
    <w:p w:rsidR="00B502FB" w:rsidRDefault="000D3A5F" w:rsidP="00AF65CF">
      <w:r>
        <w:rPr>
          <w:noProof/>
          <w:lang w:eastAsia="de-CH"/>
        </w:rPr>
        <w:drawing>
          <wp:inline distT="0" distB="0" distL="0" distR="0" wp14:anchorId="0F6098FF" wp14:editId="1D99526A">
            <wp:extent cx="5760720" cy="2465070"/>
            <wp:effectExtent l="0" t="0" r="0" b="0"/>
            <wp:docPr id="385" name="Picture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6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6886" w:rsidRDefault="00D46886" w:rsidP="00AF65CF">
      <w:r>
        <w:rPr>
          <w:noProof/>
          <w:lang w:eastAsia="de-CH"/>
        </w:rPr>
        <w:drawing>
          <wp:inline distT="0" distB="0" distL="0" distR="0" wp14:anchorId="60BC417C" wp14:editId="2ACACBDE">
            <wp:extent cx="5274934" cy="1932166"/>
            <wp:effectExtent l="0" t="0" r="2540" b="0"/>
            <wp:docPr id="386" name="Picture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282867" cy="1935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02FB" w:rsidRDefault="00B502FB" w:rsidP="00260D3A">
      <w:pPr>
        <w:pStyle w:val="Heading2"/>
      </w:pPr>
      <w:bookmarkStart w:id="236" w:name="_Toc485228527"/>
      <w:r>
        <w:t>Vorbereitung: Shared Memory</w:t>
      </w:r>
      <w:bookmarkEnd w:id="236"/>
    </w:p>
    <w:p w:rsidR="00B502FB" w:rsidRDefault="00BD4FD7" w:rsidP="00AF65CF">
      <w:r>
        <w:rPr>
          <w:noProof/>
          <w:lang w:eastAsia="de-CH"/>
        </w:rPr>
        <w:drawing>
          <wp:inline distT="0" distB="0" distL="0" distR="0" wp14:anchorId="1F097F58" wp14:editId="67557741">
            <wp:extent cx="5760720" cy="2673350"/>
            <wp:effectExtent l="0" t="0" r="0" b="0"/>
            <wp:docPr id="387" name="Picture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7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00FF" w:rsidRDefault="000800FF" w:rsidP="00AF65CF">
      <w:r>
        <w:rPr>
          <w:noProof/>
          <w:lang w:eastAsia="de-CH"/>
        </w:rPr>
        <w:drawing>
          <wp:inline distT="0" distB="0" distL="0" distR="0" wp14:anchorId="10DFD6AF" wp14:editId="1932FFE7">
            <wp:extent cx="5760720" cy="1221105"/>
            <wp:effectExtent l="0" t="0" r="0" b="0"/>
            <wp:docPr id="388" name="Picture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2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02FB" w:rsidRDefault="00B502FB" w:rsidP="00260D3A">
      <w:pPr>
        <w:pStyle w:val="Heading2"/>
      </w:pPr>
      <w:bookmarkStart w:id="237" w:name="_Toc485228528"/>
      <w:r>
        <w:lastRenderedPageBreak/>
        <w:t>Vorbereitung: Message Queue</w:t>
      </w:r>
      <w:bookmarkEnd w:id="237"/>
    </w:p>
    <w:p w:rsidR="00B502FB" w:rsidRDefault="000800FF" w:rsidP="00AF65CF">
      <w:r>
        <w:rPr>
          <w:noProof/>
          <w:lang w:eastAsia="de-CH"/>
        </w:rPr>
        <w:drawing>
          <wp:inline distT="0" distB="0" distL="0" distR="0" wp14:anchorId="0608D7C5" wp14:editId="228C4DCA">
            <wp:extent cx="5760720" cy="2855595"/>
            <wp:effectExtent l="0" t="0" r="0" b="1905"/>
            <wp:docPr id="389" name="Picture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5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15B8" w:rsidRDefault="002215B8" w:rsidP="00AF65CF">
      <w:r>
        <w:rPr>
          <w:noProof/>
          <w:lang w:eastAsia="de-CH"/>
        </w:rPr>
        <w:drawing>
          <wp:inline distT="0" distB="0" distL="0" distR="0" wp14:anchorId="551790E9" wp14:editId="2F1E7FB4">
            <wp:extent cx="5760720" cy="2406015"/>
            <wp:effectExtent l="0" t="0" r="0" b="0"/>
            <wp:docPr id="390" name="Picture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0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DDE" w:rsidRDefault="007B3DDE" w:rsidP="00AF65CF">
      <w:r>
        <w:rPr>
          <w:noProof/>
          <w:lang w:eastAsia="de-CH"/>
        </w:rPr>
        <w:drawing>
          <wp:inline distT="0" distB="0" distL="0" distR="0" wp14:anchorId="336D0364" wp14:editId="4871E497">
            <wp:extent cx="5760720" cy="2504440"/>
            <wp:effectExtent l="0" t="0" r="0" b="0"/>
            <wp:docPr id="391" name="Picture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0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02FB" w:rsidRDefault="00B502FB" w:rsidP="00260D3A">
      <w:pPr>
        <w:pStyle w:val="Heading2"/>
      </w:pPr>
      <w:bookmarkStart w:id="238" w:name="_Toc485228529"/>
      <w:r>
        <w:lastRenderedPageBreak/>
        <w:t>Vorbereitung: Semaphoren</w:t>
      </w:r>
      <w:bookmarkEnd w:id="238"/>
    </w:p>
    <w:p w:rsidR="00B502FB" w:rsidRDefault="000A69E2" w:rsidP="00AF65CF">
      <w:r>
        <w:rPr>
          <w:noProof/>
          <w:lang w:eastAsia="de-CH"/>
        </w:rPr>
        <w:drawing>
          <wp:inline distT="0" distB="0" distL="0" distR="0" wp14:anchorId="270F209F" wp14:editId="0E2D546C">
            <wp:extent cx="5760720" cy="2891790"/>
            <wp:effectExtent l="0" t="0" r="0" b="3810"/>
            <wp:docPr id="392" name="Picture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9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5F4E" w:rsidRDefault="00965F4E" w:rsidP="00AF65CF">
      <w:r>
        <w:rPr>
          <w:noProof/>
          <w:lang w:eastAsia="de-CH"/>
        </w:rPr>
        <w:drawing>
          <wp:inline distT="0" distB="0" distL="0" distR="0" wp14:anchorId="18F282EB" wp14:editId="3743F2F9">
            <wp:extent cx="5760720" cy="3063240"/>
            <wp:effectExtent l="0" t="0" r="0" b="3810"/>
            <wp:docPr id="393" name="Picture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02FB" w:rsidRDefault="00B502FB" w:rsidP="00260D3A">
      <w:pPr>
        <w:pStyle w:val="Heading2"/>
      </w:pPr>
      <w:bookmarkStart w:id="239" w:name="_Toc485228530"/>
      <w:r>
        <w:t>Vorbereitung: IPC</w:t>
      </w:r>
      <w:bookmarkEnd w:id="239"/>
    </w:p>
    <w:p w:rsidR="00B502FB" w:rsidRDefault="00B522DC" w:rsidP="00AF65CF">
      <w:r>
        <w:rPr>
          <w:noProof/>
          <w:lang w:eastAsia="de-CH"/>
        </w:rPr>
        <w:drawing>
          <wp:inline distT="0" distB="0" distL="0" distR="0" wp14:anchorId="7E644B72" wp14:editId="50A64307">
            <wp:extent cx="5128592" cy="2422400"/>
            <wp:effectExtent l="0" t="0" r="0" b="0"/>
            <wp:docPr id="394" name="Picture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143201" cy="242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02FB" w:rsidRDefault="00B502FB" w:rsidP="00260D3A">
      <w:pPr>
        <w:pStyle w:val="Heading2"/>
      </w:pPr>
      <w:bookmarkStart w:id="240" w:name="_Toc485228531"/>
      <w:r>
        <w:lastRenderedPageBreak/>
        <w:t>Vorbereitung: Networking mittels Server</w:t>
      </w:r>
      <w:bookmarkEnd w:id="240"/>
    </w:p>
    <w:p w:rsidR="00B502FB" w:rsidRDefault="00F731CC" w:rsidP="00AF65CF">
      <w:r>
        <w:rPr>
          <w:noProof/>
          <w:lang w:eastAsia="de-CH"/>
        </w:rPr>
        <w:drawing>
          <wp:inline distT="0" distB="0" distL="0" distR="0" wp14:anchorId="1D099CBD" wp14:editId="3A1FFEE5">
            <wp:extent cx="5760720" cy="1177925"/>
            <wp:effectExtent l="0" t="0" r="0" b="3175"/>
            <wp:docPr id="396" name="Picture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7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658E" w:rsidRDefault="002C658E" w:rsidP="00AF65CF">
      <w:r>
        <w:rPr>
          <w:noProof/>
          <w:lang w:eastAsia="de-CH"/>
        </w:rPr>
        <w:drawing>
          <wp:inline distT="0" distB="0" distL="0" distR="0" wp14:anchorId="1AC5F245" wp14:editId="04544C9B">
            <wp:extent cx="5760720" cy="2833370"/>
            <wp:effectExtent l="0" t="0" r="0" b="5080"/>
            <wp:docPr id="397" name="Picture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6B70" w:rsidRDefault="00DF6B70" w:rsidP="00AF65CF">
      <w:r>
        <w:rPr>
          <w:noProof/>
          <w:lang w:eastAsia="de-CH"/>
        </w:rPr>
        <w:drawing>
          <wp:inline distT="0" distB="0" distL="0" distR="0" wp14:anchorId="03041405" wp14:editId="3FC77D05">
            <wp:extent cx="5760720" cy="2882900"/>
            <wp:effectExtent l="0" t="0" r="0" b="0"/>
            <wp:docPr id="398" name="Picture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8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02FB" w:rsidRDefault="00B502FB" w:rsidP="00260D3A">
      <w:pPr>
        <w:pStyle w:val="Heading2"/>
      </w:pPr>
      <w:bookmarkStart w:id="241" w:name="_Toc485228532"/>
      <w:r>
        <w:lastRenderedPageBreak/>
        <w:t>Beispiel eines Servers</w:t>
      </w:r>
      <w:bookmarkEnd w:id="241"/>
    </w:p>
    <w:p w:rsidR="00B502FB" w:rsidRDefault="002317D7" w:rsidP="00AF65CF">
      <w:r>
        <w:rPr>
          <w:noProof/>
          <w:lang w:eastAsia="de-CH"/>
        </w:rPr>
        <w:drawing>
          <wp:inline distT="0" distB="0" distL="0" distR="0" wp14:anchorId="733C4E6A" wp14:editId="19A5DDE6">
            <wp:extent cx="5760720" cy="3253105"/>
            <wp:effectExtent l="0" t="0" r="0" b="4445"/>
            <wp:docPr id="399" name="Picture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5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79BC" w:rsidRDefault="00515DAE" w:rsidP="00AF65CF">
      <w:r>
        <w:rPr>
          <w:noProof/>
          <w:lang w:eastAsia="de-CH"/>
        </w:rPr>
        <w:drawing>
          <wp:inline distT="0" distB="0" distL="0" distR="0" wp14:anchorId="442726FC" wp14:editId="49C8FB14">
            <wp:extent cx="5760720" cy="3118485"/>
            <wp:effectExtent l="0" t="0" r="0" b="5715"/>
            <wp:docPr id="400" name="Picture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1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02FB" w:rsidRDefault="00B502FB" w:rsidP="00260D3A">
      <w:pPr>
        <w:pStyle w:val="Heading2"/>
      </w:pPr>
      <w:bookmarkStart w:id="242" w:name="_Toc485228533"/>
      <w:r>
        <w:t>Vorbereitung: Networking mittels Client</w:t>
      </w:r>
      <w:bookmarkEnd w:id="242"/>
    </w:p>
    <w:p w:rsidR="00B502FB" w:rsidRDefault="00A379BC" w:rsidP="00AF65CF">
      <w:r>
        <w:rPr>
          <w:noProof/>
          <w:lang w:eastAsia="de-CH"/>
        </w:rPr>
        <w:drawing>
          <wp:inline distT="0" distB="0" distL="0" distR="0" wp14:anchorId="6491928D" wp14:editId="3B3C4738">
            <wp:extent cx="5760720" cy="1344295"/>
            <wp:effectExtent l="0" t="0" r="0" b="8255"/>
            <wp:docPr id="401" name="Picture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4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02FB" w:rsidRDefault="00B502FB" w:rsidP="00260D3A">
      <w:pPr>
        <w:pStyle w:val="Heading2"/>
      </w:pPr>
      <w:bookmarkStart w:id="243" w:name="_Toc485228534"/>
      <w:r>
        <w:lastRenderedPageBreak/>
        <w:t>Beispiel eines Clients</w:t>
      </w:r>
      <w:bookmarkEnd w:id="243"/>
    </w:p>
    <w:p w:rsidR="00B502FB" w:rsidRDefault="00A379BC" w:rsidP="00AF65CF">
      <w:r>
        <w:rPr>
          <w:noProof/>
          <w:lang w:eastAsia="de-CH"/>
        </w:rPr>
        <w:drawing>
          <wp:inline distT="0" distB="0" distL="0" distR="0" wp14:anchorId="5DF66992" wp14:editId="3034A6AF">
            <wp:extent cx="5760720" cy="1441450"/>
            <wp:effectExtent l="0" t="0" r="0" b="6350"/>
            <wp:docPr id="402" name="Picture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4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02FB" w:rsidRDefault="00A379BC" w:rsidP="00AF65CF">
      <w:r>
        <w:rPr>
          <w:noProof/>
          <w:lang w:eastAsia="de-CH"/>
        </w:rPr>
        <w:drawing>
          <wp:inline distT="0" distB="0" distL="0" distR="0" wp14:anchorId="716A7803" wp14:editId="69F40DB8">
            <wp:extent cx="5760720" cy="3143250"/>
            <wp:effectExtent l="0" t="0" r="0" b="0"/>
            <wp:docPr id="403" name="Picture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79BC" w:rsidRDefault="00A379BC" w:rsidP="00AF65CF">
      <w:r>
        <w:rPr>
          <w:noProof/>
          <w:lang w:eastAsia="de-CH"/>
        </w:rPr>
        <w:drawing>
          <wp:inline distT="0" distB="0" distL="0" distR="0" wp14:anchorId="44F1CA0C" wp14:editId="2DEF2FB2">
            <wp:extent cx="5760720" cy="2908935"/>
            <wp:effectExtent l="0" t="0" r="0" b="5715"/>
            <wp:docPr id="404" name="Picture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0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79BC" w:rsidRDefault="00A379BC" w:rsidP="00AF65CF"/>
    <w:p w:rsidR="00260D3A" w:rsidRDefault="00260D3A" w:rsidP="00260D3A">
      <w:pPr>
        <w:pStyle w:val="Heading1"/>
      </w:pPr>
      <w:bookmarkStart w:id="244" w:name="_Toc485228535"/>
      <w:r>
        <w:lastRenderedPageBreak/>
        <w:t>Woche 15</w:t>
      </w:r>
      <w:bookmarkEnd w:id="244"/>
    </w:p>
    <w:p w:rsidR="00396F35" w:rsidRDefault="00396F35" w:rsidP="00396F35">
      <w:r>
        <w:t>In Woche 15 fand die zweite Prüfung statt und somit fiel der Unterricht aus.</w:t>
      </w:r>
    </w:p>
    <w:p w:rsidR="00260D3A" w:rsidRDefault="00260D3A" w:rsidP="00AF65CF"/>
    <w:p w:rsidR="00396F35" w:rsidRDefault="00396F35" w:rsidP="00396F35">
      <w:pPr>
        <w:pStyle w:val="Heading1"/>
      </w:pPr>
      <w:bookmarkStart w:id="245" w:name="_Toc485228536"/>
      <w:r>
        <w:lastRenderedPageBreak/>
        <w:t>Woche 16</w:t>
      </w:r>
      <w:bookmarkEnd w:id="245"/>
    </w:p>
    <w:p w:rsidR="00396F35" w:rsidRDefault="001C6332" w:rsidP="00AF65CF">
      <w:r>
        <w:t>In Woche 16 fand kein Unterricht statt (Nur Rückgabe der Prüfung).</w:t>
      </w:r>
    </w:p>
    <w:p w:rsidR="001C6332" w:rsidRPr="00AF65CF" w:rsidRDefault="001C6332" w:rsidP="00AF65CF"/>
    <w:sectPr w:rsidR="001C6332" w:rsidRPr="00AF65CF" w:rsidSect="00164DB6">
      <w:headerReference w:type="default" r:id="rId314"/>
      <w:footerReference w:type="default" r:id="rId315"/>
      <w:pgSz w:w="11906" w:h="16838"/>
      <w:pgMar w:top="1417" w:right="1417" w:bottom="1134" w:left="1417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37315A" w:rsidRDefault="0037315A" w:rsidP="006B5E49">
      <w:pPr>
        <w:spacing w:after="0" w:line="240" w:lineRule="auto"/>
      </w:pPr>
      <w:r>
        <w:separator/>
      </w:r>
    </w:p>
  </w:endnote>
  <w:endnote w:type="continuationSeparator" w:id="0">
    <w:p w:rsidR="0037315A" w:rsidRDefault="0037315A" w:rsidP="006B5E4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72259D" w:rsidRPr="003037A4" w:rsidRDefault="0072259D">
    <w:pPr>
      <w:pStyle w:val="Footer"/>
      <w:rPr>
        <w:lang w:val="en-US"/>
      </w:rPr>
    </w:pPr>
    <w:r>
      <w:rPr>
        <w:noProof/>
      </w:rPr>
      <w:fldChar w:fldCharType="begin"/>
    </w:r>
    <w:r w:rsidRPr="003037A4">
      <w:rPr>
        <w:noProof/>
        <w:lang w:val="en-US"/>
      </w:rPr>
      <w:instrText xml:space="preserve"> FILENAME   \* MERGEFORMAT </w:instrText>
    </w:r>
    <w:r>
      <w:rPr>
        <w:noProof/>
      </w:rPr>
      <w:fldChar w:fldCharType="separate"/>
    </w:r>
    <w:r>
      <w:rPr>
        <w:noProof/>
        <w:lang w:val="en-US"/>
      </w:rPr>
      <w:t>00_Moduldokumentation.docx</w:t>
    </w:r>
    <w:r>
      <w:rPr>
        <w:noProof/>
      </w:rPr>
      <w:fldChar w:fldCharType="end"/>
    </w:r>
    <w:r w:rsidRPr="003037A4">
      <w:rPr>
        <w:noProof/>
      </w:rPr>
      <w:ptab w:relativeTo="margin" w:alignment="center" w:leader="none"/>
    </w:r>
    <w:r>
      <w:rPr>
        <w:noProof/>
      </w:rPr>
      <w:t>Simon Wächter</w:t>
    </w:r>
    <w:r w:rsidRPr="003037A4">
      <w:rPr>
        <w:noProof/>
      </w:rPr>
      <w:ptab w:relativeTo="margin" w:alignment="right" w:leader="none"/>
    </w:r>
    <w:r>
      <w:rPr>
        <w:noProof/>
      </w:rPr>
      <w:t xml:space="preserve">Seite </w:t>
    </w:r>
    <w:r>
      <w:rPr>
        <w:noProof/>
      </w:rPr>
      <w:fldChar w:fldCharType="begin"/>
    </w:r>
    <w:r>
      <w:rPr>
        <w:noProof/>
      </w:rPr>
      <w:instrText xml:space="preserve"> PAGE  \* Arabic  \* MERGEFORMAT </w:instrText>
    </w:r>
    <w:r>
      <w:rPr>
        <w:noProof/>
      </w:rPr>
      <w:fldChar w:fldCharType="separate"/>
    </w:r>
    <w:r w:rsidR="00B76666">
      <w:rPr>
        <w:noProof/>
      </w:rPr>
      <w:t>7</w:t>
    </w:r>
    <w:r>
      <w:rPr>
        <w:noProof/>
      </w:rPr>
      <w:fldChar w:fldCharType="end"/>
    </w:r>
    <w:r>
      <w:rPr>
        <w:noProof/>
      </w:rPr>
      <w:t xml:space="preserve"> von </w:t>
    </w:r>
    <w:r>
      <w:rPr>
        <w:noProof/>
      </w:rPr>
      <w:fldChar w:fldCharType="begin"/>
    </w:r>
    <w:r>
      <w:rPr>
        <w:noProof/>
      </w:rPr>
      <w:instrText xml:space="preserve"> NUMPAGES   \* MERGEFORMAT </w:instrText>
    </w:r>
    <w:r>
      <w:rPr>
        <w:noProof/>
      </w:rPr>
      <w:fldChar w:fldCharType="separate"/>
    </w:r>
    <w:r w:rsidR="00B76666">
      <w:rPr>
        <w:noProof/>
      </w:rPr>
      <w:t>111</w:t>
    </w:r>
    <w:r>
      <w:rPr>
        <w:noProof/>
      </w:rPr>
      <w:fldChar w:fldCharType="end"/>
    </w:r>
    <w:r>
      <w:rPr>
        <w:noProof/>
      </w:rPr>
      <w:t xml:space="preserve">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37315A" w:rsidRDefault="0037315A" w:rsidP="006B5E49">
      <w:pPr>
        <w:spacing w:after="0" w:line="240" w:lineRule="auto"/>
      </w:pPr>
      <w:r>
        <w:separator/>
      </w:r>
    </w:p>
  </w:footnote>
  <w:footnote w:type="continuationSeparator" w:id="0">
    <w:p w:rsidR="0037315A" w:rsidRDefault="0037315A" w:rsidP="006B5E4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72259D" w:rsidRDefault="0072259D" w:rsidP="006E35E8">
    <w:pPr>
      <w:pStyle w:val="Header"/>
      <w:tabs>
        <w:tab w:val="clear" w:pos="4536"/>
        <w:tab w:val="clear" w:pos="9072"/>
        <w:tab w:val="left" w:pos="3945"/>
      </w:tabs>
      <w:jc w:val="center"/>
    </w:pPr>
    <w:r>
      <w:t>Moduldokumentation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419F3DA0"/>
    <w:multiLevelType w:val="hybridMultilevel"/>
    <w:tmpl w:val="A588D5EA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8674EA4"/>
    <w:multiLevelType w:val="multilevel"/>
    <w:tmpl w:val="08070025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2"/>
  <w:attachedTemplate r:id="rId1"/>
  <w:defaultTabStop w:val="708"/>
  <w:autoHyphenation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C7B8D"/>
    <w:rsid w:val="000030BE"/>
    <w:rsid w:val="0001007A"/>
    <w:rsid w:val="00011FE5"/>
    <w:rsid w:val="0002344B"/>
    <w:rsid w:val="00047129"/>
    <w:rsid w:val="00053384"/>
    <w:rsid w:val="000537D5"/>
    <w:rsid w:val="00057AA2"/>
    <w:rsid w:val="00057E88"/>
    <w:rsid w:val="00071F2F"/>
    <w:rsid w:val="000800FF"/>
    <w:rsid w:val="00081DE8"/>
    <w:rsid w:val="000A251E"/>
    <w:rsid w:val="000A2879"/>
    <w:rsid w:val="000A69E2"/>
    <w:rsid w:val="000A7BA7"/>
    <w:rsid w:val="000B50EA"/>
    <w:rsid w:val="000B6580"/>
    <w:rsid w:val="000C44E5"/>
    <w:rsid w:val="000D0731"/>
    <w:rsid w:val="000D3A5F"/>
    <w:rsid w:val="000D4AF4"/>
    <w:rsid w:val="000D7A3C"/>
    <w:rsid w:val="000E01D5"/>
    <w:rsid w:val="000E0DEE"/>
    <w:rsid w:val="000E1AE4"/>
    <w:rsid w:val="000F4880"/>
    <w:rsid w:val="00104B44"/>
    <w:rsid w:val="00105030"/>
    <w:rsid w:val="00110992"/>
    <w:rsid w:val="00111269"/>
    <w:rsid w:val="00113722"/>
    <w:rsid w:val="00122FBA"/>
    <w:rsid w:val="0012397E"/>
    <w:rsid w:val="001250FD"/>
    <w:rsid w:val="00137D56"/>
    <w:rsid w:val="00141878"/>
    <w:rsid w:val="00145D19"/>
    <w:rsid w:val="00146B57"/>
    <w:rsid w:val="001572EC"/>
    <w:rsid w:val="00160860"/>
    <w:rsid w:val="00164748"/>
    <w:rsid w:val="00164DB6"/>
    <w:rsid w:val="00166879"/>
    <w:rsid w:val="0017248F"/>
    <w:rsid w:val="001A52D5"/>
    <w:rsid w:val="001A5FA0"/>
    <w:rsid w:val="001A60C9"/>
    <w:rsid w:val="001A6B64"/>
    <w:rsid w:val="001B239B"/>
    <w:rsid w:val="001C12F7"/>
    <w:rsid w:val="001C6332"/>
    <w:rsid w:val="001E32AD"/>
    <w:rsid w:val="0020293A"/>
    <w:rsid w:val="00203BD7"/>
    <w:rsid w:val="00207E74"/>
    <w:rsid w:val="00220195"/>
    <w:rsid w:val="002215B8"/>
    <w:rsid w:val="002317D7"/>
    <w:rsid w:val="00233D86"/>
    <w:rsid w:val="002478C3"/>
    <w:rsid w:val="00260D3A"/>
    <w:rsid w:val="0026725B"/>
    <w:rsid w:val="00271144"/>
    <w:rsid w:val="002865EA"/>
    <w:rsid w:val="002C658E"/>
    <w:rsid w:val="002C7B25"/>
    <w:rsid w:val="002D03FA"/>
    <w:rsid w:val="002E1087"/>
    <w:rsid w:val="002F1B9A"/>
    <w:rsid w:val="003037A4"/>
    <w:rsid w:val="00307913"/>
    <w:rsid w:val="00312EDD"/>
    <w:rsid w:val="00326676"/>
    <w:rsid w:val="0033460C"/>
    <w:rsid w:val="00342602"/>
    <w:rsid w:val="0036532C"/>
    <w:rsid w:val="003661A5"/>
    <w:rsid w:val="0037315A"/>
    <w:rsid w:val="00373CE9"/>
    <w:rsid w:val="00374CD7"/>
    <w:rsid w:val="00380168"/>
    <w:rsid w:val="00382D57"/>
    <w:rsid w:val="0038683A"/>
    <w:rsid w:val="003917D7"/>
    <w:rsid w:val="00396F35"/>
    <w:rsid w:val="003A70B0"/>
    <w:rsid w:val="003B27B1"/>
    <w:rsid w:val="003D4A9A"/>
    <w:rsid w:val="003D5735"/>
    <w:rsid w:val="003D7668"/>
    <w:rsid w:val="003E53D8"/>
    <w:rsid w:val="003E5F15"/>
    <w:rsid w:val="004254A8"/>
    <w:rsid w:val="00432B0C"/>
    <w:rsid w:val="00441032"/>
    <w:rsid w:val="00463687"/>
    <w:rsid w:val="00471D59"/>
    <w:rsid w:val="00481DFD"/>
    <w:rsid w:val="004A37B5"/>
    <w:rsid w:val="004B3A67"/>
    <w:rsid w:val="004B5461"/>
    <w:rsid w:val="004B6112"/>
    <w:rsid w:val="004B776C"/>
    <w:rsid w:val="004C1497"/>
    <w:rsid w:val="004D2AD4"/>
    <w:rsid w:val="004E410A"/>
    <w:rsid w:val="004E42EE"/>
    <w:rsid w:val="004E5D06"/>
    <w:rsid w:val="004E7DCF"/>
    <w:rsid w:val="004F0918"/>
    <w:rsid w:val="004F24E5"/>
    <w:rsid w:val="004F3575"/>
    <w:rsid w:val="00510030"/>
    <w:rsid w:val="00513857"/>
    <w:rsid w:val="00515DAE"/>
    <w:rsid w:val="0055232C"/>
    <w:rsid w:val="00555720"/>
    <w:rsid w:val="00561E00"/>
    <w:rsid w:val="005624E0"/>
    <w:rsid w:val="005717C9"/>
    <w:rsid w:val="00582DBF"/>
    <w:rsid w:val="00583E6D"/>
    <w:rsid w:val="00586F0B"/>
    <w:rsid w:val="00594DFF"/>
    <w:rsid w:val="00595A2F"/>
    <w:rsid w:val="005A1DEA"/>
    <w:rsid w:val="005A3A49"/>
    <w:rsid w:val="005B208B"/>
    <w:rsid w:val="005C62A4"/>
    <w:rsid w:val="005D0142"/>
    <w:rsid w:val="00603B00"/>
    <w:rsid w:val="00606044"/>
    <w:rsid w:val="0061010C"/>
    <w:rsid w:val="00610A59"/>
    <w:rsid w:val="00621C8E"/>
    <w:rsid w:val="00633D9E"/>
    <w:rsid w:val="00643C84"/>
    <w:rsid w:val="006463AF"/>
    <w:rsid w:val="00671C06"/>
    <w:rsid w:val="0067227E"/>
    <w:rsid w:val="00672451"/>
    <w:rsid w:val="00684C15"/>
    <w:rsid w:val="00687703"/>
    <w:rsid w:val="00695C4B"/>
    <w:rsid w:val="006A6BF8"/>
    <w:rsid w:val="006B5E49"/>
    <w:rsid w:val="006C267E"/>
    <w:rsid w:val="006D62FC"/>
    <w:rsid w:val="006E2F0C"/>
    <w:rsid w:val="006E35E8"/>
    <w:rsid w:val="006E6E2A"/>
    <w:rsid w:val="0070521B"/>
    <w:rsid w:val="00720C15"/>
    <w:rsid w:val="0072259D"/>
    <w:rsid w:val="00725BF2"/>
    <w:rsid w:val="00733F74"/>
    <w:rsid w:val="007507F6"/>
    <w:rsid w:val="0075679C"/>
    <w:rsid w:val="007A1C11"/>
    <w:rsid w:val="007B0CD9"/>
    <w:rsid w:val="007B3DDE"/>
    <w:rsid w:val="007B3F9F"/>
    <w:rsid w:val="007B68D0"/>
    <w:rsid w:val="007C2107"/>
    <w:rsid w:val="007F4A1A"/>
    <w:rsid w:val="00812EBA"/>
    <w:rsid w:val="00816887"/>
    <w:rsid w:val="008179B2"/>
    <w:rsid w:val="00822668"/>
    <w:rsid w:val="00830D1D"/>
    <w:rsid w:val="00853E2C"/>
    <w:rsid w:val="00871BE4"/>
    <w:rsid w:val="00877003"/>
    <w:rsid w:val="0088601B"/>
    <w:rsid w:val="00886CD6"/>
    <w:rsid w:val="00897644"/>
    <w:rsid w:val="008A31AD"/>
    <w:rsid w:val="008A582E"/>
    <w:rsid w:val="008A6EB5"/>
    <w:rsid w:val="008A7256"/>
    <w:rsid w:val="008A72BD"/>
    <w:rsid w:val="008A7CAB"/>
    <w:rsid w:val="008B6691"/>
    <w:rsid w:val="008C1085"/>
    <w:rsid w:val="008D2592"/>
    <w:rsid w:val="008D68BE"/>
    <w:rsid w:val="008D79B3"/>
    <w:rsid w:val="008E77AC"/>
    <w:rsid w:val="00901C88"/>
    <w:rsid w:val="00923291"/>
    <w:rsid w:val="00930F41"/>
    <w:rsid w:val="00936BBA"/>
    <w:rsid w:val="0095096E"/>
    <w:rsid w:val="00950A5C"/>
    <w:rsid w:val="00957A68"/>
    <w:rsid w:val="009637E6"/>
    <w:rsid w:val="00965F4E"/>
    <w:rsid w:val="00971A04"/>
    <w:rsid w:val="009725B8"/>
    <w:rsid w:val="00973D65"/>
    <w:rsid w:val="009809B2"/>
    <w:rsid w:val="00982534"/>
    <w:rsid w:val="00990E7F"/>
    <w:rsid w:val="009B342F"/>
    <w:rsid w:val="009B3CA9"/>
    <w:rsid w:val="009D029D"/>
    <w:rsid w:val="009D2F7A"/>
    <w:rsid w:val="009F7987"/>
    <w:rsid w:val="00A25F4D"/>
    <w:rsid w:val="00A26CA9"/>
    <w:rsid w:val="00A32E09"/>
    <w:rsid w:val="00A379BC"/>
    <w:rsid w:val="00A4451D"/>
    <w:rsid w:val="00A72B53"/>
    <w:rsid w:val="00A9681A"/>
    <w:rsid w:val="00AA0415"/>
    <w:rsid w:val="00AA459C"/>
    <w:rsid w:val="00AB1792"/>
    <w:rsid w:val="00AB594A"/>
    <w:rsid w:val="00AC2ACA"/>
    <w:rsid w:val="00AD010D"/>
    <w:rsid w:val="00AE26E4"/>
    <w:rsid w:val="00AE2914"/>
    <w:rsid w:val="00AF4264"/>
    <w:rsid w:val="00AF65CF"/>
    <w:rsid w:val="00AF7A48"/>
    <w:rsid w:val="00B04022"/>
    <w:rsid w:val="00B25571"/>
    <w:rsid w:val="00B33E6D"/>
    <w:rsid w:val="00B502FB"/>
    <w:rsid w:val="00B51908"/>
    <w:rsid w:val="00B522DC"/>
    <w:rsid w:val="00B651C1"/>
    <w:rsid w:val="00B70D48"/>
    <w:rsid w:val="00B7241C"/>
    <w:rsid w:val="00B76666"/>
    <w:rsid w:val="00B82FC1"/>
    <w:rsid w:val="00B833A0"/>
    <w:rsid w:val="00B91E74"/>
    <w:rsid w:val="00BA0CCA"/>
    <w:rsid w:val="00BA56D8"/>
    <w:rsid w:val="00BB78F3"/>
    <w:rsid w:val="00BC330C"/>
    <w:rsid w:val="00BC693F"/>
    <w:rsid w:val="00BC7B70"/>
    <w:rsid w:val="00BC7B8D"/>
    <w:rsid w:val="00BD38E9"/>
    <w:rsid w:val="00BD4FD7"/>
    <w:rsid w:val="00BE3C49"/>
    <w:rsid w:val="00BF0C5F"/>
    <w:rsid w:val="00C02703"/>
    <w:rsid w:val="00C06633"/>
    <w:rsid w:val="00C20C1C"/>
    <w:rsid w:val="00C22D2A"/>
    <w:rsid w:val="00C36948"/>
    <w:rsid w:val="00C53E70"/>
    <w:rsid w:val="00C569D5"/>
    <w:rsid w:val="00C62EB7"/>
    <w:rsid w:val="00C6413D"/>
    <w:rsid w:val="00C71BA8"/>
    <w:rsid w:val="00C7234E"/>
    <w:rsid w:val="00C73479"/>
    <w:rsid w:val="00C801C1"/>
    <w:rsid w:val="00CB4AED"/>
    <w:rsid w:val="00CB60E0"/>
    <w:rsid w:val="00CC1F1F"/>
    <w:rsid w:val="00CD004D"/>
    <w:rsid w:val="00CE6908"/>
    <w:rsid w:val="00D025C1"/>
    <w:rsid w:val="00D10124"/>
    <w:rsid w:val="00D16128"/>
    <w:rsid w:val="00D20013"/>
    <w:rsid w:val="00D22694"/>
    <w:rsid w:val="00D241E7"/>
    <w:rsid w:val="00D268A2"/>
    <w:rsid w:val="00D26E75"/>
    <w:rsid w:val="00D27EF7"/>
    <w:rsid w:val="00D34620"/>
    <w:rsid w:val="00D43E4A"/>
    <w:rsid w:val="00D43ED4"/>
    <w:rsid w:val="00D46886"/>
    <w:rsid w:val="00D468D4"/>
    <w:rsid w:val="00D55397"/>
    <w:rsid w:val="00D65301"/>
    <w:rsid w:val="00D90300"/>
    <w:rsid w:val="00D954D2"/>
    <w:rsid w:val="00DA35F8"/>
    <w:rsid w:val="00DA4388"/>
    <w:rsid w:val="00DB14AE"/>
    <w:rsid w:val="00DB41F1"/>
    <w:rsid w:val="00DC4272"/>
    <w:rsid w:val="00DD04C4"/>
    <w:rsid w:val="00DD6959"/>
    <w:rsid w:val="00DE52B5"/>
    <w:rsid w:val="00DE60A2"/>
    <w:rsid w:val="00DF0E4E"/>
    <w:rsid w:val="00DF1936"/>
    <w:rsid w:val="00DF6B70"/>
    <w:rsid w:val="00E01562"/>
    <w:rsid w:val="00E10F89"/>
    <w:rsid w:val="00E3085B"/>
    <w:rsid w:val="00E308A9"/>
    <w:rsid w:val="00E31AF8"/>
    <w:rsid w:val="00E3526C"/>
    <w:rsid w:val="00E376F9"/>
    <w:rsid w:val="00E52C9A"/>
    <w:rsid w:val="00E571CE"/>
    <w:rsid w:val="00E66A82"/>
    <w:rsid w:val="00E720E8"/>
    <w:rsid w:val="00E73CA1"/>
    <w:rsid w:val="00E8076E"/>
    <w:rsid w:val="00E964B1"/>
    <w:rsid w:val="00EA2296"/>
    <w:rsid w:val="00EA3288"/>
    <w:rsid w:val="00EB766F"/>
    <w:rsid w:val="00EC509A"/>
    <w:rsid w:val="00ED010B"/>
    <w:rsid w:val="00ED241C"/>
    <w:rsid w:val="00EE02A2"/>
    <w:rsid w:val="00F0792F"/>
    <w:rsid w:val="00F15E66"/>
    <w:rsid w:val="00F229B2"/>
    <w:rsid w:val="00F27DB0"/>
    <w:rsid w:val="00F34BB8"/>
    <w:rsid w:val="00F36F0D"/>
    <w:rsid w:val="00F40999"/>
    <w:rsid w:val="00F44376"/>
    <w:rsid w:val="00F456C8"/>
    <w:rsid w:val="00F653D2"/>
    <w:rsid w:val="00F66CE3"/>
    <w:rsid w:val="00F731CC"/>
    <w:rsid w:val="00F969C9"/>
    <w:rsid w:val="00FA13A4"/>
    <w:rsid w:val="00FA2C52"/>
    <w:rsid w:val="00FA462E"/>
    <w:rsid w:val="00FB1375"/>
    <w:rsid w:val="00FC4806"/>
    <w:rsid w:val="00FC6A8D"/>
    <w:rsid w:val="00FD001D"/>
    <w:rsid w:val="00FE42FE"/>
    <w:rsid w:val="00FF5F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C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;"/>
  <w14:docId w14:val="47758C89"/>
  <w15:chartTrackingRefBased/>
  <w15:docId w15:val="{274F086B-37C9-4CB2-BD44-CA6B44C93C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de-CH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  <w:rsid w:val="00AF65CF"/>
    <w:pPr>
      <w:jc w:val="both"/>
    </w:pPr>
  </w:style>
  <w:style w:type="paragraph" w:styleId="Heading1">
    <w:name w:val="heading 1"/>
    <w:basedOn w:val="Normal"/>
    <w:next w:val="Normal"/>
    <w:link w:val="Heading1Char"/>
    <w:uiPriority w:val="9"/>
    <w:qFormat/>
    <w:rsid w:val="00DE60A2"/>
    <w:pPr>
      <w:keepNext/>
      <w:keepLines/>
      <w:pageBreakBefore/>
      <w:numPr>
        <w:numId w:val="1"/>
      </w:numPr>
      <w:spacing w:before="240" w:after="0"/>
      <w:ind w:left="431" w:hanging="431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A52D5"/>
    <w:pPr>
      <w:keepNext/>
      <w:keepLines/>
      <w:numPr>
        <w:ilvl w:val="1"/>
        <w:numId w:val="1"/>
      </w:numPr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A52D5"/>
    <w:pPr>
      <w:keepNext/>
      <w:keepLines/>
      <w:numPr>
        <w:ilvl w:val="2"/>
        <w:numId w:val="1"/>
      </w:numPr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865EA"/>
    <w:pPr>
      <w:keepNext/>
      <w:keepLines/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865EA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865EA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865EA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865EA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865EA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E60A2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1A52D5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1A52D5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865EA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865EA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865EA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865EA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865EA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865EA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NoSpacing">
    <w:name w:val="No Spacing"/>
    <w:link w:val="NoSpacingChar"/>
    <w:uiPriority w:val="1"/>
    <w:qFormat/>
    <w:rsid w:val="00164DB6"/>
    <w:pPr>
      <w:spacing w:after="0" w:line="240" w:lineRule="auto"/>
    </w:pPr>
    <w:rPr>
      <w:rFonts w:eastAsiaTheme="minorEastAsia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164DB6"/>
    <w:rPr>
      <w:rFonts w:eastAsiaTheme="minorEastAsia"/>
      <w:lang w:val="en-US"/>
    </w:rPr>
  </w:style>
  <w:style w:type="paragraph" w:styleId="TOCHeading">
    <w:name w:val="TOC Heading"/>
    <w:basedOn w:val="Heading1"/>
    <w:next w:val="Normal"/>
    <w:uiPriority w:val="39"/>
    <w:unhideWhenUsed/>
    <w:qFormat/>
    <w:rsid w:val="00164748"/>
    <w:pPr>
      <w:numPr>
        <w:numId w:val="0"/>
      </w:numPr>
      <w:outlineLvl w:val="9"/>
    </w:pPr>
    <w:rPr>
      <w:lang w:val="en-US"/>
    </w:rPr>
  </w:style>
  <w:style w:type="paragraph" w:styleId="Title">
    <w:name w:val="Title"/>
    <w:basedOn w:val="Normal"/>
    <w:next w:val="Normal"/>
    <w:link w:val="TitleChar"/>
    <w:uiPriority w:val="10"/>
    <w:qFormat/>
    <w:rsid w:val="00105030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0503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ListParagraph">
    <w:name w:val="List Paragraph"/>
    <w:basedOn w:val="Normal"/>
    <w:uiPriority w:val="34"/>
    <w:qFormat/>
    <w:rsid w:val="002865EA"/>
    <w:pPr>
      <w:ind w:left="720"/>
      <w:contextualSpacing/>
    </w:pPr>
  </w:style>
  <w:style w:type="paragraph" w:styleId="TOC1">
    <w:name w:val="toc 1"/>
    <w:basedOn w:val="Normal"/>
    <w:next w:val="Normal"/>
    <w:autoRedefine/>
    <w:uiPriority w:val="39"/>
    <w:unhideWhenUsed/>
    <w:rsid w:val="00DE60A2"/>
    <w:pPr>
      <w:tabs>
        <w:tab w:val="left" w:pos="440"/>
        <w:tab w:val="right" w:leader="dot" w:pos="9062"/>
      </w:tabs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057AA2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057AA2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057AA2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6B5E4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B5E49"/>
  </w:style>
  <w:style w:type="paragraph" w:styleId="Footer">
    <w:name w:val="footer"/>
    <w:basedOn w:val="Normal"/>
    <w:link w:val="FooterChar"/>
    <w:uiPriority w:val="99"/>
    <w:unhideWhenUsed/>
    <w:rsid w:val="006B5E4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B5E49"/>
  </w:style>
  <w:style w:type="paragraph" w:styleId="TOC4">
    <w:name w:val="toc 4"/>
    <w:basedOn w:val="Normal"/>
    <w:next w:val="Normal"/>
    <w:autoRedefine/>
    <w:uiPriority w:val="39"/>
    <w:unhideWhenUsed/>
    <w:rsid w:val="00C73479"/>
    <w:pPr>
      <w:spacing w:after="100"/>
      <w:ind w:left="660"/>
      <w:jc w:val="left"/>
    </w:pPr>
    <w:rPr>
      <w:rFonts w:eastAsiaTheme="minorEastAsia"/>
      <w:lang w:eastAsia="de-CH"/>
    </w:rPr>
  </w:style>
  <w:style w:type="paragraph" w:styleId="TOC5">
    <w:name w:val="toc 5"/>
    <w:basedOn w:val="Normal"/>
    <w:next w:val="Normal"/>
    <w:autoRedefine/>
    <w:uiPriority w:val="39"/>
    <w:unhideWhenUsed/>
    <w:rsid w:val="00C73479"/>
    <w:pPr>
      <w:spacing w:after="100"/>
      <w:ind w:left="880"/>
      <w:jc w:val="left"/>
    </w:pPr>
    <w:rPr>
      <w:rFonts w:eastAsiaTheme="minorEastAsia"/>
      <w:lang w:eastAsia="de-CH"/>
    </w:rPr>
  </w:style>
  <w:style w:type="paragraph" w:styleId="TOC6">
    <w:name w:val="toc 6"/>
    <w:basedOn w:val="Normal"/>
    <w:next w:val="Normal"/>
    <w:autoRedefine/>
    <w:uiPriority w:val="39"/>
    <w:unhideWhenUsed/>
    <w:rsid w:val="00C73479"/>
    <w:pPr>
      <w:spacing w:after="100"/>
      <w:ind w:left="1100"/>
      <w:jc w:val="left"/>
    </w:pPr>
    <w:rPr>
      <w:rFonts w:eastAsiaTheme="minorEastAsia"/>
      <w:lang w:eastAsia="de-CH"/>
    </w:rPr>
  </w:style>
  <w:style w:type="paragraph" w:styleId="TOC7">
    <w:name w:val="toc 7"/>
    <w:basedOn w:val="Normal"/>
    <w:next w:val="Normal"/>
    <w:autoRedefine/>
    <w:uiPriority w:val="39"/>
    <w:unhideWhenUsed/>
    <w:rsid w:val="00C73479"/>
    <w:pPr>
      <w:spacing w:after="100"/>
      <w:ind w:left="1320"/>
      <w:jc w:val="left"/>
    </w:pPr>
    <w:rPr>
      <w:rFonts w:eastAsiaTheme="minorEastAsia"/>
      <w:lang w:eastAsia="de-CH"/>
    </w:rPr>
  </w:style>
  <w:style w:type="paragraph" w:styleId="TOC8">
    <w:name w:val="toc 8"/>
    <w:basedOn w:val="Normal"/>
    <w:next w:val="Normal"/>
    <w:autoRedefine/>
    <w:uiPriority w:val="39"/>
    <w:unhideWhenUsed/>
    <w:rsid w:val="00C73479"/>
    <w:pPr>
      <w:spacing w:after="100"/>
      <w:ind w:left="1540"/>
      <w:jc w:val="left"/>
    </w:pPr>
    <w:rPr>
      <w:rFonts w:eastAsiaTheme="minorEastAsia"/>
      <w:lang w:eastAsia="de-CH"/>
    </w:rPr>
  </w:style>
  <w:style w:type="paragraph" w:styleId="TOC9">
    <w:name w:val="toc 9"/>
    <w:basedOn w:val="Normal"/>
    <w:next w:val="Normal"/>
    <w:autoRedefine/>
    <w:uiPriority w:val="39"/>
    <w:unhideWhenUsed/>
    <w:rsid w:val="00C73479"/>
    <w:pPr>
      <w:spacing w:after="100"/>
      <w:ind w:left="1760"/>
      <w:jc w:val="left"/>
    </w:pPr>
    <w:rPr>
      <w:rFonts w:eastAsiaTheme="minorEastAsia"/>
      <w:lang w:eastAsia="de-CH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0299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889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99" Type="http://schemas.openxmlformats.org/officeDocument/2006/relationships/image" Target="media/image291.png"/><Relationship Id="rId303" Type="http://schemas.openxmlformats.org/officeDocument/2006/relationships/image" Target="media/image295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63" Type="http://schemas.openxmlformats.org/officeDocument/2006/relationships/image" Target="media/image55.png"/><Relationship Id="rId84" Type="http://schemas.openxmlformats.org/officeDocument/2006/relationships/image" Target="media/image76.png"/><Relationship Id="rId138" Type="http://schemas.openxmlformats.org/officeDocument/2006/relationships/image" Target="media/image130.png"/><Relationship Id="rId159" Type="http://schemas.openxmlformats.org/officeDocument/2006/relationships/image" Target="media/image151.png"/><Relationship Id="rId170" Type="http://schemas.openxmlformats.org/officeDocument/2006/relationships/image" Target="media/image162.png"/><Relationship Id="rId191" Type="http://schemas.openxmlformats.org/officeDocument/2006/relationships/image" Target="media/image183.png"/><Relationship Id="rId205" Type="http://schemas.openxmlformats.org/officeDocument/2006/relationships/image" Target="media/image197.png"/><Relationship Id="rId226" Type="http://schemas.openxmlformats.org/officeDocument/2006/relationships/image" Target="media/image218.png"/><Relationship Id="rId247" Type="http://schemas.openxmlformats.org/officeDocument/2006/relationships/image" Target="media/image239.png"/><Relationship Id="rId107" Type="http://schemas.openxmlformats.org/officeDocument/2006/relationships/image" Target="media/image99.png"/><Relationship Id="rId268" Type="http://schemas.openxmlformats.org/officeDocument/2006/relationships/image" Target="media/image260.png"/><Relationship Id="rId289" Type="http://schemas.openxmlformats.org/officeDocument/2006/relationships/image" Target="media/image281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53" Type="http://schemas.openxmlformats.org/officeDocument/2006/relationships/image" Target="media/image45.png"/><Relationship Id="rId74" Type="http://schemas.openxmlformats.org/officeDocument/2006/relationships/image" Target="media/image66.png"/><Relationship Id="rId128" Type="http://schemas.openxmlformats.org/officeDocument/2006/relationships/image" Target="media/image120.png"/><Relationship Id="rId149" Type="http://schemas.openxmlformats.org/officeDocument/2006/relationships/image" Target="media/image141.png"/><Relationship Id="rId314" Type="http://schemas.openxmlformats.org/officeDocument/2006/relationships/header" Target="header1.xml"/><Relationship Id="rId5" Type="http://schemas.openxmlformats.org/officeDocument/2006/relationships/settings" Target="settings.xml"/><Relationship Id="rId95" Type="http://schemas.openxmlformats.org/officeDocument/2006/relationships/image" Target="media/image87.png"/><Relationship Id="rId160" Type="http://schemas.openxmlformats.org/officeDocument/2006/relationships/image" Target="media/image152.png"/><Relationship Id="rId181" Type="http://schemas.openxmlformats.org/officeDocument/2006/relationships/image" Target="media/image173.png"/><Relationship Id="rId216" Type="http://schemas.openxmlformats.org/officeDocument/2006/relationships/image" Target="media/image208.png"/><Relationship Id="rId237" Type="http://schemas.openxmlformats.org/officeDocument/2006/relationships/image" Target="media/image229.png"/><Relationship Id="rId258" Type="http://schemas.openxmlformats.org/officeDocument/2006/relationships/image" Target="media/image250.png"/><Relationship Id="rId279" Type="http://schemas.openxmlformats.org/officeDocument/2006/relationships/image" Target="media/image271.png"/><Relationship Id="rId22" Type="http://schemas.openxmlformats.org/officeDocument/2006/relationships/image" Target="media/image14.png"/><Relationship Id="rId43" Type="http://schemas.openxmlformats.org/officeDocument/2006/relationships/image" Target="media/image35.png"/><Relationship Id="rId64" Type="http://schemas.openxmlformats.org/officeDocument/2006/relationships/image" Target="media/image56.png"/><Relationship Id="rId118" Type="http://schemas.openxmlformats.org/officeDocument/2006/relationships/image" Target="media/image110.png"/><Relationship Id="rId139" Type="http://schemas.openxmlformats.org/officeDocument/2006/relationships/image" Target="media/image131.png"/><Relationship Id="rId290" Type="http://schemas.openxmlformats.org/officeDocument/2006/relationships/image" Target="media/image282.png"/><Relationship Id="rId304" Type="http://schemas.openxmlformats.org/officeDocument/2006/relationships/image" Target="media/image296.png"/><Relationship Id="rId85" Type="http://schemas.openxmlformats.org/officeDocument/2006/relationships/image" Target="media/image77.png"/><Relationship Id="rId150" Type="http://schemas.openxmlformats.org/officeDocument/2006/relationships/image" Target="media/image142.png"/><Relationship Id="rId171" Type="http://schemas.openxmlformats.org/officeDocument/2006/relationships/image" Target="media/image163.png"/><Relationship Id="rId192" Type="http://schemas.openxmlformats.org/officeDocument/2006/relationships/image" Target="media/image184.png"/><Relationship Id="rId206" Type="http://schemas.openxmlformats.org/officeDocument/2006/relationships/image" Target="media/image198.png"/><Relationship Id="rId227" Type="http://schemas.openxmlformats.org/officeDocument/2006/relationships/image" Target="media/image219.png"/><Relationship Id="rId248" Type="http://schemas.openxmlformats.org/officeDocument/2006/relationships/image" Target="media/image240.png"/><Relationship Id="rId269" Type="http://schemas.openxmlformats.org/officeDocument/2006/relationships/image" Target="media/image261.png"/><Relationship Id="rId12" Type="http://schemas.openxmlformats.org/officeDocument/2006/relationships/image" Target="media/image4.png"/><Relationship Id="rId33" Type="http://schemas.openxmlformats.org/officeDocument/2006/relationships/image" Target="media/image25.png"/><Relationship Id="rId108" Type="http://schemas.openxmlformats.org/officeDocument/2006/relationships/image" Target="media/image100.png"/><Relationship Id="rId129" Type="http://schemas.openxmlformats.org/officeDocument/2006/relationships/image" Target="media/image121.png"/><Relationship Id="rId280" Type="http://schemas.openxmlformats.org/officeDocument/2006/relationships/image" Target="media/image272.png"/><Relationship Id="rId315" Type="http://schemas.openxmlformats.org/officeDocument/2006/relationships/footer" Target="footer1.xml"/><Relationship Id="rId54" Type="http://schemas.openxmlformats.org/officeDocument/2006/relationships/image" Target="media/image46.png"/><Relationship Id="rId75" Type="http://schemas.openxmlformats.org/officeDocument/2006/relationships/image" Target="media/image67.png"/><Relationship Id="rId96" Type="http://schemas.openxmlformats.org/officeDocument/2006/relationships/image" Target="media/image88.png"/><Relationship Id="rId140" Type="http://schemas.openxmlformats.org/officeDocument/2006/relationships/image" Target="media/image132.png"/><Relationship Id="rId161" Type="http://schemas.openxmlformats.org/officeDocument/2006/relationships/image" Target="media/image153.png"/><Relationship Id="rId182" Type="http://schemas.openxmlformats.org/officeDocument/2006/relationships/image" Target="media/image174.png"/><Relationship Id="rId217" Type="http://schemas.openxmlformats.org/officeDocument/2006/relationships/image" Target="media/image209.png"/><Relationship Id="rId6" Type="http://schemas.openxmlformats.org/officeDocument/2006/relationships/webSettings" Target="webSettings.xml"/><Relationship Id="rId238" Type="http://schemas.openxmlformats.org/officeDocument/2006/relationships/image" Target="media/image230.png"/><Relationship Id="rId259" Type="http://schemas.openxmlformats.org/officeDocument/2006/relationships/image" Target="media/image251.png"/><Relationship Id="rId23" Type="http://schemas.openxmlformats.org/officeDocument/2006/relationships/image" Target="media/image15.png"/><Relationship Id="rId119" Type="http://schemas.openxmlformats.org/officeDocument/2006/relationships/image" Target="media/image111.png"/><Relationship Id="rId270" Type="http://schemas.openxmlformats.org/officeDocument/2006/relationships/image" Target="media/image262.png"/><Relationship Id="rId291" Type="http://schemas.openxmlformats.org/officeDocument/2006/relationships/image" Target="media/image283.png"/><Relationship Id="rId305" Type="http://schemas.openxmlformats.org/officeDocument/2006/relationships/image" Target="media/image297.png"/><Relationship Id="rId44" Type="http://schemas.openxmlformats.org/officeDocument/2006/relationships/image" Target="media/image36.png"/><Relationship Id="rId65" Type="http://schemas.openxmlformats.org/officeDocument/2006/relationships/image" Target="media/image57.png"/><Relationship Id="rId86" Type="http://schemas.openxmlformats.org/officeDocument/2006/relationships/image" Target="media/image78.png"/><Relationship Id="rId130" Type="http://schemas.openxmlformats.org/officeDocument/2006/relationships/image" Target="media/image122.png"/><Relationship Id="rId151" Type="http://schemas.openxmlformats.org/officeDocument/2006/relationships/image" Target="media/image143.png"/><Relationship Id="rId172" Type="http://schemas.openxmlformats.org/officeDocument/2006/relationships/image" Target="media/image164.png"/><Relationship Id="rId193" Type="http://schemas.openxmlformats.org/officeDocument/2006/relationships/image" Target="media/image185.png"/><Relationship Id="rId207" Type="http://schemas.openxmlformats.org/officeDocument/2006/relationships/image" Target="media/image199.png"/><Relationship Id="rId228" Type="http://schemas.openxmlformats.org/officeDocument/2006/relationships/image" Target="media/image220.png"/><Relationship Id="rId249" Type="http://schemas.openxmlformats.org/officeDocument/2006/relationships/image" Target="media/image241.png"/><Relationship Id="rId13" Type="http://schemas.openxmlformats.org/officeDocument/2006/relationships/image" Target="media/image5.png"/><Relationship Id="rId109" Type="http://schemas.openxmlformats.org/officeDocument/2006/relationships/image" Target="media/image101.png"/><Relationship Id="rId260" Type="http://schemas.openxmlformats.org/officeDocument/2006/relationships/image" Target="media/image252.png"/><Relationship Id="rId281" Type="http://schemas.openxmlformats.org/officeDocument/2006/relationships/image" Target="media/image273.png"/><Relationship Id="rId316" Type="http://schemas.openxmlformats.org/officeDocument/2006/relationships/fontTable" Target="fontTable.xml"/><Relationship Id="rId34" Type="http://schemas.openxmlformats.org/officeDocument/2006/relationships/image" Target="media/image26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20" Type="http://schemas.openxmlformats.org/officeDocument/2006/relationships/image" Target="media/image112.png"/><Relationship Id="rId141" Type="http://schemas.openxmlformats.org/officeDocument/2006/relationships/image" Target="media/image133.png"/><Relationship Id="rId7" Type="http://schemas.openxmlformats.org/officeDocument/2006/relationships/footnotes" Target="footnotes.xml"/><Relationship Id="rId162" Type="http://schemas.openxmlformats.org/officeDocument/2006/relationships/image" Target="media/image154.png"/><Relationship Id="rId183" Type="http://schemas.openxmlformats.org/officeDocument/2006/relationships/image" Target="media/image175.png"/><Relationship Id="rId218" Type="http://schemas.openxmlformats.org/officeDocument/2006/relationships/image" Target="media/image210.png"/><Relationship Id="rId239" Type="http://schemas.openxmlformats.org/officeDocument/2006/relationships/image" Target="media/image231.png"/><Relationship Id="rId250" Type="http://schemas.openxmlformats.org/officeDocument/2006/relationships/image" Target="media/image242.png"/><Relationship Id="rId271" Type="http://schemas.openxmlformats.org/officeDocument/2006/relationships/image" Target="media/image263.png"/><Relationship Id="rId292" Type="http://schemas.openxmlformats.org/officeDocument/2006/relationships/image" Target="media/image284.png"/><Relationship Id="rId306" Type="http://schemas.openxmlformats.org/officeDocument/2006/relationships/image" Target="media/image298.png"/><Relationship Id="rId24" Type="http://schemas.openxmlformats.org/officeDocument/2006/relationships/image" Target="media/image16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31" Type="http://schemas.openxmlformats.org/officeDocument/2006/relationships/image" Target="media/image123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52" Type="http://schemas.openxmlformats.org/officeDocument/2006/relationships/image" Target="media/image144.png"/><Relationship Id="rId173" Type="http://schemas.openxmlformats.org/officeDocument/2006/relationships/image" Target="media/image165.png"/><Relationship Id="rId194" Type="http://schemas.openxmlformats.org/officeDocument/2006/relationships/image" Target="media/image186.png"/><Relationship Id="rId199" Type="http://schemas.openxmlformats.org/officeDocument/2006/relationships/image" Target="media/image191.png"/><Relationship Id="rId203" Type="http://schemas.openxmlformats.org/officeDocument/2006/relationships/image" Target="media/image195.png"/><Relationship Id="rId208" Type="http://schemas.openxmlformats.org/officeDocument/2006/relationships/image" Target="media/image200.png"/><Relationship Id="rId229" Type="http://schemas.openxmlformats.org/officeDocument/2006/relationships/image" Target="media/image221.png"/><Relationship Id="rId19" Type="http://schemas.openxmlformats.org/officeDocument/2006/relationships/image" Target="media/image11.png"/><Relationship Id="rId224" Type="http://schemas.openxmlformats.org/officeDocument/2006/relationships/image" Target="media/image216.png"/><Relationship Id="rId240" Type="http://schemas.openxmlformats.org/officeDocument/2006/relationships/image" Target="media/image232.png"/><Relationship Id="rId245" Type="http://schemas.openxmlformats.org/officeDocument/2006/relationships/image" Target="media/image237.png"/><Relationship Id="rId261" Type="http://schemas.openxmlformats.org/officeDocument/2006/relationships/image" Target="media/image253.png"/><Relationship Id="rId266" Type="http://schemas.openxmlformats.org/officeDocument/2006/relationships/image" Target="media/image258.png"/><Relationship Id="rId287" Type="http://schemas.openxmlformats.org/officeDocument/2006/relationships/image" Target="media/image279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image" Target="media/image139.png"/><Relationship Id="rId168" Type="http://schemas.openxmlformats.org/officeDocument/2006/relationships/image" Target="media/image160.png"/><Relationship Id="rId282" Type="http://schemas.openxmlformats.org/officeDocument/2006/relationships/image" Target="media/image274.png"/><Relationship Id="rId312" Type="http://schemas.openxmlformats.org/officeDocument/2006/relationships/image" Target="media/image304.png"/><Relationship Id="rId317" Type="http://schemas.openxmlformats.org/officeDocument/2006/relationships/theme" Target="theme/theme1.xml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image" Target="media/image134.png"/><Relationship Id="rId163" Type="http://schemas.openxmlformats.org/officeDocument/2006/relationships/image" Target="media/image155.png"/><Relationship Id="rId184" Type="http://schemas.openxmlformats.org/officeDocument/2006/relationships/image" Target="media/image176.png"/><Relationship Id="rId189" Type="http://schemas.openxmlformats.org/officeDocument/2006/relationships/image" Target="media/image181.png"/><Relationship Id="rId219" Type="http://schemas.openxmlformats.org/officeDocument/2006/relationships/image" Target="media/image211.png"/><Relationship Id="rId3" Type="http://schemas.openxmlformats.org/officeDocument/2006/relationships/numbering" Target="numbering.xml"/><Relationship Id="rId214" Type="http://schemas.openxmlformats.org/officeDocument/2006/relationships/image" Target="media/image206.png"/><Relationship Id="rId230" Type="http://schemas.openxmlformats.org/officeDocument/2006/relationships/image" Target="media/image222.png"/><Relationship Id="rId235" Type="http://schemas.openxmlformats.org/officeDocument/2006/relationships/image" Target="media/image227.png"/><Relationship Id="rId251" Type="http://schemas.openxmlformats.org/officeDocument/2006/relationships/image" Target="media/image243.png"/><Relationship Id="rId256" Type="http://schemas.openxmlformats.org/officeDocument/2006/relationships/image" Target="media/image248.png"/><Relationship Id="rId277" Type="http://schemas.openxmlformats.org/officeDocument/2006/relationships/image" Target="media/image269.png"/><Relationship Id="rId298" Type="http://schemas.openxmlformats.org/officeDocument/2006/relationships/image" Target="media/image290.png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158" Type="http://schemas.openxmlformats.org/officeDocument/2006/relationships/image" Target="media/image150.png"/><Relationship Id="rId272" Type="http://schemas.openxmlformats.org/officeDocument/2006/relationships/image" Target="media/image264.png"/><Relationship Id="rId293" Type="http://schemas.openxmlformats.org/officeDocument/2006/relationships/image" Target="media/image285.png"/><Relationship Id="rId302" Type="http://schemas.openxmlformats.org/officeDocument/2006/relationships/image" Target="media/image294.png"/><Relationship Id="rId307" Type="http://schemas.openxmlformats.org/officeDocument/2006/relationships/image" Target="media/image29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3" Type="http://schemas.openxmlformats.org/officeDocument/2006/relationships/image" Target="media/image145.png"/><Relationship Id="rId174" Type="http://schemas.openxmlformats.org/officeDocument/2006/relationships/image" Target="media/image166.png"/><Relationship Id="rId179" Type="http://schemas.openxmlformats.org/officeDocument/2006/relationships/image" Target="media/image171.png"/><Relationship Id="rId195" Type="http://schemas.openxmlformats.org/officeDocument/2006/relationships/image" Target="media/image187.png"/><Relationship Id="rId209" Type="http://schemas.openxmlformats.org/officeDocument/2006/relationships/image" Target="media/image201.png"/><Relationship Id="rId190" Type="http://schemas.openxmlformats.org/officeDocument/2006/relationships/image" Target="media/image182.png"/><Relationship Id="rId204" Type="http://schemas.openxmlformats.org/officeDocument/2006/relationships/image" Target="media/image196.png"/><Relationship Id="rId220" Type="http://schemas.openxmlformats.org/officeDocument/2006/relationships/image" Target="media/image212.png"/><Relationship Id="rId225" Type="http://schemas.openxmlformats.org/officeDocument/2006/relationships/image" Target="media/image217.png"/><Relationship Id="rId241" Type="http://schemas.openxmlformats.org/officeDocument/2006/relationships/image" Target="media/image233.png"/><Relationship Id="rId246" Type="http://schemas.openxmlformats.org/officeDocument/2006/relationships/image" Target="media/image238.png"/><Relationship Id="rId267" Type="http://schemas.openxmlformats.org/officeDocument/2006/relationships/image" Target="media/image259.png"/><Relationship Id="rId288" Type="http://schemas.openxmlformats.org/officeDocument/2006/relationships/image" Target="media/image280.png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262" Type="http://schemas.openxmlformats.org/officeDocument/2006/relationships/image" Target="media/image254.png"/><Relationship Id="rId283" Type="http://schemas.openxmlformats.org/officeDocument/2006/relationships/image" Target="media/image275.png"/><Relationship Id="rId313" Type="http://schemas.openxmlformats.org/officeDocument/2006/relationships/image" Target="media/image305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43" Type="http://schemas.openxmlformats.org/officeDocument/2006/relationships/image" Target="media/image135.png"/><Relationship Id="rId148" Type="http://schemas.openxmlformats.org/officeDocument/2006/relationships/image" Target="media/image140.png"/><Relationship Id="rId164" Type="http://schemas.openxmlformats.org/officeDocument/2006/relationships/image" Target="media/image156.png"/><Relationship Id="rId169" Type="http://schemas.openxmlformats.org/officeDocument/2006/relationships/image" Target="media/image161.png"/><Relationship Id="rId185" Type="http://schemas.openxmlformats.org/officeDocument/2006/relationships/image" Target="media/image177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80" Type="http://schemas.openxmlformats.org/officeDocument/2006/relationships/image" Target="media/image172.png"/><Relationship Id="rId210" Type="http://schemas.openxmlformats.org/officeDocument/2006/relationships/image" Target="media/image202.png"/><Relationship Id="rId215" Type="http://schemas.openxmlformats.org/officeDocument/2006/relationships/image" Target="media/image207.png"/><Relationship Id="rId236" Type="http://schemas.openxmlformats.org/officeDocument/2006/relationships/image" Target="media/image228.png"/><Relationship Id="rId257" Type="http://schemas.openxmlformats.org/officeDocument/2006/relationships/image" Target="media/image249.png"/><Relationship Id="rId278" Type="http://schemas.openxmlformats.org/officeDocument/2006/relationships/image" Target="media/image270.png"/><Relationship Id="rId26" Type="http://schemas.openxmlformats.org/officeDocument/2006/relationships/image" Target="media/image18.png"/><Relationship Id="rId231" Type="http://schemas.openxmlformats.org/officeDocument/2006/relationships/image" Target="media/image223.png"/><Relationship Id="rId252" Type="http://schemas.openxmlformats.org/officeDocument/2006/relationships/image" Target="media/image244.png"/><Relationship Id="rId273" Type="http://schemas.openxmlformats.org/officeDocument/2006/relationships/image" Target="media/image265.png"/><Relationship Id="rId294" Type="http://schemas.openxmlformats.org/officeDocument/2006/relationships/image" Target="media/image286.png"/><Relationship Id="rId308" Type="http://schemas.openxmlformats.org/officeDocument/2006/relationships/image" Target="media/image300.png"/><Relationship Id="rId47" Type="http://schemas.openxmlformats.org/officeDocument/2006/relationships/image" Target="media/image39.png"/><Relationship Id="rId68" Type="http://schemas.openxmlformats.org/officeDocument/2006/relationships/image" Target="media/image60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54" Type="http://schemas.openxmlformats.org/officeDocument/2006/relationships/image" Target="media/image146.png"/><Relationship Id="rId175" Type="http://schemas.openxmlformats.org/officeDocument/2006/relationships/image" Target="media/image167.png"/><Relationship Id="rId196" Type="http://schemas.openxmlformats.org/officeDocument/2006/relationships/image" Target="media/image188.png"/><Relationship Id="rId200" Type="http://schemas.openxmlformats.org/officeDocument/2006/relationships/image" Target="media/image192.png"/><Relationship Id="rId16" Type="http://schemas.openxmlformats.org/officeDocument/2006/relationships/image" Target="media/image8.png"/><Relationship Id="rId221" Type="http://schemas.openxmlformats.org/officeDocument/2006/relationships/image" Target="media/image213.png"/><Relationship Id="rId242" Type="http://schemas.openxmlformats.org/officeDocument/2006/relationships/image" Target="media/image234.png"/><Relationship Id="rId263" Type="http://schemas.openxmlformats.org/officeDocument/2006/relationships/image" Target="media/image255.png"/><Relationship Id="rId284" Type="http://schemas.openxmlformats.org/officeDocument/2006/relationships/image" Target="media/image276.png"/><Relationship Id="rId37" Type="http://schemas.openxmlformats.org/officeDocument/2006/relationships/image" Target="media/image29.png"/><Relationship Id="rId58" Type="http://schemas.openxmlformats.org/officeDocument/2006/relationships/image" Target="media/image50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44" Type="http://schemas.openxmlformats.org/officeDocument/2006/relationships/image" Target="media/image136.png"/><Relationship Id="rId90" Type="http://schemas.openxmlformats.org/officeDocument/2006/relationships/image" Target="media/image82.png"/><Relationship Id="rId165" Type="http://schemas.openxmlformats.org/officeDocument/2006/relationships/image" Target="media/image157.png"/><Relationship Id="rId186" Type="http://schemas.openxmlformats.org/officeDocument/2006/relationships/image" Target="media/image178.png"/><Relationship Id="rId211" Type="http://schemas.openxmlformats.org/officeDocument/2006/relationships/image" Target="media/image203.png"/><Relationship Id="rId232" Type="http://schemas.openxmlformats.org/officeDocument/2006/relationships/image" Target="media/image224.png"/><Relationship Id="rId253" Type="http://schemas.openxmlformats.org/officeDocument/2006/relationships/image" Target="media/image245.png"/><Relationship Id="rId274" Type="http://schemas.openxmlformats.org/officeDocument/2006/relationships/image" Target="media/image266.png"/><Relationship Id="rId295" Type="http://schemas.openxmlformats.org/officeDocument/2006/relationships/image" Target="media/image287.png"/><Relationship Id="rId309" Type="http://schemas.openxmlformats.org/officeDocument/2006/relationships/image" Target="media/image301.png"/><Relationship Id="rId27" Type="http://schemas.openxmlformats.org/officeDocument/2006/relationships/image" Target="media/image19.png"/><Relationship Id="rId48" Type="http://schemas.openxmlformats.org/officeDocument/2006/relationships/image" Target="media/image40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34" Type="http://schemas.openxmlformats.org/officeDocument/2006/relationships/image" Target="media/image126.png"/><Relationship Id="rId80" Type="http://schemas.openxmlformats.org/officeDocument/2006/relationships/image" Target="media/image72.png"/><Relationship Id="rId155" Type="http://schemas.openxmlformats.org/officeDocument/2006/relationships/image" Target="media/image147.png"/><Relationship Id="rId176" Type="http://schemas.openxmlformats.org/officeDocument/2006/relationships/image" Target="media/image168.png"/><Relationship Id="rId197" Type="http://schemas.openxmlformats.org/officeDocument/2006/relationships/image" Target="media/image189.png"/><Relationship Id="rId201" Type="http://schemas.openxmlformats.org/officeDocument/2006/relationships/image" Target="media/image193.png"/><Relationship Id="rId222" Type="http://schemas.openxmlformats.org/officeDocument/2006/relationships/image" Target="media/image214.png"/><Relationship Id="rId243" Type="http://schemas.openxmlformats.org/officeDocument/2006/relationships/image" Target="media/image235.png"/><Relationship Id="rId264" Type="http://schemas.openxmlformats.org/officeDocument/2006/relationships/image" Target="media/image256.png"/><Relationship Id="rId285" Type="http://schemas.openxmlformats.org/officeDocument/2006/relationships/image" Target="media/image277.png"/><Relationship Id="rId17" Type="http://schemas.openxmlformats.org/officeDocument/2006/relationships/image" Target="media/image9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24" Type="http://schemas.openxmlformats.org/officeDocument/2006/relationships/image" Target="media/image116.png"/><Relationship Id="rId310" Type="http://schemas.openxmlformats.org/officeDocument/2006/relationships/image" Target="media/image302.png"/><Relationship Id="rId70" Type="http://schemas.openxmlformats.org/officeDocument/2006/relationships/image" Target="media/image62.png"/><Relationship Id="rId91" Type="http://schemas.openxmlformats.org/officeDocument/2006/relationships/image" Target="media/image83.png"/><Relationship Id="rId145" Type="http://schemas.openxmlformats.org/officeDocument/2006/relationships/image" Target="media/image137.png"/><Relationship Id="rId166" Type="http://schemas.openxmlformats.org/officeDocument/2006/relationships/image" Target="media/image158.png"/><Relationship Id="rId187" Type="http://schemas.openxmlformats.org/officeDocument/2006/relationships/image" Target="media/image179.png"/><Relationship Id="rId1" Type="http://schemas.openxmlformats.org/officeDocument/2006/relationships/customXml" Target="../customXml/item1.xml"/><Relationship Id="rId212" Type="http://schemas.openxmlformats.org/officeDocument/2006/relationships/image" Target="media/image204.png"/><Relationship Id="rId233" Type="http://schemas.openxmlformats.org/officeDocument/2006/relationships/image" Target="media/image225.png"/><Relationship Id="rId254" Type="http://schemas.openxmlformats.org/officeDocument/2006/relationships/image" Target="media/image246.pn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275" Type="http://schemas.openxmlformats.org/officeDocument/2006/relationships/image" Target="media/image267.png"/><Relationship Id="rId296" Type="http://schemas.openxmlformats.org/officeDocument/2006/relationships/image" Target="media/image288.png"/><Relationship Id="rId300" Type="http://schemas.openxmlformats.org/officeDocument/2006/relationships/image" Target="media/image292.png"/><Relationship Id="rId60" Type="http://schemas.openxmlformats.org/officeDocument/2006/relationships/image" Target="media/image52.png"/><Relationship Id="rId81" Type="http://schemas.openxmlformats.org/officeDocument/2006/relationships/image" Target="media/image73.png"/><Relationship Id="rId135" Type="http://schemas.openxmlformats.org/officeDocument/2006/relationships/image" Target="media/image127.png"/><Relationship Id="rId156" Type="http://schemas.openxmlformats.org/officeDocument/2006/relationships/image" Target="media/image148.png"/><Relationship Id="rId177" Type="http://schemas.openxmlformats.org/officeDocument/2006/relationships/image" Target="media/image169.png"/><Relationship Id="rId198" Type="http://schemas.openxmlformats.org/officeDocument/2006/relationships/image" Target="media/image190.png"/><Relationship Id="rId202" Type="http://schemas.openxmlformats.org/officeDocument/2006/relationships/image" Target="media/image194.png"/><Relationship Id="rId223" Type="http://schemas.openxmlformats.org/officeDocument/2006/relationships/image" Target="media/image215.png"/><Relationship Id="rId244" Type="http://schemas.openxmlformats.org/officeDocument/2006/relationships/image" Target="media/image236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265" Type="http://schemas.openxmlformats.org/officeDocument/2006/relationships/image" Target="media/image257.png"/><Relationship Id="rId286" Type="http://schemas.openxmlformats.org/officeDocument/2006/relationships/image" Target="media/image278.png"/><Relationship Id="rId50" Type="http://schemas.openxmlformats.org/officeDocument/2006/relationships/image" Target="media/image42.png"/><Relationship Id="rId104" Type="http://schemas.openxmlformats.org/officeDocument/2006/relationships/image" Target="media/image96.png"/><Relationship Id="rId125" Type="http://schemas.openxmlformats.org/officeDocument/2006/relationships/image" Target="media/image117.png"/><Relationship Id="rId146" Type="http://schemas.openxmlformats.org/officeDocument/2006/relationships/image" Target="media/image138.png"/><Relationship Id="rId167" Type="http://schemas.openxmlformats.org/officeDocument/2006/relationships/image" Target="media/image159.png"/><Relationship Id="rId188" Type="http://schemas.openxmlformats.org/officeDocument/2006/relationships/image" Target="media/image180.png"/><Relationship Id="rId311" Type="http://schemas.openxmlformats.org/officeDocument/2006/relationships/image" Target="media/image303.png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13" Type="http://schemas.openxmlformats.org/officeDocument/2006/relationships/image" Target="media/image205.png"/><Relationship Id="rId234" Type="http://schemas.openxmlformats.org/officeDocument/2006/relationships/image" Target="media/image226.png"/><Relationship Id="rId2" Type="http://schemas.openxmlformats.org/officeDocument/2006/relationships/customXml" Target="../customXml/item2.xml"/><Relationship Id="rId29" Type="http://schemas.openxmlformats.org/officeDocument/2006/relationships/image" Target="media/image21.png"/><Relationship Id="rId255" Type="http://schemas.openxmlformats.org/officeDocument/2006/relationships/image" Target="media/image247.png"/><Relationship Id="rId276" Type="http://schemas.openxmlformats.org/officeDocument/2006/relationships/image" Target="media/image268.png"/><Relationship Id="rId297" Type="http://schemas.openxmlformats.org/officeDocument/2006/relationships/image" Target="media/image289.png"/><Relationship Id="rId40" Type="http://schemas.openxmlformats.org/officeDocument/2006/relationships/image" Target="media/image32.png"/><Relationship Id="rId115" Type="http://schemas.openxmlformats.org/officeDocument/2006/relationships/image" Target="media/image107.png"/><Relationship Id="rId136" Type="http://schemas.openxmlformats.org/officeDocument/2006/relationships/image" Target="media/image128.png"/><Relationship Id="rId157" Type="http://schemas.openxmlformats.org/officeDocument/2006/relationships/image" Target="media/image149.png"/><Relationship Id="rId178" Type="http://schemas.openxmlformats.org/officeDocument/2006/relationships/image" Target="media/image170.png"/><Relationship Id="rId301" Type="http://schemas.openxmlformats.org/officeDocument/2006/relationships/image" Target="media/image293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swaechter\Downloads\fhnw\Template\Template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2017-02-20T00:00:00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53E092D2-3857-41C2-AD57-383DBC2E5C5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Template.dotx</Template>
  <TotalTime>0</TotalTime>
  <Pages>112</Pages>
  <Words>4291</Words>
  <Characters>27035</Characters>
  <Application>Microsoft Office Word</Application>
  <DocSecurity>0</DocSecurity>
  <Lines>225</Lines>
  <Paragraphs>62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Moduldokumentation</vt:lpstr>
    </vt:vector>
  </TitlesOfParts>
  <Company/>
  <LinksUpToDate>false</LinksUpToDate>
  <CharactersWithSpaces>31264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Moduldokumentation</dc:title>
  <dc:subject>Modul</dc:subject>
  <dc:creator>swaechter</dc:creator>
  <cp:keywords/>
  <dc:description/>
  <cp:lastModifiedBy>Wächter Simon (s)</cp:lastModifiedBy>
  <cp:revision>245</cp:revision>
  <dcterms:created xsi:type="dcterms:W3CDTF">2017-02-20T14:51:00Z</dcterms:created>
  <dcterms:modified xsi:type="dcterms:W3CDTF">2017-06-14T16:29:00Z</dcterms:modified>
</cp:coreProperties>
</file>