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827B4" w:rsidRPr="003E53D8" w:rsidRDefault="008827B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442EF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8827B4" w:rsidRDefault="008827B4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Design Patterns (depa)</w:t>
                                </w:r>
                              </w:p>
                              <w:p w:rsidR="008827B4" w:rsidRPr="00AF65CF" w:rsidRDefault="008827B4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8827B4" w:rsidRPr="003E53D8" w:rsidRDefault="008827B4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442EF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8827B4" w:rsidRDefault="008827B4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Design Patterns (depa)</w:t>
                          </w:r>
                        </w:p>
                        <w:p w:rsidR="008827B4" w:rsidRPr="00AF65CF" w:rsidRDefault="008827B4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8827B4" w:rsidRDefault="008827B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8827B4" w:rsidRDefault="008827B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570BDA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772111" w:history="1">
            <w:r w:rsidR="00570BDA" w:rsidRPr="001842F8">
              <w:rPr>
                <w:rStyle w:val="Hyperlink"/>
                <w:noProof/>
              </w:rPr>
              <w:t>1</w:t>
            </w:r>
            <w:r w:rsidR="00570BDA">
              <w:rPr>
                <w:rFonts w:eastAsiaTheme="minorEastAsia"/>
                <w:noProof/>
                <w:lang w:eastAsia="de-CH"/>
              </w:rPr>
              <w:tab/>
            </w:r>
            <w:r w:rsidR="00570BDA" w:rsidRPr="001842F8">
              <w:rPr>
                <w:rStyle w:val="Hyperlink"/>
                <w:noProof/>
              </w:rPr>
              <w:t>Einleitung</w:t>
            </w:r>
            <w:r w:rsidR="00570BDA">
              <w:rPr>
                <w:noProof/>
                <w:webHidden/>
              </w:rPr>
              <w:tab/>
            </w:r>
            <w:r w:rsidR="00570BDA">
              <w:rPr>
                <w:noProof/>
                <w:webHidden/>
              </w:rPr>
              <w:fldChar w:fldCharType="begin"/>
            </w:r>
            <w:r w:rsidR="00570BDA">
              <w:rPr>
                <w:noProof/>
                <w:webHidden/>
              </w:rPr>
              <w:instrText xml:space="preserve"> PAGEREF _Toc504772111 \h </w:instrText>
            </w:r>
            <w:r w:rsidR="00570BDA">
              <w:rPr>
                <w:noProof/>
                <w:webHidden/>
              </w:rPr>
            </w:r>
            <w:r w:rsidR="00570BDA">
              <w:rPr>
                <w:noProof/>
                <w:webHidden/>
              </w:rPr>
              <w:fldChar w:fldCharType="separate"/>
            </w:r>
            <w:r w:rsidR="00570BDA">
              <w:rPr>
                <w:noProof/>
                <w:webHidden/>
              </w:rPr>
              <w:t>8</w:t>
            </w:r>
            <w:r w:rsidR="00570BDA"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12" w:history="1">
            <w:r w:rsidRPr="001842F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13" w:history="1">
            <w:r w:rsidRPr="001842F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14" w:history="1">
            <w:r w:rsidRPr="001842F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115" w:history="1">
            <w:r w:rsidRPr="001842F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16" w:history="1">
            <w:r w:rsidRPr="001842F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Core Components of 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17" w:history="1">
            <w:r w:rsidRPr="001842F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Collection Frameworks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18" w:history="1">
            <w:r w:rsidRPr="001842F8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Collection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19" w:history="1">
            <w:r w:rsidRPr="001842F8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20" w:history="1">
            <w:r w:rsidRPr="001842F8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21" w:history="1">
            <w:r w:rsidRPr="001842F8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Iterator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22" w:history="1">
            <w:r w:rsidRPr="001842F8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Generic Algorithms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23" w:history="1">
            <w:r w:rsidRPr="001842F8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Iterator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24" w:history="1">
            <w:r w:rsidRPr="001842F8">
              <w:rPr>
                <w:rStyle w:val="Hyperlink"/>
                <w:noProof/>
              </w:rPr>
              <w:t>2.2.7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25" w:history="1">
            <w:r w:rsidRPr="001842F8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Abstract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26" w:history="1">
            <w:r w:rsidRPr="001842F8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Example of a Simple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27" w:history="1">
            <w:r w:rsidRPr="001842F8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Implementations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28" w:history="1">
            <w:r w:rsidRPr="001842F8">
              <w:rPr>
                <w:rStyle w:val="Hyperlink"/>
                <w:noProof/>
              </w:rPr>
              <w:t>2.2.11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Collection Framework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129" w:history="1">
            <w:r w:rsidRPr="001842F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30" w:history="1">
            <w:r w:rsidRPr="001842F8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Review of the Exercise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31" w:history="1">
            <w:r w:rsidRPr="001842F8">
              <w:rPr>
                <w:rStyle w:val="Hyperlink"/>
                <w:noProof/>
                <w:lang w:val="en-GB"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What is a Design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32" w:history="1">
            <w:r w:rsidRPr="001842F8">
              <w:rPr>
                <w:rStyle w:val="Hyperlink"/>
                <w:noProof/>
                <w:lang w:val="en-GB"/>
              </w:rPr>
              <w:t>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History of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33" w:history="1">
            <w:r w:rsidRPr="001842F8">
              <w:rPr>
                <w:rStyle w:val="Hyperlink"/>
                <w:noProof/>
                <w:lang w:val="en-GB"/>
              </w:rPr>
              <w:t>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Why Design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34" w:history="1">
            <w:r w:rsidRPr="001842F8">
              <w:rPr>
                <w:rStyle w:val="Hyperlink"/>
                <w:noProof/>
                <w:lang w:val="en-GB"/>
              </w:rPr>
              <w:t>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Properties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35" w:history="1">
            <w:r w:rsidRPr="001842F8">
              <w:rPr>
                <w:rStyle w:val="Hyperlink"/>
                <w:noProof/>
                <w:lang w:val="en-GB"/>
              </w:rPr>
              <w:t>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Types of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36" w:history="1">
            <w:r w:rsidRPr="001842F8">
              <w:rPr>
                <w:rStyle w:val="Hyperlink"/>
                <w:noProof/>
                <w:lang w:val="en-GB"/>
              </w:rPr>
              <w:t>3.7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Types of Software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37" w:history="1">
            <w:r w:rsidRPr="001842F8">
              <w:rPr>
                <w:rStyle w:val="Hyperlink"/>
                <w:noProof/>
                <w:lang w:val="en-GB"/>
              </w:rPr>
              <w:t>3.8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Pattern Form: GoF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38" w:history="1">
            <w:r w:rsidRPr="001842F8">
              <w:rPr>
                <w:rStyle w:val="Hyperlink"/>
                <w:noProof/>
                <w:lang w:val="en-GB"/>
              </w:rPr>
              <w:t>3.9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39" w:history="1">
            <w:r w:rsidRPr="001842F8">
              <w:rPr>
                <w:rStyle w:val="Hyperlink"/>
                <w:noProof/>
                <w:lang w:val="en-GB"/>
              </w:rPr>
              <w:t>3.10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Observer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40" w:history="1">
            <w:r w:rsidRPr="001842F8">
              <w:rPr>
                <w:rStyle w:val="Hyperlink"/>
                <w:noProof/>
                <w:lang w:val="en-GB"/>
              </w:rPr>
              <w:t>3.10.1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41" w:history="1">
            <w:r w:rsidRPr="001842F8">
              <w:rPr>
                <w:rStyle w:val="Hyperlink"/>
                <w:noProof/>
                <w:lang w:val="en-GB"/>
              </w:rPr>
              <w:t>3.10.2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42" w:history="1">
            <w:r w:rsidRPr="001842F8">
              <w:rPr>
                <w:rStyle w:val="Hyperlink"/>
                <w:noProof/>
                <w:lang w:val="en-GB"/>
              </w:rPr>
              <w:t>3.10.3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43" w:history="1">
            <w:r w:rsidRPr="001842F8">
              <w:rPr>
                <w:rStyle w:val="Hyperlink"/>
                <w:noProof/>
                <w:lang w:val="en-GB"/>
              </w:rPr>
              <w:t>3.10.4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Participants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44" w:history="1">
            <w:r w:rsidRPr="001842F8">
              <w:rPr>
                <w:rStyle w:val="Hyperlink"/>
                <w:noProof/>
                <w:lang w:val="en-GB"/>
              </w:rPr>
              <w:t>3.10.5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Collaboration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45" w:history="1">
            <w:r w:rsidRPr="001842F8">
              <w:rPr>
                <w:rStyle w:val="Hyperlink"/>
                <w:noProof/>
                <w:lang w:val="en-GB"/>
              </w:rPr>
              <w:t>3.10.6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Consequences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46" w:history="1">
            <w:r w:rsidRPr="001842F8">
              <w:rPr>
                <w:rStyle w:val="Hyperlink"/>
                <w:noProof/>
                <w:lang w:val="en-GB"/>
              </w:rPr>
              <w:t>3.10.7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Sample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47" w:history="1">
            <w:r w:rsidRPr="001842F8">
              <w:rPr>
                <w:rStyle w:val="Hyperlink"/>
                <w:noProof/>
                <w:lang w:val="en-GB"/>
              </w:rPr>
              <w:t>3.10.8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Known Uses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148" w:history="1">
            <w:r w:rsidRPr="001842F8">
              <w:rPr>
                <w:rStyle w:val="Hyperlink"/>
                <w:noProof/>
                <w:lang w:val="en-GB"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49" w:history="1">
            <w:r w:rsidRPr="001842F8">
              <w:rPr>
                <w:rStyle w:val="Hyperlink"/>
                <w:noProof/>
                <w:lang w:val="en-GB"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Aufgabe 1: java.util.Observer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50" w:history="1">
            <w:r w:rsidRPr="001842F8">
              <w:rPr>
                <w:rStyle w:val="Hyperlink"/>
                <w:noProof/>
                <w:lang w:val="en-GB"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Aufgabe 2: Observer &amp; Resourcen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51" w:history="1">
            <w:r w:rsidRPr="001842F8">
              <w:rPr>
                <w:rStyle w:val="Hyperlink"/>
                <w:noProof/>
                <w:lang w:val="en-GB"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Aufgabe 3: Nebeneffekte von 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52" w:history="1">
            <w:r w:rsidRPr="001842F8">
              <w:rPr>
                <w:rStyle w:val="Hyperlink"/>
                <w:noProof/>
                <w:lang w:val="en-GB"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Aufgabe 4: Zyklische Abhängigkeit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53" w:history="1">
            <w:r w:rsidRPr="001842F8">
              <w:rPr>
                <w:rStyle w:val="Hyperlink"/>
                <w:noProof/>
                <w:lang w:val="en-GB"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Aufgabe 5: Kausalität von Änderungen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54" w:history="1">
            <w:r w:rsidRPr="001842F8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Aufgabe 6: Was ist das Modell, wie wird es verändert?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155" w:history="1">
            <w:r w:rsidRPr="001842F8">
              <w:rPr>
                <w:rStyle w:val="Hyperlink"/>
                <w:noProof/>
                <w:lang w:val="en-GB"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56" w:history="1">
            <w:r w:rsidRPr="001842F8">
              <w:rPr>
                <w:rStyle w:val="Hyperlink"/>
                <w:noProof/>
                <w:lang w:val="en-GB"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State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57" w:history="1">
            <w:r w:rsidRPr="001842F8">
              <w:rPr>
                <w:rStyle w:val="Hyperlink"/>
                <w:noProof/>
                <w:lang w:val="en-GB"/>
              </w:rPr>
              <w:t>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58" w:history="1">
            <w:r w:rsidRPr="001842F8">
              <w:rPr>
                <w:rStyle w:val="Hyperlink"/>
                <w:noProof/>
                <w:lang w:val="en-GB"/>
              </w:rPr>
              <w:t>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59" w:history="1">
            <w:r w:rsidRPr="001842F8">
              <w:rPr>
                <w:rStyle w:val="Hyperlink"/>
                <w:noProof/>
                <w:lang w:val="en-GB"/>
              </w:rPr>
              <w:t>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60" w:history="1">
            <w:r w:rsidRPr="001842F8">
              <w:rPr>
                <w:rStyle w:val="Hyperlink"/>
                <w:noProof/>
                <w:lang w:val="en-GB"/>
              </w:rPr>
              <w:t>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61" w:history="1">
            <w:r w:rsidRPr="001842F8">
              <w:rPr>
                <w:rStyle w:val="Hyperlink"/>
                <w:noProof/>
                <w:lang w:val="en-GB"/>
              </w:rPr>
              <w:t>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Example (Without a State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62" w:history="1">
            <w:r w:rsidRPr="001842F8">
              <w:rPr>
                <w:rStyle w:val="Hyperlink"/>
                <w:noProof/>
                <w:lang w:val="en-GB"/>
              </w:rPr>
              <w:t>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Example (With a State Pattern)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63" w:history="1">
            <w:r w:rsidRPr="001842F8">
              <w:rPr>
                <w:rStyle w:val="Hyperlink"/>
                <w:noProof/>
                <w:lang w:val="en-GB"/>
              </w:rPr>
              <w:t>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64" w:history="1">
            <w:r w:rsidRPr="001842F8">
              <w:rPr>
                <w:rStyle w:val="Hyperlink"/>
                <w:noProof/>
                <w:lang w:val="en-GB"/>
              </w:rPr>
              <w:t>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65" w:history="1">
            <w:r w:rsidRPr="001842F8">
              <w:rPr>
                <w:rStyle w:val="Hyperlink"/>
                <w:noProof/>
                <w:lang w:val="en-GB"/>
              </w:rPr>
              <w:t>5.1.9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66" w:history="1">
            <w:r w:rsidRPr="001842F8">
              <w:rPr>
                <w:rStyle w:val="Hyperlink"/>
                <w:noProof/>
                <w:lang w:val="en-GB"/>
              </w:rPr>
              <w:t>5.1.10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Applicability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67" w:history="1">
            <w:r w:rsidRPr="001842F8">
              <w:rPr>
                <w:rStyle w:val="Hyperlink"/>
                <w:noProof/>
                <w:lang w:val="en-GB"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Example for parsing a float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168" w:history="1">
            <w:r w:rsidRPr="001842F8">
              <w:rPr>
                <w:rStyle w:val="Hyperlink"/>
                <w:noProof/>
                <w:lang w:val="en-GB"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69" w:history="1">
            <w:r w:rsidRPr="001842F8">
              <w:rPr>
                <w:rStyle w:val="Hyperlink"/>
                <w:noProof/>
                <w:lang w:val="en-GB"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Strategy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70" w:history="1">
            <w:r w:rsidRPr="001842F8">
              <w:rPr>
                <w:rStyle w:val="Hyperlink"/>
                <w:noProof/>
                <w:lang w:val="en-GB"/>
              </w:rPr>
              <w:t>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71" w:history="1">
            <w:r w:rsidRPr="001842F8">
              <w:rPr>
                <w:rStyle w:val="Hyperlink"/>
                <w:noProof/>
                <w:lang w:val="en-GB"/>
              </w:rPr>
              <w:t>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72" w:history="1">
            <w:r w:rsidRPr="001842F8">
              <w:rPr>
                <w:rStyle w:val="Hyperlink"/>
                <w:noProof/>
                <w:lang w:val="en-GB"/>
              </w:rPr>
              <w:t>6.1.3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73" w:history="1">
            <w:r w:rsidRPr="001842F8">
              <w:rPr>
                <w:rStyle w:val="Hyperlink"/>
                <w:noProof/>
                <w:lang w:val="en-GB"/>
              </w:rPr>
              <w:t>6.1.4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74" w:history="1">
            <w:r w:rsidRPr="001842F8">
              <w:rPr>
                <w:rStyle w:val="Hyperlink"/>
                <w:noProof/>
                <w:lang w:val="en-GB"/>
              </w:rPr>
              <w:t>6.1.5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Preconditions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75" w:history="1">
            <w:r w:rsidRPr="001842F8">
              <w:rPr>
                <w:rStyle w:val="Hyperlink"/>
                <w:noProof/>
                <w:lang w:val="en-GB"/>
              </w:rPr>
              <w:t>6.1.6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Applicability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76" w:history="1">
            <w:r w:rsidRPr="001842F8">
              <w:rPr>
                <w:rStyle w:val="Hyperlink"/>
                <w:noProof/>
                <w:lang w:val="en-GB"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Strategy vs.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77" w:history="1">
            <w:r w:rsidRPr="001842F8">
              <w:rPr>
                <w:rStyle w:val="Hyperlink"/>
                <w:noProof/>
                <w:lang w:val="en-GB"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Strategy vs. Inheritance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78" w:history="1">
            <w:r w:rsidRPr="001842F8">
              <w:rPr>
                <w:rStyle w:val="Hyperlink"/>
                <w:noProof/>
                <w:lang w:val="en-GB"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Null Object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79" w:history="1">
            <w:r w:rsidRPr="001842F8">
              <w:rPr>
                <w:rStyle w:val="Hyperlink"/>
                <w:noProof/>
                <w:lang w:val="en-GB"/>
              </w:rPr>
              <w:t>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80" w:history="1">
            <w:r w:rsidRPr="001842F8">
              <w:rPr>
                <w:rStyle w:val="Hyperlink"/>
                <w:noProof/>
                <w:lang w:val="en-GB"/>
              </w:rPr>
              <w:t>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NullLayout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181" w:history="1">
            <w:r w:rsidRPr="001842F8">
              <w:rPr>
                <w:rStyle w:val="Hyperlink"/>
                <w:noProof/>
                <w:lang w:val="en-GB"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82" w:history="1">
            <w:r w:rsidRPr="001842F8">
              <w:rPr>
                <w:rStyle w:val="Hyperlink"/>
                <w:noProof/>
                <w:lang w:val="en-GB"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Composite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83" w:history="1">
            <w:r w:rsidRPr="001842F8">
              <w:rPr>
                <w:rStyle w:val="Hyperlink"/>
                <w:noProof/>
                <w:lang w:val="en-GB"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84" w:history="1">
            <w:r w:rsidRPr="001842F8">
              <w:rPr>
                <w:rStyle w:val="Hyperlink"/>
                <w:noProof/>
                <w:lang w:val="en-GB"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85" w:history="1">
            <w:r w:rsidRPr="001842F8">
              <w:rPr>
                <w:rStyle w:val="Hyperlink"/>
                <w:noProof/>
                <w:lang w:val="en-GB"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Participants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86" w:history="1">
            <w:r w:rsidRPr="001842F8">
              <w:rPr>
                <w:rStyle w:val="Hyperlink"/>
                <w:noProof/>
                <w:lang w:val="en-GB"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Example Group Figure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87" w:history="1">
            <w:r w:rsidRPr="001842F8">
              <w:rPr>
                <w:rStyle w:val="Hyperlink"/>
                <w:noProof/>
                <w:lang w:val="en-GB"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Structure of the Composite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88" w:history="1">
            <w:r w:rsidRPr="001842F8">
              <w:rPr>
                <w:rStyle w:val="Hyperlink"/>
                <w:noProof/>
                <w:lang w:val="en-GB"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Composite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89" w:history="1">
            <w:r w:rsidRPr="001842F8">
              <w:rPr>
                <w:rStyle w:val="Hyperlink"/>
                <w:noProof/>
                <w:lang w:val="en-GB"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Composite Pattern in AWT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90" w:history="1">
            <w:r w:rsidRPr="001842F8">
              <w:rPr>
                <w:rStyle w:val="Hyperlink"/>
                <w:noProof/>
                <w:lang w:val="en-GB"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Composite Pattern in Swing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91" w:history="1">
            <w:r w:rsidRPr="001842F8">
              <w:rPr>
                <w:rStyle w:val="Hyperlink"/>
                <w:noProof/>
                <w:lang w:val="en-GB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Composite Pattern in AWT/Swing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92" w:history="1">
            <w:r w:rsidRPr="001842F8">
              <w:rPr>
                <w:rStyle w:val="Hyperlink"/>
                <w:noProof/>
                <w:lang w:val="en-GB"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Composite Pattern in JavaFX Scene Graphs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193" w:history="1">
            <w:r w:rsidRPr="001842F8">
              <w:rPr>
                <w:rStyle w:val="Hyperlink"/>
                <w:noProof/>
                <w:lang w:val="en-GB"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94" w:history="1">
            <w:r w:rsidRPr="001842F8">
              <w:rPr>
                <w:rStyle w:val="Hyperlink"/>
                <w:noProof/>
                <w:lang w:val="en-GB"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Prototype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95" w:history="1">
            <w:r w:rsidRPr="001842F8">
              <w:rPr>
                <w:rStyle w:val="Hyperlink"/>
                <w:noProof/>
                <w:lang w:val="en-GB"/>
              </w:rPr>
              <w:t>8.1.1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96" w:history="1">
            <w:r w:rsidRPr="001842F8">
              <w:rPr>
                <w:rStyle w:val="Hyperlink"/>
                <w:noProof/>
                <w:lang w:val="en-GB"/>
              </w:rPr>
              <w:t>8.1.2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97" w:history="1">
            <w:r w:rsidRPr="001842F8">
              <w:rPr>
                <w:rStyle w:val="Hyperlink"/>
                <w:noProof/>
                <w:lang w:val="en-GB"/>
              </w:rPr>
              <w:t>8.1.3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98" w:history="1">
            <w:r w:rsidRPr="001842F8">
              <w:rPr>
                <w:rStyle w:val="Hyperlink"/>
                <w:noProof/>
                <w:lang w:val="en-GB"/>
              </w:rPr>
              <w:t>8.1.4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199" w:history="1">
            <w:r w:rsidRPr="001842F8">
              <w:rPr>
                <w:rStyle w:val="Hyperlink"/>
                <w:noProof/>
                <w:lang w:val="en-GB"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Object.clone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00" w:history="1">
            <w:r w:rsidRPr="001842F8">
              <w:rPr>
                <w:rStyle w:val="Hyperlink"/>
                <w:noProof/>
                <w:lang w:val="en-GB"/>
              </w:rPr>
              <w:t>8.2.1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01" w:history="1">
            <w:r w:rsidRPr="001842F8">
              <w:rPr>
                <w:rStyle w:val="Hyperlink"/>
                <w:noProof/>
                <w:lang w:val="en-GB"/>
              </w:rPr>
              <w:t>8.2.2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Harmony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02" w:history="1">
            <w:r w:rsidRPr="001842F8">
              <w:rPr>
                <w:rStyle w:val="Hyperlink"/>
                <w:noProof/>
                <w:lang w:val="en-GB"/>
              </w:rPr>
              <w:t>8.2.3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Example 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03" w:history="1">
            <w:r w:rsidRPr="001842F8">
              <w:rPr>
                <w:rStyle w:val="Hyperlink"/>
                <w:noProof/>
                <w:lang w:val="en-GB"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Deep vs. Shallow Copy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04" w:history="1">
            <w:r w:rsidRPr="001842F8">
              <w:rPr>
                <w:rStyle w:val="Hyperlink"/>
                <w:noProof/>
                <w:lang w:val="en-GB"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05" w:history="1">
            <w:r w:rsidRPr="001842F8">
              <w:rPr>
                <w:rStyle w:val="Hyperlink"/>
                <w:noProof/>
                <w:lang w:val="en-GB"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Normal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06" w:history="1">
            <w:r w:rsidRPr="001842F8">
              <w:rPr>
                <w:rStyle w:val="Hyperlink"/>
                <w:noProof/>
                <w:lang w:val="en-GB"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Shallow Copy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07" w:history="1">
            <w:r w:rsidRPr="001842F8">
              <w:rPr>
                <w:rStyle w:val="Hyperlink"/>
                <w:noProof/>
                <w:lang w:val="en-GB"/>
              </w:rPr>
              <w:t>8.3.4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Deep Copy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08" w:history="1">
            <w:r w:rsidRPr="001842F8">
              <w:rPr>
                <w:rStyle w:val="Hyperlink"/>
                <w:noProof/>
                <w:lang w:val="en-GB"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Remarks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09" w:history="1">
            <w:r w:rsidRPr="001842F8">
              <w:rPr>
                <w:rStyle w:val="Hyperlink"/>
                <w:noProof/>
                <w:lang w:val="en-GB"/>
              </w:rPr>
              <w:t>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Clone with Copy Constructor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210" w:history="1">
            <w:r w:rsidRPr="001842F8">
              <w:rPr>
                <w:rStyle w:val="Hyperlink"/>
                <w:noProof/>
                <w:lang w:val="en-GB"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11" w:history="1">
            <w:r w:rsidRPr="001842F8">
              <w:rPr>
                <w:rStyle w:val="Hyperlink"/>
                <w:noProof/>
                <w:lang w:val="en-GB"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Information Hiding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12" w:history="1">
            <w:r w:rsidRPr="001842F8">
              <w:rPr>
                <w:rStyle w:val="Hyperlink"/>
                <w:noProof/>
                <w:lang w:val="en-GB"/>
              </w:rPr>
              <w:t>9.1.1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Information Hiding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13" w:history="1">
            <w:r w:rsidRPr="001842F8">
              <w:rPr>
                <w:rStyle w:val="Hyperlink"/>
                <w:noProof/>
                <w:lang w:val="en-GB"/>
              </w:rPr>
              <w:t>9.1.2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Mutable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14" w:history="1">
            <w:r w:rsidRPr="001842F8">
              <w:rPr>
                <w:rStyle w:val="Hyperlink"/>
                <w:noProof/>
                <w:lang w:val="en-GB"/>
              </w:rPr>
              <w:t>9.1.3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Example from JDK 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15" w:history="1">
            <w:r w:rsidRPr="001842F8">
              <w:rPr>
                <w:rStyle w:val="Hyperlink"/>
                <w:noProof/>
                <w:lang w:val="en-GB"/>
              </w:rPr>
              <w:t>9.1.4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Robust Programming Guideline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16" w:history="1">
            <w:r w:rsidRPr="001842F8">
              <w:rPr>
                <w:rStyle w:val="Hyperlink"/>
                <w:noProof/>
                <w:lang w:val="en-GB"/>
              </w:rPr>
              <w:t>9.1.5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Rectangle Example revisited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17" w:history="1">
            <w:r w:rsidRPr="001842F8">
              <w:rPr>
                <w:rStyle w:val="Hyperlink"/>
                <w:noProof/>
                <w:lang w:val="en-GB"/>
              </w:rPr>
              <w:t>9.1.6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Robust Programming Guideline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18" w:history="1">
            <w:r w:rsidRPr="001842F8">
              <w:rPr>
                <w:rStyle w:val="Hyperlink"/>
                <w:noProof/>
                <w:lang w:val="en-GB"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Immutability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19" w:history="1">
            <w:r w:rsidRPr="001842F8">
              <w:rPr>
                <w:rStyle w:val="Hyperlink"/>
                <w:noProof/>
                <w:lang w:val="en-GB"/>
              </w:rPr>
              <w:t>9.2.1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Immutable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20" w:history="1">
            <w:r w:rsidRPr="001842F8">
              <w:rPr>
                <w:rStyle w:val="Hyperlink"/>
                <w:noProof/>
                <w:lang w:val="en-GB"/>
              </w:rPr>
              <w:t>9.2.2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Benefits of Immutable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21" w:history="1">
            <w:r w:rsidRPr="001842F8">
              <w:rPr>
                <w:rStyle w:val="Hyperlink"/>
                <w:noProof/>
                <w:lang w:val="en-GB"/>
              </w:rPr>
              <w:t>9.2.3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Fraction as Example of a mutable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22" w:history="1">
            <w:r w:rsidRPr="001842F8">
              <w:rPr>
                <w:rStyle w:val="Hyperlink"/>
                <w:noProof/>
                <w:lang w:val="en-GB"/>
              </w:rPr>
              <w:t>9.2.4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Persistent &amp; Immutable Data Structures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23" w:history="1">
            <w:r w:rsidRPr="001842F8">
              <w:rPr>
                <w:rStyle w:val="Hyperlink"/>
                <w:noProof/>
                <w:lang w:val="en-GB"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224" w:history="1">
            <w:r w:rsidRPr="001842F8">
              <w:rPr>
                <w:rStyle w:val="Hyperlink"/>
                <w:noProof/>
                <w:lang w:val="en-GB"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225" w:history="1">
            <w:r w:rsidRPr="001842F8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26" w:history="1">
            <w:r w:rsidRPr="001842F8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Vibrating &amp; Skin Phones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27" w:history="1">
            <w:r w:rsidRPr="001842F8">
              <w:rPr>
                <w:rStyle w:val="Hyperlink"/>
                <w:noProof/>
              </w:rPr>
              <w:t>11.1.1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Problem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28" w:history="1">
            <w:r w:rsidRPr="001842F8">
              <w:rPr>
                <w:rStyle w:val="Hyperlink"/>
                <w:noProof/>
              </w:rPr>
              <w:t>11.1.2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Implementation with 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29" w:history="1">
            <w:r w:rsidRPr="001842F8">
              <w:rPr>
                <w:rStyle w:val="Hyperlink"/>
                <w:noProof/>
              </w:rPr>
              <w:t>11.1.3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Implementation with a Decorator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30" w:history="1">
            <w:r w:rsidRPr="001842F8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Decorator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31" w:history="1">
            <w:r w:rsidRPr="001842F8">
              <w:rPr>
                <w:rStyle w:val="Hyperlink"/>
                <w:noProof/>
              </w:rPr>
              <w:t>11.2.1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32" w:history="1">
            <w:r w:rsidRPr="001842F8">
              <w:rPr>
                <w:rStyle w:val="Hyperlink"/>
                <w:noProof/>
              </w:rPr>
              <w:t>11.2.2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33" w:history="1">
            <w:r w:rsidRPr="001842F8">
              <w:rPr>
                <w:rStyle w:val="Hyperlink"/>
                <w:noProof/>
              </w:rPr>
              <w:t>11.2.3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Number of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34" w:history="1">
            <w:r w:rsidRPr="001842F8">
              <w:rPr>
                <w:rStyle w:val="Hyperlink"/>
                <w:noProof/>
                <w:lang w:val="en-US"/>
              </w:rPr>
              <w:t>11.2.4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Number of Classes (With Inheritance)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35" w:history="1">
            <w:r w:rsidRPr="001842F8">
              <w:rPr>
                <w:rStyle w:val="Hyperlink"/>
                <w:noProof/>
                <w:lang w:val="en-US"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Java API Samples of the Decorator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36" w:history="1">
            <w:r w:rsidRPr="001842F8">
              <w:rPr>
                <w:rStyle w:val="Hyperlink"/>
                <w:noProof/>
                <w:lang w:val="en-US"/>
              </w:rPr>
              <w:t>11.3.1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JScrollPane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37" w:history="1">
            <w:r w:rsidRPr="001842F8">
              <w:rPr>
                <w:rStyle w:val="Hyperlink"/>
                <w:noProof/>
                <w:lang w:val="en-US"/>
              </w:rPr>
              <w:t>11.3.2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Collection Decorators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38" w:history="1">
            <w:r w:rsidRPr="001842F8">
              <w:rPr>
                <w:rStyle w:val="Hyperlink"/>
                <w:noProof/>
                <w:lang w:val="en-US"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Java IO (Streams)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39" w:history="1">
            <w:r w:rsidRPr="001842F8">
              <w:rPr>
                <w:rStyle w:val="Hyperlink"/>
                <w:noProof/>
                <w:lang w:val="en-US"/>
              </w:rPr>
              <w:t>11.4.1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40" w:history="1">
            <w:r w:rsidRPr="001842F8">
              <w:rPr>
                <w:rStyle w:val="Hyperlink"/>
                <w:noProof/>
                <w:lang w:val="en-US"/>
              </w:rPr>
              <w:t>11.4.2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FilterOutputStream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41" w:history="1">
            <w:r w:rsidRPr="001842F8">
              <w:rPr>
                <w:rStyle w:val="Hyperlink"/>
                <w:noProof/>
                <w:lang w:val="en-US"/>
              </w:rPr>
              <w:t>11.4.3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DataOutputStream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42" w:history="1">
            <w:r w:rsidRPr="001842F8">
              <w:rPr>
                <w:rStyle w:val="Hyperlink"/>
                <w:noProof/>
                <w:lang w:val="en-US"/>
              </w:rPr>
              <w:t>11.4.4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43" w:history="1">
            <w:r w:rsidRPr="001842F8">
              <w:rPr>
                <w:rStyle w:val="Hyperlink"/>
                <w:noProof/>
                <w:lang w:val="en-US"/>
              </w:rPr>
              <w:t>11.4.5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FilterInputStream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44" w:history="1">
            <w:r w:rsidRPr="001842F8">
              <w:rPr>
                <w:rStyle w:val="Hyperlink"/>
                <w:noProof/>
                <w:lang w:val="en-US"/>
              </w:rPr>
              <w:t>11.4.6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ObjectStream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45" w:history="1">
            <w:r w:rsidRPr="001842F8">
              <w:rPr>
                <w:rStyle w:val="Hyperlink"/>
                <w:noProof/>
                <w:lang w:val="en-US"/>
              </w:rPr>
              <w:t>11.4.7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Decorator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46" w:history="1">
            <w:r w:rsidRPr="001842F8">
              <w:rPr>
                <w:rStyle w:val="Hyperlink"/>
                <w:noProof/>
                <w:lang w:val="en-US"/>
              </w:rPr>
              <w:t>11.4.8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Whole Picture: InputStream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47" w:history="1">
            <w:r w:rsidRPr="001842F8">
              <w:rPr>
                <w:rStyle w:val="Hyperlink"/>
                <w:noProof/>
                <w:lang w:val="en-US"/>
              </w:rPr>
              <w:t>11.4.9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Whole Picture: 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48" w:history="1">
            <w:r w:rsidRPr="001842F8">
              <w:rPr>
                <w:rStyle w:val="Hyperlink"/>
                <w:noProof/>
                <w:lang w:val="en-US"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249" w:history="1">
            <w:r w:rsidRPr="001842F8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50" w:history="1">
            <w:r w:rsidRPr="001842F8">
              <w:rPr>
                <w:rStyle w:val="Hyperlink"/>
                <w:noProof/>
              </w:rPr>
              <w:t>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Proxy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51" w:history="1">
            <w:r w:rsidRPr="001842F8">
              <w:rPr>
                <w:rStyle w:val="Hyperlink"/>
                <w:noProof/>
              </w:rPr>
              <w:t>12.1.1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52" w:history="1">
            <w:r w:rsidRPr="001842F8">
              <w:rPr>
                <w:rStyle w:val="Hyperlink"/>
                <w:noProof/>
              </w:rPr>
              <w:t>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Dynamic Proxy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53" w:history="1">
            <w:r w:rsidRPr="001842F8">
              <w:rPr>
                <w:rStyle w:val="Hyperlink"/>
                <w:noProof/>
              </w:rPr>
              <w:t>12.2.1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54" w:history="1">
            <w:r w:rsidRPr="001842F8">
              <w:rPr>
                <w:rStyle w:val="Hyperlink"/>
                <w:noProof/>
                <w:lang w:val="en-GB"/>
              </w:rPr>
              <w:t>12.2.2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255" w:history="1">
            <w:r w:rsidRPr="001842F8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56" w:history="1">
            <w:r w:rsidRPr="001842F8">
              <w:rPr>
                <w:rStyle w:val="Hyperlink"/>
                <w:noProof/>
              </w:rPr>
              <w:t>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Command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57" w:history="1">
            <w:r w:rsidRPr="001842F8">
              <w:rPr>
                <w:rStyle w:val="Hyperlink"/>
                <w:noProof/>
              </w:rPr>
              <w:t>13.1.1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58" w:history="1">
            <w:r w:rsidRPr="001842F8">
              <w:rPr>
                <w:rStyle w:val="Hyperlink"/>
                <w:noProof/>
              </w:rPr>
              <w:t>13.1.2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59" w:history="1">
            <w:r w:rsidRPr="001842F8">
              <w:rPr>
                <w:rStyle w:val="Hyperlink"/>
                <w:noProof/>
              </w:rPr>
              <w:t>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Undo/Redo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60" w:history="1">
            <w:r w:rsidRPr="001842F8">
              <w:rPr>
                <w:rStyle w:val="Hyperlink"/>
                <w:noProof/>
              </w:rPr>
              <w:t>13.2.1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61" w:history="1">
            <w:r w:rsidRPr="001842F8">
              <w:rPr>
                <w:rStyle w:val="Hyperlink"/>
                <w:noProof/>
              </w:rPr>
              <w:t>13.2.2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62" w:history="1">
            <w:r w:rsidRPr="001842F8">
              <w:rPr>
                <w:rStyle w:val="Hyperlink"/>
                <w:noProof/>
              </w:rPr>
              <w:t>13.2.3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State Diagram for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63" w:history="1">
            <w:r w:rsidRPr="001842F8">
              <w:rPr>
                <w:rStyle w:val="Hyperlink"/>
                <w:noProof/>
              </w:rPr>
              <w:t>13.2.4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Implementation via DrawCommandHandler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64" w:history="1">
            <w:r w:rsidRPr="001842F8">
              <w:rPr>
                <w:rStyle w:val="Hyperlink"/>
                <w:noProof/>
              </w:rPr>
              <w:t>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Command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65" w:history="1">
            <w:r w:rsidRPr="001842F8">
              <w:rPr>
                <w:rStyle w:val="Hyperlink"/>
                <w:noProof/>
              </w:rPr>
              <w:t>13.3.1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66" w:history="1">
            <w:r w:rsidRPr="001842F8">
              <w:rPr>
                <w:rStyle w:val="Hyperlink"/>
                <w:noProof/>
              </w:rPr>
              <w:t>13.3.2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Participants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67" w:history="1">
            <w:r w:rsidRPr="001842F8">
              <w:rPr>
                <w:rStyle w:val="Hyperlink"/>
                <w:noProof/>
              </w:rPr>
              <w:t>13.3.3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68" w:history="1">
            <w:r w:rsidRPr="001842F8">
              <w:rPr>
                <w:rStyle w:val="Hyperlink"/>
                <w:noProof/>
                <w:lang w:val="en-GB"/>
              </w:rPr>
              <w:t>13.4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GB"/>
              </w:rPr>
              <w:t>Problem of Undo/Redo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69" w:history="1">
            <w:r w:rsidRPr="001842F8">
              <w:rPr>
                <w:rStyle w:val="Hyperlink"/>
                <w:noProof/>
              </w:rPr>
              <w:t>13.5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Command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270" w:history="1">
            <w:r w:rsidRPr="001842F8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71" w:history="1">
            <w:r w:rsidRPr="001842F8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Factory Method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72" w:history="1">
            <w:r w:rsidRPr="001842F8">
              <w:rPr>
                <w:rStyle w:val="Hyperlink"/>
                <w:noProof/>
              </w:rPr>
              <w:t>14.1.1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Creational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73" w:history="1">
            <w:r w:rsidRPr="001842F8">
              <w:rPr>
                <w:rStyle w:val="Hyperlink"/>
                <w:noProof/>
              </w:rPr>
              <w:t>14.1.2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Factory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74" w:history="1">
            <w:r w:rsidRPr="001842F8">
              <w:rPr>
                <w:rStyle w:val="Hyperlink"/>
                <w:noProof/>
              </w:rPr>
              <w:t>14.1.3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Factory Method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75" w:history="1">
            <w:r w:rsidRPr="001842F8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Abstract Factory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76" w:history="1">
            <w:r w:rsidRPr="001842F8">
              <w:rPr>
                <w:rStyle w:val="Hyperlink"/>
                <w:noProof/>
              </w:rPr>
              <w:t>14.2.1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Abstract Factory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77" w:history="1">
            <w:r w:rsidRPr="001842F8">
              <w:rPr>
                <w:rStyle w:val="Hyperlink"/>
                <w:noProof/>
                <w:lang w:val="en-US"/>
              </w:rPr>
              <w:t>14.2.2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78" w:history="1">
            <w:r w:rsidRPr="001842F8">
              <w:rPr>
                <w:rStyle w:val="Hyperlink"/>
                <w:noProof/>
                <w:lang w:val="en-US"/>
              </w:rPr>
              <w:t>14.2.3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79" w:history="1">
            <w:r w:rsidRPr="001842F8">
              <w:rPr>
                <w:rStyle w:val="Hyperlink"/>
                <w:noProof/>
                <w:lang w:val="en-US"/>
              </w:rPr>
              <w:t>14.2.4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Motivation and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80" w:history="1">
            <w:r w:rsidRPr="001842F8">
              <w:rPr>
                <w:rStyle w:val="Hyperlink"/>
                <w:noProof/>
                <w:lang w:val="en-US"/>
              </w:rPr>
              <w:t>14.2.5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Remarks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81" w:history="1">
            <w:r w:rsidRPr="001842F8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Dependency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82" w:history="1">
            <w:r w:rsidRPr="001842F8">
              <w:rPr>
                <w:rStyle w:val="Hyperlink"/>
                <w:noProof/>
              </w:rPr>
              <w:t>14.3.1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Problem of Coupling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83" w:history="1">
            <w:r w:rsidRPr="001842F8">
              <w:rPr>
                <w:rStyle w:val="Hyperlink"/>
                <w:noProof/>
              </w:rPr>
              <w:t>14.3.2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Dependency Injection as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84" w:history="1">
            <w:r w:rsidRPr="001842F8">
              <w:rPr>
                <w:rStyle w:val="Hyperlink"/>
                <w:noProof/>
              </w:rPr>
              <w:t>14.3.3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Property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85" w:history="1">
            <w:r w:rsidRPr="001842F8">
              <w:rPr>
                <w:rStyle w:val="Hyperlink"/>
                <w:noProof/>
              </w:rPr>
              <w:t>14.3.4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Spring in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286" w:history="1">
            <w:r w:rsidRPr="001842F8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87" w:history="1">
            <w:r w:rsidRPr="001842F8">
              <w:rPr>
                <w:rStyle w:val="Hyperlink"/>
                <w:noProof/>
              </w:rPr>
              <w:t>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Singleton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88" w:history="1">
            <w:r w:rsidRPr="001842F8">
              <w:rPr>
                <w:rStyle w:val="Hyperlink"/>
                <w:noProof/>
              </w:rPr>
              <w:t>15.1.1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89" w:history="1">
            <w:r w:rsidRPr="001842F8">
              <w:rPr>
                <w:rStyle w:val="Hyperlink"/>
                <w:noProof/>
              </w:rPr>
              <w:t>15.1.2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Problems with the static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90" w:history="1">
            <w:r w:rsidRPr="001842F8">
              <w:rPr>
                <w:rStyle w:val="Hyperlink"/>
                <w:noProof/>
              </w:rPr>
              <w:t>15.1.3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Singleton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91" w:history="1">
            <w:r w:rsidRPr="001842F8">
              <w:rPr>
                <w:rStyle w:val="Hyperlink"/>
                <w:noProof/>
              </w:rPr>
              <w:t>15.1.4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92" w:history="1">
            <w:r w:rsidRPr="001842F8">
              <w:rPr>
                <w:rStyle w:val="Hyperlink"/>
                <w:noProof/>
              </w:rPr>
              <w:t>15.1.5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Samples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93" w:history="1">
            <w:r w:rsidRPr="001842F8">
              <w:rPr>
                <w:rStyle w:val="Hyperlink"/>
                <w:noProof/>
              </w:rPr>
              <w:t>15.1.6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Implementation Remarks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94" w:history="1">
            <w:r w:rsidRPr="001842F8">
              <w:rPr>
                <w:rStyle w:val="Hyperlink"/>
                <w:noProof/>
              </w:rPr>
              <w:t>15.1.7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Lazy Initialization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95" w:history="1">
            <w:r w:rsidRPr="001842F8">
              <w:rPr>
                <w:rStyle w:val="Hyperlink"/>
                <w:noProof/>
              </w:rPr>
              <w:t>15.1.8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Implementation Remarks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96" w:history="1">
            <w:r w:rsidRPr="001842F8">
              <w:rPr>
                <w:rStyle w:val="Hyperlink"/>
                <w:noProof/>
              </w:rPr>
              <w:t>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Singleton and Spring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97" w:history="1">
            <w:r w:rsidRPr="001842F8">
              <w:rPr>
                <w:rStyle w:val="Hyperlink"/>
                <w:noProof/>
                <w:lang w:val="en-US"/>
              </w:rPr>
              <w:t>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Relation with other Patterns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98" w:history="1">
            <w:r w:rsidRPr="001842F8">
              <w:rPr>
                <w:rStyle w:val="Hyperlink"/>
                <w:noProof/>
                <w:lang w:val="en-US"/>
              </w:rPr>
              <w:t>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Problems of 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299" w:history="1">
            <w:r w:rsidRPr="001842F8">
              <w:rPr>
                <w:rStyle w:val="Hyperlink"/>
                <w:noProof/>
                <w:lang w:val="en-US"/>
              </w:rPr>
              <w:t>15.4.1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The Pattern 15 Years later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00" w:history="1">
            <w:r w:rsidRPr="001842F8">
              <w:rPr>
                <w:rStyle w:val="Hyperlink"/>
                <w:noProof/>
                <w:lang w:val="en-US"/>
              </w:rPr>
              <w:t>15.4.2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Disadvantages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01" w:history="1">
            <w:r w:rsidRPr="001842F8">
              <w:rPr>
                <w:rStyle w:val="Hyperlink"/>
                <w:noProof/>
                <w:lang w:val="en-US"/>
              </w:rPr>
              <w:t>15.4.3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Discussion and 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302" w:history="1">
            <w:r w:rsidRPr="001842F8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03" w:history="1">
            <w:r w:rsidRPr="001842F8">
              <w:rPr>
                <w:rStyle w:val="Hyperlink"/>
                <w:noProof/>
              </w:rPr>
              <w:t>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04" w:history="1">
            <w:r w:rsidRPr="001842F8">
              <w:rPr>
                <w:rStyle w:val="Hyperlink"/>
                <w:noProof/>
              </w:rPr>
              <w:t>16.1.1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Considered harmful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05" w:history="1">
            <w:r w:rsidRPr="001842F8">
              <w:rPr>
                <w:rStyle w:val="Hyperlink"/>
                <w:noProof/>
              </w:rPr>
              <w:t>16.1.2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06" w:history="1">
            <w:r w:rsidRPr="001842F8">
              <w:rPr>
                <w:rStyle w:val="Hyperlink"/>
                <w:noProof/>
              </w:rPr>
              <w:t>16.1.3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Subclassing: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07" w:history="1">
            <w:r w:rsidRPr="001842F8">
              <w:rPr>
                <w:rStyle w:val="Hyperlink"/>
                <w:noProof/>
              </w:rPr>
              <w:t>16.1.4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Reentrance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08" w:history="1">
            <w:r w:rsidRPr="001842F8">
              <w:rPr>
                <w:rStyle w:val="Hyperlink"/>
                <w:noProof/>
              </w:rPr>
              <w:t>16.1.5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Example of StringOutputStream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09" w:history="1">
            <w:r w:rsidRPr="001842F8">
              <w:rPr>
                <w:rStyle w:val="Hyperlink"/>
                <w:noProof/>
              </w:rPr>
              <w:t>16.1.6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Inheritance breaks Encapsulation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10" w:history="1">
            <w:r w:rsidRPr="001842F8">
              <w:rPr>
                <w:rStyle w:val="Hyperlink"/>
                <w:noProof/>
              </w:rPr>
              <w:t>16.1.7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Inheritance considered dangerous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11" w:history="1">
            <w:r w:rsidRPr="001842F8">
              <w:rPr>
                <w:rStyle w:val="Hyperlink"/>
                <w:noProof/>
              </w:rPr>
              <w:t>16.1.8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Robust Variant of Forwarding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12" w:history="1">
            <w:r w:rsidRPr="001842F8">
              <w:rPr>
                <w:rStyle w:val="Hyperlink"/>
                <w:noProof/>
              </w:rPr>
              <w:t>16.1.9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</w:rPr>
              <w:t>Robust Variant of Template/Hooks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13" w:history="1">
            <w:r w:rsidRPr="001842F8">
              <w:rPr>
                <w:rStyle w:val="Hyperlink"/>
                <w:noProof/>
                <w:lang w:val="en-US"/>
              </w:rPr>
              <w:t>16.1.10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Robust Variant of inner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14" w:history="1">
            <w:r w:rsidRPr="001842F8">
              <w:rPr>
                <w:rStyle w:val="Hyperlink"/>
                <w:noProof/>
                <w:lang w:val="en-US"/>
              </w:rPr>
              <w:t>16.1.11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Example of externalizable with Super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15" w:history="1">
            <w:r w:rsidRPr="001842F8">
              <w:rPr>
                <w:rStyle w:val="Hyperlink"/>
                <w:noProof/>
                <w:lang w:val="en-US"/>
              </w:rPr>
              <w:t>16.1.12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Example of externalizable with inner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16" w:history="1">
            <w:r w:rsidRPr="001842F8">
              <w:rPr>
                <w:rStyle w:val="Hyperlink"/>
                <w:noProof/>
                <w:lang w:val="en-US"/>
              </w:rPr>
              <w:t>16.1.13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CheckStyle Design for Extension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17" w:history="1">
            <w:r w:rsidRPr="001842F8">
              <w:rPr>
                <w:rStyle w:val="Hyperlink"/>
                <w:noProof/>
                <w:lang w:val="en-US"/>
              </w:rPr>
              <w:t>16.1.14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18" w:history="1">
            <w:r w:rsidRPr="001842F8">
              <w:rPr>
                <w:rStyle w:val="Hyperlink"/>
                <w:noProof/>
                <w:lang w:val="en-US"/>
              </w:rPr>
              <w:t>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Object Orientation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19" w:history="1">
            <w:r w:rsidRPr="001842F8">
              <w:rPr>
                <w:rStyle w:val="Hyperlink"/>
                <w:noProof/>
                <w:lang w:val="en-US"/>
              </w:rPr>
              <w:t>16.2.1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20" w:history="1">
            <w:r w:rsidRPr="001842F8">
              <w:rPr>
                <w:rStyle w:val="Hyperlink"/>
                <w:noProof/>
                <w:lang w:val="en-US"/>
              </w:rPr>
              <w:t>16.2.2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Design Principles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21" w:history="1">
            <w:r w:rsidRPr="001842F8">
              <w:rPr>
                <w:rStyle w:val="Hyperlink"/>
                <w:noProof/>
                <w:lang w:val="en-US"/>
              </w:rPr>
              <w:t>16.2.3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SOLID Principle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22" w:history="1">
            <w:r w:rsidRPr="001842F8">
              <w:rPr>
                <w:rStyle w:val="Hyperlink"/>
                <w:noProof/>
                <w:lang w:val="en-US"/>
              </w:rPr>
              <w:t>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Design Patterns: Past, Present and Future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23" w:history="1">
            <w:r w:rsidRPr="001842F8">
              <w:rPr>
                <w:rStyle w:val="Hyperlink"/>
                <w:noProof/>
                <w:lang w:val="en-US"/>
              </w:rPr>
              <w:t>16.4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Gamma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24" w:history="1">
            <w:r w:rsidRPr="001842F8">
              <w:rPr>
                <w:rStyle w:val="Hyperlink"/>
                <w:noProof/>
                <w:lang w:val="en-US"/>
              </w:rPr>
              <w:t>16.4.1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A new Categorization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70BDA" w:rsidRDefault="00570BDA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325" w:history="1">
            <w:r w:rsidRPr="001842F8">
              <w:rPr>
                <w:rStyle w:val="Hyperlink"/>
                <w:noProof/>
                <w:lang w:val="en-US"/>
              </w:rPr>
              <w:t>16.4.2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1842F8">
              <w:rPr>
                <w:rStyle w:val="Hyperlink"/>
                <w:noProof/>
                <w:lang w:val="en-US"/>
              </w:rPr>
              <w:t>What hasn’t changed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lastRenderedPageBreak/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0477211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0477211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996A0E">
        <w:t>depa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0477211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7A5CC9" w:rsidRDefault="005C063E" w:rsidP="00A421FB">
      <w:pPr>
        <w:pStyle w:val="ListParagraph"/>
        <w:numPr>
          <w:ilvl w:val="0"/>
          <w:numId w:val="2"/>
        </w:numPr>
      </w:pPr>
      <w:r>
        <w:t>Diverse Entwurfsmuster</w:t>
      </w:r>
    </w:p>
    <w:p w:rsidR="005C063E" w:rsidRDefault="005C063E" w:rsidP="005C063E">
      <w:pPr>
        <w:pStyle w:val="ListParagraph"/>
        <w:numPr>
          <w:ilvl w:val="1"/>
          <w:numId w:val="2"/>
        </w:numPr>
      </w:pPr>
      <w:r>
        <w:t>Observer</w:t>
      </w:r>
    </w:p>
    <w:p w:rsidR="005C063E" w:rsidRDefault="005C063E" w:rsidP="005C063E">
      <w:pPr>
        <w:pStyle w:val="ListParagraph"/>
        <w:numPr>
          <w:ilvl w:val="1"/>
          <w:numId w:val="2"/>
        </w:numPr>
      </w:pPr>
      <w:r>
        <w:t>Strategy / State</w:t>
      </w:r>
    </w:p>
    <w:p w:rsidR="005C063E" w:rsidRDefault="005C063E" w:rsidP="005C063E">
      <w:pPr>
        <w:pStyle w:val="ListParagraph"/>
        <w:numPr>
          <w:ilvl w:val="1"/>
          <w:numId w:val="2"/>
        </w:numPr>
      </w:pPr>
      <w:r>
        <w:t>Composite</w:t>
      </w:r>
    </w:p>
    <w:p w:rsidR="005C063E" w:rsidRDefault="005C063E" w:rsidP="005C063E">
      <w:pPr>
        <w:pStyle w:val="ListParagraph"/>
        <w:numPr>
          <w:ilvl w:val="1"/>
          <w:numId w:val="2"/>
        </w:numPr>
      </w:pPr>
      <w:r>
        <w:t>Prototype</w:t>
      </w:r>
    </w:p>
    <w:p w:rsidR="005C063E" w:rsidRDefault="005C063E" w:rsidP="005C063E">
      <w:pPr>
        <w:pStyle w:val="ListParagraph"/>
        <w:numPr>
          <w:ilvl w:val="1"/>
          <w:numId w:val="2"/>
        </w:numPr>
      </w:pPr>
      <w:r>
        <w:t>Decorator / Proxy</w:t>
      </w:r>
    </w:p>
    <w:p w:rsidR="005C063E" w:rsidRDefault="005C063E" w:rsidP="005C063E">
      <w:pPr>
        <w:pStyle w:val="ListParagraph"/>
        <w:numPr>
          <w:ilvl w:val="1"/>
          <w:numId w:val="2"/>
        </w:numPr>
      </w:pPr>
      <w:r>
        <w:t>Factory / Dependency Injection</w:t>
      </w:r>
    </w:p>
    <w:p w:rsidR="005C063E" w:rsidRDefault="005C063E" w:rsidP="005C063E">
      <w:pPr>
        <w:pStyle w:val="ListParagraph"/>
        <w:numPr>
          <w:ilvl w:val="1"/>
          <w:numId w:val="2"/>
        </w:numPr>
      </w:pPr>
      <w:r>
        <w:t>Singleton</w:t>
      </w:r>
    </w:p>
    <w:p w:rsidR="005C063E" w:rsidRDefault="005C063E" w:rsidP="005C063E">
      <w:pPr>
        <w:pStyle w:val="ListParagraph"/>
        <w:numPr>
          <w:ilvl w:val="1"/>
          <w:numId w:val="2"/>
        </w:numPr>
      </w:pPr>
      <w:r>
        <w:t>Command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04772114"/>
      <w:r>
        <w:t>Prüfungen</w:t>
      </w:r>
      <w:bookmarkEnd w:id="12"/>
      <w:bookmarkEnd w:id="13"/>
      <w:bookmarkEnd w:id="14"/>
      <w:bookmarkEnd w:id="15"/>
    </w:p>
    <w:p w:rsidR="00687E9E" w:rsidRDefault="00687E9E" w:rsidP="00687E9E">
      <w:r>
        <w:t>Die Modulnote setzt sich aus einer Semesterprüfungen zu 50% und einer Modulschlussprüfung zu 50% zusammen.</w:t>
      </w:r>
      <w:r w:rsidR="006B0451">
        <w:t xml:space="preserve"> Hinzu kommen freiwillige Übungsaufgaben</w:t>
      </w:r>
      <w:r w:rsidR="00262A53">
        <w:t>, welche aber empfohlen sind</w:t>
      </w:r>
      <w:r w:rsidR="006B0451">
        <w:t>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04772115"/>
      <w:r>
        <w:lastRenderedPageBreak/>
        <w:t>Woche 1</w:t>
      </w:r>
      <w:bookmarkEnd w:id="16"/>
    </w:p>
    <w:p w:rsidR="00F6459E" w:rsidRDefault="00F6459E" w:rsidP="00F6459E">
      <w:pPr>
        <w:pStyle w:val="Heading2"/>
      </w:pPr>
      <w:bookmarkStart w:id="17" w:name="_Toc504772116"/>
      <w:r>
        <w:t>Core Components of OOP</w:t>
      </w:r>
      <w:bookmarkEnd w:id="17"/>
    </w:p>
    <w:p w:rsidR="00F6459E" w:rsidRPr="00F6459E" w:rsidRDefault="00F6459E" w:rsidP="00F6459E">
      <w:pPr>
        <w:pStyle w:val="ListParagraph"/>
        <w:numPr>
          <w:ilvl w:val="0"/>
          <w:numId w:val="3"/>
        </w:numPr>
        <w:rPr>
          <w:lang w:val="en-GB"/>
        </w:rPr>
      </w:pPr>
      <w:r w:rsidRPr="00F6459E">
        <w:rPr>
          <w:lang w:val="en-GB"/>
        </w:rPr>
        <w:t>Encapsulation: Bundling of data with the methods operating on that data</w:t>
      </w:r>
    </w:p>
    <w:p w:rsidR="00F6459E" w:rsidRDefault="00F6459E" w:rsidP="00F6459E">
      <w:pPr>
        <w:pStyle w:val="ListParagraph"/>
        <w:numPr>
          <w:ilvl w:val="1"/>
          <w:numId w:val="3"/>
        </w:numPr>
        <w:rPr>
          <w:lang w:val="en-GB"/>
        </w:rPr>
      </w:pPr>
      <w:r>
        <w:rPr>
          <w:lang w:val="en-GB"/>
        </w:rPr>
        <w:t xml:space="preserve">Information Hiding: Hiding the implementation details, in general restricting direct access to fields &amp; methods </w:t>
      </w:r>
      <w:r w:rsidRPr="00F6459E">
        <w:rPr>
          <w:lang w:val="en-GB"/>
        </w:rPr>
        <w:sym w:font="Wingdings" w:char="F0E0"/>
      </w:r>
      <w:r>
        <w:rPr>
          <w:lang w:val="en-GB"/>
        </w:rPr>
        <w:t xml:space="preserve"> HOW</w:t>
      </w:r>
    </w:p>
    <w:p w:rsidR="00F6459E" w:rsidRDefault="00F6459E" w:rsidP="00F6459E">
      <w:pPr>
        <w:pStyle w:val="ListParagraph"/>
        <w:numPr>
          <w:ilvl w:val="1"/>
          <w:numId w:val="3"/>
        </w:numPr>
        <w:rPr>
          <w:lang w:val="en-GB"/>
        </w:rPr>
      </w:pPr>
      <w:r>
        <w:rPr>
          <w:lang w:val="en-GB"/>
        </w:rPr>
        <w:t xml:space="preserve">Abstraction: Interface abstract the behaviour </w:t>
      </w:r>
      <w:r w:rsidRPr="00F6459E">
        <w:rPr>
          <w:lang w:val="en-GB"/>
        </w:rPr>
        <w:sym w:font="Wingdings" w:char="F0E0"/>
      </w:r>
      <w:r>
        <w:rPr>
          <w:lang w:val="en-GB"/>
        </w:rPr>
        <w:t xml:space="preserve"> WHAT</w:t>
      </w:r>
    </w:p>
    <w:p w:rsidR="00F6459E" w:rsidRDefault="00F6459E" w:rsidP="00F6459E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Inheritance</w:t>
      </w:r>
      <w:r w:rsidR="00984980">
        <w:rPr>
          <w:lang w:val="en-GB"/>
        </w:rPr>
        <w:t>: Code reuse by extending (and modifying) existing classes (Subclassing)</w:t>
      </w:r>
    </w:p>
    <w:p w:rsidR="00BC4504" w:rsidRDefault="00BC4504" w:rsidP="00F6459E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Polymorphism (Dynamic invocation): An object in a type hierarchy can have different types</w:t>
      </w:r>
    </w:p>
    <w:p w:rsidR="00825B98" w:rsidRDefault="00825B98" w:rsidP="00825B98">
      <w:pPr>
        <w:pStyle w:val="ListParagraph"/>
        <w:numPr>
          <w:ilvl w:val="1"/>
          <w:numId w:val="3"/>
        </w:numPr>
        <w:rPr>
          <w:lang w:val="en-GB"/>
        </w:rPr>
      </w:pPr>
      <w:r>
        <w:rPr>
          <w:lang w:val="en-GB"/>
        </w:rPr>
        <w:t xml:space="preserve">Figure f = new Rectangle(); </w:t>
      </w:r>
      <w:r w:rsidRPr="00825B98">
        <w:rPr>
          <w:lang w:val="en-GB"/>
        </w:rPr>
        <w:sym w:font="Wingdings" w:char="F0E0"/>
      </w:r>
      <w:r>
        <w:rPr>
          <w:lang w:val="en-GB"/>
        </w:rPr>
        <w:t xml:space="preserve"> Figure is the static type, Rectangle is the dynamic type</w:t>
      </w:r>
    </w:p>
    <w:p w:rsidR="00BC4504" w:rsidRDefault="00825B98" w:rsidP="008D33D4">
      <w:pPr>
        <w:pStyle w:val="ListParagraph"/>
        <w:numPr>
          <w:ilvl w:val="1"/>
          <w:numId w:val="3"/>
        </w:numPr>
        <w:rPr>
          <w:lang w:val="en-GB"/>
        </w:rPr>
      </w:pPr>
      <w:r>
        <w:rPr>
          <w:lang w:val="en-GB"/>
        </w:rPr>
        <w:t>f.draw();</w:t>
      </w:r>
    </w:p>
    <w:p w:rsidR="008D33D4" w:rsidRDefault="008D33D4" w:rsidP="008D33D4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Interfaces: Defines a type = Set of methods</w:t>
      </w:r>
    </w:p>
    <w:p w:rsidR="008D33D4" w:rsidRDefault="000F6CB1" w:rsidP="008D33D4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Abstract Class</w:t>
      </w:r>
      <w:r w:rsidR="00261B01">
        <w:rPr>
          <w:lang w:val="en-GB"/>
        </w:rPr>
        <w:t xml:space="preserve"> (or default methods in Java)</w:t>
      </w:r>
      <w:r>
        <w:rPr>
          <w:lang w:val="en-GB"/>
        </w:rPr>
        <w:t>: Predefining general functions, in general default behaviour</w:t>
      </w:r>
      <w:r w:rsidR="005959D3">
        <w:rPr>
          <w:lang w:val="en-GB"/>
        </w:rPr>
        <w:t xml:space="preserve"> (Semi-finished product)</w:t>
      </w:r>
    </w:p>
    <w:p w:rsidR="00236254" w:rsidRDefault="00236254" w:rsidP="00236254">
      <w:pPr>
        <w:pStyle w:val="ListParagraph"/>
        <w:numPr>
          <w:ilvl w:val="1"/>
          <w:numId w:val="3"/>
        </w:numPr>
        <w:rPr>
          <w:lang w:val="en-GB"/>
        </w:rPr>
      </w:pPr>
      <w:r>
        <w:rPr>
          <w:lang w:val="en-GB"/>
        </w:rPr>
        <w:t>In terms of other method, defined in the same abstraction</w:t>
      </w:r>
    </w:p>
    <w:p w:rsidR="00261B01" w:rsidRDefault="00261B01" w:rsidP="00261B01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Concrete Class:</w:t>
      </w:r>
    </w:p>
    <w:p w:rsidR="00261B01" w:rsidRDefault="00261B01" w:rsidP="00261B01">
      <w:pPr>
        <w:pStyle w:val="ListParagraph"/>
        <w:numPr>
          <w:ilvl w:val="1"/>
          <w:numId w:val="3"/>
        </w:numPr>
        <w:rPr>
          <w:lang w:val="en-GB"/>
        </w:rPr>
      </w:pPr>
      <w:r>
        <w:rPr>
          <w:lang w:val="en-GB"/>
        </w:rPr>
        <w:t>Implements a type</w:t>
      </w:r>
    </w:p>
    <w:p w:rsidR="00261B01" w:rsidRDefault="00261B01" w:rsidP="00261B01">
      <w:pPr>
        <w:pStyle w:val="ListParagraph"/>
        <w:numPr>
          <w:ilvl w:val="1"/>
          <w:numId w:val="3"/>
        </w:numPr>
        <w:rPr>
          <w:lang w:val="en-GB"/>
        </w:rPr>
      </w:pPr>
      <w:r>
        <w:rPr>
          <w:lang w:val="en-GB"/>
        </w:rPr>
        <w:t>Completes a semi-finished product</w:t>
      </w:r>
    </w:p>
    <w:p w:rsidR="00EF6719" w:rsidRPr="00EF6719" w:rsidRDefault="00EF6719" w:rsidP="00A62FB5">
      <w:pPr>
        <w:rPr>
          <w:lang w:val="en-GB"/>
        </w:rPr>
      </w:pPr>
      <w:r>
        <w:rPr>
          <w:lang w:val="en-GB"/>
        </w:rPr>
        <w:t>Design Principle: Program to an interface, not an implementation</w:t>
      </w:r>
      <w:r w:rsidR="00A62FB5">
        <w:rPr>
          <w:lang w:val="en-GB"/>
        </w:rPr>
        <w:t xml:space="preserve">: </w:t>
      </w:r>
      <w:r>
        <w:rPr>
          <w:lang w:val="en-GB"/>
        </w:rPr>
        <w:t>Set s = new HashSet();</w:t>
      </w:r>
    </w:p>
    <w:p w:rsidR="00973D65" w:rsidRDefault="00A16DED" w:rsidP="00A16DED">
      <w:pPr>
        <w:pStyle w:val="Heading2"/>
      </w:pPr>
      <w:bookmarkStart w:id="18" w:name="_Toc504772117"/>
      <w:r>
        <w:t>Collection Frameworks</w:t>
      </w:r>
      <w:bookmarkEnd w:id="18"/>
    </w:p>
    <w:p w:rsidR="00A16DED" w:rsidRDefault="00A16DED" w:rsidP="00A16DED">
      <w:pPr>
        <w:pStyle w:val="Heading3"/>
      </w:pPr>
      <w:bookmarkStart w:id="19" w:name="_Toc504772118"/>
      <w:r>
        <w:t>Collection Framework</w:t>
      </w:r>
      <w:bookmarkEnd w:id="19"/>
    </w:p>
    <w:p w:rsidR="00973D65" w:rsidRDefault="00414679" w:rsidP="00AF65CF">
      <w:r>
        <w:rPr>
          <w:noProof/>
        </w:rPr>
        <w:drawing>
          <wp:inline distT="0" distB="0" distL="0" distR="0" wp14:anchorId="2003BFFC" wp14:editId="73543403">
            <wp:extent cx="4939146" cy="2370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4635" cy="237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679" w:rsidRDefault="00414679" w:rsidP="00AF65CF">
      <w:r>
        <w:rPr>
          <w:noProof/>
        </w:rPr>
        <w:drawing>
          <wp:inline distT="0" distB="0" distL="0" distR="0" wp14:anchorId="389C06C2" wp14:editId="3745EC66">
            <wp:extent cx="4925291" cy="2421929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807" cy="242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0D" w:rsidRDefault="000112E0" w:rsidP="000112E0">
      <w:pPr>
        <w:pStyle w:val="Heading3"/>
      </w:pPr>
      <w:bookmarkStart w:id="20" w:name="_Toc504772119"/>
      <w:r>
        <w:lastRenderedPageBreak/>
        <w:t>Interfaces</w:t>
      </w:r>
      <w:bookmarkEnd w:id="20"/>
    </w:p>
    <w:p w:rsidR="000112E0" w:rsidRDefault="008D1D11" w:rsidP="00AF65CF">
      <w:r>
        <w:rPr>
          <w:noProof/>
        </w:rPr>
        <w:drawing>
          <wp:inline distT="0" distB="0" distL="0" distR="0" wp14:anchorId="7AACCE1C" wp14:editId="1A414AC5">
            <wp:extent cx="5098473" cy="2625668"/>
            <wp:effectExtent l="0" t="0" r="698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1090" cy="26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E0" w:rsidRDefault="000112E0" w:rsidP="000112E0">
      <w:pPr>
        <w:pStyle w:val="Heading3"/>
      </w:pPr>
      <w:bookmarkStart w:id="21" w:name="_Toc504772120"/>
      <w:r>
        <w:t>Collection</w:t>
      </w:r>
      <w:bookmarkEnd w:id="21"/>
    </w:p>
    <w:p w:rsidR="000112E0" w:rsidRDefault="008D1D11" w:rsidP="00AF65CF">
      <w:r>
        <w:rPr>
          <w:noProof/>
        </w:rPr>
        <w:drawing>
          <wp:inline distT="0" distB="0" distL="0" distR="0" wp14:anchorId="4CD06A35" wp14:editId="63F55BEE">
            <wp:extent cx="5153891" cy="27672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1910" cy="277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E0" w:rsidRDefault="000112E0" w:rsidP="000112E0">
      <w:pPr>
        <w:pStyle w:val="Heading3"/>
      </w:pPr>
      <w:bookmarkStart w:id="22" w:name="_Toc504772121"/>
      <w:r>
        <w:t>Iterator</w:t>
      </w:r>
      <w:bookmarkEnd w:id="22"/>
    </w:p>
    <w:p w:rsidR="000112E0" w:rsidRDefault="008D1D11" w:rsidP="00AF65CF">
      <w:r>
        <w:rPr>
          <w:noProof/>
        </w:rPr>
        <w:drawing>
          <wp:inline distT="0" distB="0" distL="0" distR="0" wp14:anchorId="64F69FB2" wp14:editId="1BCB9065">
            <wp:extent cx="5174673" cy="2630687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2391" cy="263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D11" w:rsidRDefault="008D1D11" w:rsidP="00AF65CF">
      <w:r>
        <w:rPr>
          <w:noProof/>
        </w:rPr>
        <w:lastRenderedPageBreak/>
        <w:drawing>
          <wp:inline distT="0" distB="0" distL="0" distR="0" wp14:anchorId="6CA27C5B" wp14:editId="6B2503A4">
            <wp:extent cx="5389419" cy="257589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776" cy="257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E0" w:rsidRDefault="000112E0" w:rsidP="000112E0">
      <w:pPr>
        <w:pStyle w:val="Heading3"/>
      </w:pPr>
      <w:bookmarkStart w:id="23" w:name="_Toc504772122"/>
      <w:r>
        <w:t>Generic Algorithms</w:t>
      </w:r>
      <w:bookmarkEnd w:id="23"/>
    </w:p>
    <w:p w:rsidR="00A16DED" w:rsidRDefault="008D1D11" w:rsidP="00AF65CF">
      <w:r>
        <w:rPr>
          <w:noProof/>
        </w:rPr>
        <w:drawing>
          <wp:inline distT="0" distB="0" distL="0" distR="0" wp14:anchorId="13431772" wp14:editId="48EB6293">
            <wp:extent cx="5424055" cy="2147620"/>
            <wp:effectExtent l="0" t="0" r="571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7618" cy="215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ED" w:rsidRDefault="000112E0" w:rsidP="000112E0">
      <w:pPr>
        <w:pStyle w:val="Heading3"/>
      </w:pPr>
      <w:bookmarkStart w:id="24" w:name="_Toc504772123"/>
      <w:r>
        <w:t>Iterator</w:t>
      </w:r>
      <w:bookmarkEnd w:id="24"/>
    </w:p>
    <w:p w:rsidR="000112E0" w:rsidRDefault="008D1D11" w:rsidP="00AF65CF">
      <w:r>
        <w:rPr>
          <w:noProof/>
        </w:rPr>
        <w:drawing>
          <wp:inline distT="0" distB="0" distL="0" distR="0" wp14:anchorId="155D6A81" wp14:editId="00F3A04B">
            <wp:extent cx="5458691" cy="2932121"/>
            <wp:effectExtent l="0" t="0" r="889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7917" cy="293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E0" w:rsidRDefault="000112E0" w:rsidP="000112E0">
      <w:pPr>
        <w:pStyle w:val="Heading3"/>
      </w:pPr>
      <w:bookmarkStart w:id="25" w:name="_Toc504772124"/>
      <w:r>
        <w:lastRenderedPageBreak/>
        <w:t>Implementation</w:t>
      </w:r>
      <w:bookmarkEnd w:id="25"/>
    </w:p>
    <w:p w:rsidR="000112E0" w:rsidRDefault="00592326" w:rsidP="00AF65CF">
      <w:r>
        <w:rPr>
          <w:noProof/>
        </w:rPr>
        <w:drawing>
          <wp:inline distT="0" distB="0" distL="0" distR="0" wp14:anchorId="54333F73" wp14:editId="02EB1C70">
            <wp:extent cx="4772891" cy="2434848"/>
            <wp:effectExtent l="0" t="0" r="889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1684" cy="243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E0" w:rsidRDefault="000112E0" w:rsidP="000112E0">
      <w:pPr>
        <w:pStyle w:val="Heading3"/>
      </w:pPr>
      <w:bookmarkStart w:id="26" w:name="_Toc504772125"/>
      <w:r>
        <w:t>Abstract Collection</w:t>
      </w:r>
      <w:bookmarkEnd w:id="26"/>
    </w:p>
    <w:p w:rsidR="00A16DED" w:rsidRDefault="00592326" w:rsidP="00AF65CF">
      <w:r>
        <w:rPr>
          <w:noProof/>
        </w:rPr>
        <w:drawing>
          <wp:inline distT="0" distB="0" distL="0" distR="0" wp14:anchorId="4A4936CD" wp14:editId="160F7DE6">
            <wp:extent cx="4835237" cy="2565789"/>
            <wp:effectExtent l="0" t="0" r="381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4835" cy="257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FF" w:rsidRDefault="00637EFF" w:rsidP="00AF65CF">
      <w:r>
        <w:rPr>
          <w:noProof/>
        </w:rPr>
        <w:drawing>
          <wp:inline distT="0" distB="0" distL="0" distR="0" wp14:anchorId="5372D38C" wp14:editId="5DD5F791">
            <wp:extent cx="4876800" cy="2536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1483" cy="254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FF" w:rsidRDefault="00637EFF" w:rsidP="00AF65CF">
      <w:r>
        <w:rPr>
          <w:noProof/>
        </w:rPr>
        <w:lastRenderedPageBreak/>
        <w:drawing>
          <wp:inline distT="0" distB="0" distL="0" distR="0" wp14:anchorId="61EEC1E5" wp14:editId="1F9166D4">
            <wp:extent cx="4987637" cy="2511961"/>
            <wp:effectExtent l="0" t="0" r="381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2177" cy="251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FF" w:rsidRDefault="00637EFF" w:rsidP="00AF65CF">
      <w:r>
        <w:rPr>
          <w:noProof/>
        </w:rPr>
        <w:drawing>
          <wp:inline distT="0" distB="0" distL="0" distR="0" wp14:anchorId="432519E3" wp14:editId="70CD013D">
            <wp:extent cx="5010016" cy="253538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9718" cy="25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EFF" w:rsidRDefault="00637EFF" w:rsidP="00AF65CF">
      <w:r>
        <w:rPr>
          <w:noProof/>
        </w:rPr>
        <w:drawing>
          <wp:inline distT="0" distB="0" distL="0" distR="0" wp14:anchorId="08296E49" wp14:editId="320D3742">
            <wp:extent cx="5084619" cy="2585466"/>
            <wp:effectExtent l="0" t="0" r="190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4619" cy="2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E0" w:rsidRDefault="000112E0" w:rsidP="000112E0">
      <w:pPr>
        <w:pStyle w:val="Heading3"/>
      </w:pPr>
      <w:bookmarkStart w:id="27" w:name="_Toc504772126"/>
      <w:r>
        <w:lastRenderedPageBreak/>
        <w:t>Example of a Simple Collection</w:t>
      </w:r>
      <w:bookmarkEnd w:id="27"/>
    </w:p>
    <w:p w:rsidR="000112E0" w:rsidRDefault="00637EFF" w:rsidP="00AF65CF">
      <w:r>
        <w:rPr>
          <w:noProof/>
        </w:rPr>
        <w:drawing>
          <wp:inline distT="0" distB="0" distL="0" distR="0" wp14:anchorId="5FDAFE7C" wp14:editId="201404CF">
            <wp:extent cx="5119255" cy="2821459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3881" cy="28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586" w:rsidRDefault="000F7586" w:rsidP="00AF65CF">
      <w:r>
        <w:rPr>
          <w:noProof/>
        </w:rPr>
        <w:drawing>
          <wp:inline distT="0" distB="0" distL="0" distR="0" wp14:anchorId="305F62A7" wp14:editId="18742669">
            <wp:extent cx="5118735" cy="2825122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9142" cy="283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2E0" w:rsidRDefault="000112E0" w:rsidP="000112E0">
      <w:pPr>
        <w:pStyle w:val="Heading3"/>
      </w:pPr>
      <w:bookmarkStart w:id="28" w:name="_Toc504772127"/>
      <w:r>
        <w:t>Implementations</w:t>
      </w:r>
      <w:bookmarkEnd w:id="28"/>
    </w:p>
    <w:p w:rsidR="000112E0" w:rsidRDefault="000F7586" w:rsidP="00AF65CF">
      <w:r>
        <w:rPr>
          <w:noProof/>
        </w:rPr>
        <w:drawing>
          <wp:inline distT="0" distB="0" distL="0" distR="0" wp14:anchorId="3D0FEBD6" wp14:editId="18129011">
            <wp:extent cx="5327073" cy="2788023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2609" cy="27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ED" w:rsidRDefault="000112E0" w:rsidP="000112E0">
      <w:pPr>
        <w:pStyle w:val="Heading3"/>
      </w:pPr>
      <w:bookmarkStart w:id="29" w:name="_Toc504772128"/>
      <w:r>
        <w:lastRenderedPageBreak/>
        <w:t>Collection Framework Overview</w:t>
      </w:r>
      <w:bookmarkEnd w:id="29"/>
    </w:p>
    <w:p w:rsidR="000112E0" w:rsidRDefault="000F7586" w:rsidP="00AF65CF">
      <w:r>
        <w:rPr>
          <w:noProof/>
        </w:rPr>
        <w:drawing>
          <wp:inline distT="0" distB="0" distL="0" distR="0" wp14:anchorId="14F71F1A" wp14:editId="403B6E33">
            <wp:extent cx="5320146" cy="31685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3720" cy="317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DED" w:rsidRDefault="00A16DED" w:rsidP="00AF65CF"/>
    <w:p w:rsidR="001E1B0D" w:rsidRDefault="001E1B0D" w:rsidP="001E1B0D">
      <w:pPr>
        <w:pStyle w:val="Heading1"/>
      </w:pPr>
      <w:bookmarkStart w:id="30" w:name="_Toc504772129"/>
      <w:r>
        <w:lastRenderedPageBreak/>
        <w:t>Woche 2</w:t>
      </w:r>
      <w:bookmarkEnd w:id="30"/>
    </w:p>
    <w:p w:rsidR="001E1B0D" w:rsidRPr="00A767D1" w:rsidRDefault="00A767D1" w:rsidP="00A767D1">
      <w:pPr>
        <w:pStyle w:val="Heading2"/>
        <w:rPr>
          <w:lang w:val="en-US"/>
        </w:rPr>
      </w:pPr>
      <w:bookmarkStart w:id="31" w:name="_Toc504772130"/>
      <w:r w:rsidRPr="00A767D1">
        <w:rPr>
          <w:lang w:val="en-US"/>
        </w:rPr>
        <w:t xml:space="preserve">Review </w:t>
      </w:r>
      <w:r>
        <w:rPr>
          <w:lang w:val="en-US"/>
        </w:rPr>
        <w:t>of</w:t>
      </w:r>
      <w:r w:rsidRPr="00A767D1">
        <w:rPr>
          <w:lang w:val="en-US"/>
        </w:rPr>
        <w:t xml:space="preserve"> </w:t>
      </w:r>
      <w:r>
        <w:rPr>
          <w:lang w:val="en-US"/>
        </w:rPr>
        <w:t>t</w:t>
      </w:r>
      <w:r w:rsidRPr="00A767D1">
        <w:rPr>
          <w:lang w:val="en-US"/>
        </w:rPr>
        <w:t>he Exercise</w:t>
      </w:r>
      <w:bookmarkEnd w:id="31"/>
    </w:p>
    <w:p w:rsidR="00A767D1" w:rsidRPr="00A767D1" w:rsidRDefault="00A767D1" w:rsidP="00A767D1">
      <w:pPr>
        <w:pStyle w:val="ListParagraph"/>
        <w:numPr>
          <w:ilvl w:val="0"/>
          <w:numId w:val="5"/>
        </w:numPr>
        <w:rPr>
          <w:lang w:val="en-GB"/>
        </w:rPr>
      </w:pPr>
      <w:r w:rsidRPr="00A767D1">
        <w:rPr>
          <w:lang w:val="en-GB"/>
        </w:rPr>
        <w:t>Updating all UI elem</w:t>
      </w:r>
      <w:r>
        <w:rPr>
          <w:lang w:val="en-GB"/>
        </w:rPr>
        <w:t>en</w:t>
      </w:r>
      <w:r w:rsidRPr="00A767D1">
        <w:rPr>
          <w:lang w:val="en-GB"/>
        </w:rPr>
        <w:t>ts manually = complete mess</w:t>
      </w:r>
    </w:p>
    <w:p w:rsidR="00A767D1" w:rsidRDefault="00A767D1" w:rsidP="00A767D1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>Instead: Open-Closed principle: Software should be open for extensions but should be closed for modifications</w:t>
      </w:r>
    </w:p>
    <w:p w:rsidR="00A767D1" w:rsidRDefault="00A767D1" w:rsidP="00A767D1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>Example</w:t>
      </w:r>
    </w:p>
    <w:p w:rsidR="00A767D1" w:rsidRDefault="00A767D1" w:rsidP="00A767D1">
      <w:pPr>
        <w:pStyle w:val="ListParagraph"/>
        <w:numPr>
          <w:ilvl w:val="1"/>
          <w:numId w:val="5"/>
        </w:numPr>
        <w:rPr>
          <w:lang w:val="en-GB"/>
        </w:rPr>
      </w:pPr>
      <w:r>
        <w:rPr>
          <w:lang w:val="en-GB"/>
        </w:rPr>
        <w:t>New console</w:t>
      </w:r>
    </w:p>
    <w:p w:rsidR="00A767D1" w:rsidRDefault="00A767D1" w:rsidP="00A767D1">
      <w:pPr>
        <w:pStyle w:val="ListParagraph"/>
        <w:numPr>
          <w:ilvl w:val="1"/>
          <w:numId w:val="5"/>
        </w:numPr>
        <w:rPr>
          <w:lang w:val="en-GB"/>
        </w:rPr>
      </w:pPr>
      <w:r>
        <w:rPr>
          <w:lang w:val="en-GB"/>
        </w:rPr>
        <w:t>Define the behaviour (Listeners)</w:t>
      </w:r>
    </w:p>
    <w:p w:rsidR="0064240C" w:rsidRDefault="0064240C" w:rsidP="00A767D1">
      <w:pPr>
        <w:pStyle w:val="ListParagraph"/>
        <w:numPr>
          <w:ilvl w:val="1"/>
          <w:numId w:val="5"/>
        </w:numPr>
        <w:rPr>
          <w:lang w:val="en-GB"/>
        </w:rPr>
      </w:pPr>
      <w:r>
        <w:rPr>
          <w:lang w:val="en-GB"/>
        </w:rPr>
        <w:t>Adjust the other controls</w:t>
      </w:r>
    </w:p>
    <w:p w:rsidR="002D18C0" w:rsidRDefault="002D18C0" w:rsidP="00A767D1">
      <w:pPr>
        <w:pStyle w:val="ListParagraph"/>
        <w:numPr>
          <w:ilvl w:val="1"/>
          <w:numId w:val="5"/>
        </w:numPr>
        <w:rPr>
          <w:lang w:val="en-GB"/>
        </w:rPr>
      </w:pPr>
      <w:r>
        <w:rPr>
          <w:lang w:val="en-GB"/>
        </w:rPr>
        <w:t>Adjust all existing listeners</w:t>
      </w:r>
    </w:p>
    <w:p w:rsidR="00FD2D27" w:rsidRDefault="0092600E" w:rsidP="00A767D1">
      <w:pPr>
        <w:pStyle w:val="ListParagraph"/>
        <w:numPr>
          <w:ilvl w:val="1"/>
          <w:numId w:val="5"/>
        </w:numPr>
        <w:rPr>
          <w:lang w:val="en-GB"/>
        </w:rPr>
      </w:pPr>
      <w:r>
        <w:rPr>
          <w:lang w:val="en-GB"/>
        </w:rPr>
        <w:t xml:space="preserve">In general </w:t>
      </w:r>
      <w:r w:rsidRPr="0092600E">
        <w:rPr>
          <w:lang w:val="en-GB"/>
        </w:rPr>
        <w:sym w:font="Wingdings" w:char="F0E0"/>
      </w:r>
      <w:r>
        <w:rPr>
          <w:lang w:val="en-GB"/>
        </w:rPr>
        <w:t xml:space="preserve"> Single Source of Truth</w:t>
      </w:r>
    </w:p>
    <w:p w:rsidR="00A54BE3" w:rsidRPr="00A54BE3" w:rsidRDefault="00A54BE3" w:rsidP="00A54BE3">
      <w:pPr>
        <w:rPr>
          <w:lang w:val="en-GB"/>
        </w:rPr>
      </w:pPr>
      <w:r>
        <w:rPr>
          <w:noProof/>
        </w:rPr>
        <w:drawing>
          <wp:inline distT="0" distB="0" distL="0" distR="0" wp14:anchorId="01E5463C" wp14:editId="177935FE">
            <wp:extent cx="5760720" cy="2954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2A" w:rsidRDefault="0073742A" w:rsidP="00D57DCC">
      <w:pPr>
        <w:pStyle w:val="Heading2"/>
        <w:rPr>
          <w:lang w:val="en-GB"/>
        </w:rPr>
      </w:pPr>
      <w:bookmarkStart w:id="32" w:name="_Toc504772131"/>
      <w:r>
        <w:rPr>
          <w:lang w:val="en-GB"/>
        </w:rPr>
        <w:t>What is a Design Pattern</w:t>
      </w:r>
      <w:bookmarkEnd w:id="32"/>
    </w:p>
    <w:p w:rsidR="0073742A" w:rsidRDefault="009B121B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03252B2" wp14:editId="1C64375C">
            <wp:extent cx="5760720" cy="2020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B" w:rsidRDefault="009B121B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0293B18" wp14:editId="5841C64E">
            <wp:extent cx="5760720" cy="21659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B" w:rsidRDefault="00F57C80" w:rsidP="00F57C80">
      <w:pPr>
        <w:pStyle w:val="Heading2"/>
        <w:rPr>
          <w:lang w:val="en-GB"/>
        </w:rPr>
      </w:pPr>
      <w:bookmarkStart w:id="33" w:name="_Toc504772132"/>
      <w:r>
        <w:rPr>
          <w:lang w:val="en-GB"/>
        </w:rPr>
        <w:t>History of Design Patterns</w:t>
      </w:r>
      <w:bookmarkEnd w:id="33"/>
    </w:p>
    <w:p w:rsidR="00F57C80" w:rsidRDefault="00F57C80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03A00BA" wp14:editId="3CFC575C">
            <wp:extent cx="5760720" cy="20427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B" w:rsidRDefault="007849C1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0B0970C0" wp14:editId="2372938A">
            <wp:extent cx="5760720" cy="30156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B" w:rsidRDefault="00C01D4F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9000C31" wp14:editId="150427CE">
            <wp:extent cx="5760720" cy="15144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B" w:rsidRDefault="00DC127E" w:rsidP="00DC127E">
      <w:pPr>
        <w:pStyle w:val="Heading2"/>
        <w:rPr>
          <w:lang w:val="en-GB"/>
        </w:rPr>
      </w:pPr>
      <w:bookmarkStart w:id="34" w:name="_Toc504772133"/>
      <w:r>
        <w:rPr>
          <w:lang w:val="en-GB"/>
        </w:rPr>
        <w:t>Why Design Patterns</w:t>
      </w:r>
      <w:bookmarkEnd w:id="34"/>
    </w:p>
    <w:p w:rsidR="00DC127E" w:rsidRDefault="00DC127E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AFFDC5C" wp14:editId="6A147EB1">
            <wp:extent cx="5760720" cy="2505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E2B" w:rsidRDefault="00465E2B" w:rsidP="00465E2B">
      <w:pPr>
        <w:pStyle w:val="Heading2"/>
        <w:rPr>
          <w:lang w:val="en-GB"/>
        </w:rPr>
      </w:pPr>
      <w:bookmarkStart w:id="35" w:name="_Toc504772134"/>
      <w:r>
        <w:rPr>
          <w:lang w:val="en-GB"/>
        </w:rPr>
        <w:t>Properties</w:t>
      </w:r>
      <w:bookmarkEnd w:id="35"/>
    </w:p>
    <w:p w:rsidR="00465E2B" w:rsidRDefault="00465E2B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FCAE934" wp14:editId="16A4C9AE">
            <wp:extent cx="5760720" cy="27235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B" w:rsidRDefault="00465E2B" w:rsidP="00465E2B">
      <w:pPr>
        <w:pStyle w:val="Heading2"/>
        <w:rPr>
          <w:lang w:val="en-GB"/>
        </w:rPr>
      </w:pPr>
      <w:bookmarkStart w:id="36" w:name="_Toc504772135"/>
      <w:r>
        <w:rPr>
          <w:lang w:val="en-GB"/>
        </w:rPr>
        <w:lastRenderedPageBreak/>
        <w:t>Types of Patterns</w:t>
      </w:r>
      <w:bookmarkEnd w:id="36"/>
    </w:p>
    <w:p w:rsidR="00465E2B" w:rsidRDefault="00465E2B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E5E4BF4" wp14:editId="6CA96E3F">
            <wp:extent cx="5455664" cy="253839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9073" cy="253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D3" w:rsidRDefault="005B32D3" w:rsidP="005B32D3">
      <w:pPr>
        <w:pStyle w:val="Heading2"/>
        <w:rPr>
          <w:lang w:val="en-GB"/>
        </w:rPr>
      </w:pPr>
      <w:bookmarkStart w:id="37" w:name="_Toc504772136"/>
      <w:r>
        <w:rPr>
          <w:lang w:val="en-GB"/>
        </w:rPr>
        <w:t>Types of Software Patterns</w:t>
      </w:r>
      <w:bookmarkEnd w:id="37"/>
    </w:p>
    <w:p w:rsidR="009B121B" w:rsidRDefault="00AC5E2D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35C9508" wp14:editId="601AC9CE">
            <wp:extent cx="4963886" cy="2625301"/>
            <wp:effectExtent l="0" t="0" r="825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1261" cy="26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B" w:rsidRDefault="005E4909" w:rsidP="005E4909">
      <w:pPr>
        <w:pStyle w:val="Heading2"/>
        <w:rPr>
          <w:lang w:val="en-GB"/>
        </w:rPr>
      </w:pPr>
      <w:bookmarkStart w:id="38" w:name="_Toc504772137"/>
      <w:r>
        <w:rPr>
          <w:lang w:val="en-GB"/>
        </w:rPr>
        <w:t>Pattern Form: GoF</w:t>
      </w:r>
      <w:bookmarkEnd w:id="38"/>
    </w:p>
    <w:p w:rsidR="005E4909" w:rsidRDefault="005E4909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2FE5EA7D" wp14:editId="1856CB5B">
            <wp:extent cx="5424928" cy="2814719"/>
            <wp:effectExtent l="0" t="0" r="444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6172" cy="282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297" w:rsidRDefault="00E66297" w:rsidP="00E66297">
      <w:pPr>
        <w:pStyle w:val="Heading2"/>
        <w:rPr>
          <w:lang w:val="en-GB"/>
        </w:rPr>
      </w:pPr>
      <w:bookmarkStart w:id="39" w:name="_Toc504772138"/>
      <w:r>
        <w:rPr>
          <w:lang w:val="en-GB"/>
        </w:rPr>
        <w:lastRenderedPageBreak/>
        <w:t>References</w:t>
      </w:r>
      <w:bookmarkEnd w:id="39"/>
    </w:p>
    <w:p w:rsidR="00E66297" w:rsidRDefault="00E66297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F9570BD" wp14:editId="00EB27B6">
            <wp:extent cx="5432612" cy="2776189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7643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B" w:rsidRDefault="00071889" w:rsidP="00071889">
      <w:pPr>
        <w:pStyle w:val="Heading2"/>
        <w:rPr>
          <w:lang w:val="en-GB"/>
        </w:rPr>
      </w:pPr>
      <w:bookmarkStart w:id="40" w:name="_Toc504772139"/>
      <w:r>
        <w:rPr>
          <w:lang w:val="en-GB"/>
        </w:rPr>
        <w:t>Observer Pattern</w:t>
      </w:r>
      <w:bookmarkEnd w:id="40"/>
    </w:p>
    <w:p w:rsidR="00913DE7" w:rsidRPr="00913DE7" w:rsidRDefault="00913DE7" w:rsidP="00913DE7">
      <w:pPr>
        <w:pStyle w:val="Heading3"/>
        <w:rPr>
          <w:lang w:val="en-GB"/>
        </w:rPr>
      </w:pPr>
      <w:bookmarkStart w:id="41" w:name="_Toc504772140"/>
      <w:r>
        <w:rPr>
          <w:lang w:val="en-GB"/>
        </w:rPr>
        <w:t>Overview</w:t>
      </w:r>
      <w:bookmarkEnd w:id="41"/>
    </w:p>
    <w:p w:rsidR="00071889" w:rsidRDefault="00071889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1B95819" wp14:editId="32D8C67A">
            <wp:extent cx="5447980" cy="2116257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5525" cy="21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B" w:rsidRDefault="00E731B5" w:rsidP="00913DE7">
      <w:pPr>
        <w:pStyle w:val="Heading3"/>
        <w:rPr>
          <w:lang w:val="en-GB"/>
        </w:rPr>
      </w:pPr>
      <w:bookmarkStart w:id="42" w:name="_Toc504772141"/>
      <w:r>
        <w:rPr>
          <w:lang w:val="en-GB"/>
        </w:rPr>
        <w:t>Motivation</w:t>
      </w:r>
      <w:bookmarkEnd w:id="42"/>
    </w:p>
    <w:p w:rsidR="00E731B5" w:rsidRDefault="00E731B5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FAE7413" wp14:editId="56685F02">
            <wp:extent cx="5378823" cy="29864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0478" cy="29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21B" w:rsidRDefault="00A969D5" w:rsidP="007E6DE9">
      <w:pPr>
        <w:pStyle w:val="Heading3"/>
        <w:rPr>
          <w:lang w:val="en-GB"/>
        </w:rPr>
      </w:pPr>
      <w:bookmarkStart w:id="43" w:name="_Toc504772142"/>
      <w:r>
        <w:rPr>
          <w:lang w:val="en-GB"/>
        </w:rPr>
        <w:lastRenderedPageBreak/>
        <w:t>Structure</w:t>
      </w:r>
      <w:bookmarkEnd w:id="43"/>
    </w:p>
    <w:p w:rsidR="00A969D5" w:rsidRDefault="00A969D5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695876C" wp14:editId="612499C6">
            <wp:extent cx="5409560" cy="3005311"/>
            <wp:effectExtent l="0" t="0" r="1270" b="508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4221" cy="300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9D5" w:rsidRDefault="0034442B" w:rsidP="00E670AD">
      <w:pPr>
        <w:pStyle w:val="Heading3"/>
        <w:rPr>
          <w:lang w:val="en-GB"/>
        </w:rPr>
      </w:pPr>
      <w:bookmarkStart w:id="44" w:name="_Toc504772143"/>
      <w:r>
        <w:rPr>
          <w:lang w:val="en-GB"/>
        </w:rPr>
        <w:t>Participants</w:t>
      </w:r>
      <w:bookmarkEnd w:id="44"/>
    </w:p>
    <w:p w:rsidR="0034442B" w:rsidRDefault="0034442B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237346A" wp14:editId="4E626A34">
            <wp:extent cx="5760720" cy="25469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2B" w:rsidRDefault="006B34FA" w:rsidP="00A82A07">
      <w:pPr>
        <w:pStyle w:val="Heading3"/>
        <w:rPr>
          <w:lang w:val="en-GB"/>
        </w:rPr>
      </w:pPr>
      <w:bookmarkStart w:id="45" w:name="_Toc504772144"/>
      <w:r>
        <w:rPr>
          <w:lang w:val="en-GB"/>
        </w:rPr>
        <w:t>Collaboration</w:t>
      </w:r>
      <w:bookmarkEnd w:id="45"/>
    </w:p>
    <w:p w:rsidR="006B34FA" w:rsidRDefault="006B34FA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2C4AAE7" wp14:editId="6F647C29">
            <wp:extent cx="5760720" cy="265303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2B" w:rsidRDefault="004937CA" w:rsidP="00A82A07">
      <w:pPr>
        <w:pStyle w:val="Heading3"/>
        <w:rPr>
          <w:lang w:val="en-GB"/>
        </w:rPr>
      </w:pPr>
      <w:bookmarkStart w:id="46" w:name="_Toc504772145"/>
      <w:r>
        <w:rPr>
          <w:lang w:val="en-GB"/>
        </w:rPr>
        <w:lastRenderedPageBreak/>
        <w:t>Consequence</w:t>
      </w:r>
      <w:r w:rsidR="00A82A07">
        <w:rPr>
          <w:lang w:val="en-GB"/>
        </w:rPr>
        <w:t>s</w:t>
      </w:r>
      <w:bookmarkEnd w:id="46"/>
    </w:p>
    <w:p w:rsidR="004937CA" w:rsidRDefault="004937CA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1D35B75" wp14:editId="1988DBB8">
            <wp:extent cx="5440296" cy="2415511"/>
            <wp:effectExtent l="0" t="0" r="8255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9026" cy="24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2B" w:rsidRDefault="00A82A07" w:rsidP="00A82A07">
      <w:pPr>
        <w:pStyle w:val="Heading3"/>
        <w:rPr>
          <w:lang w:val="en-GB"/>
        </w:rPr>
      </w:pPr>
      <w:bookmarkStart w:id="47" w:name="_Toc504772146"/>
      <w:r>
        <w:rPr>
          <w:lang w:val="en-GB"/>
        </w:rPr>
        <w:t>Sample Code</w:t>
      </w:r>
      <w:bookmarkEnd w:id="47"/>
    </w:p>
    <w:p w:rsidR="00733844" w:rsidRDefault="00733844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34110F1" wp14:editId="74DB88AE">
            <wp:extent cx="5570924" cy="2760899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2926" cy="276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2B" w:rsidRDefault="0081098D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8FCDDDF" wp14:editId="6F770568">
            <wp:extent cx="5532504" cy="3035193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0806" cy="303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DB" w:rsidRDefault="00A82A07" w:rsidP="00A82A07">
      <w:pPr>
        <w:pStyle w:val="Heading3"/>
        <w:rPr>
          <w:lang w:val="en-GB"/>
        </w:rPr>
      </w:pPr>
      <w:bookmarkStart w:id="48" w:name="_Toc504772147"/>
      <w:r>
        <w:rPr>
          <w:lang w:val="en-GB"/>
        </w:rPr>
        <w:lastRenderedPageBreak/>
        <w:t>Known Uses</w:t>
      </w:r>
      <w:bookmarkEnd w:id="48"/>
    </w:p>
    <w:p w:rsidR="00ED5CDB" w:rsidRDefault="00ED5CDB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EADDFC4" wp14:editId="6506A560">
            <wp:extent cx="5760720" cy="17399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DB" w:rsidRDefault="00ED5CDB" w:rsidP="0073742A">
      <w:pPr>
        <w:rPr>
          <w:lang w:val="en-GB"/>
        </w:rPr>
      </w:pPr>
    </w:p>
    <w:p w:rsidR="00ED5CDB" w:rsidRDefault="00ED5CDB" w:rsidP="00ED5CDB">
      <w:pPr>
        <w:pStyle w:val="Heading1"/>
        <w:rPr>
          <w:lang w:val="en-GB"/>
        </w:rPr>
      </w:pPr>
      <w:bookmarkStart w:id="49" w:name="_Toc504772148"/>
      <w:r>
        <w:rPr>
          <w:lang w:val="en-GB"/>
        </w:rPr>
        <w:lastRenderedPageBreak/>
        <w:t>Woche 3</w:t>
      </w:r>
      <w:bookmarkEnd w:id="49"/>
    </w:p>
    <w:p w:rsidR="00ED5CDB" w:rsidRDefault="005A2665" w:rsidP="005A2665">
      <w:pPr>
        <w:pStyle w:val="Heading2"/>
        <w:rPr>
          <w:lang w:val="en-GB"/>
        </w:rPr>
      </w:pPr>
      <w:bookmarkStart w:id="50" w:name="_Toc504772149"/>
      <w:r>
        <w:rPr>
          <w:lang w:val="en-GB"/>
        </w:rPr>
        <w:t>Aufgabe 1: java.util.Observer</w:t>
      </w:r>
      <w:bookmarkEnd w:id="50"/>
    </w:p>
    <w:p w:rsidR="005A2665" w:rsidRDefault="005A2665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0411DC54" wp14:editId="065D57EA">
            <wp:extent cx="5760720" cy="65595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65" w:rsidRDefault="005A2665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BDDDF11" wp14:editId="50B1E774">
            <wp:extent cx="5760720" cy="103314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98" w:rsidRDefault="00065898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969673A" wp14:editId="73856A42">
            <wp:extent cx="5760720" cy="1365250"/>
            <wp:effectExtent l="0" t="0" r="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65" w:rsidRDefault="00065898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67C596E" wp14:editId="66718464">
            <wp:extent cx="5760720" cy="64408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65" w:rsidRDefault="0014275C" w:rsidP="0014275C">
      <w:pPr>
        <w:pStyle w:val="Heading2"/>
        <w:rPr>
          <w:lang w:val="en-GB"/>
        </w:rPr>
      </w:pPr>
      <w:bookmarkStart w:id="51" w:name="_Toc504772150"/>
      <w:r>
        <w:rPr>
          <w:lang w:val="en-GB"/>
        </w:rPr>
        <w:lastRenderedPageBreak/>
        <w:t>Aufgabe 2: Observer &amp; Resourcen</w:t>
      </w:r>
      <w:bookmarkEnd w:id="51"/>
    </w:p>
    <w:p w:rsidR="005A2665" w:rsidRDefault="0014275C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0E281DC" wp14:editId="00F61E03">
            <wp:extent cx="5760720" cy="61163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65" w:rsidRDefault="008D07D8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04CEB16F" wp14:editId="25C89E95">
            <wp:extent cx="5760720" cy="1637030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65" w:rsidRDefault="008D07D8" w:rsidP="008D07D8">
      <w:pPr>
        <w:pStyle w:val="Heading2"/>
        <w:rPr>
          <w:lang w:val="en-GB"/>
        </w:rPr>
      </w:pPr>
      <w:bookmarkStart w:id="52" w:name="_Toc504772151"/>
      <w:r>
        <w:rPr>
          <w:lang w:val="en-GB"/>
        </w:rPr>
        <w:lastRenderedPageBreak/>
        <w:t>Aufgabe 3: Nebeneffekte von Änderungen</w:t>
      </w:r>
      <w:bookmarkEnd w:id="52"/>
    </w:p>
    <w:p w:rsidR="008D07D8" w:rsidRDefault="00AB1492" w:rsidP="00AB1492">
      <w:pPr>
        <w:tabs>
          <w:tab w:val="left" w:pos="1089"/>
        </w:tabs>
        <w:rPr>
          <w:lang w:val="en-GB"/>
        </w:rPr>
      </w:pPr>
      <w:r>
        <w:rPr>
          <w:noProof/>
        </w:rPr>
        <w:drawing>
          <wp:inline distT="0" distB="0" distL="0" distR="0" wp14:anchorId="3DE61649" wp14:editId="3DC1BADB">
            <wp:extent cx="5760720" cy="2817495"/>
            <wp:effectExtent l="0" t="0" r="0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492" w:rsidRDefault="00AB1492" w:rsidP="00AB1492">
      <w:pPr>
        <w:tabs>
          <w:tab w:val="left" w:pos="1089"/>
        </w:tabs>
        <w:rPr>
          <w:lang w:val="en-GB"/>
        </w:rPr>
      </w:pPr>
      <w:r>
        <w:rPr>
          <w:noProof/>
        </w:rPr>
        <w:drawing>
          <wp:inline distT="0" distB="0" distL="0" distR="0" wp14:anchorId="4B6AE0F3" wp14:editId="732FB840">
            <wp:extent cx="5760720" cy="528129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65" w:rsidRDefault="001103D4" w:rsidP="001103D4">
      <w:pPr>
        <w:pStyle w:val="Heading2"/>
        <w:rPr>
          <w:lang w:val="en-GB"/>
        </w:rPr>
      </w:pPr>
      <w:bookmarkStart w:id="53" w:name="_Toc504772152"/>
      <w:r>
        <w:rPr>
          <w:lang w:val="en-GB"/>
        </w:rPr>
        <w:lastRenderedPageBreak/>
        <w:t>Aufgabe 4: Zyklische Abhängigkeit</w:t>
      </w:r>
      <w:bookmarkEnd w:id="53"/>
    </w:p>
    <w:p w:rsidR="001103D4" w:rsidRDefault="001103D4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5BF0AD6" wp14:editId="377D6665">
            <wp:extent cx="5760720" cy="743458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3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D4" w:rsidRDefault="001103D4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D23C3B8" wp14:editId="003E4513">
            <wp:extent cx="5760720" cy="39116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65" w:rsidRDefault="001103D4" w:rsidP="001103D4">
      <w:pPr>
        <w:pStyle w:val="Heading2"/>
        <w:rPr>
          <w:lang w:val="en-GB"/>
        </w:rPr>
      </w:pPr>
      <w:bookmarkStart w:id="54" w:name="_Toc504772153"/>
      <w:r>
        <w:rPr>
          <w:lang w:val="en-GB"/>
        </w:rPr>
        <w:lastRenderedPageBreak/>
        <w:t>Aufgabe 5: Kausalität von Änderungen</w:t>
      </w:r>
      <w:bookmarkEnd w:id="54"/>
    </w:p>
    <w:p w:rsidR="001103D4" w:rsidRDefault="001103D4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A47F6A9" wp14:editId="0D43DBD9">
            <wp:extent cx="5760720" cy="590169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D4" w:rsidRDefault="001103D4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19F6866" wp14:editId="3A7953B9">
            <wp:extent cx="5760720" cy="20447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A6" w:rsidRDefault="005444A6" w:rsidP="005444A6">
      <w:pPr>
        <w:pStyle w:val="Heading2"/>
      </w:pPr>
      <w:bookmarkStart w:id="55" w:name="_Toc504772154"/>
      <w:r w:rsidRPr="005444A6">
        <w:lastRenderedPageBreak/>
        <w:t>Aufgabe 6: Was ist das Modell, wie wird es verändert</w:t>
      </w:r>
      <w:r>
        <w:t>?</w:t>
      </w:r>
      <w:bookmarkEnd w:id="55"/>
    </w:p>
    <w:p w:rsidR="005444A6" w:rsidRDefault="005444A6" w:rsidP="005444A6">
      <w:r>
        <w:rPr>
          <w:noProof/>
        </w:rPr>
        <w:drawing>
          <wp:inline distT="0" distB="0" distL="0" distR="0" wp14:anchorId="339824EF" wp14:editId="27794AC9">
            <wp:extent cx="5760720" cy="79000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A6" w:rsidRPr="005444A6" w:rsidRDefault="005444A6" w:rsidP="005444A6"/>
    <w:p w:rsidR="005A2665" w:rsidRDefault="005A2665" w:rsidP="005A2665">
      <w:pPr>
        <w:pStyle w:val="Heading1"/>
        <w:rPr>
          <w:lang w:val="en-GB"/>
        </w:rPr>
      </w:pPr>
      <w:bookmarkStart w:id="56" w:name="_Toc504772155"/>
      <w:r>
        <w:rPr>
          <w:lang w:val="en-GB"/>
        </w:rPr>
        <w:lastRenderedPageBreak/>
        <w:t>Woche 4</w:t>
      </w:r>
      <w:bookmarkEnd w:id="56"/>
    </w:p>
    <w:p w:rsidR="005A2665" w:rsidRDefault="00957F53" w:rsidP="00957F53">
      <w:pPr>
        <w:pStyle w:val="Heading2"/>
        <w:rPr>
          <w:lang w:val="en-GB"/>
        </w:rPr>
      </w:pPr>
      <w:bookmarkStart w:id="57" w:name="_Toc504772156"/>
      <w:r>
        <w:rPr>
          <w:lang w:val="en-GB"/>
        </w:rPr>
        <w:t>State Pattern</w:t>
      </w:r>
      <w:bookmarkEnd w:id="57"/>
    </w:p>
    <w:p w:rsidR="00A20E90" w:rsidRPr="00A20E90" w:rsidRDefault="00A20E90" w:rsidP="00A20E90">
      <w:pPr>
        <w:pStyle w:val="Heading3"/>
        <w:rPr>
          <w:lang w:val="en-GB"/>
        </w:rPr>
      </w:pPr>
      <w:bookmarkStart w:id="58" w:name="_Toc504772157"/>
      <w:r>
        <w:rPr>
          <w:lang w:val="en-GB"/>
        </w:rPr>
        <w:t>Motivation</w:t>
      </w:r>
      <w:bookmarkEnd w:id="58"/>
    </w:p>
    <w:p w:rsidR="00957F53" w:rsidRDefault="00957F53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C8E8B1C" wp14:editId="44015D0F">
            <wp:extent cx="5760720" cy="311404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53" w:rsidRDefault="00957F53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2998758" wp14:editId="29E29E08">
            <wp:extent cx="5760720" cy="314579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E90" w:rsidRDefault="00A20E90" w:rsidP="00A20E90">
      <w:pPr>
        <w:pStyle w:val="Heading3"/>
        <w:rPr>
          <w:lang w:val="en-GB"/>
        </w:rPr>
      </w:pPr>
      <w:bookmarkStart w:id="59" w:name="_Toc504772158"/>
      <w:r>
        <w:rPr>
          <w:lang w:val="en-GB"/>
        </w:rPr>
        <w:lastRenderedPageBreak/>
        <w:t>Overview</w:t>
      </w:r>
      <w:bookmarkEnd w:id="59"/>
    </w:p>
    <w:p w:rsidR="00957F53" w:rsidRDefault="00C9422A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F8BC3FA" wp14:editId="037290E0">
            <wp:extent cx="5760720" cy="1842770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DF6" w:rsidRDefault="003A1DF6" w:rsidP="00A20E90">
      <w:pPr>
        <w:pStyle w:val="Heading3"/>
        <w:rPr>
          <w:lang w:val="en-GB"/>
        </w:rPr>
      </w:pPr>
      <w:bookmarkStart w:id="60" w:name="_Toc504772159"/>
      <w:r>
        <w:rPr>
          <w:lang w:val="en-GB"/>
        </w:rPr>
        <w:t>Structure</w:t>
      </w:r>
      <w:bookmarkEnd w:id="60"/>
    </w:p>
    <w:p w:rsidR="003A1DF6" w:rsidRDefault="003A1DF6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854CD63" wp14:editId="0A584F39">
            <wp:extent cx="5760720" cy="2754630"/>
            <wp:effectExtent l="0" t="0" r="0" b="762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53" w:rsidRDefault="00A01D3C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6A0E1FF" wp14:editId="7E430549">
            <wp:extent cx="5760720" cy="256667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D3C" w:rsidRDefault="00AF35D9" w:rsidP="00EE5193">
      <w:pPr>
        <w:pStyle w:val="Heading3"/>
        <w:rPr>
          <w:lang w:val="en-GB"/>
        </w:rPr>
      </w:pPr>
      <w:bookmarkStart w:id="61" w:name="_Toc504772160"/>
      <w:r>
        <w:rPr>
          <w:lang w:val="en-GB"/>
        </w:rPr>
        <w:lastRenderedPageBreak/>
        <w:t>Example</w:t>
      </w:r>
      <w:bookmarkEnd w:id="61"/>
    </w:p>
    <w:p w:rsidR="00957F53" w:rsidRDefault="00AF35D9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615C1CB" wp14:editId="45F12CB2">
            <wp:extent cx="5760720" cy="3001010"/>
            <wp:effectExtent l="0" t="0" r="0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53" w:rsidRDefault="0017152E" w:rsidP="00EE5193">
      <w:pPr>
        <w:pStyle w:val="Heading3"/>
        <w:rPr>
          <w:lang w:val="en-GB"/>
        </w:rPr>
      </w:pPr>
      <w:bookmarkStart w:id="62" w:name="_Toc504772161"/>
      <w:r>
        <w:rPr>
          <w:lang w:val="en-GB"/>
        </w:rPr>
        <w:t>Example (Without a State Pattern)</w:t>
      </w:r>
      <w:bookmarkEnd w:id="62"/>
    </w:p>
    <w:p w:rsidR="00957F53" w:rsidRDefault="0017152E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884DE0F" wp14:editId="1547EBA9">
            <wp:extent cx="5760720" cy="3503930"/>
            <wp:effectExtent l="0" t="0" r="0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53" w:rsidRDefault="00EE5193" w:rsidP="00EE5193">
      <w:pPr>
        <w:pStyle w:val="Heading3"/>
        <w:rPr>
          <w:lang w:val="en-GB"/>
        </w:rPr>
      </w:pPr>
      <w:bookmarkStart w:id="63" w:name="_Toc504772162"/>
      <w:r>
        <w:rPr>
          <w:lang w:val="en-GB"/>
        </w:rPr>
        <w:lastRenderedPageBreak/>
        <w:t>Example</w:t>
      </w:r>
      <w:r w:rsidR="00591248">
        <w:rPr>
          <w:lang w:val="en-GB"/>
        </w:rPr>
        <w:t xml:space="preserve"> (With a State Pattern)</w:t>
      </w:r>
      <w:bookmarkEnd w:id="63"/>
    </w:p>
    <w:p w:rsidR="00591248" w:rsidRDefault="00591248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303C72E" wp14:editId="5365C31D">
            <wp:extent cx="5760720" cy="315912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48" w:rsidRDefault="00EE3EB3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AD4DDB2" wp14:editId="4F378A98">
            <wp:extent cx="5760720" cy="34975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53" w:rsidRDefault="00EE292B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EB1FF41" wp14:editId="5208E2B5">
            <wp:extent cx="5760720" cy="332295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BC" w:rsidRDefault="00367BE8" w:rsidP="00EB5ABC">
      <w:pPr>
        <w:pStyle w:val="Heading3"/>
        <w:rPr>
          <w:lang w:val="en-GB"/>
        </w:rPr>
      </w:pPr>
      <w:bookmarkStart w:id="64" w:name="_Toc504772163"/>
      <w:r>
        <w:rPr>
          <w:lang w:val="en-GB"/>
        </w:rPr>
        <w:t>Issues</w:t>
      </w:r>
      <w:bookmarkEnd w:id="64"/>
    </w:p>
    <w:p w:rsidR="00EE292B" w:rsidRDefault="00367BE8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2962FA54" wp14:editId="1752E1C7">
            <wp:extent cx="5760720" cy="2932430"/>
            <wp:effectExtent l="0" t="0" r="0" b="127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BE8" w:rsidRDefault="00DB0137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394BB8B" wp14:editId="65622ABB">
            <wp:extent cx="5501768" cy="2895827"/>
            <wp:effectExtent l="0" t="0" r="381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04979" cy="289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92B" w:rsidRDefault="00B153B9" w:rsidP="007D2DA7">
      <w:pPr>
        <w:pStyle w:val="Heading3"/>
        <w:rPr>
          <w:lang w:val="en-GB"/>
        </w:rPr>
      </w:pPr>
      <w:bookmarkStart w:id="65" w:name="_Toc504772164"/>
      <w:r>
        <w:rPr>
          <w:lang w:val="en-GB"/>
        </w:rPr>
        <w:t>Example</w:t>
      </w:r>
      <w:bookmarkEnd w:id="65"/>
    </w:p>
    <w:p w:rsidR="009D3915" w:rsidRDefault="009D3915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D0DA739" wp14:editId="2ABFBD22">
            <wp:extent cx="5002306" cy="2428920"/>
            <wp:effectExtent l="0" t="0" r="825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0021" cy="243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92B" w:rsidRDefault="00C67A1F" w:rsidP="007D2DA7">
      <w:pPr>
        <w:pStyle w:val="Heading3"/>
        <w:rPr>
          <w:lang w:val="en-GB"/>
        </w:rPr>
      </w:pPr>
      <w:bookmarkStart w:id="66" w:name="_Toc504772165"/>
      <w:r>
        <w:rPr>
          <w:lang w:val="en-GB"/>
        </w:rPr>
        <w:t>Issues</w:t>
      </w:r>
      <w:bookmarkEnd w:id="66"/>
    </w:p>
    <w:p w:rsidR="00C67A1F" w:rsidRDefault="007957DF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4CD63E2" wp14:editId="5F0505FF">
            <wp:extent cx="5463348" cy="2927396"/>
            <wp:effectExtent l="0" t="0" r="4445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69826" cy="293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A1F" w:rsidRDefault="007957DF" w:rsidP="007D2DA7">
      <w:pPr>
        <w:pStyle w:val="Heading3"/>
        <w:rPr>
          <w:lang w:val="en-GB"/>
        </w:rPr>
      </w:pPr>
      <w:bookmarkStart w:id="67" w:name="_Toc504772166"/>
      <w:r>
        <w:rPr>
          <w:lang w:val="en-GB"/>
        </w:rPr>
        <w:lastRenderedPageBreak/>
        <w:t>Applicability</w:t>
      </w:r>
      <w:bookmarkEnd w:id="67"/>
    </w:p>
    <w:p w:rsidR="00EE292B" w:rsidRDefault="007957DF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FE15B8E" wp14:editId="27ABC7F6">
            <wp:extent cx="5760720" cy="2240280"/>
            <wp:effectExtent l="0" t="0" r="0" b="762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F53" w:rsidRDefault="001F386A" w:rsidP="003506CF">
      <w:pPr>
        <w:pStyle w:val="Heading2"/>
        <w:rPr>
          <w:lang w:val="en-GB"/>
        </w:rPr>
      </w:pPr>
      <w:bookmarkStart w:id="68" w:name="_Toc504772167"/>
      <w:r>
        <w:rPr>
          <w:lang w:val="en-GB"/>
        </w:rPr>
        <w:t>Example for parsing a float Value</w:t>
      </w:r>
      <w:bookmarkEnd w:id="68"/>
    </w:p>
    <w:p w:rsidR="001F386A" w:rsidRDefault="00BF05F7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0D9CAF2F" wp14:editId="56E6188D">
            <wp:extent cx="4717997" cy="2382921"/>
            <wp:effectExtent l="0" t="0" r="698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27970" cy="23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5F7" w:rsidRDefault="00BF05F7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8DFA5E6" wp14:editId="2CE8A58E">
            <wp:extent cx="5760720" cy="28892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F386A" w:rsidTr="001F386A">
        <w:tc>
          <w:tcPr>
            <w:tcW w:w="9062" w:type="dxa"/>
          </w:tcPr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>package patterns.state.parser;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>import java.io.BufferedReader;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>import java.io.InputStreamReader;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>public class FloatConverter3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  <w:t>public static void main(String[] args) throws Exception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BufferedReader r = new BufferedReader(new InputStreamReader(System.in));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String s = r.readLine();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while(s != null &amp;&amp; s.length() &gt; 0){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try {double d = parseFloat(s); System.out.println(d);}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catch(IllegalArgumentException e){System.out.println("Illegal Format");}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s = r.readLine();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  <w:t>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  <w:t>enum State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S0()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lastRenderedPageBreak/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handleDigit(FloatData data, int value) { data.m = value; return S1;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handleDot(FloatData data){return S2;}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 xml:space="preserve">}, 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S1()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handleDigit(FloatData data, int value) { data.m = 10*data.m + value; return S1;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handleDot(FloatData data) { return S3;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handleE(FloatData data) { return S4;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 xml:space="preserve">}, 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S2()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handleDigit(FloatData data, int value) { data.m = data.m + value/data.quo; data.quo = 10*data.quo; return S3;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 xml:space="preserve">}, 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S3()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handleDigit(FloatData data, int value) { data.m = data.m + value/data.quo; data.quo = 10*data.quo; return S3;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handleE(FloatData data){return S4;}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 xml:space="preserve">}, 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S4()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handlePlus(FloatData data) { return S5;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handleMinus(FloatData data) { data.exp_sign = -1; return S5;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handleDigit(FloatData data, int value) { data.exp = value; return S6;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 xml:space="preserve">}, 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S5()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handleDigit(FloatData data, int value) { data.exp = value; return S6;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 xml:space="preserve">}, 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S6()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>//</w:t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@Override public State handleDigit(FloatData data, int value) { data.exp = 10*data.exp + value; return S6;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},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ERROR;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public State handleDigit(FloatData data, int value) { return ERROR;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public State handleE(FloatData data) { return ERROR;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public State handleDot(FloatData data) { return ERROR;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public State handlePlus(FloatData data) { return ERROR;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public State handleMinus(FloatData data) { return ERROR;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  <w:t>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  <w:t>static class FloatData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double m = 0, quo=10;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int exp = 0, exp_sign = 1;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double getValue() { return m * Math.pow(10, exp_sign * exp); 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  <w:t>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  <w:t>private static double parseFloat(String str)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State s = State.S0;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FloatData data = new FloatData();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lastRenderedPageBreak/>
              <w:tab/>
            </w:r>
            <w:r w:rsidRPr="001F386A">
              <w:rPr>
                <w:lang w:val="en-GB"/>
              </w:rPr>
              <w:tab/>
              <w:t>int pos = 0;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while(s != State.ERROR &amp;&amp; pos &lt; str.length())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char ch = str.charAt(pos++);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if(Character.isDigit(ch)) s = s.handleDigit(data, Character.getNumericValue(ch));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else if(ch == '.') s = s.handleDot(data);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else if(ch == '+') s = s.handlePlus(data);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else if(ch == '-') s = s.handleMinus(data);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else if(ch == 'E') s = s.handleE(data);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else if(ch == 'e') s = s.handleE(data);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else s = State.ERROR;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}</w:t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if(s == State.S3 || s == State.S6)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return data.getValue();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else {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throw new IllegalArgumentException();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</w:r>
            <w:r w:rsidRPr="001F386A">
              <w:rPr>
                <w:lang w:val="en-GB"/>
              </w:rPr>
              <w:tab/>
              <w:t>}</w:t>
            </w:r>
          </w:p>
          <w:p w:rsidR="001F386A" w:rsidRP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ab/>
              <w:t>}</w:t>
            </w:r>
          </w:p>
          <w:p w:rsidR="001F386A" w:rsidRDefault="001F386A" w:rsidP="001F386A">
            <w:pPr>
              <w:rPr>
                <w:lang w:val="en-GB"/>
              </w:rPr>
            </w:pPr>
            <w:r w:rsidRPr="001F386A">
              <w:rPr>
                <w:lang w:val="en-GB"/>
              </w:rPr>
              <w:t>}</w:t>
            </w:r>
          </w:p>
        </w:tc>
      </w:tr>
    </w:tbl>
    <w:p w:rsidR="001F386A" w:rsidRDefault="001F386A" w:rsidP="0073742A">
      <w:pPr>
        <w:rPr>
          <w:lang w:val="en-GB"/>
        </w:rPr>
      </w:pPr>
    </w:p>
    <w:p w:rsidR="00957F53" w:rsidRDefault="00957F53" w:rsidP="00957F53">
      <w:pPr>
        <w:pStyle w:val="Heading1"/>
        <w:rPr>
          <w:lang w:val="en-GB"/>
        </w:rPr>
      </w:pPr>
      <w:bookmarkStart w:id="69" w:name="_Toc504772168"/>
      <w:r>
        <w:rPr>
          <w:lang w:val="en-GB"/>
        </w:rPr>
        <w:lastRenderedPageBreak/>
        <w:t>Woche 5</w:t>
      </w:r>
      <w:bookmarkEnd w:id="69"/>
    </w:p>
    <w:p w:rsidR="00957F53" w:rsidRDefault="00E62F52" w:rsidP="00E62F52">
      <w:pPr>
        <w:pStyle w:val="Heading2"/>
        <w:rPr>
          <w:lang w:val="en-GB"/>
        </w:rPr>
      </w:pPr>
      <w:bookmarkStart w:id="70" w:name="_Toc504772169"/>
      <w:r>
        <w:rPr>
          <w:lang w:val="en-GB"/>
        </w:rPr>
        <w:t>Strategy Pattern</w:t>
      </w:r>
      <w:bookmarkEnd w:id="70"/>
    </w:p>
    <w:p w:rsidR="006673A4" w:rsidRPr="006673A4" w:rsidRDefault="006673A4" w:rsidP="006673A4">
      <w:pPr>
        <w:pStyle w:val="Heading3"/>
        <w:rPr>
          <w:lang w:val="en-GB"/>
        </w:rPr>
      </w:pPr>
      <w:bookmarkStart w:id="71" w:name="_Toc504772170"/>
      <w:r>
        <w:rPr>
          <w:lang w:val="en-GB"/>
        </w:rPr>
        <w:t>Overview</w:t>
      </w:r>
      <w:bookmarkEnd w:id="71"/>
    </w:p>
    <w:p w:rsidR="00E62F52" w:rsidRDefault="00E400F2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D2897C1" wp14:editId="3168DB08">
            <wp:extent cx="5586292" cy="2790683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0150" cy="279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52" w:rsidRDefault="00E62F52" w:rsidP="00706C0A">
      <w:pPr>
        <w:pStyle w:val="Heading3"/>
        <w:rPr>
          <w:lang w:val="en-GB"/>
        </w:rPr>
      </w:pPr>
      <w:bookmarkStart w:id="72" w:name="_Toc504772171"/>
      <w:r>
        <w:rPr>
          <w:lang w:val="en-GB"/>
        </w:rPr>
        <w:t>Structure</w:t>
      </w:r>
      <w:bookmarkEnd w:id="72"/>
    </w:p>
    <w:p w:rsidR="00E62F52" w:rsidRDefault="00B925E6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3091E81" wp14:editId="1B45B7B0">
            <wp:extent cx="5609344" cy="2922152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8585" cy="292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52" w:rsidRDefault="002B7BC9" w:rsidP="002B7BC9">
      <w:pPr>
        <w:pStyle w:val="Heading3"/>
        <w:rPr>
          <w:lang w:val="en-GB"/>
        </w:rPr>
      </w:pPr>
      <w:bookmarkStart w:id="73" w:name="_Toc504772172"/>
      <w:r>
        <w:rPr>
          <w:lang w:val="en-GB"/>
        </w:rPr>
        <w:lastRenderedPageBreak/>
        <w:t>Motivation</w:t>
      </w:r>
      <w:bookmarkEnd w:id="73"/>
    </w:p>
    <w:p w:rsidR="00473541" w:rsidRDefault="00473541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2E0C358" wp14:editId="247B64EC">
            <wp:extent cx="5632397" cy="2074277"/>
            <wp:effectExtent l="0" t="0" r="6985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45376" cy="207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BC9" w:rsidRDefault="002B7BC9" w:rsidP="002B7BC9">
      <w:pPr>
        <w:pStyle w:val="Heading3"/>
        <w:rPr>
          <w:lang w:val="en-GB"/>
        </w:rPr>
      </w:pPr>
      <w:bookmarkStart w:id="74" w:name="_Toc504772173"/>
      <w:r>
        <w:rPr>
          <w:lang w:val="en-GB"/>
        </w:rPr>
        <w:t>Example</w:t>
      </w:r>
      <w:bookmarkEnd w:id="74"/>
    </w:p>
    <w:p w:rsidR="00E62F52" w:rsidRDefault="00C121E1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FFEB12F" wp14:editId="1E3F376C">
            <wp:extent cx="5202091" cy="3175615"/>
            <wp:effectExtent l="0" t="0" r="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17850" cy="31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52" w:rsidRDefault="00C121E1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63E46AE" wp14:editId="2F10DEBA">
            <wp:extent cx="5217459" cy="3168318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24592" cy="317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E1" w:rsidRDefault="002F039B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AABDDE9" wp14:editId="2679C845">
            <wp:extent cx="5760720" cy="187642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E1" w:rsidRDefault="007E7C91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FF8D1B3" wp14:editId="250A1D46">
            <wp:extent cx="5760720" cy="29089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C91" w:rsidRDefault="008A1E31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0A7C8BB" wp14:editId="6DC82DF8">
            <wp:extent cx="5760720" cy="2338070"/>
            <wp:effectExtent l="0" t="0" r="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52" w:rsidRDefault="006623DD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5DA06C0" wp14:editId="31609950">
            <wp:extent cx="5760720" cy="2985135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52" w:rsidRDefault="006623DD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BC8E83D" wp14:editId="38A808C1">
            <wp:extent cx="5760720" cy="297751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5F8" w:rsidRDefault="001A45F8" w:rsidP="001A45F8">
      <w:pPr>
        <w:pStyle w:val="Heading3"/>
        <w:rPr>
          <w:lang w:val="en-GB"/>
        </w:rPr>
      </w:pPr>
      <w:bookmarkStart w:id="75" w:name="_Toc504772174"/>
      <w:r>
        <w:rPr>
          <w:lang w:val="en-GB"/>
        </w:rPr>
        <w:t>Preconditions</w:t>
      </w:r>
      <w:bookmarkEnd w:id="75"/>
    </w:p>
    <w:p w:rsidR="001A45F8" w:rsidRDefault="001A45F8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A64990E" wp14:editId="292AEB88">
            <wp:extent cx="5489199" cy="258183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99742" cy="258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FD" w:rsidRDefault="007141FD" w:rsidP="007141FD">
      <w:pPr>
        <w:pStyle w:val="Heading3"/>
        <w:rPr>
          <w:lang w:val="en-GB"/>
        </w:rPr>
      </w:pPr>
      <w:bookmarkStart w:id="76" w:name="_Toc504772175"/>
      <w:r>
        <w:rPr>
          <w:lang w:val="en-GB"/>
        </w:rPr>
        <w:lastRenderedPageBreak/>
        <w:t>Applicability</w:t>
      </w:r>
      <w:bookmarkEnd w:id="76"/>
    </w:p>
    <w:p w:rsidR="007141FD" w:rsidRDefault="007141FD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21742E30" wp14:editId="730115A2">
            <wp:extent cx="5524820" cy="26107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34039" cy="261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5C" w:rsidRDefault="00215C5C" w:rsidP="00215C5C">
      <w:pPr>
        <w:pStyle w:val="Heading2"/>
        <w:rPr>
          <w:lang w:val="en-GB"/>
        </w:rPr>
      </w:pPr>
      <w:bookmarkStart w:id="77" w:name="_Toc504772176"/>
      <w:r>
        <w:rPr>
          <w:lang w:val="en-GB"/>
        </w:rPr>
        <w:t>Strategy vs. State</w:t>
      </w:r>
      <w:bookmarkEnd w:id="77"/>
    </w:p>
    <w:p w:rsidR="00215C5C" w:rsidRPr="00215C5C" w:rsidRDefault="00215C5C" w:rsidP="00215C5C">
      <w:pPr>
        <w:rPr>
          <w:lang w:val="en-GB"/>
        </w:rPr>
      </w:pPr>
      <w:r>
        <w:rPr>
          <w:noProof/>
        </w:rPr>
        <w:drawing>
          <wp:inline distT="0" distB="0" distL="0" distR="0" wp14:anchorId="366C1503" wp14:editId="53ED68FD">
            <wp:extent cx="5563240" cy="2956391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631" cy="296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52" w:rsidRDefault="000E5958" w:rsidP="000E5958">
      <w:pPr>
        <w:pStyle w:val="Heading2"/>
        <w:rPr>
          <w:lang w:val="en-GB"/>
        </w:rPr>
      </w:pPr>
      <w:bookmarkStart w:id="78" w:name="_Toc504772177"/>
      <w:r>
        <w:rPr>
          <w:lang w:val="en-GB"/>
        </w:rPr>
        <w:t>Strategy vs. Inheritance Approach</w:t>
      </w:r>
      <w:bookmarkEnd w:id="78"/>
    </w:p>
    <w:p w:rsidR="000E5958" w:rsidRDefault="000E5958" w:rsidP="000E5958">
      <w:pPr>
        <w:pStyle w:val="ListParagraph"/>
        <w:numPr>
          <w:ilvl w:val="0"/>
          <w:numId w:val="6"/>
        </w:numPr>
        <w:rPr>
          <w:lang w:val="en-GB"/>
        </w:rPr>
      </w:pPr>
      <w:r w:rsidRPr="000E5958">
        <w:rPr>
          <w:lang w:val="en-GB"/>
        </w:rPr>
        <w:t>Strategy</w:t>
      </w:r>
    </w:p>
    <w:p w:rsidR="000E5958" w:rsidRDefault="000E5958" w:rsidP="000E5958">
      <w:pPr>
        <w:pStyle w:val="ListParagraph"/>
        <w:numPr>
          <w:ilvl w:val="1"/>
          <w:numId w:val="6"/>
        </w:numPr>
        <w:rPr>
          <w:lang w:val="en-GB"/>
        </w:rPr>
      </w:pPr>
      <w:r>
        <w:rPr>
          <w:lang w:val="en-GB"/>
        </w:rPr>
        <w:t>Provide an interface that will be implemented</w:t>
      </w:r>
    </w:p>
    <w:p w:rsidR="00024358" w:rsidRDefault="00024358" w:rsidP="000E5958">
      <w:pPr>
        <w:pStyle w:val="ListParagraph"/>
        <w:numPr>
          <w:ilvl w:val="1"/>
          <w:numId w:val="6"/>
        </w:numPr>
        <w:rPr>
          <w:lang w:val="en-GB"/>
        </w:rPr>
      </w:pPr>
      <w:r>
        <w:rPr>
          <w:lang w:val="en-GB"/>
        </w:rPr>
        <w:t>Advantages</w:t>
      </w:r>
    </w:p>
    <w:p w:rsidR="00024358" w:rsidRDefault="00024358" w:rsidP="00024358">
      <w:pPr>
        <w:pStyle w:val="ListParagraph"/>
        <w:numPr>
          <w:ilvl w:val="2"/>
          <w:numId w:val="6"/>
        </w:numPr>
        <w:rPr>
          <w:lang w:val="en-GB"/>
        </w:rPr>
      </w:pPr>
      <w:r>
        <w:rPr>
          <w:lang w:val="en-GB"/>
        </w:rPr>
        <w:t>Exchange of the strategy is possible at runtime</w:t>
      </w:r>
    </w:p>
    <w:p w:rsidR="00FE6ECD" w:rsidRDefault="00FE6ECD" w:rsidP="00024358">
      <w:pPr>
        <w:pStyle w:val="ListParagraph"/>
        <w:numPr>
          <w:ilvl w:val="2"/>
          <w:numId w:val="6"/>
        </w:numPr>
        <w:rPr>
          <w:lang w:val="en-GB"/>
        </w:rPr>
      </w:pPr>
      <w:r>
        <w:rPr>
          <w:lang w:val="en-GB"/>
        </w:rPr>
        <w:t>Strategy is shareable</w:t>
      </w:r>
    </w:p>
    <w:p w:rsidR="00933A69" w:rsidRPr="000E5958" w:rsidRDefault="00933A69" w:rsidP="00024358">
      <w:pPr>
        <w:pStyle w:val="ListParagraph"/>
        <w:numPr>
          <w:ilvl w:val="2"/>
          <w:numId w:val="6"/>
        </w:numPr>
        <w:rPr>
          <w:lang w:val="en-GB"/>
        </w:rPr>
      </w:pPr>
      <w:r>
        <w:rPr>
          <w:lang w:val="en-GB"/>
        </w:rPr>
        <w:t>Strategy could use several strategies</w:t>
      </w:r>
    </w:p>
    <w:p w:rsidR="000E5958" w:rsidRDefault="000E5958" w:rsidP="000E5958">
      <w:pPr>
        <w:pStyle w:val="ListParagraph"/>
        <w:numPr>
          <w:ilvl w:val="0"/>
          <w:numId w:val="6"/>
        </w:numPr>
        <w:rPr>
          <w:lang w:val="en-GB"/>
        </w:rPr>
      </w:pPr>
      <w:r w:rsidRPr="000E5958">
        <w:rPr>
          <w:lang w:val="en-GB"/>
        </w:rPr>
        <w:t>Inheritance</w:t>
      </w:r>
    </w:p>
    <w:p w:rsidR="000E5958" w:rsidRDefault="000E5958" w:rsidP="000E5958">
      <w:pPr>
        <w:pStyle w:val="ListParagraph"/>
        <w:numPr>
          <w:ilvl w:val="1"/>
          <w:numId w:val="6"/>
        </w:numPr>
        <w:rPr>
          <w:lang w:val="en-GB"/>
        </w:rPr>
      </w:pPr>
      <w:r>
        <w:rPr>
          <w:lang w:val="en-GB"/>
        </w:rPr>
        <w:t>Provide an abstract class that will be extended</w:t>
      </w:r>
    </w:p>
    <w:p w:rsidR="00467306" w:rsidRDefault="00435822" w:rsidP="000E5958">
      <w:pPr>
        <w:pStyle w:val="ListParagraph"/>
        <w:numPr>
          <w:ilvl w:val="1"/>
          <w:numId w:val="6"/>
        </w:numPr>
        <w:rPr>
          <w:lang w:val="en-GB"/>
        </w:rPr>
      </w:pPr>
      <w:r>
        <w:rPr>
          <w:lang w:val="en-GB"/>
        </w:rPr>
        <w:t>Advantages</w:t>
      </w:r>
    </w:p>
    <w:p w:rsidR="00467306" w:rsidRDefault="00467306" w:rsidP="00467306">
      <w:pPr>
        <w:pStyle w:val="ListParagraph"/>
        <w:numPr>
          <w:ilvl w:val="2"/>
          <w:numId w:val="6"/>
        </w:numPr>
        <w:rPr>
          <w:lang w:val="en-GB"/>
        </w:rPr>
      </w:pPr>
      <w:r>
        <w:rPr>
          <w:lang w:val="en-GB"/>
        </w:rPr>
        <w:t>All information from the context is available in subclasses, direct access to the context</w:t>
      </w:r>
      <w:r w:rsidR="00435822">
        <w:rPr>
          <w:lang w:val="en-GB"/>
        </w:rPr>
        <w:t>, including protected parts</w:t>
      </w:r>
    </w:p>
    <w:p w:rsidR="00467306" w:rsidRDefault="005C2177" w:rsidP="005C2177">
      <w:pPr>
        <w:pStyle w:val="ListParagraph"/>
        <w:numPr>
          <w:ilvl w:val="1"/>
          <w:numId w:val="6"/>
        </w:numPr>
        <w:rPr>
          <w:lang w:val="en-GB"/>
        </w:rPr>
      </w:pPr>
      <w:r>
        <w:rPr>
          <w:lang w:val="en-GB"/>
        </w:rPr>
        <w:t>Disadvantages</w:t>
      </w:r>
    </w:p>
    <w:p w:rsidR="005C2177" w:rsidRDefault="005C2177" w:rsidP="005C2177">
      <w:pPr>
        <w:pStyle w:val="ListParagraph"/>
        <w:numPr>
          <w:ilvl w:val="2"/>
          <w:numId w:val="6"/>
        </w:numPr>
        <w:rPr>
          <w:lang w:val="en-GB"/>
        </w:rPr>
      </w:pPr>
      <w:r>
        <w:rPr>
          <w:lang w:val="en-GB"/>
        </w:rPr>
        <w:t xml:space="preserve">Violates the Single </w:t>
      </w:r>
      <w:r w:rsidR="00C43249">
        <w:rPr>
          <w:lang w:val="en-GB"/>
        </w:rPr>
        <w:t>Responsibility</w:t>
      </w:r>
      <w:r>
        <w:rPr>
          <w:lang w:val="en-GB"/>
        </w:rPr>
        <w:t xml:space="preserve"> Principle</w:t>
      </w:r>
      <w:r w:rsidR="005276FA">
        <w:rPr>
          <w:lang w:val="en-GB"/>
        </w:rPr>
        <w:t>, i.e. context and strategy are mixed</w:t>
      </w:r>
    </w:p>
    <w:p w:rsidR="005276FA" w:rsidRDefault="005276FA" w:rsidP="005C2177">
      <w:pPr>
        <w:pStyle w:val="ListParagraph"/>
        <w:numPr>
          <w:ilvl w:val="2"/>
          <w:numId w:val="6"/>
        </w:numPr>
        <w:rPr>
          <w:lang w:val="en-GB"/>
        </w:rPr>
      </w:pPr>
      <w:r>
        <w:rPr>
          <w:lang w:val="en-GB"/>
        </w:rPr>
        <w:t>Inheritance dimension is used</w:t>
      </w:r>
    </w:p>
    <w:p w:rsidR="000E5958" w:rsidRDefault="0027652A" w:rsidP="0027652A">
      <w:pPr>
        <w:pStyle w:val="Heading2"/>
        <w:rPr>
          <w:lang w:val="en-GB"/>
        </w:rPr>
      </w:pPr>
      <w:bookmarkStart w:id="79" w:name="_Toc504772178"/>
      <w:r>
        <w:rPr>
          <w:lang w:val="en-GB"/>
        </w:rPr>
        <w:lastRenderedPageBreak/>
        <w:t>Null Object Pattern</w:t>
      </w:r>
      <w:bookmarkEnd w:id="79"/>
    </w:p>
    <w:p w:rsidR="0027652A" w:rsidRPr="0027652A" w:rsidRDefault="0027652A" w:rsidP="0027652A">
      <w:pPr>
        <w:pStyle w:val="Heading3"/>
        <w:rPr>
          <w:lang w:val="en-GB"/>
        </w:rPr>
      </w:pPr>
      <w:bookmarkStart w:id="80" w:name="_Toc504772179"/>
      <w:r>
        <w:rPr>
          <w:lang w:val="en-GB"/>
        </w:rPr>
        <w:t>Overview</w:t>
      </w:r>
      <w:bookmarkEnd w:id="80"/>
    </w:p>
    <w:p w:rsidR="000E5958" w:rsidRDefault="0027652A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202F7B5" wp14:editId="009E9989">
            <wp:extent cx="5760720" cy="31254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52" w:rsidRDefault="0027652A" w:rsidP="0027652A">
      <w:pPr>
        <w:pStyle w:val="Heading3"/>
        <w:rPr>
          <w:lang w:val="en-GB"/>
        </w:rPr>
      </w:pPr>
      <w:bookmarkStart w:id="81" w:name="_Toc504772180"/>
      <w:r>
        <w:rPr>
          <w:lang w:val="en-GB"/>
        </w:rPr>
        <w:t>NullLayout</w:t>
      </w:r>
      <w:bookmarkEnd w:id="81"/>
    </w:p>
    <w:p w:rsidR="0027652A" w:rsidRPr="0027652A" w:rsidRDefault="0027652A" w:rsidP="0027652A">
      <w:pPr>
        <w:rPr>
          <w:lang w:val="en-GB"/>
        </w:rPr>
      </w:pPr>
      <w:r>
        <w:rPr>
          <w:noProof/>
        </w:rPr>
        <w:drawing>
          <wp:inline distT="0" distB="0" distL="0" distR="0" wp14:anchorId="4AB3F573" wp14:editId="674F5D04">
            <wp:extent cx="5760720" cy="215519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52" w:rsidRDefault="00E62F52" w:rsidP="0073742A">
      <w:pPr>
        <w:rPr>
          <w:lang w:val="en-GB"/>
        </w:rPr>
      </w:pPr>
    </w:p>
    <w:p w:rsidR="00743A58" w:rsidRDefault="00743A58" w:rsidP="00743A58">
      <w:pPr>
        <w:pStyle w:val="Heading1"/>
        <w:rPr>
          <w:lang w:val="en-GB"/>
        </w:rPr>
      </w:pPr>
      <w:bookmarkStart w:id="82" w:name="_Toc504772181"/>
      <w:r>
        <w:rPr>
          <w:lang w:val="en-GB"/>
        </w:rPr>
        <w:lastRenderedPageBreak/>
        <w:t>Woche 6</w:t>
      </w:r>
      <w:bookmarkEnd w:id="82"/>
    </w:p>
    <w:p w:rsidR="00743A58" w:rsidRDefault="00194DF4" w:rsidP="003F02C6">
      <w:pPr>
        <w:pStyle w:val="Heading2"/>
        <w:rPr>
          <w:lang w:val="en-GB"/>
        </w:rPr>
      </w:pPr>
      <w:bookmarkStart w:id="83" w:name="_Toc504772182"/>
      <w:r>
        <w:rPr>
          <w:lang w:val="en-GB"/>
        </w:rPr>
        <w:t>Composite Pattern</w:t>
      </w:r>
      <w:bookmarkEnd w:id="83"/>
    </w:p>
    <w:p w:rsidR="00194DF4" w:rsidRDefault="00194DF4" w:rsidP="003F02C6">
      <w:pPr>
        <w:pStyle w:val="Heading3"/>
        <w:rPr>
          <w:lang w:val="en-GB"/>
        </w:rPr>
      </w:pPr>
      <w:bookmarkStart w:id="84" w:name="_Toc504772183"/>
      <w:r>
        <w:rPr>
          <w:lang w:val="en-GB"/>
        </w:rPr>
        <w:t>Motivation</w:t>
      </w:r>
      <w:bookmarkEnd w:id="84"/>
    </w:p>
    <w:p w:rsidR="00194DF4" w:rsidRDefault="003F02C6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FF6E7CA" wp14:editId="5C1BD420">
            <wp:extent cx="5760720" cy="3044825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C6" w:rsidRDefault="003F02C6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B1ACBE3" wp14:editId="25B13FB6">
            <wp:extent cx="5760720" cy="2643505"/>
            <wp:effectExtent l="0" t="0" r="0" b="444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C6" w:rsidRDefault="003F02C6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9C3802" wp14:editId="0E6BD994">
            <wp:extent cx="5760720" cy="3066415"/>
            <wp:effectExtent l="0" t="0" r="444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F4" w:rsidRDefault="00194DF4" w:rsidP="003F02C6">
      <w:pPr>
        <w:pStyle w:val="Heading3"/>
        <w:rPr>
          <w:lang w:val="en-GB"/>
        </w:rPr>
      </w:pPr>
      <w:bookmarkStart w:id="85" w:name="_Toc504772184"/>
      <w:r>
        <w:rPr>
          <w:lang w:val="en-GB"/>
        </w:rPr>
        <w:t>Structure</w:t>
      </w:r>
      <w:bookmarkEnd w:id="85"/>
    </w:p>
    <w:p w:rsidR="00194DF4" w:rsidRDefault="00551538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88E06CD" wp14:editId="362423CD">
            <wp:extent cx="5033042" cy="248101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64527" cy="24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38" w:rsidRDefault="00551538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45123AC" wp14:editId="403CAD52">
            <wp:extent cx="5760720" cy="3046095"/>
            <wp:effectExtent l="0" t="0" r="0" b="190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49C" w:rsidRDefault="00D65F8C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D71DEFA" wp14:editId="7DC96BAA">
            <wp:extent cx="5760720" cy="243776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BF" w:rsidRDefault="00366BBF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DD1132C" wp14:editId="22E33B6C">
            <wp:extent cx="5760720" cy="29972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F4" w:rsidRDefault="00194DF4" w:rsidP="003F02C6">
      <w:pPr>
        <w:pStyle w:val="Heading3"/>
        <w:rPr>
          <w:lang w:val="en-GB"/>
        </w:rPr>
      </w:pPr>
      <w:bookmarkStart w:id="86" w:name="_Toc504772185"/>
      <w:r>
        <w:rPr>
          <w:lang w:val="en-GB"/>
        </w:rPr>
        <w:t>Participants</w:t>
      </w:r>
      <w:bookmarkEnd w:id="86"/>
    </w:p>
    <w:p w:rsidR="00194DF4" w:rsidRDefault="00DC3AAD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08E6DEE" wp14:editId="5BF3DE90">
            <wp:extent cx="5760720" cy="2832100"/>
            <wp:effectExtent l="0" t="0" r="0" b="635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F4" w:rsidRDefault="00194DF4" w:rsidP="003F02C6">
      <w:pPr>
        <w:pStyle w:val="Heading2"/>
        <w:rPr>
          <w:lang w:val="en-GB"/>
        </w:rPr>
      </w:pPr>
      <w:bookmarkStart w:id="87" w:name="_Toc504772186"/>
      <w:r>
        <w:rPr>
          <w:lang w:val="en-GB"/>
        </w:rPr>
        <w:lastRenderedPageBreak/>
        <w:t>Example Group Figure</w:t>
      </w:r>
      <w:bookmarkEnd w:id="87"/>
    </w:p>
    <w:p w:rsidR="00943BF4" w:rsidRDefault="00DC3AAD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6D89FDE" wp14:editId="64E8F459">
            <wp:extent cx="5760720" cy="2132965"/>
            <wp:effectExtent l="0" t="0" r="0" b="63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AD" w:rsidRDefault="00DC3AAD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1FFF533" wp14:editId="5643F4E7">
            <wp:extent cx="5760720" cy="16268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C0" w:rsidRDefault="009D45C0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F5B073A" wp14:editId="64FDC92A">
            <wp:extent cx="5760720" cy="200215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F4" w:rsidRDefault="00194DF4" w:rsidP="003F02C6">
      <w:pPr>
        <w:pStyle w:val="Heading2"/>
        <w:rPr>
          <w:lang w:val="en-GB"/>
        </w:rPr>
      </w:pPr>
      <w:bookmarkStart w:id="88" w:name="_Toc504772187"/>
      <w:r>
        <w:rPr>
          <w:lang w:val="en-GB"/>
        </w:rPr>
        <w:lastRenderedPageBreak/>
        <w:t>Structure of the Composite Pattern</w:t>
      </w:r>
      <w:bookmarkEnd w:id="88"/>
    </w:p>
    <w:p w:rsidR="00943BF4" w:rsidRDefault="00252FEA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0704B68" wp14:editId="49DB8AEB">
            <wp:extent cx="5760720" cy="315341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7CC" w:rsidRDefault="00B237CC" w:rsidP="00B237CC">
      <w:pPr>
        <w:pStyle w:val="Heading2"/>
        <w:rPr>
          <w:lang w:val="en-GB"/>
        </w:rPr>
      </w:pPr>
      <w:bookmarkStart w:id="89" w:name="_Toc504772188"/>
      <w:r>
        <w:rPr>
          <w:lang w:val="en-GB"/>
        </w:rPr>
        <w:t>Composite Pattern</w:t>
      </w:r>
      <w:bookmarkEnd w:id="89"/>
    </w:p>
    <w:p w:rsidR="00B237CC" w:rsidRDefault="00B237CC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05E23E53" wp14:editId="5C11D253">
            <wp:extent cx="5760720" cy="301434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F4" w:rsidRDefault="00194DF4" w:rsidP="003F02C6">
      <w:pPr>
        <w:pStyle w:val="Heading2"/>
        <w:rPr>
          <w:lang w:val="en-GB"/>
        </w:rPr>
      </w:pPr>
      <w:bookmarkStart w:id="90" w:name="_Toc504772189"/>
      <w:r>
        <w:rPr>
          <w:lang w:val="en-GB"/>
        </w:rPr>
        <w:t>Composite Pattern in AWT</w:t>
      </w:r>
      <w:bookmarkEnd w:id="90"/>
    </w:p>
    <w:p w:rsidR="00194DF4" w:rsidRDefault="00594A60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A8D52FE" wp14:editId="4735565C">
            <wp:extent cx="5760720" cy="19202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F4" w:rsidRDefault="00194DF4" w:rsidP="003F02C6">
      <w:pPr>
        <w:pStyle w:val="Heading2"/>
        <w:rPr>
          <w:lang w:val="en-GB"/>
        </w:rPr>
      </w:pPr>
      <w:bookmarkStart w:id="91" w:name="_Toc504772190"/>
      <w:r>
        <w:rPr>
          <w:lang w:val="en-GB"/>
        </w:rPr>
        <w:lastRenderedPageBreak/>
        <w:t>Composite Pattern in Swing</w:t>
      </w:r>
      <w:bookmarkEnd w:id="91"/>
    </w:p>
    <w:p w:rsidR="00194DF4" w:rsidRDefault="00A61736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0AD26D15" wp14:editId="26D5234E">
            <wp:extent cx="5463348" cy="2095729"/>
            <wp:effectExtent l="0" t="0" r="444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0707" cy="210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F4" w:rsidRDefault="00194DF4" w:rsidP="003F02C6">
      <w:pPr>
        <w:pStyle w:val="Heading2"/>
        <w:rPr>
          <w:lang w:val="en-GB"/>
        </w:rPr>
      </w:pPr>
      <w:bookmarkStart w:id="92" w:name="_Toc504772191"/>
      <w:r>
        <w:rPr>
          <w:lang w:val="en-GB"/>
        </w:rPr>
        <w:t>Composite Pattern in AWT/Swing</w:t>
      </w:r>
      <w:bookmarkEnd w:id="92"/>
    </w:p>
    <w:p w:rsidR="00194DF4" w:rsidRDefault="00A61736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4951450" wp14:editId="26391F49">
            <wp:extent cx="5478716" cy="3151832"/>
            <wp:effectExtent l="0" t="0" r="825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3619" cy="315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208" w:rsidRDefault="00390208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23990ADD" wp14:editId="6F842ECA">
            <wp:extent cx="5517136" cy="3043790"/>
            <wp:effectExtent l="0" t="0" r="7620" b="444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18505" cy="30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F4" w:rsidRDefault="00194DF4" w:rsidP="003F02C6">
      <w:pPr>
        <w:pStyle w:val="Heading2"/>
        <w:rPr>
          <w:lang w:val="en-GB"/>
        </w:rPr>
      </w:pPr>
      <w:bookmarkStart w:id="93" w:name="_Toc504772192"/>
      <w:r>
        <w:rPr>
          <w:lang w:val="en-GB"/>
        </w:rPr>
        <w:lastRenderedPageBreak/>
        <w:t>Composite Pattern in JavaFX</w:t>
      </w:r>
      <w:r w:rsidR="0017499C">
        <w:rPr>
          <w:lang w:val="en-GB"/>
        </w:rPr>
        <w:t xml:space="preserve"> Scene Graphs</w:t>
      </w:r>
      <w:bookmarkEnd w:id="93"/>
    </w:p>
    <w:p w:rsidR="00943BF4" w:rsidRDefault="00D56AB7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DA7B62D" wp14:editId="17D5CDBF">
            <wp:extent cx="5760720" cy="2375535"/>
            <wp:effectExtent l="0" t="0" r="0" b="57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1D9" w:rsidRDefault="00BD51D9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0F66A416" wp14:editId="74DC5CFA">
            <wp:extent cx="5760720" cy="3066415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BF4" w:rsidRDefault="00943BF4" w:rsidP="0073742A">
      <w:pPr>
        <w:rPr>
          <w:lang w:val="en-GB"/>
        </w:rPr>
      </w:pPr>
    </w:p>
    <w:p w:rsidR="00943BF4" w:rsidRDefault="00943BF4" w:rsidP="00943BF4">
      <w:pPr>
        <w:pStyle w:val="Heading1"/>
        <w:rPr>
          <w:lang w:val="en-GB"/>
        </w:rPr>
      </w:pPr>
      <w:bookmarkStart w:id="94" w:name="_Toc504772193"/>
      <w:r>
        <w:rPr>
          <w:lang w:val="en-GB"/>
        </w:rPr>
        <w:lastRenderedPageBreak/>
        <w:t>Woche 7</w:t>
      </w:r>
      <w:bookmarkEnd w:id="94"/>
    </w:p>
    <w:p w:rsidR="00943BF4" w:rsidRDefault="00FA5A26" w:rsidP="00FA5A26">
      <w:pPr>
        <w:pStyle w:val="Heading2"/>
        <w:rPr>
          <w:lang w:val="en-GB"/>
        </w:rPr>
      </w:pPr>
      <w:bookmarkStart w:id="95" w:name="_Toc504772194"/>
      <w:r>
        <w:rPr>
          <w:lang w:val="en-GB"/>
        </w:rPr>
        <w:t>Prototype Pattern</w:t>
      </w:r>
      <w:bookmarkEnd w:id="95"/>
    </w:p>
    <w:p w:rsidR="00FA5A26" w:rsidRDefault="00FA5A26" w:rsidP="00FA5A26">
      <w:pPr>
        <w:pStyle w:val="Heading3"/>
        <w:rPr>
          <w:lang w:val="en-GB"/>
        </w:rPr>
      </w:pPr>
      <w:bookmarkStart w:id="96" w:name="_Toc504772195"/>
      <w:r>
        <w:rPr>
          <w:lang w:val="en-GB"/>
        </w:rPr>
        <w:t>Motivation</w:t>
      </w:r>
      <w:bookmarkEnd w:id="96"/>
    </w:p>
    <w:p w:rsidR="00FA5A26" w:rsidRDefault="00044263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0FAE97FE" wp14:editId="171EC1ED">
            <wp:extent cx="5760720" cy="17094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A26" w:rsidRDefault="00FA5A26" w:rsidP="00FA5A26">
      <w:pPr>
        <w:pStyle w:val="Heading3"/>
        <w:rPr>
          <w:lang w:val="en-GB"/>
        </w:rPr>
      </w:pPr>
      <w:bookmarkStart w:id="97" w:name="_Toc504772196"/>
      <w:r>
        <w:rPr>
          <w:lang w:val="en-GB"/>
        </w:rPr>
        <w:t>Problem</w:t>
      </w:r>
      <w:bookmarkEnd w:id="97"/>
    </w:p>
    <w:p w:rsidR="00FA5A26" w:rsidRDefault="00044263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8835477" wp14:editId="1B850E25">
            <wp:extent cx="5760720" cy="3079115"/>
            <wp:effectExtent l="0" t="0" r="0" b="698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A26" w:rsidRDefault="00FA5A26" w:rsidP="00FA5A26">
      <w:pPr>
        <w:pStyle w:val="Heading3"/>
        <w:rPr>
          <w:lang w:val="en-GB"/>
        </w:rPr>
      </w:pPr>
      <w:bookmarkStart w:id="98" w:name="_Toc504772197"/>
      <w:r>
        <w:rPr>
          <w:lang w:val="en-GB"/>
        </w:rPr>
        <w:t>Structure</w:t>
      </w:r>
      <w:bookmarkEnd w:id="98"/>
    </w:p>
    <w:p w:rsidR="00FA5A26" w:rsidRDefault="00D4369E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073824A" wp14:editId="28DF7649">
            <wp:extent cx="5760720" cy="2602865"/>
            <wp:effectExtent l="0" t="0" r="0" b="698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9E" w:rsidRDefault="00D4369E" w:rsidP="00D4369E">
      <w:pPr>
        <w:pStyle w:val="Heading3"/>
        <w:rPr>
          <w:lang w:val="en-GB"/>
        </w:rPr>
      </w:pPr>
      <w:bookmarkStart w:id="99" w:name="_Toc504772198"/>
      <w:r>
        <w:rPr>
          <w:lang w:val="en-GB"/>
        </w:rPr>
        <w:lastRenderedPageBreak/>
        <w:t>Implementation</w:t>
      </w:r>
      <w:bookmarkEnd w:id="99"/>
    </w:p>
    <w:p w:rsidR="00D4369E" w:rsidRDefault="00D4369E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D0C5A91" wp14:editId="740BC551">
            <wp:extent cx="5760720" cy="2372995"/>
            <wp:effectExtent l="0" t="0" r="0" b="825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A26" w:rsidRDefault="00FA5A26" w:rsidP="00FA5A26">
      <w:pPr>
        <w:pStyle w:val="Heading2"/>
        <w:rPr>
          <w:lang w:val="en-GB"/>
        </w:rPr>
      </w:pPr>
      <w:bookmarkStart w:id="100" w:name="_Toc504772199"/>
      <w:r>
        <w:rPr>
          <w:lang w:val="en-GB"/>
        </w:rPr>
        <w:t>Object.clone</w:t>
      </w:r>
      <w:bookmarkEnd w:id="100"/>
    </w:p>
    <w:p w:rsidR="00FA5A26" w:rsidRDefault="00FA5A26" w:rsidP="00FA5A26">
      <w:pPr>
        <w:pStyle w:val="Heading3"/>
        <w:rPr>
          <w:lang w:val="en-GB"/>
        </w:rPr>
      </w:pPr>
      <w:bookmarkStart w:id="101" w:name="_Toc504772200"/>
      <w:r>
        <w:rPr>
          <w:lang w:val="en-GB"/>
        </w:rPr>
        <w:t>Method</w:t>
      </w:r>
      <w:bookmarkEnd w:id="101"/>
    </w:p>
    <w:p w:rsidR="00FA5A26" w:rsidRDefault="00645649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58BDAA7" wp14:editId="4D063AB3">
            <wp:extent cx="5760720" cy="2948940"/>
            <wp:effectExtent l="0" t="0" r="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649" w:rsidRDefault="00645649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9F68B93" wp14:editId="10815600">
            <wp:extent cx="5760720" cy="2235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A26" w:rsidRDefault="00FA5A26" w:rsidP="00FA5A26">
      <w:pPr>
        <w:pStyle w:val="Heading3"/>
        <w:rPr>
          <w:lang w:val="en-GB"/>
        </w:rPr>
      </w:pPr>
      <w:bookmarkStart w:id="102" w:name="_Toc504772201"/>
      <w:r>
        <w:rPr>
          <w:lang w:val="en-GB"/>
        </w:rPr>
        <w:lastRenderedPageBreak/>
        <w:t>Harmony Implementation</w:t>
      </w:r>
      <w:bookmarkEnd w:id="102"/>
    </w:p>
    <w:p w:rsidR="00FA5A26" w:rsidRDefault="00645649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465DD7B" wp14:editId="5EF2144C">
            <wp:extent cx="5760720" cy="274510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6D" w:rsidRDefault="00955F6D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072B526" wp14:editId="7E0A3C4C">
            <wp:extent cx="5760720" cy="261810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35" w:rsidRDefault="009D2635" w:rsidP="009D2635">
      <w:pPr>
        <w:pStyle w:val="Heading3"/>
        <w:rPr>
          <w:lang w:val="en-GB"/>
        </w:rPr>
      </w:pPr>
      <w:bookmarkStart w:id="103" w:name="_Toc504772202"/>
      <w:r>
        <w:rPr>
          <w:lang w:val="en-GB"/>
        </w:rPr>
        <w:t>Example Point</w:t>
      </w:r>
      <w:bookmarkEnd w:id="103"/>
    </w:p>
    <w:p w:rsidR="009D2635" w:rsidRDefault="00946301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14D4ED2" wp14:editId="0F64C0DE">
            <wp:extent cx="5760720" cy="27838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0A" w:rsidRDefault="00B0790A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4D36C6F" wp14:editId="7344FB1C">
            <wp:extent cx="5760720" cy="2052320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A26" w:rsidRDefault="009D2635" w:rsidP="009D2635">
      <w:pPr>
        <w:pStyle w:val="Heading2"/>
        <w:rPr>
          <w:lang w:val="en-GB"/>
        </w:rPr>
      </w:pPr>
      <w:bookmarkStart w:id="104" w:name="_Toc504772203"/>
      <w:r>
        <w:rPr>
          <w:lang w:val="en-GB"/>
        </w:rPr>
        <w:t>Deep vs. Shallow Copy</w:t>
      </w:r>
      <w:bookmarkEnd w:id="104"/>
    </w:p>
    <w:p w:rsidR="00C070C7" w:rsidRPr="00C070C7" w:rsidRDefault="00C070C7" w:rsidP="00C070C7">
      <w:pPr>
        <w:pStyle w:val="Heading3"/>
        <w:rPr>
          <w:lang w:val="en-GB"/>
        </w:rPr>
      </w:pPr>
      <w:bookmarkStart w:id="105" w:name="_Toc504772204"/>
      <w:r>
        <w:rPr>
          <w:lang w:val="en-GB"/>
        </w:rPr>
        <w:t>Source Code</w:t>
      </w:r>
      <w:bookmarkEnd w:id="105"/>
    </w:p>
    <w:p w:rsidR="009D2635" w:rsidRDefault="00C070C7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0A0AB0A" wp14:editId="414C675F">
            <wp:extent cx="5760720" cy="190627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0C7" w:rsidRDefault="00C070C7" w:rsidP="00C070C7">
      <w:pPr>
        <w:pStyle w:val="Heading3"/>
        <w:rPr>
          <w:lang w:val="en-GB"/>
        </w:rPr>
      </w:pPr>
      <w:bookmarkStart w:id="106" w:name="_Toc504772205"/>
      <w:r>
        <w:rPr>
          <w:lang w:val="en-GB"/>
        </w:rPr>
        <w:t>Normal Object</w:t>
      </w:r>
      <w:bookmarkEnd w:id="106"/>
    </w:p>
    <w:p w:rsidR="00C070C7" w:rsidRDefault="00C070C7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1297D58" wp14:editId="65490706">
            <wp:extent cx="5760720" cy="2202815"/>
            <wp:effectExtent l="0" t="0" r="0" b="698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E3" w:rsidRDefault="007A22E3" w:rsidP="007A22E3">
      <w:pPr>
        <w:pStyle w:val="Heading3"/>
        <w:rPr>
          <w:lang w:val="en-GB"/>
        </w:rPr>
      </w:pPr>
      <w:bookmarkStart w:id="107" w:name="_Toc504772206"/>
      <w:r>
        <w:rPr>
          <w:lang w:val="en-GB"/>
        </w:rPr>
        <w:lastRenderedPageBreak/>
        <w:t>Shallow Copy</w:t>
      </w:r>
      <w:bookmarkEnd w:id="107"/>
    </w:p>
    <w:p w:rsidR="007A22E3" w:rsidRDefault="007A22E3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2ADA870" wp14:editId="45778846">
            <wp:extent cx="5760720" cy="2487930"/>
            <wp:effectExtent l="0" t="0" r="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E3" w:rsidRDefault="007A22E3" w:rsidP="007A22E3">
      <w:pPr>
        <w:pStyle w:val="Heading3"/>
        <w:rPr>
          <w:lang w:val="en-GB"/>
        </w:rPr>
      </w:pPr>
      <w:bookmarkStart w:id="108" w:name="_Toc504772207"/>
      <w:r>
        <w:rPr>
          <w:lang w:val="en-GB"/>
        </w:rPr>
        <w:t>Deep Copy</w:t>
      </w:r>
      <w:bookmarkEnd w:id="108"/>
    </w:p>
    <w:p w:rsidR="007A22E3" w:rsidRDefault="007A22E3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BA98D54" wp14:editId="6BFE300C">
            <wp:extent cx="5760720" cy="267398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E3" w:rsidRDefault="007A22E3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7CCDC58" wp14:editId="1CD1E699">
            <wp:extent cx="5760720" cy="3234690"/>
            <wp:effectExtent l="0" t="0" r="0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635" w:rsidRDefault="009D2635" w:rsidP="009D2635">
      <w:pPr>
        <w:pStyle w:val="Heading2"/>
        <w:rPr>
          <w:lang w:val="en-GB"/>
        </w:rPr>
      </w:pPr>
      <w:bookmarkStart w:id="109" w:name="_Toc504772208"/>
      <w:r>
        <w:rPr>
          <w:lang w:val="en-GB"/>
        </w:rPr>
        <w:lastRenderedPageBreak/>
        <w:t>Remarks</w:t>
      </w:r>
      <w:bookmarkEnd w:id="109"/>
    </w:p>
    <w:p w:rsidR="00FA5A26" w:rsidRDefault="007A22E3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F09F1C1" wp14:editId="3D6A63EF">
            <wp:extent cx="5760720" cy="225361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4D" w:rsidRDefault="009A574D" w:rsidP="009A574D">
      <w:pPr>
        <w:pStyle w:val="Heading2"/>
        <w:rPr>
          <w:lang w:val="en-GB"/>
        </w:rPr>
      </w:pPr>
      <w:bookmarkStart w:id="110" w:name="_Toc504772209"/>
      <w:r>
        <w:rPr>
          <w:lang w:val="en-GB"/>
        </w:rPr>
        <w:t>Clone with Copy Constructor</w:t>
      </w:r>
      <w:bookmarkEnd w:id="110"/>
    </w:p>
    <w:p w:rsidR="009A574D" w:rsidRDefault="00152D2E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4C52B03" wp14:editId="59A13D45">
            <wp:extent cx="5760720" cy="29591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DB1" w:rsidRDefault="003D6DB1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021EF1CB" wp14:editId="02529CB6">
            <wp:extent cx="5760720" cy="206375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580" w:rsidRDefault="00C50580" w:rsidP="0073742A">
      <w:pPr>
        <w:rPr>
          <w:lang w:val="en-GB"/>
        </w:rPr>
      </w:pPr>
    </w:p>
    <w:p w:rsidR="00C50580" w:rsidRDefault="00C50580" w:rsidP="00C50580">
      <w:pPr>
        <w:pStyle w:val="Heading1"/>
        <w:rPr>
          <w:lang w:val="en-GB"/>
        </w:rPr>
      </w:pPr>
      <w:bookmarkStart w:id="111" w:name="_Toc504772210"/>
      <w:r>
        <w:rPr>
          <w:lang w:val="en-GB"/>
        </w:rPr>
        <w:lastRenderedPageBreak/>
        <w:t>Woche 8</w:t>
      </w:r>
      <w:bookmarkEnd w:id="111"/>
    </w:p>
    <w:p w:rsidR="00C50580" w:rsidRDefault="000105F2" w:rsidP="000105F2">
      <w:pPr>
        <w:pStyle w:val="Heading2"/>
        <w:rPr>
          <w:lang w:val="en-GB"/>
        </w:rPr>
      </w:pPr>
      <w:bookmarkStart w:id="112" w:name="_Toc504772211"/>
      <w:r>
        <w:rPr>
          <w:lang w:val="en-GB"/>
        </w:rPr>
        <w:t>Information Hiding</w:t>
      </w:r>
      <w:bookmarkEnd w:id="112"/>
    </w:p>
    <w:p w:rsidR="004B1E7C" w:rsidRPr="004B1E7C" w:rsidRDefault="004B1E7C" w:rsidP="004B1E7C">
      <w:pPr>
        <w:pStyle w:val="Heading3"/>
        <w:rPr>
          <w:lang w:val="en-GB"/>
        </w:rPr>
      </w:pPr>
      <w:bookmarkStart w:id="113" w:name="_Toc504772212"/>
      <w:r>
        <w:rPr>
          <w:lang w:val="en-GB"/>
        </w:rPr>
        <w:t>Information Hiding</w:t>
      </w:r>
      <w:bookmarkEnd w:id="113"/>
    </w:p>
    <w:p w:rsidR="000105F2" w:rsidRDefault="000105F2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7AABF44" wp14:editId="7E75CFA9">
            <wp:extent cx="5760720" cy="166179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F2" w:rsidRDefault="000105F2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0FD0DB4" wp14:editId="3DA33545">
            <wp:extent cx="5760720" cy="2760345"/>
            <wp:effectExtent l="0" t="0" r="0" b="190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F2" w:rsidRPr="000105F2" w:rsidRDefault="000105F2" w:rsidP="0073742A">
      <w:pPr>
        <w:rPr>
          <w:b/>
          <w:lang w:val="en-GB"/>
        </w:rPr>
      </w:pPr>
      <w:r>
        <w:rPr>
          <w:noProof/>
        </w:rPr>
        <w:drawing>
          <wp:inline distT="0" distB="0" distL="0" distR="0" wp14:anchorId="4F78C55A" wp14:editId="5395B442">
            <wp:extent cx="5760720" cy="293560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F2" w:rsidRDefault="000105F2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A940B7C" wp14:editId="09DF5AD3">
            <wp:extent cx="5760720" cy="25222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F2" w:rsidRDefault="000105F2" w:rsidP="004B1E7C">
      <w:pPr>
        <w:pStyle w:val="Heading3"/>
        <w:rPr>
          <w:lang w:val="en-GB"/>
        </w:rPr>
      </w:pPr>
      <w:bookmarkStart w:id="114" w:name="_Toc504772213"/>
      <w:r>
        <w:rPr>
          <w:lang w:val="en-GB"/>
        </w:rPr>
        <w:t>Mutable Parameters</w:t>
      </w:r>
      <w:bookmarkEnd w:id="114"/>
    </w:p>
    <w:p w:rsidR="000105F2" w:rsidRDefault="000105F2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50B4AE29" wp14:editId="71479C59">
            <wp:extent cx="5760720" cy="14947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7C" w:rsidRDefault="004B1E7C" w:rsidP="004B1E7C">
      <w:pPr>
        <w:pStyle w:val="Heading3"/>
        <w:rPr>
          <w:lang w:val="en-GB"/>
        </w:rPr>
      </w:pPr>
      <w:bookmarkStart w:id="115" w:name="_Toc504772214"/>
      <w:r>
        <w:rPr>
          <w:lang w:val="en-GB"/>
        </w:rPr>
        <w:t>Example from JDK 1.1</w:t>
      </w:r>
      <w:bookmarkEnd w:id="115"/>
    </w:p>
    <w:p w:rsidR="004B1E7C" w:rsidRDefault="004B1E7C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245510D" wp14:editId="280CE1A8">
            <wp:extent cx="5760720" cy="280225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7C" w:rsidRDefault="004B1E7C" w:rsidP="004B1E7C">
      <w:pPr>
        <w:pStyle w:val="Heading3"/>
        <w:rPr>
          <w:lang w:val="en-GB"/>
        </w:rPr>
      </w:pPr>
      <w:bookmarkStart w:id="116" w:name="_Toc504772215"/>
      <w:r>
        <w:rPr>
          <w:lang w:val="en-GB"/>
        </w:rPr>
        <w:lastRenderedPageBreak/>
        <w:t>Robust Programming Guideline</w:t>
      </w:r>
      <w:bookmarkEnd w:id="116"/>
    </w:p>
    <w:p w:rsidR="004B1E7C" w:rsidRDefault="004B1E7C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3CD1A836" wp14:editId="2F7191C0">
            <wp:extent cx="5760720" cy="204216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D4" w:rsidRDefault="003B507D" w:rsidP="003B507D">
      <w:pPr>
        <w:pStyle w:val="Heading3"/>
        <w:rPr>
          <w:lang w:val="en-GB"/>
        </w:rPr>
      </w:pPr>
      <w:bookmarkStart w:id="117" w:name="_Toc504772216"/>
      <w:r>
        <w:rPr>
          <w:lang w:val="en-GB"/>
        </w:rPr>
        <w:t>Rectangle Example revisited</w:t>
      </w:r>
      <w:bookmarkEnd w:id="117"/>
    </w:p>
    <w:p w:rsidR="009302D4" w:rsidRDefault="003B507D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9FBD55F" wp14:editId="395E7FCE">
            <wp:extent cx="5760720" cy="3116580"/>
            <wp:effectExtent l="0" t="0" r="0" b="762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D4" w:rsidRDefault="003B507D" w:rsidP="003B507D">
      <w:pPr>
        <w:pStyle w:val="Heading3"/>
        <w:rPr>
          <w:lang w:val="en-GB"/>
        </w:rPr>
      </w:pPr>
      <w:bookmarkStart w:id="118" w:name="_Toc504772217"/>
      <w:r>
        <w:rPr>
          <w:lang w:val="en-GB"/>
        </w:rPr>
        <w:t>Robust Programming Guideline</w:t>
      </w:r>
      <w:bookmarkEnd w:id="118"/>
    </w:p>
    <w:p w:rsidR="003B507D" w:rsidRDefault="003B507D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1D565DC" wp14:editId="606177E8">
            <wp:extent cx="5760720" cy="2696210"/>
            <wp:effectExtent l="0" t="0" r="0" b="889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D4" w:rsidRDefault="00F112E7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81EEC14" wp14:editId="1451AB49">
            <wp:extent cx="5363455" cy="2516780"/>
            <wp:effectExtent l="0" t="0" r="889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82315" cy="252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D4" w:rsidRDefault="000677EA" w:rsidP="000677EA">
      <w:pPr>
        <w:pStyle w:val="Heading2"/>
        <w:rPr>
          <w:lang w:val="en-GB"/>
        </w:rPr>
      </w:pPr>
      <w:bookmarkStart w:id="119" w:name="_Toc504772218"/>
      <w:r>
        <w:rPr>
          <w:lang w:val="en-GB"/>
        </w:rPr>
        <w:t>Immutability</w:t>
      </w:r>
      <w:bookmarkEnd w:id="119"/>
    </w:p>
    <w:p w:rsidR="009302D4" w:rsidRDefault="000677EA" w:rsidP="000677EA">
      <w:pPr>
        <w:pStyle w:val="Heading3"/>
        <w:rPr>
          <w:lang w:val="en-GB"/>
        </w:rPr>
      </w:pPr>
      <w:bookmarkStart w:id="120" w:name="_Toc504772219"/>
      <w:r>
        <w:rPr>
          <w:lang w:val="en-GB"/>
        </w:rPr>
        <w:t>Immutable Objects</w:t>
      </w:r>
      <w:bookmarkEnd w:id="120"/>
    </w:p>
    <w:p w:rsidR="000677EA" w:rsidRDefault="000677EA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2A35879C" wp14:editId="05364C29">
            <wp:extent cx="5325035" cy="2750564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61673" cy="276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D4" w:rsidRDefault="000677EA" w:rsidP="000677EA">
      <w:pPr>
        <w:pStyle w:val="Heading3"/>
        <w:rPr>
          <w:lang w:val="en-GB"/>
        </w:rPr>
      </w:pPr>
      <w:bookmarkStart w:id="121" w:name="_Toc504772220"/>
      <w:r>
        <w:rPr>
          <w:lang w:val="en-GB"/>
        </w:rPr>
        <w:t>Benefits of Immutable Objects</w:t>
      </w:r>
      <w:bookmarkEnd w:id="121"/>
    </w:p>
    <w:p w:rsidR="009302D4" w:rsidRDefault="000677EA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05F019E2" wp14:editId="0CFCC120">
            <wp:extent cx="5340403" cy="2766743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65089" cy="277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EA" w:rsidRDefault="000677EA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376B85" wp14:editId="5EC3C361">
            <wp:extent cx="5486400" cy="2610757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98470" cy="26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EA" w:rsidRDefault="000677EA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033DA761" wp14:editId="532EBE95">
            <wp:extent cx="5540188" cy="2850095"/>
            <wp:effectExtent l="0" t="0" r="3810" b="762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54154" cy="285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EA" w:rsidRDefault="00032FE1" w:rsidP="00032FE1">
      <w:pPr>
        <w:pStyle w:val="Heading3"/>
        <w:rPr>
          <w:lang w:val="en-GB"/>
        </w:rPr>
      </w:pPr>
      <w:bookmarkStart w:id="122" w:name="_Toc504772221"/>
      <w:r>
        <w:rPr>
          <w:lang w:val="en-GB"/>
        </w:rPr>
        <w:t>Fraction as Example of a mutable Object</w:t>
      </w:r>
      <w:bookmarkEnd w:id="122"/>
    </w:p>
    <w:p w:rsidR="000677EA" w:rsidRDefault="00032FE1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F40D300" wp14:editId="7211218E">
            <wp:extent cx="5509452" cy="3062022"/>
            <wp:effectExtent l="0" t="0" r="0" b="508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21950" cy="306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EA" w:rsidRDefault="00032FE1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A8E4C01" wp14:editId="543A81ED">
            <wp:extent cx="5760720" cy="231394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EA" w:rsidRDefault="00E25A27" w:rsidP="00E25A27">
      <w:pPr>
        <w:pStyle w:val="Heading3"/>
        <w:rPr>
          <w:lang w:val="en-GB"/>
        </w:rPr>
      </w:pPr>
      <w:bookmarkStart w:id="123" w:name="_Toc504772222"/>
      <w:r>
        <w:rPr>
          <w:lang w:val="en-GB"/>
        </w:rPr>
        <w:t>Persistent &amp; Immutable Data Structures</w:t>
      </w:r>
      <w:bookmarkEnd w:id="123"/>
    </w:p>
    <w:p w:rsidR="00E25A27" w:rsidRDefault="00E25A27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7A60878E" wp14:editId="7AD429CD">
            <wp:extent cx="5760720" cy="32143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2D4" w:rsidRDefault="00E25A27" w:rsidP="00E25A27">
      <w:pPr>
        <w:pStyle w:val="Heading2"/>
        <w:rPr>
          <w:lang w:val="en-GB"/>
        </w:rPr>
      </w:pPr>
      <w:bookmarkStart w:id="124" w:name="_Toc504772223"/>
      <w:r>
        <w:rPr>
          <w:lang w:val="en-GB"/>
        </w:rPr>
        <w:t>Summary</w:t>
      </w:r>
      <w:bookmarkEnd w:id="124"/>
    </w:p>
    <w:p w:rsidR="00E25A27" w:rsidRDefault="00E25A27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1149DEE5" wp14:editId="42F4D3E8">
            <wp:extent cx="5760720" cy="1104265"/>
            <wp:effectExtent l="0" t="0" r="0" b="63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F2" w:rsidRDefault="000105F2" w:rsidP="0073742A">
      <w:pPr>
        <w:rPr>
          <w:lang w:val="en-GB"/>
        </w:rPr>
      </w:pPr>
    </w:p>
    <w:p w:rsidR="000105F2" w:rsidRDefault="000105F2" w:rsidP="000105F2">
      <w:pPr>
        <w:pStyle w:val="Heading1"/>
        <w:rPr>
          <w:lang w:val="en-GB"/>
        </w:rPr>
      </w:pPr>
      <w:bookmarkStart w:id="125" w:name="_Toc504772224"/>
      <w:r>
        <w:rPr>
          <w:lang w:val="en-GB"/>
        </w:rPr>
        <w:lastRenderedPageBreak/>
        <w:t>Woche 9</w:t>
      </w:r>
      <w:bookmarkEnd w:id="125"/>
    </w:p>
    <w:p w:rsidR="004F1F44" w:rsidRDefault="00662D57" w:rsidP="004F1F44">
      <w:r>
        <w:t>In Woche 9</w:t>
      </w:r>
      <w:r w:rsidR="004F1F44">
        <w:t xml:space="preserve"> fand die Prüfung statt.</w:t>
      </w:r>
    </w:p>
    <w:p w:rsidR="000105F2" w:rsidRDefault="000105F2" w:rsidP="0073742A"/>
    <w:p w:rsidR="004F1F44" w:rsidRDefault="004F1F44" w:rsidP="004F1F44">
      <w:pPr>
        <w:pStyle w:val="Heading1"/>
      </w:pPr>
      <w:bookmarkStart w:id="126" w:name="_Toc504772225"/>
      <w:r>
        <w:lastRenderedPageBreak/>
        <w:t>Woche 10</w:t>
      </w:r>
      <w:bookmarkEnd w:id="126"/>
    </w:p>
    <w:p w:rsidR="004D7934" w:rsidRDefault="004D7934" w:rsidP="00F86B93">
      <w:pPr>
        <w:pStyle w:val="Heading2"/>
      </w:pPr>
      <w:bookmarkStart w:id="127" w:name="_Toc504772226"/>
      <w:r>
        <w:t>Vibrating &amp; Skin Phones</w:t>
      </w:r>
      <w:bookmarkEnd w:id="127"/>
    </w:p>
    <w:p w:rsidR="004D7934" w:rsidRPr="004D7934" w:rsidRDefault="004D7934" w:rsidP="004D7934">
      <w:pPr>
        <w:pStyle w:val="Heading3"/>
      </w:pPr>
      <w:bookmarkStart w:id="128" w:name="_Toc504772227"/>
      <w:r>
        <w:t>Problem</w:t>
      </w:r>
      <w:bookmarkEnd w:id="128"/>
    </w:p>
    <w:p w:rsidR="004D7934" w:rsidRDefault="00F86B93" w:rsidP="0073742A">
      <w:r>
        <w:rPr>
          <w:noProof/>
        </w:rPr>
        <w:drawing>
          <wp:inline distT="0" distB="0" distL="0" distR="0" wp14:anchorId="12AA1150" wp14:editId="1400CA36">
            <wp:extent cx="3398293" cy="21775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19203" cy="21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34" w:rsidRDefault="004D7934" w:rsidP="004D7934">
      <w:pPr>
        <w:pStyle w:val="Heading3"/>
      </w:pPr>
      <w:bookmarkStart w:id="129" w:name="_Toc504772228"/>
      <w:r>
        <w:t>Implementation with Inheritance</w:t>
      </w:r>
      <w:bookmarkEnd w:id="129"/>
    </w:p>
    <w:p w:rsidR="004D7934" w:rsidRDefault="00F86B93" w:rsidP="0073742A">
      <w:r>
        <w:rPr>
          <w:noProof/>
        </w:rPr>
        <w:drawing>
          <wp:inline distT="0" distB="0" distL="0" distR="0" wp14:anchorId="70A336C8" wp14:editId="47768110">
            <wp:extent cx="4503761" cy="292109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25583" cy="293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34" w:rsidRDefault="004D7934" w:rsidP="004D7934">
      <w:pPr>
        <w:pStyle w:val="Heading3"/>
      </w:pPr>
      <w:bookmarkStart w:id="130" w:name="_Toc504772229"/>
      <w:r>
        <w:t>Implementation with a Decorator</w:t>
      </w:r>
      <w:bookmarkEnd w:id="130"/>
    </w:p>
    <w:p w:rsidR="004D7934" w:rsidRDefault="00F86B93" w:rsidP="0073742A">
      <w:r>
        <w:rPr>
          <w:noProof/>
        </w:rPr>
        <w:drawing>
          <wp:inline distT="0" distB="0" distL="0" distR="0" wp14:anchorId="3A00227E" wp14:editId="5E41701C">
            <wp:extent cx="4523163" cy="2434590"/>
            <wp:effectExtent l="0" t="0" r="0" b="381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45879" cy="244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481" w:rsidRDefault="00642481" w:rsidP="0073742A">
      <w:r>
        <w:rPr>
          <w:noProof/>
        </w:rPr>
        <w:lastRenderedPageBreak/>
        <w:drawing>
          <wp:inline distT="0" distB="0" distL="0" distR="0" wp14:anchorId="097B9CD0" wp14:editId="58365226">
            <wp:extent cx="4572000" cy="250321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85998" cy="251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34" w:rsidRDefault="004D7934" w:rsidP="004D7934">
      <w:pPr>
        <w:pStyle w:val="Heading2"/>
      </w:pPr>
      <w:bookmarkStart w:id="131" w:name="_Toc504772230"/>
      <w:r>
        <w:t>Decorator Pattern</w:t>
      </w:r>
      <w:bookmarkEnd w:id="131"/>
    </w:p>
    <w:p w:rsidR="004D7934" w:rsidRDefault="004D7934" w:rsidP="004D7934">
      <w:pPr>
        <w:pStyle w:val="Heading3"/>
      </w:pPr>
      <w:bookmarkStart w:id="132" w:name="_Toc504772231"/>
      <w:r>
        <w:t>Structure</w:t>
      </w:r>
      <w:bookmarkEnd w:id="132"/>
    </w:p>
    <w:p w:rsidR="004D7934" w:rsidRDefault="00C006DE" w:rsidP="0073742A">
      <w:r>
        <w:rPr>
          <w:noProof/>
        </w:rPr>
        <w:drawing>
          <wp:inline distT="0" distB="0" distL="0" distR="0" wp14:anchorId="3A52A5B7" wp14:editId="3602E925">
            <wp:extent cx="4319517" cy="2778261"/>
            <wp:effectExtent l="0" t="0" r="5080" b="317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41325" cy="27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34" w:rsidRDefault="004D7934" w:rsidP="004D7934">
      <w:pPr>
        <w:pStyle w:val="Heading3"/>
      </w:pPr>
      <w:bookmarkStart w:id="133" w:name="_Toc504772232"/>
      <w:r>
        <w:t>Dynamics</w:t>
      </w:r>
      <w:bookmarkEnd w:id="133"/>
    </w:p>
    <w:p w:rsidR="004D7934" w:rsidRDefault="00C006DE" w:rsidP="0073742A">
      <w:r>
        <w:rPr>
          <w:noProof/>
        </w:rPr>
        <w:drawing>
          <wp:inline distT="0" distB="0" distL="0" distR="0" wp14:anchorId="23AB1AAD" wp14:editId="09807A2D">
            <wp:extent cx="4380932" cy="2891647"/>
            <wp:effectExtent l="0" t="0" r="635" b="444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05245" cy="29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34" w:rsidRDefault="004D7934" w:rsidP="004D7934">
      <w:pPr>
        <w:pStyle w:val="Heading3"/>
      </w:pPr>
      <w:bookmarkStart w:id="134" w:name="_Toc504772233"/>
      <w:r>
        <w:lastRenderedPageBreak/>
        <w:t>Number of Classes</w:t>
      </w:r>
      <w:bookmarkEnd w:id="134"/>
    </w:p>
    <w:p w:rsidR="004D7934" w:rsidRDefault="00012042" w:rsidP="0073742A">
      <w:r>
        <w:rPr>
          <w:noProof/>
        </w:rPr>
        <w:drawing>
          <wp:inline distT="0" distB="0" distL="0" distR="0" wp14:anchorId="68D2A17D" wp14:editId="487CB1F2">
            <wp:extent cx="5760720" cy="3059430"/>
            <wp:effectExtent l="0" t="0" r="0" b="762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26" w:rsidRPr="00012042" w:rsidRDefault="00012042" w:rsidP="00012042">
      <w:pPr>
        <w:pStyle w:val="Heading3"/>
        <w:rPr>
          <w:lang w:val="en-US"/>
        </w:rPr>
      </w:pPr>
      <w:bookmarkStart w:id="135" w:name="_Toc504772234"/>
      <w:r w:rsidRPr="00012042">
        <w:rPr>
          <w:lang w:val="en-US"/>
        </w:rPr>
        <w:t>Number of Classes (With Inheritance)</w:t>
      </w:r>
      <w:bookmarkEnd w:id="135"/>
    </w:p>
    <w:p w:rsidR="00012042" w:rsidRPr="00012042" w:rsidRDefault="00012042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27DEDDA5" wp14:editId="0274B80B">
            <wp:extent cx="5760720" cy="3616960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526" w:rsidRPr="00012042" w:rsidRDefault="00166008" w:rsidP="009F4AE7">
      <w:pPr>
        <w:pStyle w:val="Heading2"/>
        <w:rPr>
          <w:lang w:val="en-US"/>
        </w:rPr>
      </w:pPr>
      <w:bookmarkStart w:id="136" w:name="_Toc504772235"/>
      <w:r>
        <w:rPr>
          <w:lang w:val="en-US"/>
        </w:rPr>
        <w:lastRenderedPageBreak/>
        <w:t>Java API Samples of the Decorator Pattern</w:t>
      </w:r>
      <w:bookmarkEnd w:id="136"/>
    </w:p>
    <w:p w:rsidR="00330526" w:rsidRDefault="0094579A" w:rsidP="0094579A">
      <w:pPr>
        <w:pStyle w:val="Heading3"/>
        <w:rPr>
          <w:lang w:val="en-US"/>
        </w:rPr>
      </w:pPr>
      <w:bookmarkStart w:id="137" w:name="_Toc504772236"/>
      <w:r>
        <w:rPr>
          <w:lang w:val="en-US"/>
        </w:rPr>
        <w:t>JScrollPane</w:t>
      </w:r>
      <w:bookmarkEnd w:id="137"/>
    </w:p>
    <w:p w:rsidR="0094579A" w:rsidRDefault="00E706D1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672638FA" wp14:editId="51CB2985">
            <wp:extent cx="5329451" cy="2626541"/>
            <wp:effectExtent l="0" t="0" r="508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42570" cy="263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9A" w:rsidRDefault="0094579A" w:rsidP="0094579A">
      <w:pPr>
        <w:pStyle w:val="Heading3"/>
        <w:rPr>
          <w:lang w:val="en-US"/>
        </w:rPr>
      </w:pPr>
      <w:bookmarkStart w:id="138" w:name="_Toc504772237"/>
      <w:r>
        <w:rPr>
          <w:lang w:val="en-US"/>
        </w:rPr>
        <w:t>Collection Decorators</w:t>
      </w:r>
      <w:bookmarkEnd w:id="138"/>
    </w:p>
    <w:p w:rsidR="0094579A" w:rsidRDefault="00E706D1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232F6097" wp14:editId="733DDB37">
            <wp:extent cx="5370394" cy="2810104"/>
            <wp:effectExtent l="0" t="0" r="1905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88897" cy="281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41E" w:rsidRDefault="006B141E" w:rsidP="006B141E">
      <w:pPr>
        <w:pStyle w:val="Heading2"/>
        <w:rPr>
          <w:lang w:val="en-US"/>
        </w:rPr>
      </w:pPr>
      <w:bookmarkStart w:id="139" w:name="_Toc504772238"/>
      <w:r>
        <w:rPr>
          <w:lang w:val="en-US"/>
        </w:rPr>
        <w:lastRenderedPageBreak/>
        <w:t>Java IO (Streams)</w:t>
      </w:r>
      <w:bookmarkEnd w:id="139"/>
    </w:p>
    <w:p w:rsidR="00FE6919" w:rsidRDefault="00FE6919" w:rsidP="0089717C">
      <w:pPr>
        <w:pStyle w:val="Heading3"/>
        <w:rPr>
          <w:lang w:val="en-US"/>
        </w:rPr>
      </w:pPr>
      <w:bookmarkStart w:id="140" w:name="_Toc504772239"/>
      <w:r>
        <w:rPr>
          <w:lang w:val="en-US"/>
        </w:rPr>
        <w:t>OutputStream</w:t>
      </w:r>
      <w:bookmarkEnd w:id="140"/>
    </w:p>
    <w:p w:rsidR="00FE6919" w:rsidRDefault="00A335C0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3A2599CF" wp14:editId="11DB9FB9">
            <wp:extent cx="5760720" cy="318579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C0" w:rsidRDefault="00A335C0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60425F91" wp14:editId="0E027FA2">
            <wp:extent cx="5760720" cy="2470785"/>
            <wp:effectExtent l="0" t="0" r="0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19" w:rsidRDefault="00FE6919" w:rsidP="0089717C">
      <w:pPr>
        <w:pStyle w:val="Heading3"/>
        <w:rPr>
          <w:lang w:val="en-US"/>
        </w:rPr>
      </w:pPr>
      <w:bookmarkStart w:id="141" w:name="_Toc504772240"/>
      <w:r>
        <w:rPr>
          <w:lang w:val="en-US"/>
        </w:rPr>
        <w:lastRenderedPageBreak/>
        <w:t>FilterOutputStream</w:t>
      </w:r>
      <w:bookmarkEnd w:id="141"/>
    </w:p>
    <w:p w:rsidR="00FE6919" w:rsidRDefault="00447178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527D0293" wp14:editId="30259DEF">
            <wp:extent cx="5760720" cy="2914015"/>
            <wp:effectExtent l="0" t="0" r="0" b="63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19" w:rsidRDefault="00FE6919" w:rsidP="0089717C">
      <w:pPr>
        <w:pStyle w:val="Heading3"/>
        <w:rPr>
          <w:lang w:val="en-US"/>
        </w:rPr>
      </w:pPr>
      <w:bookmarkStart w:id="142" w:name="_Toc504772241"/>
      <w:r>
        <w:rPr>
          <w:lang w:val="en-US"/>
        </w:rPr>
        <w:t>DataOutputStream</w:t>
      </w:r>
      <w:bookmarkEnd w:id="142"/>
    </w:p>
    <w:p w:rsidR="00FE6919" w:rsidRDefault="00447178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6FD674B8" wp14:editId="5A304134">
            <wp:extent cx="5760720" cy="2818765"/>
            <wp:effectExtent l="0" t="0" r="0" b="63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19" w:rsidRDefault="00FE6919" w:rsidP="0089717C">
      <w:pPr>
        <w:pStyle w:val="Heading3"/>
        <w:rPr>
          <w:lang w:val="en-US"/>
        </w:rPr>
      </w:pPr>
      <w:bookmarkStart w:id="143" w:name="_Toc504772242"/>
      <w:r>
        <w:rPr>
          <w:lang w:val="en-US"/>
        </w:rPr>
        <w:lastRenderedPageBreak/>
        <w:t>InputStream</w:t>
      </w:r>
      <w:bookmarkEnd w:id="143"/>
    </w:p>
    <w:p w:rsidR="00FE6919" w:rsidRDefault="002822AA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4BF87094" wp14:editId="30098FC4">
            <wp:extent cx="5760720" cy="3121660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2AA" w:rsidRDefault="002822AA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22C34C76" wp14:editId="3CA8666C">
            <wp:extent cx="5760720" cy="312737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19" w:rsidRDefault="00FE6919" w:rsidP="0089717C">
      <w:pPr>
        <w:pStyle w:val="Heading3"/>
        <w:rPr>
          <w:lang w:val="en-US"/>
        </w:rPr>
      </w:pPr>
      <w:bookmarkStart w:id="144" w:name="_Toc504772243"/>
      <w:r>
        <w:rPr>
          <w:lang w:val="en-US"/>
        </w:rPr>
        <w:lastRenderedPageBreak/>
        <w:t>FilterInputStream</w:t>
      </w:r>
      <w:bookmarkEnd w:id="144"/>
    </w:p>
    <w:p w:rsidR="00FE6919" w:rsidRDefault="00220AB0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7B559377" wp14:editId="1ED7E594">
            <wp:extent cx="5261212" cy="2731517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87921" cy="274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19" w:rsidRDefault="00FE6919" w:rsidP="0089717C">
      <w:pPr>
        <w:pStyle w:val="Heading3"/>
        <w:rPr>
          <w:lang w:val="en-US"/>
        </w:rPr>
      </w:pPr>
      <w:bookmarkStart w:id="145" w:name="_Toc504772244"/>
      <w:r>
        <w:rPr>
          <w:lang w:val="en-US"/>
        </w:rPr>
        <w:t>ObjectStream</w:t>
      </w:r>
      <w:bookmarkEnd w:id="145"/>
    </w:p>
    <w:p w:rsidR="00FE6919" w:rsidRDefault="000A34EB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24CB6858" wp14:editId="1AB57AEB">
            <wp:extent cx="5452281" cy="2765206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62855" cy="277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19" w:rsidRDefault="00FE6919" w:rsidP="0089717C">
      <w:pPr>
        <w:pStyle w:val="Heading3"/>
        <w:rPr>
          <w:lang w:val="en-US"/>
        </w:rPr>
      </w:pPr>
      <w:bookmarkStart w:id="146" w:name="_Toc504772245"/>
      <w:r>
        <w:rPr>
          <w:lang w:val="en-US"/>
        </w:rPr>
        <w:t>Decorator Classes</w:t>
      </w:r>
      <w:bookmarkEnd w:id="146"/>
    </w:p>
    <w:p w:rsidR="00FE6919" w:rsidRDefault="000478B1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48A88C1C" wp14:editId="767A0DD9">
            <wp:extent cx="5097439" cy="2677392"/>
            <wp:effectExtent l="0" t="0" r="8255" b="889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114949" cy="26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19" w:rsidRDefault="00FE6919" w:rsidP="0089717C">
      <w:pPr>
        <w:pStyle w:val="Heading3"/>
        <w:rPr>
          <w:lang w:val="en-US"/>
        </w:rPr>
      </w:pPr>
      <w:bookmarkStart w:id="147" w:name="_Toc504772246"/>
      <w:r>
        <w:rPr>
          <w:lang w:val="en-US"/>
        </w:rPr>
        <w:lastRenderedPageBreak/>
        <w:t>Whole Picture: InputStream</w:t>
      </w:r>
      <w:bookmarkEnd w:id="147"/>
    </w:p>
    <w:p w:rsidR="00FE6919" w:rsidRDefault="000478B1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4BAAD6F5" wp14:editId="3B54313D">
            <wp:extent cx="5760720" cy="292290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19" w:rsidRDefault="00FE6919" w:rsidP="0089717C">
      <w:pPr>
        <w:pStyle w:val="Heading3"/>
        <w:rPr>
          <w:lang w:val="en-US"/>
        </w:rPr>
      </w:pPr>
      <w:bookmarkStart w:id="148" w:name="_Toc504772247"/>
      <w:r>
        <w:rPr>
          <w:lang w:val="en-US"/>
        </w:rPr>
        <w:t>Whole Picture: OutputStream</w:t>
      </w:r>
      <w:bookmarkEnd w:id="148"/>
    </w:p>
    <w:p w:rsidR="00FE6919" w:rsidRDefault="000478B1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3663B84D" wp14:editId="2E7D2835">
            <wp:extent cx="5760720" cy="301879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4D" w:rsidRDefault="003746D8" w:rsidP="003746D8">
      <w:pPr>
        <w:pStyle w:val="Heading2"/>
        <w:rPr>
          <w:lang w:val="en-US"/>
        </w:rPr>
      </w:pPr>
      <w:bookmarkStart w:id="149" w:name="_Toc504772248"/>
      <w:r>
        <w:rPr>
          <w:lang w:val="en-US"/>
        </w:rPr>
        <w:lastRenderedPageBreak/>
        <w:t>Demo</w:t>
      </w:r>
      <w:bookmarkEnd w:id="149"/>
    </w:p>
    <w:p w:rsidR="003746D8" w:rsidRDefault="003746D8" w:rsidP="00FE6919">
      <w:pPr>
        <w:rPr>
          <w:lang w:val="en-US"/>
        </w:rPr>
      </w:pPr>
      <w:r>
        <w:rPr>
          <w:noProof/>
        </w:rPr>
        <w:drawing>
          <wp:inline distT="0" distB="0" distL="0" distR="0" wp14:anchorId="0002FCF4" wp14:editId="3F8A8DE0">
            <wp:extent cx="5760720" cy="2509520"/>
            <wp:effectExtent l="0" t="0" r="0" b="508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6D8" w:rsidRDefault="003746D8" w:rsidP="00FE6919">
      <w:pPr>
        <w:rPr>
          <w:lang w:val="en-US"/>
        </w:rPr>
      </w:pPr>
    </w:p>
    <w:p w:rsidR="0030546B" w:rsidRDefault="0030546B" w:rsidP="0030546B">
      <w:pPr>
        <w:pStyle w:val="Heading1"/>
      </w:pPr>
      <w:bookmarkStart w:id="150" w:name="_Toc504772249"/>
      <w:r>
        <w:lastRenderedPageBreak/>
        <w:t>Woche 11</w:t>
      </w:r>
      <w:bookmarkEnd w:id="150"/>
    </w:p>
    <w:p w:rsidR="0030546B" w:rsidRDefault="007D6BB4" w:rsidP="00561BC0">
      <w:pPr>
        <w:pStyle w:val="Heading2"/>
      </w:pPr>
      <w:bookmarkStart w:id="151" w:name="_Toc504772250"/>
      <w:r>
        <w:t>Proxy Pattern</w:t>
      </w:r>
      <w:bookmarkEnd w:id="151"/>
    </w:p>
    <w:p w:rsidR="007D6BB4" w:rsidRDefault="007D6BB4" w:rsidP="00561BC0">
      <w:pPr>
        <w:pStyle w:val="Heading3"/>
      </w:pPr>
      <w:bookmarkStart w:id="152" w:name="_Toc504772251"/>
      <w:r>
        <w:t>Overview</w:t>
      </w:r>
      <w:bookmarkEnd w:id="152"/>
    </w:p>
    <w:p w:rsidR="007D6BB4" w:rsidRDefault="00561BC0" w:rsidP="0073742A">
      <w:r>
        <w:rPr>
          <w:noProof/>
        </w:rPr>
        <w:drawing>
          <wp:inline distT="0" distB="0" distL="0" distR="0" wp14:anchorId="3295F150" wp14:editId="37CD7C98">
            <wp:extent cx="5760720" cy="272986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36" w:rsidRDefault="00612381" w:rsidP="0073742A">
      <w:r>
        <w:rPr>
          <w:noProof/>
        </w:rPr>
        <w:drawing>
          <wp:inline distT="0" distB="0" distL="0" distR="0" wp14:anchorId="740D6225" wp14:editId="28D23C0B">
            <wp:extent cx="5760720" cy="298069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BB4" w:rsidRDefault="007D6BB4" w:rsidP="00431DE2">
      <w:pPr>
        <w:pStyle w:val="Heading2"/>
      </w:pPr>
      <w:bookmarkStart w:id="153" w:name="_Toc504772252"/>
      <w:r>
        <w:t>Dynamic Proxy Class</w:t>
      </w:r>
      <w:bookmarkEnd w:id="153"/>
    </w:p>
    <w:p w:rsidR="00431DE2" w:rsidRPr="00431DE2" w:rsidRDefault="00431DE2" w:rsidP="00431DE2">
      <w:pPr>
        <w:pStyle w:val="Heading3"/>
      </w:pPr>
      <w:bookmarkStart w:id="154" w:name="_Toc504772253"/>
      <w:r>
        <w:t>Overview</w:t>
      </w:r>
      <w:bookmarkEnd w:id="154"/>
    </w:p>
    <w:p w:rsidR="007D6BB4" w:rsidRDefault="00431DE2" w:rsidP="0073742A">
      <w:r>
        <w:rPr>
          <w:noProof/>
        </w:rPr>
        <w:drawing>
          <wp:inline distT="0" distB="0" distL="0" distR="0" wp14:anchorId="1FDC04AA" wp14:editId="3F3D97B5">
            <wp:extent cx="5760720" cy="1922145"/>
            <wp:effectExtent l="0" t="0" r="0" b="190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0F" w:rsidRDefault="0052250F" w:rsidP="0073742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B1DD36B" wp14:editId="58D0C638">
            <wp:extent cx="5760720" cy="2757805"/>
            <wp:effectExtent l="0" t="0" r="0" b="444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0F" w:rsidRDefault="00F3095D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D72381C" wp14:editId="2415A476">
            <wp:extent cx="5760720" cy="2870835"/>
            <wp:effectExtent l="0" t="0" r="0" b="571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F7" w:rsidRDefault="007139F7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2FBC315" wp14:editId="4ACB14B8">
            <wp:extent cx="5760720" cy="244602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0F" w:rsidRDefault="00571461" w:rsidP="00571461">
      <w:pPr>
        <w:pStyle w:val="Heading3"/>
        <w:rPr>
          <w:lang w:val="en-GB"/>
        </w:rPr>
      </w:pPr>
      <w:bookmarkStart w:id="155" w:name="_Toc504772254"/>
      <w:r>
        <w:rPr>
          <w:lang w:val="en-GB"/>
        </w:rPr>
        <w:lastRenderedPageBreak/>
        <w:t>Example</w:t>
      </w:r>
      <w:bookmarkEnd w:id="155"/>
    </w:p>
    <w:p w:rsidR="00571461" w:rsidRDefault="00571461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43A8B56E" wp14:editId="1BFAE9F1">
            <wp:extent cx="5760720" cy="314769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61" w:rsidRDefault="006F7354" w:rsidP="0073742A">
      <w:pPr>
        <w:rPr>
          <w:lang w:val="en-GB"/>
        </w:rPr>
      </w:pPr>
      <w:r>
        <w:rPr>
          <w:noProof/>
        </w:rPr>
        <w:drawing>
          <wp:inline distT="0" distB="0" distL="0" distR="0" wp14:anchorId="66930C8F" wp14:editId="58159068">
            <wp:extent cx="5760720" cy="3098165"/>
            <wp:effectExtent l="0" t="0" r="0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9D" w:rsidRPr="007D6BB4" w:rsidRDefault="0054299D" w:rsidP="0073742A">
      <w:pPr>
        <w:rPr>
          <w:lang w:val="en-GB"/>
        </w:rPr>
      </w:pPr>
    </w:p>
    <w:p w:rsidR="00576C6A" w:rsidRDefault="00576C6A" w:rsidP="00576C6A">
      <w:pPr>
        <w:pStyle w:val="Heading1"/>
      </w:pPr>
      <w:bookmarkStart w:id="156" w:name="_Toc504772255"/>
      <w:r>
        <w:lastRenderedPageBreak/>
        <w:t>Woche 12</w:t>
      </w:r>
      <w:bookmarkEnd w:id="156"/>
    </w:p>
    <w:p w:rsidR="00576C6A" w:rsidRDefault="00EC6969" w:rsidP="00565CE0">
      <w:pPr>
        <w:pStyle w:val="Heading2"/>
      </w:pPr>
      <w:bookmarkStart w:id="157" w:name="_Toc504772256"/>
      <w:r>
        <w:t>Command Pattern</w:t>
      </w:r>
      <w:bookmarkEnd w:id="157"/>
    </w:p>
    <w:p w:rsidR="00EC6969" w:rsidRDefault="00EC6969" w:rsidP="00565CE0">
      <w:pPr>
        <w:pStyle w:val="Heading3"/>
      </w:pPr>
      <w:bookmarkStart w:id="158" w:name="_Toc504772257"/>
      <w:r>
        <w:t>Goal</w:t>
      </w:r>
      <w:bookmarkEnd w:id="158"/>
    </w:p>
    <w:p w:rsidR="00EC6969" w:rsidRDefault="00F91E79" w:rsidP="0073742A">
      <w:r>
        <w:rPr>
          <w:noProof/>
        </w:rPr>
        <w:drawing>
          <wp:inline distT="0" distB="0" distL="0" distR="0" wp14:anchorId="4A0911F1" wp14:editId="2E66D767">
            <wp:extent cx="5760720" cy="165989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69" w:rsidRDefault="00EC6969" w:rsidP="00565CE0">
      <w:pPr>
        <w:pStyle w:val="Heading3"/>
      </w:pPr>
      <w:bookmarkStart w:id="159" w:name="_Toc504772258"/>
      <w:r>
        <w:t>Applications</w:t>
      </w:r>
      <w:bookmarkEnd w:id="159"/>
    </w:p>
    <w:p w:rsidR="00EC6969" w:rsidRDefault="00F91E79" w:rsidP="0073742A">
      <w:r>
        <w:rPr>
          <w:noProof/>
        </w:rPr>
        <w:drawing>
          <wp:inline distT="0" distB="0" distL="0" distR="0" wp14:anchorId="474DFD8D" wp14:editId="64DDF335">
            <wp:extent cx="5760720" cy="253746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69" w:rsidRDefault="002479E8" w:rsidP="00B713B0">
      <w:pPr>
        <w:pStyle w:val="Heading2"/>
      </w:pPr>
      <w:bookmarkStart w:id="160" w:name="_Toc504772259"/>
      <w:r>
        <w:t>Undo/Redo</w:t>
      </w:r>
      <w:bookmarkEnd w:id="160"/>
    </w:p>
    <w:p w:rsidR="00B713B0" w:rsidRPr="00B713B0" w:rsidRDefault="00B713B0" w:rsidP="00B713B0">
      <w:pPr>
        <w:pStyle w:val="Heading3"/>
      </w:pPr>
      <w:bookmarkStart w:id="161" w:name="_Toc504772260"/>
      <w:r>
        <w:t>Motivation</w:t>
      </w:r>
      <w:bookmarkEnd w:id="161"/>
    </w:p>
    <w:p w:rsidR="002479E8" w:rsidRDefault="002479E8" w:rsidP="002479E8">
      <w:r>
        <w:rPr>
          <w:noProof/>
        </w:rPr>
        <w:drawing>
          <wp:inline distT="0" distB="0" distL="0" distR="0" wp14:anchorId="2501CCE4" wp14:editId="59E16431">
            <wp:extent cx="5760720" cy="263144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B0" w:rsidRDefault="00B713B0" w:rsidP="00B713B0">
      <w:pPr>
        <w:pStyle w:val="Heading3"/>
      </w:pPr>
      <w:bookmarkStart w:id="162" w:name="_Toc504772261"/>
      <w:r>
        <w:lastRenderedPageBreak/>
        <w:t>Implementation</w:t>
      </w:r>
      <w:bookmarkEnd w:id="162"/>
    </w:p>
    <w:p w:rsidR="00B713B0" w:rsidRDefault="00B713B0" w:rsidP="00B713B0">
      <w:r>
        <w:rPr>
          <w:noProof/>
        </w:rPr>
        <w:drawing>
          <wp:inline distT="0" distB="0" distL="0" distR="0" wp14:anchorId="75C53AD0" wp14:editId="286424B0">
            <wp:extent cx="5760720" cy="1960245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3B0" w:rsidRDefault="00B713B0" w:rsidP="00B713B0">
      <w:r>
        <w:rPr>
          <w:noProof/>
        </w:rPr>
        <w:drawing>
          <wp:inline distT="0" distB="0" distL="0" distR="0" wp14:anchorId="4BA03A12" wp14:editId="6326B982">
            <wp:extent cx="5760720" cy="219900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EC0" w:rsidRDefault="00F66EC0" w:rsidP="00F66EC0">
      <w:pPr>
        <w:pStyle w:val="ListParagraph"/>
        <w:numPr>
          <w:ilvl w:val="0"/>
          <w:numId w:val="7"/>
        </w:numPr>
      </w:pPr>
      <w:r>
        <w:t>Add:</w:t>
      </w:r>
    </w:p>
    <w:p w:rsidR="00F66EC0" w:rsidRDefault="00F66EC0" w:rsidP="00F66EC0">
      <w:pPr>
        <w:pStyle w:val="ListParagraph"/>
        <w:numPr>
          <w:ilvl w:val="1"/>
          <w:numId w:val="7"/>
        </w:numPr>
      </w:pPr>
      <w:r>
        <w:t>Redo: mode.addFigure(figure)</w:t>
      </w:r>
    </w:p>
    <w:p w:rsidR="00F66EC0" w:rsidRDefault="00F66EC0" w:rsidP="00F66EC0">
      <w:pPr>
        <w:pStyle w:val="ListParagraph"/>
        <w:numPr>
          <w:ilvl w:val="1"/>
          <w:numId w:val="7"/>
        </w:numPr>
      </w:pPr>
      <w:r>
        <w:t>Undo: model.removeFigure(figure)</w:t>
      </w:r>
    </w:p>
    <w:p w:rsidR="00F66EC0" w:rsidRDefault="00F66EC0" w:rsidP="00F66EC0">
      <w:pPr>
        <w:pStyle w:val="ListParagraph"/>
        <w:numPr>
          <w:ilvl w:val="0"/>
          <w:numId w:val="7"/>
        </w:numPr>
      </w:pPr>
      <w:r>
        <w:t>Move:</w:t>
      </w:r>
    </w:p>
    <w:p w:rsidR="00F66EC0" w:rsidRDefault="00F66EC0" w:rsidP="00F66EC0">
      <w:pPr>
        <w:pStyle w:val="ListParagraph"/>
        <w:numPr>
          <w:ilvl w:val="1"/>
          <w:numId w:val="7"/>
        </w:numPr>
        <w:rPr>
          <w:lang w:val="en-GB"/>
        </w:rPr>
      </w:pPr>
      <w:r w:rsidRPr="005E3F0A">
        <w:rPr>
          <w:lang w:val="en-GB"/>
        </w:rPr>
        <w:t xml:space="preserve">Redo: </w:t>
      </w:r>
      <w:r w:rsidR="005E3F0A" w:rsidRPr="005E3F0A">
        <w:rPr>
          <w:lang w:val="en-GB"/>
        </w:rPr>
        <w:t>figure.move(dx, d</w:t>
      </w:r>
      <w:r w:rsidR="005E3F0A">
        <w:rPr>
          <w:lang w:val="en-GB"/>
        </w:rPr>
        <w:t xml:space="preserve">y) </w:t>
      </w:r>
      <w:r w:rsidR="005E3F0A" w:rsidRPr="005E3F0A">
        <w:rPr>
          <w:lang w:val="en-GB"/>
        </w:rPr>
        <w:sym w:font="Wingdings" w:char="F0E0"/>
      </w:r>
      <w:r w:rsidR="005E3F0A">
        <w:rPr>
          <w:lang w:val="en-GB"/>
        </w:rPr>
        <w:t xml:space="preserve"> Save dx and dy</w:t>
      </w:r>
    </w:p>
    <w:p w:rsidR="005E3F0A" w:rsidRDefault="005E3F0A" w:rsidP="00F66EC0">
      <w:pPr>
        <w:pStyle w:val="ListParagraph"/>
        <w:numPr>
          <w:ilvl w:val="1"/>
          <w:numId w:val="7"/>
        </w:numPr>
        <w:rPr>
          <w:lang w:val="en-GB"/>
        </w:rPr>
      </w:pPr>
      <w:r>
        <w:rPr>
          <w:lang w:val="en-GB"/>
        </w:rPr>
        <w:t>Undo: figure.move(-dx, -dy)</w:t>
      </w:r>
    </w:p>
    <w:p w:rsidR="005E3F0A" w:rsidRDefault="005E3F0A" w:rsidP="005E3F0A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Group:</w:t>
      </w:r>
    </w:p>
    <w:p w:rsidR="005E3F0A" w:rsidRDefault="005E3F0A" w:rsidP="005E3F0A">
      <w:pPr>
        <w:pStyle w:val="ListParagraph"/>
        <w:numPr>
          <w:ilvl w:val="1"/>
          <w:numId w:val="7"/>
        </w:numPr>
        <w:rPr>
          <w:lang w:val="en-GB"/>
        </w:rPr>
      </w:pPr>
      <w:r>
        <w:rPr>
          <w:lang w:val="en-GB"/>
        </w:rPr>
        <w:t>Redo: model.addFigure(group)</w:t>
      </w:r>
    </w:p>
    <w:p w:rsidR="005E3F0A" w:rsidRPr="005E3F0A" w:rsidRDefault="005E3F0A" w:rsidP="005E3F0A">
      <w:pPr>
        <w:pStyle w:val="ListParagraph"/>
        <w:numPr>
          <w:ilvl w:val="1"/>
          <w:numId w:val="7"/>
        </w:numPr>
        <w:rPr>
          <w:lang w:val="en-GB"/>
        </w:rPr>
      </w:pPr>
      <w:r>
        <w:rPr>
          <w:lang w:val="en-GB"/>
        </w:rPr>
        <w:t>Undo: for(Figure figure : group.parts()) model.removeFigure(figure)</w:t>
      </w:r>
    </w:p>
    <w:p w:rsidR="00D45D88" w:rsidRDefault="00D45D88" w:rsidP="00D45D88">
      <w:pPr>
        <w:pStyle w:val="Heading3"/>
      </w:pPr>
      <w:bookmarkStart w:id="163" w:name="_Toc504772262"/>
      <w:r>
        <w:lastRenderedPageBreak/>
        <w:t>State Diagram for Commands</w:t>
      </w:r>
      <w:bookmarkEnd w:id="163"/>
    </w:p>
    <w:p w:rsidR="00D45D88" w:rsidRDefault="00D45D88" w:rsidP="00B713B0">
      <w:r>
        <w:rPr>
          <w:noProof/>
        </w:rPr>
        <w:drawing>
          <wp:inline distT="0" distB="0" distL="0" distR="0" wp14:anchorId="1703F2E4" wp14:editId="409B5941">
            <wp:extent cx="5760720" cy="2836545"/>
            <wp:effectExtent l="0" t="0" r="0" b="190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3E7" w:rsidRDefault="007703E7" w:rsidP="007703E7">
      <w:pPr>
        <w:pStyle w:val="Heading3"/>
      </w:pPr>
      <w:bookmarkStart w:id="164" w:name="_Toc504772263"/>
      <w:r>
        <w:t>Implementation via DrawCommandHandler</w:t>
      </w:r>
      <w:bookmarkEnd w:id="164"/>
    </w:p>
    <w:p w:rsidR="007703E7" w:rsidRDefault="007703E7" w:rsidP="00B713B0">
      <w:r>
        <w:rPr>
          <w:noProof/>
        </w:rPr>
        <w:drawing>
          <wp:inline distT="0" distB="0" distL="0" distR="0" wp14:anchorId="45A8D0A3" wp14:editId="23F26089">
            <wp:extent cx="5760720" cy="2791460"/>
            <wp:effectExtent l="0" t="0" r="0" b="889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1" w:rsidRDefault="00F514C1" w:rsidP="00F514C1">
      <w:pPr>
        <w:pStyle w:val="Heading2"/>
      </w:pPr>
      <w:bookmarkStart w:id="165" w:name="_Toc504772264"/>
      <w:r>
        <w:lastRenderedPageBreak/>
        <w:t>Command Pattern</w:t>
      </w:r>
      <w:bookmarkEnd w:id="165"/>
    </w:p>
    <w:p w:rsidR="00F514C1" w:rsidRDefault="00F514C1" w:rsidP="00F514C1">
      <w:pPr>
        <w:pStyle w:val="Heading3"/>
      </w:pPr>
      <w:bookmarkStart w:id="166" w:name="_Toc504772265"/>
      <w:r>
        <w:t>Definition</w:t>
      </w:r>
      <w:bookmarkEnd w:id="166"/>
    </w:p>
    <w:p w:rsidR="00F514C1" w:rsidRPr="00F514C1" w:rsidRDefault="00F514C1" w:rsidP="00F514C1">
      <w:r>
        <w:rPr>
          <w:noProof/>
        </w:rPr>
        <w:drawing>
          <wp:inline distT="0" distB="0" distL="0" distR="0" wp14:anchorId="0E75C298" wp14:editId="2CA17D11">
            <wp:extent cx="5760720" cy="274955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1" w:rsidRDefault="00F514C1" w:rsidP="00F514C1">
      <w:pPr>
        <w:pStyle w:val="Heading3"/>
      </w:pPr>
      <w:bookmarkStart w:id="167" w:name="_Toc504772266"/>
      <w:r>
        <w:t>Participants</w:t>
      </w:r>
      <w:bookmarkEnd w:id="167"/>
    </w:p>
    <w:p w:rsidR="00F514C1" w:rsidRDefault="00F514C1" w:rsidP="00B713B0">
      <w:r>
        <w:rPr>
          <w:noProof/>
        </w:rPr>
        <w:drawing>
          <wp:inline distT="0" distB="0" distL="0" distR="0" wp14:anchorId="658C5B0E" wp14:editId="311DC595">
            <wp:extent cx="5760720" cy="27336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1" w:rsidRDefault="008360DD" w:rsidP="008360DD">
      <w:pPr>
        <w:pStyle w:val="Heading3"/>
      </w:pPr>
      <w:bookmarkStart w:id="168" w:name="_Toc504772267"/>
      <w:r>
        <w:lastRenderedPageBreak/>
        <w:t>Sequence Diagram</w:t>
      </w:r>
      <w:bookmarkEnd w:id="168"/>
    </w:p>
    <w:p w:rsidR="008360DD" w:rsidRDefault="008360DD" w:rsidP="00B713B0">
      <w:r>
        <w:rPr>
          <w:noProof/>
        </w:rPr>
        <w:drawing>
          <wp:inline distT="0" distB="0" distL="0" distR="0" wp14:anchorId="570CD7BD" wp14:editId="1E600790">
            <wp:extent cx="5760720" cy="252095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4C1" w:rsidRPr="008360DD" w:rsidRDefault="008360DD" w:rsidP="008360DD">
      <w:pPr>
        <w:pStyle w:val="Heading2"/>
        <w:rPr>
          <w:lang w:val="en-GB"/>
        </w:rPr>
      </w:pPr>
      <w:bookmarkStart w:id="169" w:name="_Toc504772268"/>
      <w:r w:rsidRPr="008360DD">
        <w:rPr>
          <w:lang w:val="en-GB"/>
        </w:rPr>
        <w:t>Problem of Undo/Redo</w:t>
      </w:r>
      <w:bookmarkEnd w:id="169"/>
    </w:p>
    <w:p w:rsidR="00F514C1" w:rsidRDefault="008360DD" w:rsidP="00B713B0">
      <w:r>
        <w:rPr>
          <w:noProof/>
        </w:rPr>
        <w:drawing>
          <wp:inline distT="0" distB="0" distL="0" distR="0" wp14:anchorId="175E4B43" wp14:editId="366534B9">
            <wp:extent cx="5760720" cy="185610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6F" w:rsidRDefault="00CC7C6F" w:rsidP="00CC7C6F">
      <w:pPr>
        <w:pStyle w:val="ListParagraph"/>
        <w:numPr>
          <w:ilvl w:val="0"/>
          <w:numId w:val="8"/>
        </w:numPr>
        <w:rPr>
          <w:lang w:val="en-GB"/>
        </w:rPr>
      </w:pPr>
      <w:r w:rsidRPr="00CC7C6F">
        <w:rPr>
          <w:lang w:val="en-GB"/>
        </w:rPr>
        <w:t>Delay the generation of t</w:t>
      </w:r>
      <w:r>
        <w:rPr>
          <w:lang w:val="en-GB"/>
        </w:rPr>
        <w:t>he move command until the operation has been completed (Operation specific)</w:t>
      </w:r>
    </w:p>
    <w:p w:rsidR="00CC7C6F" w:rsidRDefault="00CC7C6F" w:rsidP="00CC7C6F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Combine commands</w:t>
      </w:r>
      <w:r w:rsidR="00E178FD">
        <w:rPr>
          <w:lang w:val="en-GB"/>
        </w:rPr>
        <w:t xml:space="preserve"> (Check if the previous command was also a move command)</w:t>
      </w:r>
    </w:p>
    <w:p w:rsidR="00E178FD" w:rsidRPr="00CC7C6F" w:rsidRDefault="00C879BF" w:rsidP="00CC7C6F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Combine commands using the composite pattrn.</w:t>
      </w:r>
      <w:r w:rsidR="00E178FD">
        <w:rPr>
          <w:lang w:val="en-GB"/>
        </w:rPr>
        <w:t xml:space="preserve"> Undo/Redo are done over all n move commands</w:t>
      </w:r>
    </w:p>
    <w:p w:rsidR="00991F44" w:rsidRDefault="00991F44" w:rsidP="00991F44">
      <w:pPr>
        <w:pStyle w:val="Heading2"/>
      </w:pPr>
      <w:bookmarkStart w:id="170" w:name="_Toc504772269"/>
      <w:r>
        <w:t>Command Pattern</w:t>
      </w:r>
      <w:bookmarkEnd w:id="170"/>
    </w:p>
    <w:p w:rsidR="00EC6969" w:rsidRDefault="008360DD" w:rsidP="0073742A">
      <w:r>
        <w:rPr>
          <w:noProof/>
        </w:rPr>
        <w:drawing>
          <wp:inline distT="0" distB="0" distL="0" distR="0" wp14:anchorId="0C9F9013" wp14:editId="4EBC358C">
            <wp:extent cx="5760720" cy="160401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69" w:rsidRDefault="00EC6969" w:rsidP="0073742A"/>
    <w:p w:rsidR="00576C6A" w:rsidRDefault="00576C6A" w:rsidP="00576C6A">
      <w:pPr>
        <w:pStyle w:val="Heading1"/>
      </w:pPr>
      <w:bookmarkStart w:id="171" w:name="_Toc504772270"/>
      <w:r>
        <w:lastRenderedPageBreak/>
        <w:t>Woche 13</w:t>
      </w:r>
      <w:bookmarkEnd w:id="171"/>
    </w:p>
    <w:p w:rsidR="00576C6A" w:rsidRDefault="007B2879" w:rsidP="007B2879">
      <w:pPr>
        <w:pStyle w:val="Heading2"/>
      </w:pPr>
      <w:bookmarkStart w:id="172" w:name="_Toc504772271"/>
      <w:r>
        <w:t>Factory Method Pattern</w:t>
      </w:r>
      <w:bookmarkEnd w:id="172"/>
    </w:p>
    <w:p w:rsidR="007B2879" w:rsidRDefault="00A86F71" w:rsidP="00A86F71">
      <w:pPr>
        <w:pStyle w:val="Heading3"/>
      </w:pPr>
      <w:bookmarkStart w:id="173" w:name="_Toc504772272"/>
      <w:r>
        <w:t>Creational Patterns</w:t>
      </w:r>
      <w:bookmarkEnd w:id="173"/>
    </w:p>
    <w:p w:rsidR="00A86F71" w:rsidRDefault="00A86F71" w:rsidP="0073742A">
      <w:r>
        <w:rPr>
          <w:noProof/>
        </w:rPr>
        <w:drawing>
          <wp:inline distT="0" distB="0" distL="0" distR="0" wp14:anchorId="07441862" wp14:editId="3F4A72F5">
            <wp:extent cx="5760720" cy="253873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1" w:rsidRDefault="00A86F71" w:rsidP="00A86F71">
      <w:pPr>
        <w:pStyle w:val="Heading3"/>
      </w:pPr>
      <w:bookmarkStart w:id="174" w:name="_Toc504772273"/>
      <w:r>
        <w:t>Factory Patterns</w:t>
      </w:r>
      <w:bookmarkEnd w:id="174"/>
    </w:p>
    <w:p w:rsidR="00A86F71" w:rsidRDefault="00A86F71" w:rsidP="0073742A">
      <w:r>
        <w:rPr>
          <w:noProof/>
        </w:rPr>
        <w:drawing>
          <wp:inline distT="0" distB="0" distL="0" distR="0" wp14:anchorId="2BB404AE" wp14:editId="48AB3F98">
            <wp:extent cx="5760720" cy="26936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1" w:rsidRDefault="00A86F71" w:rsidP="0073742A"/>
    <w:p w:rsidR="00A86F71" w:rsidRDefault="00A86F71" w:rsidP="00A86F71">
      <w:pPr>
        <w:pStyle w:val="Heading3"/>
      </w:pPr>
      <w:bookmarkStart w:id="175" w:name="_Toc504772274"/>
      <w:r>
        <w:lastRenderedPageBreak/>
        <w:t>Factory Method Pattern</w:t>
      </w:r>
      <w:bookmarkEnd w:id="175"/>
    </w:p>
    <w:p w:rsidR="00A86F71" w:rsidRDefault="00A86F71" w:rsidP="0073742A">
      <w:r>
        <w:rPr>
          <w:noProof/>
        </w:rPr>
        <w:drawing>
          <wp:inline distT="0" distB="0" distL="0" distR="0" wp14:anchorId="7DDB5B19" wp14:editId="697EBB25">
            <wp:extent cx="5760720" cy="307149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1" w:rsidRDefault="00A86F71" w:rsidP="0073742A">
      <w:r>
        <w:rPr>
          <w:noProof/>
        </w:rPr>
        <w:drawing>
          <wp:inline distT="0" distB="0" distL="0" distR="0" wp14:anchorId="77293A03" wp14:editId="45AB25AB">
            <wp:extent cx="5760720" cy="2818130"/>
            <wp:effectExtent l="0" t="0" r="0" b="127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1" w:rsidRDefault="00A86F71" w:rsidP="0073742A">
      <w:r>
        <w:rPr>
          <w:noProof/>
        </w:rPr>
        <w:drawing>
          <wp:inline distT="0" distB="0" distL="0" distR="0" wp14:anchorId="3DB0E7CA" wp14:editId="38D9527B">
            <wp:extent cx="5760720" cy="209804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1" w:rsidRDefault="00A86F71" w:rsidP="0073742A">
      <w:r>
        <w:rPr>
          <w:noProof/>
        </w:rPr>
        <w:lastRenderedPageBreak/>
        <w:drawing>
          <wp:inline distT="0" distB="0" distL="0" distR="0" wp14:anchorId="7744F173" wp14:editId="2149812B">
            <wp:extent cx="5760720" cy="305117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F09" w:rsidRDefault="004A6F09" w:rsidP="0073742A">
      <w:r>
        <w:rPr>
          <w:noProof/>
        </w:rPr>
        <w:drawing>
          <wp:inline distT="0" distB="0" distL="0" distR="0" wp14:anchorId="20CD5CCC" wp14:editId="08EA5905">
            <wp:extent cx="5760720" cy="265239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924" w:rsidRDefault="000B3924" w:rsidP="0073742A">
      <w:r>
        <w:rPr>
          <w:noProof/>
        </w:rPr>
        <w:drawing>
          <wp:inline distT="0" distB="0" distL="0" distR="0" wp14:anchorId="4F722511" wp14:editId="3989700B">
            <wp:extent cx="5760720" cy="2867660"/>
            <wp:effectExtent l="0" t="0" r="0" b="889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924" w:rsidRDefault="000B3924" w:rsidP="0073742A">
      <w:r>
        <w:rPr>
          <w:noProof/>
        </w:rPr>
        <w:lastRenderedPageBreak/>
        <w:drawing>
          <wp:inline distT="0" distB="0" distL="0" distR="0" wp14:anchorId="0C086559" wp14:editId="27BDE861">
            <wp:extent cx="5760720" cy="295592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70" w:rsidRDefault="00F37670" w:rsidP="0073742A">
      <w:r>
        <w:rPr>
          <w:noProof/>
        </w:rPr>
        <w:drawing>
          <wp:inline distT="0" distB="0" distL="0" distR="0" wp14:anchorId="34E6CE44" wp14:editId="148339A3">
            <wp:extent cx="5760720" cy="2911475"/>
            <wp:effectExtent l="0" t="0" r="0" b="317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28" w:rsidRDefault="00F41028" w:rsidP="0073742A">
      <w:r>
        <w:rPr>
          <w:noProof/>
        </w:rPr>
        <w:drawing>
          <wp:inline distT="0" distB="0" distL="0" distR="0" wp14:anchorId="1D4C71ED" wp14:editId="06E0AEBE">
            <wp:extent cx="5760720" cy="290385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879" w:rsidRDefault="007B2879" w:rsidP="007B2879">
      <w:pPr>
        <w:pStyle w:val="Heading2"/>
      </w:pPr>
      <w:bookmarkStart w:id="176" w:name="_Toc504772275"/>
      <w:r>
        <w:lastRenderedPageBreak/>
        <w:t>Abstract Factory</w:t>
      </w:r>
      <w:bookmarkEnd w:id="176"/>
    </w:p>
    <w:p w:rsidR="007B2879" w:rsidRDefault="00A86F71" w:rsidP="00A86F71">
      <w:pPr>
        <w:pStyle w:val="Heading3"/>
      </w:pPr>
      <w:bookmarkStart w:id="177" w:name="_Toc504772276"/>
      <w:r>
        <w:t>Abstract Factory Pattern</w:t>
      </w:r>
      <w:bookmarkEnd w:id="177"/>
    </w:p>
    <w:p w:rsidR="00A86F71" w:rsidRDefault="00186572" w:rsidP="0073742A">
      <w:r>
        <w:rPr>
          <w:noProof/>
        </w:rPr>
        <w:drawing>
          <wp:inline distT="0" distB="0" distL="0" distR="0" wp14:anchorId="21ED9431" wp14:editId="1DB3FEAB">
            <wp:extent cx="5760720" cy="293687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992" w:rsidRDefault="007C6992" w:rsidP="0073742A">
      <w:r>
        <w:rPr>
          <w:noProof/>
        </w:rPr>
        <w:drawing>
          <wp:inline distT="0" distB="0" distL="0" distR="0" wp14:anchorId="186C786E" wp14:editId="6CA8E5AC">
            <wp:extent cx="5760720" cy="2793365"/>
            <wp:effectExtent l="0" t="0" r="0" b="698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1" w:rsidRPr="00A86F71" w:rsidRDefault="00A86F71" w:rsidP="00A86F71">
      <w:pPr>
        <w:pStyle w:val="Heading3"/>
        <w:rPr>
          <w:lang w:val="en-US"/>
        </w:rPr>
      </w:pPr>
      <w:bookmarkStart w:id="178" w:name="_Toc504772277"/>
      <w:r>
        <w:rPr>
          <w:lang w:val="en-US"/>
        </w:rPr>
        <w:lastRenderedPageBreak/>
        <w:t>Structure</w:t>
      </w:r>
      <w:bookmarkEnd w:id="178"/>
    </w:p>
    <w:p w:rsidR="00A86F71" w:rsidRDefault="007C6992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664B8074" wp14:editId="108D3EBC">
            <wp:extent cx="5760720" cy="3194050"/>
            <wp:effectExtent l="0" t="0" r="0" b="635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127" w:rsidRPr="00A86F71" w:rsidRDefault="00F06DE7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486F6B3B" wp14:editId="7F6EFFAB">
            <wp:extent cx="5760720" cy="339471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1" w:rsidRPr="00A86F71" w:rsidRDefault="00A86F71" w:rsidP="00A86F71">
      <w:pPr>
        <w:pStyle w:val="Heading3"/>
        <w:rPr>
          <w:lang w:val="en-US"/>
        </w:rPr>
      </w:pPr>
      <w:bookmarkStart w:id="179" w:name="_Toc504772278"/>
      <w:r>
        <w:rPr>
          <w:lang w:val="en-US"/>
        </w:rPr>
        <w:lastRenderedPageBreak/>
        <w:t>Implementation</w:t>
      </w:r>
      <w:bookmarkEnd w:id="179"/>
    </w:p>
    <w:p w:rsidR="00A86F71" w:rsidRDefault="00DE0F18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4570CFDF" wp14:editId="02E20546">
            <wp:extent cx="5760720" cy="252285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F18" w:rsidRDefault="00DE0F18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06808C08" wp14:editId="7E29094D">
            <wp:extent cx="5760720" cy="305308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2B" w:rsidRDefault="0085152B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4A1FCA54" wp14:editId="65BA4969">
            <wp:extent cx="5760720" cy="2789555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1" w:rsidRPr="00A86F71" w:rsidRDefault="00A86F71" w:rsidP="00A86F71">
      <w:pPr>
        <w:pStyle w:val="Heading3"/>
        <w:rPr>
          <w:lang w:val="en-US"/>
        </w:rPr>
      </w:pPr>
      <w:bookmarkStart w:id="180" w:name="_Toc504772279"/>
      <w:r>
        <w:rPr>
          <w:lang w:val="en-US"/>
        </w:rPr>
        <w:lastRenderedPageBreak/>
        <w:t>Motivation and Examples</w:t>
      </w:r>
      <w:bookmarkEnd w:id="180"/>
    </w:p>
    <w:p w:rsidR="00A86F71" w:rsidRDefault="00F02FD1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17DF38B6" wp14:editId="70E4EF16">
            <wp:extent cx="5760720" cy="275272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1" w:rsidRDefault="00A86F71" w:rsidP="00A86F71">
      <w:pPr>
        <w:pStyle w:val="Heading3"/>
        <w:rPr>
          <w:lang w:val="en-US"/>
        </w:rPr>
      </w:pPr>
      <w:bookmarkStart w:id="181" w:name="_Toc504772280"/>
      <w:r>
        <w:rPr>
          <w:lang w:val="en-US"/>
        </w:rPr>
        <w:t>Remarks</w:t>
      </w:r>
      <w:bookmarkEnd w:id="181"/>
    </w:p>
    <w:p w:rsidR="00AC5170" w:rsidRDefault="00EA203D" w:rsidP="00EA203D">
      <w:pPr>
        <w:rPr>
          <w:lang w:val="en-US"/>
        </w:rPr>
      </w:pPr>
      <w:r>
        <w:rPr>
          <w:noProof/>
        </w:rPr>
        <w:drawing>
          <wp:inline distT="0" distB="0" distL="0" distR="0" wp14:anchorId="0D987175" wp14:editId="65BDF35C">
            <wp:extent cx="5760720" cy="175704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0" w:rsidRDefault="00AC5170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7B2879" w:rsidRDefault="007B2879" w:rsidP="007B2879">
      <w:pPr>
        <w:pStyle w:val="Heading2"/>
      </w:pPr>
      <w:bookmarkStart w:id="182" w:name="_Toc504772281"/>
      <w:r>
        <w:lastRenderedPageBreak/>
        <w:t>Dependency Injection</w:t>
      </w:r>
      <w:bookmarkEnd w:id="182"/>
    </w:p>
    <w:p w:rsidR="007B2879" w:rsidRDefault="00A86F71" w:rsidP="00A86F71">
      <w:pPr>
        <w:pStyle w:val="Heading3"/>
      </w:pPr>
      <w:bookmarkStart w:id="183" w:name="_Toc504772282"/>
      <w:r>
        <w:t>Problem of Coupling</w:t>
      </w:r>
      <w:bookmarkEnd w:id="183"/>
    </w:p>
    <w:p w:rsidR="007B2879" w:rsidRDefault="00723C8D" w:rsidP="0073742A">
      <w:r>
        <w:rPr>
          <w:noProof/>
        </w:rPr>
        <w:drawing>
          <wp:inline distT="0" distB="0" distL="0" distR="0" wp14:anchorId="2B5B8326" wp14:editId="27AE4FAE">
            <wp:extent cx="5760720" cy="2170430"/>
            <wp:effectExtent l="0" t="0" r="0" b="127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879" w:rsidRDefault="00A86F71" w:rsidP="00A86F71">
      <w:pPr>
        <w:pStyle w:val="Heading3"/>
      </w:pPr>
      <w:bookmarkStart w:id="184" w:name="_Toc504772283"/>
      <w:r>
        <w:t>Dependency Injection as Solution</w:t>
      </w:r>
      <w:bookmarkEnd w:id="184"/>
    </w:p>
    <w:p w:rsidR="00A86F71" w:rsidRDefault="00114E56" w:rsidP="0073742A">
      <w:r>
        <w:rPr>
          <w:noProof/>
        </w:rPr>
        <w:drawing>
          <wp:inline distT="0" distB="0" distL="0" distR="0" wp14:anchorId="1C92B7A0" wp14:editId="77316C84">
            <wp:extent cx="5760720" cy="305054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1" w:rsidRDefault="00A86F71" w:rsidP="00A86F71">
      <w:pPr>
        <w:pStyle w:val="Heading3"/>
      </w:pPr>
      <w:bookmarkStart w:id="185" w:name="_Toc504772284"/>
      <w:r>
        <w:lastRenderedPageBreak/>
        <w:t>Property Values</w:t>
      </w:r>
      <w:bookmarkEnd w:id="185"/>
    </w:p>
    <w:p w:rsidR="007B2879" w:rsidRDefault="00C104B4" w:rsidP="0073742A">
      <w:r>
        <w:rPr>
          <w:noProof/>
        </w:rPr>
        <w:drawing>
          <wp:inline distT="0" distB="0" distL="0" distR="0" wp14:anchorId="62560F01" wp14:editId="52CDEB97">
            <wp:extent cx="5760720" cy="289814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70" w:rsidRDefault="00AC5170" w:rsidP="0073742A">
      <w:r>
        <w:rPr>
          <w:noProof/>
        </w:rPr>
        <w:drawing>
          <wp:inline distT="0" distB="0" distL="0" distR="0" wp14:anchorId="545DF1AD" wp14:editId="7E0E55F6">
            <wp:extent cx="5760720" cy="3096895"/>
            <wp:effectExtent l="0" t="0" r="0" b="825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F71" w:rsidRDefault="00A86F71" w:rsidP="00A86F71">
      <w:pPr>
        <w:pStyle w:val="Heading3"/>
      </w:pPr>
      <w:bookmarkStart w:id="186" w:name="_Toc504772285"/>
      <w:r>
        <w:lastRenderedPageBreak/>
        <w:t>Spring in Action</w:t>
      </w:r>
      <w:bookmarkEnd w:id="186"/>
    </w:p>
    <w:p w:rsidR="007B2879" w:rsidRDefault="00AC5170" w:rsidP="0073742A">
      <w:r>
        <w:rPr>
          <w:noProof/>
        </w:rPr>
        <w:drawing>
          <wp:inline distT="0" distB="0" distL="0" distR="0" wp14:anchorId="3CF41A11" wp14:editId="381AF119">
            <wp:extent cx="5760720" cy="2891155"/>
            <wp:effectExtent l="0" t="0" r="0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879" w:rsidRDefault="007B2879" w:rsidP="0073742A"/>
    <w:p w:rsidR="007B2879" w:rsidRDefault="007B2879" w:rsidP="007B2879">
      <w:pPr>
        <w:pStyle w:val="Heading1"/>
      </w:pPr>
      <w:bookmarkStart w:id="187" w:name="_Toc504772286"/>
      <w:r>
        <w:lastRenderedPageBreak/>
        <w:t>Woche 14</w:t>
      </w:r>
      <w:bookmarkEnd w:id="187"/>
    </w:p>
    <w:p w:rsidR="007B2879" w:rsidRDefault="00F83253" w:rsidP="00F83253">
      <w:pPr>
        <w:pStyle w:val="Heading2"/>
      </w:pPr>
      <w:bookmarkStart w:id="188" w:name="_Toc504772287"/>
      <w:r>
        <w:t>Singleton Pattern</w:t>
      </w:r>
      <w:bookmarkEnd w:id="188"/>
    </w:p>
    <w:p w:rsidR="00B97ADE" w:rsidRDefault="00F83253" w:rsidP="00F83253">
      <w:pPr>
        <w:pStyle w:val="Heading3"/>
      </w:pPr>
      <w:bookmarkStart w:id="189" w:name="_Toc504772288"/>
      <w:r>
        <w:t>Introduction</w:t>
      </w:r>
      <w:bookmarkEnd w:id="189"/>
    </w:p>
    <w:p w:rsidR="00F83253" w:rsidRDefault="004D1875" w:rsidP="0073742A">
      <w:r>
        <w:rPr>
          <w:noProof/>
        </w:rPr>
        <w:drawing>
          <wp:inline distT="0" distB="0" distL="0" distR="0" wp14:anchorId="674B13C2" wp14:editId="67410FFF">
            <wp:extent cx="5760720" cy="2132330"/>
            <wp:effectExtent l="0" t="0" r="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75" w:rsidRDefault="004D1875" w:rsidP="0073742A">
      <w:r>
        <w:rPr>
          <w:noProof/>
        </w:rPr>
        <w:drawing>
          <wp:inline distT="0" distB="0" distL="0" distR="0" wp14:anchorId="0E1CC65F" wp14:editId="241CD131">
            <wp:extent cx="5760720" cy="2987675"/>
            <wp:effectExtent l="0" t="0" r="0" b="317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75" w:rsidRDefault="004D1875" w:rsidP="0073742A">
      <w:r>
        <w:rPr>
          <w:noProof/>
        </w:rPr>
        <w:drawing>
          <wp:inline distT="0" distB="0" distL="0" distR="0" wp14:anchorId="7AC88122" wp14:editId="0420CC6B">
            <wp:extent cx="5760720" cy="2696210"/>
            <wp:effectExtent l="0" t="0" r="0" b="889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53" w:rsidRDefault="00F83253" w:rsidP="00F83253">
      <w:pPr>
        <w:pStyle w:val="Heading3"/>
      </w:pPr>
      <w:bookmarkStart w:id="190" w:name="_Toc504772289"/>
      <w:r>
        <w:lastRenderedPageBreak/>
        <w:t>Problems with the static Approach</w:t>
      </w:r>
      <w:bookmarkEnd w:id="190"/>
    </w:p>
    <w:p w:rsidR="00F83253" w:rsidRDefault="004D1875" w:rsidP="0073742A">
      <w:r>
        <w:rPr>
          <w:noProof/>
        </w:rPr>
        <w:drawing>
          <wp:inline distT="0" distB="0" distL="0" distR="0" wp14:anchorId="7280871B" wp14:editId="648EF3C1">
            <wp:extent cx="5760720" cy="2680970"/>
            <wp:effectExtent l="0" t="0" r="0" b="508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875" w:rsidRDefault="004D1875" w:rsidP="0073742A">
      <w:r>
        <w:rPr>
          <w:noProof/>
        </w:rPr>
        <w:drawing>
          <wp:inline distT="0" distB="0" distL="0" distR="0" wp14:anchorId="10F72302" wp14:editId="3BBA121A">
            <wp:extent cx="5760720" cy="2976245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38D" w:rsidRDefault="00FD638D" w:rsidP="0073742A">
      <w:r>
        <w:rPr>
          <w:noProof/>
        </w:rPr>
        <w:drawing>
          <wp:inline distT="0" distB="0" distL="0" distR="0" wp14:anchorId="64836832" wp14:editId="1E9CDFAE">
            <wp:extent cx="5760720" cy="1610995"/>
            <wp:effectExtent l="0" t="0" r="0" b="825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53" w:rsidRDefault="00F83253" w:rsidP="00F83253">
      <w:pPr>
        <w:pStyle w:val="Heading3"/>
      </w:pPr>
      <w:bookmarkStart w:id="191" w:name="_Toc504772290"/>
      <w:r>
        <w:lastRenderedPageBreak/>
        <w:t>Singleton Pattern</w:t>
      </w:r>
      <w:bookmarkEnd w:id="191"/>
    </w:p>
    <w:p w:rsidR="00F83253" w:rsidRDefault="00F253F8" w:rsidP="0073742A">
      <w:r>
        <w:rPr>
          <w:noProof/>
        </w:rPr>
        <w:drawing>
          <wp:inline distT="0" distB="0" distL="0" distR="0" wp14:anchorId="4135A994" wp14:editId="3F954AF1">
            <wp:extent cx="5760720" cy="3179445"/>
            <wp:effectExtent l="0" t="0" r="0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53" w:rsidRDefault="00F83253" w:rsidP="00F83253">
      <w:pPr>
        <w:pStyle w:val="Heading3"/>
      </w:pPr>
      <w:bookmarkStart w:id="192" w:name="_Toc504772291"/>
      <w:r>
        <w:t>Example</w:t>
      </w:r>
      <w:bookmarkEnd w:id="192"/>
    </w:p>
    <w:p w:rsidR="00F83253" w:rsidRDefault="00F253F8" w:rsidP="0073742A">
      <w:r>
        <w:rPr>
          <w:noProof/>
        </w:rPr>
        <w:drawing>
          <wp:inline distT="0" distB="0" distL="0" distR="0" wp14:anchorId="13829CF9" wp14:editId="663738A9">
            <wp:extent cx="5760720" cy="3148965"/>
            <wp:effectExtent l="0" t="0" r="0" b="825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53" w:rsidRDefault="00F83253" w:rsidP="00F83253">
      <w:pPr>
        <w:pStyle w:val="Heading3"/>
      </w:pPr>
      <w:bookmarkStart w:id="193" w:name="_Toc504772292"/>
      <w:r>
        <w:lastRenderedPageBreak/>
        <w:t>Samples</w:t>
      </w:r>
      <w:bookmarkEnd w:id="193"/>
    </w:p>
    <w:p w:rsidR="00B97ADE" w:rsidRDefault="00F253F8" w:rsidP="0073742A">
      <w:r>
        <w:rPr>
          <w:noProof/>
        </w:rPr>
        <w:drawing>
          <wp:inline distT="0" distB="0" distL="0" distR="0" wp14:anchorId="7FEE1583" wp14:editId="626C4434">
            <wp:extent cx="5760720" cy="3026410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53" w:rsidRDefault="00F83253" w:rsidP="00F83253">
      <w:pPr>
        <w:pStyle w:val="Heading3"/>
      </w:pPr>
      <w:bookmarkStart w:id="194" w:name="_Toc504772293"/>
      <w:r>
        <w:t>Implementation Remarks</w:t>
      </w:r>
      <w:bookmarkEnd w:id="194"/>
    </w:p>
    <w:p w:rsidR="00B97ADE" w:rsidRDefault="00F253F8" w:rsidP="0073742A">
      <w:r>
        <w:rPr>
          <w:noProof/>
        </w:rPr>
        <w:drawing>
          <wp:inline distT="0" distB="0" distL="0" distR="0" wp14:anchorId="78BFAFBB" wp14:editId="252F32D6">
            <wp:extent cx="5760720" cy="253746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53" w:rsidRDefault="00F83253" w:rsidP="00F83253">
      <w:pPr>
        <w:pStyle w:val="Heading3"/>
      </w:pPr>
      <w:bookmarkStart w:id="195" w:name="_Toc504772294"/>
      <w:r>
        <w:t>Lazy Initialization</w:t>
      </w:r>
      <w:bookmarkEnd w:id="195"/>
    </w:p>
    <w:p w:rsidR="00F83253" w:rsidRDefault="00F253F8" w:rsidP="0073742A">
      <w:r>
        <w:rPr>
          <w:noProof/>
        </w:rPr>
        <w:drawing>
          <wp:inline distT="0" distB="0" distL="0" distR="0" wp14:anchorId="07223CEF" wp14:editId="582C75CA">
            <wp:extent cx="5760720" cy="261302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53" w:rsidRDefault="00F83253" w:rsidP="00F83253">
      <w:pPr>
        <w:pStyle w:val="Heading3"/>
      </w:pPr>
      <w:bookmarkStart w:id="196" w:name="_Toc504772295"/>
      <w:r>
        <w:lastRenderedPageBreak/>
        <w:t>Implementation Remarks</w:t>
      </w:r>
      <w:bookmarkEnd w:id="196"/>
    </w:p>
    <w:p w:rsidR="00B97ADE" w:rsidRDefault="00F253F8" w:rsidP="0073742A">
      <w:r>
        <w:rPr>
          <w:noProof/>
        </w:rPr>
        <w:drawing>
          <wp:inline distT="0" distB="0" distL="0" distR="0" wp14:anchorId="6F2A444E" wp14:editId="5B2B3127">
            <wp:extent cx="5669280" cy="2967123"/>
            <wp:effectExtent l="0" t="0" r="7620" b="508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6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6C2" w:rsidRDefault="00E946C2" w:rsidP="0073742A">
      <w:r>
        <w:rPr>
          <w:noProof/>
        </w:rPr>
        <w:drawing>
          <wp:inline distT="0" distB="0" distL="0" distR="0" wp14:anchorId="46965559" wp14:editId="321E26F4">
            <wp:extent cx="5632704" cy="3031800"/>
            <wp:effectExtent l="0" t="0" r="635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32704" cy="30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7B4" w:rsidRDefault="008827B4" w:rsidP="0073742A">
      <w:r>
        <w:rPr>
          <w:noProof/>
        </w:rPr>
        <w:lastRenderedPageBreak/>
        <w:drawing>
          <wp:inline distT="0" distB="0" distL="0" distR="0" wp14:anchorId="474FFE6A" wp14:editId="3019E3A3">
            <wp:extent cx="5760720" cy="2642870"/>
            <wp:effectExtent l="0" t="0" r="0" b="508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A9" w:rsidRDefault="001219A9" w:rsidP="0073742A">
      <w:r>
        <w:rPr>
          <w:noProof/>
        </w:rPr>
        <w:drawing>
          <wp:inline distT="0" distB="0" distL="0" distR="0" wp14:anchorId="69A41BAE" wp14:editId="764FDEA6">
            <wp:extent cx="5760720" cy="305054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67B" w:rsidRDefault="00BA367B" w:rsidP="0073742A">
      <w:r>
        <w:rPr>
          <w:noProof/>
        </w:rPr>
        <w:drawing>
          <wp:inline distT="0" distB="0" distL="0" distR="0" wp14:anchorId="0FA548F0" wp14:editId="5DD961A8">
            <wp:extent cx="5760720" cy="2971165"/>
            <wp:effectExtent l="0" t="0" r="0" b="63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1C2" w:rsidRDefault="003941C2" w:rsidP="0073742A">
      <w:r>
        <w:rPr>
          <w:noProof/>
        </w:rPr>
        <w:lastRenderedPageBreak/>
        <w:drawing>
          <wp:inline distT="0" distB="0" distL="0" distR="0" wp14:anchorId="3D71E4C6" wp14:editId="0C8223AD">
            <wp:extent cx="5760720" cy="329311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253" w:rsidRDefault="00F83253" w:rsidP="00F83253">
      <w:pPr>
        <w:pStyle w:val="Heading2"/>
      </w:pPr>
      <w:bookmarkStart w:id="197" w:name="_Toc504772296"/>
      <w:r>
        <w:t>Singleton and Spring</w:t>
      </w:r>
      <w:bookmarkEnd w:id="197"/>
    </w:p>
    <w:p w:rsidR="00B97ADE" w:rsidRDefault="00324BA2" w:rsidP="0073742A">
      <w:r>
        <w:rPr>
          <w:noProof/>
        </w:rPr>
        <w:drawing>
          <wp:inline distT="0" distB="0" distL="0" distR="0" wp14:anchorId="440286AF" wp14:editId="1CA90839">
            <wp:extent cx="5760720" cy="272923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B3" w:rsidRPr="00CC0FB3" w:rsidRDefault="00CC0FB3" w:rsidP="00CC0FB3">
      <w:pPr>
        <w:pStyle w:val="Heading2"/>
        <w:rPr>
          <w:lang w:val="en-US"/>
        </w:rPr>
      </w:pPr>
      <w:bookmarkStart w:id="198" w:name="_Toc504772297"/>
      <w:r w:rsidRPr="00CC0FB3">
        <w:rPr>
          <w:lang w:val="en-US"/>
        </w:rPr>
        <w:t>Relation with other Patterns</w:t>
      </w:r>
      <w:bookmarkEnd w:id="198"/>
    </w:p>
    <w:p w:rsidR="00B97ADE" w:rsidRPr="00CC0FB3" w:rsidRDefault="00BF6988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5586509A" wp14:editId="62865C47">
            <wp:extent cx="5760720" cy="2290445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DE" w:rsidRPr="00CC0FB3" w:rsidRDefault="00CC0FB3" w:rsidP="00CC0FB3">
      <w:pPr>
        <w:pStyle w:val="Heading2"/>
        <w:rPr>
          <w:lang w:val="en-US"/>
        </w:rPr>
      </w:pPr>
      <w:bookmarkStart w:id="199" w:name="_Toc504772298"/>
      <w:r w:rsidRPr="00CC0FB3">
        <w:rPr>
          <w:lang w:val="en-US"/>
        </w:rPr>
        <w:lastRenderedPageBreak/>
        <w:t>Problems of Singleton</w:t>
      </w:r>
      <w:bookmarkEnd w:id="199"/>
    </w:p>
    <w:p w:rsidR="00B97ADE" w:rsidRDefault="00CC0FB3" w:rsidP="00CC0FB3">
      <w:pPr>
        <w:pStyle w:val="Heading3"/>
        <w:rPr>
          <w:lang w:val="en-US"/>
        </w:rPr>
      </w:pPr>
      <w:bookmarkStart w:id="200" w:name="_Toc504772299"/>
      <w:r>
        <w:rPr>
          <w:lang w:val="en-US"/>
        </w:rPr>
        <w:t>The Pattern 15 Years later</w:t>
      </w:r>
      <w:bookmarkEnd w:id="200"/>
    </w:p>
    <w:p w:rsidR="00CC0FB3" w:rsidRDefault="00BF6988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39129081" wp14:editId="4B8452A0">
            <wp:extent cx="5760720" cy="2600325"/>
            <wp:effectExtent l="0" t="0" r="3810" b="63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B3" w:rsidRDefault="00CC0FB3" w:rsidP="00CC0FB3">
      <w:pPr>
        <w:pStyle w:val="Heading3"/>
        <w:rPr>
          <w:lang w:val="en-US"/>
        </w:rPr>
      </w:pPr>
      <w:bookmarkStart w:id="201" w:name="_Toc504772300"/>
      <w:r>
        <w:rPr>
          <w:lang w:val="en-US"/>
        </w:rPr>
        <w:t>Disadvantages</w:t>
      </w:r>
      <w:bookmarkEnd w:id="201"/>
    </w:p>
    <w:p w:rsidR="00CC0FB3" w:rsidRDefault="00344BEA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39A4E75E" wp14:editId="289107B0">
            <wp:extent cx="5760720" cy="2418080"/>
            <wp:effectExtent l="0" t="0" r="635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ACD" w:rsidRDefault="00A44ACD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7666E59E" wp14:editId="793CCB6F">
            <wp:extent cx="5760720" cy="27813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FB3" w:rsidRDefault="00CC0FB3" w:rsidP="00CC0FB3">
      <w:pPr>
        <w:pStyle w:val="Heading3"/>
        <w:rPr>
          <w:lang w:val="en-US"/>
        </w:rPr>
      </w:pPr>
      <w:bookmarkStart w:id="202" w:name="_Toc504772301"/>
      <w:r>
        <w:rPr>
          <w:lang w:val="en-US"/>
        </w:rPr>
        <w:lastRenderedPageBreak/>
        <w:t>Discussion and Comments</w:t>
      </w:r>
      <w:bookmarkEnd w:id="202"/>
    </w:p>
    <w:p w:rsidR="00B97ADE" w:rsidRPr="00CC0FB3" w:rsidRDefault="000C020F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69CB005D" wp14:editId="0A5FEBBF">
            <wp:extent cx="5760720" cy="2870200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DE" w:rsidRPr="00CC0FB3" w:rsidRDefault="00B97ADE" w:rsidP="0073742A">
      <w:pPr>
        <w:rPr>
          <w:lang w:val="en-US"/>
        </w:rPr>
      </w:pPr>
    </w:p>
    <w:p w:rsidR="00B97ADE" w:rsidRDefault="00B97ADE" w:rsidP="00B97ADE">
      <w:pPr>
        <w:pStyle w:val="Heading1"/>
      </w:pPr>
      <w:bookmarkStart w:id="203" w:name="_Toc504772302"/>
      <w:r>
        <w:lastRenderedPageBreak/>
        <w:t>Woche 15</w:t>
      </w:r>
      <w:bookmarkEnd w:id="203"/>
    </w:p>
    <w:p w:rsidR="00E70A93" w:rsidRDefault="00E70A93" w:rsidP="00E70A93">
      <w:pPr>
        <w:pStyle w:val="Heading2"/>
      </w:pPr>
      <w:bookmarkStart w:id="204" w:name="_Toc504772303"/>
      <w:r>
        <w:t>Inheritance</w:t>
      </w:r>
      <w:bookmarkEnd w:id="204"/>
    </w:p>
    <w:p w:rsidR="00E70A93" w:rsidRDefault="00E70A93" w:rsidP="00E70A93">
      <w:pPr>
        <w:pStyle w:val="Heading3"/>
      </w:pPr>
      <w:bookmarkStart w:id="205" w:name="_Toc504772304"/>
      <w:r>
        <w:t>Considered harmful</w:t>
      </w:r>
      <w:bookmarkEnd w:id="205"/>
    </w:p>
    <w:p w:rsidR="00E70A93" w:rsidRDefault="003F45C6" w:rsidP="00E70A93">
      <w:r>
        <w:rPr>
          <w:noProof/>
        </w:rPr>
        <w:drawing>
          <wp:inline distT="0" distB="0" distL="0" distR="0" wp14:anchorId="29A9CC7B" wp14:editId="25FB9239">
            <wp:extent cx="5760720" cy="149034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93" w:rsidRDefault="00E70A93" w:rsidP="00E70A93">
      <w:pPr>
        <w:pStyle w:val="Heading3"/>
      </w:pPr>
      <w:bookmarkStart w:id="206" w:name="_Toc504772305"/>
      <w:r>
        <w:t>Inheritance</w:t>
      </w:r>
      <w:bookmarkEnd w:id="206"/>
    </w:p>
    <w:p w:rsidR="00E70A93" w:rsidRDefault="0031716E" w:rsidP="00E70A93">
      <w:r>
        <w:rPr>
          <w:noProof/>
        </w:rPr>
        <w:drawing>
          <wp:inline distT="0" distB="0" distL="0" distR="0" wp14:anchorId="230ED4D1" wp14:editId="050B50E8">
            <wp:extent cx="5760720" cy="2953385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93" w:rsidRDefault="00E70A93" w:rsidP="00E70A93">
      <w:pPr>
        <w:pStyle w:val="Heading3"/>
      </w:pPr>
      <w:bookmarkStart w:id="207" w:name="_Toc504772306"/>
      <w:r>
        <w:t>Subclassing: Example</w:t>
      </w:r>
      <w:bookmarkEnd w:id="207"/>
    </w:p>
    <w:p w:rsidR="00E70A93" w:rsidRDefault="0031716E" w:rsidP="00E70A93">
      <w:r>
        <w:rPr>
          <w:noProof/>
        </w:rPr>
        <w:drawing>
          <wp:inline distT="0" distB="0" distL="0" distR="0" wp14:anchorId="7E5AAB20" wp14:editId="6928E0B3">
            <wp:extent cx="5760720" cy="2932430"/>
            <wp:effectExtent l="0" t="0" r="0" b="127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93" w:rsidRDefault="003C7685" w:rsidP="005B5D0C">
      <w:pPr>
        <w:pStyle w:val="Heading3"/>
      </w:pPr>
      <w:bookmarkStart w:id="208" w:name="_Toc504772307"/>
      <w:r>
        <w:lastRenderedPageBreak/>
        <w:t>Reentrance</w:t>
      </w:r>
      <w:bookmarkEnd w:id="208"/>
    </w:p>
    <w:p w:rsidR="003C7685" w:rsidRDefault="0031716E" w:rsidP="00E70A93">
      <w:r>
        <w:rPr>
          <w:noProof/>
        </w:rPr>
        <w:drawing>
          <wp:inline distT="0" distB="0" distL="0" distR="0" wp14:anchorId="1452FC29" wp14:editId="4424C78A">
            <wp:extent cx="5760720" cy="2851785"/>
            <wp:effectExtent l="0" t="0" r="0" b="571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85" w:rsidRDefault="00A642C0" w:rsidP="005B5D0C">
      <w:pPr>
        <w:pStyle w:val="Heading3"/>
      </w:pPr>
      <w:bookmarkStart w:id="209" w:name="_Toc504772308"/>
      <w:r>
        <w:t>Example of</w:t>
      </w:r>
      <w:r w:rsidR="003C7685">
        <w:t xml:space="preserve"> StringOutputStream</w:t>
      </w:r>
      <w:bookmarkEnd w:id="209"/>
    </w:p>
    <w:p w:rsidR="00E70A93" w:rsidRDefault="0031716E" w:rsidP="00E70A93">
      <w:r>
        <w:rPr>
          <w:noProof/>
        </w:rPr>
        <w:drawing>
          <wp:inline distT="0" distB="0" distL="0" distR="0" wp14:anchorId="218EDA64" wp14:editId="75691622">
            <wp:extent cx="5760720" cy="2926715"/>
            <wp:effectExtent l="0" t="0" r="0" b="698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2E" w:rsidRDefault="00183C2E" w:rsidP="00E70A93">
      <w:r>
        <w:rPr>
          <w:noProof/>
        </w:rPr>
        <w:drawing>
          <wp:inline distT="0" distB="0" distL="0" distR="0" wp14:anchorId="25334EFA" wp14:editId="56E543ED">
            <wp:extent cx="5760720" cy="230759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2C" w:rsidRDefault="009E162C" w:rsidP="00E70A93">
      <w:r>
        <w:rPr>
          <w:noProof/>
        </w:rPr>
        <w:lastRenderedPageBreak/>
        <w:drawing>
          <wp:inline distT="0" distB="0" distL="0" distR="0" wp14:anchorId="104DE6F2" wp14:editId="55B7A6D8">
            <wp:extent cx="5760720" cy="2233295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85" w:rsidRDefault="00616085" w:rsidP="00E70A93">
      <w:r>
        <w:rPr>
          <w:noProof/>
        </w:rPr>
        <w:drawing>
          <wp:inline distT="0" distB="0" distL="0" distR="0" wp14:anchorId="2666A0AD" wp14:editId="2677D3A4">
            <wp:extent cx="5760720" cy="2740660"/>
            <wp:effectExtent l="0" t="0" r="0" b="254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0A" w:rsidRDefault="00BD460A" w:rsidP="00E70A93">
      <w:r>
        <w:rPr>
          <w:noProof/>
        </w:rPr>
        <w:drawing>
          <wp:inline distT="0" distB="0" distL="0" distR="0" wp14:anchorId="45C86F3F" wp14:editId="775DCDA6">
            <wp:extent cx="5760720" cy="2932430"/>
            <wp:effectExtent l="0" t="0" r="0" b="127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E86" w:rsidRDefault="00364E86" w:rsidP="00E70A93">
      <w:r>
        <w:rPr>
          <w:noProof/>
        </w:rPr>
        <w:lastRenderedPageBreak/>
        <w:drawing>
          <wp:inline distT="0" distB="0" distL="0" distR="0" wp14:anchorId="5C92B49B" wp14:editId="4DB8D74F">
            <wp:extent cx="5760720" cy="1692275"/>
            <wp:effectExtent l="0" t="0" r="0" b="317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BF" w:rsidRDefault="005632BF" w:rsidP="00E70A93">
      <w:r>
        <w:rPr>
          <w:noProof/>
        </w:rPr>
        <w:drawing>
          <wp:inline distT="0" distB="0" distL="0" distR="0" wp14:anchorId="2BFFE2BF" wp14:editId="5763B9CB">
            <wp:extent cx="5760720" cy="294259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28" w:rsidRDefault="00BC1428" w:rsidP="00E70A93">
      <w:r>
        <w:rPr>
          <w:noProof/>
        </w:rPr>
        <w:drawing>
          <wp:inline distT="0" distB="0" distL="0" distR="0" wp14:anchorId="290F3342" wp14:editId="25FC43C7">
            <wp:extent cx="5760720" cy="308991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CB5" w:rsidRDefault="00820CB5" w:rsidP="00E70A93">
      <w:r>
        <w:rPr>
          <w:noProof/>
        </w:rPr>
        <w:lastRenderedPageBreak/>
        <w:drawing>
          <wp:inline distT="0" distB="0" distL="0" distR="0" wp14:anchorId="19B1DA1D" wp14:editId="186651D9">
            <wp:extent cx="5760720" cy="2696210"/>
            <wp:effectExtent l="0" t="0" r="0" b="889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85" w:rsidRDefault="003C7685" w:rsidP="005B5D0C">
      <w:pPr>
        <w:pStyle w:val="Heading3"/>
      </w:pPr>
      <w:bookmarkStart w:id="210" w:name="_Toc504772309"/>
      <w:r>
        <w:t>Inheritance breaks Encapsulation</w:t>
      </w:r>
      <w:bookmarkEnd w:id="210"/>
    </w:p>
    <w:p w:rsidR="00E70A93" w:rsidRDefault="00853621" w:rsidP="00E70A93">
      <w:r>
        <w:rPr>
          <w:noProof/>
        </w:rPr>
        <w:drawing>
          <wp:inline distT="0" distB="0" distL="0" distR="0" wp14:anchorId="23BEE7BC" wp14:editId="3576BD3E">
            <wp:extent cx="5760720" cy="280225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685" w:rsidRDefault="003C7685" w:rsidP="005B5D0C">
      <w:pPr>
        <w:pStyle w:val="Heading3"/>
      </w:pPr>
      <w:bookmarkStart w:id="211" w:name="_Toc504772310"/>
      <w:r>
        <w:t>Inheritance considered dangerous</w:t>
      </w:r>
      <w:bookmarkEnd w:id="211"/>
    </w:p>
    <w:p w:rsidR="003C7685" w:rsidRDefault="00853621" w:rsidP="00E70A93">
      <w:r>
        <w:rPr>
          <w:noProof/>
        </w:rPr>
        <w:drawing>
          <wp:inline distT="0" distB="0" distL="0" distR="0" wp14:anchorId="15F77F82" wp14:editId="5DB364B9">
            <wp:extent cx="5760720" cy="2552065"/>
            <wp:effectExtent l="0" t="0" r="0" b="63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93" w:rsidRDefault="00A642C0" w:rsidP="005B5D0C">
      <w:pPr>
        <w:pStyle w:val="Heading3"/>
      </w:pPr>
      <w:bookmarkStart w:id="212" w:name="_Toc504772311"/>
      <w:r>
        <w:lastRenderedPageBreak/>
        <w:t>Robust Variant of Forwarding</w:t>
      </w:r>
      <w:bookmarkEnd w:id="212"/>
    </w:p>
    <w:p w:rsidR="00E70A93" w:rsidRDefault="00853621" w:rsidP="00E70A93">
      <w:r>
        <w:rPr>
          <w:noProof/>
        </w:rPr>
        <w:drawing>
          <wp:inline distT="0" distB="0" distL="0" distR="0" wp14:anchorId="1A6C7061" wp14:editId="1989F0F7">
            <wp:extent cx="5760720" cy="2826385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621" w:rsidRDefault="00853621" w:rsidP="00E70A93">
      <w:r>
        <w:rPr>
          <w:noProof/>
        </w:rPr>
        <w:drawing>
          <wp:inline distT="0" distB="0" distL="0" distR="0" wp14:anchorId="1A6048D6" wp14:editId="3387E139">
            <wp:extent cx="5760720" cy="276352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24" w:rsidRDefault="00356724" w:rsidP="00E70A93">
      <w:r>
        <w:rPr>
          <w:noProof/>
        </w:rPr>
        <w:drawing>
          <wp:inline distT="0" distB="0" distL="0" distR="0" wp14:anchorId="33465B90" wp14:editId="434886A3">
            <wp:extent cx="5760720" cy="203835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D2" w:rsidRDefault="004F56D2" w:rsidP="005B5D0C">
      <w:pPr>
        <w:pStyle w:val="Heading3"/>
      </w:pPr>
      <w:bookmarkStart w:id="213" w:name="_Toc504772312"/>
      <w:r>
        <w:lastRenderedPageBreak/>
        <w:t>Robust Variant of Template/Hooks</w:t>
      </w:r>
      <w:bookmarkEnd w:id="213"/>
    </w:p>
    <w:p w:rsidR="00E70A93" w:rsidRDefault="006F65C7" w:rsidP="00E70A93">
      <w:r>
        <w:rPr>
          <w:noProof/>
        </w:rPr>
        <w:drawing>
          <wp:inline distT="0" distB="0" distL="0" distR="0" wp14:anchorId="24E72CA3" wp14:editId="1865E737">
            <wp:extent cx="5625388" cy="2945392"/>
            <wp:effectExtent l="0" t="0" r="0" b="762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25388" cy="29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19" w:rsidRDefault="007D2319" w:rsidP="00E70A93">
      <w:r>
        <w:rPr>
          <w:noProof/>
        </w:rPr>
        <w:drawing>
          <wp:inline distT="0" distB="0" distL="0" distR="0" wp14:anchorId="3599CA50" wp14:editId="02644E92">
            <wp:extent cx="5760720" cy="3081020"/>
            <wp:effectExtent l="0" t="0" r="0" b="508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66" w:rsidRDefault="00BB0C66" w:rsidP="00E70A93">
      <w:r>
        <w:rPr>
          <w:noProof/>
        </w:rPr>
        <w:lastRenderedPageBreak/>
        <w:drawing>
          <wp:inline distT="0" distB="0" distL="0" distR="0" wp14:anchorId="0A4DF0CF" wp14:editId="12261DFD">
            <wp:extent cx="5760720" cy="2696210"/>
            <wp:effectExtent l="0" t="0" r="0" b="889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E0E" w:rsidRDefault="00797E0E" w:rsidP="00E70A93">
      <w:r>
        <w:rPr>
          <w:noProof/>
        </w:rPr>
        <w:drawing>
          <wp:inline distT="0" distB="0" distL="0" distR="0" wp14:anchorId="4AD9E6B9" wp14:editId="210F0D01">
            <wp:extent cx="5760720" cy="2945130"/>
            <wp:effectExtent l="0" t="0" r="0" b="762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0C" w:rsidRPr="00797E0E" w:rsidRDefault="005B5D0C" w:rsidP="005B5D0C">
      <w:pPr>
        <w:pStyle w:val="Heading3"/>
        <w:rPr>
          <w:lang w:val="en-US"/>
        </w:rPr>
      </w:pPr>
      <w:bookmarkStart w:id="214" w:name="_Toc504772313"/>
      <w:r w:rsidRPr="00797E0E">
        <w:rPr>
          <w:lang w:val="en-US"/>
        </w:rPr>
        <w:t>Robust Variant of inner Calls</w:t>
      </w:r>
      <w:bookmarkEnd w:id="214"/>
    </w:p>
    <w:p w:rsidR="005B5D0C" w:rsidRPr="00797E0E" w:rsidRDefault="0035066B" w:rsidP="00E70A93">
      <w:pPr>
        <w:rPr>
          <w:lang w:val="en-US"/>
        </w:rPr>
      </w:pPr>
      <w:r>
        <w:rPr>
          <w:noProof/>
        </w:rPr>
        <w:drawing>
          <wp:inline distT="0" distB="0" distL="0" distR="0" wp14:anchorId="2A11CD1F" wp14:editId="3FA4E5BB">
            <wp:extent cx="5760720" cy="1920240"/>
            <wp:effectExtent l="0" t="0" r="0" b="381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0C" w:rsidRPr="005B5D0C" w:rsidRDefault="005B5D0C" w:rsidP="005B5D0C">
      <w:pPr>
        <w:pStyle w:val="Heading3"/>
        <w:rPr>
          <w:lang w:val="en-US"/>
        </w:rPr>
      </w:pPr>
      <w:bookmarkStart w:id="215" w:name="_Toc504772314"/>
      <w:r w:rsidRPr="005B5D0C">
        <w:rPr>
          <w:lang w:val="en-US"/>
        </w:rPr>
        <w:lastRenderedPageBreak/>
        <w:t xml:space="preserve">Example of </w:t>
      </w:r>
      <w:r>
        <w:rPr>
          <w:lang w:val="en-US"/>
        </w:rPr>
        <w:t>e</w:t>
      </w:r>
      <w:r w:rsidRPr="005B5D0C">
        <w:rPr>
          <w:lang w:val="en-US"/>
        </w:rPr>
        <w:t>xternalizable</w:t>
      </w:r>
      <w:r>
        <w:rPr>
          <w:lang w:val="en-US"/>
        </w:rPr>
        <w:t xml:space="preserve"> with Super C</w:t>
      </w:r>
      <w:r w:rsidRPr="005B5D0C">
        <w:rPr>
          <w:lang w:val="en-US"/>
        </w:rPr>
        <w:t>all</w:t>
      </w:r>
      <w:bookmarkEnd w:id="215"/>
    </w:p>
    <w:p w:rsidR="00E70A93" w:rsidRDefault="0035066B" w:rsidP="00E70A93">
      <w:pPr>
        <w:rPr>
          <w:lang w:val="en-US"/>
        </w:rPr>
      </w:pPr>
      <w:r>
        <w:rPr>
          <w:noProof/>
        </w:rPr>
        <w:drawing>
          <wp:inline distT="0" distB="0" distL="0" distR="0" wp14:anchorId="473FF4EC" wp14:editId="501B4763">
            <wp:extent cx="5760720" cy="2813050"/>
            <wp:effectExtent l="0" t="0" r="0" b="635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0C" w:rsidRPr="005B5D0C" w:rsidRDefault="005B5D0C" w:rsidP="005B5D0C">
      <w:pPr>
        <w:pStyle w:val="Heading3"/>
        <w:rPr>
          <w:lang w:val="en-US"/>
        </w:rPr>
      </w:pPr>
      <w:bookmarkStart w:id="216" w:name="_Toc504772315"/>
      <w:r w:rsidRPr="005B5D0C">
        <w:rPr>
          <w:lang w:val="en-US"/>
        </w:rPr>
        <w:t xml:space="preserve">Example of </w:t>
      </w:r>
      <w:r>
        <w:rPr>
          <w:lang w:val="en-US"/>
        </w:rPr>
        <w:t>e</w:t>
      </w:r>
      <w:r w:rsidRPr="005B5D0C">
        <w:rPr>
          <w:lang w:val="en-US"/>
        </w:rPr>
        <w:t>xternalizable</w:t>
      </w:r>
      <w:r>
        <w:rPr>
          <w:lang w:val="en-US"/>
        </w:rPr>
        <w:t xml:space="preserve"> with </w:t>
      </w:r>
      <w:r>
        <w:rPr>
          <w:lang w:val="en-US"/>
        </w:rPr>
        <w:t>inner</w:t>
      </w:r>
      <w:r>
        <w:rPr>
          <w:lang w:val="en-US"/>
        </w:rPr>
        <w:t xml:space="preserve"> C</w:t>
      </w:r>
      <w:r w:rsidRPr="005B5D0C">
        <w:rPr>
          <w:lang w:val="en-US"/>
        </w:rPr>
        <w:t>all</w:t>
      </w:r>
      <w:bookmarkEnd w:id="216"/>
    </w:p>
    <w:p w:rsidR="005B5D0C" w:rsidRDefault="0035066B" w:rsidP="00E70A93">
      <w:pPr>
        <w:rPr>
          <w:lang w:val="en-US"/>
        </w:rPr>
      </w:pPr>
      <w:r>
        <w:rPr>
          <w:noProof/>
        </w:rPr>
        <w:drawing>
          <wp:inline distT="0" distB="0" distL="0" distR="0" wp14:anchorId="712C9348" wp14:editId="1B01DFE0">
            <wp:extent cx="5760720" cy="302895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0C" w:rsidRDefault="005B5D0C" w:rsidP="005B5D0C">
      <w:pPr>
        <w:pStyle w:val="Heading3"/>
        <w:rPr>
          <w:lang w:val="en-US"/>
        </w:rPr>
      </w:pPr>
      <w:bookmarkStart w:id="217" w:name="_Toc504772316"/>
      <w:r>
        <w:rPr>
          <w:lang w:val="en-US"/>
        </w:rPr>
        <w:lastRenderedPageBreak/>
        <w:t>CheckStyle Design for Extension</w:t>
      </w:r>
      <w:bookmarkEnd w:id="217"/>
    </w:p>
    <w:p w:rsidR="00E70A93" w:rsidRDefault="0035066B" w:rsidP="00E70A93">
      <w:pPr>
        <w:rPr>
          <w:lang w:val="en-US"/>
        </w:rPr>
      </w:pPr>
      <w:r>
        <w:rPr>
          <w:noProof/>
        </w:rPr>
        <w:drawing>
          <wp:inline distT="0" distB="0" distL="0" distR="0" wp14:anchorId="5EA72D41" wp14:editId="2ADB5905">
            <wp:extent cx="5760720" cy="282067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6B" w:rsidRPr="005B5D0C" w:rsidRDefault="0035066B" w:rsidP="00E70A93">
      <w:pPr>
        <w:rPr>
          <w:lang w:val="en-US"/>
        </w:rPr>
      </w:pPr>
      <w:r>
        <w:rPr>
          <w:noProof/>
        </w:rPr>
        <w:drawing>
          <wp:inline distT="0" distB="0" distL="0" distR="0" wp14:anchorId="3A0ED32C" wp14:editId="0E8B79C5">
            <wp:extent cx="5760720" cy="1922145"/>
            <wp:effectExtent l="0" t="0" r="0" b="190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DE" w:rsidRPr="005B5D0C" w:rsidRDefault="00E70A93" w:rsidP="005B5D0C">
      <w:pPr>
        <w:pStyle w:val="Heading3"/>
        <w:rPr>
          <w:lang w:val="en-US"/>
        </w:rPr>
      </w:pPr>
      <w:bookmarkStart w:id="218" w:name="_Toc504772317"/>
      <w:r w:rsidRPr="005B5D0C">
        <w:rPr>
          <w:lang w:val="en-US"/>
        </w:rPr>
        <w:t>Summary</w:t>
      </w:r>
      <w:bookmarkEnd w:id="218"/>
    </w:p>
    <w:p w:rsidR="00E70A93" w:rsidRPr="005B5D0C" w:rsidRDefault="00A23DD3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55B07BE2" wp14:editId="6F2F0887">
            <wp:extent cx="5760720" cy="287782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4C1" w:rsidRDefault="00645A25" w:rsidP="00645A25">
      <w:pPr>
        <w:pStyle w:val="Heading2"/>
        <w:rPr>
          <w:lang w:val="en-US"/>
        </w:rPr>
      </w:pPr>
      <w:bookmarkStart w:id="219" w:name="_Toc504772318"/>
      <w:r>
        <w:rPr>
          <w:lang w:val="en-US"/>
        </w:rPr>
        <w:lastRenderedPageBreak/>
        <w:t>O</w:t>
      </w:r>
      <w:r w:rsidR="00CF54C1">
        <w:rPr>
          <w:lang w:val="en-US"/>
        </w:rPr>
        <w:t>bject Orientation</w:t>
      </w:r>
      <w:bookmarkEnd w:id="219"/>
    </w:p>
    <w:p w:rsidR="006B79DF" w:rsidRDefault="00645A25" w:rsidP="00CF54C1">
      <w:pPr>
        <w:pStyle w:val="Heading3"/>
        <w:rPr>
          <w:lang w:val="en-US"/>
        </w:rPr>
      </w:pPr>
      <w:bookmarkStart w:id="220" w:name="_Toc504772319"/>
      <w:r>
        <w:rPr>
          <w:lang w:val="en-US"/>
        </w:rPr>
        <w:t>Principles</w:t>
      </w:r>
      <w:bookmarkEnd w:id="220"/>
    </w:p>
    <w:p w:rsidR="00645A25" w:rsidRDefault="003973D5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18B79DD1" wp14:editId="1CF442A5">
            <wp:extent cx="5760720" cy="280289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25" w:rsidRDefault="00645A25" w:rsidP="00CF54C1">
      <w:pPr>
        <w:pStyle w:val="Heading3"/>
        <w:rPr>
          <w:lang w:val="en-US"/>
        </w:rPr>
      </w:pPr>
      <w:bookmarkStart w:id="221" w:name="_Toc504772320"/>
      <w:r>
        <w:rPr>
          <w:lang w:val="en-US"/>
        </w:rPr>
        <w:t>Design Principles</w:t>
      </w:r>
      <w:bookmarkEnd w:id="221"/>
    </w:p>
    <w:p w:rsidR="00645A25" w:rsidRDefault="003973D5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2FFDF43B" wp14:editId="453AD1E0">
            <wp:extent cx="5760720" cy="2950845"/>
            <wp:effectExtent l="0" t="0" r="0" b="190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3D5" w:rsidRDefault="003973D5" w:rsidP="007374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1C89D6" wp14:editId="2B3AD375">
            <wp:extent cx="5760720" cy="25565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3D" w:rsidRDefault="008B6B3D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3C016079" wp14:editId="1D40D4C8">
            <wp:extent cx="5760720" cy="2929890"/>
            <wp:effectExtent l="0" t="0" r="0" b="381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155" w:rsidRDefault="00D40155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25698442" wp14:editId="1AF660E4">
            <wp:extent cx="5760720" cy="231076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6D" w:rsidRDefault="00DF2E6D" w:rsidP="0073742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F83CB3" wp14:editId="16A5B44A">
            <wp:extent cx="5760720" cy="196342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F0" w:rsidRDefault="00CF54C1" w:rsidP="00CF54C1">
      <w:pPr>
        <w:pStyle w:val="Heading3"/>
        <w:rPr>
          <w:lang w:val="en-US"/>
        </w:rPr>
      </w:pPr>
      <w:bookmarkStart w:id="222" w:name="_Toc504772321"/>
      <w:r>
        <w:rPr>
          <w:lang w:val="en-US"/>
        </w:rPr>
        <w:t>S</w:t>
      </w:r>
      <w:r w:rsidR="00B559F0">
        <w:rPr>
          <w:lang w:val="en-US"/>
        </w:rPr>
        <w:t>OLID Principle</w:t>
      </w:r>
      <w:bookmarkEnd w:id="222"/>
    </w:p>
    <w:p w:rsidR="00B559F0" w:rsidRDefault="00B559F0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19BE9423" wp14:editId="42AD14C4">
            <wp:extent cx="5760720" cy="311404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25" w:rsidRPr="005B5D0C" w:rsidRDefault="00645A25" w:rsidP="00645A25">
      <w:pPr>
        <w:pStyle w:val="Heading2"/>
        <w:rPr>
          <w:lang w:val="en-US"/>
        </w:rPr>
      </w:pPr>
      <w:bookmarkStart w:id="223" w:name="_Toc504772322"/>
      <w:r>
        <w:rPr>
          <w:lang w:val="en-US"/>
        </w:rPr>
        <w:t>Design Patterns: Past, Present and Future</w:t>
      </w:r>
      <w:bookmarkEnd w:id="223"/>
    </w:p>
    <w:p w:rsidR="006B79DF" w:rsidRPr="005B5D0C" w:rsidRDefault="00B559F0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1736D6A9" wp14:editId="1D9E458C">
            <wp:extent cx="5760720" cy="2657475"/>
            <wp:effectExtent l="0" t="0" r="0" b="952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9DF" w:rsidRDefault="00B559F0" w:rsidP="00B559F0">
      <w:pPr>
        <w:pStyle w:val="Heading2"/>
        <w:rPr>
          <w:lang w:val="en-US"/>
        </w:rPr>
      </w:pPr>
      <w:bookmarkStart w:id="224" w:name="_Toc504772323"/>
      <w:r>
        <w:rPr>
          <w:lang w:val="en-US"/>
        </w:rPr>
        <w:lastRenderedPageBreak/>
        <w:t>Gamma</w:t>
      </w:r>
      <w:bookmarkEnd w:id="224"/>
    </w:p>
    <w:p w:rsidR="00B559F0" w:rsidRDefault="00B559F0" w:rsidP="00B559F0">
      <w:pPr>
        <w:pStyle w:val="Heading3"/>
        <w:rPr>
          <w:lang w:val="en-US"/>
        </w:rPr>
      </w:pPr>
      <w:bookmarkStart w:id="225" w:name="_Toc504772324"/>
      <w:r>
        <w:rPr>
          <w:lang w:val="en-US"/>
        </w:rPr>
        <w:t>A new Categorization</w:t>
      </w:r>
      <w:bookmarkEnd w:id="225"/>
    </w:p>
    <w:p w:rsidR="00B559F0" w:rsidRDefault="00F26A48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56E8D47D" wp14:editId="1C221A38">
            <wp:extent cx="5760720" cy="2770505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F0" w:rsidRDefault="00B559F0" w:rsidP="00B559F0">
      <w:pPr>
        <w:pStyle w:val="Heading3"/>
        <w:rPr>
          <w:lang w:val="en-US"/>
        </w:rPr>
      </w:pPr>
      <w:bookmarkStart w:id="226" w:name="_Toc504772325"/>
      <w:r>
        <w:rPr>
          <w:lang w:val="en-US"/>
        </w:rPr>
        <w:t>What hasn’t changed</w:t>
      </w:r>
      <w:bookmarkEnd w:id="226"/>
    </w:p>
    <w:p w:rsidR="00B559F0" w:rsidRDefault="000A0320" w:rsidP="0073742A">
      <w:pPr>
        <w:rPr>
          <w:lang w:val="en-US"/>
        </w:rPr>
      </w:pPr>
      <w:r>
        <w:rPr>
          <w:noProof/>
        </w:rPr>
        <w:drawing>
          <wp:inline distT="0" distB="0" distL="0" distR="0" wp14:anchorId="052D9F7A" wp14:editId="11FBB717">
            <wp:extent cx="5760720" cy="126047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9F0" w:rsidRPr="005B5D0C" w:rsidRDefault="00B559F0" w:rsidP="0073742A">
      <w:pPr>
        <w:rPr>
          <w:lang w:val="en-US"/>
        </w:rPr>
      </w:pPr>
    </w:p>
    <w:sectPr w:rsidR="00B559F0" w:rsidRPr="005B5D0C" w:rsidSect="00164DB6">
      <w:headerReference w:type="default" r:id="rId276"/>
      <w:footerReference w:type="default" r:id="rId277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406D" w:rsidRDefault="0095406D" w:rsidP="006B5E49">
      <w:pPr>
        <w:spacing w:after="0" w:line="240" w:lineRule="auto"/>
      </w:pPr>
      <w:r>
        <w:separator/>
      </w:r>
    </w:p>
  </w:endnote>
  <w:endnote w:type="continuationSeparator" w:id="0">
    <w:p w:rsidR="0095406D" w:rsidRDefault="0095406D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827B4" w:rsidRPr="003037A4" w:rsidRDefault="008827B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570BDA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570BDA">
      <w:rPr>
        <w:noProof/>
      </w:rPr>
      <w:t>117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406D" w:rsidRDefault="0095406D" w:rsidP="006B5E49">
      <w:pPr>
        <w:spacing w:after="0" w:line="240" w:lineRule="auto"/>
      </w:pPr>
      <w:r>
        <w:separator/>
      </w:r>
    </w:p>
  </w:footnote>
  <w:footnote w:type="continuationSeparator" w:id="0">
    <w:p w:rsidR="0095406D" w:rsidRDefault="0095406D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827B4" w:rsidRDefault="008827B4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70479"/>
    <w:multiLevelType w:val="hybridMultilevel"/>
    <w:tmpl w:val="A2A87A5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4799A"/>
    <w:multiLevelType w:val="hybridMultilevel"/>
    <w:tmpl w:val="9B86D6D4"/>
    <w:lvl w:ilvl="0" w:tplc="0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CF1BBD"/>
    <w:multiLevelType w:val="hybridMultilevel"/>
    <w:tmpl w:val="C12ADC02"/>
    <w:lvl w:ilvl="0" w:tplc="0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9DD724B"/>
    <w:multiLevelType w:val="hybridMultilevel"/>
    <w:tmpl w:val="F104C2F8"/>
    <w:lvl w:ilvl="0" w:tplc="0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806287"/>
    <w:multiLevelType w:val="hybridMultilevel"/>
    <w:tmpl w:val="4B06B3B4"/>
    <w:lvl w:ilvl="0" w:tplc="0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FA74C5"/>
    <w:multiLevelType w:val="hybridMultilevel"/>
    <w:tmpl w:val="DA58EA1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1"/>
  </w:num>
  <w:num w:numId="6">
    <w:abstractNumId w:val="5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EF2"/>
    <w:rsid w:val="00001144"/>
    <w:rsid w:val="0001007A"/>
    <w:rsid w:val="000105F2"/>
    <w:rsid w:val="000112E0"/>
    <w:rsid w:val="00012042"/>
    <w:rsid w:val="00015DF2"/>
    <w:rsid w:val="00024358"/>
    <w:rsid w:val="00032FE1"/>
    <w:rsid w:val="000401B3"/>
    <w:rsid w:val="00044263"/>
    <w:rsid w:val="000478B1"/>
    <w:rsid w:val="000526AE"/>
    <w:rsid w:val="00057AA2"/>
    <w:rsid w:val="00065898"/>
    <w:rsid w:val="000677EA"/>
    <w:rsid w:val="00071889"/>
    <w:rsid w:val="00074742"/>
    <w:rsid w:val="000803AF"/>
    <w:rsid w:val="00092C1B"/>
    <w:rsid w:val="00094C9E"/>
    <w:rsid w:val="000A0320"/>
    <w:rsid w:val="000A251E"/>
    <w:rsid w:val="000A34EB"/>
    <w:rsid w:val="000B3924"/>
    <w:rsid w:val="000B7B3B"/>
    <w:rsid w:val="000C020F"/>
    <w:rsid w:val="000E01D5"/>
    <w:rsid w:val="000E0DEE"/>
    <w:rsid w:val="000E5958"/>
    <w:rsid w:val="000F6CB1"/>
    <w:rsid w:val="000F7586"/>
    <w:rsid w:val="00105030"/>
    <w:rsid w:val="001103D4"/>
    <w:rsid w:val="00114E56"/>
    <w:rsid w:val="001219A9"/>
    <w:rsid w:val="0012397E"/>
    <w:rsid w:val="0014275C"/>
    <w:rsid w:val="00152D2E"/>
    <w:rsid w:val="00157F07"/>
    <w:rsid w:val="00160860"/>
    <w:rsid w:val="0016245E"/>
    <w:rsid w:val="00164748"/>
    <w:rsid w:val="00164DB6"/>
    <w:rsid w:val="00166008"/>
    <w:rsid w:val="0017152E"/>
    <w:rsid w:val="0017499C"/>
    <w:rsid w:val="00183C2E"/>
    <w:rsid w:val="00186572"/>
    <w:rsid w:val="00194DF4"/>
    <w:rsid w:val="001A45F8"/>
    <w:rsid w:val="001A52D5"/>
    <w:rsid w:val="001A6B64"/>
    <w:rsid w:val="001C4879"/>
    <w:rsid w:val="001C5084"/>
    <w:rsid w:val="001E1B0D"/>
    <w:rsid w:val="001E32AD"/>
    <w:rsid w:val="001F386A"/>
    <w:rsid w:val="00202D10"/>
    <w:rsid w:val="00215C5C"/>
    <w:rsid w:val="00220AB0"/>
    <w:rsid w:val="00236254"/>
    <w:rsid w:val="002479E8"/>
    <w:rsid w:val="002505F6"/>
    <w:rsid w:val="00252FEA"/>
    <w:rsid w:val="00254887"/>
    <w:rsid w:val="00261B01"/>
    <w:rsid w:val="00262A53"/>
    <w:rsid w:val="0026725B"/>
    <w:rsid w:val="0027652A"/>
    <w:rsid w:val="002822AA"/>
    <w:rsid w:val="0028549F"/>
    <w:rsid w:val="002865EA"/>
    <w:rsid w:val="002B7BC9"/>
    <w:rsid w:val="002C3DC8"/>
    <w:rsid w:val="002D18C0"/>
    <w:rsid w:val="002F039B"/>
    <w:rsid w:val="002F0C0C"/>
    <w:rsid w:val="003037A4"/>
    <w:rsid w:val="0030546B"/>
    <w:rsid w:val="003140B9"/>
    <w:rsid w:val="0031716E"/>
    <w:rsid w:val="00324BA2"/>
    <w:rsid w:val="0033027E"/>
    <w:rsid w:val="00330526"/>
    <w:rsid w:val="0033460C"/>
    <w:rsid w:val="00334F62"/>
    <w:rsid w:val="00342602"/>
    <w:rsid w:val="0034442B"/>
    <w:rsid w:val="00344BEA"/>
    <w:rsid w:val="0035066B"/>
    <w:rsid w:val="003506CF"/>
    <w:rsid w:val="00351E73"/>
    <w:rsid w:val="0035449E"/>
    <w:rsid w:val="00356724"/>
    <w:rsid w:val="00364E86"/>
    <w:rsid w:val="00366BBF"/>
    <w:rsid w:val="00367BE8"/>
    <w:rsid w:val="003746D8"/>
    <w:rsid w:val="0037774D"/>
    <w:rsid w:val="0038683A"/>
    <w:rsid w:val="00390208"/>
    <w:rsid w:val="003917D7"/>
    <w:rsid w:val="003941C2"/>
    <w:rsid w:val="00395B8D"/>
    <w:rsid w:val="003973D5"/>
    <w:rsid w:val="003A1DF6"/>
    <w:rsid w:val="003A70B0"/>
    <w:rsid w:val="003B27B1"/>
    <w:rsid w:val="003B507D"/>
    <w:rsid w:val="003C0AF2"/>
    <w:rsid w:val="003C7685"/>
    <w:rsid w:val="003D5735"/>
    <w:rsid w:val="003D6DB1"/>
    <w:rsid w:val="003E53D8"/>
    <w:rsid w:val="003F02C6"/>
    <w:rsid w:val="003F45C6"/>
    <w:rsid w:val="00414679"/>
    <w:rsid w:val="00415FF1"/>
    <w:rsid w:val="004254A8"/>
    <w:rsid w:val="00431DE2"/>
    <w:rsid w:val="00435822"/>
    <w:rsid w:val="00442EF2"/>
    <w:rsid w:val="00447178"/>
    <w:rsid w:val="00464D41"/>
    <w:rsid w:val="00465E2B"/>
    <w:rsid w:val="00467306"/>
    <w:rsid w:val="00473541"/>
    <w:rsid w:val="004937CA"/>
    <w:rsid w:val="004A6F09"/>
    <w:rsid w:val="004B1E7C"/>
    <w:rsid w:val="004B5461"/>
    <w:rsid w:val="004B776C"/>
    <w:rsid w:val="004D1875"/>
    <w:rsid w:val="004D2B20"/>
    <w:rsid w:val="004D7934"/>
    <w:rsid w:val="004E13EB"/>
    <w:rsid w:val="004E5270"/>
    <w:rsid w:val="004F1F44"/>
    <w:rsid w:val="004F56D2"/>
    <w:rsid w:val="004F5CEE"/>
    <w:rsid w:val="005052F7"/>
    <w:rsid w:val="00510030"/>
    <w:rsid w:val="0051108D"/>
    <w:rsid w:val="0052250F"/>
    <w:rsid w:val="00525E28"/>
    <w:rsid w:val="005276FA"/>
    <w:rsid w:val="0054299D"/>
    <w:rsid w:val="005444A6"/>
    <w:rsid w:val="00551538"/>
    <w:rsid w:val="00561BC0"/>
    <w:rsid w:val="005632BF"/>
    <w:rsid w:val="00565CE0"/>
    <w:rsid w:val="00570BDA"/>
    <w:rsid w:val="00571461"/>
    <w:rsid w:val="00575179"/>
    <w:rsid w:val="00576C6A"/>
    <w:rsid w:val="00591248"/>
    <w:rsid w:val="00592326"/>
    <w:rsid w:val="00594A60"/>
    <w:rsid w:val="005959D3"/>
    <w:rsid w:val="005A2665"/>
    <w:rsid w:val="005B32D3"/>
    <w:rsid w:val="005B5D0C"/>
    <w:rsid w:val="005C063E"/>
    <w:rsid w:val="005C2177"/>
    <w:rsid w:val="005C62A4"/>
    <w:rsid w:val="005E3F0A"/>
    <w:rsid w:val="005E4909"/>
    <w:rsid w:val="0060441F"/>
    <w:rsid w:val="00612381"/>
    <w:rsid w:val="00616085"/>
    <w:rsid w:val="00637EFF"/>
    <w:rsid w:val="00641DE8"/>
    <w:rsid w:val="0064240C"/>
    <w:rsid w:val="00642481"/>
    <w:rsid w:val="00642FA5"/>
    <w:rsid w:val="00645649"/>
    <w:rsid w:val="00645A25"/>
    <w:rsid w:val="0065354D"/>
    <w:rsid w:val="006615BC"/>
    <w:rsid w:val="006623DD"/>
    <w:rsid w:val="00662D57"/>
    <w:rsid w:val="006673A4"/>
    <w:rsid w:val="0067227E"/>
    <w:rsid w:val="00687E9E"/>
    <w:rsid w:val="00695C4B"/>
    <w:rsid w:val="00697452"/>
    <w:rsid w:val="006A6BF8"/>
    <w:rsid w:val="006B0197"/>
    <w:rsid w:val="006B0451"/>
    <w:rsid w:val="006B141E"/>
    <w:rsid w:val="006B34FA"/>
    <w:rsid w:val="006B5E49"/>
    <w:rsid w:val="006B79DF"/>
    <w:rsid w:val="006D62FC"/>
    <w:rsid w:val="006E2F0C"/>
    <w:rsid w:val="006E35E8"/>
    <w:rsid w:val="006F65C7"/>
    <w:rsid w:val="006F7354"/>
    <w:rsid w:val="007041DB"/>
    <w:rsid w:val="00706C0A"/>
    <w:rsid w:val="007139F7"/>
    <w:rsid w:val="007141FD"/>
    <w:rsid w:val="00723C8D"/>
    <w:rsid w:val="00732BB3"/>
    <w:rsid w:val="00733844"/>
    <w:rsid w:val="0073742A"/>
    <w:rsid w:val="00743A58"/>
    <w:rsid w:val="00766188"/>
    <w:rsid w:val="007703E7"/>
    <w:rsid w:val="007779F1"/>
    <w:rsid w:val="00781388"/>
    <w:rsid w:val="007849C1"/>
    <w:rsid w:val="007957DF"/>
    <w:rsid w:val="00797E0E"/>
    <w:rsid w:val="007A22E3"/>
    <w:rsid w:val="007A5CC9"/>
    <w:rsid w:val="007B0CD9"/>
    <w:rsid w:val="007B2879"/>
    <w:rsid w:val="007B68D0"/>
    <w:rsid w:val="007C6992"/>
    <w:rsid w:val="007D2319"/>
    <w:rsid w:val="007D2DA7"/>
    <w:rsid w:val="007D6BB4"/>
    <w:rsid w:val="007E6DE9"/>
    <w:rsid w:val="007E7C91"/>
    <w:rsid w:val="007F7505"/>
    <w:rsid w:val="00800B46"/>
    <w:rsid w:val="0080549C"/>
    <w:rsid w:val="0081098D"/>
    <w:rsid w:val="00820CB5"/>
    <w:rsid w:val="00825B98"/>
    <w:rsid w:val="008360DD"/>
    <w:rsid w:val="00851220"/>
    <w:rsid w:val="0085152B"/>
    <w:rsid w:val="00853621"/>
    <w:rsid w:val="00860EEA"/>
    <w:rsid w:val="008772A9"/>
    <w:rsid w:val="008827B4"/>
    <w:rsid w:val="0089717C"/>
    <w:rsid w:val="008A1E31"/>
    <w:rsid w:val="008B6B3D"/>
    <w:rsid w:val="008C1085"/>
    <w:rsid w:val="008D07D8"/>
    <w:rsid w:val="008D1D11"/>
    <w:rsid w:val="008D33D4"/>
    <w:rsid w:val="008D68BE"/>
    <w:rsid w:val="008E0E06"/>
    <w:rsid w:val="00913DE7"/>
    <w:rsid w:val="00923291"/>
    <w:rsid w:val="0092600E"/>
    <w:rsid w:val="0092743E"/>
    <w:rsid w:val="009302D4"/>
    <w:rsid w:val="00933A69"/>
    <w:rsid w:val="00937687"/>
    <w:rsid w:val="00943BF4"/>
    <w:rsid w:val="0094579A"/>
    <w:rsid w:val="00946301"/>
    <w:rsid w:val="0094779B"/>
    <w:rsid w:val="0095096E"/>
    <w:rsid w:val="0095406D"/>
    <w:rsid w:val="00955F6D"/>
    <w:rsid w:val="00957F53"/>
    <w:rsid w:val="009637E6"/>
    <w:rsid w:val="00973D65"/>
    <w:rsid w:val="009767F6"/>
    <w:rsid w:val="00984980"/>
    <w:rsid w:val="00990E7F"/>
    <w:rsid w:val="00991F44"/>
    <w:rsid w:val="00994D36"/>
    <w:rsid w:val="00996A0E"/>
    <w:rsid w:val="009A574D"/>
    <w:rsid w:val="009B121B"/>
    <w:rsid w:val="009B342F"/>
    <w:rsid w:val="009D2635"/>
    <w:rsid w:val="009D3915"/>
    <w:rsid w:val="009D45C0"/>
    <w:rsid w:val="009E162C"/>
    <w:rsid w:val="009F3C10"/>
    <w:rsid w:val="009F4AE7"/>
    <w:rsid w:val="009F77FD"/>
    <w:rsid w:val="00A003D1"/>
    <w:rsid w:val="00A01D3C"/>
    <w:rsid w:val="00A16DED"/>
    <w:rsid w:val="00A20E90"/>
    <w:rsid w:val="00A23DD3"/>
    <w:rsid w:val="00A335C0"/>
    <w:rsid w:val="00A421FB"/>
    <w:rsid w:val="00A44ACD"/>
    <w:rsid w:val="00A54BE3"/>
    <w:rsid w:val="00A61736"/>
    <w:rsid w:val="00A62FB5"/>
    <w:rsid w:val="00A642C0"/>
    <w:rsid w:val="00A767D1"/>
    <w:rsid w:val="00A8215B"/>
    <w:rsid w:val="00A82A07"/>
    <w:rsid w:val="00A86F71"/>
    <w:rsid w:val="00A91F25"/>
    <w:rsid w:val="00A969D5"/>
    <w:rsid w:val="00AB1492"/>
    <w:rsid w:val="00AC5170"/>
    <w:rsid w:val="00AC5E2D"/>
    <w:rsid w:val="00AF35D9"/>
    <w:rsid w:val="00AF65CF"/>
    <w:rsid w:val="00AF7A48"/>
    <w:rsid w:val="00B0790A"/>
    <w:rsid w:val="00B153B9"/>
    <w:rsid w:val="00B162BF"/>
    <w:rsid w:val="00B237CC"/>
    <w:rsid w:val="00B25571"/>
    <w:rsid w:val="00B305A2"/>
    <w:rsid w:val="00B559F0"/>
    <w:rsid w:val="00B61049"/>
    <w:rsid w:val="00B634E2"/>
    <w:rsid w:val="00B70D48"/>
    <w:rsid w:val="00B713B0"/>
    <w:rsid w:val="00B7241C"/>
    <w:rsid w:val="00B925E6"/>
    <w:rsid w:val="00B97ADE"/>
    <w:rsid w:val="00BA367B"/>
    <w:rsid w:val="00BB0C66"/>
    <w:rsid w:val="00BB78F3"/>
    <w:rsid w:val="00BC1428"/>
    <w:rsid w:val="00BC4504"/>
    <w:rsid w:val="00BC693F"/>
    <w:rsid w:val="00BC7B70"/>
    <w:rsid w:val="00BD460A"/>
    <w:rsid w:val="00BD51D9"/>
    <w:rsid w:val="00BF05F7"/>
    <w:rsid w:val="00BF0C5F"/>
    <w:rsid w:val="00BF1EBB"/>
    <w:rsid w:val="00BF6988"/>
    <w:rsid w:val="00C006DE"/>
    <w:rsid w:val="00C01D4F"/>
    <w:rsid w:val="00C070C7"/>
    <w:rsid w:val="00C104B4"/>
    <w:rsid w:val="00C121E1"/>
    <w:rsid w:val="00C135FF"/>
    <w:rsid w:val="00C15C19"/>
    <w:rsid w:val="00C36948"/>
    <w:rsid w:val="00C43249"/>
    <w:rsid w:val="00C50580"/>
    <w:rsid w:val="00C569D5"/>
    <w:rsid w:val="00C6413D"/>
    <w:rsid w:val="00C67A1F"/>
    <w:rsid w:val="00C879BF"/>
    <w:rsid w:val="00C9422A"/>
    <w:rsid w:val="00C95BE9"/>
    <w:rsid w:val="00CA5E23"/>
    <w:rsid w:val="00CB55F3"/>
    <w:rsid w:val="00CC0FB3"/>
    <w:rsid w:val="00CC1F1F"/>
    <w:rsid w:val="00CC7C6F"/>
    <w:rsid w:val="00CD4127"/>
    <w:rsid w:val="00CF54C1"/>
    <w:rsid w:val="00D24374"/>
    <w:rsid w:val="00D249FC"/>
    <w:rsid w:val="00D40155"/>
    <w:rsid w:val="00D4369E"/>
    <w:rsid w:val="00D45D88"/>
    <w:rsid w:val="00D56AB7"/>
    <w:rsid w:val="00D57DCC"/>
    <w:rsid w:val="00D65F8C"/>
    <w:rsid w:val="00D66D19"/>
    <w:rsid w:val="00D80EA6"/>
    <w:rsid w:val="00D82990"/>
    <w:rsid w:val="00D87B29"/>
    <w:rsid w:val="00DB0137"/>
    <w:rsid w:val="00DB0FE1"/>
    <w:rsid w:val="00DC127E"/>
    <w:rsid w:val="00DC3AAD"/>
    <w:rsid w:val="00DD04C4"/>
    <w:rsid w:val="00DD3005"/>
    <w:rsid w:val="00DD6959"/>
    <w:rsid w:val="00DE0F18"/>
    <w:rsid w:val="00DE60A2"/>
    <w:rsid w:val="00DF1936"/>
    <w:rsid w:val="00DF2E6D"/>
    <w:rsid w:val="00DF73D1"/>
    <w:rsid w:val="00E01610"/>
    <w:rsid w:val="00E178FD"/>
    <w:rsid w:val="00E25A27"/>
    <w:rsid w:val="00E27274"/>
    <w:rsid w:val="00E376F9"/>
    <w:rsid w:val="00E400F2"/>
    <w:rsid w:val="00E52C9A"/>
    <w:rsid w:val="00E571CE"/>
    <w:rsid w:val="00E62F52"/>
    <w:rsid w:val="00E66297"/>
    <w:rsid w:val="00E670AD"/>
    <w:rsid w:val="00E706D1"/>
    <w:rsid w:val="00E70A93"/>
    <w:rsid w:val="00E731B5"/>
    <w:rsid w:val="00E946C2"/>
    <w:rsid w:val="00EA203D"/>
    <w:rsid w:val="00EA3F3E"/>
    <w:rsid w:val="00EB5ABC"/>
    <w:rsid w:val="00EB766F"/>
    <w:rsid w:val="00EC6969"/>
    <w:rsid w:val="00ED5CDB"/>
    <w:rsid w:val="00EE292B"/>
    <w:rsid w:val="00EE3EB3"/>
    <w:rsid w:val="00EE5193"/>
    <w:rsid w:val="00EF6719"/>
    <w:rsid w:val="00F02FD1"/>
    <w:rsid w:val="00F06DE7"/>
    <w:rsid w:val="00F112E7"/>
    <w:rsid w:val="00F24BEC"/>
    <w:rsid w:val="00F253F8"/>
    <w:rsid w:val="00F26A48"/>
    <w:rsid w:val="00F3095D"/>
    <w:rsid w:val="00F34BB8"/>
    <w:rsid w:val="00F37670"/>
    <w:rsid w:val="00F40999"/>
    <w:rsid w:val="00F41028"/>
    <w:rsid w:val="00F44376"/>
    <w:rsid w:val="00F514C1"/>
    <w:rsid w:val="00F57C80"/>
    <w:rsid w:val="00F616C1"/>
    <w:rsid w:val="00F6459E"/>
    <w:rsid w:val="00F66EC0"/>
    <w:rsid w:val="00F83253"/>
    <w:rsid w:val="00F86B93"/>
    <w:rsid w:val="00F91E79"/>
    <w:rsid w:val="00F951B1"/>
    <w:rsid w:val="00F969C9"/>
    <w:rsid w:val="00FA11CC"/>
    <w:rsid w:val="00FA5A26"/>
    <w:rsid w:val="00FB3A28"/>
    <w:rsid w:val="00FC08A8"/>
    <w:rsid w:val="00FD2D27"/>
    <w:rsid w:val="00FD638D"/>
    <w:rsid w:val="00FE42FE"/>
    <w:rsid w:val="00FE6919"/>
    <w:rsid w:val="00FE6ECD"/>
    <w:rsid w:val="00FE7210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540475D"/>
  <w15:chartTrackingRefBased/>
  <w15:docId w15:val="{5D8F032E-342B-4B5D-9980-A373F69E2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table" w:styleId="TableGrid">
    <w:name w:val="Table Grid"/>
    <w:basedOn w:val="TableNormal"/>
    <w:uiPriority w:val="39"/>
    <w:rsid w:val="001F38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254887"/>
    <w:pPr>
      <w:spacing w:after="100"/>
      <w:ind w:left="660"/>
      <w:jc w:val="left"/>
    </w:pPr>
    <w:rPr>
      <w:rFonts w:eastAsiaTheme="minorEastAsia"/>
      <w:lang w:val="x-none" w:eastAsia="x-none"/>
    </w:rPr>
  </w:style>
  <w:style w:type="paragraph" w:styleId="TOC5">
    <w:name w:val="toc 5"/>
    <w:basedOn w:val="Normal"/>
    <w:next w:val="Normal"/>
    <w:autoRedefine/>
    <w:uiPriority w:val="39"/>
    <w:unhideWhenUsed/>
    <w:rsid w:val="00254887"/>
    <w:pPr>
      <w:spacing w:after="100"/>
      <w:ind w:left="880"/>
      <w:jc w:val="left"/>
    </w:pPr>
    <w:rPr>
      <w:rFonts w:eastAsiaTheme="minorEastAsia"/>
      <w:lang w:val="x-none" w:eastAsia="x-none"/>
    </w:rPr>
  </w:style>
  <w:style w:type="paragraph" w:styleId="TOC6">
    <w:name w:val="toc 6"/>
    <w:basedOn w:val="Normal"/>
    <w:next w:val="Normal"/>
    <w:autoRedefine/>
    <w:uiPriority w:val="39"/>
    <w:unhideWhenUsed/>
    <w:rsid w:val="00254887"/>
    <w:pPr>
      <w:spacing w:after="100"/>
      <w:ind w:left="1100"/>
      <w:jc w:val="left"/>
    </w:pPr>
    <w:rPr>
      <w:rFonts w:eastAsiaTheme="minorEastAsia"/>
      <w:lang w:val="x-none" w:eastAsia="x-none"/>
    </w:rPr>
  </w:style>
  <w:style w:type="paragraph" w:styleId="TOC7">
    <w:name w:val="toc 7"/>
    <w:basedOn w:val="Normal"/>
    <w:next w:val="Normal"/>
    <w:autoRedefine/>
    <w:uiPriority w:val="39"/>
    <w:unhideWhenUsed/>
    <w:rsid w:val="00254887"/>
    <w:pPr>
      <w:spacing w:after="100"/>
      <w:ind w:left="1320"/>
      <w:jc w:val="left"/>
    </w:pPr>
    <w:rPr>
      <w:rFonts w:eastAsiaTheme="minorEastAsia"/>
      <w:lang w:val="x-none" w:eastAsia="x-none"/>
    </w:rPr>
  </w:style>
  <w:style w:type="paragraph" w:styleId="TOC8">
    <w:name w:val="toc 8"/>
    <w:basedOn w:val="Normal"/>
    <w:next w:val="Normal"/>
    <w:autoRedefine/>
    <w:uiPriority w:val="39"/>
    <w:unhideWhenUsed/>
    <w:rsid w:val="00254887"/>
    <w:pPr>
      <w:spacing w:after="100"/>
      <w:ind w:left="1540"/>
      <w:jc w:val="left"/>
    </w:pPr>
    <w:rPr>
      <w:rFonts w:eastAsiaTheme="minorEastAsia"/>
      <w:lang w:val="x-none" w:eastAsia="x-none"/>
    </w:rPr>
  </w:style>
  <w:style w:type="paragraph" w:styleId="TOC9">
    <w:name w:val="toc 9"/>
    <w:basedOn w:val="Normal"/>
    <w:next w:val="Normal"/>
    <w:autoRedefine/>
    <w:uiPriority w:val="39"/>
    <w:unhideWhenUsed/>
    <w:rsid w:val="00254887"/>
    <w:pPr>
      <w:spacing w:after="100"/>
      <w:ind w:left="1760"/>
      <w:jc w:val="left"/>
    </w:pPr>
    <w:rPr>
      <w:rFonts w:eastAsiaTheme="minorEastAsia"/>
      <w:lang w:val="x-none" w:eastAsia="x-none"/>
    </w:rPr>
  </w:style>
  <w:style w:type="character" w:styleId="UnresolvedMention">
    <w:name w:val="Unresolved Mention"/>
    <w:basedOn w:val="DefaultParagraphFont"/>
    <w:uiPriority w:val="99"/>
    <w:semiHidden/>
    <w:unhideWhenUsed/>
    <w:rsid w:val="00254887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49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header" Target="head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footer" Target="footer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fontTable" Target="fontTable.xml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EE92456-2492-4CC8-BA96-87247FFADC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118</Pages>
  <Words>4082</Words>
  <Characters>25723</Characters>
  <Application>Microsoft Office Word</Application>
  <DocSecurity>0</DocSecurity>
  <Lines>214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29746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312</cp:revision>
  <dcterms:created xsi:type="dcterms:W3CDTF">2017-09-16T16:05:00Z</dcterms:created>
  <dcterms:modified xsi:type="dcterms:W3CDTF">2018-01-26T22:19:00Z</dcterms:modified>
</cp:coreProperties>
</file>