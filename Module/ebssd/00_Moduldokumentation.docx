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A5B0B" w:rsidRPr="001E2236" w:rsidRDefault="005A5B0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A5B0B" w:rsidRPr="001E2236" w:rsidRDefault="005A5B0B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5A5B0B" w:rsidRPr="001E2236" w:rsidRDefault="005A5B0B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A5B0B" w:rsidRPr="001E2236" w:rsidRDefault="005A5B0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A5B0B" w:rsidRPr="001E2236" w:rsidRDefault="005A5B0B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5A5B0B" w:rsidRPr="001E2236" w:rsidRDefault="005A5B0B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A5B0B" w:rsidRDefault="005A5B0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A5B0B" w:rsidRDefault="005A5B0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435A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06831" w:history="1">
            <w:r w:rsidR="003435A2" w:rsidRPr="00EE49BC">
              <w:rPr>
                <w:rStyle w:val="Hyperlink"/>
                <w:noProof/>
              </w:rPr>
              <w:t>1</w:t>
            </w:r>
            <w:r w:rsidR="003435A2">
              <w:rPr>
                <w:rFonts w:eastAsiaTheme="minorEastAsia"/>
                <w:noProof/>
                <w:lang w:eastAsia="de-CH"/>
              </w:rPr>
              <w:tab/>
            </w:r>
            <w:r w:rsidR="003435A2" w:rsidRPr="00EE49BC">
              <w:rPr>
                <w:rStyle w:val="Hyperlink"/>
                <w:noProof/>
              </w:rPr>
              <w:t>Einleitung</w:t>
            </w:r>
            <w:r w:rsidR="003435A2">
              <w:rPr>
                <w:noProof/>
                <w:webHidden/>
              </w:rPr>
              <w:tab/>
            </w:r>
            <w:r w:rsidR="003435A2">
              <w:rPr>
                <w:noProof/>
                <w:webHidden/>
              </w:rPr>
              <w:fldChar w:fldCharType="begin"/>
            </w:r>
            <w:r w:rsidR="003435A2">
              <w:rPr>
                <w:noProof/>
                <w:webHidden/>
              </w:rPr>
              <w:instrText xml:space="preserve"> PAGEREF _Toc21206831 \h </w:instrText>
            </w:r>
            <w:r w:rsidR="003435A2">
              <w:rPr>
                <w:noProof/>
                <w:webHidden/>
              </w:rPr>
            </w:r>
            <w:r w:rsidR="003435A2">
              <w:rPr>
                <w:noProof/>
                <w:webHidden/>
              </w:rPr>
              <w:fldChar w:fldCharType="separate"/>
            </w:r>
            <w:r w:rsidR="003435A2">
              <w:rPr>
                <w:noProof/>
                <w:webHidden/>
              </w:rPr>
              <w:t>3</w:t>
            </w:r>
            <w:r w:rsidR="003435A2"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2" w:history="1">
            <w:r w:rsidRPr="00EE49B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3" w:history="1">
            <w:r w:rsidRPr="00EE49B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4" w:history="1">
            <w:r w:rsidRPr="00EE49B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206835" w:history="1">
            <w:r w:rsidRPr="00EE49B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6" w:history="1">
            <w:r w:rsidRPr="00EE49B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7" w:history="1">
            <w:r w:rsidRPr="00EE49BC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8" w:history="1">
            <w:r w:rsidRPr="00EE49BC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39" w:history="1">
            <w:r w:rsidRPr="00EE49BC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0" w:history="1">
            <w:r w:rsidRPr="00EE49BC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1" w:history="1">
            <w:r w:rsidRPr="00EE49BC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2" w:history="1">
            <w:r w:rsidRPr="00EE49BC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3" w:history="1">
            <w:r w:rsidRPr="00EE49B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4" w:history="1">
            <w:r w:rsidRPr="00EE49BC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5" w:history="1">
            <w:r w:rsidRPr="00EE49BC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6" w:history="1">
            <w:r w:rsidRPr="00EE49BC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7" w:history="1">
            <w:r w:rsidRPr="00EE49BC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8" w:history="1">
            <w:r w:rsidRPr="00EE49BC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49" w:history="1">
            <w:r w:rsidRPr="00EE49BC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0" w:history="1">
            <w:r w:rsidRPr="00EE49BC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1" w:history="1">
            <w:r w:rsidRPr="00EE49BC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2" w:history="1">
            <w:r w:rsidRPr="00EE49BC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3" w:history="1">
            <w:r w:rsidRPr="00EE49BC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4" w:history="1">
            <w:r w:rsidRPr="00EE49BC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5" w:history="1">
            <w:r w:rsidRPr="00EE49BC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6" w:history="1">
            <w:r w:rsidRPr="00EE49BC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7" w:history="1">
            <w:r w:rsidRPr="00EE49BC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8" w:history="1">
            <w:r w:rsidRPr="00EE49BC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59" w:history="1">
            <w:r w:rsidRPr="00EE49BC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0" w:history="1">
            <w:r w:rsidRPr="00EE49BC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1" w:history="1">
            <w:r w:rsidRPr="00EE49BC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2" w:history="1">
            <w:r w:rsidRPr="00EE49BC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3" w:history="1">
            <w:r w:rsidRPr="00EE49BC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4" w:history="1">
            <w:r w:rsidRPr="00EE49BC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5" w:history="1">
            <w:r w:rsidRPr="00EE49BC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6" w:history="1">
            <w:r w:rsidRPr="00EE49BC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7" w:history="1">
            <w:r w:rsidRPr="00EE49B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8" w:history="1">
            <w:r w:rsidRPr="00EE49BC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69" w:history="1">
            <w:r w:rsidRPr="00EE49BC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0" w:history="1">
            <w:r w:rsidRPr="00EE49BC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1" w:history="1">
            <w:r w:rsidRPr="00EE49BC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2" w:history="1">
            <w:r w:rsidRPr="00EE49BC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3" w:history="1">
            <w:r w:rsidRPr="00EE49BC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206874" w:history="1">
            <w:r w:rsidRPr="00EE49B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5" w:history="1">
            <w:r w:rsidRPr="00EE49B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6" w:history="1">
            <w:r w:rsidRPr="00EE49BC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7" w:history="1">
            <w:r w:rsidRPr="00EE49BC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8" w:history="1">
            <w:r w:rsidRPr="00EE49BC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79" w:history="1">
            <w:r w:rsidRPr="00EE49BC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0" w:history="1">
            <w:r w:rsidRPr="00EE49BC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1" w:history="1">
            <w:r w:rsidRPr="00EE49BC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2" w:history="1">
            <w:r w:rsidRPr="00EE49BC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3" w:history="1">
            <w:r w:rsidRPr="00EE49BC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4" w:history="1">
            <w:r w:rsidRPr="00EE49BC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5" w:history="1">
            <w:r w:rsidRPr="00EE49BC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6" w:history="1">
            <w:r w:rsidRPr="00EE49BC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206887" w:history="1">
            <w:r w:rsidRPr="00EE49B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8" w:history="1">
            <w:r w:rsidRPr="00EE49B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89" w:history="1">
            <w:r w:rsidRPr="00EE49B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0" w:history="1">
            <w:r w:rsidRPr="00EE49B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1" w:history="1">
            <w:r w:rsidRPr="00EE49B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2" w:history="1">
            <w:r w:rsidRPr="00EE49BC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3" w:history="1">
            <w:r w:rsidRPr="00EE49BC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4" w:history="1">
            <w:r w:rsidRPr="00EE49BC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5" w:history="1">
            <w:r w:rsidRPr="00EE49BC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6" w:history="1">
            <w:r w:rsidRPr="00EE49BC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7" w:history="1">
            <w:r w:rsidRPr="00EE49BC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206898" w:history="1">
            <w:r w:rsidRPr="00EE49BC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5A2" w:rsidRDefault="003435A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206899" w:history="1">
            <w:r w:rsidRPr="00EE49B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9BC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_Toc21206899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20683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20683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20683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206834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206835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1206836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1206837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1206838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1206839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1206840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1206841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1206842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1206843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1206844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1206845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1206846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1206847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1206848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1206849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1" w:name="_Toc21206850"/>
      <w: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1206851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1206852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1206853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1206854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1206855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1206856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1206857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1206858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1206859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1206860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1206861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1206862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1206863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1206864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1206865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1206866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1206867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1206868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1206869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1206870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1206871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1206872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1206873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1206874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1206875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1206876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1206877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1206878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1206879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1206880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1206881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1206882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1206883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1206884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1206885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1206886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1206887"/>
      <w:r>
        <w:lastRenderedPageBreak/>
        <w:t>Woche 3</w:t>
      </w:r>
      <w:bookmarkEnd w:id="68"/>
    </w:p>
    <w:p w:rsidR="005D21D1" w:rsidRDefault="003435A2" w:rsidP="003435A2">
      <w:pPr>
        <w:pStyle w:val="Heading2"/>
      </w:pPr>
      <w:bookmarkStart w:id="69" w:name="_Toc21206888"/>
      <w:r>
        <w:t xml:space="preserve">Präsentation 5: </w:t>
      </w:r>
      <w:r w:rsidRPr="003435A2">
        <w:t>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1206889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1206890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1206891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1206892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1206893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1206894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1206895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1206896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1206897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1206898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1206899"/>
      <w:r>
        <w:lastRenderedPageBreak/>
        <w:t>Woche 4</w:t>
      </w:r>
      <w:bookmarkEnd w:id="80"/>
    </w:p>
    <w:p w:rsidR="005D21D1" w:rsidRPr="00AF65CF" w:rsidRDefault="005D21D1" w:rsidP="00AF65CF"/>
    <w:sectPr w:rsidR="005D21D1" w:rsidRPr="00AF65CF" w:rsidSect="00164DB6">
      <w:headerReference w:type="default" r:id="rId65"/>
      <w:footerReference w:type="default" r:id="rId6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6ECB" w:rsidRDefault="004A6ECB" w:rsidP="006B5E49">
      <w:pPr>
        <w:spacing w:after="0" w:line="240" w:lineRule="auto"/>
      </w:pPr>
      <w:r>
        <w:separator/>
      </w:r>
    </w:p>
  </w:endnote>
  <w:endnote w:type="continuationSeparator" w:id="0">
    <w:p w:rsidR="004A6ECB" w:rsidRDefault="004A6EC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B0B" w:rsidRPr="003037A4" w:rsidRDefault="005A5B0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6ECB" w:rsidRDefault="004A6ECB" w:rsidP="006B5E49">
      <w:pPr>
        <w:spacing w:after="0" w:line="240" w:lineRule="auto"/>
      </w:pPr>
      <w:r>
        <w:separator/>
      </w:r>
    </w:p>
  </w:footnote>
  <w:footnote w:type="continuationSeparator" w:id="0">
    <w:p w:rsidR="004A6ECB" w:rsidRDefault="004A6EC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A5B0B" w:rsidRDefault="005A5B0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A251E"/>
    <w:rsid w:val="000E01D5"/>
    <w:rsid w:val="000E0DEE"/>
    <w:rsid w:val="001018C5"/>
    <w:rsid w:val="00105030"/>
    <w:rsid w:val="0012397E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A6ECB"/>
    <w:rsid w:val="004B5461"/>
    <w:rsid w:val="004B776C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83C2E"/>
    <w:rsid w:val="007B0CD9"/>
    <w:rsid w:val="007B68D0"/>
    <w:rsid w:val="008C1085"/>
    <w:rsid w:val="008D68BE"/>
    <w:rsid w:val="00923291"/>
    <w:rsid w:val="0095096E"/>
    <w:rsid w:val="009637E6"/>
    <w:rsid w:val="00973D65"/>
    <w:rsid w:val="00984FF3"/>
    <w:rsid w:val="00990E7F"/>
    <w:rsid w:val="009A209C"/>
    <w:rsid w:val="009B342F"/>
    <w:rsid w:val="00A10C16"/>
    <w:rsid w:val="00AF65CF"/>
    <w:rsid w:val="00AF7A48"/>
    <w:rsid w:val="00B20B86"/>
    <w:rsid w:val="00B25571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D36648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2C30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7B514D6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CE0E45-AB6C-477C-A5B5-2EDAF2634D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34</Pages>
  <Words>1494</Words>
  <Characters>9414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10887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16</cp:revision>
  <dcterms:created xsi:type="dcterms:W3CDTF">2019-10-03T14:45:00Z</dcterms:created>
  <dcterms:modified xsi:type="dcterms:W3CDTF">2019-10-05T20:26:00Z</dcterms:modified>
</cp:coreProperties>
</file>