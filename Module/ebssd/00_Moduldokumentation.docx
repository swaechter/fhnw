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A5B0B" w:rsidRPr="001E2236" w:rsidRDefault="00B3741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A5B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A5B0B" w:rsidRPr="001E2236" w:rsidRDefault="005A5B0B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5A5B0B" w:rsidRPr="001E2236" w:rsidRDefault="005A5B0B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A5B0B" w:rsidRPr="001E2236" w:rsidRDefault="00B3741E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A5B0B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A5B0B" w:rsidRPr="001E2236" w:rsidRDefault="005A5B0B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5A5B0B" w:rsidRPr="001E2236" w:rsidRDefault="005A5B0B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A5B0B" w:rsidRDefault="005A5B0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A5B0B" w:rsidRDefault="005A5B0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964C8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8000" w:history="1">
            <w:r w:rsidR="00964C85" w:rsidRPr="00134141">
              <w:rPr>
                <w:rStyle w:val="Hyperlink"/>
                <w:noProof/>
              </w:rPr>
              <w:t>1</w:t>
            </w:r>
            <w:r w:rsidR="00964C85">
              <w:rPr>
                <w:rFonts w:eastAsiaTheme="minorEastAsia"/>
                <w:noProof/>
                <w:lang w:eastAsia="de-CH"/>
              </w:rPr>
              <w:tab/>
            </w:r>
            <w:r w:rsidR="00964C85" w:rsidRPr="00134141">
              <w:rPr>
                <w:rStyle w:val="Hyperlink"/>
                <w:noProof/>
              </w:rPr>
              <w:t>Einleitung</w:t>
            </w:r>
            <w:r w:rsidR="00964C85">
              <w:rPr>
                <w:noProof/>
                <w:webHidden/>
              </w:rPr>
              <w:tab/>
            </w:r>
            <w:r w:rsidR="00964C85">
              <w:rPr>
                <w:noProof/>
                <w:webHidden/>
              </w:rPr>
              <w:fldChar w:fldCharType="begin"/>
            </w:r>
            <w:r w:rsidR="00964C85">
              <w:rPr>
                <w:noProof/>
                <w:webHidden/>
              </w:rPr>
              <w:instrText xml:space="preserve"> PAGEREF _Toc21378000 \h </w:instrText>
            </w:r>
            <w:r w:rsidR="00964C85">
              <w:rPr>
                <w:noProof/>
                <w:webHidden/>
              </w:rPr>
            </w:r>
            <w:r w:rsidR="00964C85">
              <w:rPr>
                <w:noProof/>
                <w:webHidden/>
              </w:rPr>
              <w:fldChar w:fldCharType="separate"/>
            </w:r>
            <w:r w:rsidR="00964C85">
              <w:rPr>
                <w:noProof/>
                <w:webHidden/>
              </w:rPr>
              <w:t>4</w:t>
            </w:r>
            <w:r w:rsidR="00964C85"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1" w:history="1">
            <w:r w:rsidRPr="0013414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2" w:history="1">
            <w:r w:rsidRPr="0013414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3" w:history="1">
            <w:r w:rsidRPr="0013414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8004" w:history="1">
            <w:r w:rsidRPr="0013414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5" w:history="1">
            <w:r w:rsidRPr="0013414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6" w:history="1">
            <w:r w:rsidRPr="00134141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7" w:history="1">
            <w:r w:rsidRPr="00134141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8" w:history="1">
            <w:r w:rsidRPr="00134141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09" w:history="1">
            <w:r w:rsidRPr="00134141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0" w:history="1">
            <w:r w:rsidRPr="00134141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1" w:history="1">
            <w:r w:rsidRPr="00134141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2" w:history="1">
            <w:r w:rsidRPr="0013414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3" w:history="1">
            <w:r w:rsidRPr="00134141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4" w:history="1">
            <w:r w:rsidRPr="00134141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5" w:history="1">
            <w:r w:rsidRPr="00134141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6" w:history="1">
            <w:r w:rsidRPr="00134141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7" w:history="1">
            <w:r w:rsidRPr="00134141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8" w:history="1">
            <w:r w:rsidRPr="00134141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19" w:history="1">
            <w:r w:rsidRPr="00134141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0" w:history="1">
            <w:r w:rsidRPr="00134141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1" w:history="1">
            <w:r w:rsidRPr="00134141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2" w:history="1">
            <w:r w:rsidRPr="00134141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3" w:history="1">
            <w:r w:rsidRPr="00134141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4" w:history="1">
            <w:r w:rsidRPr="00134141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5" w:history="1">
            <w:r w:rsidRPr="00134141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6" w:history="1">
            <w:r w:rsidRPr="00134141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7" w:history="1">
            <w:r w:rsidRPr="00134141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8" w:history="1">
            <w:r w:rsidRPr="00134141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29" w:history="1">
            <w:r w:rsidRPr="00134141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0" w:history="1">
            <w:r w:rsidRPr="00134141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1" w:history="1">
            <w:r w:rsidRPr="00134141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2" w:history="1">
            <w:r w:rsidRPr="00134141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3" w:history="1">
            <w:r w:rsidRPr="00134141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4" w:history="1">
            <w:r w:rsidRPr="00134141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5" w:history="1">
            <w:r w:rsidRPr="00134141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6" w:history="1">
            <w:r w:rsidRPr="0013414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7" w:history="1">
            <w:r w:rsidRPr="00134141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8" w:history="1">
            <w:r w:rsidRPr="00134141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39" w:history="1">
            <w:r w:rsidRPr="00134141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0" w:history="1">
            <w:r w:rsidRPr="00134141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1" w:history="1">
            <w:r w:rsidRPr="00134141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2" w:history="1">
            <w:r w:rsidRPr="00134141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8043" w:history="1">
            <w:r w:rsidRPr="0013414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4" w:history="1">
            <w:r w:rsidRPr="0013414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5" w:history="1">
            <w:r w:rsidRPr="00134141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6" w:history="1">
            <w:r w:rsidRPr="00134141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7" w:history="1">
            <w:r w:rsidRPr="00134141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8" w:history="1">
            <w:r w:rsidRPr="00134141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49" w:history="1">
            <w:r w:rsidRPr="00134141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0" w:history="1">
            <w:r w:rsidRPr="00134141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1" w:history="1">
            <w:r w:rsidRPr="00134141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2" w:history="1">
            <w:r w:rsidRPr="00134141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3" w:history="1">
            <w:r w:rsidRPr="00134141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4" w:history="1">
            <w:r w:rsidRPr="00134141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5" w:history="1">
            <w:r w:rsidRPr="00134141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8056" w:history="1">
            <w:r w:rsidRPr="0013414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7" w:history="1">
            <w:r w:rsidRPr="0013414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8" w:history="1">
            <w:r w:rsidRPr="00134141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59" w:history="1">
            <w:r w:rsidRPr="00134141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0" w:history="1">
            <w:r w:rsidRPr="00134141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1" w:history="1">
            <w:r w:rsidRPr="00134141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2" w:history="1">
            <w:r w:rsidRPr="00134141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3" w:history="1">
            <w:r w:rsidRPr="00134141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4" w:history="1">
            <w:r w:rsidRPr="00134141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5" w:history="1">
            <w:r w:rsidRPr="00134141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6" w:history="1">
            <w:r w:rsidRPr="00134141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7" w:history="1">
            <w:r w:rsidRPr="00134141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8068" w:history="1">
            <w:r w:rsidRPr="0013414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69" w:history="1">
            <w:r w:rsidRPr="0013414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0" w:history="1">
            <w:r w:rsidRPr="00134141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1" w:history="1">
            <w:r w:rsidRPr="00134141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2" w:history="1">
            <w:r w:rsidRPr="00134141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3" w:history="1">
            <w:r w:rsidRPr="00134141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4" w:history="1">
            <w:r w:rsidRPr="00134141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5" w:history="1">
            <w:r w:rsidRPr="00134141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6" w:history="1">
            <w:r w:rsidRPr="00134141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7" w:history="1">
            <w:r w:rsidRPr="00134141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8" w:history="1">
            <w:r w:rsidRPr="00134141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79" w:history="1">
            <w:r w:rsidRPr="00134141">
              <w:rPr>
                <w:rStyle w:val="Hyperlink"/>
                <w:noProof/>
                <w:lang w:val="en-US"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0" w:history="1">
            <w:r w:rsidRPr="00134141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1" w:history="1">
            <w:r w:rsidRPr="00134141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2" w:history="1">
            <w:r w:rsidRPr="00134141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3" w:history="1">
            <w:r w:rsidRPr="00134141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4" w:history="1">
            <w:r w:rsidRPr="00134141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5" w:history="1">
            <w:r w:rsidRPr="00134141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6" w:history="1">
            <w:r w:rsidRPr="00134141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8087" w:history="1">
            <w:r w:rsidRPr="00134141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C85" w:rsidRDefault="00964C8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8088" w:history="1">
            <w:r w:rsidRPr="0013414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34141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37800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37800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37800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378003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378004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1378005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1378006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1378007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1378008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1378009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1378010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1378011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1378012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1378013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1378014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1378015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1378016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1378017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1378018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1378019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1378020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1378021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1378022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1378023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1378024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1378025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1378026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1378027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1378028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1378029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1378030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1378031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1378032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1378033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1378034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1378035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1378036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1378037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1378038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1378039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1378040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1378041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1378042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1378043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1378044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1378045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1378046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1378047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1378048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1378049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1378050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1378051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1378052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1378053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1378054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1378055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1378056"/>
      <w:r>
        <w:lastRenderedPageBreak/>
        <w:t>Woche 3</w:t>
      </w:r>
      <w:bookmarkEnd w:id="68"/>
    </w:p>
    <w:p w:rsidR="005D21D1" w:rsidRDefault="003435A2" w:rsidP="003435A2">
      <w:pPr>
        <w:pStyle w:val="Heading2"/>
      </w:pPr>
      <w:bookmarkStart w:id="69" w:name="_Toc21378057"/>
      <w:r>
        <w:t xml:space="preserve">Präsentation 5: </w:t>
      </w:r>
      <w:r w:rsidRPr="003435A2">
        <w:t>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1378058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1378059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1378060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1378061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1378062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1378063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1378064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1378065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1378066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1378067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1378068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1378069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1378070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1378071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1378072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1378073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1378074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1378075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1378076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1378077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1378078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1" w:name="_Toc21378079"/>
      <w:r w:rsidRPr="001238F6">
        <w:rPr>
          <w:lang w:val="en-US"/>
        </w:rPr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1378080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1378081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1378082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1378083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1378084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1378085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1378086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1378087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1378088"/>
      <w:r>
        <w:lastRenderedPageBreak/>
        <w:t>Woche 5</w:t>
      </w:r>
      <w:bookmarkEnd w:id="100"/>
    </w:p>
    <w:p w:rsidR="001238F6" w:rsidRPr="00AF65CF" w:rsidRDefault="001238F6" w:rsidP="00AF65CF"/>
    <w:sectPr w:rsidR="001238F6" w:rsidRPr="00AF65CF" w:rsidSect="00164DB6">
      <w:headerReference w:type="default" r:id="rId83"/>
      <w:footerReference w:type="default" r:id="rId8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741E" w:rsidRDefault="00B3741E" w:rsidP="006B5E49">
      <w:pPr>
        <w:spacing w:after="0" w:line="240" w:lineRule="auto"/>
      </w:pPr>
      <w:r>
        <w:separator/>
      </w:r>
    </w:p>
  </w:endnote>
  <w:endnote w:type="continuationSeparator" w:id="0">
    <w:p w:rsidR="00B3741E" w:rsidRDefault="00B3741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B0B" w:rsidRPr="003037A4" w:rsidRDefault="005A5B0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741E" w:rsidRDefault="00B3741E" w:rsidP="006B5E49">
      <w:pPr>
        <w:spacing w:after="0" w:line="240" w:lineRule="auto"/>
      </w:pPr>
      <w:r>
        <w:separator/>
      </w:r>
    </w:p>
  </w:footnote>
  <w:footnote w:type="continuationSeparator" w:id="0">
    <w:p w:rsidR="00B3741E" w:rsidRDefault="00B3741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B0B" w:rsidRDefault="005A5B0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A251E"/>
    <w:rsid w:val="000E01D5"/>
    <w:rsid w:val="000E0DEE"/>
    <w:rsid w:val="001018C5"/>
    <w:rsid w:val="00105030"/>
    <w:rsid w:val="001238F6"/>
    <w:rsid w:val="0012397E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83C2E"/>
    <w:rsid w:val="007B0CD9"/>
    <w:rsid w:val="007B68D0"/>
    <w:rsid w:val="008C1085"/>
    <w:rsid w:val="008D68BE"/>
    <w:rsid w:val="00923291"/>
    <w:rsid w:val="0095096E"/>
    <w:rsid w:val="009637E6"/>
    <w:rsid w:val="00964C85"/>
    <w:rsid w:val="00973D65"/>
    <w:rsid w:val="00984FF3"/>
    <w:rsid w:val="00990E7F"/>
    <w:rsid w:val="009A209C"/>
    <w:rsid w:val="009B342F"/>
    <w:rsid w:val="00A10C16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D36648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2C30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467DF16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BBE759-2B0E-4FFE-927D-36E2D590E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44</Pages>
  <Words>1883</Words>
  <Characters>11869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18</cp:revision>
  <dcterms:created xsi:type="dcterms:W3CDTF">2019-10-03T14:45:00Z</dcterms:created>
  <dcterms:modified xsi:type="dcterms:W3CDTF">2019-10-07T19:59:00Z</dcterms:modified>
</cp:coreProperties>
</file>