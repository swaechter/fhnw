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956C7" w:rsidRPr="001E2236" w:rsidRDefault="004956C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(ebssd)</w:t>
                                </w:r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956C7" w:rsidRPr="001E2236" w:rsidRDefault="004956C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(ebssd)</w:t>
                          </w:r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4956C7" w:rsidRDefault="004956C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4956C7" w:rsidRDefault="004956C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049D7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80161" w:history="1">
            <w:r w:rsidR="00A049D7" w:rsidRPr="00B22556">
              <w:rPr>
                <w:rStyle w:val="Hyperlink"/>
                <w:noProof/>
              </w:rPr>
              <w:t>1</w:t>
            </w:r>
            <w:r w:rsidR="00A049D7">
              <w:rPr>
                <w:rFonts w:eastAsiaTheme="minorEastAsia"/>
                <w:noProof/>
                <w:lang w:eastAsia="de-CH"/>
              </w:rPr>
              <w:tab/>
            </w:r>
            <w:r w:rsidR="00A049D7" w:rsidRPr="00B22556">
              <w:rPr>
                <w:rStyle w:val="Hyperlink"/>
                <w:noProof/>
              </w:rPr>
              <w:t>Einleitung</w:t>
            </w:r>
            <w:r w:rsidR="00A049D7">
              <w:rPr>
                <w:noProof/>
                <w:webHidden/>
              </w:rPr>
              <w:tab/>
            </w:r>
            <w:r w:rsidR="00A049D7">
              <w:rPr>
                <w:noProof/>
                <w:webHidden/>
              </w:rPr>
              <w:fldChar w:fldCharType="begin"/>
            </w:r>
            <w:r w:rsidR="00A049D7">
              <w:rPr>
                <w:noProof/>
                <w:webHidden/>
              </w:rPr>
              <w:instrText xml:space="preserve"> PAGEREF _Toc21980161 \h </w:instrText>
            </w:r>
            <w:r w:rsidR="00A049D7">
              <w:rPr>
                <w:noProof/>
                <w:webHidden/>
              </w:rPr>
            </w:r>
            <w:r w:rsidR="00A049D7">
              <w:rPr>
                <w:noProof/>
                <w:webHidden/>
              </w:rPr>
              <w:fldChar w:fldCharType="separate"/>
            </w:r>
            <w:r w:rsidR="00A049D7">
              <w:rPr>
                <w:noProof/>
                <w:webHidden/>
              </w:rPr>
              <w:t>5</w:t>
            </w:r>
            <w:r w:rsidR="00A049D7"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62" w:history="1">
            <w:r w:rsidRPr="00B2255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63" w:history="1">
            <w:r w:rsidRPr="00B2255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64" w:history="1">
            <w:r w:rsidRPr="00B2255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80165" w:history="1">
            <w:r w:rsidRPr="00B2255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66" w:history="1">
            <w:r w:rsidRPr="00B2255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67" w:history="1">
            <w:r w:rsidRPr="00B22556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68" w:history="1">
            <w:r w:rsidRPr="00B22556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69" w:history="1">
            <w:r w:rsidRPr="00B22556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0" w:history="1">
            <w:r w:rsidRPr="00B22556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1" w:history="1">
            <w:r w:rsidRPr="00B22556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2" w:history="1">
            <w:r w:rsidRPr="00B22556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3" w:history="1">
            <w:r w:rsidRPr="00B2255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4" w:history="1">
            <w:r w:rsidRPr="00B22556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5" w:history="1">
            <w:r w:rsidRPr="00B22556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6" w:history="1">
            <w:r w:rsidRPr="00B22556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7" w:history="1">
            <w:r w:rsidRPr="00B22556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8" w:history="1">
            <w:r w:rsidRPr="00B22556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79" w:history="1">
            <w:r w:rsidRPr="00B22556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0" w:history="1">
            <w:r w:rsidRPr="00B22556">
              <w:rPr>
                <w:rStyle w:val="Hyperlink"/>
                <w:noProof/>
                <w:lang w:val="en-US"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1" w:history="1">
            <w:r w:rsidRPr="00B22556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2" w:history="1">
            <w:r w:rsidRPr="00B22556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3" w:history="1">
            <w:r w:rsidRPr="00B22556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4" w:history="1">
            <w:r w:rsidRPr="00B22556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5" w:history="1">
            <w:r w:rsidRPr="00B22556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6" w:history="1">
            <w:r w:rsidRPr="00B22556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7" w:history="1">
            <w:r w:rsidRPr="00B22556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8" w:history="1">
            <w:r w:rsidRPr="00B22556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89" w:history="1">
            <w:r w:rsidRPr="00B22556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0" w:history="1">
            <w:r w:rsidRPr="00B22556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1" w:history="1">
            <w:r w:rsidRPr="00B22556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2" w:history="1">
            <w:r w:rsidRPr="00B22556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3" w:history="1">
            <w:r w:rsidRPr="00B22556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4" w:history="1">
            <w:r w:rsidRPr="00B22556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5" w:history="1">
            <w:r w:rsidRPr="00B22556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6" w:history="1">
            <w:r w:rsidRPr="00B22556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7" w:history="1">
            <w:r w:rsidRPr="00B22556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8" w:history="1">
            <w:r w:rsidRPr="00B22556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199" w:history="1">
            <w:r w:rsidRPr="00B22556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00" w:history="1">
            <w:r w:rsidRPr="00B22556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01" w:history="1">
            <w:r w:rsidRPr="00B22556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02" w:history="1">
            <w:r w:rsidRPr="00B22556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03" w:history="1">
            <w:r w:rsidRPr="00B22556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80204" w:history="1">
            <w:r w:rsidRPr="00B2255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05" w:history="1">
            <w:r w:rsidRPr="00B2255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06" w:history="1">
            <w:r w:rsidRPr="00B22556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07" w:history="1">
            <w:r w:rsidRPr="00B22556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08" w:history="1">
            <w:r w:rsidRPr="00B22556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09" w:history="1">
            <w:r w:rsidRPr="00B22556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10" w:history="1">
            <w:r w:rsidRPr="00B22556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11" w:history="1">
            <w:r w:rsidRPr="00B22556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12" w:history="1">
            <w:r w:rsidRPr="00B22556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13" w:history="1">
            <w:r w:rsidRPr="00B22556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14" w:history="1">
            <w:r w:rsidRPr="00B22556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15" w:history="1">
            <w:r w:rsidRPr="00B22556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16" w:history="1">
            <w:r w:rsidRPr="00B22556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80217" w:history="1">
            <w:r w:rsidRPr="00B2255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18" w:history="1">
            <w:r w:rsidRPr="00B22556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19" w:history="1">
            <w:r w:rsidRPr="00B22556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20" w:history="1">
            <w:r w:rsidRPr="00B22556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21" w:history="1">
            <w:r w:rsidRPr="00B22556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22" w:history="1">
            <w:r w:rsidRPr="00B22556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23" w:history="1">
            <w:r w:rsidRPr="00B22556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24" w:history="1">
            <w:r w:rsidRPr="00B22556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25" w:history="1">
            <w:r w:rsidRPr="00B22556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26" w:history="1">
            <w:r w:rsidRPr="00B22556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27" w:history="1">
            <w:r w:rsidRPr="00B22556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28" w:history="1">
            <w:r w:rsidRPr="00B22556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80229" w:history="1">
            <w:r w:rsidRPr="00B2255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0" w:history="1">
            <w:r w:rsidRPr="00B22556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Präsentation 6: Device-, Library und System-Interface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1" w:history="1">
            <w:r w:rsidRPr="00B22556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Linux Kernel Architecture (stark vereinfacht!)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2" w:history="1">
            <w:r w:rsidRPr="00B22556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Linux Kernel Map etwas detaillierter...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3" w:history="1">
            <w:r w:rsidRPr="00B22556">
              <w:rPr>
                <w:rStyle w:val="Hyperlink"/>
                <w:noProof/>
                <w:lang w:val="fr-CH"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fr-CH"/>
              </w:rPr>
              <w:t>"Device Interface" und Devicenodes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4" w:history="1">
            <w:r w:rsidRPr="00B22556">
              <w:rPr>
                <w:rStyle w:val="Hyperlink"/>
                <w:noProof/>
                <w:lang w:val="fr-CH"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fr-CH"/>
              </w:rPr>
              <w:t>Device Node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5" w:history="1">
            <w:r w:rsidRPr="00B22556">
              <w:rPr>
                <w:rStyle w:val="Hyperlink"/>
                <w:noProof/>
                <w:lang w:val="en-US"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Filesystem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6" w:history="1">
            <w:r w:rsidRPr="00B22556">
              <w:rPr>
                <w:rStyle w:val="Hyperlink"/>
                <w:noProof/>
                <w:lang w:val="en-US"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Filesystem Layers (Detaillierter)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7" w:history="1">
            <w:r w:rsidRPr="00B22556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procfs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8" w:history="1">
            <w:r w:rsidRPr="00B22556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Beispiel einer möglichen VFS Laufzeitkonfiguration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39" w:history="1">
            <w:r w:rsidRPr="00B22556">
              <w:rPr>
                <w:rStyle w:val="Hyperlink"/>
                <w:noProof/>
                <w:lang w:val="en-US"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Library Functions vs.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40" w:history="1">
            <w:r w:rsidRPr="00B22556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"Unbuffered" Zugriff z.B. auf einen Device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41" w:history="1">
            <w:r w:rsidRPr="00B22556">
              <w:rPr>
                <w:rStyle w:val="Hyperlink"/>
                <w:noProof/>
                <w:lang w:val="en-US"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Unbuffered File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42" w:history="1">
            <w:r w:rsidRPr="00B22556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Buffered C File Streams (zusätzliche Pufferung im Userspace)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43" w:history="1">
            <w:r w:rsidRPr="00B22556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(Userspace-) Buffered C File Streams (der 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44" w:history="1">
            <w:r w:rsidRPr="00B22556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45" w:history="1">
            <w:r w:rsidRPr="00B22556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Dyn. Linken von "Shared Libraries"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46" w:history="1">
            <w:r w:rsidRPr="00B22556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Library- und System Calls tracen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47" w:history="1">
            <w:r w:rsidRPr="00B22556">
              <w:rPr>
                <w:rStyle w:val="Hyperlink"/>
                <w:noProof/>
                <w:lang w:val="en-US"/>
              </w:rPr>
              <w:t>5.1.17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Standard C Library uClibc vs. "GNU libc" (glibc)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48" w:history="1">
            <w:r w:rsidRPr="00B22556">
              <w:rPr>
                <w:rStyle w:val="Hyperlink"/>
                <w:noProof/>
                <w:lang w:val="en-US"/>
              </w:rPr>
              <w:t>5.1.18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Resumée File-Systemcalls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80249" w:history="1">
            <w:r w:rsidRPr="00B2255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0" w:history="1">
            <w:r w:rsidRPr="00B22556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Präsentation 7: Flash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1" w:history="1">
            <w:r w:rsidRPr="00B22556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2" w:history="1">
            <w:r w:rsidRPr="00B22556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Vorteile/Nachteile von Flash-EEPROMs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3" w:history="1">
            <w:r w:rsidRPr="00B22556">
              <w:rPr>
                <w:rStyle w:val="Hyperlink"/>
                <w:noProof/>
                <w:lang w:val="en-US"/>
              </w:rPr>
              <w:t>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Technologien (EEPROM / NOR- / NAND-Flash)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4" w:history="1">
            <w:r w:rsidRPr="00B22556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Aufbau NAND-Flash-Zelle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5" w:history="1">
            <w:r w:rsidRPr="00B22556">
              <w:rPr>
                <w:rStyle w:val="Hyperlink"/>
                <w:noProof/>
              </w:rPr>
              <w:t>6.1.5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NAND-Flashes: SLC vs. MLC vs. TLC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6" w:history="1">
            <w:r w:rsidRPr="00B22556">
              <w:rPr>
                <w:rStyle w:val="Hyperlink"/>
                <w:noProof/>
                <w:lang w:val="en-US"/>
              </w:rPr>
              <w:t>6.1.6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Sector / Page / Erase-Block / Allocation Unit (Beispiel: Samsung 512MB “OneNAND” Flash Chip)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7" w:history="1">
            <w:r w:rsidRPr="00B22556">
              <w:rPr>
                <w:rStyle w:val="Hyperlink"/>
                <w:noProof/>
              </w:rPr>
              <w:t>6.1.7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8" w:history="1">
            <w:r w:rsidRPr="00B22556">
              <w:rPr>
                <w:rStyle w:val="Hyperlink"/>
                <w:noProof/>
              </w:rPr>
              <w:t>6.1.8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Problempunkte bei FTL-Devices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59" w:history="1">
            <w:r w:rsidRPr="00B22556">
              <w:rPr>
                <w:rStyle w:val="Hyperlink"/>
                <w:noProof/>
              </w:rPr>
              <w:t>6.1.9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Trim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0" w:history="1">
            <w:r w:rsidRPr="00B22556">
              <w:rPr>
                <w:rStyle w:val="Hyperlink"/>
                <w:noProof/>
              </w:rPr>
              <w:t>6.1.10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Weitere Problempunkte bei SD-Karten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1" w:history="1">
            <w:r w:rsidRPr="00B22556">
              <w:rPr>
                <w:rStyle w:val="Hyperlink"/>
                <w:noProof/>
              </w:rPr>
              <w:t>6.1.11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Journalling vs. Log Structured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2" w:history="1">
            <w:r w:rsidRPr="00B22556">
              <w:rPr>
                <w:rStyle w:val="Hyperlink"/>
                <w:noProof/>
              </w:rPr>
              <w:t>6.1.12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Wie Abnutzung minimieren?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3" w:history="1">
            <w:r w:rsidRPr="00B22556">
              <w:rPr>
                <w:rStyle w:val="Hyperlink"/>
                <w:noProof/>
              </w:rPr>
              <w:t>6.1.13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Raw-Flash statt FTL-Device (billiger aber aufwändiger)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4" w:history="1">
            <w:r w:rsidRPr="00B22556">
              <w:rPr>
                <w:rStyle w:val="Hyperlink"/>
                <w:noProof/>
              </w:rPr>
              <w:t>6.1.14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Kriterien zur Wahl eines R/W-Flash Filesystems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5" w:history="1">
            <w:r w:rsidRPr="00B22556">
              <w:rPr>
                <w:rStyle w:val="Hyperlink"/>
                <w:noProof/>
                <w:lang w:val="en-US"/>
              </w:rPr>
              <w:t>6.1.15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Raw-Flash taugliche Filesysteme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6" w:history="1">
            <w:r w:rsidRPr="00B22556">
              <w:rPr>
                <w:rStyle w:val="Hyperlink"/>
                <w:noProof/>
                <w:lang w:val="en-US"/>
              </w:rPr>
              <w:t>6.1.16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  <w:lang w:val="en-US"/>
              </w:rPr>
              <w:t>Wandboard/Buildroot mit F2FS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7" w:history="1">
            <w:r w:rsidRPr="00B22556">
              <w:rPr>
                <w:rStyle w:val="Hyperlink"/>
                <w:noProof/>
              </w:rPr>
              <w:t>6.1.17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Write-Zugriff auf Flash minimieren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8" w:history="1">
            <w:r w:rsidRPr="00B22556">
              <w:rPr>
                <w:rStyle w:val="Hyperlink"/>
                <w:noProof/>
              </w:rPr>
              <w:t>6.1.18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Mount-Option discard und 'fstrim' bei ext4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69" w:history="1">
            <w:r w:rsidRPr="00B22556">
              <w:rPr>
                <w:rStyle w:val="Hyperlink"/>
                <w:noProof/>
              </w:rPr>
              <w:t>6.1.19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Beispiel: UBIFS-Rootfilesystem auf Raw-Flash auf IGEPv2-Board (im Vergleich zu JFFS2)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70" w:history="1">
            <w:r w:rsidRPr="00B22556">
              <w:rPr>
                <w:rStyle w:val="Hyperlink"/>
                <w:noProof/>
              </w:rPr>
              <w:t>6.1.20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Beispiel: Performance-Vergleich verschiedener Flashs (von Samsung)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80271" w:history="1">
            <w:r w:rsidRPr="00B22556">
              <w:rPr>
                <w:rStyle w:val="Hyperlink"/>
                <w:noProof/>
              </w:rPr>
              <w:t>6.1.21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Beispiel SD-Karte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49D7" w:rsidRDefault="00A049D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80272" w:history="1">
            <w:r w:rsidRPr="00B2255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22556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_Toc21980272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198016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198016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1E2236">
        <w:t>ebssd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198016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1980164"/>
      <w:r>
        <w:t>Prüfungen</w:t>
      </w:r>
      <w:bookmarkEnd w:id="12"/>
      <w:bookmarkEnd w:id="13"/>
      <w:bookmarkEnd w:id="14"/>
      <w:bookmarkEnd w:id="15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1980165"/>
      <w:r>
        <w:lastRenderedPageBreak/>
        <w:t>Woche 1</w:t>
      </w:r>
      <w:bookmarkEnd w:id="16"/>
    </w:p>
    <w:p w:rsidR="002B6774" w:rsidRPr="002B6774" w:rsidRDefault="002B6774" w:rsidP="002B6774">
      <w:pPr>
        <w:pStyle w:val="Heading2"/>
      </w:pPr>
      <w:bookmarkStart w:id="17" w:name="_Toc21980166"/>
      <w:r>
        <w:t>Präsentation 1: Organisatorisches</w:t>
      </w:r>
      <w:bookmarkEnd w:id="17"/>
    </w:p>
    <w:p w:rsidR="002B6774" w:rsidRDefault="002B6774" w:rsidP="002B6774">
      <w:pPr>
        <w:pStyle w:val="Heading3"/>
      </w:pPr>
      <w:bookmarkStart w:id="18" w:name="_Toc21980167"/>
      <w:r>
        <w:t>Lernziel/Lerninhalt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1980168"/>
      <w:r>
        <w:t>Voraussetzungen/Prüfung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1980169"/>
      <w:r>
        <w:lastRenderedPageBreak/>
        <w:t>Organisation Theorie-/Praxisteil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1980170"/>
      <w:r>
        <w:t>Übersicht Versuchsinhalte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1980171"/>
      <w:r>
        <w:lastRenderedPageBreak/>
        <w:t>Themenkreise Theorie/Frontalunterricht</w:t>
      </w:r>
      <w:bookmarkEnd w:id="22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3" w:name="_Toc21980172"/>
      <w:r>
        <w:t>Literaturreferenz</w:t>
      </w:r>
      <w:bookmarkEnd w:id="23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4" w:name="_Toc21980173"/>
      <w:r>
        <w:lastRenderedPageBreak/>
        <w:t>Präsentation 2: Betriebssystemvarianten, Lizenzen und Echtzeit</w:t>
      </w:r>
      <w:bookmarkEnd w:id="24"/>
    </w:p>
    <w:p w:rsidR="002B6774" w:rsidRDefault="00A10C16" w:rsidP="00A10C16">
      <w:pPr>
        <w:pStyle w:val="Heading3"/>
      </w:pPr>
      <w:bookmarkStart w:id="25" w:name="_Toc21980174"/>
      <w:r>
        <w:t>Systemwahl für Embedded Systeme</w:t>
      </w:r>
      <w:bookmarkEnd w:id="25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1980175"/>
      <w:r w:rsidRPr="00B20B86">
        <w:rPr>
          <w:lang w:val="en-US"/>
        </w:rPr>
        <w:t>Realtime ≠ sofort!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7" w:name="_Toc21980176"/>
      <w:r w:rsidRPr="00B20B86">
        <w:rPr>
          <w:lang w:val="en-US"/>
        </w:rPr>
        <w:lastRenderedPageBreak/>
        <w:t>Hard- vs. Soft-Realtime</w:t>
      </w:r>
      <w:bookmarkEnd w:id="2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1980177"/>
      <w:r>
        <w:t>Kurzübersicht Betriebssystem-Varianten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1980178"/>
      <w:r>
        <w:lastRenderedPageBreak/>
        <w:t>Betriebssystemlos System (also ohne Betriebssystem)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0" w:name="_Toc21980179"/>
      <w:r>
        <w:t>Typische Ereignisbehandlung in Betriebssystemlosen System</w:t>
      </w:r>
      <w:bookmarkEnd w:id="30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1238F6" w:rsidRDefault="00B20B86" w:rsidP="00F45475">
      <w:pPr>
        <w:pStyle w:val="Heading3"/>
        <w:rPr>
          <w:lang w:val="en-US"/>
        </w:rPr>
      </w:pPr>
      <w:bookmarkStart w:id="31" w:name="_Toc21980180"/>
      <w:r w:rsidRPr="001238F6">
        <w:rPr>
          <w:lang w:val="en-US"/>
        </w:rPr>
        <w:lastRenderedPageBreak/>
        <w:t>Real Time Operating System (RTOS) Echtzeit Multitasking Betriebssystem</w:t>
      </w:r>
      <w:bookmarkEnd w:id="31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1980181"/>
      <w:r>
        <w:t>Normales “General Purpose” Betriebssystem (Windows, Linux, OS-X, ...)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1980182"/>
      <w:r>
        <w:lastRenderedPageBreak/>
        <w:t>„Abgespecktes“ General Purpose Betriebssystem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1980183"/>
      <w:r>
        <w:t>Gereral Purpose Betriebssystem mit Realtime-Patches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1980184"/>
      <w:r>
        <w:lastRenderedPageBreak/>
        <w:t>Co-Kernel Approach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6" w:name="_Toc21980185"/>
      <w:r>
        <w:t>CPU für RT-Tasks exclusiv reservieren</w:t>
      </w:r>
      <w:bookmarkEnd w:id="36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1980186"/>
      <w:r w:rsidRPr="00B20B86">
        <w:rPr>
          <w:lang w:val="en-US"/>
        </w:rPr>
        <w:lastRenderedPageBreak/>
        <w:t>Cooperative (Non-Preemtive)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8" w:name="_Toc21980187"/>
      <w:r w:rsidRPr="00B20B86">
        <w:rPr>
          <w:lang w:val="en-US"/>
        </w:rPr>
        <w:t>Preemtive Multitasking</w:t>
      </w:r>
      <w:bookmarkEnd w:id="38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1980188"/>
      <w:r>
        <w:lastRenderedPageBreak/>
        <w:t>Multitasking - Timeslicing</w:t>
      </w:r>
      <w:bookmarkEnd w:id="39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1980189"/>
      <w:r>
        <w:t>Linux preemption model (bei Tasks mit RT-Prio unter einem RT-Scheduler)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1980190"/>
      <w:r>
        <w:lastRenderedPageBreak/>
        <w:t>Eigene Realtime Tests...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1980191"/>
      <w:r>
        <w:t>Echtzeit-Anforderungen der Anwendung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1980192"/>
      <w:r>
        <w:lastRenderedPageBreak/>
        <w:t>Betriebssystem Fallbeispiele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4" w:name="_Toc21980193"/>
      <w:r>
        <w:t>Open Source – grundlegende Idee...</w:t>
      </w:r>
      <w:bookmarkEnd w:id="44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5" w:name="_Toc21980194"/>
      <w:r w:rsidRPr="00F45475">
        <w:rPr>
          <w:lang w:val="en-US"/>
        </w:rPr>
        <w:lastRenderedPageBreak/>
        <w:t>Open Source Lizenzen - mit/ohne "Copyleft</w:t>
      </w:r>
      <w:bookmarkEnd w:id="45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1980195"/>
      <w:r>
        <w:t>Resumée GPL und LGPL</w:t>
      </w:r>
      <w:bookmarkEnd w:id="46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7" w:name="_Toc21980196"/>
      <w:r>
        <w:lastRenderedPageBreak/>
        <w:t>Wo liegt die Bagatellgrenze? (insbes. bei Lizenzen mit Copyleft)</w:t>
      </w:r>
      <w:bookmarkEnd w:id="47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8" w:name="_Toc21980197"/>
      <w:r>
        <w:t>Präsentation 3: Zielsystem Hardware</w:t>
      </w:r>
      <w:bookmarkEnd w:id="48"/>
    </w:p>
    <w:p w:rsidR="005A5B0B" w:rsidRDefault="005A5B0B" w:rsidP="005A5B0B">
      <w:pPr>
        <w:pStyle w:val="Heading3"/>
      </w:pPr>
      <w:bookmarkStart w:id="49" w:name="_Toc21980198"/>
      <w:r>
        <w:t>Verwendetes Target Boards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50" w:name="_Toc21980199"/>
      <w:r>
        <w:lastRenderedPageBreak/>
        <w:t>EMV-Gerechte Handhabung (In nicht-EMV-gerechter Umgebung)</w:t>
      </w:r>
      <w:bookmarkEnd w:id="50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1980200"/>
      <w:r w:rsidRPr="005A5B0B">
        <w:rPr>
          <w:lang w:val="en-US"/>
        </w:rPr>
        <w:t>Wandboard</w:t>
      </w:r>
      <w:bookmarkEnd w:id="51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1980201"/>
      <w:r w:rsidRPr="005A5B0B">
        <w:rPr>
          <w:lang w:val="en-US"/>
        </w:rPr>
        <w:lastRenderedPageBreak/>
        <w:t>Blockschaltbild Wandboard</w:t>
      </w:r>
      <w:bookmarkEnd w:id="52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3" w:name="_Toc21980202"/>
      <w:r w:rsidRPr="005A5B0B">
        <w:rPr>
          <w:lang w:val="en-US"/>
        </w:rPr>
        <w:t>Freescale/NXP IMX.6 SoC Family</w:t>
      </w:r>
      <w:bookmarkEnd w:id="53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4" w:name="_Toc21980203"/>
      <w:r>
        <w:lastRenderedPageBreak/>
        <w:t>Industrietaugliche Boards?</w:t>
      </w:r>
      <w:bookmarkEnd w:id="54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5" w:name="_Toc21980204"/>
      <w:r>
        <w:lastRenderedPageBreak/>
        <w:t>Woche 2</w:t>
      </w:r>
      <w:bookmarkEnd w:id="55"/>
    </w:p>
    <w:p w:rsidR="009A209C" w:rsidRDefault="009A209C" w:rsidP="009A209C">
      <w:pPr>
        <w:pStyle w:val="Heading2"/>
      </w:pPr>
      <w:bookmarkStart w:id="56" w:name="_Toc21980205"/>
      <w:r>
        <w:t>Präsentation 4: Linux Bootvorgang und Root Filesystem</w:t>
      </w:r>
      <w:bookmarkEnd w:id="56"/>
    </w:p>
    <w:p w:rsidR="009A209C" w:rsidRDefault="009A209C" w:rsidP="009A209C">
      <w:pPr>
        <w:pStyle w:val="Heading3"/>
      </w:pPr>
      <w:bookmarkStart w:id="57" w:name="_Toc21980206"/>
      <w:r>
        <w:t>Linux-Alternativen für Embedded Boards</w:t>
      </w:r>
      <w:bookmarkEnd w:id="57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1980207"/>
      <w:r>
        <w:t>Prinzipielle Boot-Phasen beim Booten eines Linux Systems</w:t>
      </w:r>
      <w:bookmarkEnd w:id="58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1980208"/>
      <w:r>
        <w:lastRenderedPageBreak/>
        <w:t>Bootvorgang bei PC-Systemen (Kernel nur lose an spezifische HW angepasst)...</w:t>
      </w:r>
      <w:bookmarkEnd w:id="59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1980209"/>
      <w:r>
        <w:t>... vs. Bootvorgang Embedded Linux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1980210"/>
      <w:r>
        <w:lastRenderedPageBreak/>
        <w:t>Ultra-schnell Linux booten (&lt; 1s)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2" w:name="_Toc21980211"/>
      <w:r>
        <w:t>Embedded System mit kleinem Datenträger (FLASH mit wenigen MB)</w:t>
      </w:r>
      <w:bookmarkEnd w:id="62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1980212"/>
      <w:r w:rsidRPr="009A209C">
        <w:rPr>
          <w:lang w:val="en-US"/>
        </w:rPr>
        <w:lastRenderedPageBreak/>
        <w:t>Unsere Wandboard Systemkonfiguration (RFS basierend auf Buildroot)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1980213"/>
      <w:r w:rsidRPr="009A209C">
        <w:rPr>
          <w:lang w:val="en-US"/>
        </w:rPr>
        <w:t>Busybox "Toolbox"</w:t>
      </w:r>
      <w:bookmarkEnd w:id="64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5" w:name="_Toc21980214"/>
      <w:r w:rsidRPr="009A209C">
        <w:rPr>
          <w:lang w:val="en-US"/>
        </w:rPr>
        <w:lastRenderedPageBreak/>
        <w:t>Buildroot vs Yocto</w:t>
      </w:r>
      <w:bookmarkEnd w:id="65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6" w:name="_Toc21980215"/>
      <w:r>
        <w:t>Buildroot Funktion</w:t>
      </w:r>
      <w:bookmarkEnd w:id="66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7" w:name="_Toc21980216"/>
      <w:r>
        <w:lastRenderedPageBreak/>
        <w:t>Tipps zur Bedienung auf Hostsystem</w:t>
      </w:r>
      <w:bookmarkEnd w:id="67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8" w:name="_Toc21980217"/>
      <w:r>
        <w:lastRenderedPageBreak/>
        <w:t>Woche 3</w:t>
      </w:r>
      <w:bookmarkEnd w:id="68"/>
    </w:p>
    <w:p w:rsidR="005D21D1" w:rsidRDefault="003435A2" w:rsidP="003435A2">
      <w:pPr>
        <w:pStyle w:val="Heading2"/>
      </w:pPr>
      <w:bookmarkStart w:id="69" w:name="_Toc21980218"/>
      <w:r>
        <w:t xml:space="preserve">Präsentation 5: </w:t>
      </w:r>
      <w:r w:rsidRPr="003435A2">
        <w:t>Crosscompilation und Revision Control System</w:t>
      </w:r>
      <w:bookmarkEnd w:id="69"/>
    </w:p>
    <w:p w:rsidR="003435A2" w:rsidRDefault="003435A2" w:rsidP="003435A2">
      <w:pPr>
        <w:pStyle w:val="Heading3"/>
      </w:pPr>
      <w:bookmarkStart w:id="70" w:name="_Toc21980219"/>
      <w:r>
        <w:t>Was beinhaltet die GCC Toolchain (GNU Compiler Collection)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1980220"/>
      <w:r>
        <w:t>Native- vs. Cross-Compiler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1980221"/>
      <w:r>
        <w:lastRenderedPageBreak/>
        <w:t>Linux Mainline Kernel Development</w:t>
      </w:r>
      <w:bookmarkEnd w:id="72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1980222"/>
      <w:r>
        <w:t>Weitergabe von Quellcode ab Tarball oder Git ?</w:t>
      </w:r>
      <w:bookmarkEnd w:id="73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1980223"/>
      <w:r>
        <w:lastRenderedPageBreak/>
        <w:t>Kurzübersicht Projekt-Versionsverwaltung (Revision Control Systems)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1980224"/>
      <w:r>
        <w:t>Die wichtigsten Git-Befehle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1980225"/>
      <w:r>
        <w:lastRenderedPageBreak/>
        <w:t>Neues Git Repo erstellen (Für initial eigene Projekte)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1980226"/>
      <w:r>
        <w:t>Die wichtigsten Git-Befehle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1980227"/>
      <w:r>
        <w:lastRenderedPageBreak/>
        <w:t>Lokale Änderungen und "Commits"</w:t>
      </w:r>
      <w:bookmarkEnd w:id="78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9" w:name="_Toc21980228"/>
      <w:r>
        <w:t>Aktualisierungen des Remote Branches übernehmen oder hochladen</w:t>
      </w:r>
      <w:bookmarkEnd w:id="79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80" w:name="_Toc21980229"/>
      <w:r>
        <w:lastRenderedPageBreak/>
        <w:t>Woche 4</w:t>
      </w:r>
      <w:bookmarkEnd w:id="80"/>
    </w:p>
    <w:p w:rsidR="005D21D1" w:rsidRPr="001238F6" w:rsidRDefault="001238F6" w:rsidP="001238F6">
      <w:pPr>
        <w:pStyle w:val="Heading2"/>
      </w:pPr>
      <w:bookmarkStart w:id="81" w:name="_Toc21980230"/>
      <w:r w:rsidRPr="001238F6">
        <w:t>Präsentation 6: Device-, Library und System-Interface</w:t>
      </w:r>
      <w:bookmarkEnd w:id="81"/>
    </w:p>
    <w:p w:rsidR="001238F6" w:rsidRPr="001238F6" w:rsidRDefault="001238F6" w:rsidP="001238F6">
      <w:pPr>
        <w:pStyle w:val="Heading3"/>
      </w:pPr>
      <w:bookmarkStart w:id="82" w:name="_Toc21980231"/>
      <w:r w:rsidRPr="001238F6">
        <w:t>Linux Kernel Architecture (stark vereinfacht!)</w:t>
      </w:r>
      <w:bookmarkEnd w:id="82"/>
    </w:p>
    <w:p w:rsidR="001238F6" w:rsidRPr="001238F6" w:rsidRDefault="004E02A1" w:rsidP="001238F6">
      <w:r>
        <w:rPr>
          <w:noProof/>
        </w:rPr>
        <w:drawing>
          <wp:inline distT="0" distB="0" distL="0" distR="0" wp14:anchorId="53B049AF" wp14:editId="3B8CEC9F">
            <wp:extent cx="5760720" cy="3479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3" w:name="_Toc21980232"/>
      <w:r w:rsidRPr="001238F6">
        <w:t>Linux Kernel Map etwas detaillierter...</w:t>
      </w:r>
      <w:bookmarkEnd w:id="83"/>
    </w:p>
    <w:p w:rsidR="001238F6" w:rsidRPr="001238F6" w:rsidRDefault="004E02A1" w:rsidP="001238F6">
      <w:r>
        <w:rPr>
          <w:noProof/>
        </w:rPr>
        <w:drawing>
          <wp:inline distT="0" distB="0" distL="0" distR="0" wp14:anchorId="190E2546" wp14:editId="71B2E98B">
            <wp:extent cx="5760720" cy="4042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4" w:name="_Toc21980233"/>
      <w:r w:rsidRPr="001238F6">
        <w:rPr>
          <w:lang w:val="fr-CH"/>
        </w:rPr>
        <w:lastRenderedPageBreak/>
        <w:t>"Device Interface" und Devicenodes</w:t>
      </w:r>
      <w:bookmarkEnd w:id="84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0B3A4C9E" wp14:editId="33617A98">
            <wp:extent cx="5760720" cy="39008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5" w:name="_Toc21980234"/>
      <w:r w:rsidRPr="001238F6">
        <w:rPr>
          <w:lang w:val="fr-CH"/>
        </w:rPr>
        <w:t>Device Node Varianten</w:t>
      </w:r>
      <w:bookmarkEnd w:id="85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71B969D6" wp14:editId="4A61573F">
            <wp:extent cx="5760720" cy="37249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6" w:name="_Toc21980235"/>
      <w:r w:rsidRPr="001238F6">
        <w:rPr>
          <w:lang w:val="en-US"/>
        </w:rPr>
        <w:lastRenderedPageBreak/>
        <w:t>Filesystem Layers</w:t>
      </w:r>
      <w:bookmarkEnd w:id="8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22DA00A2" wp14:editId="7D09D388">
            <wp:extent cx="5760720" cy="36734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7" w:name="_Toc21980236"/>
      <w:r w:rsidRPr="001238F6">
        <w:rPr>
          <w:lang w:val="en-US"/>
        </w:rPr>
        <w:t>Filesystem Layers (Detaillierter)</w:t>
      </w:r>
      <w:bookmarkEnd w:id="87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6DD9303" wp14:editId="68D84552">
            <wp:extent cx="5760720" cy="3873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8" w:name="_Toc21980237"/>
      <w:r w:rsidRPr="001238F6">
        <w:lastRenderedPageBreak/>
        <w:t>procfs</w:t>
      </w:r>
      <w:bookmarkEnd w:id="88"/>
    </w:p>
    <w:p w:rsidR="001238F6" w:rsidRPr="001238F6" w:rsidRDefault="004E02A1" w:rsidP="001238F6">
      <w:r>
        <w:rPr>
          <w:noProof/>
        </w:rPr>
        <w:drawing>
          <wp:inline distT="0" distB="0" distL="0" distR="0" wp14:anchorId="7F6A457E" wp14:editId="7BE68895">
            <wp:extent cx="5760720" cy="38119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9" w:name="_Toc21980238"/>
      <w:r w:rsidRPr="001238F6">
        <w:t>Beispiel einer möglichen VFS Laufzeitkonfiguration</w:t>
      </w:r>
      <w:bookmarkEnd w:id="89"/>
    </w:p>
    <w:p w:rsidR="001238F6" w:rsidRPr="001238F6" w:rsidRDefault="004E02A1" w:rsidP="001238F6">
      <w:r>
        <w:rPr>
          <w:noProof/>
        </w:rPr>
        <w:drawing>
          <wp:inline distT="0" distB="0" distL="0" distR="0" wp14:anchorId="16C6D2E5" wp14:editId="70855F5A">
            <wp:extent cx="5760720" cy="4034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0" w:name="_Toc21980239"/>
      <w:r w:rsidRPr="001238F6">
        <w:rPr>
          <w:lang w:val="en-US"/>
        </w:rPr>
        <w:lastRenderedPageBreak/>
        <w:t>Library Functions vs. System Calls</w:t>
      </w:r>
      <w:bookmarkEnd w:id="90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03CDC253" wp14:editId="002B2F37">
            <wp:extent cx="5760720" cy="37299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DA0BA7" w:rsidRDefault="001238F6" w:rsidP="001238F6">
      <w:pPr>
        <w:pStyle w:val="Heading3"/>
      </w:pPr>
      <w:bookmarkStart w:id="91" w:name="_Toc21980240"/>
      <w:r w:rsidRPr="00DA0BA7">
        <w:t>"Unbuffered" Zugriff z.B. auf einen Device Driver</w:t>
      </w:r>
      <w:bookmarkEnd w:id="91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83F2F06" wp14:editId="4D3D8118">
            <wp:extent cx="5760720" cy="3498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2" w:name="_Toc21980241"/>
      <w:r w:rsidRPr="001238F6">
        <w:rPr>
          <w:lang w:val="en-US"/>
        </w:rPr>
        <w:lastRenderedPageBreak/>
        <w:t>Unbuffered File System Calls</w:t>
      </w:r>
      <w:bookmarkEnd w:id="92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44C0BDF" wp14:editId="42E535B3">
            <wp:extent cx="5760720" cy="3477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93" w:name="_Toc21980242"/>
      <w:r w:rsidRPr="001238F6">
        <w:t>Buffered C File Streams (zusätzliche Pufferung im Userspace)</w:t>
      </w:r>
      <w:bookmarkEnd w:id="93"/>
    </w:p>
    <w:p w:rsidR="001238F6" w:rsidRPr="001238F6" w:rsidRDefault="004E02A1" w:rsidP="001238F6">
      <w:r>
        <w:rPr>
          <w:noProof/>
        </w:rPr>
        <w:drawing>
          <wp:inline distT="0" distB="0" distL="0" distR="0" wp14:anchorId="01E21266" wp14:editId="1FA091D7">
            <wp:extent cx="5760720" cy="35502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4" w:name="_Toc21980243"/>
      <w:r w:rsidRPr="001238F6">
        <w:rPr>
          <w:lang w:val="en-US"/>
        </w:rPr>
        <w:lastRenderedPageBreak/>
        <w:t>(Userspace-) Buffered C File Streams (der libc)</w:t>
      </w:r>
      <w:bookmarkEnd w:id="94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A58F689" wp14:editId="421002D3">
            <wp:extent cx="5760720" cy="34677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5" w:name="_Toc21980244"/>
      <w:r w:rsidRPr="001238F6">
        <w:rPr>
          <w:lang w:val="en-US"/>
        </w:rPr>
        <w:t>Libraries</w:t>
      </w:r>
      <w:bookmarkEnd w:id="9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507BE871" wp14:editId="3E845BDA">
            <wp:extent cx="5760720" cy="37674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6" w:name="_Toc21980245"/>
      <w:r w:rsidRPr="001238F6">
        <w:rPr>
          <w:lang w:val="en-US"/>
        </w:rPr>
        <w:lastRenderedPageBreak/>
        <w:t>Dyn. Linken von "Shared Libraries"</w:t>
      </w:r>
      <w:bookmarkEnd w:id="9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21A84FD" wp14:editId="577B2FAE">
            <wp:extent cx="5760720" cy="35013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7" w:name="_Toc21980246"/>
      <w:r w:rsidRPr="001238F6">
        <w:rPr>
          <w:lang w:val="en-US"/>
        </w:rPr>
        <w:t>Library- und System Calls tracen</w:t>
      </w:r>
      <w:bookmarkEnd w:id="97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C330E28" wp14:editId="480BE9F9">
            <wp:extent cx="5760720" cy="3529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8" w:name="_Toc21980247"/>
      <w:r w:rsidRPr="001238F6">
        <w:rPr>
          <w:lang w:val="en-US"/>
        </w:rPr>
        <w:lastRenderedPageBreak/>
        <w:t>Standard C Library uClibc vs. "GNU libc" (glibc)</w:t>
      </w:r>
      <w:bookmarkEnd w:id="98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EB4D7A2" wp14:editId="7B738CBD">
            <wp:extent cx="5760720" cy="23768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9" w:name="_Toc21980248"/>
      <w:r w:rsidRPr="001238F6">
        <w:rPr>
          <w:lang w:val="en-US"/>
        </w:rPr>
        <w:t>Resumée File-Systemcalls</w:t>
      </w:r>
      <w:bookmarkEnd w:id="99"/>
    </w:p>
    <w:p w:rsidR="001238F6" w:rsidRDefault="00964C8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2D89BC" wp14:editId="29DA6204">
            <wp:extent cx="5760720" cy="383921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AF65CF">
      <w:pPr>
        <w:rPr>
          <w:lang w:val="en-US"/>
        </w:rPr>
      </w:pPr>
    </w:p>
    <w:p w:rsidR="001238F6" w:rsidRDefault="001238F6" w:rsidP="001238F6">
      <w:pPr>
        <w:pStyle w:val="Heading1"/>
      </w:pPr>
      <w:bookmarkStart w:id="100" w:name="_Toc21980249"/>
      <w:r>
        <w:lastRenderedPageBreak/>
        <w:t>Woche 5</w:t>
      </w:r>
      <w:bookmarkEnd w:id="100"/>
    </w:p>
    <w:p w:rsidR="00DA0BA7" w:rsidRPr="00DA0BA7" w:rsidRDefault="00DA0BA7" w:rsidP="00DA0BA7">
      <w:pPr>
        <w:pStyle w:val="Heading2"/>
      </w:pPr>
      <w:bookmarkStart w:id="101" w:name="_Toc21980250"/>
      <w:r>
        <w:t>Präsentation 7: Flash Systems</w:t>
      </w:r>
      <w:bookmarkEnd w:id="101"/>
    </w:p>
    <w:p w:rsidR="00DA0BA7" w:rsidRDefault="00DA0BA7" w:rsidP="00DA0BA7">
      <w:pPr>
        <w:pStyle w:val="Heading3"/>
      </w:pPr>
      <w:bookmarkStart w:id="102" w:name="_Toc21980251"/>
      <w:r>
        <w:t>Inhalt</w:t>
      </w:r>
      <w:bookmarkEnd w:id="102"/>
    </w:p>
    <w:p w:rsidR="00DA0BA7" w:rsidRDefault="004956C7" w:rsidP="00DA0BA7">
      <w:r>
        <w:rPr>
          <w:noProof/>
        </w:rPr>
        <w:drawing>
          <wp:inline distT="0" distB="0" distL="0" distR="0" wp14:anchorId="11230676" wp14:editId="37E61709">
            <wp:extent cx="5760720" cy="38646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3" w:name="_Toc21980252"/>
      <w:r>
        <w:t>Vorteile/Nachteile von Flash-EEPROMs</w:t>
      </w:r>
      <w:bookmarkEnd w:id="103"/>
    </w:p>
    <w:p w:rsidR="00DA0BA7" w:rsidRDefault="004956C7" w:rsidP="00DA0BA7">
      <w:r>
        <w:rPr>
          <w:noProof/>
        </w:rPr>
        <w:drawing>
          <wp:inline distT="0" distB="0" distL="0" distR="0" wp14:anchorId="3F41D993" wp14:editId="16E2EBDF">
            <wp:extent cx="5760720" cy="37928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4" w:name="_Toc21980253"/>
      <w:r w:rsidRPr="00DA0BA7">
        <w:rPr>
          <w:lang w:val="en-US"/>
        </w:rPr>
        <w:lastRenderedPageBreak/>
        <w:t>Technologien (EEPROM / NOR- / NAND-Flash)</w:t>
      </w:r>
      <w:bookmarkEnd w:id="104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F725EE7" wp14:editId="59EFD2B3">
            <wp:extent cx="5760720" cy="40093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5" w:name="_Toc21980254"/>
      <w:r>
        <w:t>Aufbau NAND-Flash-Zelle</w:t>
      </w:r>
      <w:bookmarkEnd w:id="105"/>
    </w:p>
    <w:p w:rsidR="00DA0BA7" w:rsidRDefault="004956C7" w:rsidP="00DA0BA7">
      <w:r>
        <w:rPr>
          <w:noProof/>
        </w:rPr>
        <w:drawing>
          <wp:inline distT="0" distB="0" distL="0" distR="0" wp14:anchorId="23808DFE" wp14:editId="0C719EF4">
            <wp:extent cx="5760720" cy="37236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6" w:name="_Toc21980255"/>
      <w:r>
        <w:lastRenderedPageBreak/>
        <w:t>NAND-Flashes: SLC vs. MLC vs. TLC</w:t>
      </w:r>
      <w:bookmarkEnd w:id="106"/>
    </w:p>
    <w:p w:rsidR="00DA0BA7" w:rsidRDefault="004956C7" w:rsidP="00DA0BA7">
      <w:r>
        <w:rPr>
          <w:noProof/>
        </w:rPr>
        <w:drawing>
          <wp:inline distT="0" distB="0" distL="0" distR="0" wp14:anchorId="0EAEB5EA" wp14:editId="5AE23404">
            <wp:extent cx="5760720" cy="3339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7" w:name="_Toc21980256"/>
      <w:r w:rsidRPr="00DA0BA7">
        <w:rPr>
          <w:lang w:val="en-US"/>
        </w:rPr>
        <w:t>Sector / Page / Erase-Block / Allocation Unit (Beispiel: Samsung 512MB “OneNAND” Flash Chip)</w:t>
      </w:r>
      <w:bookmarkEnd w:id="107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5DB39610" wp14:editId="07AF0937">
            <wp:extent cx="5760720" cy="35902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8" w:name="_Toc21980257"/>
      <w:r>
        <w:lastRenderedPageBreak/>
        <w:t>Flash Translation Layer (FTL)</w:t>
      </w:r>
      <w:bookmarkEnd w:id="108"/>
    </w:p>
    <w:p w:rsidR="00DA0BA7" w:rsidRDefault="004956C7" w:rsidP="00DA0BA7">
      <w:r>
        <w:rPr>
          <w:noProof/>
        </w:rPr>
        <w:drawing>
          <wp:inline distT="0" distB="0" distL="0" distR="0" wp14:anchorId="7D80C50A" wp14:editId="1E94CCB4">
            <wp:extent cx="5760720" cy="37579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9" w:name="_Toc21980258"/>
      <w:r>
        <w:t>Problempunkte bei FTL-Devices</w:t>
      </w:r>
      <w:bookmarkEnd w:id="109"/>
    </w:p>
    <w:p w:rsidR="00DA0BA7" w:rsidRDefault="004956C7" w:rsidP="00DA0BA7">
      <w:r>
        <w:rPr>
          <w:noProof/>
        </w:rPr>
        <w:drawing>
          <wp:inline distT="0" distB="0" distL="0" distR="0" wp14:anchorId="1B16CAFC" wp14:editId="02495CA1">
            <wp:extent cx="5760720" cy="372491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0" w:name="_Toc21980259"/>
      <w:r>
        <w:lastRenderedPageBreak/>
        <w:t>Trim</w:t>
      </w:r>
      <w:bookmarkEnd w:id="110"/>
    </w:p>
    <w:p w:rsidR="00DA0BA7" w:rsidRDefault="004956C7" w:rsidP="00DA0BA7">
      <w:r>
        <w:rPr>
          <w:noProof/>
        </w:rPr>
        <w:drawing>
          <wp:inline distT="0" distB="0" distL="0" distR="0" wp14:anchorId="22978490" wp14:editId="1D6AE801">
            <wp:extent cx="5760720" cy="35566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1" w:name="_Toc21980260"/>
      <w:r>
        <w:t>Weitere Problempunkte bei SD-Karten</w:t>
      </w:r>
      <w:bookmarkEnd w:id="111"/>
    </w:p>
    <w:p w:rsidR="00DA0BA7" w:rsidRDefault="00A70B51" w:rsidP="00DA0BA7">
      <w:r>
        <w:rPr>
          <w:noProof/>
        </w:rPr>
        <w:drawing>
          <wp:inline distT="0" distB="0" distL="0" distR="0" wp14:anchorId="433DE558" wp14:editId="1D45055A">
            <wp:extent cx="5760720" cy="369443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2" w:name="_Toc21980261"/>
      <w:r>
        <w:lastRenderedPageBreak/>
        <w:t>Journalling vs. Log Structured Filesystem</w:t>
      </w:r>
      <w:bookmarkEnd w:id="112"/>
    </w:p>
    <w:p w:rsidR="00DA0BA7" w:rsidRDefault="00A70B51" w:rsidP="00DA0BA7">
      <w:r>
        <w:rPr>
          <w:noProof/>
        </w:rPr>
        <w:drawing>
          <wp:inline distT="0" distB="0" distL="0" distR="0" wp14:anchorId="74CC59A2" wp14:editId="72F72625">
            <wp:extent cx="5760720" cy="39687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3" w:name="_Toc21980262"/>
      <w:r>
        <w:t>Wie Abnutzung minimieren?</w:t>
      </w:r>
      <w:bookmarkEnd w:id="113"/>
    </w:p>
    <w:p w:rsidR="00DA0BA7" w:rsidRDefault="00A70B51" w:rsidP="00DA0BA7">
      <w:r>
        <w:rPr>
          <w:noProof/>
        </w:rPr>
        <w:drawing>
          <wp:inline distT="0" distB="0" distL="0" distR="0" wp14:anchorId="4F370D25" wp14:editId="130836B6">
            <wp:extent cx="5760720" cy="35128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4" w:name="_Toc21980263"/>
      <w:r>
        <w:lastRenderedPageBreak/>
        <w:t>Raw-Flash statt FTL-Device (billiger aber aufwändiger)</w:t>
      </w:r>
      <w:bookmarkEnd w:id="114"/>
    </w:p>
    <w:p w:rsidR="00DA0BA7" w:rsidRDefault="00A70B51" w:rsidP="00DA0BA7">
      <w:r>
        <w:rPr>
          <w:noProof/>
        </w:rPr>
        <w:drawing>
          <wp:inline distT="0" distB="0" distL="0" distR="0" wp14:anchorId="5AC00F35" wp14:editId="76089AA3">
            <wp:extent cx="5760720" cy="36125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5" w:name="_Toc21980264"/>
      <w:r>
        <w:t>Kriterien zur Wahl eines R/W-Flash Filesystems</w:t>
      </w:r>
      <w:bookmarkEnd w:id="115"/>
    </w:p>
    <w:p w:rsidR="00DA0BA7" w:rsidRDefault="00A70B51" w:rsidP="00DA0BA7">
      <w:r>
        <w:rPr>
          <w:noProof/>
        </w:rPr>
        <w:drawing>
          <wp:inline distT="0" distB="0" distL="0" distR="0" wp14:anchorId="1141418E" wp14:editId="22A6CE28">
            <wp:extent cx="5760720" cy="381190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6" w:name="_Toc21980265"/>
      <w:r w:rsidRPr="00DA0BA7">
        <w:rPr>
          <w:lang w:val="en-US"/>
        </w:rPr>
        <w:lastRenderedPageBreak/>
        <w:t>Raw-Flash taugliche Filesysteme</w:t>
      </w:r>
      <w:bookmarkEnd w:id="116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0D01FF8D" wp14:editId="00878EDB">
            <wp:extent cx="5760720" cy="3886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7" w:name="_Toc21980266"/>
      <w:r w:rsidRPr="00DA0BA7">
        <w:rPr>
          <w:lang w:val="en-US"/>
        </w:rPr>
        <w:t>Wandboard/Buildroot mit F2FS</w:t>
      </w:r>
      <w:bookmarkEnd w:id="117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3068BF4" wp14:editId="5022D753">
            <wp:extent cx="5760720" cy="37547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8" w:name="_Toc21980267"/>
      <w:r>
        <w:lastRenderedPageBreak/>
        <w:t>Write-Zugriff auf Flash minimieren</w:t>
      </w:r>
      <w:bookmarkEnd w:id="118"/>
    </w:p>
    <w:p w:rsidR="00DA0BA7" w:rsidRDefault="00A70B51" w:rsidP="00DA0BA7">
      <w:r>
        <w:rPr>
          <w:noProof/>
        </w:rPr>
        <w:drawing>
          <wp:inline distT="0" distB="0" distL="0" distR="0" wp14:anchorId="462BEA71" wp14:editId="195F02E6">
            <wp:extent cx="5760720" cy="39484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9" w:name="_Toc21980268"/>
      <w:r>
        <w:t>Mount-Option discard und 'fstrim' bei ext4</w:t>
      </w:r>
      <w:bookmarkEnd w:id="119"/>
    </w:p>
    <w:p w:rsidR="00DA0BA7" w:rsidRDefault="00A70B51" w:rsidP="00DA0BA7">
      <w:r>
        <w:rPr>
          <w:noProof/>
        </w:rPr>
        <w:drawing>
          <wp:inline distT="0" distB="0" distL="0" distR="0" wp14:anchorId="0AAF2BF9" wp14:editId="75203987">
            <wp:extent cx="5760720" cy="3535045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0" w:name="_Toc21980269"/>
      <w:r>
        <w:lastRenderedPageBreak/>
        <w:t>Beispiel: UBIFS-Rootfilesystem auf Raw-Flash auf IGEPv2-Board (im Vergleich zu JFFS2)</w:t>
      </w:r>
      <w:bookmarkEnd w:id="120"/>
    </w:p>
    <w:p w:rsidR="00DA0BA7" w:rsidRDefault="00A70B51" w:rsidP="00DA0BA7">
      <w:r>
        <w:rPr>
          <w:noProof/>
        </w:rPr>
        <w:drawing>
          <wp:inline distT="0" distB="0" distL="0" distR="0" wp14:anchorId="0CB3F3F2" wp14:editId="7EE95E0E">
            <wp:extent cx="5760720" cy="33489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1" w:name="_Toc21980270"/>
      <w:r>
        <w:t>Beispiel: Performance-Vergleich verschiedener Flashs (von Samsung)</w:t>
      </w:r>
      <w:bookmarkEnd w:id="121"/>
    </w:p>
    <w:p w:rsidR="00DA0BA7" w:rsidRDefault="00A70B51" w:rsidP="00DA0BA7">
      <w:r>
        <w:rPr>
          <w:noProof/>
        </w:rPr>
        <w:drawing>
          <wp:inline distT="0" distB="0" distL="0" distR="0" wp14:anchorId="734F3859" wp14:editId="21DD4ED5">
            <wp:extent cx="5760720" cy="350139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2" w:name="_Toc21980271"/>
      <w:r>
        <w:lastRenderedPageBreak/>
        <w:t>Beispiel SD-Karte</w:t>
      </w:r>
      <w:bookmarkEnd w:id="122"/>
    </w:p>
    <w:p w:rsidR="00DA0BA7" w:rsidRDefault="00A70B51" w:rsidP="00DA0BA7">
      <w:r>
        <w:rPr>
          <w:noProof/>
        </w:rPr>
        <w:drawing>
          <wp:inline distT="0" distB="0" distL="0" distR="0" wp14:anchorId="5670D723" wp14:editId="4F53BDA2">
            <wp:extent cx="5760720" cy="358013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/>
    <w:p w:rsidR="00DA0BA7" w:rsidRDefault="00DA0BA7" w:rsidP="00DA0BA7">
      <w:pPr>
        <w:pStyle w:val="Heading1"/>
      </w:pPr>
      <w:bookmarkStart w:id="123" w:name="_Toc21980272"/>
      <w:r>
        <w:lastRenderedPageBreak/>
        <w:t>Woche 6</w:t>
      </w:r>
      <w:bookmarkEnd w:id="123"/>
    </w:p>
    <w:p w:rsidR="00DA0BA7" w:rsidRPr="00AF65CF" w:rsidRDefault="00DA0BA7" w:rsidP="00AF65CF"/>
    <w:sectPr w:rsidR="00DA0BA7" w:rsidRPr="00AF65CF" w:rsidSect="00164DB6">
      <w:headerReference w:type="default" r:id="rId104"/>
      <w:footerReference w:type="default" r:id="rId10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0AB2" w:rsidRDefault="00EC0AB2" w:rsidP="006B5E49">
      <w:pPr>
        <w:spacing w:after="0" w:line="240" w:lineRule="auto"/>
      </w:pPr>
      <w:r>
        <w:separator/>
      </w:r>
    </w:p>
  </w:endnote>
  <w:endnote w:type="continuationSeparator" w:id="0">
    <w:p w:rsidR="00EC0AB2" w:rsidRDefault="00EC0AB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Pr="003037A4" w:rsidRDefault="004956C7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0AB2" w:rsidRDefault="00EC0AB2" w:rsidP="006B5E49">
      <w:pPr>
        <w:spacing w:after="0" w:line="240" w:lineRule="auto"/>
      </w:pPr>
      <w:r>
        <w:separator/>
      </w:r>
    </w:p>
  </w:footnote>
  <w:footnote w:type="continuationSeparator" w:id="0">
    <w:p w:rsidR="00EC0AB2" w:rsidRDefault="00EC0AB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Default="004956C7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A251E"/>
    <w:rsid w:val="000E01D5"/>
    <w:rsid w:val="000E0DEE"/>
    <w:rsid w:val="001018C5"/>
    <w:rsid w:val="00105030"/>
    <w:rsid w:val="001238F6"/>
    <w:rsid w:val="0012397E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6725B"/>
    <w:rsid w:val="002865EA"/>
    <w:rsid w:val="002B6774"/>
    <w:rsid w:val="003037A4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956C7"/>
    <w:rsid w:val="004A6ECB"/>
    <w:rsid w:val="004B5461"/>
    <w:rsid w:val="004B776C"/>
    <w:rsid w:val="004E02A1"/>
    <w:rsid w:val="005078EE"/>
    <w:rsid w:val="00510030"/>
    <w:rsid w:val="005A5B0B"/>
    <w:rsid w:val="005C62A4"/>
    <w:rsid w:val="005D21D1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783C2E"/>
    <w:rsid w:val="007B0CD9"/>
    <w:rsid w:val="007B68D0"/>
    <w:rsid w:val="008C1085"/>
    <w:rsid w:val="008D68BE"/>
    <w:rsid w:val="00923291"/>
    <w:rsid w:val="0095096E"/>
    <w:rsid w:val="009637E6"/>
    <w:rsid w:val="00964C85"/>
    <w:rsid w:val="00973D65"/>
    <w:rsid w:val="00984FF3"/>
    <w:rsid w:val="00990E7F"/>
    <w:rsid w:val="009A209C"/>
    <w:rsid w:val="009B342F"/>
    <w:rsid w:val="00A049D7"/>
    <w:rsid w:val="00A10C16"/>
    <w:rsid w:val="00A70B51"/>
    <w:rsid w:val="00AF65CF"/>
    <w:rsid w:val="00AF7A48"/>
    <w:rsid w:val="00B20B86"/>
    <w:rsid w:val="00B25571"/>
    <w:rsid w:val="00B3741E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C1F1F"/>
    <w:rsid w:val="00D36648"/>
    <w:rsid w:val="00DA0BA7"/>
    <w:rsid w:val="00DD04C4"/>
    <w:rsid w:val="00DD6959"/>
    <w:rsid w:val="00DE60A2"/>
    <w:rsid w:val="00DF1936"/>
    <w:rsid w:val="00E202BF"/>
    <w:rsid w:val="00E376F9"/>
    <w:rsid w:val="00E52C9A"/>
    <w:rsid w:val="00E571CE"/>
    <w:rsid w:val="00EB766F"/>
    <w:rsid w:val="00EC0AB2"/>
    <w:rsid w:val="00EC2C30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C71197B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64C8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964C8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964C8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964C8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964C8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964C8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64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B97ED61-DFE6-4181-9747-DF7AABAA4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56</Pages>
  <Words>2349</Words>
  <Characters>14799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17114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21</cp:revision>
  <dcterms:created xsi:type="dcterms:W3CDTF">2019-10-03T14:45:00Z</dcterms:created>
  <dcterms:modified xsi:type="dcterms:W3CDTF">2019-10-14T19:15:00Z</dcterms:modified>
</cp:coreProperties>
</file>