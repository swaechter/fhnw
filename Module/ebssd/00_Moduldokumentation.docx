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956C7" w:rsidRPr="001E2236" w:rsidRDefault="008B3306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en-GB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roofErr w:type="spellStart"/>
                                    <w:r w:rsidR="004956C7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Moduldokumentation</w:t>
                                    </w:r>
                                    <w:proofErr w:type="spellEnd"/>
                                  </w:sdtContent>
                                </w:sdt>
                              </w:p>
                              <w:p w:rsidR="004956C7" w:rsidRPr="001E2236" w:rsidRDefault="004956C7" w:rsidP="00AF65CF">
                                <w:pPr>
                                  <w:rPr>
                                    <w:sz w:val="40"/>
                                    <w:szCs w:val="40"/>
                                    <w:lang w:val="en-GB"/>
                                  </w:rPr>
                                </w:pPr>
                                <w:r w:rsidRPr="001E2236">
                                  <w:rPr>
                                    <w:sz w:val="40"/>
                                    <w:szCs w:val="40"/>
                                    <w:lang w:val="en-GB"/>
                                  </w:rPr>
                                  <w:t>Modul Embedded S</w:t>
                                </w:r>
                                <w:r>
                                  <w:rPr>
                                    <w:sz w:val="40"/>
                                    <w:szCs w:val="40"/>
                                    <w:lang w:val="en-GB"/>
                                  </w:rPr>
                                  <w:t>ystem Software Design (</w:t>
                                </w:r>
                                <w:proofErr w:type="spellStart"/>
                                <w:r>
                                  <w:rPr>
                                    <w:sz w:val="40"/>
                                    <w:szCs w:val="40"/>
                                    <w:lang w:val="en-GB"/>
                                  </w:rPr>
                                  <w:t>ebssd</w:t>
                                </w:r>
                                <w:proofErr w:type="spellEnd"/>
                                <w:r>
                                  <w:rPr>
                                    <w:sz w:val="40"/>
                                    <w:szCs w:val="40"/>
                                    <w:lang w:val="en-GB"/>
                                  </w:rPr>
                                  <w:t>)</w:t>
                                </w:r>
                              </w:p>
                              <w:p w:rsidR="004956C7" w:rsidRPr="001E2236" w:rsidRDefault="004956C7" w:rsidP="00AF65CF">
                                <w:pPr>
                                  <w:rPr>
                                    <w:sz w:val="40"/>
                                    <w:szCs w:val="40"/>
                                    <w:lang w:val="en-GB"/>
                                  </w:rPr>
                                </w:pPr>
                                <w:r w:rsidRPr="001E2236">
                                  <w:rPr>
                                    <w:sz w:val="32"/>
                                    <w:szCs w:val="32"/>
                                    <w:lang w:val="en-GB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4956C7" w:rsidRPr="001E2236" w:rsidRDefault="008B3306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en-GB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roofErr w:type="spellStart"/>
                              <w:r w:rsidR="004956C7">
                                <w:rPr>
                                  <w:color w:val="5B9BD5" w:themeColor="accent1"/>
                                  <w:sz w:val="64"/>
                                  <w:szCs w:val="64"/>
                                </w:rPr>
                                <w:t>Moduldokumentation</w:t>
                              </w:r>
                              <w:proofErr w:type="spellEnd"/>
                            </w:sdtContent>
                          </w:sdt>
                        </w:p>
                        <w:p w:rsidR="004956C7" w:rsidRPr="001E2236" w:rsidRDefault="004956C7" w:rsidP="00AF65CF">
                          <w:pPr>
                            <w:rPr>
                              <w:sz w:val="40"/>
                              <w:szCs w:val="40"/>
                              <w:lang w:val="en-GB"/>
                            </w:rPr>
                          </w:pPr>
                          <w:r w:rsidRPr="001E2236">
                            <w:rPr>
                              <w:sz w:val="40"/>
                              <w:szCs w:val="40"/>
                              <w:lang w:val="en-GB"/>
                            </w:rPr>
                            <w:t>Modul Embedded S</w:t>
                          </w:r>
                          <w:r>
                            <w:rPr>
                              <w:sz w:val="40"/>
                              <w:szCs w:val="40"/>
                              <w:lang w:val="en-GB"/>
                            </w:rPr>
                            <w:t>ystem Software Design (</w:t>
                          </w:r>
                          <w:proofErr w:type="spellStart"/>
                          <w:r>
                            <w:rPr>
                              <w:sz w:val="40"/>
                              <w:szCs w:val="40"/>
                              <w:lang w:val="en-GB"/>
                            </w:rPr>
                            <w:t>ebssd</w:t>
                          </w:r>
                          <w:proofErr w:type="spellEnd"/>
                          <w:r>
                            <w:rPr>
                              <w:sz w:val="40"/>
                              <w:szCs w:val="40"/>
                              <w:lang w:val="en-GB"/>
                            </w:rPr>
                            <w:t>)</w:t>
                          </w:r>
                        </w:p>
                        <w:p w:rsidR="004956C7" w:rsidRPr="001E2236" w:rsidRDefault="004956C7" w:rsidP="00AF65CF">
                          <w:pPr>
                            <w:rPr>
                              <w:sz w:val="40"/>
                              <w:szCs w:val="40"/>
                              <w:lang w:val="en-GB"/>
                            </w:rPr>
                          </w:pPr>
                          <w:r w:rsidRPr="001E2236">
                            <w:rPr>
                              <w:sz w:val="32"/>
                              <w:szCs w:val="32"/>
                              <w:lang w:val="en-GB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10-03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4956C7" w:rsidRDefault="004956C7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10-03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4956C7" w:rsidRDefault="004956C7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p w:rsidR="00130CB4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3185580" w:history="1">
            <w:r w:rsidR="00130CB4" w:rsidRPr="00594B0D">
              <w:rPr>
                <w:rStyle w:val="Hyperlink"/>
                <w:noProof/>
              </w:rPr>
              <w:t>1</w:t>
            </w:r>
            <w:r w:rsidR="00130CB4">
              <w:rPr>
                <w:rFonts w:eastAsiaTheme="minorEastAsia"/>
                <w:noProof/>
                <w:lang w:eastAsia="de-CH"/>
              </w:rPr>
              <w:tab/>
            </w:r>
            <w:r w:rsidR="00130CB4" w:rsidRPr="00594B0D">
              <w:rPr>
                <w:rStyle w:val="Hyperlink"/>
                <w:noProof/>
              </w:rPr>
              <w:t>Einleitung</w:t>
            </w:r>
            <w:r w:rsidR="00130CB4">
              <w:rPr>
                <w:noProof/>
                <w:webHidden/>
              </w:rPr>
              <w:tab/>
            </w:r>
            <w:r w:rsidR="00130CB4">
              <w:rPr>
                <w:noProof/>
                <w:webHidden/>
              </w:rPr>
              <w:fldChar w:fldCharType="begin"/>
            </w:r>
            <w:r w:rsidR="00130CB4">
              <w:rPr>
                <w:noProof/>
                <w:webHidden/>
              </w:rPr>
              <w:instrText xml:space="preserve"> PAGEREF _Toc23185580 \h </w:instrText>
            </w:r>
            <w:r w:rsidR="00130CB4">
              <w:rPr>
                <w:noProof/>
                <w:webHidden/>
              </w:rPr>
            </w:r>
            <w:r w:rsidR="00130CB4">
              <w:rPr>
                <w:noProof/>
                <w:webHidden/>
              </w:rPr>
              <w:fldChar w:fldCharType="separate"/>
            </w:r>
            <w:r w:rsidR="00130CB4">
              <w:rPr>
                <w:noProof/>
                <w:webHidden/>
              </w:rPr>
              <w:t>5</w:t>
            </w:r>
            <w:r w:rsidR="00130CB4"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581" w:history="1">
            <w:r w:rsidRPr="00594B0D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582" w:history="1">
            <w:r w:rsidRPr="00594B0D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583" w:history="1">
            <w:r w:rsidRPr="00594B0D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3185584" w:history="1">
            <w:r w:rsidRPr="00594B0D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585" w:history="1">
            <w:r w:rsidRPr="00594B0D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Präsentation 1: Organisatorisches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586" w:history="1">
            <w:r w:rsidRPr="00594B0D">
              <w:rPr>
                <w:rStyle w:val="Hyperlink"/>
                <w:noProof/>
              </w:rPr>
              <w:t>2.1.1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Lernziel/Lerninhalt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587" w:history="1">
            <w:r w:rsidRPr="00594B0D">
              <w:rPr>
                <w:rStyle w:val="Hyperlink"/>
                <w:noProof/>
              </w:rPr>
              <w:t>2.1.2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Voraussetzungen/Prüfung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588" w:history="1">
            <w:r w:rsidRPr="00594B0D">
              <w:rPr>
                <w:rStyle w:val="Hyperlink"/>
                <w:noProof/>
              </w:rPr>
              <w:t>2.1.3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Organisation Theorie-/Praxisteil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589" w:history="1">
            <w:r w:rsidRPr="00594B0D">
              <w:rPr>
                <w:rStyle w:val="Hyperlink"/>
                <w:noProof/>
              </w:rPr>
              <w:t>2.1.4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Übersicht Versuchsinhalte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590" w:history="1">
            <w:r w:rsidRPr="00594B0D">
              <w:rPr>
                <w:rStyle w:val="Hyperlink"/>
                <w:noProof/>
              </w:rPr>
              <w:t>2.1.5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Themenkreise Theorie/Frontalunterricht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591" w:history="1">
            <w:r w:rsidRPr="00594B0D">
              <w:rPr>
                <w:rStyle w:val="Hyperlink"/>
                <w:noProof/>
              </w:rPr>
              <w:t>2.1.6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Literaturreferenz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592" w:history="1">
            <w:r w:rsidRPr="00594B0D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Präsentation 2: Betriebssystemvarianten, Lizenzen und Echtzeit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593" w:history="1">
            <w:r w:rsidRPr="00594B0D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Systemwahl für Embedded 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594" w:history="1">
            <w:r w:rsidRPr="00594B0D">
              <w:rPr>
                <w:rStyle w:val="Hyperlink"/>
                <w:noProof/>
                <w:lang w:val="en-US"/>
              </w:rPr>
              <w:t>2.2.2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  <w:lang w:val="en-US"/>
              </w:rPr>
              <w:t>Realtime ≠ sofort!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595" w:history="1">
            <w:r w:rsidRPr="00594B0D">
              <w:rPr>
                <w:rStyle w:val="Hyperlink"/>
                <w:noProof/>
                <w:lang w:val="en-US"/>
              </w:rPr>
              <w:t>2.2.3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  <w:lang w:val="en-US"/>
              </w:rPr>
              <w:t>Hard- vs. Soft-Realtime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596" w:history="1">
            <w:r w:rsidRPr="00594B0D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Kurzübersicht Betriebssystem-Varianten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597" w:history="1">
            <w:r w:rsidRPr="00594B0D">
              <w:rPr>
                <w:rStyle w:val="Hyperlink"/>
                <w:noProof/>
              </w:rPr>
              <w:t>2.2.5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Betriebssystemlos System (also ohne Betriebssystem)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598" w:history="1">
            <w:r w:rsidRPr="00594B0D">
              <w:rPr>
                <w:rStyle w:val="Hyperlink"/>
                <w:noProof/>
              </w:rPr>
              <w:t>2.2.6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Typische Ereignisbehandlung in Betriebssystemlosen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599" w:history="1">
            <w:r w:rsidRPr="00594B0D">
              <w:rPr>
                <w:rStyle w:val="Hyperlink"/>
                <w:noProof/>
                <w:lang w:val="en-US"/>
              </w:rPr>
              <w:t>2.2.7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  <w:lang w:val="en-US"/>
              </w:rPr>
              <w:t>Real Time Operating System (RTOS) Echtzeit Multitasking Betriebssystem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00" w:history="1">
            <w:r w:rsidRPr="00594B0D">
              <w:rPr>
                <w:rStyle w:val="Hyperlink"/>
                <w:noProof/>
              </w:rPr>
              <w:t>2.2.8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Normales “General Purpose” Betriebssystem (Windows, Linux, OS-X, ...)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01" w:history="1">
            <w:r w:rsidRPr="00594B0D">
              <w:rPr>
                <w:rStyle w:val="Hyperlink"/>
                <w:noProof/>
              </w:rPr>
              <w:t>2.2.9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„Abgespecktes“ General Purpose Betriebssystem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02" w:history="1">
            <w:r w:rsidRPr="00594B0D">
              <w:rPr>
                <w:rStyle w:val="Hyperlink"/>
                <w:noProof/>
              </w:rPr>
              <w:t>2.2.10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Gereral Purpose Betriebssystem mit Realtime-Patches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03" w:history="1">
            <w:r w:rsidRPr="00594B0D">
              <w:rPr>
                <w:rStyle w:val="Hyperlink"/>
                <w:noProof/>
              </w:rPr>
              <w:t>2.2.11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Co-Kernel Approach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04" w:history="1">
            <w:r w:rsidRPr="00594B0D">
              <w:rPr>
                <w:rStyle w:val="Hyperlink"/>
                <w:noProof/>
              </w:rPr>
              <w:t>2.2.12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CPU für RT-Tasks exclusiv reservieren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05" w:history="1">
            <w:r w:rsidRPr="00594B0D">
              <w:rPr>
                <w:rStyle w:val="Hyperlink"/>
                <w:noProof/>
                <w:lang w:val="en-US"/>
              </w:rPr>
              <w:t>2.2.13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  <w:lang w:val="en-US"/>
              </w:rPr>
              <w:t>Cooperative (Non-Preemtive) Multitasking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06" w:history="1">
            <w:r w:rsidRPr="00594B0D">
              <w:rPr>
                <w:rStyle w:val="Hyperlink"/>
                <w:noProof/>
                <w:lang w:val="en-US"/>
              </w:rPr>
              <w:t>2.2.14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  <w:lang w:val="en-US"/>
              </w:rPr>
              <w:t>Preemtive Multitasking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07" w:history="1">
            <w:r w:rsidRPr="00594B0D">
              <w:rPr>
                <w:rStyle w:val="Hyperlink"/>
                <w:noProof/>
              </w:rPr>
              <w:t>2.2.15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Multitasking - Timeslicing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08" w:history="1">
            <w:r w:rsidRPr="00594B0D">
              <w:rPr>
                <w:rStyle w:val="Hyperlink"/>
                <w:noProof/>
              </w:rPr>
              <w:t>2.2.16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Linux preemption model (bei Tasks mit RT-Prio unter einem RT-Scheduler)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09" w:history="1">
            <w:r w:rsidRPr="00594B0D">
              <w:rPr>
                <w:rStyle w:val="Hyperlink"/>
                <w:noProof/>
              </w:rPr>
              <w:t>2.2.17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Eigene Realtime Tests...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10" w:history="1">
            <w:r w:rsidRPr="00594B0D">
              <w:rPr>
                <w:rStyle w:val="Hyperlink"/>
                <w:noProof/>
              </w:rPr>
              <w:t>2.2.18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Echtzeit-Anforderungen der Anwendung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11" w:history="1">
            <w:r w:rsidRPr="00594B0D">
              <w:rPr>
                <w:rStyle w:val="Hyperlink"/>
                <w:noProof/>
              </w:rPr>
              <w:t>2.2.19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Betriebssystem Fallbeispiele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12" w:history="1">
            <w:r w:rsidRPr="00594B0D">
              <w:rPr>
                <w:rStyle w:val="Hyperlink"/>
                <w:noProof/>
              </w:rPr>
              <w:t>2.2.20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Open Source – grundlegende Idee...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13" w:history="1">
            <w:r w:rsidRPr="00594B0D">
              <w:rPr>
                <w:rStyle w:val="Hyperlink"/>
                <w:noProof/>
                <w:lang w:val="en-US"/>
              </w:rPr>
              <w:t>2.2.21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  <w:lang w:val="en-US"/>
              </w:rPr>
              <w:t>Open Source Lizenzen - mit/ohne "Copyleft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14" w:history="1">
            <w:r w:rsidRPr="00594B0D">
              <w:rPr>
                <w:rStyle w:val="Hyperlink"/>
                <w:noProof/>
              </w:rPr>
              <w:t>2.2.22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Resumée GPL und LGPL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15" w:history="1">
            <w:r w:rsidRPr="00594B0D">
              <w:rPr>
                <w:rStyle w:val="Hyperlink"/>
                <w:noProof/>
              </w:rPr>
              <w:t>2.2.23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Wo liegt die Bagatellgrenze? (insbes. bei Lizenzen mit Copyleft)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16" w:history="1">
            <w:r w:rsidRPr="00594B0D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Präsentation 3: Zielsystem 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17" w:history="1">
            <w:r w:rsidRPr="00594B0D">
              <w:rPr>
                <w:rStyle w:val="Hyperlink"/>
                <w:noProof/>
              </w:rPr>
              <w:t>2.3.1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Verwendetes Target Boards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18" w:history="1">
            <w:r w:rsidRPr="00594B0D">
              <w:rPr>
                <w:rStyle w:val="Hyperlink"/>
                <w:noProof/>
              </w:rPr>
              <w:t>2.3.2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EMV-Gerechte Handhabung (In nicht-EMV-gerechter Umgebung)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19" w:history="1">
            <w:r w:rsidRPr="00594B0D">
              <w:rPr>
                <w:rStyle w:val="Hyperlink"/>
                <w:noProof/>
                <w:lang w:val="en-US"/>
              </w:rPr>
              <w:t>2.3.3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  <w:lang w:val="en-US"/>
              </w:rPr>
              <w:t>Wandboard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20" w:history="1">
            <w:r w:rsidRPr="00594B0D">
              <w:rPr>
                <w:rStyle w:val="Hyperlink"/>
                <w:noProof/>
                <w:lang w:val="en-US"/>
              </w:rPr>
              <w:t>2.3.4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  <w:lang w:val="en-US"/>
              </w:rPr>
              <w:t>Blockschaltbild Wandboard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21" w:history="1">
            <w:r w:rsidRPr="00594B0D">
              <w:rPr>
                <w:rStyle w:val="Hyperlink"/>
                <w:noProof/>
                <w:lang w:val="en-US"/>
              </w:rPr>
              <w:t>2.3.5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  <w:lang w:val="en-US"/>
              </w:rPr>
              <w:t>Freescale/NXP IMX.6 SoC Family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22" w:history="1">
            <w:r w:rsidRPr="00594B0D">
              <w:rPr>
                <w:rStyle w:val="Hyperlink"/>
                <w:noProof/>
              </w:rPr>
              <w:t>2.3.6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Industrietaugliche Boards?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3185623" w:history="1">
            <w:r w:rsidRPr="00594B0D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24" w:history="1">
            <w:r w:rsidRPr="00594B0D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Präsentation 4: Linux Bootvorgang und Root Filesystem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25" w:history="1">
            <w:r w:rsidRPr="00594B0D">
              <w:rPr>
                <w:rStyle w:val="Hyperlink"/>
                <w:noProof/>
              </w:rPr>
              <w:t>3.1.1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Linux-Alternativen für Embedded Boards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26" w:history="1">
            <w:r w:rsidRPr="00594B0D">
              <w:rPr>
                <w:rStyle w:val="Hyperlink"/>
                <w:noProof/>
              </w:rPr>
              <w:t>3.1.2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Prinzipielle Boot-Phasen beim Booten eines Linux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27" w:history="1">
            <w:r w:rsidRPr="00594B0D">
              <w:rPr>
                <w:rStyle w:val="Hyperlink"/>
                <w:noProof/>
              </w:rPr>
              <w:t>3.1.3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Bootvorgang bei PC-Systemen (Kernel nur lose an spezifische HW angepasst)...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28" w:history="1">
            <w:r w:rsidRPr="00594B0D">
              <w:rPr>
                <w:rStyle w:val="Hyperlink"/>
                <w:noProof/>
              </w:rPr>
              <w:t>3.1.4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... vs. Bootvorgang Embedded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29" w:history="1">
            <w:r w:rsidRPr="00594B0D">
              <w:rPr>
                <w:rStyle w:val="Hyperlink"/>
                <w:noProof/>
              </w:rPr>
              <w:t>3.1.5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Ultra-schnell Linux booten (&lt; 1s)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30" w:history="1">
            <w:r w:rsidRPr="00594B0D">
              <w:rPr>
                <w:rStyle w:val="Hyperlink"/>
                <w:noProof/>
              </w:rPr>
              <w:t>3.1.6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Embedded System mit kleinem Datenträger (FLASH mit wenigen MB)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31" w:history="1">
            <w:r w:rsidRPr="00594B0D">
              <w:rPr>
                <w:rStyle w:val="Hyperlink"/>
                <w:noProof/>
                <w:lang w:val="en-US"/>
              </w:rPr>
              <w:t>3.1.7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  <w:lang w:val="en-US"/>
              </w:rPr>
              <w:t>Unsere Wandboard Systemkonfiguration (RFS basierend auf Buildroot)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32" w:history="1">
            <w:r w:rsidRPr="00594B0D">
              <w:rPr>
                <w:rStyle w:val="Hyperlink"/>
                <w:noProof/>
                <w:lang w:val="en-US"/>
              </w:rPr>
              <w:t>3.1.8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  <w:lang w:val="en-US"/>
              </w:rPr>
              <w:t>Busybox "Toolbox"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33" w:history="1">
            <w:r w:rsidRPr="00594B0D">
              <w:rPr>
                <w:rStyle w:val="Hyperlink"/>
                <w:noProof/>
                <w:lang w:val="en-US"/>
              </w:rPr>
              <w:t>3.1.9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  <w:lang w:val="en-US"/>
              </w:rPr>
              <w:t>Buildroot vs Yocto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34" w:history="1">
            <w:r w:rsidRPr="00594B0D">
              <w:rPr>
                <w:rStyle w:val="Hyperlink"/>
                <w:noProof/>
              </w:rPr>
              <w:t>3.1.10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Buildroot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35" w:history="1">
            <w:r w:rsidRPr="00594B0D">
              <w:rPr>
                <w:rStyle w:val="Hyperlink"/>
                <w:noProof/>
              </w:rPr>
              <w:t>3.1.11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Tipps zur Bedienung auf Hostsystem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3185636" w:history="1">
            <w:r w:rsidRPr="00594B0D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37" w:history="1">
            <w:r w:rsidRPr="00594B0D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Präsentation 5: Crosscompilation und Revision Control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38" w:history="1">
            <w:r w:rsidRPr="00594B0D">
              <w:rPr>
                <w:rStyle w:val="Hyperlink"/>
                <w:noProof/>
              </w:rPr>
              <w:t>4.1.1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Was beinhaltet die GCC Toolchain (GNU Compiler Collection)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39" w:history="1">
            <w:r w:rsidRPr="00594B0D">
              <w:rPr>
                <w:rStyle w:val="Hyperlink"/>
                <w:noProof/>
              </w:rPr>
              <w:t>4.1.2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Native- vs. Cross-Compiler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40" w:history="1">
            <w:r w:rsidRPr="00594B0D">
              <w:rPr>
                <w:rStyle w:val="Hyperlink"/>
                <w:noProof/>
              </w:rPr>
              <w:t>4.1.3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Linux Mainline Kernel Development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41" w:history="1">
            <w:r w:rsidRPr="00594B0D">
              <w:rPr>
                <w:rStyle w:val="Hyperlink"/>
                <w:noProof/>
              </w:rPr>
              <w:t>4.1.4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Weitergabe von Quellcode ab Tarball oder Git 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42" w:history="1">
            <w:r w:rsidRPr="00594B0D">
              <w:rPr>
                <w:rStyle w:val="Hyperlink"/>
                <w:noProof/>
              </w:rPr>
              <w:t>4.1.5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Kurzübersicht Projekt-Versionsverwaltung (Revision Control Systems)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43" w:history="1">
            <w:r w:rsidRPr="00594B0D">
              <w:rPr>
                <w:rStyle w:val="Hyperlink"/>
                <w:noProof/>
              </w:rPr>
              <w:t>4.1.6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Die wichtigsten Git-Befehle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44" w:history="1">
            <w:r w:rsidRPr="00594B0D">
              <w:rPr>
                <w:rStyle w:val="Hyperlink"/>
                <w:noProof/>
              </w:rPr>
              <w:t>4.1.7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Neues Git Repo erstellen (Für initial eigene Projekte)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45" w:history="1">
            <w:r w:rsidRPr="00594B0D">
              <w:rPr>
                <w:rStyle w:val="Hyperlink"/>
                <w:noProof/>
              </w:rPr>
              <w:t>4.1.8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Die wichtigsten Git-Befehle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46" w:history="1">
            <w:r w:rsidRPr="00594B0D">
              <w:rPr>
                <w:rStyle w:val="Hyperlink"/>
                <w:noProof/>
              </w:rPr>
              <w:t>4.1.9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Lokale Änderungen und "Commits"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47" w:history="1">
            <w:r w:rsidRPr="00594B0D">
              <w:rPr>
                <w:rStyle w:val="Hyperlink"/>
                <w:noProof/>
              </w:rPr>
              <w:t>4.1.10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Aktualisierungen des Remote Branches übernehmen oder hochladen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3185648" w:history="1">
            <w:r w:rsidRPr="00594B0D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49" w:history="1">
            <w:r w:rsidRPr="00594B0D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Präsentation 6: Device-, Library und System-Interface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50" w:history="1">
            <w:r w:rsidRPr="00594B0D">
              <w:rPr>
                <w:rStyle w:val="Hyperlink"/>
                <w:noProof/>
              </w:rPr>
              <w:t>5.1.1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Linux Kernel Architecture (stark vereinfacht!)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51" w:history="1">
            <w:r w:rsidRPr="00594B0D">
              <w:rPr>
                <w:rStyle w:val="Hyperlink"/>
                <w:noProof/>
              </w:rPr>
              <w:t>5.1.2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Linux Kernel Map etwas detaillierter...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52" w:history="1">
            <w:r w:rsidRPr="00594B0D">
              <w:rPr>
                <w:rStyle w:val="Hyperlink"/>
                <w:noProof/>
                <w:lang w:val="fr-CH"/>
              </w:rPr>
              <w:t>5.1.3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  <w:lang w:val="fr-CH"/>
              </w:rPr>
              <w:t>"Device Interface" und Devicenodes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53" w:history="1">
            <w:r w:rsidRPr="00594B0D">
              <w:rPr>
                <w:rStyle w:val="Hyperlink"/>
                <w:noProof/>
                <w:lang w:val="fr-CH"/>
              </w:rPr>
              <w:t>5.1.4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  <w:lang w:val="fr-CH"/>
              </w:rPr>
              <w:t>Device Node Varianten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54" w:history="1">
            <w:r w:rsidRPr="00594B0D">
              <w:rPr>
                <w:rStyle w:val="Hyperlink"/>
                <w:noProof/>
                <w:lang w:val="en-US"/>
              </w:rPr>
              <w:t>5.1.5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  <w:lang w:val="en-US"/>
              </w:rPr>
              <w:t>Filesystem Layers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55" w:history="1">
            <w:r w:rsidRPr="00594B0D">
              <w:rPr>
                <w:rStyle w:val="Hyperlink"/>
                <w:noProof/>
                <w:lang w:val="en-US"/>
              </w:rPr>
              <w:t>5.1.6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  <w:lang w:val="en-US"/>
              </w:rPr>
              <w:t>Filesystem Layers (Detaillierter)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56" w:history="1">
            <w:r w:rsidRPr="00594B0D">
              <w:rPr>
                <w:rStyle w:val="Hyperlink"/>
                <w:noProof/>
              </w:rPr>
              <w:t>5.1.7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procfs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57" w:history="1">
            <w:r w:rsidRPr="00594B0D">
              <w:rPr>
                <w:rStyle w:val="Hyperlink"/>
                <w:noProof/>
              </w:rPr>
              <w:t>5.1.8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Beispiel einer möglichen VFS Laufzeitkonfiguration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58" w:history="1">
            <w:r w:rsidRPr="00594B0D">
              <w:rPr>
                <w:rStyle w:val="Hyperlink"/>
                <w:noProof/>
                <w:lang w:val="en-US"/>
              </w:rPr>
              <w:t>5.1.9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  <w:lang w:val="en-US"/>
              </w:rPr>
              <w:t>Library Functions vs. System Calls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59" w:history="1">
            <w:r w:rsidRPr="00594B0D">
              <w:rPr>
                <w:rStyle w:val="Hyperlink"/>
                <w:noProof/>
              </w:rPr>
              <w:t>5.1.10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"Unbuffered" Zugriff z.B. auf einen Device Driver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60" w:history="1">
            <w:r w:rsidRPr="00594B0D">
              <w:rPr>
                <w:rStyle w:val="Hyperlink"/>
                <w:noProof/>
                <w:lang w:val="en-US"/>
              </w:rPr>
              <w:t>5.1.11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  <w:lang w:val="en-US"/>
              </w:rPr>
              <w:t>Unbuffered File System Calls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61" w:history="1">
            <w:r w:rsidRPr="00594B0D">
              <w:rPr>
                <w:rStyle w:val="Hyperlink"/>
                <w:noProof/>
              </w:rPr>
              <w:t>5.1.12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Buffered C File Streams (zusätzliche Pufferung im Userspace)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62" w:history="1">
            <w:r w:rsidRPr="00594B0D">
              <w:rPr>
                <w:rStyle w:val="Hyperlink"/>
                <w:noProof/>
                <w:lang w:val="en-US"/>
              </w:rPr>
              <w:t>5.1.13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  <w:lang w:val="en-US"/>
              </w:rPr>
              <w:t>(Userspace-) Buffered C File Streams (der libc)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63" w:history="1">
            <w:r w:rsidRPr="00594B0D">
              <w:rPr>
                <w:rStyle w:val="Hyperlink"/>
                <w:noProof/>
                <w:lang w:val="en-US"/>
              </w:rPr>
              <w:t>5.1.14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  <w:lang w:val="en-US"/>
              </w:rPr>
              <w:t>Libraries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64" w:history="1">
            <w:r w:rsidRPr="00594B0D">
              <w:rPr>
                <w:rStyle w:val="Hyperlink"/>
                <w:noProof/>
                <w:lang w:val="en-US"/>
              </w:rPr>
              <w:t>5.1.15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  <w:lang w:val="en-US"/>
              </w:rPr>
              <w:t>Dyn. Linken von "Shared Libraries"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65" w:history="1">
            <w:r w:rsidRPr="00594B0D">
              <w:rPr>
                <w:rStyle w:val="Hyperlink"/>
                <w:noProof/>
                <w:lang w:val="en-US"/>
              </w:rPr>
              <w:t>5.1.16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  <w:lang w:val="en-US"/>
              </w:rPr>
              <w:t>Library- und System Calls tracen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66" w:history="1">
            <w:r w:rsidRPr="00594B0D">
              <w:rPr>
                <w:rStyle w:val="Hyperlink"/>
                <w:noProof/>
                <w:lang w:val="en-US"/>
              </w:rPr>
              <w:t>5.1.17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  <w:lang w:val="en-US"/>
              </w:rPr>
              <w:t>Standard C Library uClibc vs. "GNU libc" (glibc)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67" w:history="1">
            <w:r w:rsidRPr="00594B0D">
              <w:rPr>
                <w:rStyle w:val="Hyperlink"/>
                <w:noProof/>
                <w:lang w:val="en-US"/>
              </w:rPr>
              <w:t>5.1.18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  <w:lang w:val="en-US"/>
              </w:rPr>
              <w:t>Resumée File-Systemcalls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3185668" w:history="1">
            <w:r w:rsidRPr="00594B0D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69" w:history="1">
            <w:r w:rsidRPr="00594B0D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Präsentation 7: Flash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70" w:history="1">
            <w:r w:rsidRPr="00594B0D">
              <w:rPr>
                <w:rStyle w:val="Hyperlink"/>
                <w:noProof/>
              </w:rPr>
              <w:t>6.1.1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Inhalt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71" w:history="1">
            <w:r w:rsidRPr="00594B0D">
              <w:rPr>
                <w:rStyle w:val="Hyperlink"/>
                <w:noProof/>
              </w:rPr>
              <w:t>6.1.2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Vorteile/Nachteile von Flash-EEPROMs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72" w:history="1">
            <w:r w:rsidRPr="00594B0D">
              <w:rPr>
                <w:rStyle w:val="Hyperlink"/>
                <w:noProof/>
                <w:lang w:val="en-US"/>
              </w:rPr>
              <w:t>6.1.3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  <w:lang w:val="en-US"/>
              </w:rPr>
              <w:t>Technologien (EEPROM / NOR- / NAND-Flash)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73" w:history="1">
            <w:r w:rsidRPr="00594B0D">
              <w:rPr>
                <w:rStyle w:val="Hyperlink"/>
                <w:noProof/>
              </w:rPr>
              <w:t>6.1.4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Aufbau NAND-Flash-Zelle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74" w:history="1">
            <w:r w:rsidRPr="00594B0D">
              <w:rPr>
                <w:rStyle w:val="Hyperlink"/>
                <w:noProof/>
                <w:lang w:val="en-US"/>
              </w:rPr>
              <w:t>6.1.5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  <w:lang w:val="en-US"/>
              </w:rPr>
              <w:t>NAND-Flashes: SLC vs. MLC vs. TLC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75" w:history="1">
            <w:r w:rsidRPr="00594B0D">
              <w:rPr>
                <w:rStyle w:val="Hyperlink"/>
                <w:noProof/>
                <w:lang w:val="en-US"/>
              </w:rPr>
              <w:t>6.1.6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  <w:lang w:val="en-US"/>
              </w:rPr>
              <w:t>Sector / Page / Erase-Block / Allocation Unit (Beispiel: Samsung 512MB “OneNAND” Flash Chip)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76" w:history="1">
            <w:r w:rsidRPr="00594B0D">
              <w:rPr>
                <w:rStyle w:val="Hyperlink"/>
                <w:noProof/>
              </w:rPr>
              <w:t>6.1.7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Flash Translation Layer (FTL)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77" w:history="1">
            <w:r w:rsidRPr="00594B0D">
              <w:rPr>
                <w:rStyle w:val="Hyperlink"/>
                <w:noProof/>
              </w:rPr>
              <w:t>6.1.8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Problempunkte bei FTL-Devices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78" w:history="1">
            <w:r w:rsidRPr="00594B0D">
              <w:rPr>
                <w:rStyle w:val="Hyperlink"/>
                <w:noProof/>
              </w:rPr>
              <w:t>6.1.9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Trim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79" w:history="1">
            <w:r w:rsidRPr="00594B0D">
              <w:rPr>
                <w:rStyle w:val="Hyperlink"/>
                <w:noProof/>
              </w:rPr>
              <w:t>6.1.10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Weitere Problempunkte bei SD-Karten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80" w:history="1">
            <w:r w:rsidRPr="00594B0D">
              <w:rPr>
                <w:rStyle w:val="Hyperlink"/>
                <w:noProof/>
              </w:rPr>
              <w:t>6.1.11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Journalling vs. Log Structured Filesystem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81" w:history="1">
            <w:r w:rsidRPr="00594B0D">
              <w:rPr>
                <w:rStyle w:val="Hyperlink"/>
                <w:noProof/>
              </w:rPr>
              <w:t>6.1.12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Wie Abnutzung minimieren?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82" w:history="1">
            <w:r w:rsidRPr="00594B0D">
              <w:rPr>
                <w:rStyle w:val="Hyperlink"/>
                <w:noProof/>
              </w:rPr>
              <w:t>6.1.13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Raw-Flash statt FTL-Device (billiger aber aufwändiger)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83" w:history="1">
            <w:r w:rsidRPr="00594B0D">
              <w:rPr>
                <w:rStyle w:val="Hyperlink"/>
                <w:noProof/>
              </w:rPr>
              <w:t>6.1.14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Kriterien zur Wahl eines R/W-Flash Filesystems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84" w:history="1">
            <w:r w:rsidRPr="00594B0D">
              <w:rPr>
                <w:rStyle w:val="Hyperlink"/>
                <w:noProof/>
                <w:lang w:val="en-US"/>
              </w:rPr>
              <w:t>6.1.15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  <w:lang w:val="en-US"/>
              </w:rPr>
              <w:t>Raw-Flash taugliche Filesysteme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85" w:history="1">
            <w:r w:rsidRPr="00594B0D">
              <w:rPr>
                <w:rStyle w:val="Hyperlink"/>
                <w:noProof/>
                <w:lang w:val="en-US"/>
              </w:rPr>
              <w:t>6.1.16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  <w:lang w:val="en-US"/>
              </w:rPr>
              <w:t>Wandboard/Buildroot mit F2FS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86" w:history="1">
            <w:r w:rsidRPr="00594B0D">
              <w:rPr>
                <w:rStyle w:val="Hyperlink"/>
                <w:noProof/>
              </w:rPr>
              <w:t>6.1.17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Write-Zugriff auf Flash minimieren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87" w:history="1">
            <w:r w:rsidRPr="00594B0D">
              <w:rPr>
                <w:rStyle w:val="Hyperlink"/>
                <w:noProof/>
              </w:rPr>
              <w:t>6.1.18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Mount-Option discard und 'fstrim' bei ext4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88" w:history="1">
            <w:r w:rsidRPr="00594B0D">
              <w:rPr>
                <w:rStyle w:val="Hyperlink"/>
                <w:noProof/>
              </w:rPr>
              <w:t>6.1.19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Beispiel: UBIFS-Rootfilesystem auf Raw-Flash auf IGEPv2-Board (im Vergleich zu JFFS2)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89" w:history="1">
            <w:r w:rsidRPr="00594B0D">
              <w:rPr>
                <w:rStyle w:val="Hyperlink"/>
                <w:noProof/>
              </w:rPr>
              <w:t>6.1.20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Beispiel: Performance-Vergleich verschiedener Flashs (von Samsung)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90" w:history="1">
            <w:r w:rsidRPr="00594B0D">
              <w:rPr>
                <w:rStyle w:val="Hyperlink"/>
                <w:noProof/>
              </w:rPr>
              <w:t>6.1.21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Beispiel SD-Karte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3185691" w:history="1">
            <w:r w:rsidRPr="00594B0D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3185692" w:history="1">
            <w:r w:rsidRPr="00594B0D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93" w:history="1">
            <w:r w:rsidRPr="00594B0D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Präsentation 8: Zugriffe auf Hardware aus dem Userspace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94" w:history="1">
            <w:r w:rsidRPr="00594B0D">
              <w:rPr>
                <w:rStyle w:val="Hyperlink"/>
                <w:noProof/>
              </w:rPr>
              <w:t>8.1.1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Zugriff auf Hardware aus dem Userspace (vgl. V5/V6)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95" w:history="1">
            <w:r w:rsidRPr="00594B0D">
              <w:rPr>
                <w:rStyle w:val="Hyperlink"/>
                <w:noProof/>
              </w:rPr>
              <w:t>8.1.2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gpio Sysfs Polling vs "Asynchron Notification"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96" w:history="1">
            <w:r w:rsidRPr="00594B0D">
              <w:rPr>
                <w:rStyle w:val="Hyperlink"/>
                <w:noProof/>
              </w:rPr>
              <w:t>8.1.3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Beispiel GPIO-Events aus Userspace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97" w:history="1">
            <w:r w:rsidRPr="00594B0D">
              <w:rPr>
                <w:rStyle w:val="Hyperlink"/>
                <w:noProof/>
              </w:rPr>
              <w:t>8.1.4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Zugriff auf Sysfs aus 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98" w:history="1">
            <w:r w:rsidRPr="00594B0D">
              <w:rPr>
                <w:rStyle w:val="Hyperlink"/>
                <w:noProof/>
                <w:lang w:val="en-US"/>
              </w:rPr>
              <w:t>8.1.5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  <w:lang w:val="en-US"/>
              </w:rPr>
              <w:t>I2C Schnittstelle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699" w:history="1">
            <w:r w:rsidRPr="00594B0D">
              <w:rPr>
                <w:rStyle w:val="Hyperlink"/>
                <w:noProof/>
                <w:lang w:val="en-US"/>
              </w:rPr>
              <w:t>8.1.6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  <w:lang w:val="en-US"/>
              </w:rPr>
              <w:t>I2C-Bus Transfer Protokoll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700" w:history="1">
            <w:r w:rsidRPr="00594B0D">
              <w:rPr>
                <w:rStyle w:val="Hyperlink"/>
                <w:noProof/>
                <w:lang w:val="en-US"/>
              </w:rPr>
              <w:t>8.1.7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  <w:lang w:val="en-US"/>
              </w:rPr>
              <w:t>I2C-Transfers aus Userspace via Commandline Tools "i2c-tools"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701" w:history="1">
            <w:r w:rsidRPr="00594B0D">
              <w:rPr>
                <w:rStyle w:val="Hyperlink"/>
                <w:noProof/>
                <w:lang w:val="en-US"/>
              </w:rPr>
              <w:t>8.1.8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  <w:lang w:val="en-US"/>
              </w:rPr>
              <w:t>Beispiel: Anschluss eines Character Displays via I2C Bus ans Wandboard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702" w:history="1">
            <w:r w:rsidRPr="00594B0D">
              <w:rPr>
                <w:rStyle w:val="Hyperlink"/>
                <w:noProof/>
                <w:lang w:val="en-US"/>
              </w:rPr>
              <w:t>8.1.9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  <w:lang w:val="en-US"/>
              </w:rPr>
              <w:t>I2C-Transfer aus Userspace per C-Programm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703" w:history="1">
            <w:r w:rsidRPr="00594B0D">
              <w:rPr>
                <w:rStyle w:val="Hyperlink"/>
                <w:noProof/>
                <w:lang w:val="en-US"/>
              </w:rPr>
              <w:t>8.1.10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  <w:lang w:val="en-US"/>
              </w:rPr>
              <w:t>SPI-Bus (Serial Peripheral Interface)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704" w:history="1">
            <w:r w:rsidRPr="00594B0D">
              <w:rPr>
                <w:rStyle w:val="Hyperlink"/>
                <w:noProof/>
              </w:rPr>
              <w:t>8.1.11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Stolperfalle: SPI kennt 4 verschiedene Clock-Modes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705" w:history="1">
            <w:r w:rsidRPr="00594B0D">
              <w:rPr>
                <w:rStyle w:val="Hyperlink"/>
                <w:noProof/>
              </w:rPr>
              <w:t>8.1.12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SPI-Transfer aus Userspace C-Programm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706" w:history="1">
            <w:r w:rsidRPr="00594B0D">
              <w:rPr>
                <w:rStyle w:val="Hyperlink"/>
                <w:noProof/>
              </w:rPr>
              <w:t>8.1.13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USB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707" w:history="1">
            <w:r w:rsidRPr="00594B0D">
              <w:rPr>
                <w:rStyle w:val="Hyperlink"/>
                <w:noProof/>
              </w:rPr>
              <w:t>8.1.14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USB-Transfers aus C via libusb-1.0 (am Beispiel USB Control Transfer Vendor Request)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708" w:history="1">
            <w:r w:rsidRPr="00594B0D">
              <w:rPr>
                <w:rStyle w:val="Hyperlink"/>
                <w:noProof/>
              </w:rPr>
              <w:t>8.1.15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Zugriff auf asynchron serielle Schnittstellen (UART) via TTY Subsystem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709" w:history="1">
            <w:r w:rsidRPr="00594B0D">
              <w:rPr>
                <w:rStyle w:val="Hyperlink"/>
                <w:noProof/>
              </w:rPr>
              <w:t>8.1.16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Weitere Linux I/O Subsysteme für Sensoren Gerätetreiber können sich in diese "Einhängen"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710" w:history="1">
            <w:r w:rsidRPr="00594B0D">
              <w:rPr>
                <w:rStyle w:val="Hyperlink"/>
                <w:noProof/>
              </w:rPr>
              <w:t>8.1.17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IIO Layers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711" w:history="1">
            <w:r w:rsidRPr="00594B0D">
              <w:rPr>
                <w:rStyle w:val="Hyperlink"/>
                <w:noProof/>
              </w:rPr>
              <w:t>8.1.18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Zugriff auf HW via /dev/mem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3185712" w:history="1">
            <w:r w:rsidRPr="00594B0D">
              <w:rPr>
                <w:rStyle w:val="Hyperlink"/>
                <w:noProof/>
              </w:rPr>
              <w:t>8.1.19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Beispiel 2: GPIO-Zugriff beim Raspi via /dev/mem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0CB4" w:rsidRDefault="00130CB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3185713" w:history="1">
            <w:r w:rsidRPr="00594B0D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94B0D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_Toc23185713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  <w:bookmarkStart w:id="0" w:name="_GoBack" w:displacedByCustomXml="next"/>
        <w:bookmarkEnd w:id="0" w:displacedByCustomXml="next"/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23185580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23185581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proofErr w:type="spellStart"/>
      <w:r w:rsidR="001E2236">
        <w:t>ebssd</w:t>
      </w:r>
      <w:proofErr w:type="spellEnd"/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23185582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1E2236" w:rsidRDefault="001E2236" w:rsidP="001E2236">
      <w:pPr>
        <w:pStyle w:val="ListParagraph"/>
        <w:numPr>
          <w:ilvl w:val="0"/>
          <w:numId w:val="2"/>
        </w:numPr>
      </w:pPr>
      <w:r>
        <w:t>Die Studierenden kennen und verstehen die betriebssystemnahen Zusammenhänge eines POSIX-konformen Universalbetriebssystems und dessen Konfiguration resp. Systeminitialisierung. Sie kennen das Spektrum an Mechanismen wie auf Hardware direkt oder über gängige Bussysteme zugegriffen werden kann.</w:t>
      </w:r>
    </w:p>
    <w:p w:rsidR="003A70B0" w:rsidRDefault="001E2236" w:rsidP="001E2236">
      <w:pPr>
        <w:pStyle w:val="ListParagraph"/>
        <w:numPr>
          <w:ilvl w:val="0"/>
          <w:numId w:val="2"/>
        </w:numPr>
      </w:pPr>
      <w:r>
        <w:t>Die Studierenden sind in der Lage, ein Embedded System inkl. Hardwareansteuerung, Web-Server und Internet-Funktionalität zu realisieren. Sie können das hierzu passende Embedded System Board evaluieren und so konfigurieren, dass es einen sicheren und zuverlässigen Dauerbetrieb gewährleistet.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23185583"/>
      <w:r>
        <w:t>Prüfungen</w:t>
      </w:r>
      <w:bookmarkEnd w:id="12"/>
      <w:bookmarkEnd w:id="13"/>
      <w:bookmarkEnd w:id="14"/>
      <w:bookmarkEnd w:id="15"/>
    </w:p>
    <w:p w:rsidR="005078EE" w:rsidRDefault="005078EE" w:rsidP="005078EE">
      <w:r>
        <w:t>Die Modulnote setzt sich zu 100% aus einer drei Multiple Choice Semesterprüfungen und einer Modulschlussprüfung zu je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23185584"/>
      <w:r>
        <w:lastRenderedPageBreak/>
        <w:t>Woche 1</w:t>
      </w:r>
      <w:bookmarkEnd w:id="16"/>
    </w:p>
    <w:p w:rsidR="002B6774" w:rsidRPr="002B6774" w:rsidRDefault="002B6774" w:rsidP="002B6774">
      <w:pPr>
        <w:pStyle w:val="Heading2"/>
      </w:pPr>
      <w:bookmarkStart w:id="17" w:name="_Toc23185585"/>
      <w:r>
        <w:t>Präsentation 1: Organisatorisches</w:t>
      </w:r>
      <w:bookmarkEnd w:id="17"/>
    </w:p>
    <w:p w:rsidR="002B6774" w:rsidRDefault="002B6774" w:rsidP="002B6774">
      <w:pPr>
        <w:pStyle w:val="Heading3"/>
      </w:pPr>
      <w:bookmarkStart w:id="18" w:name="_Toc23185586"/>
      <w:r>
        <w:t>Lernziel/Lerninhalt</w:t>
      </w:r>
      <w:bookmarkEnd w:id="18"/>
    </w:p>
    <w:p w:rsidR="002B6774" w:rsidRDefault="00C37530" w:rsidP="002B6774">
      <w:r>
        <w:rPr>
          <w:noProof/>
        </w:rPr>
        <w:drawing>
          <wp:inline distT="0" distB="0" distL="0" distR="0" wp14:anchorId="32728257" wp14:editId="29CF3C2C">
            <wp:extent cx="5760720" cy="35991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74" w:rsidRDefault="002B6774" w:rsidP="002B6774">
      <w:pPr>
        <w:pStyle w:val="Heading3"/>
      </w:pPr>
      <w:bookmarkStart w:id="19" w:name="_Toc23185587"/>
      <w:r>
        <w:t>Voraussetzungen/Prüfung</w:t>
      </w:r>
      <w:bookmarkEnd w:id="19"/>
    </w:p>
    <w:p w:rsidR="002B6774" w:rsidRDefault="00C37530" w:rsidP="002B6774">
      <w:r>
        <w:rPr>
          <w:noProof/>
        </w:rPr>
        <w:drawing>
          <wp:inline distT="0" distB="0" distL="0" distR="0" wp14:anchorId="6F38D2BE" wp14:editId="5515B1DD">
            <wp:extent cx="5760720" cy="38188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74" w:rsidRDefault="002B6774" w:rsidP="002B6774">
      <w:pPr>
        <w:pStyle w:val="Heading3"/>
      </w:pPr>
      <w:bookmarkStart w:id="20" w:name="_Toc23185588"/>
      <w:r>
        <w:lastRenderedPageBreak/>
        <w:t>Organisation Theorie-/Praxisteil</w:t>
      </w:r>
      <w:bookmarkEnd w:id="20"/>
    </w:p>
    <w:p w:rsidR="002B6774" w:rsidRDefault="00C37530" w:rsidP="002B6774">
      <w:r>
        <w:rPr>
          <w:noProof/>
        </w:rPr>
        <w:drawing>
          <wp:inline distT="0" distB="0" distL="0" distR="0" wp14:anchorId="71FB8295" wp14:editId="322B4951">
            <wp:extent cx="5760720" cy="37750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74" w:rsidRDefault="002B6774" w:rsidP="002B6774">
      <w:pPr>
        <w:pStyle w:val="Heading3"/>
      </w:pPr>
      <w:bookmarkStart w:id="21" w:name="_Toc23185589"/>
      <w:r>
        <w:t>Übersicht Versuchsinhalte</w:t>
      </w:r>
      <w:bookmarkEnd w:id="21"/>
    </w:p>
    <w:p w:rsidR="002B6774" w:rsidRDefault="00C37530" w:rsidP="002B6774">
      <w:r>
        <w:rPr>
          <w:noProof/>
        </w:rPr>
        <w:drawing>
          <wp:inline distT="0" distB="0" distL="0" distR="0" wp14:anchorId="60F6F3B5" wp14:editId="71A2D7F8">
            <wp:extent cx="5760720" cy="37903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74" w:rsidRDefault="002B6774" w:rsidP="002B6774">
      <w:pPr>
        <w:pStyle w:val="Heading3"/>
      </w:pPr>
      <w:bookmarkStart w:id="22" w:name="_Toc23185590"/>
      <w:r>
        <w:lastRenderedPageBreak/>
        <w:t>Themenkreise Theorie/Frontalunterricht</w:t>
      </w:r>
      <w:bookmarkEnd w:id="22"/>
    </w:p>
    <w:p w:rsidR="002B6774" w:rsidRDefault="00C37530" w:rsidP="002B6774">
      <w:r>
        <w:rPr>
          <w:noProof/>
        </w:rPr>
        <w:drawing>
          <wp:inline distT="0" distB="0" distL="0" distR="0" wp14:anchorId="4D5B2D88" wp14:editId="0C5B8085">
            <wp:extent cx="5760720" cy="36912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74" w:rsidRDefault="002B6774" w:rsidP="002B6774">
      <w:pPr>
        <w:pStyle w:val="Heading3"/>
      </w:pPr>
      <w:bookmarkStart w:id="23" w:name="_Toc23185591"/>
      <w:r>
        <w:t>Literaturreferenz</w:t>
      </w:r>
      <w:bookmarkEnd w:id="23"/>
    </w:p>
    <w:p w:rsidR="00973D65" w:rsidRDefault="00C37530" w:rsidP="00AF65CF">
      <w:r>
        <w:rPr>
          <w:noProof/>
        </w:rPr>
        <w:drawing>
          <wp:inline distT="0" distB="0" distL="0" distR="0" wp14:anchorId="6A635FF2" wp14:editId="2AB5DD03">
            <wp:extent cx="5760720" cy="37465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530" w:rsidRDefault="00C37530" w:rsidP="00C37530">
      <w:pPr>
        <w:pStyle w:val="Heading2"/>
      </w:pPr>
      <w:bookmarkStart w:id="24" w:name="_Toc23185592"/>
      <w:r>
        <w:lastRenderedPageBreak/>
        <w:t>Präsentation 2: Betriebssystemvarianten, Lizenzen und Echtzeit</w:t>
      </w:r>
      <w:bookmarkEnd w:id="24"/>
    </w:p>
    <w:p w:rsidR="002B6774" w:rsidRDefault="00A10C16" w:rsidP="00A10C16">
      <w:pPr>
        <w:pStyle w:val="Heading3"/>
      </w:pPr>
      <w:bookmarkStart w:id="25" w:name="_Toc23185593"/>
      <w:r>
        <w:t>Systemwahl für Embedded Systeme</w:t>
      </w:r>
      <w:bookmarkEnd w:id="25"/>
    </w:p>
    <w:p w:rsidR="002B6774" w:rsidRDefault="00A10C16" w:rsidP="00AF65CF">
      <w:r>
        <w:rPr>
          <w:noProof/>
        </w:rPr>
        <w:drawing>
          <wp:inline distT="0" distB="0" distL="0" distR="0" wp14:anchorId="4E2BEE4C" wp14:editId="4F19376E">
            <wp:extent cx="5760720" cy="36023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Pr="00B20B86" w:rsidRDefault="00B20B86" w:rsidP="00F45475">
      <w:pPr>
        <w:pStyle w:val="Heading3"/>
        <w:rPr>
          <w:lang w:val="en-US"/>
        </w:rPr>
      </w:pPr>
      <w:bookmarkStart w:id="26" w:name="_Toc23185594"/>
      <w:r w:rsidRPr="00B20B86">
        <w:rPr>
          <w:lang w:val="en-US"/>
        </w:rPr>
        <w:t xml:space="preserve">Realtime ≠ </w:t>
      </w:r>
      <w:proofErr w:type="spellStart"/>
      <w:r w:rsidRPr="00B20B86">
        <w:rPr>
          <w:lang w:val="en-US"/>
        </w:rPr>
        <w:t>sofort</w:t>
      </w:r>
      <w:proofErr w:type="spellEnd"/>
      <w:r w:rsidRPr="00B20B86">
        <w:rPr>
          <w:lang w:val="en-US"/>
        </w:rPr>
        <w:t>!</w:t>
      </w:r>
      <w:bookmarkEnd w:id="26"/>
    </w:p>
    <w:p w:rsidR="00B20B86" w:rsidRPr="00B20B86" w:rsidRDefault="00EC2C30" w:rsidP="00B20B86">
      <w:pPr>
        <w:rPr>
          <w:lang w:val="en-US"/>
        </w:rPr>
      </w:pPr>
      <w:r>
        <w:rPr>
          <w:noProof/>
        </w:rPr>
        <w:drawing>
          <wp:inline distT="0" distB="0" distL="0" distR="0" wp14:anchorId="19C23CEC" wp14:editId="3CFEDC71">
            <wp:extent cx="5760720" cy="35960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Pr="00B20B86" w:rsidRDefault="00B20B86" w:rsidP="00F45475">
      <w:pPr>
        <w:pStyle w:val="Heading3"/>
        <w:rPr>
          <w:lang w:val="en-US"/>
        </w:rPr>
      </w:pPr>
      <w:bookmarkStart w:id="27" w:name="_Toc23185595"/>
      <w:r w:rsidRPr="00B20B86">
        <w:rPr>
          <w:lang w:val="en-US"/>
        </w:rPr>
        <w:lastRenderedPageBreak/>
        <w:t>Hard- vs. Soft-Realtime</w:t>
      </w:r>
      <w:bookmarkEnd w:id="27"/>
    </w:p>
    <w:p w:rsidR="00B20B86" w:rsidRPr="00B20B86" w:rsidRDefault="00EC2C30" w:rsidP="00B20B86">
      <w:pPr>
        <w:rPr>
          <w:lang w:val="en-US"/>
        </w:rPr>
      </w:pPr>
      <w:r>
        <w:rPr>
          <w:noProof/>
        </w:rPr>
        <w:drawing>
          <wp:inline distT="0" distB="0" distL="0" distR="0" wp14:anchorId="35BAD978" wp14:editId="7D9AAE25">
            <wp:extent cx="5760720" cy="35452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28" w:name="_Toc23185596"/>
      <w:r>
        <w:t>Kurzübersicht Betriebssystem-Varianten</w:t>
      </w:r>
      <w:bookmarkEnd w:id="28"/>
    </w:p>
    <w:p w:rsidR="00B20B86" w:rsidRDefault="00EC2C30" w:rsidP="00B20B86">
      <w:r>
        <w:rPr>
          <w:noProof/>
        </w:rPr>
        <w:drawing>
          <wp:inline distT="0" distB="0" distL="0" distR="0" wp14:anchorId="79A3E47E" wp14:editId="5C72967F">
            <wp:extent cx="5760720" cy="34956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29" w:name="_Toc23185597"/>
      <w:r>
        <w:lastRenderedPageBreak/>
        <w:t>Betriebssystemlos System (also ohne Betriebssystem)</w:t>
      </w:r>
      <w:bookmarkEnd w:id="29"/>
    </w:p>
    <w:p w:rsidR="00B20B86" w:rsidRDefault="00EC2C30" w:rsidP="00B20B86">
      <w:r>
        <w:rPr>
          <w:noProof/>
        </w:rPr>
        <w:drawing>
          <wp:inline distT="0" distB="0" distL="0" distR="0" wp14:anchorId="59D2A96C" wp14:editId="6790AC91">
            <wp:extent cx="5760720" cy="34956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0" w:name="_Toc23185598"/>
      <w:r>
        <w:t>Typische Ereignisbehandlung in Betriebssystemlosen System</w:t>
      </w:r>
      <w:bookmarkEnd w:id="30"/>
    </w:p>
    <w:p w:rsidR="00B20B86" w:rsidRDefault="00EC2C30" w:rsidP="00B20B86">
      <w:r>
        <w:rPr>
          <w:noProof/>
        </w:rPr>
        <w:drawing>
          <wp:inline distT="0" distB="0" distL="0" distR="0" wp14:anchorId="03DA0B67" wp14:editId="2C6156C5">
            <wp:extent cx="5760720" cy="37490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Pr="001238F6" w:rsidRDefault="00B20B86" w:rsidP="00F45475">
      <w:pPr>
        <w:pStyle w:val="Heading3"/>
        <w:rPr>
          <w:lang w:val="en-US"/>
        </w:rPr>
      </w:pPr>
      <w:bookmarkStart w:id="31" w:name="_Toc23185599"/>
      <w:r w:rsidRPr="001238F6">
        <w:rPr>
          <w:lang w:val="en-US"/>
        </w:rPr>
        <w:lastRenderedPageBreak/>
        <w:t xml:space="preserve">Real Time Operating System (RTOS) </w:t>
      </w:r>
      <w:proofErr w:type="spellStart"/>
      <w:r w:rsidRPr="001238F6">
        <w:rPr>
          <w:lang w:val="en-US"/>
        </w:rPr>
        <w:t>Echtzeit</w:t>
      </w:r>
      <w:proofErr w:type="spellEnd"/>
      <w:r w:rsidRPr="001238F6">
        <w:rPr>
          <w:lang w:val="en-US"/>
        </w:rPr>
        <w:t xml:space="preserve"> Multitasking </w:t>
      </w:r>
      <w:proofErr w:type="spellStart"/>
      <w:r w:rsidRPr="001238F6">
        <w:rPr>
          <w:lang w:val="en-US"/>
        </w:rPr>
        <w:t>Betriebssystem</w:t>
      </w:r>
      <w:bookmarkEnd w:id="31"/>
      <w:proofErr w:type="spellEnd"/>
    </w:p>
    <w:p w:rsidR="00B20B86" w:rsidRDefault="00EC2C30" w:rsidP="00B20B86">
      <w:r>
        <w:rPr>
          <w:noProof/>
        </w:rPr>
        <w:drawing>
          <wp:inline distT="0" distB="0" distL="0" distR="0" wp14:anchorId="6E092073" wp14:editId="40337799">
            <wp:extent cx="5760720" cy="349821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2" w:name="_Toc23185600"/>
      <w:r>
        <w:t>Normales “General Purpose” Betriebssystem (Windows, Linux, OS-X, ...)</w:t>
      </w:r>
      <w:bookmarkEnd w:id="32"/>
    </w:p>
    <w:p w:rsidR="00B20B86" w:rsidRDefault="00EC2C30" w:rsidP="00B20B86">
      <w:r>
        <w:rPr>
          <w:noProof/>
        </w:rPr>
        <w:drawing>
          <wp:inline distT="0" distB="0" distL="0" distR="0" wp14:anchorId="55431194" wp14:editId="3EF827C9">
            <wp:extent cx="5760720" cy="34677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3" w:name="_Toc23185601"/>
      <w:r>
        <w:lastRenderedPageBreak/>
        <w:t>„Abgespecktes“ General Purpose Betriebssystem</w:t>
      </w:r>
      <w:bookmarkEnd w:id="33"/>
    </w:p>
    <w:p w:rsidR="00B20B86" w:rsidRDefault="00EC2C30" w:rsidP="00B20B86">
      <w:r>
        <w:rPr>
          <w:noProof/>
        </w:rPr>
        <w:drawing>
          <wp:inline distT="0" distB="0" distL="0" distR="0" wp14:anchorId="1FE61B64" wp14:editId="61B84D61">
            <wp:extent cx="5760720" cy="37909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4" w:name="_Toc23185602"/>
      <w:proofErr w:type="spellStart"/>
      <w:r>
        <w:t>Gereral</w:t>
      </w:r>
      <w:proofErr w:type="spellEnd"/>
      <w:r>
        <w:t xml:space="preserve"> Purpose Betriebssystem mit Realtime-Patches</w:t>
      </w:r>
      <w:bookmarkEnd w:id="34"/>
    </w:p>
    <w:p w:rsidR="00B20B86" w:rsidRDefault="00EC2C30" w:rsidP="00B20B86">
      <w:r>
        <w:rPr>
          <w:noProof/>
        </w:rPr>
        <w:drawing>
          <wp:inline distT="0" distB="0" distL="0" distR="0" wp14:anchorId="59410B65" wp14:editId="4C5F97E7">
            <wp:extent cx="5760720" cy="36061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5" w:name="_Toc23185603"/>
      <w:r>
        <w:lastRenderedPageBreak/>
        <w:t>Co-Kernel Approach</w:t>
      </w:r>
      <w:bookmarkEnd w:id="35"/>
    </w:p>
    <w:p w:rsidR="00B20B86" w:rsidRDefault="00EC2C30" w:rsidP="00B20B86">
      <w:r>
        <w:rPr>
          <w:noProof/>
        </w:rPr>
        <w:drawing>
          <wp:inline distT="0" distB="0" distL="0" distR="0" wp14:anchorId="35DE9EA9" wp14:editId="202C86C8">
            <wp:extent cx="5760720" cy="38487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6" w:name="_Toc23185604"/>
      <w:r>
        <w:t xml:space="preserve">CPU für RT-Tasks </w:t>
      </w:r>
      <w:proofErr w:type="spellStart"/>
      <w:r>
        <w:t>exclusiv</w:t>
      </w:r>
      <w:proofErr w:type="spellEnd"/>
      <w:r>
        <w:t xml:space="preserve"> reservieren</w:t>
      </w:r>
      <w:bookmarkEnd w:id="36"/>
    </w:p>
    <w:p w:rsidR="00B20B86" w:rsidRDefault="00EC2C30" w:rsidP="00B20B86">
      <w:r>
        <w:rPr>
          <w:noProof/>
        </w:rPr>
        <w:drawing>
          <wp:inline distT="0" distB="0" distL="0" distR="0" wp14:anchorId="5DA1D3C3" wp14:editId="3CA5C32C">
            <wp:extent cx="5760720" cy="36106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Pr="00B20B86" w:rsidRDefault="00B20B86" w:rsidP="00F45475">
      <w:pPr>
        <w:pStyle w:val="Heading3"/>
        <w:rPr>
          <w:lang w:val="en-US"/>
        </w:rPr>
      </w:pPr>
      <w:bookmarkStart w:id="37" w:name="_Toc23185605"/>
      <w:r w:rsidRPr="00B20B86">
        <w:rPr>
          <w:lang w:val="en-US"/>
        </w:rPr>
        <w:lastRenderedPageBreak/>
        <w:t>Cooperative (Non-</w:t>
      </w:r>
      <w:proofErr w:type="spellStart"/>
      <w:r w:rsidRPr="00B20B86">
        <w:rPr>
          <w:lang w:val="en-US"/>
        </w:rPr>
        <w:t>Preemtive</w:t>
      </w:r>
      <w:proofErr w:type="spellEnd"/>
      <w:r w:rsidRPr="00B20B86">
        <w:rPr>
          <w:lang w:val="en-US"/>
        </w:rPr>
        <w:t>) Multitasking</w:t>
      </w:r>
      <w:bookmarkEnd w:id="37"/>
    </w:p>
    <w:p w:rsidR="00B20B86" w:rsidRPr="00B20B86" w:rsidRDefault="00EC2C30" w:rsidP="00B20B86">
      <w:pPr>
        <w:rPr>
          <w:lang w:val="en-US"/>
        </w:rPr>
      </w:pPr>
      <w:r>
        <w:rPr>
          <w:noProof/>
        </w:rPr>
        <w:drawing>
          <wp:inline distT="0" distB="0" distL="0" distR="0" wp14:anchorId="3826EC7D" wp14:editId="30A66473">
            <wp:extent cx="5760720" cy="36150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Pr="00B20B86" w:rsidRDefault="00B20B86" w:rsidP="00F45475">
      <w:pPr>
        <w:pStyle w:val="Heading3"/>
        <w:rPr>
          <w:lang w:val="en-US"/>
        </w:rPr>
      </w:pPr>
      <w:bookmarkStart w:id="38" w:name="_Toc23185606"/>
      <w:proofErr w:type="spellStart"/>
      <w:r w:rsidRPr="00B20B86">
        <w:rPr>
          <w:lang w:val="en-US"/>
        </w:rPr>
        <w:t>Preemtive</w:t>
      </w:r>
      <w:proofErr w:type="spellEnd"/>
      <w:r w:rsidRPr="00B20B86">
        <w:rPr>
          <w:lang w:val="en-US"/>
        </w:rPr>
        <w:t xml:space="preserve"> Multitasking</w:t>
      </w:r>
      <w:bookmarkEnd w:id="38"/>
    </w:p>
    <w:p w:rsidR="00B20B86" w:rsidRPr="00B20B86" w:rsidRDefault="00EC2C30" w:rsidP="00B20B86">
      <w:pPr>
        <w:rPr>
          <w:lang w:val="en-US"/>
        </w:rPr>
      </w:pPr>
      <w:r>
        <w:rPr>
          <w:noProof/>
        </w:rPr>
        <w:drawing>
          <wp:inline distT="0" distB="0" distL="0" distR="0" wp14:anchorId="14B08032" wp14:editId="154F38D0">
            <wp:extent cx="5760720" cy="352996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9" w:name="_Toc23185607"/>
      <w:r>
        <w:lastRenderedPageBreak/>
        <w:t xml:space="preserve">Multitasking - </w:t>
      </w:r>
      <w:proofErr w:type="spellStart"/>
      <w:r>
        <w:t>Timeslicing</w:t>
      </w:r>
      <w:bookmarkEnd w:id="39"/>
      <w:proofErr w:type="spellEnd"/>
    </w:p>
    <w:p w:rsidR="00B20B86" w:rsidRDefault="00EC2C30" w:rsidP="00B20B86">
      <w:r>
        <w:rPr>
          <w:noProof/>
        </w:rPr>
        <w:drawing>
          <wp:inline distT="0" distB="0" distL="0" distR="0" wp14:anchorId="528D02BB" wp14:editId="2E819DB3">
            <wp:extent cx="5760720" cy="39141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0" w:name="_Toc23185608"/>
      <w:r>
        <w:t xml:space="preserve">Linux </w:t>
      </w:r>
      <w:proofErr w:type="spellStart"/>
      <w:r>
        <w:t>preemption</w:t>
      </w:r>
      <w:proofErr w:type="spellEnd"/>
      <w:r>
        <w:t xml:space="preserve"> </w:t>
      </w:r>
      <w:proofErr w:type="spellStart"/>
      <w:r>
        <w:t>model</w:t>
      </w:r>
      <w:proofErr w:type="spellEnd"/>
      <w:r>
        <w:t xml:space="preserve"> (bei Tasks mit RT-</w:t>
      </w:r>
      <w:proofErr w:type="spellStart"/>
      <w:r>
        <w:t>Prio</w:t>
      </w:r>
      <w:proofErr w:type="spellEnd"/>
      <w:r>
        <w:t xml:space="preserve"> unter einem RT-Scheduler)</w:t>
      </w:r>
      <w:bookmarkEnd w:id="40"/>
    </w:p>
    <w:p w:rsidR="00B20B86" w:rsidRDefault="00EC2C30" w:rsidP="00B20B86">
      <w:r>
        <w:rPr>
          <w:noProof/>
        </w:rPr>
        <w:drawing>
          <wp:inline distT="0" distB="0" distL="0" distR="0" wp14:anchorId="7F52F289" wp14:editId="35136D84">
            <wp:extent cx="5760720" cy="38322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1" w:name="_Toc23185609"/>
      <w:r>
        <w:lastRenderedPageBreak/>
        <w:t>Eigene Realtime Tests...</w:t>
      </w:r>
      <w:bookmarkEnd w:id="41"/>
    </w:p>
    <w:p w:rsidR="00B20B86" w:rsidRDefault="00EC2C30" w:rsidP="00B20B86">
      <w:r>
        <w:rPr>
          <w:noProof/>
        </w:rPr>
        <w:drawing>
          <wp:inline distT="0" distB="0" distL="0" distR="0" wp14:anchorId="0D8E7088" wp14:editId="4DA4B7AD">
            <wp:extent cx="5760720" cy="40411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2" w:name="_Toc23185610"/>
      <w:r>
        <w:t>Echtzeit-Anforderungen der Anwendung</w:t>
      </w:r>
      <w:bookmarkEnd w:id="42"/>
    </w:p>
    <w:p w:rsidR="00B20B86" w:rsidRDefault="00EC2C30" w:rsidP="00B20B86">
      <w:r>
        <w:rPr>
          <w:noProof/>
        </w:rPr>
        <w:drawing>
          <wp:inline distT="0" distB="0" distL="0" distR="0" wp14:anchorId="5F4E4A76" wp14:editId="17FC1D79">
            <wp:extent cx="5760720" cy="38290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3" w:name="_Toc23185611"/>
      <w:r>
        <w:lastRenderedPageBreak/>
        <w:t>Betriebssystem Fallbeispiele</w:t>
      </w:r>
      <w:bookmarkEnd w:id="43"/>
    </w:p>
    <w:p w:rsidR="00B20B86" w:rsidRDefault="00EC2C30" w:rsidP="00B20B86">
      <w:r>
        <w:rPr>
          <w:noProof/>
        </w:rPr>
        <w:drawing>
          <wp:inline distT="0" distB="0" distL="0" distR="0" wp14:anchorId="2DE268E2" wp14:editId="2E6091D5">
            <wp:extent cx="5760720" cy="390271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4" w:name="_Toc23185612"/>
      <w:r>
        <w:t>Open Source – grundlegende Idee...</w:t>
      </w:r>
      <w:bookmarkEnd w:id="44"/>
    </w:p>
    <w:p w:rsidR="00B20B86" w:rsidRDefault="00EC2C30" w:rsidP="00B20B86">
      <w:r>
        <w:rPr>
          <w:noProof/>
        </w:rPr>
        <w:drawing>
          <wp:inline distT="0" distB="0" distL="0" distR="0" wp14:anchorId="3B20FC64" wp14:editId="1EA5F501">
            <wp:extent cx="5760720" cy="37433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B20B86">
      <w:pPr>
        <w:pStyle w:val="Heading3"/>
        <w:rPr>
          <w:lang w:val="en-US"/>
        </w:rPr>
      </w:pPr>
      <w:bookmarkStart w:id="45" w:name="_Toc23185613"/>
      <w:r w:rsidRPr="00F45475">
        <w:rPr>
          <w:lang w:val="en-US"/>
        </w:rPr>
        <w:lastRenderedPageBreak/>
        <w:t xml:space="preserve">Open Source </w:t>
      </w:r>
      <w:proofErr w:type="spellStart"/>
      <w:r w:rsidRPr="00F45475">
        <w:rPr>
          <w:lang w:val="en-US"/>
        </w:rPr>
        <w:t>Lizenzen</w:t>
      </w:r>
      <w:proofErr w:type="spellEnd"/>
      <w:r w:rsidRPr="00F45475">
        <w:rPr>
          <w:lang w:val="en-US"/>
        </w:rPr>
        <w:t xml:space="preserve"> - </w:t>
      </w:r>
      <w:proofErr w:type="spellStart"/>
      <w:r w:rsidRPr="00F45475">
        <w:rPr>
          <w:lang w:val="en-US"/>
        </w:rPr>
        <w:t>mit</w:t>
      </w:r>
      <w:proofErr w:type="spellEnd"/>
      <w:r w:rsidRPr="00F45475">
        <w:rPr>
          <w:lang w:val="en-US"/>
        </w:rPr>
        <w:t>/</w:t>
      </w:r>
      <w:proofErr w:type="spellStart"/>
      <w:r w:rsidRPr="00F45475">
        <w:rPr>
          <w:lang w:val="en-US"/>
        </w:rPr>
        <w:t>ohne</w:t>
      </w:r>
      <w:proofErr w:type="spellEnd"/>
      <w:r w:rsidRPr="00F45475">
        <w:rPr>
          <w:lang w:val="en-US"/>
        </w:rPr>
        <w:t xml:space="preserve"> "Copyleft</w:t>
      </w:r>
      <w:bookmarkEnd w:id="45"/>
    </w:p>
    <w:p w:rsidR="00F45475" w:rsidRPr="00F45475" w:rsidRDefault="00EC2C30" w:rsidP="00F45475">
      <w:pPr>
        <w:rPr>
          <w:lang w:val="en-US"/>
        </w:rPr>
      </w:pPr>
      <w:r>
        <w:rPr>
          <w:noProof/>
        </w:rPr>
        <w:drawing>
          <wp:inline distT="0" distB="0" distL="0" distR="0" wp14:anchorId="7318D448" wp14:editId="3535224D">
            <wp:extent cx="5760720" cy="39166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6" w:name="_Toc23185614"/>
      <w:proofErr w:type="spellStart"/>
      <w:r>
        <w:t>Resumée</w:t>
      </w:r>
      <w:proofErr w:type="spellEnd"/>
      <w:r>
        <w:t xml:space="preserve"> GPL und LGPL</w:t>
      </w:r>
      <w:bookmarkEnd w:id="46"/>
    </w:p>
    <w:p w:rsidR="00B20B86" w:rsidRDefault="00EC2C30" w:rsidP="00B20B86">
      <w:r>
        <w:rPr>
          <w:noProof/>
        </w:rPr>
        <w:drawing>
          <wp:inline distT="0" distB="0" distL="0" distR="0" wp14:anchorId="203D67A2" wp14:editId="08834D30">
            <wp:extent cx="5760720" cy="37179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7" w:name="_Toc23185615"/>
      <w:r>
        <w:lastRenderedPageBreak/>
        <w:t>Wo liegt die Bagatellgrenze? (insbes. bei Lizenzen mit Copyleft)</w:t>
      </w:r>
      <w:bookmarkEnd w:id="47"/>
    </w:p>
    <w:p w:rsidR="00A10C16" w:rsidRDefault="00EC2C30" w:rsidP="00AF65CF">
      <w:r>
        <w:rPr>
          <w:noProof/>
        </w:rPr>
        <w:drawing>
          <wp:inline distT="0" distB="0" distL="0" distR="0" wp14:anchorId="6506EE84" wp14:editId="080E9470">
            <wp:extent cx="5760720" cy="35286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C16" w:rsidRDefault="005A5B0B" w:rsidP="005A5B0B">
      <w:pPr>
        <w:pStyle w:val="Heading2"/>
      </w:pPr>
      <w:bookmarkStart w:id="48" w:name="_Toc23185616"/>
      <w:r>
        <w:t>Präsentation 3: Zielsystem Hardware</w:t>
      </w:r>
      <w:bookmarkEnd w:id="48"/>
    </w:p>
    <w:p w:rsidR="005A5B0B" w:rsidRDefault="005A5B0B" w:rsidP="005A5B0B">
      <w:pPr>
        <w:pStyle w:val="Heading3"/>
      </w:pPr>
      <w:bookmarkStart w:id="49" w:name="_Toc23185617"/>
      <w:r>
        <w:t>Verwendetes Target Boards</w:t>
      </w:r>
      <w:bookmarkEnd w:id="49"/>
    </w:p>
    <w:p w:rsidR="005A5B0B" w:rsidRDefault="005A5B0B" w:rsidP="005A5B0B">
      <w:r>
        <w:rPr>
          <w:noProof/>
        </w:rPr>
        <w:drawing>
          <wp:inline distT="0" distB="0" distL="0" distR="0" wp14:anchorId="0CA20371" wp14:editId="008D6038">
            <wp:extent cx="5760720" cy="38074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B0B" w:rsidRDefault="005A5B0B" w:rsidP="005A5B0B">
      <w:pPr>
        <w:pStyle w:val="Heading3"/>
      </w:pPr>
      <w:bookmarkStart w:id="50" w:name="_Toc23185618"/>
      <w:r>
        <w:lastRenderedPageBreak/>
        <w:t>EMV-Gerechte Handhabung (In nicht-EMV-gerechter Umgebung)</w:t>
      </w:r>
      <w:bookmarkEnd w:id="50"/>
    </w:p>
    <w:p w:rsidR="005A5B0B" w:rsidRDefault="005A5B0B" w:rsidP="005A5B0B">
      <w:r>
        <w:rPr>
          <w:noProof/>
        </w:rPr>
        <w:drawing>
          <wp:inline distT="0" distB="0" distL="0" distR="0" wp14:anchorId="24B6ED42" wp14:editId="4237512F">
            <wp:extent cx="5760720" cy="3289935"/>
            <wp:effectExtent l="0" t="0" r="0" b="571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B0B" w:rsidRPr="005A5B0B" w:rsidRDefault="005A5B0B" w:rsidP="005A5B0B">
      <w:pPr>
        <w:pStyle w:val="Heading3"/>
        <w:rPr>
          <w:lang w:val="en-US"/>
        </w:rPr>
      </w:pPr>
      <w:bookmarkStart w:id="51" w:name="_Toc23185619"/>
      <w:proofErr w:type="spellStart"/>
      <w:r w:rsidRPr="005A5B0B">
        <w:rPr>
          <w:lang w:val="en-US"/>
        </w:rPr>
        <w:t>Wandboard</w:t>
      </w:r>
      <w:bookmarkEnd w:id="51"/>
      <w:proofErr w:type="spellEnd"/>
    </w:p>
    <w:p w:rsidR="005A5B0B" w:rsidRPr="005A5B0B" w:rsidRDefault="00D36648" w:rsidP="005A5B0B">
      <w:pPr>
        <w:rPr>
          <w:lang w:val="en-US"/>
        </w:rPr>
      </w:pPr>
      <w:r>
        <w:rPr>
          <w:noProof/>
        </w:rPr>
        <w:drawing>
          <wp:inline distT="0" distB="0" distL="0" distR="0" wp14:anchorId="099304C1" wp14:editId="682A153C">
            <wp:extent cx="5760720" cy="392747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B0B" w:rsidRPr="005A5B0B" w:rsidRDefault="005A5B0B" w:rsidP="005A5B0B">
      <w:pPr>
        <w:pStyle w:val="Heading3"/>
        <w:rPr>
          <w:lang w:val="en-US"/>
        </w:rPr>
      </w:pPr>
      <w:bookmarkStart w:id="52" w:name="_Toc23185620"/>
      <w:proofErr w:type="spellStart"/>
      <w:r w:rsidRPr="005A5B0B">
        <w:rPr>
          <w:lang w:val="en-US"/>
        </w:rPr>
        <w:lastRenderedPageBreak/>
        <w:t>Blockschaltbild</w:t>
      </w:r>
      <w:proofErr w:type="spellEnd"/>
      <w:r w:rsidRPr="005A5B0B">
        <w:rPr>
          <w:lang w:val="en-US"/>
        </w:rPr>
        <w:t xml:space="preserve"> </w:t>
      </w:r>
      <w:proofErr w:type="spellStart"/>
      <w:r w:rsidRPr="005A5B0B">
        <w:rPr>
          <w:lang w:val="en-US"/>
        </w:rPr>
        <w:t>Wandboard</w:t>
      </w:r>
      <w:bookmarkEnd w:id="52"/>
      <w:proofErr w:type="spellEnd"/>
    </w:p>
    <w:p w:rsidR="005A5B0B" w:rsidRPr="005A5B0B" w:rsidRDefault="00D36648" w:rsidP="005A5B0B">
      <w:pPr>
        <w:rPr>
          <w:lang w:val="en-US"/>
        </w:rPr>
      </w:pPr>
      <w:r>
        <w:rPr>
          <w:noProof/>
        </w:rPr>
        <w:drawing>
          <wp:inline distT="0" distB="0" distL="0" distR="0" wp14:anchorId="1D152564" wp14:editId="42EC1FDE">
            <wp:extent cx="5760720" cy="378015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B0B" w:rsidRPr="005A5B0B" w:rsidRDefault="005A5B0B" w:rsidP="005A5B0B">
      <w:pPr>
        <w:pStyle w:val="Heading3"/>
        <w:rPr>
          <w:lang w:val="en-US"/>
        </w:rPr>
      </w:pPr>
      <w:bookmarkStart w:id="53" w:name="_Toc23185621"/>
      <w:r w:rsidRPr="005A5B0B">
        <w:rPr>
          <w:lang w:val="en-US"/>
        </w:rPr>
        <w:t>Freescale/NXP IMX.6 SoC Family</w:t>
      </w:r>
      <w:bookmarkEnd w:id="53"/>
    </w:p>
    <w:p w:rsidR="005A5B0B" w:rsidRPr="005A5B0B" w:rsidRDefault="005A5B0B" w:rsidP="005A5B0B">
      <w:pPr>
        <w:rPr>
          <w:lang w:val="en-US"/>
        </w:rPr>
      </w:pPr>
      <w:r>
        <w:rPr>
          <w:noProof/>
        </w:rPr>
        <w:drawing>
          <wp:inline distT="0" distB="0" distL="0" distR="0" wp14:anchorId="54C1FC38" wp14:editId="30F5DF2A">
            <wp:extent cx="5760720" cy="3614420"/>
            <wp:effectExtent l="0" t="0" r="0" b="508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C16" w:rsidRDefault="005A5B0B" w:rsidP="005A5B0B">
      <w:pPr>
        <w:pStyle w:val="Heading3"/>
      </w:pPr>
      <w:bookmarkStart w:id="54" w:name="_Toc23185622"/>
      <w:r>
        <w:lastRenderedPageBreak/>
        <w:t>Industrietaugliche Boards?</w:t>
      </w:r>
      <w:bookmarkEnd w:id="54"/>
    </w:p>
    <w:p w:rsidR="002B6774" w:rsidRDefault="005A5B0B" w:rsidP="00AF65CF">
      <w:r>
        <w:rPr>
          <w:noProof/>
        </w:rPr>
        <w:drawing>
          <wp:inline distT="0" distB="0" distL="0" distR="0" wp14:anchorId="2F74487A" wp14:editId="22D60086">
            <wp:extent cx="5760720" cy="349377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74" w:rsidRDefault="002B6774" w:rsidP="00AF65CF"/>
    <w:p w:rsidR="005D21D1" w:rsidRDefault="005D21D1" w:rsidP="005D21D1">
      <w:pPr>
        <w:pStyle w:val="Heading1"/>
      </w:pPr>
      <w:bookmarkStart w:id="55" w:name="_Toc23185623"/>
      <w:r>
        <w:lastRenderedPageBreak/>
        <w:t>Woche 2</w:t>
      </w:r>
      <w:bookmarkEnd w:id="55"/>
    </w:p>
    <w:p w:rsidR="009A209C" w:rsidRDefault="009A209C" w:rsidP="009A209C">
      <w:pPr>
        <w:pStyle w:val="Heading2"/>
      </w:pPr>
      <w:bookmarkStart w:id="56" w:name="_Toc23185624"/>
      <w:r>
        <w:t>Präsentation 4: Linux Bootvorgang und Root Filesystem</w:t>
      </w:r>
      <w:bookmarkEnd w:id="56"/>
    </w:p>
    <w:p w:rsidR="009A209C" w:rsidRDefault="009A209C" w:rsidP="009A209C">
      <w:pPr>
        <w:pStyle w:val="Heading3"/>
      </w:pPr>
      <w:bookmarkStart w:id="57" w:name="_Toc23185625"/>
      <w:r>
        <w:t>Linux-Alternativen für Embedded Boards</w:t>
      </w:r>
      <w:bookmarkEnd w:id="57"/>
    </w:p>
    <w:p w:rsidR="009A209C" w:rsidRDefault="006675C7" w:rsidP="006675C7">
      <w:pPr>
        <w:tabs>
          <w:tab w:val="left" w:pos="1377"/>
        </w:tabs>
      </w:pPr>
      <w:r>
        <w:rPr>
          <w:noProof/>
        </w:rPr>
        <w:drawing>
          <wp:inline distT="0" distB="0" distL="0" distR="0" wp14:anchorId="135A2718" wp14:editId="19706E29">
            <wp:extent cx="5760720" cy="3997325"/>
            <wp:effectExtent l="0" t="0" r="0" b="317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9A209C">
      <w:pPr>
        <w:pStyle w:val="Heading3"/>
      </w:pPr>
      <w:bookmarkStart w:id="58" w:name="_Toc23185626"/>
      <w:r>
        <w:t>Prinzipielle Boot-Phasen beim Booten eines Linux Systems</w:t>
      </w:r>
      <w:bookmarkEnd w:id="58"/>
    </w:p>
    <w:p w:rsidR="009A209C" w:rsidRDefault="00984FF3" w:rsidP="009A209C">
      <w:r>
        <w:rPr>
          <w:noProof/>
        </w:rPr>
        <w:drawing>
          <wp:inline distT="0" distB="0" distL="0" distR="0" wp14:anchorId="0C02704D" wp14:editId="4A9358E9">
            <wp:extent cx="5760720" cy="3732530"/>
            <wp:effectExtent l="0" t="0" r="0" b="127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9A209C">
      <w:pPr>
        <w:pStyle w:val="Heading3"/>
      </w:pPr>
      <w:bookmarkStart w:id="59" w:name="_Toc23185627"/>
      <w:r>
        <w:lastRenderedPageBreak/>
        <w:t xml:space="preserve">Bootvorgang bei PC-Systemen (Kernel nur lose an spezifische HW </w:t>
      </w:r>
      <w:proofErr w:type="gramStart"/>
      <w:r>
        <w:t>angepasst)...</w:t>
      </w:r>
      <w:bookmarkEnd w:id="59"/>
      <w:proofErr w:type="gramEnd"/>
    </w:p>
    <w:p w:rsidR="009A209C" w:rsidRDefault="00984FF3" w:rsidP="009A209C">
      <w:r>
        <w:rPr>
          <w:noProof/>
        </w:rPr>
        <w:drawing>
          <wp:inline distT="0" distB="0" distL="0" distR="0" wp14:anchorId="682FBDB2" wp14:editId="057229D9">
            <wp:extent cx="5760720" cy="390588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9A209C">
      <w:pPr>
        <w:pStyle w:val="Heading3"/>
      </w:pPr>
      <w:bookmarkStart w:id="60" w:name="_Toc23185628"/>
      <w:r>
        <w:t>... vs. Bootvorgang Embedded Linux</w:t>
      </w:r>
      <w:bookmarkEnd w:id="60"/>
    </w:p>
    <w:p w:rsidR="009A209C" w:rsidRDefault="00984FF3" w:rsidP="009A209C">
      <w:r>
        <w:rPr>
          <w:noProof/>
        </w:rPr>
        <w:drawing>
          <wp:inline distT="0" distB="0" distL="0" distR="0" wp14:anchorId="2832E064" wp14:editId="2F24479F">
            <wp:extent cx="5760720" cy="3921760"/>
            <wp:effectExtent l="0" t="0" r="0" b="254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9A209C">
      <w:pPr>
        <w:pStyle w:val="Heading3"/>
      </w:pPr>
      <w:bookmarkStart w:id="61" w:name="_Toc23185629"/>
      <w:r>
        <w:lastRenderedPageBreak/>
        <w:t>Ultra-schnell Linux booten (&lt; 1s)</w:t>
      </w:r>
      <w:bookmarkEnd w:id="61"/>
    </w:p>
    <w:p w:rsidR="009A209C" w:rsidRDefault="00984FF3" w:rsidP="009A209C">
      <w:r>
        <w:rPr>
          <w:noProof/>
        </w:rPr>
        <w:drawing>
          <wp:inline distT="0" distB="0" distL="0" distR="0" wp14:anchorId="6A15B762" wp14:editId="0AD628B1">
            <wp:extent cx="5760720" cy="3686810"/>
            <wp:effectExtent l="0" t="0" r="0" b="889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9A209C">
      <w:pPr>
        <w:pStyle w:val="Heading3"/>
      </w:pPr>
      <w:bookmarkStart w:id="62" w:name="_Toc23185630"/>
      <w:r>
        <w:t>Embedded System mit kleinem Datenträger (FLASH mit wenigen MB)</w:t>
      </w:r>
      <w:bookmarkEnd w:id="62"/>
    </w:p>
    <w:p w:rsidR="009A209C" w:rsidRDefault="00984FF3" w:rsidP="009A209C">
      <w:r>
        <w:rPr>
          <w:noProof/>
        </w:rPr>
        <w:drawing>
          <wp:inline distT="0" distB="0" distL="0" distR="0" wp14:anchorId="0AB31524" wp14:editId="23510A0E">
            <wp:extent cx="5760720" cy="379603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Pr="009A209C" w:rsidRDefault="009A209C" w:rsidP="009A209C">
      <w:pPr>
        <w:pStyle w:val="Heading3"/>
        <w:rPr>
          <w:lang w:val="en-US"/>
        </w:rPr>
      </w:pPr>
      <w:bookmarkStart w:id="63" w:name="_Toc23185631"/>
      <w:proofErr w:type="spellStart"/>
      <w:r w:rsidRPr="009A209C">
        <w:rPr>
          <w:lang w:val="en-US"/>
        </w:rPr>
        <w:lastRenderedPageBreak/>
        <w:t>Unsere</w:t>
      </w:r>
      <w:proofErr w:type="spellEnd"/>
      <w:r w:rsidRPr="009A209C">
        <w:rPr>
          <w:lang w:val="en-US"/>
        </w:rPr>
        <w:t xml:space="preserve"> </w:t>
      </w:r>
      <w:proofErr w:type="spellStart"/>
      <w:r w:rsidRPr="009A209C">
        <w:rPr>
          <w:lang w:val="en-US"/>
        </w:rPr>
        <w:t>Wandboard</w:t>
      </w:r>
      <w:proofErr w:type="spellEnd"/>
      <w:r w:rsidRPr="009A209C">
        <w:rPr>
          <w:lang w:val="en-US"/>
        </w:rPr>
        <w:t xml:space="preserve"> </w:t>
      </w:r>
      <w:proofErr w:type="spellStart"/>
      <w:r w:rsidRPr="009A209C">
        <w:rPr>
          <w:lang w:val="en-US"/>
        </w:rPr>
        <w:t>Systemkonfiguration</w:t>
      </w:r>
      <w:proofErr w:type="spellEnd"/>
      <w:r w:rsidRPr="009A209C">
        <w:rPr>
          <w:lang w:val="en-US"/>
        </w:rPr>
        <w:t xml:space="preserve"> (RFS </w:t>
      </w:r>
      <w:proofErr w:type="spellStart"/>
      <w:r w:rsidRPr="009A209C">
        <w:rPr>
          <w:lang w:val="en-US"/>
        </w:rPr>
        <w:t>basierend</w:t>
      </w:r>
      <w:proofErr w:type="spellEnd"/>
      <w:r w:rsidRPr="009A209C">
        <w:rPr>
          <w:lang w:val="en-US"/>
        </w:rPr>
        <w:t xml:space="preserve"> auf </w:t>
      </w:r>
      <w:proofErr w:type="spellStart"/>
      <w:r w:rsidRPr="009A209C">
        <w:rPr>
          <w:lang w:val="en-US"/>
        </w:rPr>
        <w:t>Buildroot</w:t>
      </w:r>
      <w:proofErr w:type="spellEnd"/>
      <w:r w:rsidRPr="009A209C">
        <w:rPr>
          <w:lang w:val="en-US"/>
        </w:rPr>
        <w:t>)</w:t>
      </w:r>
      <w:bookmarkEnd w:id="63"/>
    </w:p>
    <w:p w:rsidR="009A209C" w:rsidRPr="009A209C" w:rsidRDefault="00984FF3" w:rsidP="009A209C">
      <w:pPr>
        <w:rPr>
          <w:lang w:val="en-US"/>
        </w:rPr>
      </w:pPr>
      <w:r>
        <w:rPr>
          <w:noProof/>
        </w:rPr>
        <w:drawing>
          <wp:inline distT="0" distB="0" distL="0" distR="0" wp14:anchorId="51125C81" wp14:editId="71EBDED5">
            <wp:extent cx="5760720" cy="372300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Pr="009A209C" w:rsidRDefault="009A209C" w:rsidP="009A209C">
      <w:pPr>
        <w:pStyle w:val="Heading3"/>
        <w:rPr>
          <w:lang w:val="en-US"/>
        </w:rPr>
      </w:pPr>
      <w:bookmarkStart w:id="64" w:name="_Toc23185632"/>
      <w:proofErr w:type="spellStart"/>
      <w:r w:rsidRPr="009A209C">
        <w:rPr>
          <w:lang w:val="en-US"/>
        </w:rPr>
        <w:t>Busybox</w:t>
      </w:r>
      <w:proofErr w:type="spellEnd"/>
      <w:r w:rsidRPr="009A209C">
        <w:rPr>
          <w:lang w:val="en-US"/>
        </w:rPr>
        <w:t xml:space="preserve"> "Toolbox"</w:t>
      </w:r>
      <w:bookmarkEnd w:id="64"/>
    </w:p>
    <w:p w:rsidR="009A209C" w:rsidRPr="009A209C" w:rsidRDefault="00984FF3" w:rsidP="009A209C">
      <w:pPr>
        <w:rPr>
          <w:lang w:val="en-US"/>
        </w:rPr>
      </w:pPr>
      <w:r>
        <w:rPr>
          <w:noProof/>
        </w:rPr>
        <w:drawing>
          <wp:inline distT="0" distB="0" distL="0" distR="0" wp14:anchorId="1A2079FF" wp14:editId="6EA94CC5">
            <wp:extent cx="5760720" cy="3729355"/>
            <wp:effectExtent l="0" t="0" r="0" b="444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Pr="009A209C" w:rsidRDefault="009A209C" w:rsidP="009A209C">
      <w:pPr>
        <w:pStyle w:val="Heading3"/>
        <w:rPr>
          <w:lang w:val="en-US"/>
        </w:rPr>
      </w:pPr>
      <w:bookmarkStart w:id="65" w:name="_Toc23185633"/>
      <w:proofErr w:type="spellStart"/>
      <w:r w:rsidRPr="009A209C">
        <w:rPr>
          <w:lang w:val="en-US"/>
        </w:rPr>
        <w:lastRenderedPageBreak/>
        <w:t>Buildroot</w:t>
      </w:r>
      <w:proofErr w:type="spellEnd"/>
      <w:r w:rsidRPr="009A209C">
        <w:rPr>
          <w:lang w:val="en-US"/>
        </w:rPr>
        <w:t xml:space="preserve"> vs </w:t>
      </w:r>
      <w:proofErr w:type="spellStart"/>
      <w:r w:rsidRPr="009A209C">
        <w:rPr>
          <w:lang w:val="en-US"/>
        </w:rPr>
        <w:t>Yocto</w:t>
      </w:r>
      <w:bookmarkEnd w:id="65"/>
      <w:proofErr w:type="spellEnd"/>
    </w:p>
    <w:p w:rsidR="009A209C" w:rsidRPr="009A209C" w:rsidRDefault="00984FF3" w:rsidP="009A209C">
      <w:pPr>
        <w:rPr>
          <w:lang w:val="en-US"/>
        </w:rPr>
      </w:pPr>
      <w:r>
        <w:rPr>
          <w:noProof/>
        </w:rPr>
        <w:drawing>
          <wp:inline distT="0" distB="0" distL="0" distR="0" wp14:anchorId="16E6B5E4" wp14:editId="1664F16F">
            <wp:extent cx="5760720" cy="3273425"/>
            <wp:effectExtent l="0" t="0" r="0" b="317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9A209C">
      <w:pPr>
        <w:pStyle w:val="Heading3"/>
      </w:pPr>
      <w:bookmarkStart w:id="66" w:name="_Toc23185634"/>
      <w:proofErr w:type="spellStart"/>
      <w:r>
        <w:t>Buildroot</w:t>
      </w:r>
      <w:proofErr w:type="spellEnd"/>
      <w:r>
        <w:t xml:space="preserve"> Funktion</w:t>
      </w:r>
      <w:bookmarkEnd w:id="66"/>
    </w:p>
    <w:p w:rsidR="009A209C" w:rsidRDefault="00984FF3" w:rsidP="009A209C">
      <w:r>
        <w:rPr>
          <w:noProof/>
        </w:rPr>
        <w:drawing>
          <wp:inline distT="0" distB="0" distL="0" distR="0" wp14:anchorId="28F31214" wp14:editId="1267B6DF">
            <wp:extent cx="5760720" cy="3389630"/>
            <wp:effectExtent l="0" t="0" r="0" b="127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1D1" w:rsidRDefault="009A209C" w:rsidP="009A209C">
      <w:pPr>
        <w:pStyle w:val="Heading3"/>
      </w:pPr>
      <w:bookmarkStart w:id="67" w:name="_Toc23185635"/>
      <w:r>
        <w:lastRenderedPageBreak/>
        <w:t>Tipps zur Bedienung auf Hostsystem</w:t>
      </w:r>
      <w:bookmarkEnd w:id="67"/>
    </w:p>
    <w:p w:rsidR="005D21D1" w:rsidRDefault="00984FF3" w:rsidP="00AF65CF">
      <w:r>
        <w:rPr>
          <w:noProof/>
        </w:rPr>
        <w:drawing>
          <wp:inline distT="0" distB="0" distL="0" distR="0" wp14:anchorId="734C548B" wp14:editId="79B7A6F3">
            <wp:extent cx="5760720" cy="3786505"/>
            <wp:effectExtent l="0" t="0" r="0" b="444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AF65CF"/>
    <w:p w:rsidR="005D21D1" w:rsidRDefault="005D21D1" w:rsidP="005D21D1">
      <w:pPr>
        <w:pStyle w:val="Heading1"/>
      </w:pPr>
      <w:bookmarkStart w:id="68" w:name="_Toc23185636"/>
      <w:r>
        <w:lastRenderedPageBreak/>
        <w:t>Woche 3</w:t>
      </w:r>
      <w:bookmarkEnd w:id="68"/>
    </w:p>
    <w:p w:rsidR="005D21D1" w:rsidRDefault="003435A2" w:rsidP="003435A2">
      <w:pPr>
        <w:pStyle w:val="Heading2"/>
      </w:pPr>
      <w:bookmarkStart w:id="69" w:name="_Toc23185637"/>
      <w:r>
        <w:t xml:space="preserve">Präsentation 5: </w:t>
      </w:r>
      <w:proofErr w:type="spellStart"/>
      <w:r w:rsidRPr="003435A2">
        <w:t>Crosscompilation</w:t>
      </w:r>
      <w:proofErr w:type="spellEnd"/>
      <w:r w:rsidRPr="003435A2">
        <w:t xml:space="preserve"> und Revision Control System</w:t>
      </w:r>
      <w:bookmarkEnd w:id="69"/>
    </w:p>
    <w:p w:rsidR="003435A2" w:rsidRDefault="003435A2" w:rsidP="003435A2">
      <w:pPr>
        <w:pStyle w:val="Heading3"/>
      </w:pPr>
      <w:bookmarkStart w:id="70" w:name="_Toc23185638"/>
      <w:r>
        <w:t xml:space="preserve">Was beinhaltet die GCC </w:t>
      </w:r>
      <w:proofErr w:type="spellStart"/>
      <w:r>
        <w:t>Toolchain</w:t>
      </w:r>
      <w:proofErr w:type="spellEnd"/>
      <w:r>
        <w:t xml:space="preserve"> (GNU Compiler Collection)</w:t>
      </w:r>
      <w:bookmarkEnd w:id="70"/>
    </w:p>
    <w:p w:rsidR="003435A2" w:rsidRDefault="003435A2" w:rsidP="003435A2">
      <w:r>
        <w:rPr>
          <w:noProof/>
        </w:rPr>
        <w:drawing>
          <wp:inline distT="0" distB="0" distL="0" distR="0" wp14:anchorId="0AAF9CC5" wp14:editId="37FEB47C">
            <wp:extent cx="5760720" cy="3518535"/>
            <wp:effectExtent l="0" t="0" r="0" b="571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1" w:name="_Toc23185639"/>
      <w:r>
        <w:t>Native- vs. Cross-Compiler</w:t>
      </w:r>
      <w:bookmarkEnd w:id="71"/>
    </w:p>
    <w:p w:rsidR="003435A2" w:rsidRDefault="003435A2" w:rsidP="003435A2">
      <w:r>
        <w:rPr>
          <w:noProof/>
        </w:rPr>
        <w:drawing>
          <wp:inline distT="0" distB="0" distL="0" distR="0" wp14:anchorId="04AD43E4" wp14:editId="019C9C7D">
            <wp:extent cx="5760720" cy="37973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2" w:name="_Toc23185640"/>
      <w:r>
        <w:lastRenderedPageBreak/>
        <w:t xml:space="preserve">Linux </w:t>
      </w:r>
      <w:proofErr w:type="spellStart"/>
      <w:r>
        <w:t>Mainline</w:t>
      </w:r>
      <w:proofErr w:type="spellEnd"/>
      <w:r>
        <w:t xml:space="preserve"> Kernel Development</w:t>
      </w:r>
      <w:bookmarkEnd w:id="72"/>
    </w:p>
    <w:p w:rsidR="003435A2" w:rsidRDefault="003435A2" w:rsidP="003435A2">
      <w:r>
        <w:rPr>
          <w:noProof/>
        </w:rPr>
        <w:drawing>
          <wp:inline distT="0" distB="0" distL="0" distR="0" wp14:anchorId="45A1E9AC" wp14:editId="6D2A8919">
            <wp:extent cx="5760720" cy="377698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3" w:name="_Toc23185641"/>
      <w:r>
        <w:t xml:space="preserve">Weitergabe von Quellcode ab </w:t>
      </w:r>
      <w:proofErr w:type="spellStart"/>
      <w:r>
        <w:t>Tarball</w:t>
      </w:r>
      <w:proofErr w:type="spellEnd"/>
      <w:r>
        <w:t xml:space="preserve"> oder </w:t>
      </w:r>
      <w:proofErr w:type="gramStart"/>
      <w:r>
        <w:t>Git ?</w:t>
      </w:r>
      <w:bookmarkEnd w:id="73"/>
      <w:proofErr w:type="gramEnd"/>
    </w:p>
    <w:p w:rsidR="003435A2" w:rsidRDefault="003435A2" w:rsidP="003435A2">
      <w:r>
        <w:rPr>
          <w:noProof/>
        </w:rPr>
        <w:drawing>
          <wp:inline distT="0" distB="0" distL="0" distR="0" wp14:anchorId="67AE1198" wp14:editId="307616B9">
            <wp:extent cx="5760720" cy="3590925"/>
            <wp:effectExtent l="0" t="0" r="0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4" w:name="_Toc23185642"/>
      <w:r>
        <w:lastRenderedPageBreak/>
        <w:t>Kurzübersicht Projekt-Versionsverwaltung (Revision Control Systems)</w:t>
      </w:r>
      <w:bookmarkEnd w:id="74"/>
    </w:p>
    <w:p w:rsidR="003435A2" w:rsidRDefault="003435A2" w:rsidP="003435A2">
      <w:r>
        <w:rPr>
          <w:noProof/>
        </w:rPr>
        <w:drawing>
          <wp:inline distT="0" distB="0" distL="0" distR="0" wp14:anchorId="52A85E7E" wp14:editId="34AF3F50">
            <wp:extent cx="5760720" cy="352806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5" w:name="_Toc23185643"/>
      <w:r>
        <w:t>Die wichtigsten Git-Befehle</w:t>
      </w:r>
      <w:bookmarkEnd w:id="75"/>
    </w:p>
    <w:p w:rsidR="003435A2" w:rsidRDefault="003435A2" w:rsidP="003435A2">
      <w:r>
        <w:rPr>
          <w:noProof/>
        </w:rPr>
        <w:drawing>
          <wp:inline distT="0" distB="0" distL="0" distR="0" wp14:anchorId="343C4327" wp14:editId="7A0BBFE6">
            <wp:extent cx="5760720" cy="3762375"/>
            <wp:effectExtent l="0" t="0" r="0" b="952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6" w:name="_Toc23185644"/>
      <w:r>
        <w:lastRenderedPageBreak/>
        <w:t xml:space="preserve">Neues Git </w:t>
      </w:r>
      <w:proofErr w:type="spellStart"/>
      <w:r>
        <w:t>Repo</w:t>
      </w:r>
      <w:proofErr w:type="spellEnd"/>
      <w:r>
        <w:t xml:space="preserve"> erstellen (Für initial eigene Projekte)</w:t>
      </w:r>
      <w:bookmarkEnd w:id="76"/>
    </w:p>
    <w:p w:rsidR="003435A2" w:rsidRDefault="003435A2" w:rsidP="003435A2">
      <w:r>
        <w:rPr>
          <w:noProof/>
        </w:rPr>
        <w:drawing>
          <wp:inline distT="0" distB="0" distL="0" distR="0" wp14:anchorId="71B85005" wp14:editId="75E18A50">
            <wp:extent cx="5760720" cy="3618230"/>
            <wp:effectExtent l="0" t="0" r="0" b="127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7" w:name="_Toc23185645"/>
      <w:r>
        <w:t>Die wichtigsten Git-Befehle</w:t>
      </w:r>
      <w:bookmarkEnd w:id="77"/>
    </w:p>
    <w:p w:rsidR="003435A2" w:rsidRDefault="003435A2" w:rsidP="003435A2">
      <w:r>
        <w:rPr>
          <w:noProof/>
        </w:rPr>
        <w:drawing>
          <wp:inline distT="0" distB="0" distL="0" distR="0" wp14:anchorId="3C9FE839" wp14:editId="50686D47">
            <wp:extent cx="5760720" cy="366141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8" w:name="_Toc23185646"/>
      <w:r>
        <w:lastRenderedPageBreak/>
        <w:t>Lokale Änderungen und "</w:t>
      </w:r>
      <w:proofErr w:type="spellStart"/>
      <w:r>
        <w:t>Commits</w:t>
      </w:r>
      <w:proofErr w:type="spellEnd"/>
      <w:r>
        <w:t>"</w:t>
      </w:r>
      <w:bookmarkEnd w:id="78"/>
    </w:p>
    <w:p w:rsidR="003435A2" w:rsidRDefault="003435A2" w:rsidP="003435A2">
      <w:r>
        <w:rPr>
          <w:noProof/>
        </w:rPr>
        <w:drawing>
          <wp:inline distT="0" distB="0" distL="0" distR="0" wp14:anchorId="773B04A6" wp14:editId="076D243B">
            <wp:extent cx="5760720" cy="365823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9" w:name="_Toc23185647"/>
      <w:r>
        <w:t xml:space="preserve">Aktualisierungen des Remote </w:t>
      </w:r>
      <w:proofErr w:type="spellStart"/>
      <w:r>
        <w:t>Branches</w:t>
      </w:r>
      <w:proofErr w:type="spellEnd"/>
      <w:r>
        <w:t xml:space="preserve"> übernehmen oder hochladen</w:t>
      </w:r>
      <w:bookmarkEnd w:id="79"/>
    </w:p>
    <w:p w:rsidR="003435A2" w:rsidRDefault="003435A2" w:rsidP="00AF65CF">
      <w:r>
        <w:rPr>
          <w:noProof/>
        </w:rPr>
        <w:drawing>
          <wp:inline distT="0" distB="0" distL="0" distR="0" wp14:anchorId="6E6846FF" wp14:editId="69362293">
            <wp:extent cx="5760720" cy="362140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1D1" w:rsidRDefault="005D21D1" w:rsidP="00AF65CF"/>
    <w:p w:rsidR="005D21D1" w:rsidRDefault="005D21D1" w:rsidP="005D21D1">
      <w:pPr>
        <w:pStyle w:val="Heading1"/>
      </w:pPr>
      <w:bookmarkStart w:id="80" w:name="_Toc23185648"/>
      <w:r>
        <w:lastRenderedPageBreak/>
        <w:t>Woche 4</w:t>
      </w:r>
      <w:bookmarkEnd w:id="80"/>
    </w:p>
    <w:p w:rsidR="005D21D1" w:rsidRPr="001238F6" w:rsidRDefault="001238F6" w:rsidP="001238F6">
      <w:pPr>
        <w:pStyle w:val="Heading2"/>
      </w:pPr>
      <w:bookmarkStart w:id="81" w:name="_Toc23185649"/>
      <w:r w:rsidRPr="001238F6">
        <w:t>Präsentation 6: Device-, Library und System-Interface</w:t>
      </w:r>
      <w:bookmarkEnd w:id="81"/>
    </w:p>
    <w:p w:rsidR="001238F6" w:rsidRPr="001238F6" w:rsidRDefault="001238F6" w:rsidP="001238F6">
      <w:pPr>
        <w:pStyle w:val="Heading3"/>
      </w:pPr>
      <w:bookmarkStart w:id="82" w:name="_Toc23185650"/>
      <w:r w:rsidRPr="001238F6">
        <w:t>Linux Kernel Architecture (stark vereinfacht!)</w:t>
      </w:r>
      <w:bookmarkEnd w:id="82"/>
    </w:p>
    <w:p w:rsidR="001238F6" w:rsidRPr="001238F6" w:rsidRDefault="004E02A1" w:rsidP="001238F6">
      <w:r>
        <w:rPr>
          <w:noProof/>
        </w:rPr>
        <w:drawing>
          <wp:inline distT="0" distB="0" distL="0" distR="0" wp14:anchorId="53B049AF" wp14:editId="3B8CEC9F">
            <wp:extent cx="5760720" cy="34791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</w:pPr>
      <w:bookmarkStart w:id="83" w:name="_Toc23185651"/>
      <w:r w:rsidRPr="001238F6">
        <w:t xml:space="preserve">Linux Kernel </w:t>
      </w:r>
      <w:proofErr w:type="spellStart"/>
      <w:r w:rsidRPr="001238F6">
        <w:t>Map</w:t>
      </w:r>
      <w:proofErr w:type="spellEnd"/>
      <w:r w:rsidRPr="001238F6">
        <w:t xml:space="preserve"> etwas detaillierter...</w:t>
      </w:r>
      <w:bookmarkEnd w:id="83"/>
    </w:p>
    <w:p w:rsidR="001238F6" w:rsidRPr="001238F6" w:rsidRDefault="004E02A1" w:rsidP="001238F6">
      <w:r>
        <w:rPr>
          <w:noProof/>
        </w:rPr>
        <w:drawing>
          <wp:inline distT="0" distB="0" distL="0" distR="0" wp14:anchorId="190E2546" wp14:editId="71B2E98B">
            <wp:extent cx="5760720" cy="404241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fr-CH"/>
        </w:rPr>
      </w:pPr>
      <w:bookmarkStart w:id="84" w:name="_Toc23185652"/>
      <w:r w:rsidRPr="001238F6">
        <w:rPr>
          <w:lang w:val="fr-CH"/>
        </w:rPr>
        <w:lastRenderedPageBreak/>
        <w:t>"</w:t>
      </w:r>
      <w:proofErr w:type="spellStart"/>
      <w:r w:rsidRPr="001238F6">
        <w:rPr>
          <w:lang w:val="fr-CH"/>
        </w:rPr>
        <w:t>Device</w:t>
      </w:r>
      <w:proofErr w:type="spellEnd"/>
      <w:r w:rsidRPr="001238F6">
        <w:rPr>
          <w:lang w:val="fr-CH"/>
        </w:rPr>
        <w:t xml:space="preserve"> Interface" </w:t>
      </w:r>
      <w:proofErr w:type="spellStart"/>
      <w:r w:rsidRPr="001238F6">
        <w:rPr>
          <w:lang w:val="fr-CH"/>
        </w:rPr>
        <w:t>und</w:t>
      </w:r>
      <w:proofErr w:type="spellEnd"/>
      <w:r w:rsidRPr="001238F6">
        <w:rPr>
          <w:lang w:val="fr-CH"/>
        </w:rPr>
        <w:t xml:space="preserve"> </w:t>
      </w:r>
      <w:proofErr w:type="spellStart"/>
      <w:r w:rsidRPr="001238F6">
        <w:rPr>
          <w:lang w:val="fr-CH"/>
        </w:rPr>
        <w:t>Devicenodes</w:t>
      </w:r>
      <w:bookmarkEnd w:id="84"/>
      <w:proofErr w:type="spellEnd"/>
    </w:p>
    <w:p w:rsidR="001238F6" w:rsidRPr="001238F6" w:rsidRDefault="004E02A1" w:rsidP="001238F6">
      <w:pPr>
        <w:rPr>
          <w:lang w:val="fr-CH"/>
        </w:rPr>
      </w:pPr>
      <w:r>
        <w:rPr>
          <w:noProof/>
        </w:rPr>
        <w:drawing>
          <wp:inline distT="0" distB="0" distL="0" distR="0" wp14:anchorId="0B3A4C9E" wp14:editId="33617A98">
            <wp:extent cx="5760720" cy="3900805"/>
            <wp:effectExtent l="0" t="0" r="0" b="444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fr-CH"/>
        </w:rPr>
      </w:pPr>
      <w:bookmarkStart w:id="85" w:name="_Toc23185653"/>
      <w:proofErr w:type="spellStart"/>
      <w:r w:rsidRPr="001238F6">
        <w:rPr>
          <w:lang w:val="fr-CH"/>
        </w:rPr>
        <w:t>Device</w:t>
      </w:r>
      <w:proofErr w:type="spellEnd"/>
      <w:r w:rsidRPr="001238F6">
        <w:rPr>
          <w:lang w:val="fr-CH"/>
        </w:rPr>
        <w:t xml:space="preserve"> Node </w:t>
      </w:r>
      <w:proofErr w:type="spellStart"/>
      <w:r w:rsidRPr="001238F6">
        <w:rPr>
          <w:lang w:val="fr-CH"/>
        </w:rPr>
        <w:t>Varianten</w:t>
      </w:r>
      <w:bookmarkEnd w:id="85"/>
      <w:proofErr w:type="spellEnd"/>
    </w:p>
    <w:p w:rsidR="001238F6" w:rsidRPr="001238F6" w:rsidRDefault="004E02A1" w:rsidP="001238F6">
      <w:pPr>
        <w:rPr>
          <w:lang w:val="fr-CH"/>
        </w:rPr>
      </w:pPr>
      <w:r>
        <w:rPr>
          <w:noProof/>
        </w:rPr>
        <w:drawing>
          <wp:inline distT="0" distB="0" distL="0" distR="0" wp14:anchorId="71B969D6" wp14:editId="4A61573F">
            <wp:extent cx="5760720" cy="3724910"/>
            <wp:effectExtent l="0" t="0" r="0" b="889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86" w:name="_Toc23185654"/>
      <w:r w:rsidRPr="001238F6">
        <w:rPr>
          <w:lang w:val="en-US"/>
        </w:rPr>
        <w:lastRenderedPageBreak/>
        <w:t>Filesystem Layers</w:t>
      </w:r>
      <w:bookmarkEnd w:id="86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22DA00A2" wp14:editId="7D09D388">
            <wp:extent cx="5760720" cy="3673475"/>
            <wp:effectExtent l="0" t="0" r="0" b="317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87" w:name="_Toc23185655"/>
      <w:r w:rsidRPr="001238F6">
        <w:rPr>
          <w:lang w:val="en-US"/>
        </w:rPr>
        <w:t>Filesystem Layers (</w:t>
      </w:r>
      <w:proofErr w:type="spellStart"/>
      <w:r w:rsidRPr="001238F6">
        <w:rPr>
          <w:lang w:val="en-US"/>
        </w:rPr>
        <w:t>Detaillierter</w:t>
      </w:r>
      <w:proofErr w:type="spellEnd"/>
      <w:r w:rsidRPr="001238F6">
        <w:rPr>
          <w:lang w:val="en-US"/>
        </w:rPr>
        <w:t>)</w:t>
      </w:r>
      <w:bookmarkEnd w:id="87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36DD9303" wp14:editId="68D84552">
            <wp:extent cx="5760720" cy="38735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</w:pPr>
      <w:bookmarkStart w:id="88" w:name="_Toc23185656"/>
      <w:proofErr w:type="spellStart"/>
      <w:r w:rsidRPr="001238F6">
        <w:lastRenderedPageBreak/>
        <w:t>procfs</w:t>
      </w:r>
      <w:bookmarkEnd w:id="88"/>
      <w:proofErr w:type="spellEnd"/>
    </w:p>
    <w:p w:rsidR="001238F6" w:rsidRPr="001238F6" w:rsidRDefault="004E02A1" w:rsidP="001238F6">
      <w:r>
        <w:rPr>
          <w:noProof/>
        </w:rPr>
        <w:drawing>
          <wp:inline distT="0" distB="0" distL="0" distR="0" wp14:anchorId="7F6A457E" wp14:editId="7BE68895">
            <wp:extent cx="5760720" cy="3811905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</w:pPr>
      <w:bookmarkStart w:id="89" w:name="_Toc23185657"/>
      <w:r w:rsidRPr="001238F6">
        <w:t>Beispiel einer möglichen VFS Laufzeitkonfiguration</w:t>
      </w:r>
      <w:bookmarkEnd w:id="89"/>
    </w:p>
    <w:p w:rsidR="001238F6" w:rsidRPr="001238F6" w:rsidRDefault="004E02A1" w:rsidP="001238F6">
      <w:r>
        <w:rPr>
          <w:noProof/>
        </w:rPr>
        <w:drawing>
          <wp:inline distT="0" distB="0" distL="0" distR="0" wp14:anchorId="16C6D2E5" wp14:editId="70855F5A">
            <wp:extent cx="5760720" cy="4034790"/>
            <wp:effectExtent l="0" t="0" r="0" b="381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0" w:name="_Toc23185658"/>
      <w:r w:rsidRPr="001238F6">
        <w:rPr>
          <w:lang w:val="en-US"/>
        </w:rPr>
        <w:lastRenderedPageBreak/>
        <w:t>Library Functions vs. System Calls</w:t>
      </w:r>
      <w:bookmarkEnd w:id="90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03CDC253" wp14:editId="002B2F37">
            <wp:extent cx="5760720" cy="3729990"/>
            <wp:effectExtent l="0" t="0" r="0" b="381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DA0BA7" w:rsidRDefault="001238F6" w:rsidP="001238F6">
      <w:pPr>
        <w:pStyle w:val="Heading3"/>
      </w:pPr>
      <w:bookmarkStart w:id="91" w:name="_Toc23185659"/>
      <w:r w:rsidRPr="00DA0BA7">
        <w:t>"</w:t>
      </w:r>
      <w:proofErr w:type="spellStart"/>
      <w:r w:rsidRPr="00DA0BA7">
        <w:t>Unbuffered</w:t>
      </w:r>
      <w:proofErr w:type="spellEnd"/>
      <w:r w:rsidRPr="00DA0BA7">
        <w:t>" Zugriff z.B. auf einen Device Driver</w:t>
      </w:r>
      <w:bookmarkEnd w:id="91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483F2F06" wp14:editId="4D3D8118">
            <wp:extent cx="5760720" cy="3498850"/>
            <wp:effectExtent l="0" t="0" r="0" b="635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2" w:name="_Toc23185660"/>
      <w:r w:rsidRPr="001238F6">
        <w:rPr>
          <w:lang w:val="en-US"/>
        </w:rPr>
        <w:lastRenderedPageBreak/>
        <w:t>Unbuffered File System Calls</w:t>
      </w:r>
      <w:bookmarkEnd w:id="92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644C0BDF" wp14:editId="42E535B3">
            <wp:extent cx="5760720" cy="3477260"/>
            <wp:effectExtent l="0" t="0" r="0" b="889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</w:pPr>
      <w:bookmarkStart w:id="93" w:name="_Toc23185661"/>
      <w:proofErr w:type="spellStart"/>
      <w:r w:rsidRPr="001238F6">
        <w:t>Buffered</w:t>
      </w:r>
      <w:proofErr w:type="spellEnd"/>
      <w:r w:rsidRPr="001238F6">
        <w:t xml:space="preserve"> C File Streams (zusätzliche Pufferung im </w:t>
      </w:r>
      <w:proofErr w:type="spellStart"/>
      <w:r w:rsidRPr="001238F6">
        <w:t>Userspace</w:t>
      </w:r>
      <w:proofErr w:type="spellEnd"/>
      <w:r w:rsidRPr="001238F6">
        <w:t>)</w:t>
      </w:r>
      <w:bookmarkEnd w:id="93"/>
    </w:p>
    <w:p w:rsidR="001238F6" w:rsidRPr="001238F6" w:rsidRDefault="004E02A1" w:rsidP="001238F6">
      <w:r>
        <w:rPr>
          <w:noProof/>
        </w:rPr>
        <w:drawing>
          <wp:inline distT="0" distB="0" distL="0" distR="0" wp14:anchorId="01E21266" wp14:editId="1FA091D7">
            <wp:extent cx="5760720" cy="355028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4" w:name="_Toc23185662"/>
      <w:r w:rsidRPr="001238F6">
        <w:rPr>
          <w:lang w:val="en-US"/>
        </w:rPr>
        <w:lastRenderedPageBreak/>
        <w:t>(</w:t>
      </w:r>
      <w:proofErr w:type="spellStart"/>
      <w:r w:rsidRPr="001238F6">
        <w:rPr>
          <w:lang w:val="en-US"/>
        </w:rPr>
        <w:t>Userspace</w:t>
      </w:r>
      <w:proofErr w:type="spellEnd"/>
      <w:r w:rsidRPr="001238F6">
        <w:rPr>
          <w:lang w:val="en-US"/>
        </w:rPr>
        <w:t xml:space="preserve">-) Buffered C File Streams (der </w:t>
      </w:r>
      <w:proofErr w:type="spellStart"/>
      <w:r w:rsidRPr="001238F6">
        <w:rPr>
          <w:lang w:val="en-US"/>
        </w:rPr>
        <w:t>libc</w:t>
      </w:r>
      <w:proofErr w:type="spellEnd"/>
      <w:r w:rsidRPr="001238F6">
        <w:rPr>
          <w:lang w:val="en-US"/>
        </w:rPr>
        <w:t>)</w:t>
      </w:r>
      <w:bookmarkEnd w:id="94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4A58F689" wp14:editId="421002D3">
            <wp:extent cx="5760720" cy="346773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5" w:name="_Toc23185663"/>
      <w:r w:rsidRPr="001238F6">
        <w:rPr>
          <w:lang w:val="en-US"/>
        </w:rPr>
        <w:t>Libraries</w:t>
      </w:r>
      <w:bookmarkEnd w:id="95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507BE871" wp14:editId="3E845BDA">
            <wp:extent cx="5760720" cy="3767455"/>
            <wp:effectExtent l="0" t="0" r="0" b="444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6" w:name="_Toc23185664"/>
      <w:proofErr w:type="spellStart"/>
      <w:r w:rsidRPr="001238F6">
        <w:rPr>
          <w:lang w:val="en-US"/>
        </w:rPr>
        <w:lastRenderedPageBreak/>
        <w:t>Dyn</w:t>
      </w:r>
      <w:proofErr w:type="spellEnd"/>
      <w:r w:rsidRPr="001238F6">
        <w:rPr>
          <w:lang w:val="en-US"/>
        </w:rPr>
        <w:t xml:space="preserve">. </w:t>
      </w:r>
      <w:proofErr w:type="spellStart"/>
      <w:r w:rsidRPr="001238F6">
        <w:rPr>
          <w:lang w:val="en-US"/>
        </w:rPr>
        <w:t>Linken</w:t>
      </w:r>
      <w:proofErr w:type="spellEnd"/>
      <w:r w:rsidRPr="001238F6">
        <w:rPr>
          <w:lang w:val="en-US"/>
        </w:rPr>
        <w:t xml:space="preserve"> von "Shared Libraries"</w:t>
      </w:r>
      <w:bookmarkEnd w:id="96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421A84FD" wp14:editId="577B2FAE">
            <wp:extent cx="5760720" cy="3501390"/>
            <wp:effectExtent l="0" t="0" r="0" b="381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7" w:name="_Toc23185665"/>
      <w:r w:rsidRPr="001238F6">
        <w:rPr>
          <w:lang w:val="en-US"/>
        </w:rPr>
        <w:t xml:space="preserve">Library- und System Calls </w:t>
      </w:r>
      <w:proofErr w:type="spellStart"/>
      <w:r w:rsidRPr="001238F6">
        <w:rPr>
          <w:lang w:val="en-US"/>
        </w:rPr>
        <w:t>tracen</w:t>
      </w:r>
      <w:bookmarkEnd w:id="97"/>
      <w:proofErr w:type="spellEnd"/>
    </w:p>
    <w:p w:rsidR="001238F6" w:rsidRPr="001238F6" w:rsidRDefault="00964C85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3C330E28" wp14:editId="480BE9F9">
            <wp:extent cx="5760720" cy="352996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8" w:name="_Toc23185666"/>
      <w:r w:rsidRPr="001238F6">
        <w:rPr>
          <w:lang w:val="en-US"/>
        </w:rPr>
        <w:lastRenderedPageBreak/>
        <w:t xml:space="preserve">Standard C Library </w:t>
      </w:r>
      <w:proofErr w:type="spellStart"/>
      <w:r w:rsidRPr="001238F6">
        <w:rPr>
          <w:lang w:val="en-US"/>
        </w:rPr>
        <w:t>uClibc</w:t>
      </w:r>
      <w:proofErr w:type="spellEnd"/>
      <w:r w:rsidRPr="001238F6">
        <w:rPr>
          <w:lang w:val="en-US"/>
        </w:rPr>
        <w:t xml:space="preserve"> vs. "GNU </w:t>
      </w:r>
      <w:proofErr w:type="spellStart"/>
      <w:r w:rsidRPr="001238F6">
        <w:rPr>
          <w:lang w:val="en-US"/>
        </w:rPr>
        <w:t>libc</w:t>
      </w:r>
      <w:proofErr w:type="spellEnd"/>
      <w:r w:rsidRPr="001238F6">
        <w:rPr>
          <w:lang w:val="en-US"/>
        </w:rPr>
        <w:t>" (</w:t>
      </w:r>
      <w:proofErr w:type="spellStart"/>
      <w:r w:rsidRPr="001238F6">
        <w:rPr>
          <w:lang w:val="en-US"/>
        </w:rPr>
        <w:t>glibc</w:t>
      </w:r>
      <w:proofErr w:type="spellEnd"/>
      <w:r w:rsidRPr="001238F6">
        <w:rPr>
          <w:lang w:val="en-US"/>
        </w:rPr>
        <w:t>)</w:t>
      </w:r>
      <w:bookmarkEnd w:id="98"/>
    </w:p>
    <w:p w:rsidR="001238F6" w:rsidRPr="001238F6" w:rsidRDefault="00964C85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6EB4D7A2" wp14:editId="7B738CBD">
            <wp:extent cx="5760720" cy="2376805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9" w:name="_Toc23185667"/>
      <w:proofErr w:type="spellStart"/>
      <w:r w:rsidRPr="001238F6">
        <w:rPr>
          <w:lang w:val="en-US"/>
        </w:rPr>
        <w:t>Resumée</w:t>
      </w:r>
      <w:proofErr w:type="spellEnd"/>
      <w:r w:rsidRPr="001238F6">
        <w:rPr>
          <w:lang w:val="en-US"/>
        </w:rPr>
        <w:t xml:space="preserve"> File-</w:t>
      </w:r>
      <w:proofErr w:type="spellStart"/>
      <w:r w:rsidRPr="001238F6">
        <w:rPr>
          <w:lang w:val="en-US"/>
        </w:rPr>
        <w:t>Systemcalls</w:t>
      </w:r>
      <w:bookmarkEnd w:id="99"/>
      <w:proofErr w:type="spellEnd"/>
    </w:p>
    <w:p w:rsidR="001238F6" w:rsidRDefault="00964C85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4F2D89BC" wp14:editId="29DA6204">
            <wp:extent cx="5760720" cy="3839210"/>
            <wp:effectExtent l="0" t="0" r="0" b="889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AF65CF">
      <w:pPr>
        <w:rPr>
          <w:lang w:val="en-US"/>
        </w:rPr>
      </w:pPr>
    </w:p>
    <w:p w:rsidR="001238F6" w:rsidRDefault="001238F6" w:rsidP="001238F6">
      <w:pPr>
        <w:pStyle w:val="Heading1"/>
      </w:pPr>
      <w:bookmarkStart w:id="100" w:name="_Toc23185668"/>
      <w:r>
        <w:lastRenderedPageBreak/>
        <w:t>Woche 5</w:t>
      </w:r>
      <w:bookmarkEnd w:id="100"/>
    </w:p>
    <w:p w:rsidR="00DA0BA7" w:rsidRPr="00DA0BA7" w:rsidRDefault="00DA0BA7" w:rsidP="00DA0BA7">
      <w:pPr>
        <w:pStyle w:val="Heading2"/>
      </w:pPr>
      <w:bookmarkStart w:id="101" w:name="_Toc23185669"/>
      <w:r>
        <w:t>Präsentation 7: Flash Systems</w:t>
      </w:r>
      <w:bookmarkEnd w:id="101"/>
    </w:p>
    <w:p w:rsidR="00DA0BA7" w:rsidRDefault="00DA0BA7" w:rsidP="00DA0BA7">
      <w:pPr>
        <w:pStyle w:val="Heading3"/>
      </w:pPr>
      <w:bookmarkStart w:id="102" w:name="_Toc23185670"/>
      <w:r>
        <w:t>Inhalt</w:t>
      </w:r>
      <w:bookmarkEnd w:id="102"/>
    </w:p>
    <w:p w:rsidR="00DA0BA7" w:rsidRDefault="004956C7" w:rsidP="00DA0BA7">
      <w:r>
        <w:rPr>
          <w:noProof/>
        </w:rPr>
        <w:drawing>
          <wp:inline distT="0" distB="0" distL="0" distR="0" wp14:anchorId="11230676" wp14:editId="37E61709">
            <wp:extent cx="5760720" cy="3864610"/>
            <wp:effectExtent l="0" t="0" r="0" b="254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03" w:name="_Toc23185671"/>
      <w:r>
        <w:t>Vorteile/Nachteile von Flash-EEPROMs</w:t>
      </w:r>
      <w:bookmarkEnd w:id="103"/>
    </w:p>
    <w:p w:rsidR="00DA0BA7" w:rsidRDefault="004956C7" w:rsidP="00DA0BA7">
      <w:r>
        <w:rPr>
          <w:noProof/>
        </w:rPr>
        <w:drawing>
          <wp:inline distT="0" distB="0" distL="0" distR="0" wp14:anchorId="3F41D993" wp14:editId="16E2EBDF">
            <wp:extent cx="5760720" cy="3792855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Pr="00DA0BA7" w:rsidRDefault="00DA0BA7" w:rsidP="00DA0BA7">
      <w:pPr>
        <w:pStyle w:val="Heading3"/>
        <w:rPr>
          <w:lang w:val="en-US"/>
        </w:rPr>
      </w:pPr>
      <w:bookmarkStart w:id="104" w:name="_Toc23185672"/>
      <w:proofErr w:type="spellStart"/>
      <w:r w:rsidRPr="00DA0BA7">
        <w:rPr>
          <w:lang w:val="en-US"/>
        </w:rPr>
        <w:lastRenderedPageBreak/>
        <w:t>Technologien</w:t>
      </w:r>
      <w:proofErr w:type="spellEnd"/>
      <w:r w:rsidRPr="00DA0BA7">
        <w:rPr>
          <w:lang w:val="en-US"/>
        </w:rPr>
        <w:t xml:space="preserve"> (EEPROM / NOR- / NAND-Flash)</w:t>
      </w:r>
      <w:bookmarkEnd w:id="104"/>
    </w:p>
    <w:p w:rsidR="00DA0BA7" w:rsidRPr="00DA0BA7" w:rsidRDefault="004956C7" w:rsidP="00DA0BA7">
      <w:pPr>
        <w:rPr>
          <w:lang w:val="en-US"/>
        </w:rPr>
      </w:pPr>
      <w:r>
        <w:rPr>
          <w:noProof/>
        </w:rPr>
        <w:drawing>
          <wp:inline distT="0" distB="0" distL="0" distR="0" wp14:anchorId="3F725EE7" wp14:editId="59EFD2B3">
            <wp:extent cx="5760720" cy="400939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05" w:name="_Toc23185673"/>
      <w:r>
        <w:t>Aufbau NAND-Flash-Zelle</w:t>
      </w:r>
      <w:bookmarkEnd w:id="105"/>
    </w:p>
    <w:p w:rsidR="00DA0BA7" w:rsidRDefault="004956C7" w:rsidP="00DA0BA7">
      <w:r>
        <w:rPr>
          <w:noProof/>
        </w:rPr>
        <w:drawing>
          <wp:inline distT="0" distB="0" distL="0" distR="0" wp14:anchorId="23808DFE" wp14:editId="0C719EF4">
            <wp:extent cx="5760720" cy="372364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Pr="00D37CCC" w:rsidRDefault="00DA0BA7" w:rsidP="00DA0BA7">
      <w:pPr>
        <w:pStyle w:val="Heading3"/>
        <w:rPr>
          <w:lang w:val="en-US"/>
        </w:rPr>
      </w:pPr>
      <w:bookmarkStart w:id="106" w:name="_Toc23185674"/>
      <w:r w:rsidRPr="00D37CCC">
        <w:rPr>
          <w:lang w:val="en-US"/>
        </w:rPr>
        <w:lastRenderedPageBreak/>
        <w:t>NAND-Flashes: SLC vs. MLC vs. TLC</w:t>
      </w:r>
      <w:bookmarkEnd w:id="106"/>
    </w:p>
    <w:p w:rsidR="00DA0BA7" w:rsidRDefault="004956C7" w:rsidP="00DA0BA7">
      <w:r>
        <w:rPr>
          <w:noProof/>
        </w:rPr>
        <w:drawing>
          <wp:inline distT="0" distB="0" distL="0" distR="0" wp14:anchorId="0EAEB5EA" wp14:editId="5AE23404">
            <wp:extent cx="5760720" cy="333946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Pr="00DA0BA7" w:rsidRDefault="00DA0BA7" w:rsidP="00DA0BA7">
      <w:pPr>
        <w:pStyle w:val="Heading3"/>
        <w:rPr>
          <w:lang w:val="en-US"/>
        </w:rPr>
      </w:pPr>
      <w:bookmarkStart w:id="107" w:name="_Toc23185675"/>
      <w:r w:rsidRPr="00DA0BA7">
        <w:rPr>
          <w:lang w:val="en-US"/>
        </w:rPr>
        <w:t>Sector / Page / Erase-Block / Allocation Unit (</w:t>
      </w:r>
      <w:proofErr w:type="spellStart"/>
      <w:r w:rsidRPr="00DA0BA7">
        <w:rPr>
          <w:lang w:val="en-US"/>
        </w:rPr>
        <w:t>Beispiel</w:t>
      </w:r>
      <w:proofErr w:type="spellEnd"/>
      <w:r w:rsidRPr="00DA0BA7">
        <w:rPr>
          <w:lang w:val="en-US"/>
        </w:rPr>
        <w:t>: Samsung 512MB “</w:t>
      </w:r>
      <w:proofErr w:type="spellStart"/>
      <w:r w:rsidRPr="00DA0BA7">
        <w:rPr>
          <w:lang w:val="en-US"/>
        </w:rPr>
        <w:t>OneNAND</w:t>
      </w:r>
      <w:proofErr w:type="spellEnd"/>
      <w:r w:rsidRPr="00DA0BA7">
        <w:rPr>
          <w:lang w:val="en-US"/>
        </w:rPr>
        <w:t>” Flash Chip)</w:t>
      </w:r>
      <w:bookmarkEnd w:id="107"/>
    </w:p>
    <w:p w:rsidR="00DA0BA7" w:rsidRPr="00DA0BA7" w:rsidRDefault="004956C7" w:rsidP="00DA0BA7">
      <w:pPr>
        <w:rPr>
          <w:lang w:val="en-US"/>
        </w:rPr>
      </w:pPr>
      <w:r>
        <w:rPr>
          <w:noProof/>
        </w:rPr>
        <w:drawing>
          <wp:inline distT="0" distB="0" distL="0" distR="0" wp14:anchorId="5DB39610" wp14:editId="07AF0937">
            <wp:extent cx="5760720" cy="359029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08" w:name="_Toc23185676"/>
      <w:r>
        <w:lastRenderedPageBreak/>
        <w:t>Flash Translation Layer (FTL)</w:t>
      </w:r>
      <w:bookmarkEnd w:id="108"/>
    </w:p>
    <w:p w:rsidR="00DA0BA7" w:rsidRDefault="004956C7" w:rsidP="00DA0BA7">
      <w:r>
        <w:rPr>
          <w:noProof/>
        </w:rPr>
        <w:drawing>
          <wp:inline distT="0" distB="0" distL="0" distR="0" wp14:anchorId="7D80C50A" wp14:editId="1E94CCB4">
            <wp:extent cx="5760720" cy="375793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09" w:name="_Toc23185677"/>
      <w:r>
        <w:t>Problempunkte bei FTL-Devices</w:t>
      </w:r>
      <w:bookmarkEnd w:id="109"/>
    </w:p>
    <w:p w:rsidR="00DA0BA7" w:rsidRDefault="004956C7" w:rsidP="00DA0BA7">
      <w:r>
        <w:rPr>
          <w:noProof/>
        </w:rPr>
        <w:drawing>
          <wp:inline distT="0" distB="0" distL="0" distR="0" wp14:anchorId="1B16CAFC" wp14:editId="02495CA1">
            <wp:extent cx="5760720" cy="3724910"/>
            <wp:effectExtent l="0" t="0" r="0" b="889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10" w:name="_Toc23185678"/>
      <w:proofErr w:type="spellStart"/>
      <w:r>
        <w:lastRenderedPageBreak/>
        <w:t>Trim</w:t>
      </w:r>
      <w:bookmarkEnd w:id="110"/>
      <w:proofErr w:type="spellEnd"/>
    </w:p>
    <w:p w:rsidR="00DA0BA7" w:rsidRDefault="004956C7" w:rsidP="00DA0BA7">
      <w:r>
        <w:rPr>
          <w:noProof/>
        </w:rPr>
        <w:drawing>
          <wp:inline distT="0" distB="0" distL="0" distR="0" wp14:anchorId="22978490" wp14:editId="1D6AE801">
            <wp:extent cx="5760720" cy="3556635"/>
            <wp:effectExtent l="0" t="0" r="0" b="571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11" w:name="_Toc23185679"/>
      <w:r>
        <w:t>Weitere Problempunkte bei SD-Karten</w:t>
      </w:r>
      <w:bookmarkEnd w:id="111"/>
    </w:p>
    <w:p w:rsidR="00DA0BA7" w:rsidRDefault="00A70B51" w:rsidP="00DA0BA7">
      <w:r>
        <w:rPr>
          <w:noProof/>
        </w:rPr>
        <w:drawing>
          <wp:inline distT="0" distB="0" distL="0" distR="0" wp14:anchorId="433DE558" wp14:editId="1D45055A">
            <wp:extent cx="5760720" cy="3694430"/>
            <wp:effectExtent l="0" t="0" r="0" b="127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12" w:name="_Toc23185680"/>
      <w:proofErr w:type="spellStart"/>
      <w:r>
        <w:lastRenderedPageBreak/>
        <w:t>Journalling</w:t>
      </w:r>
      <w:proofErr w:type="spellEnd"/>
      <w:r>
        <w:t xml:space="preserve"> vs. Log Structured Filesystem</w:t>
      </w:r>
      <w:bookmarkEnd w:id="112"/>
    </w:p>
    <w:p w:rsidR="00DA0BA7" w:rsidRDefault="00A70B51" w:rsidP="00DA0BA7">
      <w:r>
        <w:rPr>
          <w:noProof/>
        </w:rPr>
        <w:drawing>
          <wp:inline distT="0" distB="0" distL="0" distR="0" wp14:anchorId="74CC59A2" wp14:editId="72F72625">
            <wp:extent cx="5760720" cy="396875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13" w:name="_Toc23185681"/>
      <w:r>
        <w:t>Wie Abnutzung minimieren?</w:t>
      </w:r>
      <w:bookmarkEnd w:id="113"/>
    </w:p>
    <w:p w:rsidR="00DA0BA7" w:rsidRDefault="00A70B51" w:rsidP="00DA0BA7">
      <w:r>
        <w:rPr>
          <w:noProof/>
        </w:rPr>
        <w:drawing>
          <wp:inline distT="0" distB="0" distL="0" distR="0" wp14:anchorId="4F370D25" wp14:editId="130836B6">
            <wp:extent cx="5760720" cy="351282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14" w:name="_Toc23185682"/>
      <w:r>
        <w:lastRenderedPageBreak/>
        <w:t>Raw-Flash statt FTL-Device (billiger aber aufwändiger)</w:t>
      </w:r>
      <w:bookmarkEnd w:id="114"/>
    </w:p>
    <w:p w:rsidR="00DA0BA7" w:rsidRDefault="00A70B51" w:rsidP="00DA0BA7">
      <w:r>
        <w:rPr>
          <w:noProof/>
        </w:rPr>
        <w:drawing>
          <wp:inline distT="0" distB="0" distL="0" distR="0" wp14:anchorId="5AC00F35" wp14:editId="76089AA3">
            <wp:extent cx="5760720" cy="3612515"/>
            <wp:effectExtent l="0" t="0" r="0" b="698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15" w:name="_Toc23185683"/>
      <w:r>
        <w:t>Kriterien zur Wahl eines R/W-Flash Filesystems</w:t>
      </w:r>
      <w:bookmarkEnd w:id="115"/>
    </w:p>
    <w:p w:rsidR="00DA0BA7" w:rsidRDefault="00A70B51" w:rsidP="00DA0BA7">
      <w:r>
        <w:rPr>
          <w:noProof/>
        </w:rPr>
        <w:drawing>
          <wp:inline distT="0" distB="0" distL="0" distR="0" wp14:anchorId="1141418E" wp14:editId="22A6CE28">
            <wp:extent cx="5760720" cy="3811905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Pr="00DA0BA7" w:rsidRDefault="00DA0BA7" w:rsidP="00DA0BA7">
      <w:pPr>
        <w:pStyle w:val="Heading3"/>
        <w:rPr>
          <w:lang w:val="en-US"/>
        </w:rPr>
      </w:pPr>
      <w:bookmarkStart w:id="116" w:name="_Toc23185684"/>
      <w:r w:rsidRPr="00DA0BA7">
        <w:rPr>
          <w:lang w:val="en-US"/>
        </w:rPr>
        <w:lastRenderedPageBreak/>
        <w:t xml:space="preserve">Raw-Flash </w:t>
      </w:r>
      <w:proofErr w:type="spellStart"/>
      <w:r w:rsidRPr="00DA0BA7">
        <w:rPr>
          <w:lang w:val="en-US"/>
        </w:rPr>
        <w:t>taugliche</w:t>
      </w:r>
      <w:proofErr w:type="spellEnd"/>
      <w:r w:rsidRPr="00DA0BA7">
        <w:rPr>
          <w:lang w:val="en-US"/>
        </w:rPr>
        <w:t xml:space="preserve"> </w:t>
      </w:r>
      <w:proofErr w:type="spellStart"/>
      <w:r w:rsidRPr="00DA0BA7">
        <w:rPr>
          <w:lang w:val="en-US"/>
        </w:rPr>
        <w:t>Filesysteme</w:t>
      </w:r>
      <w:bookmarkEnd w:id="116"/>
      <w:proofErr w:type="spellEnd"/>
    </w:p>
    <w:p w:rsidR="00DA0BA7" w:rsidRPr="00DA0BA7" w:rsidRDefault="00A70B51" w:rsidP="00DA0BA7">
      <w:pPr>
        <w:rPr>
          <w:lang w:val="en-US"/>
        </w:rPr>
      </w:pPr>
      <w:r>
        <w:rPr>
          <w:noProof/>
        </w:rPr>
        <w:drawing>
          <wp:inline distT="0" distB="0" distL="0" distR="0" wp14:anchorId="0D01FF8D" wp14:editId="00878EDB">
            <wp:extent cx="5760720" cy="388620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Pr="00DA0BA7" w:rsidRDefault="00DA0BA7" w:rsidP="00DA0BA7">
      <w:pPr>
        <w:pStyle w:val="Heading3"/>
        <w:rPr>
          <w:lang w:val="en-US"/>
        </w:rPr>
      </w:pPr>
      <w:bookmarkStart w:id="117" w:name="_Toc23185685"/>
      <w:proofErr w:type="spellStart"/>
      <w:r w:rsidRPr="00DA0BA7">
        <w:rPr>
          <w:lang w:val="en-US"/>
        </w:rPr>
        <w:t>Wandboard</w:t>
      </w:r>
      <w:proofErr w:type="spellEnd"/>
      <w:r w:rsidRPr="00DA0BA7">
        <w:rPr>
          <w:lang w:val="en-US"/>
        </w:rPr>
        <w:t>/</w:t>
      </w:r>
      <w:proofErr w:type="spellStart"/>
      <w:r w:rsidRPr="00DA0BA7">
        <w:rPr>
          <w:lang w:val="en-US"/>
        </w:rPr>
        <w:t>Buildroot</w:t>
      </w:r>
      <w:proofErr w:type="spellEnd"/>
      <w:r w:rsidRPr="00DA0BA7">
        <w:rPr>
          <w:lang w:val="en-US"/>
        </w:rPr>
        <w:t xml:space="preserve"> </w:t>
      </w:r>
      <w:proofErr w:type="spellStart"/>
      <w:r w:rsidRPr="00DA0BA7">
        <w:rPr>
          <w:lang w:val="en-US"/>
        </w:rPr>
        <w:t>mit</w:t>
      </w:r>
      <w:proofErr w:type="spellEnd"/>
      <w:r w:rsidRPr="00DA0BA7">
        <w:rPr>
          <w:lang w:val="en-US"/>
        </w:rPr>
        <w:t xml:space="preserve"> F2FS</w:t>
      </w:r>
      <w:bookmarkEnd w:id="117"/>
    </w:p>
    <w:p w:rsidR="00DA0BA7" w:rsidRPr="00DA0BA7" w:rsidRDefault="00A70B51" w:rsidP="00DA0BA7">
      <w:pPr>
        <w:rPr>
          <w:lang w:val="en-US"/>
        </w:rPr>
      </w:pPr>
      <w:r>
        <w:rPr>
          <w:noProof/>
        </w:rPr>
        <w:drawing>
          <wp:inline distT="0" distB="0" distL="0" distR="0" wp14:anchorId="33068BF4" wp14:editId="5022D753">
            <wp:extent cx="5760720" cy="375475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18" w:name="_Toc23185686"/>
      <w:r>
        <w:lastRenderedPageBreak/>
        <w:t>Write-Zugriff auf Flash minimieren</w:t>
      </w:r>
      <w:bookmarkEnd w:id="118"/>
    </w:p>
    <w:p w:rsidR="00DA0BA7" w:rsidRDefault="00A70B51" w:rsidP="00DA0BA7">
      <w:r>
        <w:rPr>
          <w:noProof/>
        </w:rPr>
        <w:drawing>
          <wp:inline distT="0" distB="0" distL="0" distR="0" wp14:anchorId="462BEA71" wp14:editId="195F02E6">
            <wp:extent cx="5760720" cy="394843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19" w:name="_Toc23185687"/>
      <w:r>
        <w:t xml:space="preserve">Mount-Option </w:t>
      </w:r>
      <w:proofErr w:type="spellStart"/>
      <w:r>
        <w:t>discard</w:t>
      </w:r>
      <w:proofErr w:type="spellEnd"/>
      <w:r>
        <w:t xml:space="preserve"> und '</w:t>
      </w:r>
      <w:proofErr w:type="spellStart"/>
      <w:r>
        <w:t>fstrim</w:t>
      </w:r>
      <w:proofErr w:type="spellEnd"/>
      <w:r>
        <w:t>' bei ext4</w:t>
      </w:r>
      <w:bookmarkEnd w:id="119"/>
    </w:p>
    <w:p w:rsidR="00DA0BA7" w:rsidRDefault="00A70B51" w:rsidP="00DA0BA7">
      <w:r>
        <w:rPr>
          <w:noProof/>
        </w:rPr>
        <w:drawing>
          <wp:inline distT="0" distB="0" distL="0" distR="0" wp14:anchorId="0AAF2BF9" wp14:editId="75203987">
            <wp:extent cx="5760720" cy="3535045"/>
            <wp:effectExtent l="0" t="0" r="0" b="825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20" w:name="_Toc23185688"/>
      <w:r>
        <w:lastRenderedPageBreak/>
        <w:t>Beispiel: UBIFS-</w:t>
      </w:r>
      <w:proofErr w:type="spellStart"/>
      <w:r>
        <w:t>Rootfilesystem</w:t>
      </w:r>
      <w:proofErr w:type="spellEnd"/>
      <w:r>
        <w:t xml:space="preserve"> auf Raw-Flash auf IGEPv2-Board (im Vergleich zu JFFS2)</w:t>
      </w:r>
      <w:bookmarkEnd w:id="120"/>
    </w:p>
    <w:p w:rsidR="00DA0BA7" w:rsidRDefault="00A70B51" w:rsidP="00DA0BA7">
      <w:r>
        <w:rPr>
          <w:noProof/>
        </w:rPr>
        <w:drawing>
          <wp:inline distT="0" distB="0" distL="0" distR="0" wp14:anchorId="0CB3F3F2" wp14:editId="7EE95E0E">
            <wp:extent cx="5760720" cy="3348990"/>
            <wp:effectExtent l="0" t="0" r="0" b="381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21" w:name="_Toc23185689"/>
      <w:r>
        <w:t>Beispiel: Performance-Vergleich verschiedener Flashs (von Samsung)</w:t>
      </w:r>
      <w:bookmarkEnd w:id="121"/>
    </w:p>
    <w:p w:rsidR="00DA0BA7" w:rsidRDefault="00A70B51" w:rsidP="00DA0BA7">
      <w:r>
        <w:rPr>
          <w:noProof/>
        </w:rPr>
        <w:drawing>
          <wp:inline distT="0" distB="0" distL="0" distR="0" wp14:anchorId="734F3859" wp14:editId="21DD4ED5">
            <wp:extent cx="5760720" cy="3501390"/>
            <wp:effectExtent l="0" t="0" r="0" b="381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22" w:name="_Toc23185690"/>
      <w:r>
        <w:lastRenderedPageBreak/>
        <w:t>Beispiel SD-Karte</w:t>
      </w:r>
      <w:bookmarkEnd w:id="122"/>
    </w:p>
    <w:p w:rsidR="00DA0BA7" w:rsidRDefault="00A70B51" w:rsidP="00DA0BA7">
      <w:r>
        <w:rPr>
          <w:noProof/>
        </w:rPr>
        <w:drawing>
          <wp:inline distT="0" distB="0" distL="0" distR="0" wp14:anchorId="5670D723" wp14:editId="4F53BDA2">
            <wp:extent cx="5760720" cy="3580130"/>
            <wp:effectExtent l="0" t="0" r="0" b="127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/>
    <w:p w:rsidR="00DA0BA7" w:rsidRDefault="00DA0BA7" w:rsidP="00DA0BA7">
      <w:pPr>
        <w:pStyle w:val="Heading1"/>
      </w:pPr>
      <w:bookmarkStart w:id="123" w:name="_Toc23185691"/>
      <w:r>
        <w:lastRenderedPageBreak/>
        <w:t>Woche 6</w:t>
      </w:r>
      <w:bookmarkEnd w:id="123"/>
    </w:p>
    <w:p w:rsidR="00DA0BA7" w:rsidRDefault="00D37CCC" w:rsidP="00AF65CF">
      <w:r>
        <w:t>In Woche 6 wurde nochmals auf die Flash Systeme eingegangen.</w:t>
      </w:r>
    </w:p>
    <w:p w:rsidR="00D37CCC" w:rsidRDefault="00D37CCC" w:rsidP="00AF65CF"/>
    <w:p w:rsidR="00D37CCC" w:rsidRDefault="00D37CCC" w:rsidP="00D37CCC">
      <w:pPr>
        <w:pStyle w:val="Heading1"/>
      </w:pPr>
      <w:bookmarkStart w:id="124" w:name="_Toc23185692"/>
      <w:r>
        <w:lastRenderedPageBreak/>
        <w:t>Woche 7</w:t>
      </w:r>
      <w:bookmarkEnd w:id="124"/>
    </w:p>
    <w:p w:rsidR="00D37CCC" w:rsidRDefault="00156531" w:rsidP="00156531">
      <w:pPr>
        <w:pStyle w:val="Heading2"/>
      </w:pPr>
      <w:bookmarkStart w:id="125" w:name="_Toc23185693"/>
      <w:r>
        <w:t xml:space="preserve">Präsentation 8: Zugriffe auf Hardware aus dem </w:t>
      </w:r>
      <w:proofErr w:type="spellStart"/>
      <w:r>
        <w:t>Userspace</w:t>
      </w:r>
      <w:bookmarkEnd w:id="125"/>
      <w:proofErr w:type="spellEnd"/>
    </w:p>
    <w:p w:rsidR="00156531" w:rsidRDefault="00156531" w:rsidP="00156531">
      <w:pPr>
        <w:pStyle w:val="Heading3"/>
      </w:pPr>
      <w:bookmarkStart w:id="126" w:name="_Toc23185694"/>
      <w:r>
        <w:t xml:space="preserve">Zugriff auf Hardware aus dem </w:t>
      </w:r>
      <w:proofErr w:type="spellStart"/>
      <w:r>
        <w:t>Userspace</w:t>
      </w:r>
      <w:proofErr w:type="spellEnd"/>
      <w:r>
        <w:t xml:space="preserve"> (vgl. V5/V6)</w:t>
      </w:r>
      <w:bookmarkEnd w:id="126"/>
    </w:p>
    <w:p w:rsidR="00156531" w:rsidRDefault="00702FA3" w:rsidP="00156531">
      <w:r>
        <w:rPr>
          <w:noProof/>
        </w:rPr>
        <w:drawing>
          <wp:inline distT="0" distB="0" distL="0" distR="0" wp14:anchorId="60A05D83" wp14:editId="61A473D2">
            <wp:extent cx="5760720" cy="402526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27" w:name="_Toc23185695"/>
      <w:proofErr w:type="spellStart"/>
      <w:r>
        <w:t>gpio</w:t>
      </w:r>
      <w:proofErr w:type="spellEnd"/>
      <w:r>
        <w:t xml:space="preserve"> </w:t>
      </w:r>
      <w:proofErr w:type="spellStart"/>
      <w:r>
        <w:t>Sysfs</w:t>
      </w:r>
      <w:proofErr w:type="spellEnd"/>
      <w:r>
        <w:t xml:space="preserve"> Polling </w:t>
      </w:r>
      <w:proofErr w:type="spellStart"/>
      <w:r>
        <w:t>vs</w:t>
      </w:r>
      <w:proofErr w:type="spellEnd"/>
      <w:r>
        <w:t xml:space="preserve"> "Asynchron </w:t>
      </w:r>
      <w:proofErr w:type="spellStart"/>
      <w:r>
        <w:t>Notification</w:t>
      </w:r>
      <w:proofErr w:type="spellEnd"/>
      <w:r>
        <w:t>"</w:t>
      </w:r>
      <w:bookmarkEnd w:id="127"/>
    </w:p>
    <w:p w:rsidR="00156531" w:rsidRDefault="00702FA3" w:rsidP="00156531">
      <w:r>
        <w:rPr>
          <w:noProof/>
        </w:rPr>
        <w:drawing>
          <wp:inline distT="0" distB="0" distL="0" distR="0" wp14:anchorId="10E7A0CD" wp14:editId="5BE9EBCD">
            <wp:extent cx="5760720" cy="352615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28" w:name="_Toc23185696"/>
      <w:r>
        <w:lastRenderedPageBreak/>
        <w:t xml:space="preserve">Beispiel GPIO-Events aus </w:t>
      </w:r>
      <w:proofErr w:type="spellStart"/>
      <w:r>
        <w:t>Userspace</w:t>
      </w:r>
      <w:bookmarkEnd w:id="128"/>
      <w:proofErr w:type="spellEnd"/>
    </w:p>
    <w:p w:rsidR="00156531" w:rsidRDefault="00702FA3" w:rsidP="00156531">
      <w:r>
        <w:rPr>
          <w:noProof/>
        </w:rPr>
        <w:drawing>
          <wp:inline distT="0" distB="0" distL="0" distR="0" wp14:anchorId="33BB2CB1" wp14:editId="5566E441">
            <wp:extent cx="5760720" cy="392747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29" w:name="_Toc23185697"/>
      <w:r>
        <w:t xml:space="preserve">Zugriff auf </w:t>
      </w:r>
      <w:proofErr w:type="spellStart"/>
      <w:r>
        <w:t>Sysfs</w:t>
      </w:r>
      <w:proofErr w:type="spellEnd"/>
      <w:r>
        <w:t xml:space="preserve"> aus Python</w:t>
      </w:r>
      <w:bookmarkEnd w:id="129"/>
    </w:p>
    <w:p w:rsidR="00156531" w:rsidRDefault="00702FA3" w:rsidP="00156531">
      <w:r>
        <w:rPr>
          <w:noProof/>
        </w:rPr>
        <w:drawing>
          <wp:inline distT="0" distB="0" distL="0" distR="0" wp14:anchorId="68A32600" wp14:editId="2FAED7FB">
            <wp:extent cx="5760720" cy="3935730"/>
            <wp:effectExtent l="0" t="0" r="0" b="762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Pr="00156531" w:rsidRDefault="00156531" w:rsidP="00156531">
      <w:pPr>
        <w:pStyle w:val="Heading3"/>
        <w:rPr>
          <w:lang w:val="en-US"/>
        </w:rPr>
      </w:pPr>
      <w:bookmarkStart w:id="130" w:name="_Toc23185698"/>
      <w:r w:rsidRPr="00156531">
        <w:rPr>
          <w:lang w:val="en-US"/>
        </w:rPr>
        <w:lastRenderedPageBreak/>
        <w:t xml:space="preserve">I2C </w:t>
      </w:r>
      <w:proofErr w:type="spellStart"/>
      <w:r w:rsidRPr="00156531">
        <w:rPr>
          <w:lang w:val="en-US"/>
        </w:rPr>
        <w:t>Schnittstelle</w:t>
      </w:r>
      <w:bookmarkEnd w:id="130"/>
      <w:proofErr w:type="spellEnd"/>
    </w:p>
    <w:p w:rsidR="00156531" w:rsidRPr="00156531" w:rsidRDefault="00702FA3" w:rsidP="00156531">
      <w:pPr>
        <w:rPr>
          <w:lang w:val="en-US"/>
        </w:rPr>
      </w:pPr>
      <w:r>
        <w:rPr>
          <w:noProof/>
        </w:rPr>
        <w:drawing>
          <wp:inline distT="0" distB="0" distL="0" distR="0" wp14:anchorId="1407BB6E" wp14:editId="258FDF38">
            <wp:extent cx="5760720" cy="3881755"/>
            <wp:effectExtent l="0" t="0" r="0" b="444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Pr="00156531" w:rsidRDefault="00156531" w:rsidP="00156531">
      <w:pPr>
        <w:pStyle w:val="Heading3"/>
        <w:rPr>
          <w:lang w:val="en-US"/>
        </w:rPr>
      </w:pPr>
      <w:bookmarkStart w:id="131" w:name="_Toc23185699"/>
      <w:r w:rsidRPr="00156531">
        <w:rPr>
          <w:lang w:val="en-US"/>
        </w:rPr>
        <w:t xml:space="preserve">I2C-Bus Transfer </w:t>
      </w:r>
      <w:proofErr w:type="spellStart"/>
      <w:r w:rsidRPr="00156531">
        <w:rPr>
          <w:lang w:val="en-US"/>
        </w:rPr>
        <w:t>Protokoll</w:t>
      </w:r>
      <w:bookmarkEnd w:id="131"/>
      <w:proofErr w:type="spellEnd"/>
    </w:p>
    <w:p w:rsidR="00156531" w:rsidRPr="00156531" w:rsidRDefault="00702FA3" w:rsidP="00156531">
      <w:pPr>
        <w:rPr>
          <w:lang w:val="en-US"/>
        </w:rPr>
      </w:pPr>
      <w:r>
        <w:rPr>
          <w:noProof/>
        </w:rPr>
        <w:drawing>
          <wp:inline distT="0" distB="0" distL="0" distR="0" wp14:anchorId="7E6AD24A" wp14:editId="2E62804D">
            <wp:extent cx="5760720" cy="3621405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Pr="00156531" w:rsidRDefault="00156531" w:rsidP="00156531">
      <w:pPr>
        <w:pStyle w:val="Heading3"/>
        <w:rPr>
          <w:lang w:val="en-US"/>
        </w:rPr>
      </w:pPr>
      <w:bookmarkStart w:id="132" w:name="_Toc23185700"/>
      <w:r w:rsidRPr="00156531">
        <w:rPr>
          <w:lang w:val="en-US"/>
        </w:rPr>
        <w:lastRenderedPageBreak/>
        <w:t xml:space="preserve">I2C-Transfers </w:t>
      </w:r>
      <w:proofErr w:type="spellStart"/>
      <w:r w:rsidRPr="00156531">
        <w:rPr>
          <w:lang w:val="en-US"/>
        </w:rPr>
        <w:t>aus</w:t>
      </w:r>
      <w:proofErr w:type="spellEnd"/>
      <w:r w:rsidRPr="00156531">
        <w:rPr>
          <w:lang w:val="en-US"/>
        </w:rPr>
        <w:t xml:space="preserve"> </w:t>
      </w:r>
      <w:proofErr w:type="spellStart"/>
      <w:r w:rsidRPr="00156531">
        <w:rPr>
          <w:lang w:val="en-US"/>
        </w:rPr>
        <w:t>Userspace</w:t>
      </w:r>
      <w:proofErr w:type="spellEnd"/>
      <w:r w:rsidRPr="00156531">
        <w:rPr>
          <w:lang w:val="en-US"/>
        </w:rPr>
        <w:t xml:space="preserve"> via </w:t>
      </w:r>
      <w:proofErr w:type="spellStart"/>
      <w:r w:rsidRPr="00156531">
        <w:rPr>
          <w:lang w:val="en-US"/>
        </w:rPr>
        <w:t>Commandline</w:t>
      </w:r>
      <w:proofErr w:type="spellEnd"/>
      <w:r w:rsidRPr="00156531">
        <w:rPr>
          <w:lang w:val="en-US"/>
        </w:rPr>
        <w:t xml:space="preserve"> Tools "i2c-tools"</w:t>
      </w:r>
      <w:bookmarkEnd w:id="132"/>
    </w:p>
    <w:p w:rsidR="00156531" w:rsidRPr="00156531" w:rsidRDefault="00702FA3" w:rsidP="00156531">
      <w:pPr>
        <w:rPr>
          <w:lang w:val="en-US"/>
        </w:rPr>
      </w:pPr>
      <w:r>
        <w:rPr>
          <w:noProof/>
        </w:rPr>
        <w:drawing>
          <wp:inline distT="0" distB="0" distL="0" distR="0" wp14:anchorId="25AC4591" wp14:editId="0938CD6E">
            <wp:extent cx="5760720" cy="3705225"/>
            <wp:effectExtent l="0" t="0" r="0" b="952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Pr="00156531" w:rsidRDefault="00156531" w:rsidP="00156531">
      <w:pPr>
        <w:pStyle w:val="Heading3"/>
        <w:rPr>
          <w:lang w:val="en-US"/>
        </w:rPr>
      </w:pPr>
      <w:bookmarkStart w:id="133" w:name="_Toc23185701"/>
      <w:proofErr w:type="spellStart"/>
      <w:r w:rsidRPr="00156531">
        <w:rPr>
          <w:lang w:val="en-US"/>
        </w:rPr>
        <w:t>Beispiel</w:t>
      </w:r>
      <w:proofErr w:type="spellEnd"/>
      <w:r w:rsidRPr="00156531">
        <w:rPr>
          <w:lang w:val="en-US"/>
        </w:rPr>
        <w:t xml:space="preserve">: Anschluss </w:t>
      </w:r>
      <w:proofErr w:type="spellStart"/>
      <w:r w:rsidRPr="00156531">
        <w:rPr>
          <w:lang w:val="en-US"/>
        </w:rPr>
        <w:t>eines</w:t>
      </w:r>
      <w:proofErr w:type="spellEnd"/>
      <w:r w:rsidRPr="00156531">
        <w:rPr>
          <w:lang w:val="en-US"/>
        </w:rPr>
        <w:t xml:space="preserve"> Character Displays via I2C Bus </w:t>
      </w:r>
      <w:proofErr w:type="spellStart"/>
      <w:r w:rsidRPr="00156531">
        <w:rPr>
          <w:lang w:val="en-US"/>
        </w:rPr>
        <w:t>ans</w:t>
      </w:r>
      <w:proofErr w:type="spellEnd"/>
      <w:r w:rsidRPr="00156531">
        <w:rPr>
          <w:lang w:val="en-US"/>
        </w:rPr>
        <w:t xml:space="preserve"> </w:t>
      </w:r>
      <w:proofErr w:type="spellStart"/>
      <w:r w:rsidRPr="00156531">
        <w:rPr>
          <w:lang w:val="en-US"/>
        </w:rPr>
        <w:t>Wandboard</w:t>
      </w:r>
      <w:bookmarkEnd w:id="133"/>
      <w:proofErr w:type="spellEnd"/>
    </w:p>
    <w:p w:rsidR="00156531" w:rsidRPr="00156531" w:rsidRDefault="00702FA3" w:rsidP="00156531">
      <w:pPr>
        <w:rPr>
          <w:lang w:val="en-US"/>
        </w:rPr>
      </w:pPr>
      <w:r>
        <w:rPr>
          <w:noProof/>
        </w:rPr>
        <w:drawing>
          <wp:inline distT="0" distB="0" distL="0" distR="0" wp14:anchorId="2287C97B" wp14:editId="3B9BA020">
            <wp:extent cx="5760720" cy="362331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Pr="00156531" w:rsidRDefault="00156531" w:rsidP="00156531">
      <w:pPr>
        <w:pStyle w:val="Heading3"/>
        <w:rPr>
          <w:lang w:val="en-US"/>
        </w:rPr>
      </w:pPr>
      <w:bookmarkStart w:id="134" w:name="_Toc23185702"/>
      <w:r w:rsidRPr="00156531">
        <w:rPr>
          <w:lang w:val="en-US"/>
        </w:rPr>
        <w:lastRenderedPageBreak/>
        <w:t xml:space="preserve">I2C-Transfer </w:t>
      </w:r>
      <w:proofErr w:type="spellStart"/>
      <w:r w:rsidRPr="00156531">
        <w:rPr>
          <w:lang w:val="en-US"/>
        </w:rPr>
        <w:t>aus</w:t>
      </w:r>
      <w:proofErr w:type="spellEnd"/>
      <w:r w:rsidRPr="00156531">
        <w:rPr>
          <w:lang w:val="en-US"/>
        </w:rPr>
        <w:t xml:space="preserve"> </w:t>
      </w:r>
      <w:proofErr w:type="spellStart"/>
      <w:r w:rsidRPr="00156531">
        <w:rPr>
          <w:lang w:val="en-US"/>
        </w:rPr>
        <w:t>Userspace</w:t>
      </w:r>
      <w:proofErr w:type="spellEnd"/>
      <w:r w:rsidRPr="00156531">
        <w:rPr>
          <w:lang w:val="en-US"/>
        </w:rPr>
        <w:t xml:space="preserve"> per C-</w:t>
      </w:r>
      <w:proofErr w:type="spellStart"/>
      <w:r w:rsidRPr="00156531">
        <w:rPr>
          <w:lang w:val="en-US"/>
        </w:rPr>
        <w:t>Programm</w:t>
      </w:r>
      <w:bookmarkEnd w:id="134"/>
      <w:proofErr w:type="spellEnd"/>
    </w:p>
    <w:p w:rsidR="00156531" w:rsidRPr="00156531" w:rsidRDefault="00702FA3" w:rsidP="00156531">
      <w:pPr>
        <w:rPr>
          <w:lang w:val="en-US"/>
        </w:rPr>
      </w:pPr>
      <w:r>
        <w:rPr>
          <w:noProof/>
        </w:rPr>
        <w:drawing>
          <wp:inline distT="0" distB="0" distL="0" distR="0" wp14:anchorId="660A05FE" wp14:editId="1DAC94FA">
            <wp:extent cx="5760720" cy="4036695"/>
            <wp:effectExtent l="0" t="0" r="0" b="190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Pr="00156531" w:rsidRDefault="00156531" w:rsidP="00156531">
      <w:pPr>
        <w:pStyle w:val="Heading3"/>
        <w:rPr>
          <w:lang w:val="en-US"/>
        </w:rPr>
      </w:pPr>
      <w:bookmarkStart w:id="135" w:name="_Toc23185703"/>
      <w:r w:rsidRPr="00156531">
        <w:rPr>
          <w:lang w:val="en-US"/>
        </w:rPr>
        <w:t>SPI-Bus (Serial Peripheral Interface)</w:t>
      </w:r>
      <w:bookmarkEnd w:id="135"/>
    </w:p>
    <w:p w:rsidR="00156531" w:rsidRPr="00156531" w:rsidRDefault="00702FA3" w:rsidP="00156531">
      <w:pPr>
        <w:rPr>
          <w:lang w:val="en-US"/>
        </w:rPr>
      </w:pPr>
      <w:r>
        <w:rPr>
          <w:noProof/>
        </w:rPr>
        <w:drawing>
          <wp:inline distT="0" distB="0" distL="0" distR="0" wp14:anchorId="3B93B52B" wp14:editId="247CFE09">
            <wp:extent cx="5760720" cy="3723005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36" w:name="_Toc23185704"/>
      <w:r>
        <w:lastRenderedPageBreak/>
        <w:t>Stolperfalle: SPI kennt 4 verschiedene Clock-Modes</w:t>
      </w:r>
      <w:bookmarkEnd w:id="136"/>
    </w:p>
    <w:p w:rsidR="00156531" w:rsidRDefault="00702FA3" w:rsidP="00156531">
      <w:r>
        <w:rPr>
          <w:noProof/>
        </w:rPr>
        <w:drawing>
          <wp:inline distT="0" distB="0" distL="0" distR="0" wp14:anchorId="23F1200F" wp14:editId="303CF850">
            <wp:extent cx="5760720" cy="3425825"/>
            <wp:effectExtent l="0" t="0" r="0" b="317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37" w:name="_Toc23185705"/>
      <w:r>
        <w:t xml:space="preserve">SPI-Transfer aus </w:t>
      </w:r>
      <w:proofErr w:type="spellStart"/>
      <w:r>
        <w:t>Userspace</w:t>
      </w:r>
      <w:proofErr w:type="spellEnd"/>
      <w:r>
        <w:t xml:space="preserve"> C-Programm</w:t>
      </w:r>
      <w:bookmarkEnd w:id="137"/>
    </w:p>
    <w:p w:rsidR="00156531" w:rsidRDefault="00702FA3" w:rsidP="00156531">
      <w:r>
        <w:rPr>
          <w:noProof/>
        </w:rPr>
        <w:drawing>
          <wp:inline distT="0" distB="0" distL="0" distR="0" wp14:anchorId="6B1633BA" wp14:editId="455AE626">
            <wp:extent cx="5760720" cy="3937635"/>
            <wp:effectExtent l="0" t="0" r="0" b="571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38" w:name="_Toc23185706"/>
      <w:r>
        <w:lastRenderedPageBreak/>
        <w:t>USB</w:t>
      </w:r>
      <w:bookmarkEnd w:id="138"/>
    </w:p>
    <w:p w:rsidR="00156531" w:rsidRDefault="00702FA3" w:rsidP="00156531">
      <w:r>
        <w:rPr>
          <w:noProof/>
        </w:rPr>
        <w:drawing>
          <wp:inline distT="0" distB="0" distL="0" distR="0" wp14:anchorId="68BA38AE" wp14:editId="42D04C5B">
            <wp:extent cx="5760720" cy="3591560"/>
            <wp:effectExtent l="0" t="0" r="0" b="889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39" w:name="_Toc23185707"/>
      <w:r>
        <w:t>USB-Transfers aus C via libusb-1.0 (am Beispiel USB Control Transfer Vendor Request)</w:t>
      </w:r>
      <w:bookmarkEnd w:id="139"/>
    </w:p>
    <w:p w:rsidR="00156531" w:rsidRDefault="00702FA3" w:rsidP="00156531">
      <w:r>
        <w:rPr>
          <w:noProof/>
        </w:rPr>
        <w:drawing>
          <wp:inline distT="0" distB="0" distL="0" distR="0" wp14:anchorId="5C1FD7D0" wp14:editId="5BDC7465">
            <wp:extent cx="5760720" cy="3634105"/>
            <wp:effectExtent l="0" t="0" r="0" b="444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40" w:name="_Toc23185708"/>
      <w:r>
        <w:lastRenderedPageBreak/>
        <w:t>Zugriff auf asynchron serielle Schnittstellen (UART) via TTY Subsystem</w:t>
      </w:r>
      <w:bookmarkEnd w:id="140"/>
    </w:p>
    <w:p w:rsidR="00156531" w:rsidRDefault="00702FA3" w:rsidP="00156531">
      <w:r>
        <w:rPr>
          <w:noProof/>
        </w:rPr>
        <w:drawing>
          <wp:inline distT="0" distB="0" distL="0" distR="0" wp14:anchorId="1361AA46" wp14:editId="130D91B7">
            <wp:extent cx="5760720" cy="3640455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41" w:name="_Toc23185709"/>
      <w:r>
        <w:t>Weitere Linux I/O Subsysteme für Sensoren Gerätetreiber können sich in diese "Einhängen"</w:t>
      </w:r>
      <w:bookmarkEnd w:id="141"/>
    </w:p>
    <w:p w:rsidR="00156531" w:rsidRDefault="00702FA3" w:rsidP="00156531">
      <w:r>
        <w:rPr>
          <w:noProof/>
        </w:rPr>
        <w:drawing>
          <wp:inline distT="0" distB="0" distL="0" distR="0" wp14:anchorId="591427C8" wp14:editId="7C01CE27">
            <wp:extent cx="5760720" cy="379476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42" w:name="_Toc23185710"/>
      <w:r>
        <w:lastRenderedPageBreak/>
        <w:t xml:space="preserve">IIO </w:t>
      </w:r>
      <w:proofErr w:type="spellStart"/>
      <w:r>
        <w:t>Layers</w:t>
      </w:r>
      <w:bookmarkEnd w:id="142"/>
      <w:proofErr w:type="spellEnd"/>
    </w:p>
    <w:p w:rsidR="00156531" w:rsidRDefault="00702FA3" w:rsidP="00156531">
      <w:r>
        <w:rPr>
          <w:noProof/>
        </w:rPr>
        <w:drawing>
          <wp:inline distT="0" distB="0" distL="0" distR="0" wp14:anchorId="74E6F51F" wp14:editId="108B9685">
            <wp:extent cx="5760720" cy="3748405"/>
            <wp:effectExtent l="0" t="0" r="0" b="444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43" w:name="_Toc23185711"/>
      <w:r>
        <w:t>Zugriff auf HW via /dev/</w:t>
      </w:r>
      <w:proofErr w:type="spellStart"/>
      <w:r>
        <w:t>mem</w:t>
      </w:r>
      <w:bookmarkEnd w:id="143"/>
      <w:proofErr w:type="spellEnd"/>
    </w:p>
    <w:p w:rsidR="00156531" w:rsidRDefault="00702FA3" w:rsidP="00156531">
      <w:r>
        <w:rPr>
          <w:noProof/>
        </w:rPr>
        <w:drawing>
          <wp:inline distT="0" distB="0" distL="0" distR="0" wp14:anchorId="47156977" wp14:editId="3012CE8D">
            <wp:extent cx="5760720" cy="3547745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44" w:name="_Toc23185712"/>
      <w:r>
        <w:lastRenderedPageBreak/>
        <w:t xml:space="preserve">Beispiel 2: GPIO-Zugriff beim </w:t>
      </w:r>
      <w:proofErr w:type="spellStart"/>
      <w:r>
        <w:t>Raspi</w:t>
      </w:r>
      <w:proofErr w:type="spellEnd"/>
      <w:r>
        <w:t xml:space="preserve"> via /dev/</w:t>
      </w:r>
      <w:proofErr w:type="spellStart"/>
      <w:r>
        <w:t>mem</w:t>
      </w:r>
      <w:bookmarkEnd w:id="144"/>
      <w:proofErr w:type="spellEnd"/>
    </w:p>
    <w:p w:rsidR="00156531" w:rsidRDefault="00702FA3" w:rsidP="00AF65CF">
      <w:r>
        <w:rPr>
          <w:noProof/>
        </w:rPr>
        <w:drawing>
          <wp:inline distT="0" distB="0" distL="0" distR="0" wp14:anchorId="091263B3" wp14:editId="6F3DFD72">
            <wp:extent cx="5760720" cy="3878580"/>
            <wp:effectExtent l="0" t="0" r="0" b="762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AF65CF"/>
    <w:p w:rsidR="00130CB4" w:rsidRDefault="00130CB4" w:rsidP="00130CB4">
      <w:pPr>
        <w:pStyle w:val="Heading1"/>
      </w:pPr>
      <w:bookmarkStart w:id="145" w:name="_Toc23185713"/>
      <w:r>
        <w:lastRenderedPageBreak/>
        <w:t>Woche 8</w:t>
      </w:r>
      <w:bookmarkEnd w:id="145"/>
    </w:p>
    <w:p w:rsidR="00130CB4" w:rsidRPr="00AF65CF" w:rsidRDefault="00130CB4" w:rsidP="00AF65CF"/>
    <w:sectPr w:rsidR="00130CB4" w:rsidRPr="00AF65CF" w:rsidSect="00164DB6">
      <w:headerReference w:type="default" r:id="rId123"/>
      <w:footerReference w:type="default" r:id="rId124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B3306" w:rsidRDefault="008B3306" w:rsidP="006B5E49">
      <w:pPr>
        <w:spacing w:after="0" w:line="240" w:lineRule="auto"/>
      </w:pPr>
      <w:r>
        <w:separator/>
      </w:r>
    </w:p>
  </w:endnote>
  <w:endnote w:type="continuationSeparator" w:id="0">
    <w:p w:rsidR="008B3306" w:rsidRDefault="008B3306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956C7" w:rsidRPr="003037A4" w:rsidRDefault="004956C7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B3306" w:rsidRDefault="008B3306" w:rsidP="006B5E49">
      <w:pPr>
        <w:spacing w:after="0" w:line="240" w:lineRule="auto"/>
      </w:pPr>
      <w:r>
        <w:separator/>
      </w:r>
    </w:p>
  </w:footnote>
  <w:footnote w:type="continuationSeparator" w:id="0">
    <w:p w:rsidR="008B3306" w:rsidRDefault="008B3306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956C7" w:rsidRDefault="004956C7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5BE1"/>
    <w:rsid w:val="0001007A"/>
    <w:rsid w:val="00057AA2"/>
    <w:rsid w:val="00075BE1"/>
    <w:rsid w:val="00082092"/>
    <w:rsid w:val="000A251E"/>
    <w:rsid w:val="000E01D5"/>
    <w:rsid w:val="000E0DEE"/>
    <w:rsid w:val="001018C5"/>
    <w:rsid w:val="00105030"/>
    <w:rsid w:val="001238F6"/>
    <w:rsid w:val="0012397E"/>
    <w:rsid w:val="00130CB4"/>
    <w:rsid w:val="00156531"/>
    <w:rsid w:val="00160860"/>
    <w:rsid w:val="00164748"/>
    <w:rsid w:val="00164DB6"/>
    <w:rsid w:val="001A0960"/>
    <w:rsid w:val="001A52D5"/>
    <w:rsid w:val="001A6B64"/>
    <w:rsid w:val="001E2236"/>
    <w:rsid w:val="001E32AD"/>
    <w:rsid w:val="002010C7"/>
    <w:rsid w:val="0026725B"/>
    <w:rsid w:val="002865EA"/>
    <w:rsid w:val="002B6774"/>
    <w:rsid w:val="003037A4"/>
    <w:rsid w:val="0033460C"/>
    <w:rsid w:val="00342602"/>
    <w:rsid w:val="003435A2"/>
    <w:rsid w:val="0038683A"/>
    <w:rsid w:val="003917D7"/>
    <w:rsid w:val="003A70B0"/>
    <w:rsid w:val="003B27B1"/>
    <w:rsid w:val="003D5735"/>
    <w:rsid w:val="003E53D8"/>
    <w:rsid w:val="004254A8"/>
    <w:rsid w:val="004956C7"/>
    <w:rsid w:val="004A6ECB"/>
    <w:rsid w:val="004B5461"/>
    <w:rsid w:val="004B776C"/>
    <w:rsid w:val="004E02A1"/>
    <w:rsid w:val="005078EE"/>
    <w:rsid w:val="00510030"/>
    <w:rsid w:val="005A5B0B"/>
    <w:rsid w:val="005C62A4"/>
    <w:rsid w:val="005D21D1"/>
    <w:rsid w:val="006675C7"/>
    <w:rsid w:val="0067227E"/>
    <w:rsid w:val="00695C4B"/>
    <w:rsid w:val="006A6BF8"/>
    <w:rsid w:val="006B5E49"/>
    <w:rsid w:val="006B6797"/>
    <w:rsid w:val="006D62FC"/>
    <w:rsid w:val="006E2F0C"/>
    <w:rsid w:val="006E35E8"/>
    <w:rsid w:val="00702FA3"/>
    <w:rsid w:val="00783C2E"/>
    <w:rsid w:val="007B0CD9"/>
    <w:rsid w:val="007B68D0"/>
    <w:rsid w:val="008B3306"/>
    <w:rsid w:val="008C1085"/>
    <w:rsid w:val="008D68BE"/>
    <w:rsid w:val="00923291"/>
    <w:rsid w:val="0095096E"/>
    <w:rsid w:val="009637E6"/>
    <w:rsid w:val="00964C85"/>
    <w:rsid w:val="00973D65"/>
    <w:rsid w:val="00984FF3"/>
    <w:rsid w:val="00990E7F"/>
    <w:rsid w:val="009A209C"/>
    <w:rsid w:val="009B342F"/>
    <w:rsid w:val="00A049D7"/>
    <w:rsid w:val="00A10C16"/>
    <w:rsid w:val="00A65149"/>
    <w:rsid w:val="00A70B51"/>
    <w:rsid w:val="00AF65CF"/>
    <w:rsid w:val="00AF7A48"/>
    <w:rsid w:val="00B20B86"/>
    <w:rsid w:val="00B25571"/>
    <w:rsid w:val="00B3741E"/>
    <w:rsid w:val="00B70D48"/>
    <w:rsid w:val="00B7241C"/>
    <w:rsid w:val="00BB78F3"/>
    <w:rsid w:val="00BC693F"/>
    <w:rsid w:val="00BC7B70"/>
    <w:rsid w:val="00BF0C5F"/>
    <w:rsid w:val="00C36948"/>
    <w:rsid w:val="00C37530"/>
    <w:rsid w:val="00C569D5"/>
    <w:rsid w:val="00C6413D"/>
    <w:rsid w:val="00CC1F1F"/>
    <w:rsid w:val="00D36648"/>
    <w:rsid w:val="00D37CCC"/>
    <w:rsid w:val="00DA0BA7"/>
    <w:rsid w:val="00DD04C4"/>
    <w:rsid w:val="00DD6959"/>
    <w:rsid w:val="00DE60A2"/>
    <w:rsid w:val="00DF1936"/>
    <w:rsid w:val="00E202BF"/>
    <w:rsid w:val="00E376F9"/>
    <w:rsid w:val="00E52C9A"/>
    <w:rsid w:val="00E571CE"/>
    <w:rsid w:val="00EB766F"/>
    <w:rsid w:val="00EC0AB2"/>
    <w:rsid w:val="00EC2C30"/>
    <w:rsid w:val="00EE3A3B"/>
    <w:rsid w:val="00F34BB8"/>
    <w:rsid w:val="00F40999"/>
    <w:rsid w:val="00F44376"/>
    <w:rsid w:val="00F45475"/>
    <w:rsid w:val="00F969C9"/>
    <w:rsid w:val="00FB6939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5AFC9ECD"/>
  <w15:chartTrackingRefBased/>
  <w15:docId w15:val="{17A9598D-A047-4302-9BE4-0CE9DAB430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BalloonText">
    <w:name w:val="Balloon Text"/>
    <w:basedOn w:val="Normal"/>
    <w:link w:val="BalloonTextChar"/>
    <w:uiPriority w:val="99"/>
    <w:semiHidden/>
    <w:unhideWhenUsed/>
    <w:rsid w:val="00C3753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7530"/>
    <w:rPr>
      <w:rFonts w:ascii="Segoe UI" w:hAnsi="Segoe UI" w:cs="Segoe UI"/>
      <w:sz w:val="18"/>
      <w:szCs w:val="18"/>
    </w:rPr>
  </w:style>
  <w:style w:type="paragraph" w:styleId="TOC4">
    <w:name w:val="toc 4"/>
    <w:basedOn w:val="Normal"/>
    <w:next w:val="Normal"/>
    <w:autoRedefine/>
    <w:uiPriority w:val="39"/>
    <w:unhideWhenUsed/>
    <w:rsid w:val="00964C85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964C85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964C85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964C85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964C85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964C85"/>
    <w:pPr>
      <w:spacing w:after="100"/>
      <w:ind w:left="1760"/>
      <w:jc w:val="left"/>
    </w:pPr>
    <w:rPr>
      <w:rFonts w:eastAsiaTheme="minorEastAsia"/>
      <w:lang w:eastAsia="de-CH"/>
    </w:rPr>
  </w:style>
  <w:style w:type="character" w:styleId="UnresolvedMention">
    <w:name w:val="Unresolved Mention"/>
    <w:basedOn w:val="DefaultParagraphFont"/>
    <w:uiPriority w:val="99"/>
    <w:semiHidden/>
    <w:unhideWhenUsed/>
    <w:rsid w:val="00964C8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header" Target="header1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2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2019-10-03T00:00:00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C78696F-C579-4FAE-A215-34C4521E00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67</Pages>
  <Words>2828</Words>
  <Characters>17821</Characters>
  <Application>Microsoft Office Word</Application>
  <DocSecurity>0</DocSecurity>
  <Lines>148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20608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27</cp:revision>
  <dcterms:created xsi:type="dcterms:W3CDTF">2019-10-03T14:45:00Z</dcterms:created>
  <dcterms:modified xsi:type="dcterms:W3CDTF">2019-10-28T19:04:00Z</dcterms:modified>
</cp:coreProperties>
</file>