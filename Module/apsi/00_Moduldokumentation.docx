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6608A" w:rsidRPr="003E53D8" w:rsidRDefault="00381171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6608A" w:rsidRPr="00322F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56608A" w:rsidRDefault="0056608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Applikationssicherheit (apsi)</w:t>
                                </w:r>
                              </w:p>
                              <w:p w:rsidR="0056608A" w:rsidRPr="00AF65CF" w:rsidRDefault="0056608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56608A" w:rsidRPr="003E53D8" w:rsidRDefault="00381171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6608A" w:rsidRPr="00322F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56608A" w:rsidRDefault="0056608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Applikationssicherheit (apsi)</w:t>
                          </w:r>
                        </w:p>
                        <w:p w:rsidR="0056608A" w:rsidRPr="00AF65CF" w:rsidRDefault="0056608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3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56608A" w:rsidRDefault="0056608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3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56608A" w:rsidRDefault="0056608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3F4987" w:rsidRDefault="00AF65CF">
          <w:pPr>
            <w:pStyle w:val="TOC1"/>
            <w:rPr>
              <w:rFonts w:eastAsiaTheme="minorEastAsia"/>
              <w:noProof/>
              <w:lang w:val="en-CH" w:eastAsia="en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305395" w:history="1">
            <w:r w:rsidR="003F4987" w:rsidRPr="00F04E04">
              <w:rPr>
                <w:rStyle w:val="Hyperlink"/>
                <w:noProof/>
              </w:rPr>
              <w:t>1</w:t>
            </w:r>
            <w:r w:rsidR="003F4987">
              <w:rPr>
                <w:rFonts w:eastAsiaTheme="minorEastAsia"/>
                <w:noProof/>
                <w:lang w:val="en-CH" w:eastAsia="en-CH"/>
              </w:rPr>
              <w:tab/>
            </w:r>
            <w:r w:rsidR="003F4987" w:rsidRPr="00F04E04">
              <w:rPr>
                <w:rStyle w:val="Hyperlink"/>
                <w:noProof/>
              </w:rPr>
              <w:t>Einleitung</w:t>
            </w:r>
            <w:r w:rsidR="003F4987">
              <w:rPr>
                <w:noProof/>
                <w:webHidden/>
              </w:rPr>
              <w:tab/>
            </w:r>
            <w:r w:rsidR="003F4987">
              <w:rPr>
                <w:noProof/>
                <w:webHidden/>
              </w:rPr>
              <w:fldChar w:fldCharType="begin"/>
            </w:r>
            <w:r w:rsidR="003F4987">
              <w:rPr>
                <w:noProof/>
                <w:webHidden/>
              </w:rPr>
              <w:instrText xml:space="preserve"> PAGEREF _Toc24305395 \h </w:instrText>
            </w:r>
            <w:r w:rsidR="003F4987">
              <w:rPr>
                <w:noProof/>
                <w:webHidden/>
              </w:rPr>
            </w:r>
            <w:r w:rsidR="003F4987">
              <w:rPr>
                <w:noProof/>
                <w:webHidden/>
              </w:rPr>
              <w:fldChar w:fldCharType="separate"/>
            </w:r>
            <w:r w:rsidR="003F4987">
              <w:rPr>
                <w:noProof/>
                <w:webHidden/>
              </w:rPr>
              <w:t>7</w:t>
            </w:r>
            <w:r w:rsidR="003F4987"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396" w:history="1">
            <w:r w:rsidRPr="00F04E04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397" w:history="1">
            <w:r w:rsidRPr="00F04E04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398" w:history="1">
            <w:r w:rsidRPr="00F04E04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4305399" w:history="1">
            <w:r w:rsidRPr="00F04E04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00" w:history="1">
            <w:r w:rsidRPr="00F04E04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01" w:history="1">
            <w:r w:rsidRPr="00F04E04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Administrative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02" w:history="1">
            <w:r w:rsidRPr="00F04E04">
              <w:rPr>
                <w:rStyle w:val="Hyperlink"/>
                <w:noProof/>
                <w:lang w:val="en-US"/>
              </w:rPr>
              <w:t>2.3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Who is Your Lecturer (Wagner)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03" w:history="1">
            <w:r w:rsidRPr="00F04E04">
              <w:rPr>
                <w:rStyle w:val="Hyperlink"/>
                <w:noProof/>
                <w:lang w:val="en-US"/>
              </w:rPr>
              <w:t>2.4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whoami (Schläpfer)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04" w:history="1">
            <w:r w:rsidRPr="00F04E04">
              <w:rPr>
                <w:rStyle w:val="Hyperlink"/>
                <w:noProof/>
                <w:lang w:val="en-US"/>
              </w:rPr>
              <w:t>2.5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Why is Application Security Important?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05" w:history="1">
            <w:r w:rsidRPr="00F04E04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Lecture Overview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06" w:history="1">
            <w:r w:rsidRPr="00F04E04">
              <w:rPr>
                <w:rStyle w:val="Hyperlink"/>
                <w:noProof/>
                <w:lang w:val="en-US"/>
              </w:rPr>
              <w:t>2.7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Lecture Overview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07" w:history="1">
            <w:r w:rsidRPr="00F04E04">
              <w:rPr>
                <w:rStyle w:val="Hyperlink"/>
                <w:noProof/>
                <w:lang w:val="en-US"/>
              </w:rPr>
              <w:t>2.8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Lecture Overview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08" w:history="1">
            <w:r w:rsidRPr="00F04E04">
              <w:rPr>
                <w:rStyle w:val="Hyperlink"/>
                <w:noProof/>
                <w:lang w:val="en-US"/>
              </w:rPr>
              <w:t>2.9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Example: Buffer Overflow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09" w:history="1">
            <w:r w:rsidRPr="00F04E04">
              <w:rPr>
                <w:rStyle w:val="Hyperlink"/>
                <w:noProof/>
                <w:lang w:val="en-US"/>
              </w:rPr>
              <w:t>2.10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How does a Buffer Overflow 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10" w:history="1">
            <w:r w:rsidRPr="00F04E04">
              <w:rPr>
                <w:rStyle w:val="Hyperlink"/>
                <w:noProof/>
                <w:lang w:val="en-US"/>
              </w:rPr>
              <w:t>2.11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Buffer Overflow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11" w:history="1">
            <w:r w:rsidRPr="00F04E04">
              <w:rPr>
                <w:rStyle w:val="Hyperlink"/>
                <w:noProof/>
                <w:lang w:val="en-US"/>
              </w:rPr>
              <w:t>2.12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Not Really a Fix for Buffer Overflow: Stack Protection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12" w:history="1">
            <w:r w:rsidRPr="00F04E04">
              <w:rPr>
                <w:rStyle w:val="Hyperlink"/>
                <w:noProof/>
                <w:lang w:val="en-US"/>
              </w:rPr>
              <w:t>2.13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Fix for Buffer Overflow: Checked Buffers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13" w:history="1">
            <w:r w:rsidRPr="00F04E04">
              <w:rPr>
                <w:rStyle w:val="Hyperlink"/>
                <w:noProof/>
                <w:lang w:val="en-US"/>
              </w:rPr>
              <w:t>2.14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Example: Taint Checking in Perl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14" w:history="1">
            <w:r w:rsidRPr="00F04E04">
              <w:rPr>
                <w:rStyle w:val="Hyperlink"/>
                <w:noProof/>
                <w:lang w:val="en-US"/>
              </w:rPr>
              <w:t>2.15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Example: Taint Checking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15" w:history="1">
            <w:r w:rsidRPr="00F04E04">
              <w:rPr>
                <w:rStyle w:val="Hyperlink"/>
                <w:noProof/>
                <w:lang w:val="en-US"/>
              </w:rPr>
              <w:t>2.16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Example: Taint Checking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16" w:history="1">
            <w:r w:rsidRPr="00F04E04">
              <w:rPr>
                <w:rStyle w:val="Hyperlink"/>
                <w:noProof/>
                <w:lang w:val="en-US"/>
              </w:rPr>
              <w:t>2.17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Example: Taint Checking (4)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17" w:history="1">
            <w:r w:rsidRPr="00F04E04">
              <w:rPr>
                <w:rStyle w:val="Hyperlink"/>
                <w:noProof/>
                <w:lang w:val="en-US"/>
              </w:rPr>
              <w:t>2.18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Example: Data Leakage by Behavior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18" w:history="1">
            <w:r w:rsidRPr="00F04E04">
              <w:rPr>
                <w:rStyle w:val="Hyperlink"/>
                <w:noProof/>
                <w:lang w:val="en-US"/>
              </w:rPr>
              <w:t>2.19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Example: Data Leakage by Behavior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19" w:history="1">
            <w:r w:rsidRPr="00F04E04">
              <w:rPr>
                <w:rStyle w:val="Hyperlink"/>
                <w:noProof/>
                <w:lang w:val="en-US"/>
              </w:rPr>
              <w:t>2.20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Example: Data Leakage by Error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20" w:history="1">
            <w:r w:rsidRPr="00F04E04">
              <w:rPr>
                <w:rStyle w:val="Hyperlink"/>
                <w:noProof/>
                <w:lang w:val="en-US"/>
              </w:rPr>
              <w:t>2.21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Human Factors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21" w:history="1">
            <w:r w:rsidRPr="00F04E04">
              <w:rPr>
                <w:rStyle w:val="Hyperlink"/>
                <w:noProof/>
                <w:lang w:val="en-US"/>
              </w:rPr>
              <w:t>2.22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Exercises and Preparation for Next Week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22" w:history="1">
            <w:r w:rsidRPr="00F04E04">
              <w:rPr>
                <w:rStyle w:val="Hyperlink"/>
                <w:noProof/>
              </w:rPr>
              <w:t>2.23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Reserve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4305423" w:history="1">
            <w:r w:rsidRPr="00F04E04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24" w:history="1">
            <w:r w:rsidRPr="00F04E04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25" w:history="1">
            <w:r w:rsidRPr="00F04E04">
              <w:rPr>
                <w:rStyle w:val="Hyperlink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Recap: What do Attackers Want?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26" w:history="1">
            <w:r w:rsidRPr="00F04E04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27" w:history="1">
            <w:r w:rsidRPr="00F04E04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28" w:history="1">
            <w:r w:rsidRPr="00F04E04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29" w:history="1">
            <w:r w:rsidRPr="00F04E04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30" w:history="1">
            <w:r w:rsidRPr="00F04E04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31" w:history="1">
            <w:r w:rsidRPr="00F04E04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Attack Technique: Fuzzing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32" w:history="1">
            <w:r w:rsidRPr="00F04E04">
              <w:rPr>
                <w:rStyle w:val="Hyperlink"/>
                <w:noProof/>
                <w:lang w:val="en-US"/>
              </w:rPr>
              <w:t>3.9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33" w:history="1">
            <w:r w:rsidRPr="00F04E04">
              <w:rPr>
                <w:rStyle w:val="Hyperlink"/>
                <w:noProof/>
                <w:lang w:val="en-US"/>
              </w:rPr>
              <w:t>3.10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Case study – Handling too long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34" w:history="1">
            <w:r w:rsidRPr="00F04E04">
              <w:rPr>
                <w:rStyle w:val="Hyperlink"/>
                <w:noProof/>
                <w:lang w:val="en-US"/>
              </w:rPr>
              <w:t>3.11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Case-study: Compression Bomb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35" w:history="1">
            <w:r w:rsidRPr="00F04E04">
              <w:rPr>
                <w:rStyle w:val="Hyperlink"/>
                <w:noProof/>
                <w:lang w:val="en-US"/>
              </w:rPr>
              <w:t>3.12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36" w:history="1">
            <w:r w:rsidRPr="00F04E04">
              <w:rPr>
                <w:rStyle w:val="Hyperlink"/>
                <w:noProof/>
                <w:lang w:val="en-US"/>
              </w:rPr>
              <w:t>3.13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Algorithmic Complexity Attacks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37" w:history="1">
            <w:r w:rsidRPr="00F04E04">
              <w:rPr>
                <w:rStyle w:val="Hyperlink"/>
                <w:noProof/>
                <w:lang w:val="en-US"/>
              </w:rPr>
              <w:t>3.14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Algorithmic Complexity: Sorting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38" w:history="1">
            <w:r w:rsidRPr="00F04E04">
              <w:rPr>
                <w:rStyle w:val="Hyperlink"/>
                <w:noProof/>
                <w:lang w:val="en-US"/>
              </w:rPr>
              <w:t>3.15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Algorithmic Complexity: Hashing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39" w:history="1">
            <w:r w:rsidRPr="00F04E04">
              <w:rPr>
                <w:rStyle w:val="Hyperlink"/>
                <w:noProof/>
                <w:lang w:val="en-US"/>
              </w:rPr>
              <w:t>3.16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Algorithmic Complexity: Regular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4305440" w:history="1">
            <w:r w:rsidRPr="00F04E04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41" w:history="1">
            <w:r w:rsidRPr="00F04E04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42" w:history="1">
            <w:r w:rsidRPr="00F04E04">
              <w:rPr>
                <w:rStyle w:val="Hyperlink"/>
                <w:noProof/>
                <w:lang w:val="en-US"/>
              </w:rPr>
              <w:t>4.2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Secure Coding Principle: Test-before-use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43" w:history="1">
            <w:r w:rsidRPr="00F04E04">
              <w:rPr>
                <w:rStyle w:val="Hyperlink"/>
                <w:noProof/>
                <w:lang w:val="en-US"/>
              </w:rPr>
              <w:t>4.3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Input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44" w:history="1">
            <w:r w:rsidRPr="00F04E04">
              <w:rPr>
                <w:rStyle w:val="Hyperlink"/>
                <w:noProof/>
                <w:lang w:val="en-US"/>
              </w:rPr>
              <w:t>4.4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Input 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45" w:history="1">
            <w:r w:rsidRPr="00F04E04">
              <w:rPr>
                <w:rStyle w:val="Hyperlink"/>
                <w:noProof/>
                <w:lang w:val="en-US"/>
              </w:rPr>
              <w:t>4.5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Unix Permission Model (simplified)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46" w:history="1">
            <w:r w:rsidRPr="00F04E04">
              <w:rPr>
                <w:rStyle w:val="Hyperlink"/>
                <w:noProof/>
                <w:lang w:val="en-US"/>
              </w:rPr>
              <w:t>4.6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Chroot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47" w:history="1">
            <w:r w:rsidRPr="00F04E04">
              <w:rPr>
                <w:rStyle w:val="Hyperlink"/>
                <w:noProof/>
                <w:lang w:val="en-US"/>
              </w:rPr>
              <w:t>4.7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Mandatory Access Control (MAC)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48" w:history="1">
            <w:r w:rsidRPr="00F04E04">
              <w:rPr>
                <w:rStyle w:val="Hyperlink"/>
                <w:noProof/>
                <w:lang w:val="en-US"/>
              </w:rPr>
              <w:t>4.8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MAC Example: SELinux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49" w:history="1">
            <w:r w:rsidRPr="00F04E04">
              <w:rPr>
                <w:rStyle w:val="Hyperlink"/>
                <w:noProof/>
                <w:lang w:val="en-US"/>
              </w:rPr>
              <w:t>4.9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MAC Example: AppArmor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50" w:history="1">
            <w:r w:rsidRPr="00F04E04">
              <w:rPr>
                <w:rStyle w:val="Hyperlink"/>
                <w:noProof/>
                <w:lang w:val="en-US"/>
              </w:rPr>
              <w:t>4.10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Secure Coding Principle: Defense in Depth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51" w:history="1">
            <w:r w:rsidRPr="00F04E04">
              <w:rPr>
                <w:rStyle w:val="Hyperlink"/>
                <w:noProof/>
                <w:lang w:val="en-US"/>
              </w:rPr>
              <w:t>4.11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Privilege Separation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52" w:history="1">
            <w:r w:rsidRPr="00F04E04">
              <w:rPr>
                <w:rStyle w:val="Hyperlink"/>
                <w:noProof/>
                <w:lang w:val="en-US"/>
              </w:rPr>
              <w:t>4.12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Overall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53" w:history="1">
            <w:r w:rsidRPr="00F04E04">
              <w:rPr>
                <w:rStyle w:val="Hyperlink"/>
                <w:noProof/>
                <w:lang w:val="en-US"/>
              </w:rPr>
              <w:t>4.13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Form of the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54" w:history="1">
            <w:r w:rsidRPr="00F04E04">
              <w:rPr>
                <w:rStyle w:val="Hyperlink"/>
                <w:noProof/>
                <w:lang w:val="en-US"/>
              </w:rPr>
              <w:t>4.14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Example: OpenSSH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55" w:history="1">
            <w:r w:rsidRPr="00F04E04">
              <w:rPr>
                <w:rStyle w:val="Hyperlink"/>
                <w:noProof/>
                <w:lang w:val="en-US"/>
              </w:rPr>
              <w:t>4.15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OpenSSH: Privilege Separation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56" w:history="1">
            <w:r w:rsidRPr="00F04E04">
              <w:rPr>
                <w:rStyle w:val="Hyperlink"/>
                <w:noProof/>
                <w:lang w:val="en-US"/>
              </w:rPr>
              <w:t>4.16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Example: Postfix MTA (Email 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57" w:history="1">
            <w:r w:rsidRPr="00F04E04">
              <w:rPr>
                <w:rStyle w:val="Hyperlink"/>
                <w:noProof/>
                <w:lang w:val="en-US"/>
              </w:rPr>
              <w:t>4.17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Postfix System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58" w:history="1">
            <w:r w:rsidRPr="00F04E04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Postfix: Example Data-Flow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4305459" w:history="1">
            <w:r w:rsidRPr="00F04E04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60" w:history="1">
            <w:r w:rsidRPr="00F04E04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61" w:history="1">
            <w:r w:rsidRPr="00F04E04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Security Testing (for Software)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62" w:history="1">
            <w:r w:rsidRPr="00F04E04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Pen-Test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63" w:history="1">
            <w:r w:rsidRPr="00F04E04">
              <w:rPr>
                <w:rStyle w:val="Hyperlink"/>
                <w:noProof/>
                <w:lang w:val="en-US"/>
              </w:rPr>
              <w:t>5.4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How does a Pen-Test fail?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64" w:history="1">
            <w:r w:rsidRPr="00F04E04">
              <w:rPr>
                <w:rStyle w:val="Hyperlink"/>
                <w:noProof/>
                <w:lang w:val="en-US"/>
              </w:rPr>
              <w:t>5.5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Code Inspection and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65" w:history="1">
            <w:r w:rsidRPr="00F04E04">
              <w:rPr>
                <w:rStyle w:val="Hyperlink"/>
                <w:noProof/>
                <w:lang w:val="en-US"/>
              </w:rPr>
              <w:t>5.6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Code Scanners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66" w:history="1">
            <w:r w:rsidRPr="00F04E04">
              <w:rPr>
                <w:rStyle w:val="Hyperlink"/>
                <w:noProof/>
                <w:lang w:val="en-US"/>
              </w:rPr>
              <w:t>5.7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Execution Emulators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67" w:history="1">
            <w:r w:rsidRPr="00F04E04">
              <w:rPr>
                <w:rStyle w:val="Hyperlink"/>
                <w:noProof/>
                <w:lang w:val="en-US"/>
              </w:rPr>
              <w:t>5.8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68" w:history="1">
            <w:r w:rsidRPr="00F04E04">
              <w:rPr>
                <w:rStyle w:val="Hyperlink"/>
                <w:noProof/>
                <w:lang w:val="en-US"/>
              </w:rPr>
              <w:t>5.9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How to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69" w:history="1">
            <w:r w:rsidRPr="00F04E04">
              <w:rPr>
                <w:rStyle w:val="Hyperlink"/>
                <w:noProof/>
                <w:lang w:val="en-US"/>
              </w:rPr>
              <w:t>5.10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Problems with 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70" w:history="1">
            <w:r w:rsidRPr="00F04E04">
              <w:rPr>
                <w:rStyle w:val="Hyperlink"/>
                <w:noProof/>
                <w:lang w:val="en-US"/>
              </w:rPr>
              <w:t>5.11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Problems with not 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71" w:history="1">
            <w:r w:rsidRPr="00F04E04">
              <w:rPr>
                <w:rStyle w:val="Hyperlink"/>
                <w:noProof/>
                <w:lang w:val="en-US"/>
              </w:rPr>
              <w:t>5.12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Problems with Unavailability of Patches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72" w:history="1">
            <w:r w:rsidRPr="00F04E04">
              <w:rPr>
                <w:rStyle w:val="Hyperlink"/>
                <w:noProof/>
                <w:lang w:val="en-US"/>
              </w:rPr>
              <w:t>5.13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Economic Aspects of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73" w:history="1">
            <w:r w:rsidRPr="00F04E04">
              <w:rPr>
                <w:rStyle w:val="Hyperlink"/>
                <w:noProof/>
                <w:lang w:val="en-US"/>
              </w:rPr>
              <w:t>5.14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Case Study: DDoS on Brian Krebs (20.9.2016)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74" w:history="1">
            <w:r w:rsidRPr="00F04E04">
              <w:rPr>
                <w:rStyle w:val="Hyperlink"/>
                <w:noProof/>
                <w:lang w:val="en-US"/>
              </w:rPr>
              <w:t>5.15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What can Perform Such an Attack?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75" w:history="1">
            <w:r w:rsidRPr="00F04E04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IoT: Internet of insecure Things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76" w:history="1">
            <w:r w:rsidRPr="00F04E04">
              <w:rPr>
                <w:rStyle w:val="Hyperlink"/>
                <w:noProof/>
                <w:lang w:val="en-US"/>
              </w:rPr>
              <w:t>5.17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Why are These IoT Devices so Insecure?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77" w:history="1">
            <w:r w:rsidRPr="00F04E04">
              <w:rPr>
                <w:rStyle w:val="Hyperlink"/>
                <w:noProof/>
                <w:lang w:val="en-US"/>
              </w:rPr>
              <w:t>5.18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Possible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78" w:history="1">
            <w:r w:rsidRPr="00F04E04">
              <w:rPr>
                <w:rStyle w:val="Hyperlink"/>
                <w:noProof/>
                <w:lang w:val="en-US"/>
              </w:rPr>
              <w:t>5.19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Does it Pay to make Software 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79" w:history="1">
            <w:r w:rsidRPr="00F04E04">
              <w:rPr>
                <w:rStyle w:val="Hyperlink"/>
                <w:noProof/>
              </w:rPr>
              <w:t>5.20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So, what to 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4305480" w:history="1">
            <w:r w:rsidRPr="00F04E04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81" w:history="1">
            <w:r w:rsidRPr="00F04E04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82" w:history="1">
            <w:r w:rsidRPr="00F04E04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Generating Cryptographic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83" w:history="1">
            <w:r w:rsidRPr="00F04E04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Information-Theoretical Entropy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84" w:history="1">
            <w:r w:rsidRPr="00F04E04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Estimating Entropy is Tricky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85" w:history="1">
            <w:r w:rsidRPr="00F04E04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Seeding a CPRNG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86" w:history="1">
            <w:r w:rsidRPr="00F04E04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Bad Seeding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87" w:history="1">
            <w:r w:rsidRPr="00F04E04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Storing Cryptographic Keys Securely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88" w:history="1">
            <w:r w:rsidRPr="00F04E04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Storing Passwords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89" w:history="1">
            <w:r w:rsidRPr="00F04E04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Rainbow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90" w:history="1">
            <w:r w:rsidRPr="00F04E04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Storing Passwords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91" w:history="1">
            <w:r w:rsidRPr="00F04E04">
              <w:rPr>
                <w:rStyle w:val="Hyperlink"/>
                <w:noProof/>
                <w:lang w:val="en-US"/>
              </w:rPr>
              <w:t>6.11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So What is Wrong with PBKDF2?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92" w:history="1">
            <w:r w:rsidRPr="00F04E04">
              <w:rPr>
                <w:rStyle w:val="Hyperlink"/>
                <w:noProof/>
                <w:lang w:val="en-US"/>
              </w:rPr>
              <w:t>6.12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Hardware RNGs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93" w:history="1">
            <w:r w:rsidRPr="00F04E04">
              <w:rPr>
                <w:rStyle w:val="Hyperlink"/>
                <w:noProof/>
                <w:lang w:val="en-US"/>
              </w:rPr>
              <w:t>6.13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Example 1: Via C3 Hardware CPRNG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94" w:history="1">
            <w:r w:rsidRPr="00F04E04">
              <w:rPr>
                <w:rStyle w:val="Hyperlink"/>
                <w:noProof/>
                <w:lang w:val="en-US"/>
              </w:rPr>
              <w:t>6.14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Example 2: Intel RDRAND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95" w:history="1">
            <w:r w:rsidRPr="00F04E04">
              <w:rPr>
                <w:rStyle w:val="Hyperlink"/>
                <w:noProof/>
                <w:lang w:val="en-US"/>
              </w:rPr>
              <w:t>6.15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Compromise on Design-Level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96" w:history="1">
            <w:r w:rsidRPr="00F04E04">
              <w:rPr>
                <w:rStyle w:val="Hyperlink"/>
                <w:noProof/>
                <w:lang w:val="en-US"/>
              </w:rPr>
              <w:t>6.16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Storing Private Data (as a Service Provider)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97" w:history="1">
            <w:r w:rsidRPr="00F04E04">
              <w:rPr>
                <w:rStyle w:val="Hyperlink"/>
                <w:noProof/>
                <w:lang w:val="en-US"/>
              </w:rPr>
              <w:t>6.17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Disk/Storage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98" w:history="1">
            <w:r w:rsidRPr="00F04E04">
              <w:rPr>
                <w:rStyle w:val="Hyperlink"/>
                <w:noProof/>
                <w:lang w:val="en-US"/>
              </w:rPr>
              <w:t>6.18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Disk Encryption Protects Against What?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499" w:history="1">
            <w:r w:rsidRPr="00F04E04">
              <w:rPr>
                <w:rStyle w:val="Hyperlink"/>
                <w:noProof/>
                <w:lang w:val="en-US"/>
              </w:rPr>
              <w:t>6.19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Decryption Only With User Logged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00" w:history="1">
            <w:r w:rsidRPr="00F04E04">
              <w:rPr>
                <w:rStyle w:val="Hyperlink"/>
                <w:noProof/>
                <w:lang w:val="en-US"/>
              </w:rPr>
              <w:t>6.20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Encryption in the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01" w:history="1">
            <w:r w:rsidRPr="00F04E04">
              <w:rPr>
                <w:rStyle w:val="Hyperlink"/>
                <w:noProof/>
                <w:lang w:val="en-US"/>
              </w:rPr>
              <w:t>6.21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JavaScript Client-Side Encryption in Web-Apps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4305502" w:history="1">
            <w:r w:rsidRPr="00F04E04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03" w:history="1">
            <w:r w:rsidRPr="00F04E04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04" w:history="1">
            <w:r w:rsidRPr="00F04E04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Virtualization vs.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05" w:history="1">
            <w:r w:rsidRPr="00F04E04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DoS on Application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06" w:history="1">
            <w:r w:rsidRPr="00F04E04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DoS on Application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07" w:history="1">
            <w:r w:rsidRPr="00F04E04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Code Analysis for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08" w:history="1">
            <w:r w:rsidRPr="00F04E04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Backdoors in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09" w:history="1">
            <w:r w:rsidRPr="00F04E04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Backdoor Hiding Techniques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10" w:history="1">
            <w:r w:rsidRPr="00F04E04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Finding Backdoors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11" w:history="1">
            <w:r w:rsidRPr="00F04E04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Backdoors in Cryptography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12" w:history="1">
            <w:r w:rsidRPr="00F04E04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Example 1: ECC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13" w:history="1">
            <w:r w:rsidRPr="00F04E04">
              <w:rPr>
                <w:rStyle w:val="Hyperlink"/>
                <w:noProof/>
                <w:lang w:val="en-US"/>
              </w:rPr>
              <w:t>7.11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Example 2: Specially selected Primes for Discreet Logarithms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14" w:history="1">
            <w:r w:rsidRPr="00F04E04">
              <w:rPr>
                <w:rStyle w:val="Hyperlink"/>
                <w:noProof/>
                <w:lang w:val="en-US"/>
              </w:rPr>
              <w:t>7.12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Fuzz-Testing: The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15" w:history="1">
            <w:r w:rsidRPr="00F04E04">
              <w:rPr>
                <w:rStyle w:val="Hyperlink"/>
                <w:noProof/>
                <w:lang w:val="en-US"/>
              </w:rPr>
              <w:t>7.13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Possibilities and Limitations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16" w:history="1">
            <w:r w:rsidRPr="00F04E04">
              <w:rPr>
                <w:rStyle w:val="Hyperlink"/>
                <w:noProof/>
                <w:lang w:val="en-US"/>
              </w:rPr>
              <w:t>7.14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Structured Fuzzing vs. Random Fuzzing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17" w:history="1">
            <w:r w:rsidRPr="00F04E04">
              <w:rPr>
                <w:rStyle w:val="Hyperlink"/>
                <w:noProof/>
                <w:lang w:val="en-US"/>
              </w:rPr>
              <w:t>7.15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Fuzzing for Regular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18" w:history="1">
            <w:r w:rsidRPr="00F04E04">
              <w:rPr>
                <w:rStyle w:val="Hyperlink"/>
                <w:noProof/>
              </w:rPr>
              <w:t>7.16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Useful Fuzzing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4305519" w:history="1">
            <w:r w:rsidRPr="00F04E04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20" w:history="1">
            <w:r w:rsidRPr="00F04E04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21" w:history="1">
            <w:r w:rsidRPr="00F04E04">
              <w:rPr>
                <w:rStyle w:val="Hyperlink"/>
                <w:noProof/>
                <w:lang w:val="en-US"/>
              </w:rPr>
              <w:t>8.2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Example Request in the TCP/IP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22" w:history="1">
            <w:r w:rsidRPr="00F04E04">
              <w:rPr>
                <w:rStyle w:val="Hyperlink"/>
                <w:noProof/>
                <w:lang w:val="en-US"/>
              </w:rPr>
              <w:t>8.3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23" w:history="1">
            <w:r w:rsidRPr="00F04E04">
              <w:rPr>
                <w:rStyle w:val="Hyperlink"/>
                <w:noProof/>
                <w:lang w:val="en-US"/>
              </w:rPr>
              <w:t>8.4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HTTP Request Example: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24" w:history="1">
            <w:r w:rsidRPr="00F04E04">
              <w:rPr>
                <w:rStyle w:val="Hyperlink"/>
                <w:noProof/>
                <w:lang w:val="en-US"/>
              </w:rPr>
              <w:t>8.5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HTTP Request Example: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25" w:history="1">
            <w:r w:rsidRPr="00F04E04">
              <w:rPr>
                <w:rStyle w:val="Hyperlink"/>
                <w:noProof/>
                <w:lang w:val="en-US"/>
              </w:rPr>
              <w:t>8.6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HTTP Response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26" w:history="1">
            <w:r w:rsidRPr="00F04E04">
              <w:rPr>
                <w:rStyle w:val="Hyperlink"/>
                <w:noProof/>
                <w:lang w:val="en-US"/>
              </w:rPr>
              <w:t>8.7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Exotic Requests: PUT, DELETE, 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27" w:history="1">
            <w:r w:rsidRPr="00F04E04">
              <w:rPr>
                <w:rStyle w:val="Hyperlink"/>
                <w:noProof/>
                <w:lang w:val="en-US"/>
              </w:rPr>
              <w:t>8.8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HTTP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28" w:history="1">
            <w:r w:rsidRPr="00F04E04">
              <w:rPr>
                <w:rStyle w:val="Hyperlink"/>
                <w:noProof/>
                <w:lang w:val="en-US"/>
              </w:rPr>
              <w:t>8.9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HTTP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29" w:history="1">
            <w:r w:rsidRPr="00F04E04">
              <w:rPr>
                <w:rStyle w:val="Hyperlink"/>
                <w:noProof/>
                <w:lang w:val="en-US"/>
              </w:rPr>
              <w:t>8.10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Cookies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30" w:history="1">
            <w:r w:rsidRPr="00F04E04">
              <w:rPr>
                <w:rStyle w:val="Hyperlink"/>
                <w:noProof/>
                <w:lang w:val="en-US"/>
              </w:rPr>
              <w:t>8.11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Cookie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31" w:history="1">
            <w:r w:rsidRPr="00F04E04">
              <w:rPr>
                <w:rStyle w:val="Hyperlink"/>
                <w:noProof/>
                <w:lang w:val="en-US"/>
              </w:rPr>
              <w:t>8.12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Cookies: Access via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32" w:history="1">
            <w:r w:rsidRPr="00F04E04">
              <w:rPr>
                <w:rStyle w:val="Hyperlink"/>
                <w:noProof/>
                <w:lang w:val="en-US"/>
              </w:rPr>
              <w:t>8.13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Session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33" w:history="1">
            <w:r w:rsidRPr="00F04E04">
              <w:rPr>
                <w:rStyle w:val="Hyperlink"/>
                <w:noProof/>
                <w:lang w:val="en-US"/>
              </w:rPr>
              <w:t>8.14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Security Problems with Session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34" w:history="1">
            <w:r w:rsidRPr="00F04E04">
              <w:rPr>
                <w:rStyle w:val="Hyperlink"/>
                <w:noProof/>
                <w:lang w:val="en-US"/>
              </w:rPr>
              <w:t>8.15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Keeping State Securely on Client-Side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35" w:history="1">
            <w:r w:rsidRPr="00F04E04">
              <w:rPr>
                <w:rStyle w:val="Hyperlink"/>
                <w:noProof/>
                <w:lang w:val="en-US"/>
              </w:rPr>
              <w:t>8.16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Remark: Cookies and Application Paths vs. Proxies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36" w:history="1">
            <w:r w:rsidRPr="00F04E04">
              <w:rPr>
                <w:rStyle w:val="Hyperlink"/>
                <w:noProof/>
              </w:rPr>
              <w:t>8.17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SSL/TLS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37" w:history="1">
            <w:r w:rsidRPr="00F04E04">
              <w:rPr>
                <w:rStyle w:val="Hyperlink"/>
                <w:noProof/>
              </w:rPr>
              <w:t>8.18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SSL/TLS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38" w:history="1">
            <w:r w:rsidRPr="00F04E04">
              <w:rPr>
                <w:rStyle w:val="Hyperlink"/>
                <w:noProof/>
                <w:lang w:val="en-US"/>
              </w:rPr>
              <w:t>8.19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CGI: General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39" w:history="1">
            <w:r w:rsidRPr="00F04E04">
              <w:rPr>
                <w:rStyle w:val="Hyperlink"/>
                <w:noProof/>
                <w:lang w:val="en-US"/>
              </w:rPr>
              <w:t>8.20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CGI Scripts in Different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40" w:history="1">
            <w:r w:rsidRPr="00F04E04">
              <w:rPr>
                <w:rStyle w:val="Hyperlink"/>
                <w:noProof/>
                <w:lang w:val="en-US"/>
              </w:rPr>
              <w:t>8.21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CGI in BASH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41" w:history="1">
            <w:r w:rsidRPr="00F04E04">
              <w:rPr>
                <w:rStyle w:val="Hyperlink"/>
                <w:noProof/>
                <w:lang w:val="en-US"/>
              </w:rPr>
              <w:t>8.22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CGI in BASH: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42" w:history="1">
            <w:r w:rsidRPr="00F04E04">
              <w:rPr>
                <w:rStyle w:val="Hyperlink"/>
                <w:noProof/>
                <w:lang w:val="en-US"/>
              </w:rPr>
              <w:t>8.23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CGI in Perl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43" w:history="1">
            <w:r w:rsidRPr="00F04E04">
              <w:rPr>
                <w:rStyle w:val="Hyperlink"/>
                <w:noProof/>
                <w:lang w:val="en-US"/>
              </w:rPr>
              <w:t>8.24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CGI in Perl: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44" w:history="1">
            <w:r w:rsidRPr="00F04E04">
              <w:rPr>
                <w:rStyle w:val="Hyperlink"/>
                <w:noProof/>
                <w:lang w:val="en-US"/>
              </w:rPr>
              <w:t>8.25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CGI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45" w:history="1">
            <w:r w:rsidRPr="00F04E04">
              <w:rPr>
                <w:rStyle w:val="Hyperlink"/>
                <w:noProof/>
                <w:lang w:val="en-US"/>
              </w:rPr>
              <w:t>8.26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CGI in C: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46" w:history="1">
            <w:r w:rsidRPr="00F04E04">
              <w:rPr>
                <w:rStyle w:val="Hyperlink"/>
                <w:noProof/>
              </w:rPr>
              <w:t>8.27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CGI 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47" w:history="1">
            <w:r w:rsidRPr="00F04E04">
              <w:rPr>
                <w:rStyle w:val="Hyperlink"/>
                <w:noProof/>
              </w:rPr>
              <w:t>8.28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CGI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4305548" w:history="1">
            <w:r w:rsidRPr="00F04E04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49" w:history="1">
            <w:r w:rsidRPr="00F04E04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Dates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50" w:history="1">
            <w:r w:rsidRPr="00F04E04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11.11.19: Guest Speaker about WAF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51" w:history="1">
            <w:r w:rsidRPr="00F04E04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52" w:history="1">
            <w:r w:rsidRPr="00F04E04">
              <w:rPr>
                <w:rStyle w:val="Hyperlink"/>
                <w:noProof/>
                <w:lang w:val="en-US"/>
              </w:rPr>
              <w:t>9.4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OWASP – Open Web Application Security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53" w:history="1">
            <w:r w:rsidRPr="00F04E04">
              <w:rPr>
                <w:rStyle w:val="Hyperlink"/>
                <w:noProof/>
                <w:lang w:val="en-US"/>
              </w:rPr>
              <w:t>9.5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OWASP Top 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54" w:history="1">
            <w:r w:rsidRPr="00F04E04">
              <w:rPr>
                <w:rStyle w:val="Hyperlink"/>
                <w:noProof/>
                <w:lang w:val="en-US"/>
              </w:rPr>
              <w:t>9.6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OWASP Top 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55" w:history="1">
            <w:r w:rsidRPr="00F04E04">
              <w:rPr>
                <w:rStyle w:val="Hyperlink"/>
                <w:noProof/>
                <w:lang w:val="en-US"/>
              </w:rPr>
              <w:t>9.7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Cross-Site Scripting (XSS): Cookie Theft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56" w:history="1">
            <w:r w:rsidRPr="00F04E04">
              <w:rPr>
                <w:rStyle w:val="Hyperlink"/>
                <w:noProof/>
                <w:lang w:val="en-US"/>
              </w:rPr>
              <w:t>9.8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Stored XSS Countermeasures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57" w:history="1">
            <w:r w:rsidRPr="00F04E04">
              <w:rPr>
                <w:rStyle w:val="Hyperlink"/>
                <w:noProof/>
                <w:lang w:val="en-US"/>
              </w:rPr>
              <w:t>9.9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Reflected XSS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58" w:history="1">
            <w:r w:rsidRPr="00F04E04">
              <w:rPr>
                <w:rStyle w:val="Hyperlink"/>
                <w:noProof/>
                <w:lang w:val="en-US"/>
              </w:rPr>
              <w:t>9.10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Defense Against Reflected XSS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59" w:history="1">
            <w:r w:rsidRPr="00F04E04">
              <w:rPr>
                <w:rStyle w:val="Hyperlink"/>
                <w:noProof/>
                <w:lang w:val="en-US"/>
              </w:rPr>
              <w:t>9.11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Cross Site Request Forgery (CRSF)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60" w:history="1">
            <w:r w:rsidRPr="00F04E04">
              <w:rPr>
                <w:rStyle w:val="Hyperlink"/>
                <w:noProof/>
              </w:rPr>
              <w:t>9.12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CRSF Example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61" w:history="1">
            <w:r w:rsidRPr="00F04E04">
              <w:rPr>
                <w:rStyle w:val="Hyperlink"/>
                <w:noProof/>
              </w:rPr>
              <w:t>9.13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</w:rPr>
              <w:t>CRSF Countermeasures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62" w:history="1">
            <w:r w:rsidRPr="00F04E04">
              <w:rPr>
                <w:rStyle w:val="Hyperlink"/>
                <w:noProof/>
                <w:lang w:val="en-US"/>
              </w:rPr>
              <w:t>9.14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Same-Origin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63" w:history="1">
            <w:r w:rsidRPr="00F04E04">
              <w:rPr>
                <w:rStyle w:val="Hyperlink"/>
                <w:noProof/>
                <w:lang w:val="en-US"/>
              </w:rPr>
              <w:t>9.15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Cookies and Same Origin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64" w:history="1">
            <w:r w:rsidRPr="00F04E04">
              <w:rPr>
                <w:rStyle w:val="Hyperlink"/>
                <w:noProof/>
                <w:lang w:val="en-US"/>
              </w:rPr>
              <w:t>9.16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Same Origin Policy (SOP) and its Limits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65" w:history="1">
            <w:r w:rsidRPr="00F04E04">
              <w:rPr>
                <w:rStyle w:val="Hyperlink"/>
                <w:noProof/>
                <w:lang w:val="en-US"/>
              </w:rPr>
              <w:t>9.17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CORS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66" w:history="1">
            <w:r w:rsidRPr="00F04E04">
              <w:rPr>
                <w:rStyle w:val="Hyperlink"/>
                <w:noProof/>
                <w:lang w:val="en-US"/>
              </w:rPr>
              <w:t>9.18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CORS Preflight 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67" w:history="1">
            <w:r w:rsidRPr="00F04E04">
              <w:rPr>
                <w:rStyle w:val="Hyperlink"/>
                <w:noProof/>
                <w:lang w:val="en-US"/>
              </w:rPr>
              <w:t>9.19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CORS Example (slightly abbreviated)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68" w:history="1">
            <w:r w:rsidRPr="00F04E04">
              <w:rPr>
                <w:rStyle w:val="Hyperlink"/>
                <w:noProof/>
                <w:lang w:val="en-US"/>
              </w:rPr>
              <w:t>9.20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CORS for Multiple Domains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69" w:history="1">
            <w:r w:rsidRPr="00F04E04">
              <w:rPr>
                <w:rStyle w:val="Hyperlink"/>
                <w:noProof/>
                <w:lang w:val="en-US"/>
              </w:rPr>
              <w:t>9.21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Content Security Policy (CSP)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70" w:history="1">
            <w:r w:rsidRPr="00F04E04">
              <w:rPr>
                <w:rStyle w:val="Hyperlink"/>
                <w:noProof/>
                <w:lang w:val="en-US"/>
              </w:rPr>
              <w:t>9.22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Overview of Common CSP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5571" w:history="1">
            <w:r w:rsidRPr="00F04E04">
              <w:rPr>
                <w:rStyle w:val="Hyperlink"/>
                <w:noProof/>
                <w:lang w:val="en-US"/>
              </w:rPr>
              <w:t>9.23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Exercise: U08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4987" w:rsidRDefault="003F4987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4305572" w:history="1">
            <w:r w:rsidRPr="00F04E04">
              <w:rPr>
                <w:rStyle w:val="Hyperlink"/>
                <w:noProof/>
                <w:lang w:val="en-US"/>
              </w:rPr>
              <w:t>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04E04">
              <w:rPr>
                <w:rStyle w:val="Hyperlink"/>
                <w:noProof/>
                <w:lang w:val="en-US"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lastRenderedPageBreak/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4305395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4305396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551811">
        <w:t>apsi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4305397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Bedrohungen von Applikationen sowie ihren Daten und können abschätzen, wieweit diese für durch sie zu entwickelnde Software ein Sicherheitsrisiko darstellen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Sicherheitsprobleme und können sie vermeiden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Sind in der Lage, einschlägige Quellen zu konsultieren, um neu veröffentlichte Sicherheitsprobleme zu erfassen und zu verstehen, wie diese zu vermeiden sind</w:t>
      </w:r>
    </w:p>
    <w:p w:rsidR="003A70B0" w:rsidRDefault="00CE5DD4" w:rsidP="00CE5DD4">
      <w:pPr>
        <w:pStyle w:val="ListParagraph"/>
        <w:numPr>
          <w:ilvl w:val="0"/>
          <w:numId w:val="2"/>
        </w:numPr>
      </w:pPr>
      <w:r>
        <w:t>Verfügen über Konzeptwissen, nicht nur Produktwissen, um das Gelernte auch in anderen Umfeldern und mit anderen Programmiersprachen anwenden zu können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4305398"/>
      <w:r>
        <w:t>Prüfungen</w:t>
      </w:r>
      <w:bookmarkEnd w:id="12"/>
      <w:bookmarkEnd w:id="13"/>
      <w:bookmarkEnd w:id="14"/>
      <w:bookmarkEnd w:id="15"/>
    </w:p>
    <w:p w:rsidR="00573DA6" w:rsidRDefault="00573DA6" w:rsidP="00573DA6">
      <w:r>
        <w:t>Die Modulnote setzt sich zu 100% aus einer Semesterprüfung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4305399"/>
      <w:r>
        <w:lastRenderedPageBreak/>
        <w:t>Woche 1</w:t>
      </w:r>
      <w:bookmarkEnd w:id="16"/>
    </w:p>
    <w:p w:rsidR="0097190F" w:rsidRDefault="0097190F" w:rsidP="0097190F">
      <w:pPr>
        <w:pStyle w:val="Heading2"/>
      </w:pPr>
      <w:bookmarkStart w:id="17" w:name="_Toc24305400"/>
      <w:r>
        <w:t>Agenda</w:t>
      </w:r>
      <w:bookmarkEnd w:id="17"/>
    </w:p>
    <w:p w:rsidR="0097190F" w:rsidRDefault="00767897" w:rsidP="0097190F">
      <w:r>
        <w:rPr>
          <w:noProof/>
        </w:rPr>
        <w:drawing>
          <wp:inline distT="0" distB="0" distL="0" distR="0" wp14:anchorId="45A4B74A" wp14:editId="3908DF0B">
            <wp:extent cx="5760720" cy="1561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97190F">
      <w:pPr>
        <w:pStyle w:val="Heading2"/>
      </w:pPr>
      <w:bookmarkStart w:id="18" w:name="_Toc24305401"/>
      <w:r>
        <w:t>Administrative Issues</w:t>
      </w:r>
      <w:bookmarkEnd w:id="18"/>
    </w:p>
    <w:p w:rsidR="0097190F" w:rsidRDefault="00767897" w:rsidP="0097190F">
      <w:r>
        <w:rPr>
          <w:noProof/>
        </w:rPr>
        <w:drawing>
          <wp:inline distT="0" distB="0" distL="0" distR="0" wp14:anchorId="65F71177" wp14:editId="381EDE7F">
            <wp:extent cx="5760720" cy="29089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19" w:name="_Toc24305402"/>
      <w:r w:rsidRPr="0097190F">
        <w:rPr>
          <w:lang w:val="en-US"/>
        </w:rPr>
        <w:t>Who is Your Lecturer (Wagner)</w:t>
      </w:r>
      <w:bookmarkEnd w:id="19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6C43539" wp14:editId="11F03C4B">
            <wp:extent cx="5760720" cy="2521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0" w:name="_Toc24305403"/>
      <w:r w:rsidRPr="0097190F">
        <w:rPr>
          <w:lang w:val="en-US"/>
        </w:rPr>
        <w:lastRenderedPageBreak/>
        <w:t>whoami (Schläpfer)</w:t>
      </w:r>
      <w:bookmarkEnd w:id="20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BB01CCC" wp14:editId="0D5100BE">
            <wp:extent cx="5760720" cy="2693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1" w:name="_Toc24305404"/>
      <w:r w:rsidRPr="0097190F">
        <w:rPr>
          <w:lang w:val="en-US"/>
        </w:rPr>
        <w:t>Why is Application Security Important?</w:t>
      </w:r>
      <w:bookmarkEnd w:id="21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9802FD7" wp14:editId="54926C74">
            <wp:extent cx="5760720" cy="2937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2" w:name="_Toc24305405"/>
      <w:r w:rsidRPr="0097190F">
        <w:rPr>
          <w:lang w:val="en-US"/>
        </w:rPr>
        <w:lastRenderedPageBreak/>
        <w:t>Lecture Overview (1)</w:t>
      </w:r>
      <w:bookmarkEnd w:id="22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FB1E26C" wp14:editId="1343415A">
            <wp:extent cx="5760720" cy="31553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3" w:name="_Toc24305406"/>
      <w:r w:rsidRPr="0097190F">
        <w:rPr>
          <w:lang w:val="en-US"/>
        </w:rPr>
        <w:t>Lecture Overview (2)</w:t>
      </w:r>
      <w:bookmarkEnd w:id="23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05D593A" wp14:editId="6E67FF4A">
            <wp:extent cx="5760720" cy="33769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4" w:name="_Toc24305407"/>
      <w:r w:rsidRPr="0097190F">
        <w:rPr>
          <w:lang w:val="en-US"/>
        </w:rPr>
        <w:lastRenderedPageBreak/>
        <w:t>Lecture Overview (3)</w:t>
      </w:r>
      <w:bookmarkEnd w:id="24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4CDE6E" wp14:editId="792D14C4">
            <wp:extent cx="5760720" cy="3056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5" w:name="_Toc24305408"/>
      <w:r w:rsidRPr="0097190F">
        <w:rPr>
          <w:lang w:val="en-US"/>
        </w:rPr>
        <w:t>Example: Buffer Overflow</w:t>
      </w:r>
      <w:bookmarkEnd w:id="25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1F8C00B" wp14:editId="46F5E9C5">
            <wp:extent cx="5760720" cy="2324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6" w:name="_Toc24305409"/>
      <w:r w:rsidRPr="0097190F">
        <w:rPr>
          <w:lang w:val="en-US"/>
        </w:rPr>
        <w:t>How does a Buffer Overflow Work?</w:t>
      </w:r>
      <w:bookmarkEnd w:id="2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F87B5D5" wp14:editId="34BDC048">
            <wp:extent cx="5367131" cy="2699539"/>
            <wp:effectExtent l="0" t="0" r="508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4068" cy="27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7" w:name="_Toc24305410"/>
      <w:r w:rsidRPr="0097190F">
        <w:rPr>
          <w:lang w:val="en-US"/>
        </w:rPr>
        <w:lastRenderedPageBreak/>
        <w:t>Buffer Overflow Demo</w:t>
      </w:r>
      <w:bookmarkEnd w:id="2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28BE1A" wp14:editId="39F9743C">
            <wp:extent cx="5303520" cy="2830064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2243" cy="28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8" w:name="_Toc24305411"/>
      <w:r w:rsidRPr="0097190F">
        <w:rPr>
          <w:lang w:val="en-US"/>
        </w:rPr>
        <w:t>Not Really a Fix for Buffer Overflow: Stack Protection</w:t>
      </w:r>
      <w:bookmarkEnd w:id="2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2549089" wp14:editId="2B8A6C44">
            <wp:extent cx="5534108" cy="3081215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9375" cy="309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9" w:name="_Toc24305412"/>
      <w:r w:rsidRPr="0097190F">
        <w:rPr>
          <w:lang w:val="en-US"/>
        </w:rPr>
        <w:t>Fix for Buffer Overflow: Checked Buffers</w:t>
      </w:r>
      <w:bookmarkEnd w:id="29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A2608A" wp14:editId="03F081A3">
            <wp:extent cx="5760720" cy="21844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0" w:name="_Toc24305413"/>
      <w:r w:rsidRPr="0097190F">
        <w:rPr>
          <w:lang w:val="en-US"/>
        </w:rPr>
        <w:lastRenderedPageBreak/>
        <w:t>Example: Taint Checking in Perl (1)</w:t>
      </w:r>
      <w:bookmarkEnd w:id="30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3F5CED" wp14:editId="47662459">
            <wp:extent cx="5760720" cy="3019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1" w:name="_Toc24305414"/>
      <w:r w:rsidRPr="0097190F">
        <w:rPr>
          <w:lang w:val="en-US"/>
        </w:rPr>
        <w:t>Example: Taint Checking (2)</w:t>
      </w:r>
      <w:bookmarkEnd w:id="31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C883063" wp14:editId="7D8CC1FA">
            <wp:extent cx="5760720" cy="3147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2" w:name="_Toc24305415"/>
      <w:r w:rsidRPr="0097190F">
        <w:rPr>
          <w:lang w:val="en-US"/>
        </w:rPr>
        <w:lastRenderedPageBreak/>
        <w:t>Example: Taint Checking (3)</w:t>
      </w:r>
      <w:bookmarkEnd w:id="32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1799D5E" wp14:editId="2B1C9746">
            <wp:extent cx="5760720" cy="2339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3" w:name="_Toc24305416"/>
      <w:r w:rsidRPr="0097190F">
        <w:rPr>
          <w:lang w:val="en-US"/>
        </w:rPr>
        <w:t>Example: Taint Checking (4)</w:t>
      </w:r>
      <w:bookmarkEnd w:id="33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D4BADB" wp14:editId="30E99811">
            <wp:extent cx="5760720" cy="33267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4" w:name="_Toc24305417"/>
      <w:r w:rsidRPr="0097190F">
        <w:rPr>
          <w:lang w:val="en-US"/>
        </w:rPr>
        <w:t>Example: Data Leakage by Behavior (1)</w:t>
      </w:r>
      <w:bookmarkEnd w:id="34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4C04870B" wp14:editId="2B2DF6DA">
            <wp:extent cx="5760720" cy="1629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5" w:name="_Toc24305418"/>
      <w:r w:rsidRPr="0097190F">
        <w:rPr>
          <w:lang w:val="en-US"/>
        </w:rPr>
        <w:lastRenderedPageBreak/>
        <w:t>Example: Data Leakage by Behavior (2)</w:t>
      </w:r>
      <w:bookmarkEnd w:id="35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43270E" wp14:editId="63C4C2E8">
            <wp:extent cx="5760720" cy="30829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6" w:name="_Toc24305419"/>
      <w:r w:rsidRPr="0097190F">
        <w:rPr>
          <w:lang w:val="en-US"/>
        </w:rPr>
        <w:t>Example: Data Leakage by Error Output</w:t>
      </w:r>
      <w:bookmarkEnd w:id="3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B46F673" wp14:editId="331A69C6">
            <wp:extent cx="5760720" cy="26638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7" w:name="_Toc24305420"/>
      <w:r w:rsidRPr="0097190F">
        <w:rPr>
          <w:lang w:val="en-US"/>
        </w:rPr>
        <w:lastRenderedPageBreak/>
        <w:t>Human Factors</w:t>
      </w:r>
      <w:bookmarkEnd w:id="3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588E7490" wp14:editId="56315C1D">
            <wp:extent cx="5760720" cy="29870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8" w:name="_Toc24305421"/>
      <w:r w:rsidRPr="0097190F">
        <w:rPr>
          <w:lang w:val="en-US"/>
        </w:rPr>
        <w:t>Exercises and Preparation for Next Week</w:t>
      </w:r>
      <w:bookmarkEnd w:id="3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685F6EF" wp14:editId="31C287F4">
            <wp:extent cx="5760720" cy="3061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F445FD">
      <w:pPr>
        <w:pStyle w:val="Heading2"/>
      </w:pPr>
      <w:bookmarkStart w:id="39" w:name="_Toc24305422"/>
      <w:r>
        <w:t>Reserve</w:t>
      </w:r>
      <w:bookmarkEnd w:id="39"/>
    </w:p>
    <w:p w:rsidR="0097190F" w:rsidRDefault="00F445FD" w:rsidP="00AF65CF">
      <w:r>
        <w:rPr>
          <w:noProof/>
        </w:rPr>
        <w:drawing>
          <wp:inline distT="0" distB="0" distL="0" distR="0" wp14:anchorId="1A5BF18C" wp14:editId="2E2EB64F">
            <wp:extent cx="5760720" cy="688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AF65CF"/>
    <w:p w:rsidR="00466C3E" w:rsidRDefault="00466C3E" w:rsidP="00466C3E">
      <w:pPr>
        <w:pStyle w:val="Heading1"/>
      </w:pPr>
      <w:bookmarkStart w:id="40" w:name="_Toc24305423"/>
      <w:r>
        <w:lastRenderedPageBreak/>
        <w:t>Woche 2</w:t>
      </w:r>
      <w:bookmarkEnd w:id="40"/>
    </w:p>
    <w:p w:rsidR="00F445FD" w:rsidRDefault="00F445FD" w:rsidP="00F445FD">
      <w:pPr>
        <w:pStyle w:val="Heading2"/>
      </w:pPr>
      <w:bookmarkStart w:id="41" w:name="_Toc24305424"/>
      <w:r>
        <w:t>Agenda</w:t>
      </w:r>
      <w:bookmarkEnd w:id="41"/>
    </w:p>
    <w:p w:rsidR="00F445FD" w:rsidRDefault="00F66251" w:rsidP="00F445FD">
      <w:r>
        <w:rPr>
          <w:noProof/>
        </w:rPr>
        <w:drawing>
          <wp:inline distT="0" distB="0" distL="0" distR="0" wp14:anchorId="5B180AF2" wp14:editId="711B5775">
            <wp:extent cx="5760720" cy="17653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2" w:name="_Toc24305425"/>
      <w:r w:rsidRPr="00F445FD">
        <w:rPr>
          <w:lang w:val="en-US"/>
        </w:rPr>
        <w:t>Recap: What do Attackers Want?</w:t>
      </w:r>
      <w:bookmarkEnd w:id="42"/>
    </w:p>
    <w:p w:rsidR="00F445FD" w:rsidRP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2381D838" wp14:editId="698AE074">
            <wp:extent cx="5760720" cy="30854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3" w:name="_Toc24305426"/>
      <w:r w:rsidRPr="00F445FD">
        <w:rPr>
          <w:lang w:val="en-US"/>
        </w:rPr>
        <w:t>Buffer Overflow II</w:t>
      </w:r>
      <w:bookmarkEnd w:id="43"/>
    </w:p>
    <w:p w:rsid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70B2F76" wp14:editId="51E55FD2">
            <wp:extent cx="5760720" cy="1811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4" w:name="_Toc24305427"/>
      <w:r>
        <w:rPr>
          <w:lang w:val="en-US"/>
        </w:rPr>
        <w:lastRenderedPageBreak/>
        <w:t>Buffer Overflow II</w:t>
      </w:r>
      <w:bookmarkEnd w:id="44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5BDB5784" wp14:editId="33E89253">
            <wp:extent cx="5760720" cy="3314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5" w:name="_Toc24305428"/>
      <w:r>
        <w:rPr>
          <w:lang w:val="en-US"/>
        </w:rPr>
        <w:t>Buffer Overflow II</w:t>
      </w:r>
      <w:bookmarkEnd w:id="45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69135B2" wp14:editId="753787B2">
            <wp:extent cx="5760720" cy="23520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6" w:name="_Toc24305429"/>
      <w:r>
        <w:rPr>
          <w:lang w:val="en-US"/>
        </w:rPr>
        <w:lastRenderedPageBreak/>
        <w:t>Buffer Overflow II</w:t>
      </w:r>
      <w:bookmarkEnd w:id="46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45A26AD" wp14:editId="48B71ECF">
            <wp:extent cx="5760720" cy="30467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7" w:name="_Toc24305430"/>
      <w:r>
        <w:rPr>
          <w:lang w:val="en-US"/>
        </w:rPr>
        <w:t>Buffer Overflow II</w:t>
      </w:r>
      <w:bookmarkEnd w:id="47"/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2E595F4" wp14:editId="3F6C5427">
            <wp:extent cx="5760720" cy="29876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8" w:name="_Toc24305431"/>
      <w:r w:rsidRPr="00F445FD">
        <w:rPr>
          <w:lang w:val="en-US"/>
        </w:rPr>
        <w:lastRenderedPageBreak/>
        <w:t>Attack Technique: Fuzzing</w:t>
      </w:r>
      <w:bookmarkEnd w:id="48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7E26C64" wp14:editId="77CD7752">
            <wp:extent cx="5760720" cy="3198495"/>
            <wp:effectExtent l="0" t="0" r="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9" w:name="_Toc24305432"/>
      <w:r w:rsidRPr="00F445FD">
        <w:rPr>
          <w:lang w:val="en-US"/>
        </w:rPr>
        <w:t>Error Handling</w:t>
      </w:r>
      <w:bookmarkEnd w:id="49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CDEF38A" wp14:editId="72E4D3ED">
            <wp:extent cx="5760720" cy="228219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0" w:name="_Toc24305433"/>
      <w:r w:rsidRPr="00F445FD">
        <w:rPr>
          <w:lang w:val="en-US"/>
        </w:rPr>
        <w:lastRenderedPageBreak/>
        <w:t>Case study – Handling too long input</w:t>
      </w:r>
      <w:bookmarkEnd w:id="50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EE8C2B6" wp14:editId="461AE3C8">
            <wp:extent cx="5760720" cy="3274695"/>
            <wp:effectExtent l="0" t="0" r="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1" w:name="_Toc24305434"/>
      <w:r w:rsidRPr="00F445FD">
        <w:rPr>
          <w:lang w:val="en-US"/>
        </w:rPr>
        <w:t>Case-study: Compression Bomb</w:t>
      </w:r>
      <w:bookmarkEnd w:id="51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789AF36" wp14:editId="79EC25A9">
            <wp:extent cx="5760720" cy="290004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2" w:name="_Toc24305435"/>
      <w:r w:rsidRPr="00F445FD">
        <w:rPr>
          <w:lang w:val="en-US"/>
        </w:rPr>
        <w:lastRenderedPageBreak/>
        <w:t>Error Handling</w:t>
      </w:r>
      <w:bookmarkEnd w:id="52"/>
    </w:p>
    <w:p w:rsid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B16FD3D" wp14:editId="564728A3">
            <wp:extent cx="5760720" cy="323342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D151147" wp14:editId="6A48137B">
            <wp:extent cx="5760720" cy="305371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3" w:name="_Toc24305436"/>
      <w:r w:rsidRPr="00F445FD">
        <w:rPr>
          <w:lang w:val="en-US"/>
        </w:rPr>
        <w:lastRenderedPageBreak/>
        <w:t>Algorithmic Complexity Attacks</w:t>
      </w:r>
      <w:bookmarkEnd w:id="53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3B29CAD" wp14:editId="77426331">
            <wp:extent cx="5760720" cy="32372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4" w:name="_Toc24305437"/>
      <w:r w:rsidRPr="00F445FD">
        <w:rPr>
          <w:lang w:val="en-US"/>
        </w:rPr>
        <w:t>Algorithmic Complexity: Sorting</w:t>
      </w:r>
      <w:bookmarkEnd w:id="54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2B7D817" wp14:editId="39DBC0C7">
            <wp:extent cx="5760720" cy="26924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5" w:name="_Toc24305438"/>
      <w:r w:rsidRPr="00F445FD">
        <w:rPr>
          <w:lang w:val="en-US"/>
        </w:rPr>
        <w:lastRenderedPageBreak/>
        <w:t>Algor</w:t>
      </w:r>
      <w:r w:rsidR="006549CC">
        <w:rPr>
          <w:lang w:val="en-US"/>
        </w:rPr>
        <w:t>i</w:t>
      </w:r>
      <w:r w:rsidRPr="00F445FD">
        <w:rPr>
          <w:lang w:val="en-US"/>
        </w:rPr>
        <w:t>thmic Complexity: Hashing</w:t>
      </w:r>
      <w:bookmarkEnd w:id="55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696E4F1" wp14:editId="203842AD">
            <wp:extent cx="5760720" cy="3198495"/>
            <wp:effectExtent l="0" t="0" r="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6" w:name="_Toc24305439"/>
      <w:r w:rsidRPr="00F445FD">
        <w:rPr>
          <w:lang w:val="en-US"/>
        </w:rPr>
        <w:t>Algorithmic Complexity: Regular Expressions</w:t>
      </w:r>
      <w:bookmarkEnd w:id="56"/>
    </w:p>
    <w:p w:rsidR="00466C3E" w:rsidRPr="00F445FD" w:rsidRDefault="006549CC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913E1A1" wp14:editId="55B1FC5A">
            <wp:extent cx="5760720" cy="314007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Pr="00F445FD" w:rsidRDefault="00466C3E" w:rsidP="00AF65CF">
      <w:pPr>
        <w:rPr>
          <w:lang w:val="en-US"/>
        </w:rPr>
      </w:pPr>
    </w:p>
    <w:p w:rsidR="00466C3E" w:rsidRDefault="00466C3E" w:rsidP="00466C3E">
      <w:pPr>
        <w:pStyle w:val="Heading1"/>
      </w:pPr>
      <w:bookmarkStart w:id="57" w:name="_Toc24305440"/>
      <w:r>
        <w:lastRenderedPageBreak/>
        <w:t>Woche 3</w:t>
      </w:r>
      <w:bookmarkEnd w:id="57"/>
    </w:p>
    <w:p w:rsidR="00C90D2F" w:rsidRDefault="00C90D2F" w:rsidP="00C90D2F">
      <w:pPr>
        <w:pStyle w:val="Heading2"/>
      </w:pPr>
      <w:bookmarkStart w:id="58" w:name="_Toc24305441"/>
      <w:r>
        <w:t>Agenda</w:t>
      </w:r>
      <w:bookmarkEnd w:id="58"/>
    </w:p>
    <w:p w:rsidR="00C90D2F" w:rsidRDefault="00FF25C4" w:rsidP="00C90D2F">
      <w:r>
        <w:rPr>
          <w:noProof/>
        </w:rPr>
        <w:drawing>
          <wp:inline distT="0" distB="0" distL="0" distR="0" wp14:anchorId="12A99B23" wp14:editId="48DEC2ED">
            <wp:extent cx="5760720" cy="177228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59" w:name="_Toc24305442"/>
      <w:r w:rsidRPr="00C90D2F">
        <w:rPr>
          <w:lang w:val="en-US"/>
        </w:rPr>
        <w:t>Secure Coding Principle: Test-before-use</w:t>
      </w:r>
      <w:bookmarkEnd w:id="5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8803AAC" wp14:editId="56D5B9F3">
            <wp:extent cx="5760720" cy="2734310"/>
            <wp:effectExtent l="0" t="0" r="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0" w:name="_Toc24305443"/>
      <w:r w:rsidRPr="00C90D2F">
        <w:rPr>
          <w:lang w:val="en-US"/>
        </w:rPr>
        <w:t>Input Validation</w:t>
      </w:r>
      <w:bookmarkEnd w:id="6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7C75DD7" wp14:editId="512580BD">
            <wp:extent cx="5760720" cy="31064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1" w:name="_Toc24305444"/>
      <w:r w:rsidRPr="00C90D2F">
        <w:rPr>
          <w:lang w:val="en-US"/>
        </w:rPr>
        <w:lastRenderedPageBreak/>
        <w:t>Input Normalization</w:t>
      </w:r>
      <w:bookmarkEnd w:id="6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36FDF7A" wp14:editId="65F6A007">
            <wp:extent cx="5760720" cy="3198495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2" w:name="_Toc24305445"/>
      <w:r w:rsidRPr="00C90D2F">
        <w:rPr>
          <w:lang w:val="en-US"/>
        </w:rPr>
        <w:t>Unix Permission Model (simplified)</w:t>
      </w:r>
      <w:bookmarkEnd w:id="6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0CC095D" wp14:editId="26BC355B">
            <wp:extent cx="5760720" cy="316166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3" w:name="_Toc24305446"/>
      <w:r w:rsidRPr="00C90D2F">
        <w:rPr>
          <w:lang w:val="en-US"/>
        </w:rPr>
        <w:lastRenderedPageBreak/>
        <w:t>Chroot</w:t>
      </w:r>
      <w:bookmarkEnd w:id="63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686BF7C8" wp14:editId="333622AB">
            <wp:extent cx="5760720" cy="293624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4" w:name="_Toc24305447"/>
      <w:r w:rsidRPr="00C90D2F">
        <w:rPr>
          <w:lang w:val="en-US"/>
        </w:rPr>
        <w:t>Mandatory Access Control (MAC)</w:t>
      </w:r>
      <w:bookmarkEnd w:id="64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183EC63" wp14:editId="6A6E9ED3">
            <wp:extent cx="5760720" cy="3082290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5" w:name="_Toc24305448"/>
      <w:r w:rsidRPr="00C90D2F">
        <w:rPr>
          <w:lang w:val="en-US"/>
        </w:rPr>
        <w:lastRenderedPageBreak/>
        <w:t>MAC Example: SELinux</w:t>
      </w:r>
      <w:bookmarkEnd w:id="65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B20B151" wp14:editId="53E602BB">
            <wp:extent cx="5760720" cy="268033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6" w:name="_Toc24305449"/>
      <w:r w:rsidRPr="00C90D2F">
        <w:rPr>
          <w:lang w:val="en-US"/>
        </w:rPr>
        <w:t>MAC Example: AppArmor</w:t>
      </w:r>
      <w:bookmarkEnd w:id="66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4D4F596" wp14:editId="2BC6304F">
            <wp:extent cx="5760720" cy="255079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7" w:name="_Toc24305450"/>
      <w:r w:rsidRPr="00C90D2F">
        <w:rPr>
          <w:lang w:val="en-US"/>
        </w:rPr>
        <w:lastRenderedPageBreak/>
        <w:t>Secure Coding Principle: Defense in Depth</w:t>
      </w:r>
      <w:bookmarkEnd w:id="67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775DDB2" wp14:editId="23392E3F">
            <wp:extent cx="5760720" cy="31984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8" w:name="_Toc24305451"/>
      <w:r w:rsidRPr="00C90D2F">
        <w:rPr>
          <w:lang w:val="en-US"/>
        </w:rPr>
        <w:t>Privilege Separation</w:t>
      </w:r>
      <w:bookmarkEnd w:id="68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4A46C8" wp14:editId="03FEB827">
            <wp:extent cx="5760720" cy="308864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9" w:name="_Toc24305452"/>
      <w:r w:rsidRPr="00C90D2F">
        <w:rPr>
          <w:lang w:val="en-US"/>
        </w:rPr>
        <w:lastRenderedPageBreak/>
        <w:t>Overall Idea</w:t>
      </w:r>
      <w:bookmarkEnd w:id="6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E17B1AB" wp14:editId="248EA5E6">
            <wp:extent cx="5760720" cy="30949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0" w:name="_Toc24305453"/>
      <w:r w:rsidRPr="00C90D2F">
        <w:rPr>
          <w:lang w:val="en-US"/>
        </w:rPr>
        <w:t>Form of the Modules</w:t>
      </w:r>
      <w:bookmarkEnd w:id="7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311EE7BE" wp14:editId="2A64D8DD">
            <wp:extent cx="5760720" cy="32296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1" w:name="_Toc24305454"/>
      <w:r w:rsidRPr="00C90D2F">
        <w:rPr>
          <w:lang w:val="en-US"/>
        </w:rPr>
        <w:lastRenderedPageBreak/>
        <w:t>Example: OpenSSH</w:t>
      </w:r>
      <w:bookmarkEnd w:id="7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7FC531" wp14:editId="769B97C9">
            <wp:extent cx="5760720" cy="195770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2" w:name="_Toc24305455"/>
      <w:r w:rsidRPr="00C90D2F">
        <w:rPr>
          <w:lang w:val="en-US"/>
        </w:rPr>
        <w:t>OpenSSH: Privilege Separation Approach</w:t>
      </w:r>
      <w:bookmarkEnd w:id="7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821BDE7" wp14:editId="7F7E4E73">
            <wp:extent cx="5760720" cy="331978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3" w:name="_Toc24305456"/>
      <w:r w:rsidRPr="00C90D2F">
        <w:rPr>
          <w:lang w:val="en-US"/>
        </w:rPr>
        <w:t>Example: Postfix MTA (Email Server)</w:t>
      </w:r>
      <w:bookmarkEnd w:id="73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65475F6" wp14:editId="33B243F8">
            <wp:extent cx="5760720" cy="261302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4" w:name="_Toc24305457"/>
      <w:r w:rsidRPr="00C90D2F">
        <w:rPr>
          <w:lang w:val="en-US"/>
        </w:rPr>
        <w:lastRenderedPageBreak/>
        <w:t>Postfix System View</w:t>
      </w:r>
      <w:bookmarkEnd w:id="74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0EC9FF0" wp14:editId="61532212">
            <wp:extent cx="5760720" cy="234061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Default="00C90D2F" w:rsidP="00C90D2F">
      <w:pPr>
        <w:pStyle w:val="Heading2"/>
      </w:pPr>
      <w:bookmarkStart w:id="75" w:name="_Toc24305458"/>
      <w:r>
        <w:t>Postfix: Example Data-Flow</w:t>
      </w:r>
      <w:bookmarkEnd w:id="75"/>
    </w:p>
    <w:p w:rsidR="00466C3E" w:rsidRDefault="006208C1" w:rsidP="00AF65CF">
      <w:r>
        <w:rPr>
          <w:noProof/>
        </w:rPr>
        <w:drawing>
          <wp:inline distT="0" distB="0" distL="0" distR="0" wp14:anchorId="3CD6F6CD" wp14:editId="3B8B19B9">
            <wp:extent cx="5760720" cy="320103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Default="00466C3E" w:rsidP="00AF65CF"/>
    <w:p w:rsidR="00466C3E" w:rsidRDefault="00466C3E" w:rsidP="00466C3E">
      <w:pPr>
        <w:pStyle w:val="Heading1"/>
      </w:pPr>
      <w:bookmarkStart w:id="76" w:name="_Toc24305459"/>
      <w:r>
        <w:lastRenderedPageBreak/>
        <w:t>Woche 4</w:t>
      </w:r>
      <w:bookmarkEnd w:id="76"/>
    </w:p>
    <w:p w:rsidR="000F740C" w:rsidRDefault="000F740C" w:rsidP="000F740C">
      <w:pPr>
        <w:pStyle w:val="Heading2"/>
      </w:pPr>
      <w:bookmarkStart w:id="77" w:name="_Toc24305460"/>
      <w:r>
        <w:t>Agenda</w:t>
      </w:r>
      <w:bookmarkEnd w:id="77"/>
    </w:p>
    <w:p w:rsidR="000F740C" w:rsidRDefault="002316E9" w:rsidP="000F740C">
      <w:r>
        <w:rPr>
          <w:noProof/>
        </w:rPr>
        <w:drawing>
          <wp:inline distT="0" distB="0" distL="0" distR="0" wp14:anchorId="37F734CD" wp14:editId="32003290">
            <wp:extent cx="5760720" cy="1010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78" w:name="_Toc24305461"/>
      <w:r>
        <w:t>Security Testing (for Software)</w:t>
      </w:r>
      <w:bookmarkEnd w:id="78"/>
    </w:p>
    <w:p w:rsidR="000F740C" w:rsidRDefault="002316E9" w:rsidP="000F740C">
      <w:r>
        <w:rPr>
          <w:noProof/>
        </w:rPr>
        <w:drawing>
          <wp:inline distT="0" distB="0" distL="0" distR="0" wp14:anchorId="2B2C3190" wp14:editId="2EFCFEB1">
            <wp:extent cx="5760720" cy="164528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79" w:name="_Toc24305462"/>
      <w:r>
        <w:t>Pen-Test</w:t>
      </w:r>
      <w:bookmarkEnd w:id="79"/>
    </w:p>
    <w:p w:rsidR="000F740C" w:rsidRDefault="002316E9" w:rsidP="000F740C">
      <w:r>
        <w:rPr>
          <w:noProof/>
        </w:rPr>
        <w:drawing>
          <wp:inline distT="0" distB="0" distL="0" distR="0" wp14:anchorId="5EF9533D" wp14:editId="52B61775">
            <wp:extent cx="5760720" cy="3230880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0" w:name="_Toc24305463"/>
      <w:r w:rsidRPr="000F740C">
        <w:rPr>
          <w:lang w:val="en-US"/>
        </w:rPr>
        <w:lastRenderedPageBreak/>
        <w:t>How does a Pen-Test fail?</w:t>
      </w:r>
      <w:bookmarkEnd w:id="80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7AFFEF6" wp14:editId="3282D9B8">
            <wp:extent cx="5760720" cy="30365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1" w:name="_Toc24305464"/>
      <w:r w:rsidRPr="000F740C">
        <w:rPr>
          <w:lang w:val="en-US"/>
        </w:rPr>
        <w:t>Code Inspection and Review</w:t>
      </w:r>
      <w:bookmarkEnd w:id="81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45DBEBD8" wp14:editId="750800B5">
            <wp:extent cx="5760720" cy="314642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2" w:name="_Toc24305465"/>
      <w:r w:rsidRPr="000F740C">
        <w:rPr>
          <w:lang w:val="en-US"/>
        </w:rPr>
        <w:lastRenderedPageBreak/>
        <w:t>Code Scanners</w:t>
      </w:r>
      <w:bookmarkEnd w:id="82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32DA2F2" wp14:editId="1E1F3C4F">
            <wp:extent cx="5760720" cy="2552065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3" w:name="_Toc24305466"/>
      <w:r w:rsidRPr="000F740C">
        <w:rPr>
          <w:lang w:val="en-US"/>
        </w:rPr>
        <w:t>Execution Emulators</w:t>
      </w:r>
      <w:bookmarkEnd w:id="83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20BE62E2" wp14:editId="63BA0EAB">
            <wp:extent cx="5760720" cy="31178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4" w:name="_Toc24305467"/>
      <w:r w:rsidRPr="000F740C">
        <w:rPr>
          <w:lang w:val="en-US"/>
        </w:rPr>
        <w:lastRenderedPageBreak/>
        <w:t>Patching</w:t>
      </w:r>
      <w:bookmarkEnd w:id="84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53E2BA15" wp14:editId="22E5F4F9">
            <wp:extent cx="5760720" cy="3216910"/>
            <wp:effectExtent l="0" t="0" r="0" b="254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5" w:name="_Toc24305468"/>
      <w:r w:rsidRPr="000F740C">
        <w:rPr>
          <w:lang w:val="en-US"/>
        </w:rPr>
        <w:t>How to Patch</w:t>
      </w:r>
      <w:bookmarkEnd w:id="85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25E79907" wp14:editId="6EE093BC">
            <wp:extent cx="5760720" cy="31445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6" w:name="_Toc24305469"/>
      <w:r w:rsidRPr="000F740C">
        <w:rPr>
          <w:lang w:val="en-US"/>
        </w:rPr>
        <w:lastRenderedPageBreak/>
        <w:t>Problems with Patching</w:t>
      </w:r>
      <w:bookmarkEnd w:id="86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A8896E8" wp14:editId="577A10F5">
            <wp:extent cx="5760720" cy="308927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7" w:name="_Toc24305470"/>
      <w:r w:rsidRPr="000F740C">
        <w:rPr>
          <w:lang w:val="en-US"/>
        </w:rPr>
        <w:t>Problems with not Patching</w:t>
      </w:r>
      <w:bookmarkEnd w:id="87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8FCE560" wp14:editId="2FFCAC4E">
            <wp:extent cx="5760720" cy="2282825"/>
            <wp:effectExtent l="0" t="0" r="0" b="317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8" w:name="_Toc24305471"/>
      <w:r w:rsidRPr="000F740C">
        <w:rPr>
          <w:lang w:val="en-US"/>
        </w:rPr>
        <w:t>Problems with Unavailability of Patches</w:t>
      </w:r>
      <w:bookmarkEnd w:id="88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E30CF57" wp14:editId="6ED30B33">
            <wp:extent cx="5760720" cy="2185670"/>
            <wp:effectExtent l="0" t="0" r="0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9" w:name="_Toc24305472"/>
      <w:r w:rsidRPr="000F740C">
        <w:rPr>
          <w:lang w:val="en-US"/>
        </w:rPr>
        <w:lastRenderedPageBreak/>
        <w:t>Economic Aspects of Security</w:t>
      </w:r>
      <w:bookmarkEnd w:id="89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D548404" wp14:editId="39AEDA5D">
            <wp:extent cx="5760720" cy="20485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0" w:name="_Toc24305473"/>
      <w:r w:rsidRPr="000F740C">
        <w:rPr>
          <w:lang w:val="en-US"/>
        </w:rPr>
        <w:t>Case Study: DDoS on Brian Krebs (20.9.2016)</w:t>
      </w:r>
      <w:bookmarkEnd w:id="90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77D54527" wp14:editId="56C5C90C">
            <wp:extent cx="5760720" cy="227012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1" w:name="_Toc24305474"/>
      <w:r w:rsidRPr="000F740C">
        <w:rPr>
          <w:lang w:val="en-US"/>
        </w:rPr>
        <w:t>What can Perform Such an Attack?</w:t>
      </w:r>
      <w:bookmarkEnd w:id="91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577B52FE" wp14:editId="358E1185">
            <wp:extent cx="5760720" cy="344868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92" w:name="_Toc24305475"/>
      <w:r>
        <w:lastRenderedPageBreak/>
        <w:t>IoT: Internet of insecure Things</w:t>
      </w:r>
      <w:bookmarkEnd w:id="92"/>
    </w:p>
    <w:p w:rsidR="000F740C" w:rsidRDefault="006B3AE8" w:rsidP="000F740C">
      <w:r>
        <w:rPr>
          <w:noProof/>
        </w:rPr>
        <w:drawing>
          <wp:inline distT="0" distB="0" distL="0" distR="0" wp14:anchorId="4F5CE0F2" wp14:editId="0401D80B">
            <wp:extent cx="5760720" cy="2551430"/>
            <wp:effectExtent l="0" t="0" r="0" b="12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3" w:name="_Toc24305476"/>
      <w:r w:rsidRPr="000F740C">
        <w:rPr>
          <w:lang w:val="en-US"/>
        </w:rPr>
        <w:t>Why are These IoT Devices so Insecure?</w:t>
      </w:r>
      <w:bookmarkEnd w:id="93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1202131" wp14:editId="37D82E2B">
            <wp:extent cx="5760720" cy="2792730"/>
            <wp:effectExtent l="0" t="0" r="0" b="762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4" w:name="_Toc24305477"/>
      <w:r w:rsidRPr="000F740C">
        <w:rPr>
          <w:lang w:val="en-US"/>
        </w:rPr>
        <w:lastRenderedPageBreak/>
        <w:t>Possible Solutions</w:t>
      </w:r>
      <w:bookmarkEnd w:id="94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4CC00C25" wp14:editId="402DDE10">
            <wp:extent cx="5760720" cy="3365500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5" w:name="_Toc24305478"/>
      <w:r w:rsidRPr="000F740C">
        <w:rPr>
          <w:lang w:val="en-US"/>
        </w:rPr>
        <w:t>Does it Pay to make Software Secure?</w:t>
      </w:r>
      <w:bookmarkEnd w:id="95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7F803B01" wp14:editId="07824A79">
            <wp:extent cx="5760720" cy="302895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96" w:name="_Toc24305479"/>
      <w:r>
        <w:lastRenderedPageBreak/>
        <w:t>So, what to do?</w:t>
      </w:r>
      <w:bookmarkEnd w:id="96"/>
    </w:p>
    <w:p w:rsidR="000F740C" w:rsidRDefault="006B3AE8" w:rsidP="000F740C">
      <w:r>
        <w:rPr>
          <w:noProof/>
        </w:rPr>
        <w:drawing>
          <wp:inline distT="0" distB="0" distL="0" distR="0" wp14:anchorId="7F68C18D" wp14:editId="1F02B323">
            <wp:extent cx="5760720" cy="333565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AF65CF"/>
    <w:p w:rsidR="000F740C" w:rsidRDefault="000F740C" w:rsidP="000F740C">
      <w:pPr>
        <w:pStyle w:val="Heading1"/>
      </w:pPr>
      <w:bookmarkStart w:id="97" w:name="_Toc24305480"/>
      <w:r>
        <w:lastRenderedPageBreak/>
        <w:t>Woche 5</w:t>
      </w:r>
      <w:bookmarkEnd w:id="97"/>
    </w:p>
    <w:p w:rsidR="00A54DC2" w:rsidRDefault="00A54DC2" w:rsidP="00A54DC2">
      <w:pPr>
        <w:pStyle w:val="Heading2"/>
      </w:pPr>
      <w:bookmarkStart w:id="98" w:name="_Toc24305481"/>
      <w:r>
        <w:t>Agenda</w:t>
      </w:r>
      <w:bookmarkEnd w:id="98"/>
    </w:p>
    <w:p w:rsidR="00A54DC2" w:rsidRDefault="00053455" w:rsidP="00A54DC2">
      <w:r>
        <w:rPr>
          <w:noProof/>
        </w:rPr>
        <w:drawing>
          <wp:inline distT="0" distB="0" distL="0" distR="0" wp14:anchorId="428BD38B" wp14:editId="0942D166">
            <wp:extent cx="5760720" cy="2550795"/>
            <wp:effectExtent l="0" t="0" r="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99" w:name="_Toc24305482"/>
      <w:r>
        <w:t>Generating Cryptographic Keys</w:t>
      </w:r>
      <w:bookmarkEnd w:id="99"/>
    </w:p>
    <w:p w:rsidR="00A54DC2" w:rsidRDefault="00053455" w:rsidP="00A54DC2">
      <w:r>
        <w:rPr>
          <w:noProof/>
        </w:rPr>
        <w:drawing>
          <wp:inline distT="0" distB="0" distL="0" distR="0" wp14:anchorId="3078CAB4" wp14:editId="7E5231BF">
            <wp:extent cx="5760720" cy="329755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0" w:name="_Toc24305483"/>
      <w:r>
        <w:lastRenderedPageBreak/>
        <w:t>Information-Theoretical Entropy</w:t>
      </w:r>
      <w:bookmarkEnd w:id="100"/>
    </w:p>
    <w:p w:rsidR="00A54DC2" w:rsidRDefault="00053455" w:rsidP="00A54DC2">
      <w:r>
        <w:rPr>
          <w:noProof/>
        </w:rPr>
        <w:drawing>
          <wp:inline distT="0" distB="0" distL="0" distR="0" wp14:anchorId="2F125E6B" wp14:editId="604FEFAB">
            <wp:extent cx="5760720" cy="3329305"/>
            <wp:effectExtent l="0" t="0" r="0" b="444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1" w:name="_Toc24305484"/>
      <w:r>
        <w:t>Estimating Entropy is Tricky</w:t>
      </w:r>
      <w:bookmarkEnd w:id="101"/>
    </w:p>
    <w:p w:rsidR="00A54DC2" w:rsidRDefault="00053455" w:rsidP="00A54DC2">
      <w:r>
        <w:rPr>
          <w:noProof/>
        </w:rPr>
        <w:drawing>
          <wp:inline distT="0" distB="0" distL="0" distR="0" wp14:anchorId="002CE517" wp14:editId="23AA2084">
            <wp:extent cx="5760720" cy="1922145"/>
            <wp:effectExtent l="0" t="0" r="0" b="190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2" w:name="_Toc24305485"/>
      <w:r>
        <w:lastRenderedPageBreak/>
        <w:t>Seeding a CPRNG</w:t>
      </w:r>
      <w:bookmarkEnd w:id="102"/>
    </w:p>
    <w:p w:rsidR="00A54DC2" w:rsidRDefault="00053455" w:rsidP="00A54DC2">
      <w:r>
        <w:rPr>
          <w:noProof/>
        </w:rPr>
        <w:drawing>
          <wp:inline distT="0" distB="0" distL="0" distR="0" wp14:anchorId="6B4B3B63" wp14:editId="0798031D">
            <wp:extent cx="5760720" cy="32080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3" w:name="_Toc24305486"/>
      <w:r>
        <w:t>Bad Seeding Examples</w:t>
      </w:r>
      <w:bookmarkEnd w:id="103"/>
    </w:p>
    <w:p w:rsidR="00A54DC2" w:rsidRDefault="00053455" w:rsidP="00A54DC2">
      <w:r>
        <w:rPr>
          <w:noProof/>
        </w:rPr>
        <w:drawing>
          <wp:inline distT="0" distB="0" distL="0" distR="0" wp14:anchorId="2E04755F" wp14:editId="5437D4CC">
            <wp:extent cx="5760720" cy="297243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4" w:name="_Toc24305487"/>
      <w:r>
        <w:t>Storing Cryptographic Keys Securely</w:t>
      </w:r>
      <w:bookmarkEnd w:id="104"/>
    </w:p>
    <w:p w:rsidR="00A54DC2" w:rsidRDefault="00053455" w:rsidP="00A54DC2">
      <w:r>
        <w:rPr>
          <w:noProof/>
        </w:rPr>
        <w:drawing>
          <wp:inline distT="0" distB="0" distL="0" distR="0" wp14:anchorId="6CF02762" wp14:editId="080AE1D1">
            <wp:extent cx="5760720" cy="984885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5" w:name="_Toc24305488"/>
      <w:r>
        <w:lastRenderedPageBreak/>
        <w:t>Storing Passwords</w:t>
      </w:r>
      <w:bookmarkEnd w:id="105"/>
    </w:p>
    <w:p w:rsidR="00A54DC2" w:rsidRDefault="00053455" w:rsidP="00A54DC2">
      <w:r>
        <w:rPr>
          <w:noProof/>
        </w:rPr>
        <w:drawing>
          <wp:inline distT="0" distB="0" distL="0" distR="0" wp14:anchorId="3A2EE6D3" wp14:editId="39D92293">
            <wp:extent cx="5760720" cy="335788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6" w:name="_Toc24305489"/>
      <w:r>
        <w:t>Rainbow Table</w:t>
      </w:r>
      <w:bookmarkEnd w:id="106"/>
    </w:p>
    <w:p w:rsidR="00A54DC2" w:rsidRDefault="00053455" w:rsidP="00A54DC2">
      <w:r>
        <w:rPr>
          <w:noProof/>
        </w:rPr>
        <w:drawing>
          <wp:inline distT="0" distB="0" distL="0" distR="0" wp14:anchorId="58F1F8DD" wp14:editId="70CBEF10">
            <wp:extent cx="5760720" cy="330708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7" w:name="_Toc24305490"/>
      <w:r>
        <w:lastRenderedPageBreak/>
        <w:t>Storing Passwords</w:t>
      </w:r>
      <w:bookmarkEnd w:id="107"/>
    </w:p>
    <w:p w:rsidR="00A54DC2" w:rsidRDefault="00053455" w:rsidP="00A54DC2">
      <w:r>
        <w:rPr>
          <w:noProof/>
        </w:rPr>
        <w:drawing>
          <wp:inline distT="0" distB="0" distL="0" distR="0" wp14:anchorId="06903A54" wp14:editId="1488DC64">
            <wp:extent cx="5760720" cy="29210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08" w:name="_Toc24305491"/>
      <w:r w:rsidRPr="00A54DC2">
        <w:rPr>
          <w:lang w:val="en-US"/>
        </w:rPr>
        <w:t>So What is Wrong with PBKDF2?</w:t>
      </w:r>
      <w:bookmarkEnd w:id="108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6523A45" wp14:editId="00019D3B">
            <wp:extent cx="5760720" cy="30492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09" w:name="_Toc24305492"/>
      <w:r w:rsidRPr="00A54DC2">
        <w:rPr>
          <w:lang w:val="en-US"/>
        </w:rPr>
        <w:lastRenderedPageBreak/>
        <w:t>Hardware RNGs</w:t>
      </w:r>
      <w:bookmarkEnd w:id="109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080361F7" wp14:editId="6CB8FB4E">
            <wp:extent cx="5760720" cy="3121025"/>
            <wp:effectExtent l="0" t="0" r="0" b="317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0" w:name="_Toc24305493"/>
      <w:r w:rsidRPr="00A54DC2">
        <w:rPr>
          <w:lang w:val="en-US"/>
        </w:rPr>
        <w:t>Example 1: Via C3 Hardware CPRNG Schematic</w:t>
      </w:r>
      <w:bookmarkEnd w:id="110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25BC4E97" wp14:editId="4A0084BB">
            <wp:extent cx="5760720" cy="30289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1" w:name="_Toc24305494"/>
      <w:r w:rsidRPr="00A54DC2">
        <w:rPr>
          <w:lang w:val="en-US"/>
        </w:rPr>
        <w:lastRenderedPageBreak/>
        <w:t>Example 2: Intel RDRAND Schematic</w:t>
      </w:r>
      <w:bookmarkEnd w:id="111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4834FAA0" wp14:editId="3A843646">
            <wp:extent cx="5760720" cy="3215005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2" w:name="_Toc24305495"/>
      <w:r w:rsidRPr="00A54DC2">
        <w:rPr>
          <w:lang w:val="en-US"/>
        </w:rPr>
        <w:t>Compromise on Design-Level</w:t>
      </w:r>
      <w:bookmarkEnd w:id="112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4C0D1AC8" wp14:editId="4AD5D092">
            <wp:extent cx="5760720" cy="3464560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3" w:name="_Toc24305496"/>
      <w:r w:rsidRPr="00A54DC2">
        <w:rPr>
          <w:lang w:val="en-US"/>
        </w:rPr>
        <w:lastRenderedPageBreak/>
        <w:t>Storing Private Data (as a Service Provider)</w:t>
      </w:r>
      <w:bookmarkEnd w:id="113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D3EBDE7" wp14:editId="22A5E261">
            <wp:extent cx="5760720" cy="2356485"/>
            <wp:effectExtent l="0" t="0" r="0" b="571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4" w:name="_Toc24305497"/>
      <w:r w:rsidRPr="00A54DC2">
        <w:rPr>
          <w:lang w:val="en-US"/>
        </w:rPr>
        <w:t>Disk/Storage Encryption</w:t>
      </w:r>
      <w:bookmarkEnd w:id="114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77C431DC" wp14:editId="6B64F82B">
            <wp:extent cx="5760720" cy="265176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5" w:name="_Toc24305498"/>
      <w:r w:rsidRPr="00A54DC2">
        <w:rPr>
          <w:lang w:val="en-US"/>
        </w:rPr>
        <w:t>Disk Encryption Protects Against What?</w:t>
      </w:r>
      <w:bookmarkEnd w:id="115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5C2B007" wp14:editId="7E3295E0">
            <wp:extent cx="5760720" cy="31305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6" w:name="_Toc24305499"/>
      <w:r w:rsidRPr="00A54DC2">
        <w:rPr>
          <w:lang w:val="en-US"/>
        </w:rPr>
        <w:lastRenderedPageBreak/>
        <w:t>Decryption Only With User Logged In</w:t>
      </w:r>
      <w:bookmarkEnd w:id="116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5A5032DF" wp14:editId="6B9A3A07">
            <wp:extent cx="5760720" cy="320738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7" w:name="_Toc24305500"/>
      <w:r w:rsidRPr="00A54DC2">
        <w:rPr>
          <w:lang w:val="en-US"/>
        </w:rPr>
        <w:t>Encryption in the Cloud</w:t>
      </w:r>
      <w:bookmarkEnd w:id="117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33E787E6" wp14:editId="2209F4D8">
            <wp:extent cx="5760720" cy="295592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8" w:name="_Toc24305501"/>
      <w:r w:rsidRPr="00A54DC2">
        <w:rPr>
          <w:lang w:val="en-US"/>
        </w:rPr>
        <w:lastRenderedPageBreak/>
        <w:t>JavaScript Client-Side Encryption in Web-Apps</w:t>
      </w:r>
      <w:bookmarkEnd w:id="118"/>
    </w:p>
    <w:p w:rsidR="000F740C" w:rsidRPr="00A54DC2" w:rsidRDefault="0005345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908839E" wp14:editId="4A1CC878">
            <wp:extent cx="5760720" cy="326326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F65CF">
      <w:pPr>
        <w:rPr>
          <w:lang w:val="en-US"/>
        </w:rPr>
      </w:pPr>
    </w:p>
    <w:p w:rsidR="00A54DC2" w:rsidRDefault="00A54DC2" w:rsidP="00A54DC2">
      <w:pPr>
        <w:pStyle w:val="Heading1"/>
      </w:pPr>
      <w:bookmarkStart w:id="119" w:name="_Toc24305502"/>
      <w:r>
        <w:lastRenderedPageBreak/>
        <w:t>Woche 6</w:t>
      </w:r>
      <w:bookmarkEnd w:id="119"/>
    </w:p>
    <w:p w:rsidR="00683D01" w:rsidRDefault="00683D01" w:rsidP="00683D01">
      <w:pPr>
        <w:pStyle w:val="Heading2"/>
      </w:pPr>
      <w:bookmarkStart w:id="120" w:name="_Toc24305503"/>
      <w:r>
        <w:t>Agenda</w:t>
      </w:r>
      <w:bookmarkEnd w:id="120"/>
    </w:p>
    <w:p w:rsidR="00683D01" w:rsidRDefault="0056608A" w:rsidP="00683D01">
      <w:r>
        <w:rPr>
          <w:noProof/>
        </w:rPr>
        <w:drawing>
          <wp:inline distT="0" distB="0" distL="0" distR="0" wp14:anchorId="63E62B9B" wp14:editId="6FAB9997">
            <wp:extent cx="5760720" cy="1934845"/>
            <wp:effectExtent l="0" t="0" r="0" b="825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1" w:name="_Toc24305504"/>
      <w:r>
        <w:t>Virtualization vs. Security</w:t>
      </w:r>
      <w:bookmarkEnd w:id="121"/>
    </w:p>
    <w:p w:rsidR="00683D01" w:rsidRDefault="0056608A" w:rsidP="00683D01">
      <w:r>
        <w:rPr>
          <w:noProof/>
        </w:rPr>
        <w:drawing>
          <wp:inline distT="0" distB="0" distL="0" distR="0" wp14:anchorId="4126B1D5" wp14:editId="1F27AA25">
            <wp:extent cx="5760720" cy="324802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2" w:name="_Toc24305505"/>
      <w:r>
        <w:lastRenderedPageBreak/>
        <w:t>DoS on Application Layer</w:t>
      </w:r>
      <w:bookmarkEnd w:id="122"/>
    </w:p>
    <w:p w:rsidR="00683D01" w:rsidRDefault="0056608A" w:rsidP="00683D01">
      <w:r>
        <w:rPr>
          <w:noProof/>
        </w:rPr>
        <w:drawing>
          <wp:inline distT="0" distB="0" distL="0" distR="0" wp14:anchorId="4FF60E1A" wp14:editId="4508D6BD">
            <wp:extent cx="5760720" cy="31508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3" w:name="_Toc24305506"/>
      <w:r>
        <w:t>DoS on Application Layer</w:t>
      </w:r>
      <w:bookmarkEnd w:id="123"/>
    </w:p>
    <w:p w:rsidR="00683D01" w:rsidRDefault="0056608A" w:rsidP="00683D01">
      <w:r>
        <w:rPr>
          <w:noProof/>
        </w:rPr>
        <w:drawing>
          <wp:inline distT="0" distB="0" distL="0" distR="0" wp14:anchorId="24DD0CA5" wp14:editId="4B8F299A">
            <wp:extent cx="5760720" cy="3194685"/>
            <wp:effectExtent l="0" t="0" r="0" b="571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4" w:name="_Toc24305507"/>
      <w:r>
        <w:lastRenderedPageBreak/>
        <w:t>Code Analysis for Security</w:t>
      </w:r>
      <w:bookmarkEnd w:id="124"/>
    </w:p>
    <w:p w:rsidR="00683D01" w:rsidRDefault="0056608A" w:rsidP="00683D01">
      <w:r>
        <w:rPr>
          <w:noProof/>
        </w:rPr>
        <w:drawing>
          <wp:inline distT="0" distB="0" distL="0" distR="0" wp14:anchorId="7A472A20" wp14:editId="15503D7F">
            <wp:extent cx="5760720" cy="333438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5" w:name="_Toc24305508"/>
      <w:r>
        <w:t>Backdoors in Code</w:t>
      </w:r>
      <w:bookmarkEnd w:id="125"/>
    </w:p>
    <w:p w:rsidR="00683D01" w:rsidRDefault="0056608A" w:rsidP="00683D01">
      <w:r>
        <w:rPr>
          <w:noProof/>
        </w:rPr>
        <w:drawing>
          <wp:inline distT="0" distB="0" distL="0" distR="0" wp14:anchorId="72157ED7" wp14:editId="35908C1D">
            <wp:extent cx="5760720" cy="3160395"/>
            <wp:effectExtent l="0" t="0" r="0" b="190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6" w:name="_Toc24305509"/>
      <w:r>
        <w:lastRenderedPageBreak/>
        <w:t>Backdoor Hiding Techniques</w:t>
      </w:r>
      <w:bookmarkEnd w:id="126"/>
    </w:p>
    <w:p w:rsidR="00683D01" w:rsidRDefault="0056608A" w:rsidP="00683D01">
      <w:r>
        <w:rPr>
          <w:noProof/>
        </w:rPr>
        <w:drawing>
          <wp:inline distT="0" distB="0" distL="0" distR="0" wp14:anchorId="5D41713C" wp14:editId="58D33908">
            <wp:extent cx="5760720" cy="3272155"/>
            <wp:effectExtent l="0" t="0" r="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7" w:name="_Toc24305510"/>
      <w:r>
        <w:t>Finding Backdoors</w:t>
      </w:r>
      <w:bookmarkEnd w:id="127"/>
    </w:p>
    <w:p w:rsidR="00683D01" w:rsidRDefault="0056608A" w:rsidP="00683D01">
      <w:r>
        <w:rPr>
          <w:noProof/>
        </w:rPr>
        <w:drawing>
          <wp:inline distT="0" distB="0" distL="0" distR="0" wp14:anchorId="1FC5D617" wp14:editId="477A1BAA">
            <wp:extent cx="5760720" cy="3178175"/>
            <wp:effectExtent l="0" t="0" r="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8" w:name="_Toc24305511"/>
      <w:r>
        <w:lastRenderedPageBreak/>
        <w:t>Backdoors in Cryptography</w:t>
      </w:r>
      <w:bookmarkEnd w:id="128"/>
    </w:p>
    <w:p w:rsidR="00683D01" w:rsidRDefault="0056608A" w:rsidP="00683D01">
      <w:r>
        <w:rPr>
          <w:noProof/>
        </w:rPr>
        <w:drawing>
          <wp:inline distT="0" distB="0" distL="0" distR="0" wp14:anchorId="1B8AA67C" wp14:editId="7EC33D8B">
            <wp:extent cx="5760720" cy="3002915"/>
            <wp:effectExtent l="0" t="0" r="0" b="698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9" w:name="_Toc24305512"/>
      <w:r>
        <w:t>Example 1: ECC</w:t>
      </w:r>
      <w:bookmarkEnd w:id="129"/>
    </w:p>
    <w:p w:rsidR="00683D01" w:rsidRDefault="00951818" w:rsidP="00683D01">
      <w:r>
        <w:rPr>
          <w:noProof/>
        </w:rPr>
        <w:drawing>
          <wp:inline distT="0" distB="0" distL="0" distR="0" wp14:anchorId="42051035" wp14:editId="4BF7A6B8">
            <wp:extent cx="5760720" cy="3046095"/>
            <wp:effectExtent l="0" t="0" r="0" b="19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0" w:name="_Toc24305513"/>
      <w:r w:rsidRPr="00683D01">
        <w:rPr>
          <w:lang w:val="en-US"/>
        </w:rPr>
        <w:lastRenderedPageBreak/>
        <w:t>Example 2: Specially selected Primes for Discreet Logarithms</w:t>
      </w:r>
      <w:bookmarkEnd w:id="130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BA16FB3" wp14:editId="01081B96">
            <wp:extent cx="5760720" cy="25698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1" w:name="_Toc24305514"/>
      <w:r w:rsidRPr="00683D01">
        <w:rPr>
          <w:lang w:val="en-US"/>
        </w:rPr>
        <w:t>Fuzz-Testing: The Idea</w:t>
      </w:r>
      <w:bookmarkEnd w:id="131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21C5778E" wp14:editId="0CF4EA5C">
            <wp:extent cx="5760720" cy="3155315"/>
            <wp:effectExtent l="0" t="0" r="0" b="698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2" w:name="_Toc24305515"/>
      <w:r w:rsidRPr="00683D01">
        <w:rPr>
          <w:lang w:val="en-US"/>
        </w:rPr>
        <w:lastRenderedPageBreak/>
        <w:t>Possibilities and Limitations</w:t>
      </w:r>
      <w:bookmarkEnd w:id="132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A107073" wp14:editId="2E343DD3">
            <wp:extent cx="5760720" cy="2812415"/>
            <wp:effectExtent l="0" t="0" r="0" b="698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3" w:name="_Toc24305516"/>
      <w:r w:rsidRPr="00683D01">
        <w:rPr>
          <w:lang w:val="en-US"/>
        </w:rPr>
        <w:t>Structured Fuzzing vs. Random Fuzzing</w:t>
      </w:r>
      <w:bookmarkEnd w:id="133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26F9991B" wp14:editId="0FE65356">
            <wp:extent cx="5760720" cy="3499485"/>
            <wp:effectExtent l="0" t="0" r="0" b="571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4" w:name="_Toc24305517"/>
      <w:r w:rsidRPr="00683D01">
        <w:rPr>
          <w:lang w:val="en-US"/>
        </w:rPr>
        <w:lastRenderedPageBreak/>
        <w:t>Fuzzing for Regular Tests</w:t>
      </w:r>
      <w:bookmarkEnd w:id="134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F485DF6" wp14:editId="18AF3F2D">
            <wp:extent cx="5760720" cy="286385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35" w:name="_Toc24305518"/>
      <w:r>
        <w:t>Useful Fuzzing Tools</w:t>
      </w:r>
      <w:bookmarkEnd w:id="135"/>
    </w:p>
    <w:p w:rsidR="00A54DC2" w:rsidRDefault="00951818" w:rsidP="00AF65CF">
      <w:r>
        <w:rPr>
          <w:noProof/>
        </w:rPr>
        <w:drawing>
          <wp:inline distT="0" distB="0" distL="0" distR="0" wp14:anchorId="09B15F07" wp14:editId="4A7F4362">
            <wp:extent cx="5760720" cy="175831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AF65CF"/>
    <w:p w:rsidR="00683D01" w:rsidRDefault="00683D01" w:rsidP="00683D01">
      <w:pPr>
        <w:pStyle w:val="Heading1"/>
      </w:pPr>
      <w:bookmarkStart w:id="136" w:name="_Toc24305519"/>
      <w:r>
        <w:lastRenderedPageBreak/>
        <w:t>Woche 7</w:t>
      </w:r>
      <w:bookmarkEnd w:id="136"/>
    </w:p>
    <w:p w:rsidR="00143210" w:rsidRDefault="00143210" w:rsidP="00143210">
      <w:pPr>
        <w:pStyle w:val="Heading2"/>
      </w:pPr>
      <w:bookmarkStart w:id="137" w:name="_Toc24305520"/>
      <w:r>
        <w:t>Agenda</w:t>
      </w:r>
      <w:bookmarkEnd w:id="137"/>
    </w:p>
    <w:p w:rsidR="00143210" w:rsidRDefault="00471410" w:rsidP="00143210">
      <w:r>
        <w:rPr>
          <w:noProof/>
        </w:rPr>
        <w:drawing>
          <wp:inline distT="0" distB="0" distL="0" distR="0" wp14:anchorId="07F3EF6F" wp14:editId="6A08BC9E">
            <wp:extent cx="5760720" cy="2091690"/>
            <wp:effectExtent l="0" t="0" r="0" b="381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38" w:name="_Toc24305521"/>
      <w:r w:rsidRPr="00143210">
        <w:rPr>
          <w:lang w:val="en-US"/>
        </w:rPr>
        <w:t>Example Request in the TCP/IP Model</w:t>
      </w:r>
      <w:bookmarkEnd w:id="138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F87F472" wp14:editId="709EAE60">
            <wp:extent cx="5760720" cy="1708785"/>
            <wp:effectExtent l="0" t="0" r="0" b="571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39" w:name="_Toc24305522"/>
      <w:r w:rsidRPr="00143210">
        <w:rPr>
          <w:lang w:val="en-US"/>
        </w:rPr>
        <w:t>HTTP</w:t>
      </w:r>
      <w:bookmarkEnd w:id="139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AB831B0" wp14:editId="6DA1B425">
            <wp:extent cx="5760720" cy="290258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0" w:name="_Toc24305523"/>
      <w:r w:rsidRPr="00143210">
        <w:rPr>
          <w:lang w:val="en-US"/>
        </w:rPr>
        <w:lastRenderedPageBreak/>
        <w:t>HTTP Request Example: GET</w:t>
      </w:r>
      <w:bookmarkEnd w:id="140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6A7B208" wp14:editId="75B2117A">
            <wp:extent cx="5760720" cy="2641600"/>
            <wp:effectExtent l="0" t="0" r="0" b="635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1" w:name="_Toc24305524"/>
      <w:r w:rsidRPr="00143210">
        <w:rPr>
          <w:lang w:val="en-US"/>
        </w:rPr>
        <w:t>HTTP Request Example: POST</w:t>
      </w:r>
      <w:bookmarkEnd w:id="141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D71AAC7" wp14:editId="5564BE5B">
            <wp:extent cx="5760720" cy="266192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2" w:name="_Toc24305525"/>
      <w:r w:rsidRPr="00143210">
        <w:rPr>
          <w:lang w:val="en-US"/>
        </w:rPr>
        <w:lastRenderedPageBreak/>
        <w:t>HTTP Response Example</w:t>
      </w:r>
      <w:bookmarkEnd w:id="142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554ED192" wp14:editId="1B46051C">
            <wp:extent cx="5760720" cy="337439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3" w:name="_Toc24305526"/>
      <w:r w:rsidRPr="00143210">
        <w:rPr>
          <w:lang w:val="en-US"/>
        </w:rPr>
        <w:t>Exotic Requests: PUT, DELETE, ...</w:t>
      </w:r>
      <w:bookmarkEnd w:id="143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70B6945C" wp14:editId="053C101B">
            <wp:extent cx="5760720" cy="324421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4" w:name="_Toc24305527"/>
      <w:r w:rsidRPr="00143210">
        <w:rPr>
          <w:lang w:val="en-US"/>
        </w:rPr>
        <w:lastRenderedPageBreak/>
        <w:t>HTTP Authentication</w:t>
      </w:r>
      <w:bookmarkEnd w:id="144"/>
    </w:p>
    <w:p w:rsid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8D66064" wp14:editId="3BD2C410">
            <wp:extent cx="5760720" cy="3004185"/>
            <wp:effectExtent l="0" t="0" r="0" b="57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10" w:rsidRDefault="00471410" w:rsidP="00471410">
      <w:pPr>
        <w:pStyle w:val="Heading2"/>
        <w:rPr>
          <w:lang w:val="en-US"/>
        </w:rPr>
      </w:pPr>
      <w:bookmarkStart w:id="145" w:name="_Toc24305528"/>
      <w:r>
        <w:rPr>
          <w:lang w:val="en-US"/>
        </w:rPr>
        <w:t>HTTP Authentication</w:t>
      </w:r>
      <w:bookmarkEnd w:id="145"/>
    </w:p>
    <w:p w:rsidR="004714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650515C" wp14:editId="292353E6">
            <wp:extent cx="5760720" cy="3199765"/>
            <wp:effectExtent l="0" t="0" r="0" b="63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6" w:name="_Toc24305529"/>
      <w:r w:rsidRPr="00143210">
        <w:rPr>
          <w:lang w:val="en-US"/>
        </w:rPr>
        <w:lastRenderedPageBreak/>
        <w:t>Cookies</w:t>
      </w:r>
      <w:bookmarkEnd w:id="146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2C28746C" wp14:editId="08B83593">
            <wp:extent cx="5760720" cy="278574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7" w:name="_Toc24305530"/>
      <w:r w:rsidRPr="00143210">
        <w:rPr>
          <w:lang w:val="en-US"/>
        </w:rPr>
        <w:t>Cookie Options</w:t>
      </w:r>
      <w:bookmarkEnd w:id="147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99CDFB8" wp14:editId="1C088074">
            <wp:extent cx="5760720" cy="305689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8" w:name="_Toc24305531"/>
      <w:r w:rsidRPr="00143210">
        <w:rPr>
          <w:lang w:val="en-US"/>
        </w:rPr>
        <w:lastRenderedPageBreak/>
        <w:t>Cookies: Access via JavaScript</w:t>
      </w:r>
      <w:bookmarkEnd w:id="148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F0425A7" wp14:editId="104D9639">
            <wp:extent cx="5760720" cy="2856230"/>
            <wp:effectExtent l="0" t="0" r="0" b="127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9" w:name="_Toc24305532"/>
      <w:r w:rsidRPr="00143210">
        <w:rPr>
          <w:lang w:val="en-US"/>
        </w:rPr>
        <w:t>Session Management</w:t>
      </w:r>
      <w:bookmarkEnd w:id="149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15E5F44" wp14:editId="1BB29D2E">
            <wp:extent cx="5760720" cy="316420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0" w:name="_Toc24305533"/>
      <w:r w:rsidRPr="00143210">
        <w:rPr>
          <w:lang w:val="en-US"/>
        </w:rPr>
        <w:lastRenderedPageBreak/>
        <w:t>Security Problems with Session Management</w:t>
      </w:r>
      <w:bookmarkEnd w:id="150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8F8B694" wp14:editId="01D0D088">
            <wp:extent cx="5760720" cy="305308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1" w:name="_Toc24305534"/>
      <w:r w:rsidRPr="00143210">
        <w:rPr>
          <w:lang w:val="en-US"/>
        </w:rPr>
        <w:t>Keeping State Securely on Client-Side</w:t>
      </w:r>
      <w:bookmarkEnd w:id="151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1A1FD6F" wp14:editId="05EB7728">
            <wp:extent cx="5760720" cy="324294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2" w:name="_Toc24305535"/>
      <w:r w:rsidRPr="00143210">
        <w:rPr>
          <w:lang w:val="en-US"/>
        </w:rPr>
        <w:lastRenderedPageBreak/>
        <w:t>Remark: Cookies and Application Paths vs. Proxies</w:t>
      </w:r>
      <w:bookmarkEnd w:id="152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2C3572D" wp14:editId="6FD1A8E7">
            <wp:extent cx="5760720" cy="316674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53" w:name="_Toc24305536"/>
      <w:r>
        <w:t>SSL/TLS</w:t>
      </w:r>
      <w:bookmarkEnd w:id="153"/>
    </w:p>
    <w:p w:rsidR="00143210" w:rsidRDefault="00DE3F35" w:rsidP="00143210">
      <w:r>
        <w:rPr>
          <w:noProof/>
        </w:rPr>
        <w:drawing>
          <wp:inline distT="0" distB="0" distL="0" distR="0" wp14:anchorId="747B5AEA" wp14:editId="7CDD10D9">
            <wp:extent cx="5760720" cy="386715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54" w:name="_Toc24305537"/>
      <w:r>
        <w:lastRenderedPageBreak/>
        <w:t>SSL/TLS</w:t>
      </w:r>
      <w:bookmarkEnd w:id="154"/>
    </w:p>
    <w:p w:rsidR="00143210" w:rsidRDefault="00DE3F35" w:rsidP="00143210">
      <w:r>
        <w:rPr>
          <w:noProof/>
        </w:rPr>
        <w:drawing>
          <wp:inline distT="0" distB="0" distL="0" distR="0" wp14:anchorId="5A949C20" wp14:editId="68E3BA33">
            <wp:extent cx="5760720" cy="309372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5" w:name="_Toc24305538"/>
      <w:r w:rsidRPr="00143210">
        <w:rPr>
          <w:lang w:val="en-US"/>
        </w:rPr>
        <w:t>CGI: General Idea</w:t>
      </w:r>
      <w:bookmarkEnd w:id="155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91F342F" wp14:editId="76624344">
            <wp:extent cx="5760720" cy="3348355"/>
            <wp:effectExtent l="0" t="0" r="0" b="444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6" w:name="_Toc24305539"/>
      <w:r w:rsidRPr="00143210">
        <w:rPr>
          <w:lang w:val="en-US"/>
        </w:rPr>
        <w:lastRenderedPageBreak/>
        <w:t>CGI Scripts in Different Languages</w:t>
      </w:r>
      <w:bookmarkEnd w:id="156"/>
    </w:p>
    <w:p w:rsidR="00DE3F35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74B4AC6" wp14:editId="7D1A890E">
            <wp:extent cx="5760720" cy="339915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F35" w:rsidRDefault="00DE3F35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7" w:name="_Toc24305540"/>
      <w:r w:rsidRPr="00143210">
        <w:rPr>
          <w:lang w:val="en-US"/>
        </w:rPr>
        <w:lastRenderedPageBreak/>
        <w:t>CGI in BASH</w:t>
      </w:r>
      <w:bookmarkEnd w:id="157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78BEE2C" wp14:editId="0B62708D">
            <wp:extent cx="5760720" cy="3536950"/>
            <wp:effectExtent l="0" t="0" r="0" b="635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8" w:name="_Toc24305541"/>
      <w:r w:rsidRPr="00143210">
        <w:rPr>
          <w:lang w:val="en-US"/>
        </w:rPr>
        <w:t>CGI in BASH: Output</w:t>
      </w:r>
      <w:bookmarkEnd w:id="158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83BABD2" wp14:editId="0453693D">
            <wp:extent cx="5760720" cy="353250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9" w:name="_Toc24305542"/>
      <w:r w:rsidRPr="00143210">
        <w:rPr>
          <w:lang w:val="en-US"/>
        </w:rPr>
        <w:lastRenderedPageBreak/>
        <w:t>CGI in Perl</w:t>
      </w:r>
      <w:bookmarkEnd w:id="159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0093D9B" wp14:editId="6D1A300D">
            <wp:extent cx="5760720" cy="2010410"/>
            <wp:effectExtent l="0" t="0" r="0" b="889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0" w:name="_Toc24305543"/>
      <w:r w:rsidRPr="00143210">
        <w:rPr>
          <w:lang w:val="en-US"/>
        </w:rPr>
        <w:t>CGI in Perl: Output</w:t>
      </w:r>
      <w:bookmarkEnd w:id="160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D8C5C6D" wp14:editId="784B421E">
            <wp:extent cx="5760720" cy="309118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1" w:name="_Toc24305544"/>
      <w:r w:rsidRPr="00143210">
        <w:rPr>
          <w:lang w:val="en-US"/>
        </w:rPr>
        <w:lastRenderedPageBreak/>
        <w:t>CGI in C</w:t>
      </w:r>
      <w:bookmarkEnd w:id="161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2484EC7" wp14:editId="2FA3D4AE">
            <wp:extent cx="5760720" cy="3228975"/>
            <wp:effectExtent l="0" t="0" r="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2" w:name="_Toc24305545"/>
      <w:r w:rsidRPr="00143210">
        <w:rPr>
          <w:lang w:val="en-US"/>
        </w:rPr>
        <w:t>CGI in C: Output</w:t>
      </w:r>
      <w:bookmarkEnd w:id="162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D9A7598" wp14:editId="7C651D06">
            <wp:extent cx="5760720" cy="3116580"/>
            <wp:effectExtent l="0" t="0" r="0" b="762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63" w:name="_Toc24305546"/>
      <w:r>
        <w:lastRenderedPageBreak/>
        <w:t>CGI in Java</w:t>
      </w:r>
      <w:bookmarkEnd w:id="163"/>
    </w:p>
    <w:p w:rsidR="00143210" w:rsidRDefault="00DE3F35" w:rsidP="00143210">
      <w:r>
        <w:rPr>
          <w:noProof/>
        </w:rPr>
        <w:drawing>
          <wp:inline distT="0" distB="0" distL="0" distR="0" wp14:anchorId="0555E1F3" wp14:editId="02F85C02">
            <wp:extent cx="5760720" cy="312039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64" w:name="_Toc24305547"/>
      <w:r>
        <w:t>CGI Security</w:t>
      </w:r>
      <w:bookmarkEnd w:id="164"/>
    </w:p>
    <w:p w:rsidR="00683D01" w:rsidRDefault="00DE3F35" w:rsidP="00AF65CF">
      <w:r>
        <w:rPr>
          <w:noProof/>
        </w:rPr>
        <w:drawing>
          <wp:inline distT="0" distB="0" distL="0" distR="0" wp14:anchorId="00A89085" wp14:editId="40E92CC4">
            <wp:extent cx="5760720" cy="272478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AF65CF"/>
    <w:p w:rsidR="00143210" w:rsidRDefault="00143210" w:rsidP="00143210">
      <w:pPr>
        <w:pStyle w:val="Heading1"/>
      </w:pPr>
      <w:bookmarkStart w:id="165" w:name="_Toc24305548"/>
      <w:r>
        <w:lastRenderedPageBreak/>
        <w:t>Woche 8</w:t>
      </w:r>
      <w:bookmarkEnd w:id="165"/>
    </w:p>
    <w:p w:rsidR="00CD13EA" w:rsidRDefault="00CD13EA" w:rsidP="00CD13EA">
      <w:pPr>
        <w:pStyle w:val="Heading2"/>
      </w:pPr>
      <w:bookmarkStart w:id="166" w:name="_Toc24305549"/>
      <w:r>
        <w:t>Dates</w:t>
      </w:r>
      <w:bookmarkEnd w:id="166"/>
    </w:p>
    <w:p w:rsidR="00CD13EA" w:rsidRDefault="003F4987" w:rsidP="00CD13EA">
      <w:r>
        <w:rPr>
          <w:noProof/>
        </w:rPr>
        <w:drawing>
          <wp:inline distT="0" distB="0" distL="0" distR="0" wp14:anchorId="104898B9" wp14:editId="2F985A06">
            <wp:extent cx="5760720" cy="15767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67" w:name="_Toc24305550"/>
      <w:r>
        <w:t>11.11.19: Guest Speaker about WAF</w:t>
      </w:r>
      <w:bookmarkEnd w:id="167"/>
    </w:p>
    <w:p w:rsidR="00CD13EA" w:rsidRDefault="003F4987" w:rsidP="00CD13EA">
      <w:r>
        <w:rPr>
          <w:noProof/>
        </w:rPr>
        <w:drawing>
          <wp:inline distT="0" distB="0" distL="0" distR="0" wp14:anchorId="0930BDBE" wp14:editId="7E26526C">
            <wp:extent cx="5760720" cy="22745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68" w:name="_Toc24305551"/>
      <w:r>
        <w:t>Agenda</w:t>
      </w:r>
      <w:bookmarkEnd w:id="168"/>
    </w:p>
    <w:p w:rsidR="00CD13EA" w:rsidRDefault="003F4987" w:rsidP="00CD13EA">
      <w:r>
        <w:rPr>
          <w:noProof/>
        </w:rPr>
        <w:drawing>
          <wp:inline distT="0" distB="0" distL="0" distR="0" wp14:anchorId="34A970C4" wp14:editId="49A47448">
            <wp:extent cx="5760720" cy="20313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69" w:name="_Toc24305552"/>
      <w:r w:rsidRPr="00CD13EA">
        <w:rPr>
          <w:lang w:val="en-US"/>
        </w:rPr>
        <w:lastRenderedPageBreak/>
        <w:t>OWASP – Open Web Application Security Project</w:t>
      </w:r>
      <w:bookmarkEnd w:id="169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38F54B0" wp14:editId="0FCFE874">
            <wp:extent cx="5760720" cy="25247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0" w:name="_Toc24305553"/>
      <w:r w:rsidRPr="00CD13EA">
        <w:rPr>
          <w:lang w:val="en-US"/>
        </w:rPr>
        <w:t>OWASP Top Ten</w:t>
      </w:r>
      <w:bookmarkEnd w:id="170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9845D9F" wp14:editId="1BA585D8">
            <wp:extent cx="5760720" cy="32442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1" w:name="_Toc24305554"/>
      <w:r w:rsidRPr="00CD13EA">
        <w:rPr>
          <w:lang w:val="en-US"/>
        </w:rPr>
        <w:lastRenderedPageBreak/>
        <w:t>OWASP Top Ten</w:t>
      </w:r>
      <w:bookmarkEnd w:id="171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528F08E6" wp14:editId="5AAC6D94">
            <wp:extent cx="5760720" cy="33089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2" w:name="_Toc24305555"/>
      <w:r w:rsidRPr="00CD13EA">
        <w:rPr>
          <w:lang w:val="en-US"/>
        </w:rPr>
        <w:t>Cross-Site Scripting (XSS): Cookie Theft</w:t>
      </w:r>
      <w:bookmarkEnd w:id="172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38BFC156" wp14:editId="2668C032">
            <wp:extent cx="5760720" cy="29806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3" w:name="_Toc24305556"/>
      <w:r w:rsidRPr="00CD13EA">
        <w:rPr>
          <w:lang w:val="en-US"/>
        </w:rPr>
        <w:lastRenderedPageBreak/>
        <w:t>Stored XSS Countermeasures</w:t>
      </w:r>
      <w:bookmarkEnd w:id="173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6D0A1ED4" wp14:editId="4F26B705">
            <wp:extent cx="5760720" cy="31934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4" w:name="_Toc24305557"/>
      <w:r w:rsidRPr="00CD13EA">
        <w:rPr>
          <w:lang w:val="en-US"/>
        </w:rPr>
        <w:t>Reflected XSS</w:t>
      </w:r>
      <w:bookmarkEnd w:id="174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60AF1F5F" wp14:editId="136FB33B">
            <wp:extent cx="5760720" cy="32035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5" w:name="_Toc24305558"/>
      <w:r w:rsidRPr="00CD13EA">
        <w:rPr>
          <w:lang w:val="en-US"/>
        </w:rPr>
        <w:lastRenderedPageBreak/>
        <w:t>Defense Against Reflected XSS</w:t>
      </w:r>
      <w:bookmarkEnd w:id="175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F1326BD" wp14:editId="21E4105B">
            <wp:extent cx="5760720" cy="25215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6" w:name="_Toc24305559"/>
      <w:r w:rsidRPr="00CD13EA">
        <w:rPr>
          <w:lang w:val="en-US"/>
        </w:rPr>
        <w:t>Cross Site Request Forgery (CRSF)</w:t>
      </w:r>
      <w:bookmarkEnd w:id="176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5C2E54B2" wp14:editId="5B582C49">
            <wp:extent cx="5760720" cy="28682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77" w:name="_Toc24305560"/>
      <w:r>
        <w:t>CRSF Example 2</w:t>
      </w:r>
      <w:bookmarkEnd w:id="177"/>
    </w:p>
    <w:p w:rsidR="00CD13EA" w:rsidRDefault="003F4987" w:rsidP="00CD13EA">
      <w:r>
        <w:rPr>
          <w:noProof/>
        </w:rPr>
        <w:drawing>
          <wp:inline distT="0" distB="0" distL="0" distR="0" wp14:anchorId="500EB3AF" wp14:editId="7DFB266A">
            <wp:extent cx="5760720" cy="26066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78" w:name="_Toc24305561"/>
      <w:r>
        <w:lastRenderedPageBreak/>
        <w:t>CRSF Countermeasures</w:t>
      </w:r>
      <w:bookmarkEnd w:id="178"/>
    </w:p>
    <w:p w:rsidR="00CD13EA" w:rsidRDefault="003F4987" w:rsidP="00CD13EA">
      <w:r>
        <w:rPr>
          <w:noProof/>
        </w:rPr>
        <w:drawing>
          <wp:inline distT="0" distB="0" distL="0" distR="0" wp14:anchorId="7A8403E7" wp14:editId="20DCD123">
            <wp:extent cx="5760720" cy="31489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9" w:name="_Toc24305562"/>
      <w:r w:rsidRPr="00CD13EA">
        <w:rPr>
          <w:lang w:val="en-US"/>
        </w:rPr>
        <w:t>Same-Origin Policy</w:t>
      </w:r>
      <w:bookmarkEnd w:id="179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D7E05A1" wp14:editId="6C246227">
            <wp:extent cx="5760720" cy="3016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0" w:name="_Toc24305563"/>
      <w:r w:rsidRPr="00CD13EA">
        <w:rPr>
          <w:lang w:val="en-US"/>
        </w:rPr>
        <w:lastRenderedPageBreak/>
        <w:t>Cookies and Same Origin</w:t>
      </w:r>
      <w:bookmarkEnd w:id="180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5DCBBC3" wp14:editId="0284578B">
            <wp:extent cx="5760720" cy="31337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1" w:name="_Toc24305564"/>
      <w:r w:rsidRPr="00CD13EA">
        <w:rPr>
          <w:lang w:val="en-US"/>
        </w:rPr>
        <w:t>Same Origin Policy (SOP) and its Limits</w:t>
      </w:r>
      <w:bookmarkEnd w:id="181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4C46C1A" wp14:editId="5C3BE701">
            <wp:extent cx="5760720" cy="29806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2" w:name="_Toc24305565"/>
      <w:r w:rsidRPr="00CD13EA">
        <w:rPr>
          <w:lang w:val="en-US"/>
        </w:rPr>
        <w:lastRenderedPageBreak/>
        <w:t>CORS Overview</w:t>
      </w:r>
      <w:bookmarkEnd w:id="182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43A50487" wp14:editId="1568195D">
            <wp:extent cx="5760720" cy="32473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3" w:name="_Toc24305566"/>
      <w:r w:rsidRPr="00CD13EA">
        <w:rPr>
          <w:lang w:val="en-US"/>
        </w:rPr>
        <w:t>CORS Preflight Requests</w:t>
      </w:r>
      <w:bookmarkEnd w:id="183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955E0FB" wp14:editId="0EBD72D9">
            <wp:extent cx="5760720" cy="35159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4" w:name="_Toc24305567"/>
      <w:r w:rsidRPr="00CD13EA">
        <w:rPr>
          <w:lang w:val="en-US"/>
        </w:rPr>
        <w:lastRenderedPageBreak/>
        <w:t>CORS Example (slightly abbreviated)</w:t>
      </w:r>
      <w:bookmarkEnd w:id="184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0743F5B1" wp14:editId="37402F6D">
            <wp:extent cx="5760720" cy="38627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5" w:name="_Toc24305568"/>
      <w:r w:rsidRPr="00CD13EA">
        <w:rPr>
          <w:lang w:val="en-US"/>
        </w:rPr>
        <w:t>CORS for Multiple Domains</w:t>
      </w:r>
      <w:bookmarkEnd w:id="185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48F6003A" wp14:editId="6C33AE6A">
            <wp:extent cx="5760720" cy="27692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6" w:name="_Toc24305569"/>
      <w:r w:rsidRPr="00CD13EA">
        <w:rPr>
          <w:lang w:val="en-US"/>
        </w:rPr>
        <w:lastRenderedPageBreak/>
        <w:t>Content Security Policy (CSP) Headers</w:t>
      </w:r>
      <w:bookmarkEnd w:id="186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99B0D60" wp14:editId="65098B5A">
            <wp:extent cx="5760720" cy="32226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7" w:name="_Toc24305570"/>
      <w:r w:rsidRPr="00CD13EA">
        <w:rPr>
          <w:lang w:val="en-US"/>
        </w:rPr>
        <w:t>Overview of Common CSP Options</w:t>
      </w:r>
      <w:bookmarkEnd w:id="187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0AB236B3" wp14:editId="6807E530">
            <wp:extent cx="5760720" cy="40252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8" w:name="_Toc24305571"/>
      <w:r w:rsidRPr="00CD13EA">
        <w:rPr>
          <w:lang w:val="en-US"/>
        </w:rPr>
        <w:lastRenderedPageBreak/>
        <w:t>Exercise: U08</w:t>
      </w:r>
      <w:bookmarkEnd w:id="188"/>
    </w:p>
    <w:p w:rsid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4ED8B9EA" wp14:editId="4C4FD3B9">
            <wp:extent cx="5760720" cy="17430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rPr>
          <w:lang w:val="en-US"/>
        </w:rPr>
      </w:pPr>
    </w:p>
    <w:p w:rsidR="00CD13EA" w:rsidRDefault="00CD13EA" w:rsidP="00CD13EA">
      <w:pPr>
        <w:pStyle w:val="Heading1"/>
        <w:rPr>
          <w:lang w:val="en-US"/>
        </w:rPr>
      </w:pPr>
      <w:bookmarkStart w:id="189" w:name="_Toc24305572"/>
      <w:r>
        <w:rPr>
          <w:lang w:val="en-US"/>
        </w:rPr>
        <w:lastRenderedPageBreak/>
        <w:t>Woche 9</w:t>
      </w:r>
      <w:bookmarkEnd w:id="189"/>
    </w:p>
    <w:p w:rsidR="00CD13EA" w:rsidRPr="00CD13EA" w:rsidRDefault="00CD13EA" w:rsidP="00AF65CF">
      <w:pPr>
        <w:rPr>
          <w:lang w:val="en-US"/>
        </w:rPr>
      </w:pPr>
    </w:p>
    <w:sectPr w:rsidR="00CD13EA" w:rsidRPr="00CD13EA" w:rsidSect="00164DB6">
      <w:headerReference w:type="default" r:id="rId175"/>
      <w:footerReference w:type="default" r:id="rId176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81171" w:rsidRDefault="00381171" w:rsidP="006B5E49">
      <w:pPr>
        <w:spacing w:after="0" w:line="240" w:lineRule="auto"/>
      </w:pPr>
      <w:r>
        <w:separator/>
      </w:r>
    </w:p>
  </w:endnote>
  <w:endnote w:type="continuationSeparator" w:id="0">
    <w:p w:rsidR="00381171" w:rsidRDefault="00381171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6608A" w:rsidRPr="003037A4" w:rsidRDefault="0056608A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81171" w:rsidRDefault="00381171" w:rsidP="006B5E49">
      <w:pPr>
        <w:spacing w:after="0" w:line="240" w:lineRule="auto"/>
      </w:pPr>
      <w:r>
        <w:separator/>
      </w:r>
    </w:p>
  </w:footnote>
  <w:footnote w:type="continuationSeparator" w:id="0">
    <w:p w:rsidR="00381171" w:rsidRDefault="00381171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6608A" w:rsidRDefault="0056608A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EC9"/>
    <w:rsid w:val="0001007A"/>
    <w:rsid w:val="00053455"/>
    <w:rsid w:val="00057AA2"/>
    <w:rsid w:val="000A251E"/>
    <w:rsid w:val="000B26F4"/>
    <w:rsid w:val="000E01D5"/>
    <w:rsid w:val="000E0DEE"/>
    <w:rsid w:val="000F740C"/>
    <w:rsid w:val="001018C5"/>
    <w:rsid w:val="00105030"/>
    <w:rsid w:val="0012397E"/>
    <w:rsid w:val="00143210"/>
    <w:rsid w:val="00160860"/>
    <w:rsid w:val="00164748"/>
    <w:rsid w:val="00164DB6"/>
    <w:rsid w:val="001A0960"/>
    <w:rsid w:val="001A52D5"/>
    <w:rsid w:val="001A6B64"/>
    <w:rsid w:val="001E32AD"/>
    <w:rsid w:val="002010C7"/>
    <w:rsid w:val="002316E9"/>
    <w:rsid w:val="0026725B"/>
    <w:rsid w:val="00283C83"/>
    <w:rsid w:val="002865EA"/>
    <w:rsid w:val="002C1180"/>
    <w:rsid w:val="003037A4"/>
    <w:rsid w:val="00322F0B"/>
    <w:rsid w:val="0033460C"/>
    <w:rsid w:val="00342602"/>
    <w:rsid w:val="00381171"/>
    <w:rsid w:val="0038683A"/>
    <w:rsid w:val="003917D7"/>
    <w:rsid w:val="003A70B0"/>
    <w:rsid w:val="003B27B1"/>
    <w:rsid w:val="003D5735"/>
    <w:rsid w:val="003E2FB7"/>
    <w:rsid w:val="003E53D8"/>
    <w:rsid w:val="003F4987"/>
    <w:rsid w:val="004254A8"/>
    <w:rsid w:val="0045100D"/>
    <w:rsid w:val="00466C3E"/>
    <w:rsid w:val="00471410"/>
    <w:rsid w:val="004B5461"/>
    <w:rsid w:val="004B776C"/>
    <w:rsid w:val="004C6775"/>
    <w:rsid w:val="00510030"/>
    <w:rsid w:val="00551811"/>
    <w:rsid w:val="0056608A"/>
    <w:rsid w:val="00573DA6"/>
    <w:rsid w:val="005C62A4"/>
    <w:rsid w:val="006208C1"/>
    <w:rsid w:val="006549CC"/>
    <w:rsid w:val="0067227E"/>
    <w:rsid w:val="00683D01"/>
    <w:rsid w:val="00695C4B"/>
    <w:rsid w:val="006A6BF8"/>
    <w:rsid w:val="006B3AE8"/>
    <w:rsid w:val="006B5E49"/>
    <w:rsid w:val="006D62FC"/>
    <w:rsid w:val="006E2F0C"/>
    <w:rsid w:val="006E35E8"/>
    <w:rsid w:val="00767897"/>
    <w:rsid w:val="00795C67"/>
    <w:rsid w:val="007B0CD9"/>
    <w:rsid w:val="007B68D0"/>
    <w:rsid w:val="008279E7"/>
    <w:rsid w:val="008652D0"/>
    <w:rsid w:val="00877E0F"/>
    <w:rsid w:val="008C1085"/>
    <w:rsid w:val="008D68BE"/>
    <w:rsid w:val="00923291"/>
    <w:rsid w:val="00924EC9"/>
    <w:rsid w:val="0095096E"/>
    <w:rsid w:val="00951818"/>
    <w:rsid w:val="009637E6"/>
    <w:rsid w:val="0097190F"/>
    <w:rsid w:val="00973D65"/>
    <w:rsid w:val="00990E7F"/>
    <w:rsid w:val="009A71B2"/>
    <w:rsid w:val="009B342F"/>
    <w:rsid w:val="00A23546"/>
    <w:rsid w:val="00A54DC2"/>
    <w:rsid w:val="00A85B48"/>
    <w:rsid w:val="00A87873"/>
    <w:rsid w:val="00AF65CF"/>
    <w:rsid w:val="00AF7A48"/>
    <w:rsid w:val="00B25571"/>
    <w:rsid w:val="00B70D48"/>
    <w:rsid w:val="00B7241C"/>
    <w:rsid w:val="00BB78F3"/>
    <w:rsid w:val="00BC693F"/>
    <w:rsid w:val="00BC7B70"/>
    <w:rsid w:val="00BF0C5F"/>
    <w:rsid w:val="00C36948"/>
    <w:rsid w:val="00C569D5"/>
    <w:rsid w:val="00C6413D"/>
    <w:rsid w:val="00C90D2F"/>
    <w:rsid w:val="00CC1F1F"/>
    <w:rsid w:val="00CD13EA"/>
    <w:rsid w:val="00CE5DD4"/>
    <w:rsid w:val="00CE6D2A"/>
    <w:rsid w:val="00D15087"/>
    <w:rsid w:val="00DD04C4"/>
    <w:rsid w:val="00DD6959"/>
    <w:rsid w:val="00DE3F35"/>
    <w:rsid w:val="00DE60A2"/>
    <w:rsid w:val="00DF1936"/>
    <w:rsid w:val="00E376F9"/>
    <w:rsid w:val="00E51340"/>
    <w:rsid w:val="00E52C9A"/>
    <w:rsid w:val="00E571CE"/>
    <w:rsid w:val="00EB766F"/>
    <w:rsid w:val="00F34BB8"/>
    <w:rsid w:val="00F40999"/>
    <w:rsid w:val="00F44376"/>
    <w:rsid w:val="00F445FD"/>
    <w:rsid w:val="00F66251"/>
    <w:rsid w:val="00F969C9"/>
    <w:rsid w:val="00FB6939"/>
    <w:rsid w:val="00FC04C6"/>
    <w:rsid w:val="00FE42FE"/>
    <w:rsid w:val="00FF25C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15185E12"/>
  <w15:chartTrackingRefBased/>
  <w15:docId w15:val="{E08FC560-9232-4492-A902-051634D64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BalloonText">
    <w:name w:val="Balloon Text"/>
    <w:basedOn w:val="Normal"/>
    <w:link w:val="BalloonTextChar"/>
    <w:uiPriority w:val="99"/>
    <w:semiHidden/>
    <w:unhideWhenUsed/>
    <w:rsid w:val="0076789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7897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A2354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A2354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A2354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A2354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A2354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A2354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A235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fontTable" Target="fontTable.xml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header" Target="header1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footer" Target="footer1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4F2AB82-1155-4B57-96A4-2DC9C42229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6</TotalTime>
  <Pages>86</Pages>
  <Words>3288</Words>
  <Characters>18748</Characters>
  <Application>Microsoft Office Word</Application>
  <DocSecurity>0</DocSecurity>
  <Lines>156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21993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33</cp:revision>
  <dcterms:created xsi:type="dcterms:W3CDTF">2019-10-03T14:34:00Z</dcterms:created>
  <dcterms:modified xsi:type="dcterms:W3CDTF">2019-11-10T18:09:00Z</dcterms:modified>
</cp:coreProperties>
</file>