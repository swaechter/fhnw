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42F35" w:rsidRPr="003E53D8" w:rsidRDefault="00E42F3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E42F35" w:rsidRDefault="00E42F3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Applikationssicherheit (apsi)</w:t>
                                </w:r>
                              </w:p>
                              <w:p w:rsidR="00E42F35" w:rsidRPr="00AF65CF" w:rsidRDefault="00E42F3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E42F35" w:rsidRPr="003E53D8" w:rsidRDefault="00E42F3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E42F35" w:rsidRDefault="00E42F3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Applikationssicherheit (apsi)</w:t>
                          </w:r>
                        </w:p>
                        <w:p w:rsidR="00E42F35" w:rsidRPr="00AF65CF" w:rsidRDefault="00E42F3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42F35" w:rsidRDefault="00E42F3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42F35" w:rsidRDefault="00E42F3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C77A9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812824" w:history="1">
            <w:r w:rsidR="00EC77A9" w:rsidRPr="00F671E6">
              <w:rPr>
                <w:rStyle w:val="Hyperlink"/>
                <w:noProof/>
              </w:rPr>
              <w:t>1</w:t>
            </w:r>
            <w:r w:rsidR="00EC77A9">
              <w:rPr>
                <w:rFonts w:eastAsiaTheme="minorEastAsia"/>
                <w:noProof/>
                <w:lang w:val="en-CH" w:eastAsia="en-CH"/>
              </w:rPr>
              <w:tab/>
            </w:r>
            <w:r w:rsidR="00EC77A9" w:rsidRPr="00F671E6">
              <w:rPr>
                <w:rStyle w:val="Hyperlink"/>
                <w:noProof/>
              </w:rPr>
              <w:t>Einleitung</w:t>
            </w:r>
            <w:r w:rsidR="00EC77A9">
              <w:rPr>
                <w:noProof/>
                <w:webHidden/>
              </w:rPr>
              <w:tab/>
            </w:r>
            <w:r w:rsidR="00EC77A9">
              <w:rPr>
                <w:noProof/>
                <w:webHidden/>
              </w:rPr>
              <w:fldChar w:fldCharType="begin"/>
            </w:r>
            <w:r w:rsidR="00EC77A9">
              <w:rPr>
                <w:noProof/>
                <w:webHidden/>
              </w:rPr>
              <w:instrText xml:space="preserve"> PAGEREF _Toc26812824 \h </w:instrText>
            </w:r>
            <w:r w:rsidR="00EC77A9">
              <w:rPr>
                <w:noProof/>
                <w:webHidden/>
              </w:rPr>
            </w:r>
            <w:r w:rsidR="00EC77A9">
              <w:rPr>
                <w:noProof/>
                <w:webHidden/>
              </w:rPr>
              <w:fldChar w:fldCharType="separate"/>
            </w:r>
            <w:r w:rsidR="00EC77A9">
              <w:rPr>
                <w:noProof/>
                <w:webHidden/>
              </w:rPr>
              <w:t>8</w:t>
            </w:r>
            <w:r w:rsidR="00EC77A9"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25" w:history="1">
            <w:r w:rsidRPr="00F671E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26" w:history="1">
            <w:r w:rsidRPr="00F671E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27" w:history="1">
            <w:r w:rsidRPr="00F671E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2828" w:history="1">
            <w:r w:rsidRPr="00F671E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29" w:history="1">
            <w:r w:rsidRPr="00F671E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0" w:history="1">
            <w:r w:rsidRPr="00F671E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1" w:history="1">
            <w:r w:rsidRPr="00F671E6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2" w:history="1">
            <w:r w:rsidRPr="00F671E6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3" w:history="1">
            <w:r w:rsidRPr="00F671E6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4" w:history="1">
            <w:r w:rsidRPr="00F671E6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5" w:history="1">
            <w:r w:rsidRPr="00F671E6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6" w:history="1">
            <w:r w:rsidRPr="00F671E6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7" w:history="1">
            <w:r w:rsidRPr="00F671E6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8" w:history="1">
            <w:r w:rsidRPr="00F671E6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39" w:history="1">
            <w:r w:rsidRPr="00F671E6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0" w:history="1">
            <w:r w:rsidRPr="00F671E6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1" w:history="1">
            <w:r w:rsidRPr="00F671E6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2" w:history="1">
            <w:r w:rsidRPr="00F671E6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3" w:history="1">
            <w:r w:rsidRPr="00F671E6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4" w:history="1">
            <w:r w:rsidRPr="00F671E6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5" w:history="1">
            <w:r w:rsidRPr="00F671E6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6" w:history="1">
            <w:r w:rsidRPr="00F671E6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7" w:history="1">
            <w:r w:rsidRPr="00F671E6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8" w:history="1">
            <w:r w:rsidRPr="00F671E6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49" w:history="1">
            <w:r w:rsidRPr="00F671E6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50" w:history="1">
            <w:r w:rsidRPr="00F671E6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51" w:history="1">
            <w:r w:rsidRPr="00F671E6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2852" w:history="1">
            <w:r w:rsidRPr="00F671E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53" w:history="1">
            <w:r w:rsidRPr="00F671E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54" w:history="1">
            <w:r w:rsidRPr="00F671E6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55" w:history="1">
            <w:r w:rsidRPr="00F671E6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56" w:history="1">
            <w:r w:rsidRPr="00F671E6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57" w:history="1">
            <w:r w:rsidRPr="00F671E6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58" w:history="1">
            <w:r w:rsidRPr="00F671E6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59" w:history="1">
            <w:r w:rsidRPr="00F671E6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60" w:history="1">
            <w:r w:rsidRPr="00F671E6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61" w:history="1">
            <w:r w:rsidRPr="00F671E6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62" w:history="1">
            <w:r w:rsidRPr="00F671E6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63" w:history="1">
            <w:r w:rsidRPr="00F671E6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64" w:history="1">
            <w:r w:rsidRPr="00F671E6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65" w:history="1">
            <w:r w:rsidRPr="00F671E6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66" w:history="1">
            <w:r w:rsidRPr="00F671E6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67" w:history="1">
            <w:r w:rsidRPr="00F671E6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68" w:history="1">
            <w:r w:rsidRPr="00F671E6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2869" w:history="1">
            <w:r w:rsidRPr="00F671E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0" w:history="1">
            <w:r w:rsidRPr="00F671E6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1" w:history="1">
            <w:r w:rsidRPr="00F671E6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2" w:history="1">
            <w:r w:rsidRPr="00F671E6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3" w:history="1">
            <w:r w:rsidRPr="00F671E6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4" w:history="1">
            <w:r w:rsidRPr="00F671E6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5" w:history="1">
            <w:r w:rsidRPr="00F671E6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6" w:history="1">
            <w:r w:rsidRPr="00F671E6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7" w:history="1">
            <w:r w:rsidRPr="00F671E6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8" w:history="1">
            <w:r w:rsidRPr="00F671E6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79" w:history="1">
            <w:r w:rsidRPr="00F671E6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80" w:history="1">
            <w:r w:rsidRPr="00F671E6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81" w:history="1">
            <w:r w:rsidRPr="00F671E6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82" w:history="1">
            <w:r w:rsidRPr="00F671E6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83" w:history="1">
            <w:r w:rsidRPr="00F671E6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84" w:history="1">
            <w:r w:rsidRPr="00F671E6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85" w:history="1">
            <w:r w:rsidRPr="00F671E6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86" w:history="1">
            <w:r w:rsidRPr="00F671E6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87" w:history="1">
            <w:r w:rsidRPr="00F671E6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2888" w:history="1">
            <w:r w:rsidRPr="00F671E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89" w:history="1">
            <w:r w:rsidRPr="00F671E6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0" w:history="1">
            <w:r w:rsidRPr="00F671E6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1" w:history="1">
            <w:r w:rsidRPr="00F671E6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2" w:history="1">
            <w:r w:rsidRPr="00F671E6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3" w:history="1">
            <w:r w:rsidRPr="00F671E6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4" w:history="1">
            <w:r w:rsidRPr="00F671E6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5" w:history="1">
            <w:r w:rsidRPr="00F671E6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6" w:history="1">
            <w:r w:rsidRPr="00F671E6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7" w:history="1">
            <w:r w:rsidRPr="00F671E6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8" w:history="1">
            <w:r w:rsidRPr="00F671E6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899" w:history="1">
            <w:r w:rsidRPr="00F671E6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00" w:history="1">
            <w:r w:rsidRPr="00F671E6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01" w:history="1">
            <w:r w:rsidRPr="00F671E6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02" w:history="1">
            <w:r w:rsidRPr="00F671E6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03" w:history="1">
            <w:r w:rsidRPr="00F671E6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04" w:history="1">
            <w:r w:rsidRPr="00F671E6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05" w:history="1">
            <w:r w:rsidRPr="00F671E6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06" w:history="1">
            <w:r w:rsidRPr="00F671E6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07" w:history="1">
            <w:r w:rsidRPr="00F671E6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08" w:history="1">
            <w:r w:rsidRPr="00F671E6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2909" w:history="1">
            <w:r w:rsidRPr="00F671E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0" w:history="1">
            <w:r w:rsidRPr="00F671E6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1" w:history="1">
            <w:r w:rsidRPr="00F671E6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2" w:history="1">
            <w:r w:rsidRPr="00F671E6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3" w:history="1">
            <w:r w:rsidRPr="00F671E6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4" w:history="1">
            <w:r w:rsidRPr="00F671E6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5" w:history="1">
            <w:r w:rsidRPr="00F671E6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6" w:history="1">
            <w:r w:rsidRPr="00F671E6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7" w:history="1">
            <w:r w:rsidRPr="00F671E6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8" w:history="1">
            <w:r w:rsidRPr="00F671E6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19" w:history="1">
            <w:r w:rsidRPr="00F671E6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0" w:history="1">
            <w:r w:rsidRPr="00F671E6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1" w:history="1">
            <w:r w:rsidRPr="00F671E6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2" w:history="1">
            <w:r w:rsidRPr="00F671E6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3" w:history="1">
            <w:r w:rsidRPr="00F671E6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4" w:history="1">
            <w:r w:rsidRPr="00F671E6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5" w:history="1">
            <w:r w:rsidRPr="00F671E6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6" w:history="1">
            <w:r w:rsidRPr="00F671E6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7" w:history="1">
            <w:r w:rsidRPr="00F671E6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8" w:history="1">
            <w:r w:rsidRPr="00F671E6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29" w:history="1">
            <w:r w:rsidRPr="00F671E6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30" w:history="1">
            <w:r w:rsidRPr="00F671E6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2931" w:history="1">
            <w:r w:rsidRPr="00F671E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32" w:history="1">
            <w:r w:rsidRPr="00F671E6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33" w:history="1">
            <w:r w:rsidRPr="00F671E6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Virtualization vs.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34" w:history="1">
            <w:r w:rsidRPr="00F671E6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35" w:history="1">
            <w:r w:rsidRPr="00F671E6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36" w:history="1">
            <w:r w:rsidRPr="00F671E6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Code Analysis for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37" w:history="1">
            <w:r w:rsidRPr="00F671E6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Backdoors in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38" w:history="1">
            <w:r w:rsidRPr="00F671E6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Backdoor Hiding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39" w:history="1">
            <w:r w:rsidRPr="00F671E6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Finding Backdoors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40" w:history="1">
            <w:r w:rsidRPr="00F671E6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Backdoors in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41" w:history="1">
            <w:r w:rsidRPr="00F671E6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Example 1: ECC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42" w:history="1">
            <w:r w:rsidRPr="00F671E6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 2: Specially selected Primes for Discreet Logarithms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43" w:history="1">
            <w:r w:rsidRPr="00F671E6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Fuzz-Testing: 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44" w:history="1">
            <w:r w:rsidRPr="00F671E6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Possibilities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45" w:history="1">
            <w:r w:rsidRPr="00F671E6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Structured Fuzzing vs. Random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46" w:history="1">
            <w:r w:rsidRPr="00F671E6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Fuzzing for Regular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47" w:history="1">
            <w:r w:rsidRPr="00F671E6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Useful Fuzzing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2948" w:history="1">
            <w:r w:rsidRPr="00F671E6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49" w:history="1">
            <w:r w:rsidRPr="00F671E6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0" w:history="1">
            <w:r w:rsidRPr="00F671E6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 Request in the TCP/IP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1" w:history="1">
            <w:r w:rsidRPr="00F671E6">
              <w:rPr>
                <w:rStyle w:val="Hyperlink"/>
                <w:noProof/>
                <w:lang w:val="en-US"/>
              </w:rPr>
              <w:t>8.3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2" w:history="1">
            <w:r w:rsidRPr="00F671E6">
              <w:rPr>
                <w:rStyle w:val="Hyperlink"/>
                <w:noProof/>
                <w:lang w:val="en-US"/>
              </w:rPr>
              <w:t>8.4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HTTP Request Example: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3" w:history="1">
            <w:r w:rsidRPr="00F671E6">
              <w:rPr>
                <w:rStyle w:val="Hyperlink"/>
                <w:noProof/>
                <w:lang w:val="en-US"/>
              </w:rPr>
              <w:t>8.5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HTTP Request Example: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4" w:history="1">
            <w:r w:rsidRPr="00F671E6">
              <w:rPr>
                <w:rStyle w:val="Hyperlink"/>
                <w:noProof/>
                <w:lang w:val="en-US"/>
              </w:rPr>
              <w:t>8.6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HTTP Response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5" w:history="1">
            <w:r w:rsidRPr="00F671E6">
              <w:rPr>
                <w:rStyle w:val="Hyperlink"/>
                <w:noProof/>
                <w:lang w:val="en-US"/>
              </w:rPr>
              <w:t>8.7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Exotic Requests: PUT, DELETE,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6" w:history="1">
            <w:r w:rsidRPr="00F671E6">
              <w:rPr>
                <w:rStyle w:val="Hyperlink"/>
                <w:noProof/>
                <w:lang w:val="en-US"/>
              </w:rPr>
              <w:t>8.8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7" w:history="1">
            <w:r w:rsidRPr="00F671E6">
              <w:rPr>
                <w:rStyle w:val="Hyperlink"/>
                <w:noProof/>
                <w:lang w:val="en-US"/>
              </w:rPr>
              <w:t>8.9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8" w:history="1">
            <w:r w:rsidRPr="00F671E6">
              <w:rPr>
                <w:rStyle w:val="Hyperlink"/>
                <w:noProof/>
                <w:lang w:val="en-US"/>
              </w:rPr>
              <w:t>8.10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Cookies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59" w:history="1">
            <w:r w:rsidRPr="00F671E6">
              <w:rPr>
                <w:rStyle w:val="Hyperlink"/>
                <w:noProof/>
                <w:lang w:val="en-US"/>
              </w:rPr>
              <w:t>8.11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Cookie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0" w:history="1">
            <w:r w:rsidRPr="00F671E6">
              <w:rPr>
                <w:rStyle w:val="Hyperlink"/>
                <w:noProof/>
                <w:lang w:val="en-US"/>
              </w:rPr>
              <w:t>8.12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Cookies: Access via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1" w:history="1">
            <w:r w:rsidRPr="00F671E6">
              <w:rPr>
                <w:rStyle w:val="Hyperlink"/>
                <w:noProof/>
                <w:lang w:val="en-US"/>
              </w:rPr>
              <w:t>8.13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2" w:history="1">
            <w:r w:rsidRPr="00F671E6">
              <w:rPr>
                <w:rStyle w:val="Hyperlink"/>
                <w:noProof/>
                <w:lang w:val="en-US"/>
              </w:rPr>
              <w:t>8.14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Security Problems with 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3" w:history="1">
            <w:r w:rsidRPr="00F671E6">
              <w:rPr>
                <w:rStyle w:val="Hyperlink"/>
                <w:noProof/>
                <w:lang w:val="en-US"/>
              </w:rPr>
              <w:t>8.15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Keeping State Securely on Client-Side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4" w:history="1">
            <w:r w:rsidRPr="00F671E6">
              <w:rPr>
                <w:rStyle w:val="Hyperlink"/>
                <w:noProof/>
                <w:lang w:val="en-US"/>
              </w:rPr>
              <w:t>8.16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Remark: Cookies and Application Paths vs.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5" w:history="1">
            <w:r w:rsidRPr="00F671E6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6" w:history="1">
            <w:r w:rsidRPr="00F671E6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7" w:history="1">
            <w:r w:rsidRPr="00F671E6">
              <w:rPr>
                <w:rStyle w:val="Hyperlink"/>
                <w:noProof/>
                <w:lang w:val="en-US"/>
              </w:rPr>
              <w:t>8.19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CGI: General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8" w:history="1">
            <w:r w:rsidRPr="00F671E6">
              <w:rPr>
                <w:rStyle w:val="Hyperlink"/>
                <w:noProof/>
                <w:lang w:val="en-US"/>
              </w:rPr>
              <w:t>8.20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CGI Scripts in Different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69" w:history="1">
            <w:r w:rsidRPr="00F671E6">
              <w:rPr>
                <w:rStyle w:val="Hyperlink"/>
                <w:noProof/>
                <w:lang w:val="en-US"/>
              </w:rPr>
              <w:t>8.21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CGI in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70" w:history="1">
            <w:r w:rsidRPr="00F671E6">
              <w:rPr>
                <w:rStyle w:val="Hyperlink"/>
                <w:noProof/>
                <w:lang w:val="en-US"/>
              </w:rPr>
              <w:t>8.22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CGI in BASH: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71" w:history="1">
            <w:r w:rsidRPr="00F671E6">
              <w:rPr>
                <w:rStyle w:val="Hyperlink"/>
                <w:noProof/>
                <w:lang w:val="en-US"/>
              </w:rPr>
              <w:t>8.23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CGI in Perl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72" w:history="1">
            <w:r w:rsidRPr="00F671E6">
              <w:rPr>
                <w:rStyle w:val="Hyperlink"/>
                <w:noProof/>
                <w:lang w:val="en-US"/>
              </w:rPr>
              <w:t>8.24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CGI in Perl: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73" w:history="1">
            <w:r w:rsidRPr="00F671E6">
              <w:rPr>
                <w:rStyle w:val="Hyperlink"/>
                <w:noProof/>
                <w:lang w:val="en-US"/>
              </w:rPr>
              <w:t>8.25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CGI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74" w:history="1">
            <w:r w:rsidRPr="00F671E6">
              <w:rPr>
                <w:rStyle w:val="Hyperlink"/>
                <w:noProof/>
                <w:lang w:val="en-US"/>
              </w:rPr>
              <w:t>8.26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CGI in C: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75" w:history="1">
            <w:r w:rsidRPr="00F671E6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CGI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76" w:history="1">
            <w:r w:rsidRPr="00F671E6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CGI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2977" w:history="1">
            <w:r w:rsidRPr="00F671E6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78" w:history="1">
            <w:r w:rsidRPr="00F671E6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79" w:history="1">
            <w:r w:rsidRPr="00F671E6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11.11.19: Guest Speaker about WAF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0" w:history="1">
            <w:r w:rsidRPr="00F671E6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1" w:history="1">
            <w:r w:rsidRPr="00F671E6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OWASP – Open Web Application Security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2" w:history="1">
            <w:r w:rsidRPr="00F671E6">
              <w:rPr>
                <w:rStyle w:val="Hyperlink"/>
                <w:noProof/>
                <w:lang w:val="en-US"/>
              </w:rPr>
              <w:t>9.5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3" w:history="1">
            <w:r w:rsidRPr="00F671E6">
              <w:rPr>
                <w:rStyle w:val="Hyperlink"/>
                <w:noProof/>
                <w:lang w:val="en-US"/>
              </w:rPr>
              <w:t>9.6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4" w:history="1">
            <w:r w:rsidRPr="00F671E6">
              <w:rPr>
                <w:rStyle w:val="Hyperlink"/>
                <w:noProof/>
                <w:lang w:val="en-US"/>
              </w:rPr>
              <w:t>9.7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Cross-Site Scripting (XSS): Cookie Theft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5" w:history="1">
            <w:r w:rsidRPr="00F671E6">
              <w:rPr>
                <w:rStyle w:val="Hyperlink"/>
                <w:noProof/>
                <w:lang w:val="en-US"/>
              </w:rPr>
              <w:t>9.8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Stored XSS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6" w:history="1">
            <w:r w:rsidRPr="00F671E6">
              <w:rPr>
                <w:rStyle w:val="Hyperlink"/>
                <w:noProof/>
                <w:lang w:val="en-US"/>
              </w:rPr>
              <w:t>9.9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7" w:history="1">
            <w:r w:rsidRPr="00F671E6">
              <w:rPr>
                <w:rStyle w:val="Hyperlink"/>
                <w:noProof/>
                <w:lang w:val="en-US"/>
              </w:rPr>
              <w:t>9.10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Defense Against 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8" w:history="1">
            <w:r w:rsidRPr="00F671E6">
              <w:rPr>
                <w:rStyle w:val="Hyperlink"/>
                <w:noProof/>
                <w:lang w:val="en-US"/>
              </w:rPr>
              <w:t>9.11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Cross Site Request Forgery (CRSF)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89" w:history="1">
            <w:r w:rsidRPr="00F671E6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CRSF Example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0" w:history="1">
            <w:r w:rsidRPr="00F671E6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</w:rPr>
              <w:t>CRSF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1" w:history="1">
            <w:r w:rsidRPr="00F671E6">
              <w:rPr>
                <w:rStyle w:val="Hyperlink"/>
                <w:noProof/>
                <w:lang w:val="en-US"/>
              </w:rPr>
              <w:t>9.14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Same-Origin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2" w:history="1">
            <w:r w:rsidRPr="00F671E6">
              <w:rPr>
                <w:rStyle w:val="Hyperlink"/>
                <w:noProof/>
                <w:lang w:val="en-US"/>
              </w:rPr>
              <w:t>9.15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Cookies and Same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3" w:history="1">
            <w:r w:rsidRPr="00F671E6">
              <w:rPr>
                <w:rStyle w:val="Hyperlink"/>
                <w:noProof/>
                <w:lang w:val="en-US"/>
              </w:rPr>
              <w:t>9.16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Same Origin Policy (SOP) and its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4" w:history="1">
            <w:r w:rsidRPr="00F671E6">
              <w:rPr>
                <w:rStyle w:val="Hyperlink"/>
                <w:noProof/>
                <w:lang w:val="en-US"/>
              </w:rPr>
              <w:t>9.17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CORS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5" w:history="1">
            <w:r w:rsidRPr="00F671E6">
              <w:rPr>
                <w:rStyle w:val="Hyperlink"/>
                <w:noProof/>
                <w:lang w:val="en-US"/>
              </w:rPr>
              <w:t>9.18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CORS Preflight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6" w:history="1">
            <w:r w:rsidRPr="00F671E6">
              <w:rPr>
                <w:rStyle w:val="Hyperlink"/>
                <w:noProof/>
                <w:lang w:val="en-US"/>
              </w:rPr>
              <w:t>9.19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CORS Example (slightly abbreviated)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7" w:history="1">
            <w:r w:rsidRPr="00F671E6">
              <w:rPr>
                <w:rStyle w:val="Hyperlink"/>
                <w:noProof/>
                <w:lang w:val="en-US"/>
              </w:rPr>
              <w:t>9.20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CORS for Multiple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8" w:history="1">
            <w:r w:rsidRPr="00F671E6">
              <w:rPr>
                <w:rStyle w:val="Hyperlink"/>
                <w:noProof/>
                <w:lang w:val="en-US"/>
              </w:rPr>
              <w:t>9.21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Content Security Policy (CSP)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2999" w:history="1">
            <w:r w:rsidRPr="00F671E6">
              <w:rPr>
                <w:rStyle w:val="Hyperlink"/>
                <w:noProof/>
                <w:lang w:val="en-US"/>
              </w:rPr>
              <w:t>9.22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Overview of Common CSP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00" w:history="1">
            <w:r w:rsidRPr="00F671E6">
              <w:rPr>
                <w:rStyle w:val="Hyperlink"/>
                <w:noProof/>
                <w:lang w:val="en-US"/>
              </w:rPr>
              <w:t>9.23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Exercise: U08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3001" w:history="1">
            <w:r w:rsidRPr="00F671E6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02" w:history="1">
            <w:r w:rsidRPr="00F671E6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03" w:history="1">
            <w:r w:rsidRPr="00F671E6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Coding Style Guides / Coding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04" w:history="1">
            <w:r w:rsidRPr="00F671E6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Linux Kernel Coding Style: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05" w:history="1">
            <w:r w:rsidRPr="00F671E6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Linux Kernel Coding Style: Examples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06" w:history="1">
            <w:r w:rsidRPr="00F671E6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Linux Kernel Coding Style: Examples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07" w:history="1">
            <w:r w:rsidRPr="00F671E6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Linux Kernel Coding Style: Examples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08" w:history="1">
            <w:r w:rsidRPr="00F671E6">
              <w:rPr>
                <w:rStyle w:val="Hyperlink"/>
                <w:noProof/>
                <w:lang w:val="en-US"/>
              </w:rPr>
              <w:t>10.7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Linux Kernel Coding Style: Examples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09" w:history="1">
            <w:r w:rsidRPr="00F671E6">
              <w:rPr>
                <w:rStyle w:val="Hyperlink"/>
                <w:noProof/>
                <w:lang w:val="en-US"/>
              </w:rPr>
              <w:t>10.8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CERT/SEI Rules and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10" w:history="1">
            <w:r w:rsidRPr="00F671E6">
              <w:rPr>
                <w:rStyle w:val="Hyperlink"/>
                <w:noProof/>
                <w:lang w:val="en-US"/>
              </w:rPr>
              <w:t>10.9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What do Coding Style Guides Accomplish in Reality?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11" w:history="1">
            <w:r w:rsidRPr="00F671E6">
              <w:rPr>
                <w:rStyle w:val="Hyperlink"/>
                <w:noProof/>
                <w:lang w:val="en-US"/>
              </w:rPr>
              <w:t>10.10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Problems with Restrictive Coding Environments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12" w:history="1">
            <w:r w:rsidRPr="00F671E6">
              <w:rPr>
                <w:rStyle w:val="Hyperlink"/>
                <w:noProof/>
                <w:lang w:val="en-US"/>
              </w:rPr>
              <w:t>10.11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What About Interfaces and Naming in Them?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13" w:history="1">
            <w:r w:rsidRPr="00F671E6">
              <w:rPr>
                <w:rStyle w:val="Hyperlink"/>
                <w:noProof/>
                <w:lang w:val="en-US"/>
              </w:rPr>
              <w:t>10.12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So use a Style Guide or not?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3014" w:history="1">
            <w:r w:rsidRPr="00F671E6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15" w:history="1">
            <w:r w:rsidRPr="00F671E6">
              <w:rPr>
                <w:rStyle w:val="Hyperlink"/>
                <w:noProof/>
                <w:lang w:val="en-US"/>
              </w:rPr>
              <w:t>11.1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16" w:history="1">
            <w:r w:rsidRPr="00F671E6">
              <w:rPr>
                <w:rStyle w:val="Hyperlink"/>
                <w:noProof/>
                <w:lang w:val="en-US"/>
              </w:rPr>
              <w:t>11.2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17" w:history="1">
            <w:r w:rsidRPr="00F671E6">
              <w:rPr>
                <w:rStyle w:val="Hyperlink"/>
                <w:noProof/>
                <w:lang w:val="en-US"/>
              </w:rPr>
              <w:t>11.3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18" w:history="1">
            <w:r w:rsidRPr="00F671E6">
              <w:rPr>
                <w:rStyle w:val="Hyperlink"/>
                <w:noProof/>
                <w:lang w:val="en-US"/>
              </w:rPr>
              <w:t>11.4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Access to a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19" w:history="1">
            <w:r w:rsidRPr="00F671E6">
              <w:rPr>
                <w:rStyle w:val="Hyperlink"/>
                <w:noProof/>
                <w:lang w:val="en-US"/>
              </w:rPr>
              <w:t>11.5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Recap: Public Key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0" w:history="1">
            <w:r w:rsidRPr="00F671E6">
              <w:rPr>
                <w:rStyle w:val="Hyperlink"/>
                <w:noProof/>
                <w:lang w:val="en-US"/>
              </w:rPr>
              <w:t>11.6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JSON Object Signing and Encryption (JOSE)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1" w:history="1">
            <w:r w:rsidRPr="00F671E6">
              <w:rPr>
                <w:rStyle w:val="Hyperlink"/>
                <w:noProof/>
                <w:lang w:val="en-US"/>
              </w:rPr>
              <w:t>11.7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JSON Web Signatures (JWS)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2" w:history="1">
            <w:r w:rsidRPr="00F671E6">
              <w:rPr>
                <w:rStyle w:val="Hyperlink"/>
                <w:noProof/>
                <w:lang w:val="en-US"/>
              </w:rPr>
              <w:t>11.8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JSON Web Encryption (JWE)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3" w:history="1">
            <w:r w:rsidRPr="00F671E6">
              <w:rPr>
                <w:rStyle w:val="Hyperlink"/>
                <w:noProof/>
                <w:lang w:val="en-US"/>
              </w:rPr>
              <w:t>11.9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JSON Web Token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4" w:history="1">
            <w:r w:rsidRPr="00F671E6">
              <w:rPr>
                <w:rStyle w:val="Hyperlink"/>
                <w:noProof/>
                <w:lang w:val="en-US"/>
              </w:rPr>
              <w:t>11.10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Nested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5" w:history="1">
            <w:r w:rsidRPr="00F671E6">
              <w:rPr>
                <w:rStyle w:val="Hyperlink"/>
                <w:noProof/>
                <w:lang w:val="en-US"/>
              </w:rPr>
              <w:t>11.11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JOSE Implementation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6" w:history="1">
            <w:r w:rsidRPr="00F671E6">
              <w:rPr>
                <w:rStyle w:val="Hyperlink"/>
                <w:noProof/>
                <w:lang w:val="en-US"/>
              </w:rPr>
              <w:t>11.12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OAuth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7" w:history="1">
            <w:r w:rsidRPr="00F671E6">
              <w:rPr>
                <w:rStyle w:val="Hyperlink"/>
                <w:noProof/>
                <w:lang w:val="en-US"/>
              </w:rPr>
              <w:t>11.13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OAuth Access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8" w:history="1">
            <w:r w:rsidRPr="00F671E6">
              <w:rPr>
                <w:rStyle w:val="Hyperlink"/>
                <w:noProof/>
                <w:lang w:val="en-US"/>
              </w:rPr>
              <w:t>11.14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Identity Federation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29" w:history="1">
            <w:r w:rsidRPr="00F671E6">
              <w:rPr>
                <w:rStyle w:val="Hyperlink"/>
                <w:noProof/>
                <w:lang w:val="en-US"/>
              </w:rPr>
              <w:t>11.15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30" w:history="1">
            <w:r w:rsidRPr="00F671E6">
              <w:rPr>
                <w:rStyle w:val="Hyperlink"/>
                <w:noProof/>
                <w:lang w:val="en-US"/>
              </w:rPr>
              <w:t>11.16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OAuth vs. OpenID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31" w:history="1">
            <w:r w:rsidRPr="00F671E6">
              <w:rPr>
                <w:rStyle w:val="Hyperlink"/>
                <w:noProof/>
                <w:lang w:val="en-US"/>
              </w:rPr>
              <w:t>11.17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32" w:history="1">
            <w:r w:rsidRPr="00F671E6">
              <w:rPr>
                <w:rStyle w:val="Hyperlink"/>
                <w:noProof/>
                <w:lang w:val="en-US"/>
              </w:rPr>
              <w:t>11.18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Recent OAuth 2.0 Flaws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33" w:history="1">
            <w:r w:rsidRPr="00F671E6">
              <w:rPr>
                <w:rStyle w:val="Hyperlink"/>
                <w:noProof/>
                <w:lang w:val="en-US"/>
              </w:rPr>
              <w:t>11.19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34" w:history="1">
            <w:r w:rsidRPr="00F671E6">
              <w:rPr>
                <w:rStyle w:val="Hyperlink"/>
                <w:noProof/>
                <w:lang w:val="en-US"/>
              </w:rPr>
              <w:t>11.20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3035" w:history="1">
            <w:r w:rsidRPr="00F671E6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3036" w:history="1">
            <w:r w:rsidRPr="00F671E6">
              <w:rPr>
                <w:rStyle w:val="Hyperlink"/>
                <w:noProof/>
                <w:lang w:val="de-DE"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de-DE"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37" w:history="1">
            <w:r w:rsidRPr="00F671E6">
              <w:rPr>
                <w:rStyle w:val="Hyperlink"/>
                <w:noProof/>
                <w:lang w:val="de-DE"/>
              </w:rPr>
              <w:t>13.1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38" w:history="1">
            <w:r w:rsidRPr="00F671E6">
              <w:rPr>
                <w:rStyle w:val="Hyperlink"/>
                <w:noProof/>
                <w:lang w:val="en-US"/>
              </w:rPr>
              <w:t>13.2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Why use a Security Framework?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39" w:history="1">
            <w:r w:rsidRPr="00F671E6">
              <w:rPr>
                <w:rStyle w:val="Hyperlink"/>
                <w:noProof/>
                <w:lang w:val="en-US"/>
              </w:rPr>
              <w:t>13.3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Bad Reasons to use a (Security-)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0" w:history="1">
            <w:r w:rsidRPr="00F671E6">
              <w:rPr>
                <w:rStyle w:val="Hyperlink"/>
                <w:noProof/>
                <w:lang w:val="en-US"/>
              </w:rPr>
              <w:t>13.4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Problems of Using a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1" w:history="1">
            <w:r w:rsidRPr="00F671E6">
              <w:rPr>
                <w:rStyle w:val="Hyperlink"/>
                <w:noProof/>
                <w:lang w:val="en-US"/>
              </w:rPr>
              <w:t>13.5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What if the Framework will not let you go?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2" w:history="1">
            <w:r w:rsidRPr="00F671E6">
              <w:rPr>
                <w:rStyle w:val="Hyperlink"/>
                <w:noProof/>
                <w:lang w:val="en-US"/>
              </w:rPr>
              <w:t>13.6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The Spring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3" w:history="1">
            <w:r w:rsidRPr="00F671E6">
              <w:rPr>
                <w:rStyle w:val="Hyperlink"/>
                <w:noProof/>
                <w:lang w:val="en-US"/>
              </w:rPr>
              <w:t>13.7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Project Integration: 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4" w:history="1">
            <w:r w:rsidRPr="00F671E6">
              <w:rPr>
                <w:rStyle w:val="Hyperlink"/>
                <w:noProof/>
                <w:lang w:val="en-US"/>
              </w:rPr>
              <w:t>13.8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Project Integration: Gradle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5" w:history="1">
            <w:r w:rsidRPr="00F671E6">
              <w:rPr>
                <w:rStyle w:val="Hyperlink"/>
                <w:noProof/>
                <w:lang w:val="en-US"/>
              </w:rPr>
              <w:t>13.9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Characteristics of the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6" w:history="1">
            <w:r w:rsidRPr="00F671E6">
              <w:rPr>
                <w:rStyle w:val="Hyperlink"/>
                <w:noProof/>
                <w:lang w:val="en-US"/>
              </w:rPr>
              <w:t>13.10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7" w:history="1">
            <w:r w:rsidRPr="00F671E6">
              <w:rPr>
                <w:rStyle w:val="Hyperlink"/>
                <w:noProof/>
                <w:lang w:val="en-US"/>
              </w:rPr>
              <w:t>13.11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8" w:history="1">
            <w:r w:rsidRPr="00F671E6">
              <w:rPr>
                <w:rStyle w:val="Hyperlink"/>
                <w:noProof/>
                <w:lang w:val="en-US"/>
              </w:rPr>
              <w:t>13.12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Security Track-Record of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49" w:history="1">
            <w:r w:rsidRPr="00F671E6">
              <w:rPr>
                <w:rStyle w:val="Hyperlink"/>
                <w:noProof/>
                <w:lang w:val="en-US"/>
              </w:rPr>
              <w:t>13.13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50" w:history="1">
            <w:r w:rsidRPr="00F671E6">
              <w:rPr>
                <w:rStyle w:val="Hyperlink"/>
                <w:noProof/>
                <w:lang w:val="en-US"/>
              </w:rPr>
              <w:t>13.14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51" w:history="1">
            <w:r w:rsidRPr="00F671E6">
              <w:rPr>
                <w:rStyle w:val="Hyperlink"/>
                <w:noProof/>
                <w:lang w:val="en-US"/>
              </w:rPr>
              <w:t>13.15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User 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52" w:history="1">
            <w:r w:rsidRPr="00F671E6">
              <w:rPr>
                <w:rStyle w:val="Hyperlink"/>
                <w:noProof/>
                <w:lang w:val="en-US"/>
              </w:rPr>
              <w:t>13.16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State Transitions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53" w:history="1">
            <w:r w:rsidRPr="00F671E6">
              <w:rPr>
                <w:rStyle w:val="Hyperlink"/>
                <w:noProof/>
                <w:lang w:val="en-US"/>
              </w:rPr>
              <w:t>13.17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Content-Based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54" w:history="1">
            <w:r w:rsidRPr="00F671E6">
              <w:rPr>
                <w:rStyle w:val="Hyperlink"/>
                <w:noProof/>
                <w:lang w:val="en-US"/>
              </w:rPr>
              <w:t>13.18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How to Protect Against User-Generated Content?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3055" w:history="1">
            <w:r w:rsidRPr="00F671E6">
              <w:rPr>
                <w:rStyle w:val="Hyperlink"/>
                <w:noProof/>
                <w:lang w:val="de-DE"/>
              </w:rPr>
              <w:t>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de-DE"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56" w:history="1">
            <w:r w:rsidRPr="00F671E6">
              <w:rPr>
                <w:rStyle w:val="Hyperlink"/>
                <w:noProof/>
                <w:lang w:val="de-DE"/>
              </w:rPr>
              <w:t>14.1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57" w:history="1">
            <w:r w:rsidRPr="00F671E6">
              <w:rPr>
                <w:rStyle w:val="Hyperlink"/>
                <w:noProof/>
                <w:lang w:val="en-US"/>
              </w:rPr>
              <w:t>14.2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Example Enterprise Access Control Architecture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58" w:history="1">
            <w:r w:rsidRPr="00F671E6">
              <w:rPr>
                <w:rStyle w:val="Hyperlink"/>
                <w:noProof/>
                <w:lang w:val="en-US"/>
              </w:rPr>
              <w:t>14.3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Decentralized Access Gateways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59" w:history="1">
            <w:r w:rsidRPr="00F671E6">
              <w:rPr>
                <w:rStyle w:val="Hyperlink"/>
                <w:noProof/>
                <w:lang w:val="en-US"/>
              </w:rPr>
              <w:t>14.4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Federated Authentication and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0" w:history="1">
            <w:r w:rsidRPr="00F671E6">
              <w:rPr>
                <w:rStyle w:val="Hyperlink"/>
                <w:noProof/>
                <w:lang w:val="en-US"/>
              </w:rPr>
              <w:t>14.5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Central Authentication and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1" w:history="1">
            <w:r w:rsidRPr="00F671E6">
              <w:rPr>
                <w:rStyle w:val="Hyperlink"/>
                <w:noProof/>
                <w:lang w:val="en-US"/>
              </w:rPr>
              <w:t>14.6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Externalized Authorization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2" w:history="1">
            <w:r w:rsidRPr="00F671E6">
              <w:rPr>
                <w:rStyle w:val="Hyperlink"/>
                <w:noProof/>
                <w:lang w:val="en-US"/>
              </w:rPr>
              <w:t>14.7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XACML Architecture and Sample Authorization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3" w:history="1">
            <w:r w:rsidRPr="00F671E6">
              <w:rPr>
                <w:rStyle w:val="Hyperlink"/>
                <w:noProof/>
                <w:lang w:val="en-US"/>
              </w:rPr>
              <w:t>14.8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Unified Hybrid Multi-Cloud Application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4" w:history="1">
            <w:r w:rsidRPr="00F671E6">
              <w:rPr>
                <w:rStyle w:val="Hyperlink"/>
                <w:noProof/>
                <w:lang w:val="en-US"/>
              </w:rPr>
              <w:t>14.9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Access Gateway based on the Sidecar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5" w:history="1">
            <w:r w:rsidRPr="00F671E6">
              <w:rPr>
                <w:rStyle w:val="Hyperlink"/>
                <w:noProof/>
                <w:lang w:val="en-US"/>
              </w:rPr>
              <w:t>14.10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Central Access Control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6" w:history="1">
            <w:r w:rsidRPr="00F671E6">
              <w:rPr>
                <w:rStyle w:val="Hyperlink"/>
                <w:noProof/>
                <w:lang w:val="en-US"/>
              </w:rPr>
              <w:t>14.11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OWASP WebGoat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7" w:history="1">
            <w:r w:rsidRPr="00F671E6">
              <w:rPr>
                <w:rStyle w:val="Hyperlink"/>
                <w:noProof/>
                <w:lang w:val="en-US"/>
              </w:rPr>
              <w:t>14.12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Setup WebGoat the Simple 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8" w:history="1">
            <w:r w:rsidRPr="00F671E6">
              <w:rPr>
                <w:rStyle w:val="Hyperlink"/>
                <w:noProof/>
                <w:lang w:val="en-US"/>
              </w:rPr>
              <w:t>14.13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en-US"/>
              </w:rPr>
              <w:t>Setup OWASP Zed Attack Proxy (ZAP)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69" w:history="1">
            <w:r w:rsidRPr="00F671E6">
              <w:rPr>
                <w:rStyle w:val="Hyperlink"/>
                <w:noProof/>
                <w:lang w:val="de-DE"/>
              </w:rPr>
              <w:t>14.14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de-DE"/>
              </w:rPr>
              <w:t>Using OWASP WebGoat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813070" w:history="1">
            <w:r w:rsidRPr="00F671E6">
              <w:rPr>
                <w:rStyle w:val="Hyperlink"/>
                <w:noProof/>
                <w:lang w:val="de-DE"/>
              </w:rPr>
              <w:t>14.15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de-DE"/>
              </w:rPr>
              <w:t>Homework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7A9" w:rsidRDefault="00EC77A9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813071" w:history="1">
            <w:r w:rsidRPr="00F671E6">
              <w:rPr>
                <w:rStyle w:val="Hyperlink"/>
                <w:noProof/>
                <w:lang w:val="de-DE"/>
              </w:rPr>
              <w:t>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671E6">
              <w:rPr>
                <w:rStyle w:val="Hyperlink"/>
                <w:noProof/>
                <w:lang w:val="de-DE"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_Toc26813071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681282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681282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681282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6812827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6812828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6812829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6812830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6812831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6812832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6812833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6812834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6812835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6812836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6812837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6812838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6812839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6812840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6812841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6812842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6812843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6812844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6812845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6812846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6812847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6812848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6812849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6812850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6812851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6812852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6812853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6812854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6812855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6812856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6812857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6812858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6812859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6812860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6812861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6812862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6812863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6812864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6812865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6812866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6812867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6812868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6812869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6812870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6812871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6812872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6812873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6812874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6812875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6812876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6812877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6812878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6812879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6812880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6812881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6812882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6812883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6812884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6812885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6812886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6812887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6812888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6812889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6812890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6812891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6812892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6812893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6812894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6812895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6812896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6812897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6812898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6812899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6812900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6812901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6812902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6812903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6812904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6812905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6812906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6812907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6812908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6812909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6812910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6812911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6812912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6812913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6812914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6812915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6812916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6812917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6812918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6812919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6812920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6812921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6812922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6812923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6812924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6812925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6812926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6812927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6812928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6812929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6812930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6812931"/>
      <w:r>
        <w:lastRenderedPageBreak/>
        <w:t>Woche 6</w:t>
      </w:r>
      <w:bookmarkEnd w:id="119"/>
    </w:p>
    <w:p w:rsidR="00683D01" w:rsidRDefault="00683D01" w:rsidP="00683D01">
      <w:pPr>
        <w:pStyle w:val="Heading2"/>
      </w:pPr>
      <w:bookmarkStart w:id="120" w:name="_Toc26812932"/>
      <w:r>
        <w:t>Agenda</w:t>
      </w:r>
      <w:bookmarkEnd w:id="120"/>
    </w:p>
    <w:p w:rsidR="00683D01" w:rsidRDefault="0056608A" w:rsidP="00683D01">
      <w:r>
        <w:rPr>
          <w:noProof/>
        </w:rPr>
        <w:drawing>
          <wp:inline distT="0" distB="0" distL="0" distR="0" wp14:anchorId="63E62B9B" wp14:editId="6FAB9997">
            <wp:extent cx="5760720" cy="1934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1" w:name="_Toc26812933"/>
      <w:r>
        <w:t>Virtualization vs. Security</w:t>
      </w:r>
      <w:bookmarkEnd w:id="121"/>
    </w:p>
    <w:p w:rsidR="00683D01" w:rsidRDefault="0056608A" w:rsidP="00683D01">
      <w:r>
        <w:rPr>
          <w:noProof/>
        </w:rPr>
        <w:drawing>
          <wp:inline distT="0" distB="0" distL="0" distR="0" wp14:anchorId="4126B1D5" wp14:editId="1F27AA25">
            <wp:extent cx="576072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2" w:name="_Toc26812934"/>
      <w:r>
        <w:lastRenderedPageBreak/>
        <w:t>DoS on Application Layer</w:t>
      </w:r>
      <w:bookmarkEnd w:id="122"/>
    </w:p>
    <w:p w:rsidR="00683D01" w:rsidRDefault="0056608A" w:rsidP="00683D01">
      <w:r>
        <w:rPr>
          <w:noProof/>
        </w:rPr>
        <w:drawing>
          <wp:inline distT="0" distB="0" distL="0" distR="0" wp14:anchorId="4FF60E1A" wp14:editId="4508D6BD">
            <wp:extent cx="5760720" cy="31508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3" w:name="_Toc26812935"/>
      <w:r>
        <w:t>DoS on Application Layer</w:t>
      </w:r>
      <w:bookmarkEnd w:id="123"/>
    </w:p>
    <w:p w:rsidR="00683D01" w:rsidRDefault="0056608A" w:rsidP="00683D01">
      <w:r>
        <w:rPr>
          <w:noProof/>
        </w:rPr>
        <w:drawing>
          <wp:inline distT="0" distB="0" distL="0" distR="0" wp14:anchorId="24DD0CA5" wp14:editId="4B8F299A">
            <wp:extent cx="5760720" cy="319468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4" w:name="_Toc26812936"/>
      <w:r>
        <w:lastRenderedPageBreak/>
        <w:t>Code Analysis for Security</w:t>
      </w:r>
      <w:bookmarkEnd w:id="124"/>
    </w:p>
    <w:p w:rsidR="00683D01" w:rsidRDefault="0056608A" w:rsidP="00683D01">
      <w:r>
        <w:rPr>
          <w:noProof/>
        </w:rPr>
        <w:drawing>
          <wp:inline distT="0" distB="0" distL="0" distR="0" wp14:anchorId="7A472A20" wp14:editId="15503D7F">
            <wp:extent cx="5760720" cy="33343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5" w:name="_Toc26812937"/>
      <w:r>
        <w:t>Backdoors in Code</w:t>
      </w:r>
      <w:bookmarkEnd w:id="125"/>
    </w:p>
    <w:p w:rsidR="00683D01" w:rsidRDefault="0056608A" w:rsidP="00683D01">
      <w:r>
        <w:rPr>
          <w:noProof/>
        </w:rPr>
        <w:drawing>
          <wp:inline distT="0" distB="0" distL="0" distR="0" wp14:anchorId="72157ED7" wp14:editId="35908C1D">
            <wp:extent cx="5760720" cy="3160395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6" w:name="_Toc26812938"/>
      <w:r>
        <w:lastRenderedPageBreak/>
        <w:t>Backdoor Hiding Techniques</w:t>
      </w:r>
      <w:bookmarkEnd w:id="126"/>
    </w:p>
    <w:p w:rsidR="00683D01" w:rsidRDefault="0056608A" w:rsidP="00683D01">
      <w:r>
        <w:rPr>
          <w:noProof/>
        </w:rPr>
        <w:drawing>
          <wp:inline distT="0" distB="0" distL="0" distR="0" wp14:anchorId="5D41713C" wp14:editId="58D33908">
            <wp:extent cx="5760720" cy="32721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7" w:name="_Toc26812939"/>
      <w:r>
        <w:t>Finding Backdoors</w:t>
      </w:r>
      <w:bookmarkEnd w:id="127"/>
    </w:p>
    <w:p w:rsidR="00683D01" w:rsidRDefault="0056608A" w:rsidP="00683D01">
      <w:r>
        <w:rPr>
          <w:noProof/>
        </w:rPr>
        <w:drawing>
          <wp:inline distT="0" distB="0" distL="0" distR="0" wp14:anchorId="1FC5D617" wp14:editId="477A1BAA">
            <wp:extent cx="5760720" cy="31781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8" w:name="_Toc26812940"/>
      <w:r>
        <w:lastRenderedPageBreak/>
        <w:t>Backdoors in Cryptography</w:t>
      </w:r>
      <w:bookmarkEnd w:id="128"/>
    </w:p>
    <w:p w:rsidR="00683D01" w:rsidRDefault="0056608A" w:rsidP="00683D01">
      <w:r>
        <w:rPr>
          <w:noProof/>
        </w:rPr>
        <w:drawing>
          <wp:inline distT="0" distB="0" distL="0" distR="0" wp14:anchorId="1B8AA67C" wp14:editId="7EC33D8B">
            <wp:extent cx="5760720" cy="30029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9" w:name="_Toc26812941"/>
      <w:r>
        <w:t>Example 1: ECC</w:t>
      </w:r>
      <w:bookmarkEnd w:id="129"/>
    </w:p>
    <w:p w:rsidR="00683D01" w:rsidRDefault="00951818" w:rsidP="00683D01">
      <w:r>
        <w:rPr>
          <w:noProof/>
        </w:rPr>
        <w:drawing>
          <wp:inline distT="0" distB="0" distL="0" distR="0" wp14:anchorId="42051035" wp14:editId="4BF7A6B8">
            <wp:extent cx="5760720" cy="30460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0" w:name="_Toc26812942"/>
      <w:r w:rsidRPr="00683D01">
        <w:rPr>
          <w:lang w:val="en-US"/>
        </w:rPr>
        <w:lastRenderedPageBreak/>
        <w:t>Example 2: Specially selected Primes for Discreet Logarithms</w:t>
      </w:r>
      <w:bookmarkEnd w:id="130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BA16FB3" wp14:editId="01081B96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1" w:name="_Toc26812943"/>
      <w:r w:rsidRPr="00683D01">
        <w:rPr>
          <w:lang w:val="en-US"/>
        </w:rPr>
        <w:t>Fuzz-Testing: The Idea</w:t>
      </w:r>
      <w:bookmarkEnd w:id="131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1C5778E" wp14:editId="0CF4EA5C">
            <wp:extent cx="5760720" cy="31553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2" w:name="_Toc26812944"/>
      <w:r w:rsidRPr="00683D01">
        <w:rPr>
          <w:lang w:val="en-US"/>
        </w:rPr>
        <w:lastRenderedPageBreak/>
        <w:t>Possibilities and Limitations</w:t>
      </w:r>
      <w:bookmarkEnd w:id="132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A107073" wp14:editId="2E343DD3">
            <wp:extent cx="5760720" cy="28124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3" w:name="_Toc26812945"/>
      <w:r w:rsidRPr="00683D01">
        <w:rPr>
          <w:lang w:val="en-US"/>
        </w:rPr>
        <w:t>Structured Fuzzing vs. Random Fuzzing</w:t>
      </w:r>
      <w:bookmarkEnd w:id="133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6F9991B" wp14:editId="0FE65356">
            <wp:extent cx="5760720" cy="349948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4" w:name="_Toc26812946"/>
      <w:r w:rsidRPr="00683D01">
        <w:rPr>
          <w:lang w:val="en-US"/>
        </w:rPr>
        <w:lastRenderedPageBreak/>
        <w:t>Fuzzing for Regular Tests</w:t>
      </w:r>
      <w:bookmarkEnd w:id="134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F485DF6" wp14:editId="18AF3F2D">
            <wp:extent cx="5760720" cy="2863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35" w:name="_Toc26812947"/>
      <w:r>
        <w:t>Useful Fuzzing Tools</w:t>
      </w:r>
      <w:bookmarkEnd w:id="135"/>
    </w:p>
    <w:p w:rsidR="00A54DC2" w:rsidRDefault="00951818" w:rsidP="00AF65CF">
      <w:r>
        <w:rPr>
          <w:noProof/>
        </w:rPr>
        <w:drawing>
          <wp:inline distT="0" distB="0" distL="0" distR="0" wp14:anchorId="09B15F07" wp14:editId="4A7F4362">
            <wp:extent cx="5760720" cy="17583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AF65CF"/>
    <w:p w:rsidR="00683D01" w:rsidRDefault="00683D01" w:rsidP="00683D01">
      <w:pPr>
        <w:pStyle w:val="Heading1"/>
      </w:pPr>
      <w:bookmarkStart w:id="136" w:name="_Toc26812948"/>
      <w:r>
        <w:lastRenderedPageBreak/>
        <w:t>Woche 7</w:t>
      </w:r>
      <w:bookmarkEnd w:id="136"/>
    </w:p>
    <w:p w:rsidR="00143210" w:rsidRDefault="00143210" w:rsidP="00143210">
      <w:pPr>
        <w:pStyle w:val="Heading2"/>
      </w:pPr>
      <w:bookmarkStart w:id="137" w:name="_Toc26812949"/>
      <w:r>
        <w:t>Agenda</w:t>
      </w:r>
      <w:bookmarkEnd w:id="137"/>
    </w:p>
    <w:p w:rsidR="00143210" w:rsidRDefault="00471410" w:rsidP="00143210">
      <w:r>
        <w:rPr>
          <w:noProof/>
        </w:rPr>
        <w:drawing>
          <wp:inline distT="0" distB="0" distL="0" distR="0" wp14:anchorId="07F3EF6F" wp14:editId="6A08BC9E">
            <wp:extent cx="5760720" cy="20916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8" w:name="_Toc26812950"/>
      <w:r w:rsidRPr="00143210">
        <w:rPr>
          <w:lang w:val="en-US"/>
        </w:rPr>
        <w:t>Example Request in the TCP/IP Model</w:t>
      </w:r>
      <w:bookmarkEnd w:id="138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F87F472" wp14:editId="709EAE60">
            <wp:extent cx="5760720" cy="170878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9" w:name="_Toc26812951"/>
      <w:r w:rsidRPr="00143210">
        <w:rPr>
          <w:lang w:val="en-US"/>
        </w:rPr>
        <w:t>HTTP</w:t>
      </w:r>
      <w:bookmarkEnd w:id="139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AB831B0" wp14:editId="6DA1B425">
            <wp:extent cx="5760720" cy="29025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0" w:name="_Toc26812952"/>
      <w:r w:rsidRPr="00143210">
        <w:rPr>
          <w:lang w:val="en-US"/>
        </w:rPr>
        <w:lastRenderedPageBreak/>
        <w:t>HTTP Request Example: GET</w:t>
      </w:r>
      <w:bookmarkEnd w:id="140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A7B208" wp14:editId="75B2117A">
            <wp:extent cx="5760720" cy="26416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1" w:name="_Toc26812953"/>
      <w:r w:rsidRPr="00143210">
        <w:rPr>
          <w:lang w:val="en-US"/>
        </w:rPr>
        <w:t>HTTP Request Example: POST</w:t>
      </w:r>
      <w:bookmarkEnd w:id="141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D71AAC7" wp14:editId="5564BE5B">
            <wp:extent cx="5760720" cy="266192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2" w:name="_Toc26812954"/>
      <w:r w:rsidRPr="00143210">
        <w:rPr>
          <w:lang w:val="en-US"/>
        </w:rPr>
        <w:lastRenderedPageBreak/>
        <w:t>HTTP Response Example</w:t>
      </w:r>
      <w:bookmarkEnd w:id="142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554ED192" wp14:editId="1B46051C">
            <wp:extent cx="5760720" cy="337439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3" w:name="_Toc26812955"/>
      <w:r w:rsidRPr="00143210">
        <w:rPr>
          <w:lang w:val="en-US"/>
        </w:rPr>
        <w:t>Exotic Requests: PUT, DELETE, ...</w:t>
      </w:r>
      <w:bookmarkEnd w:id="143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70B6945C" wp14:editId="053C101B">
            <wp:extent cx="5760720" cy="324421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4" w:name="_Toc26812956"/>
      <w:r w:rsidRPr="00143210">
        <w:rPr>
          <w:lang w:val="en-US"/>
        </w:rPr>
        <w:lastRenderedPageBreak/>
        <w:t>HTTP Authentication</w:t>
      </w:r>
      <w:bookmarkEnd w:id="144"/>
    </w:p>
    <w:p w:rsid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D66064" wp14:editId="3BD2C410">
            <wp:extent cx="5760720" cy="30041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0" w:rsidRDefault="00471410" w:rsidP="00471410">
      <w:pPr>
        <w:pStyle w:val="Heading2"/>
        <w:rPr>
          <w:lang w:val="en-US"/>
        </w:rPr>
      </w:pPr>
      <w:bookmarkStart w:id="145" w:name="_Toc26812957"/>
      <w:r>
        <w:rPr>
          <w:lang w:val="en-US"/>
        </w:rPr>
        <w:t>HTTP Authentication</w:t>
      </w:r>
      <w:bookmarkEnd w:id="145"/>
    </w:p>
    <w:p w:rsidR="004714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50515C" wp14:editId="292353E6">
            <wp:extent cx="5760720" cy="3199765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6" w:name="_Toc26812958"/>
      <w:r w:rsidRPr="00143210">
        <w:rPr>
          <w:lang w:val="en-US"/>
        </w:rPr>
        <w:lastRenderedPageBreak/>
        <w:t>Cookies</w:t>
      </w:r>
      <w:bookmarkEnd w:id="146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2C28746C" wp14:editId="08B83593">
            <wp:extent cx="5760720" cy="27857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7" w:name="_Toc26812959"/>
      <w:r w:rsidRPr="00143210">
        <w:rPr>
          <w:lang w:val="en-US"/>
        </w:rPr>
        <w:t>Cookie Options</w:t>
      </w:r>
      <w:bookmarkEnd w:id="14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99CDFB8" wp14:editId="1C088074">
            <wp:extent cx="5760720" cy="30568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8" w:name="_Toc26812960"/>
      <w:r w:rsidRPr="00143210">
        <w:rPr>
          <w:lang w:val="en-US"/>
        </w:rPr>
        <w:lastRenderedPageBreak/>
        <w:t>Cookies: Access via JavaScript</w:t>
      </w:r>
      <w:bookmarkEnd w:id="14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F0425A7" wp14:editId="104D9639">
            <wp:extent cx="5760720" cy="28562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9" w:name="_Toc26812961"/>
      <w:r w:rsidRPr="00143210">
        <w:rPr>
          <w:lang w:val="en-US"/>
        </w:rPr>
        <w:t>Session Management</w:t>
      </w:r>
      <w:bookmarkEnd w:id="14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15E5F44" wp14:editId="1BB29D2E">
            <wp:extent cx="5760720" cy="31642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0" w:name="_Toc26812962"/>
      <w:r w:rsidRPr="00143210">
        <w:rPr>
          <w:lang w:val="en-US"/>
        </w:rPr>
        <w:lastRenderedPageBreak/>
        <w:t>Security Problems with Session Management</w:t>
      </w:r>
      <w:bookmarkEnd w:id="15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F8B694" wp14:editId="01D0D088">
            <wp:extent cx="5760720" cy="305308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1" w:name="_Toc26812963"/>
      <w:r w:rsidRPr="00143210">
        <w:rPr>
          <w:lang w:val="en-US"/>
        </w:rPr>
        <w:t>Keeping State Securely on Client-Side</w:t>
      </w:r>
      <w:bookmarkEnd w:id="15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1A1FD6F" wp14:editId="05EB7728">
            <wp:extent cx="5760720" cy="324294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2" w:name="_Toc26812964"/>
      <w:r w:rsidRPr="00143210">
        <w:rPr>
          <w:lang w:val="en-US"/>
        </w:rPr>
        <w:lastRenderedPageBreak/>
        <w:t>Remark: Cookies and Application Paths vs. Proxies</w:t>
      </w:r>
      <w:bookmarkEnd w:id="15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2C3572D" wp14:editId="6FD1A8E7">
            <wp:extent cx="5760720" cy="316674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3" w:name="_Toc26812965"/>
      <w:r>
        <w:t>SSL/TLS</w:t>
      </w:r>
      <w:bookmarkEnd w:id="153"/>
    </w:p>
    <w:p w:rsidR="00143210" w:rsidRDefault="00DE3F35" w:rsidP="00143210">
      <w:r>
        <w:rPr>
          <w:noProof/>
        </w:rPr>
        <w:drawing>
          <wp:inline distT="0" distB="0" distL="0" distR="0" wp14:anchorId="747B5AEA" wp14:editId="7CDD10D9">
            <wp:extent cx="5760720" cy="38671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4" w:name="_Toc26812966"/>
      <w:r>
        <w:lastRenderedPageBreak/>
        <w:t>SSL/TLS</w:t>
      </w:r>
      <w:bookmarkEnd w:id="154"/>
    </w:p>
    <w:p w:rsidR="00143210" w:rsidRDefault="00DE3F35" w:rsidP="00143210">
      <w:r>
        <w:rPr>
          <w:noProof/>
        </w:rPr>
        <w:drawing>
          <wp:inline distT="0" distB="0" distL="0" distR="0" wp14:anchorId="5A949C20" wp14:editId="68E3BA33">
            <wp:extent cx="5760720" cy="3093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5" w:name="_Toc26812967"/>
      <w:r w:rsidRPr="00143210">
        <w:rPr>
          <w:lang w:val="en-US"/>
        </w:rPr>
        <w:t>CGI: General Idea</w:t>
      </w:r>
      <w:bookmarkEnd w:id="155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91F342F" wp14:editId="76624344">
            <wp:extent cx="5760720" cy="3348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6" w:name="_Toc26812968"/>
      <w:r w:rsidRPr="00143210">
        <w:rPr>
          <w:lang w:val="en-US"/>
        </w:rPr>
        <w:lastRenderedPageBreak/>
        <w:t>CGI Scripts in Different Languages</w:t>
      </w:r>
      <w:bookmarkEnd w:id="156"/>
    </w:p>
    <w:p w:rsidR="00DE3F35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74B4AC6" wp14:editId="7D1A890E">
            <wp:extent cx="5760720" cy="33991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35" w:rsidRDefault="00DE3F35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7" w:name="_Toc26812969"/>
      <w:r w:rsidRPr="00143210">
        <w:rPr>
          <w:lang w:val="en-US"/>
        </w:rPr>
        <w:lastRenderedPageBreak/>
        <w:t>CGI in BASH</w:t>
      </w:r>
      <w:bookmarkEnd w:id="15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78BEE2C" wp14:editId="0B62708D">
            <wp:extent cx="5760720" cy="35369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8" w:name="_Toc26812970"/>
      <w:r w:rsidRPr="00143210">
        <w:rPr>
          <w:lang w:val="en-US"/>
        </w:rPr>
        <w:t>CGI in BASH: Output</w:t>
      </w:r>
      <w:bookmarkEnd w:id="15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83BABD2" wp14:editId="0453693D">
            <wp:extent cx="5760720" cy="35325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9" w:name="_Toc26812971"/>
      <w:r w:rsidRPr="00143210">
        <w:rPr>
          <w:lang w:val="en-US"/>
        </w:rPr>
        <w:lastRenderedPageBreak/>
        <w:t>CGI in Perl</w:t>
      </w:r>
      <w:bookmarkEnd w:id="15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0093D9B" wp14:editId="6D1A300D">
            <wp:extent cx="5760720" cy="201041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0" w:name="_Toc26812972"/>
      <w:r w:rsidRPr="00143210">
        <w:rPr>
          <w:lang w:val="en-US"/>
        </w:rPr>
        <w:t>CGI in Perl: Output</w:t>
      </w:r>
      <w:bookmarkEnd w:id="16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8C5C6D" wp14:editId="784B421E">
            <wp:extent cx="5760720" cy="30911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1" w:name="_Toc26812973"/>
      <w:r w:rsidRPr="00143210">
        <w:rPr>
          <w:lang w:val="en-US"/>
        </w:rPr>
        <w:lastRenderedPageBreak/>
        <w:t>CGI in C</w:t>
      </w:r>
      <w:bookmarkEnd w:id="16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2484EC7" wp14:editId="2FA3D4AE">
            <wp:extent cx="5760720" cy="32289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2" w:name="_Toc26812974"/>
      <w:r w:rsidRPr="00143210">
        <w:rPr>
          <w:lang w:val="en-US"/>
        </w:rPr>
        <w:t>CGI in C: Output</w:t>
      </w:r>
      <w:bookmarkEnd w:id="16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9A7598" wp14:editId="7C651D06">
            <wp:extent cx="5760720" cy="31165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3" w:name="_Toc26812975"/>
      <w:r>
        <w:lastRenderedPageBreak/>
        <w:t>CGI in Java</w:t>
      </w:r>
      <w:bookmarkEnd w:id="163"/>
    </w:p>
    <w:p w:rsidR="00143210" w:rsidRDefault="00DE3F35" w:rsidP="00143210">
      <w:r>
        <w:rPr>
          <w:noProof/>
        </w:rPr>
        <w:drawing>
          <wp:inline distT="0" distB="0" distL="0" distR="0" wp14:anchorId="0555E1F3" wp14:editId="02F85C02">
            <wp:extent cx="5760720" cy="31203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4" w:name="_Toc26812976"/>
      <w:r>
        <w:t>CGI Security</w:t>
      </w:r>
      <w:bookmarkEnd w:id="164"/>
    </w:p>
    <w:p w:rsidR="00683D01" w:rsidRDefault="00DE3F35" w:rsidP="00AF65CF">
      <w:r>
        <w:rPr>
          <w:noProof/>
        </w:rPr>
        <w:drawing>
          <wp:inline distT="0" distB="0" distL="0" distR="0" wp14:anchorId="00A89085" wp14:editId="40E92CC4">
            <wp:extent cx="5760720" cy="272478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AF65CF"/>
    <w:p w:rsidR="00143210" w:rsidRDefault="00143210" w:rsidP="00143210">
      <w:pPr>
        <w:pStyle w:val="Heading1"/>
      </w:pPr>
      <w:bookmarkStart w:id="165" w:name="_Toc26812977"/>
      <w:r>
        <w:lastRenderedPageBreak/>
        <w:t>Woche 8</w:t>
      </w:r>
      <w:bookmarkEnd w:id="165"/>
    </w:p>
    <w:p w:rsidR="00CD13EA" w:rsidRDefault="00CD13EA" w:rsidP="00CD13EA">
      <w:pPr>
        <w:pStyle w:val="Heading2"/>
      </w:pPr>
      <w:bookmarkStart w:id="166" w:name="_Toc26812978"/>
      <w:r>
        <w:t>Dates</w:t>
      </w:r>
      <w:bookmarkEnd w:id="166"/>
    </w:p>
    <w:p w:rsidR="00CD13EA" w:rsidRDefault="003F4987" w:rsidP="00CD13EA">
      <w:r>
        <w:rPr>
          <w:noProof/>
        </w:rPr>
        <w:drawing>
          <wp:inline distT="0" distB="0" distL="0" distR="0" wp14:anchorId="104898B9" wp14:editId="2F985A06">
            <wp:extent cx="5760720" cy="15767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7" w:name="_Toc26812979"/>
      <w:r>
        <w:t>11.11.19: Guest Speaker about WAF</w:t>
      </w:r>
      <w:bookmarkEnd w:id="167"/>
    </w:p>
    <w:p w:rsidR="00CD13EA" w:rsidRDefault="003F4987" w:rsidP="00CD13EA">
      <w:r>
        <w:rPr>
          <w:noProof/>
        </w:rPr>
        <w:drawing>
          <wp:inline distT="0" distB="0" distL="0" distR="0" wp14:anchorId="0930BDBE" wp14:editId="7E26526C">
            <wp:extent cx="5760720" cy="2274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8" w:name="_Toc26812980"/>
      <w:r>
        <w:t>Agenda</w:t>
      </w:r>
      <w:bookmarkEnd w:id="168"/>
    </w:p>
    <w:p w:rsidR="00CD13EA" w:rsidRDefault="003F4987" w:rsidP="00CD13EA">
      <w:r>
        <w:rPr>
          <w:noProof/>
        </w:rPr>
        <w:drawing>
          <wp:inline distT="0" distB="0" distL="0" distR="0" wp14:anchorId="34A970C4" wp14:editId="49A47448">
            <wp:extent cx="5760720" cy="20313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69" w:name="_Toc26812981"/>
      <w:r w:rsidRPr="00CD13EA">
        <w:rPr>
          <w:lang w:val="en-US"/>
        </w:rPr>
        <w:lastRenderedPageBreak/>
        <w:t>OWASP – Open Web Application Security Project</w:t>
      </w:r>
      <w:bookmarkEnd w:id="16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38F54B0" wp14:editId="0FCFE874">
            <wp:extent cx="5760720" cy="25247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0" w:name="_Toc26812982"/>
      <w:r w:rsidRPr="00CD13EA">
        <w:rPr>
          <w:lang w:val="en-US"/>
        </w:rPr>
        <w:t>OWASP Top Ten</w:t>
      </w:r>
      <w:bookmarkEnd w:id="17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845D9F" wp14:editId="1BA585D8">
            <wp:extent cx="5760720" cy="3244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1" w:name="_Toc26812983"/>
      <w:r w:rsidRPr="00CD13EA">
        <w:rPr>
          <w:lang w:val="en-US"/>
        </w:rPr>
        <w:lastRenderedPageBreak/>
        <w:t>OWASP Top Ten</w:t>
      </w:r>
      <w:bookmarkEnd w:id="17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28F08E6" wp14:editId="5AAC6D94">
            <wp:extent cx="5760720" cy="3308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2" w:name="_Toc26812984"/>
      <w:r w:rsidRPr="00CD13EA">
        <w:rPr>
          <w:lang w:val="en-US"/>
        </w:rPr>
        <w:t>Cross-Site Scripting (XSS): Cookie Theft</w:t>
      </w:r>
      <w:bookmarkEnd w:id="17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38BFC156" wp14:editId="2668C032">
            <wp:extent cx="5760720" cy="2980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3" w:name="_Toc26812985"/>
      <w:r w:rsidRPr="00CD13EA">
        <w:rPr>
          <w:lang w:val="en-US"/>
        </w:rPr>
        <w:lastRenderedPageBreak/>
        <w:t>Stored XSS Countermeasures</w:t>
      </w:r>
      <w:bookmarkEnd w:id="17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D0A1ED4" wp14:editId="4F26B705">
            <wp:extent cx="5760720" cy="31934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4" w:name="_Toc26812986"/>
      <w:r w:rsidRPr="00CD13EA">
        <w:rPr>
          <w:lang w:val="en-US"/>
        </w:rPr>
        <w:t>Reflected XSS</w:t>
      </w:r>
      <w:bookmarkEnd w:id="17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0AF1F5F" wp14:editId="136FB33B">
            <wp:extent cx="5760720" cy="3203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5" w:name="_Toc26812987"/>
      <w:r w:rsidRPr="00CD13EA">
        <w:rPr>
          <w:lang w:val="en-US"/>
        </w:rPr>
        <w:lastRenderedPageBreak/>
        <w:t>Defense Against Reflected XSS</w:t>
      </w:r>
      <w:bookmarkEnd w:id="17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F1326BD" wp14:editId="21E4105B">
            <wp:extent cx="5760720" cy="2521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6" w:name="_Toc26812988"/>
      <w:r w:rsidRPr="00CD13EA">
        <w:rPr>
          <w:lang w:val="en-US"/>
        </w:rPr>
        <w:t>Cross Site Request Forgery (CRSF)</w:t>
      </w:r>
      <w:bookmarkEnd w:id="17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C2E54B2" wp14:editId="5B582C49">
            <wp:extent cx="5760720" cy="28682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7" w:name="_Toc26812989"/>
      <w:r>
        <w:t>CRSF Example 2</w:t>
      </w:r>
      <w:bookmarkEnd w:id="177"/>
    </w:p>
    <w:p w:rsidR="00CD13EA" w:rsidRDefault="003F4987" w:rsidP="00CD13EA">
      <w:r>
        <w:rPr>
          <w:noProof/>
        </w:rPr>
        <w:drawing>
          <wp:inline distT="0" distB="0" distL="0" distR="0" wp14:anchorId="500EB3AF" wp14:editId="7DFB266A">
            <wp:extent cx="5760720" cy="26066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8" w:name="_Toc26812990"/>
      <w:r>
        <w:lastRenderedPageBreak/>
        <w:t>CRSF Countermeasures</w:t>
      </w:r>
      <w:bookmarkEnd w:id="178"/>
    </w:p>
    <w:p w:rsidR="00CD13EA" w:rsidRDefault="003F4987" w:rsidP="00CD13EA">
      <w:r>
        <w:rPr>
          <w:noProof/>
        </w:rPr>
        <w:drawing>
          <wp:inline distT="0" distB="0" distL="0" distR="0" wp14:anchorId="7A8403E7" wp14:editId="20DCD123">
            <wp:extent cx="5760720" cy="3148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9" w:name="_Toc26812991"/>
      <w:r w:rsidRPr="00CD13EA">
        <w:rPr>
          <w:lang w:val="en-US"/>
        </w:rPr>
        <w:t>Same-Origin Policy</w:t>
      </w:r>
      <w:bookmarkEnd w:id="17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D7E05A1" wp14:editId="6C246227">
            <wp:extent cx="576072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0" w:name="_Toc26812992"/>
      <w:r w:rsidRPr="00CD13EA">
        <w:rPr>
          <w:lang w:val="en-US"/>
        </w:rPr>
        <w:lastRenderedPageBreak/>
        <w:t>Cookies and Same Origin</w:t>
      </w:r>
      <w:bookmarkEnd w:id="18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5DCBBC3" wp14:editId="0284578B">
            <wp:extent cx="5760720" cy="3133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1" w:name="_Toc26812993"/>
      <w:r w:rsidRPr="00CD13EA">
        <w:rPr>
          <w:lang w:val="en-US"/>
        </w:rPr>
        <w:t>Same Origin Policy (SOP) and its Limits</w:t>
      </w:r>
      <w:bookmarkEnd w:id="18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4C46C1A" wp14:editId="5C3BE701">
            <wp:extent cx="5760720" cy="2980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2" w:name="_Toc26812994"/>
      <w:r w:rsidRPr="00CD13EA">
        <w:rPr>
          <w:lang w:val="en-US"/>
        </w:rPr>
        <w:lastRenderedPageBreak/>
        <w:t>CORS Overview</w:t>
      </w:r>
      <w:bookmarkEnd w:id="18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3A50487" wp14:editId="1568195D">
            <wp:extent cx="5760720" cy="3247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3" w:name="_Toc26812995"/>
      <w:r w:rsidRPr="00CD13EA">
        <w:rPr>
          <w:lang w:val="en-US"/>
        </w:rPr>
        <w:t>CORS Preflight Requests</w:t>
      </w:r>
      <w:bookmarkEnd w:id="18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55E0FB" wp14:editId="0EBD72D9">
            <wp:extent cx="5760720" cy="35159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4" w:name="_Toc26812996"/>
      <w:r w:rsidRPr="00CD13EA">
        <w:rPr>
          <w:lang w:val="en-US"/>
        </w:rPr>
        <w:lastRenderedPageBreak/>
        <w:t>CORS Example (slightly abbreviated)</w:t>
      </w:r>
      <w:bookmarkEnd w:id="18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743F5B1" wp14:editId="37402F6D">
            <wp:extent cx="5760720" cy="38627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5" w:name="_Toc26812997"/>
      <w:r w:rsidRPr="00CD13EA">
        <w:rPr>
          <w:lang w:val="en-US"/>
        </w:rPr>
        <w:t>CORS for Multiple Domains</w:t>
      </w:r>
      <w:bookmarkEnd w:id="18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8F6003A" wp14:editId="6C33AE6A">
            <wp:extent cx="5760720" cy="2769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6" w:name="_Toc26812998"/>
      <w:r w:rsidRPr="00CD13EA">
        <w:rPr>
          <w:lang w:val="en-US"/>
        </w:rPr>
        <w:lastRenderedPageBreak/>
        <w:t>Content Security Policy (CSP) Headers</w:t>
      </w:r>
      <w:bookmarkEnd w:id="18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99B0D60" wp14:editId="65098B5A">
            <wp:extent cx="576072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7" w:name="_Toc26812999"/>
      <w:r w:rsidRPr="00CD13EA">
        <w:rPr>
          <w:lang w:val="en-US"/>
        </w:rPr>
        <w:t>Overview of Common CSP Options</w:t>
      </w:r>
      <w:bookmarkEnd w:id="187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AB236B3" wp14:editId="6807E530">
            <wp:extent cx="5760720" cy="40252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8" w:name="_Toc26813000"/>
      <w:r w:rsidRPr="00CD13EA">
        <w:rPr>
          <w:lang w:val="en-US"/>
        </w:rPr>
        <w:lastRenderedPageBreak/>
        <w:t>Exercise: U08</w:t>
      </w:r>
      <w:bookmarkEnd w:id="188"/>
    </w:p>
    <w:p w:rsid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ED8B9EA" wp14:editId="4C4FD3B9">
            <wp:extent cx="5760720" cy="1743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rPr>
          <w:lang w:val="en-US"/>
        </w:rPr>
      </w:pPr>
    </w:p>
    <w:p w:rsidR="00CD13EA" w:rsidRDefault="00CD13EA" w:rsidP="00CD13EA">
      <w:pPr>
        <w:pStyle w:val="Heading1"/>
        <w:rPr>
          <w:lang w:val="en-US"/>
        </w:rPr>
      </w:pPr>
      <w:bookmarkStart w:id="189" w:name="_Toc26813001"/>
      <w:r>
        <w:rPr>
          <w:lang w:val="en-US"/>
        </w:rPr>
        <w:lastRenderedPageBreak/>
        <w:t>Woche 9</w:t>
      </w:r>
      <w:bookmarkEnd w:id="189"/>
    </w:p>
    <w:p w:rsidR="004C479B" w:rsidRPr="004C479B" w:rsidRDefault="004C479B" w:rsidP="004C479B">
      <w:pPr>
        <w:pStyle w:val="Heading2"/>
        <w:rPr>
          <w:lang w:val="en-US"/>
        </w:rPr>
      </w:pPr>
      <w:bookmarkStart w:id="190" w:name="_Toc26813002"/>
      <w:r w:rsidRPr="004C479B">
        <w:rPr>
          <w:lang w:val="en-US"/>
        </w:rPr>
        <w:t>Agenda</w:t>
      </w:r>
      <w:bookmarkEnd w:id="19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28C49AEA" wp14:editId="543B7E67">
            <wp:extent cx="5760720" cy="8585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1" w:name="_Toc26813003"/>
      <w:r w:rsidRPr="004C479B">
        <w:rPr>
          <w:lang w:val="en-US"/>
        </w:rPr>
        <w:t>Coding Style Guides / Coding Standards</w:t>
      </w:r>
      <w:bookmarkEnd w:id="191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6F7BE75" wp14:editId="4E8C6EA5">
            <wp:extent cx="5760720" cy="30765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2" w:name="_Toc26813004"/>
      <w:r w:rsidRPr="004C479B">
        <w:rPr>
          <w:lang w:val="en-US"/>
        </w:rPr>
        <w:t>Linux Kernel Coding Style: Introduction</w:t>
      </w:r>
      <w:bookmarkEnd w:id="192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EDF8F5A" wp14:editId="7F3AF198">
            <wp:extent cx="5760720" cy="31394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3" w:name="_Toc26813005"/>
      <w:r w:rsidRPr="004C479B">
        <w:rPr>
          <w:lang w:val="en-US"/>
        </w:rPr>
        <w:lastRenderedPageBreak/>
        <w:t>Linux Kernel Coding Style: Examples (1)</w:t>
      </w:r>
      <w:bookmarkEnd w:id="193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BE1669C" wp14:editId="0120055D">
            <wp:extent cx="5760720" cy="2206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4" w:name="_Toc26813006"/>
      <w:r w:rsidRPr="004C479B">
        <w:rPr>
          <w:lang w:val="en-US"/>
        </w:rPr>
        <w:t>Linux Kernel Coding Style: Examples (2)</w:t>
      </w:r>
      <w:bookmarkEnd w:id="194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746F743" wp14:editId="7D139104">
            <wp:extent cx="5760720" cy="34137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5" w:name="_Toc26813007"/>
      <w:r w:rsidRPr="004C479B">
        <w:rPr>
          <w:lang w:val="en-US"/>
        </w:rPr>
        <w:lastRenderedPageBreak/>
        <w:t>Linux Kernel Coding Style: Examples (3)</w:t>
      </w:r>
      <w:bookmarkEnd w:id="195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1989285" wp14:editId="2B00C71F">
            <wp:extent cx="5760720" cy="3079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6" w:name="_Toc26813008"/>
      <w:r w:rsidRPr="004C479B">
        <w:rPr>
          <w:lang w:val="en-US"/>
        </w:rPr>
        <w:t>Linux Kernel Coding Style: Examples (4)</w:t>
      </w:r>
      <w:bookmarkEnd w:id="196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F6A271B" wp14:editId="41C09389">
            <wp:extent cx="5760720" cy="1775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7" w:name="_Toc26813009"/>
      <w:r w:rsidRPr="004C479B">
        <w:rPr>
          <w:lang w:val="en-US"/>
        </w:rPr>
        <w:t>CERT/SEI Rules and Recommendations</w:t>
      </w:r>
      <w:bookmarkEnd w:id="197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0E6D206" wp14:editId="18C0FD97">
            <wp:extent cx="5760720" cy="3037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8" w:name="_Toc26813010"/>
      <w:r w:rsidRPr="004C479B">
        <w:rPr>
          <w:lang w:val="en-US"/>
        </w:rPr>
        <w:lastRenderedPageBreak/>
        <w:t>What do Coding Style Guides Accomplish in Reality?</w:t>
      </w:r>
      <w:bookmarkEnd w:id="198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392ACB5B" wp14:editId="05604B28">
            <wp:extent cx="5760720" cy="3390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9" w:name="_Toc26813011"/>
      <w:r w:rsidRPr="004C479B">
        <w:rPr>
          <w:lang w:val="en-US"/>
        </w:rPr>
        <w:t xml:space="preserve">Problems </w:t>
      </w:r>
      <w:r w:rsidR="00A54EC9">
        <w:rPr>
          <w:lang w:val="en-US"/>
        </w:rPr>
        <w:t>w</w:t>
      </w:r>
      <w:r w:rsidRPr="004C479B">
        <w:rPr>
          <w:lang w:val="en-US"/>
        </w:rPr>
        <w:t>ith Restrictive Coding Environments</w:t>
      </w:r>
      <w:bookmarkEnd w:id="199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13D2FF8E" wp14:editId="52B50EA6">
            <wp:extent cx="5760720" cy="28721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200" w:name="_Toc26813012"/>
      <w:r w:rsidRPr="004C479B">
        <w:rPr>
          <w:lang w:val="en-US"/>
        </w:rPr>
        <w:lastRenderedPageBreak/>
        <w:t>What About Interfaces and Naming in Them?</w:t>
      </w:r>
      <w:bookmarkEnd w:id="20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437E2153" wp14:editId="5FCC7D4C">
            <wp:extent cx="5760720" cy="31915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4C479B" w:rsidP="004C479B">
      <w:pPr>
        <w:pStyle w:val="Heading2"/>
        <w:rPr>
          <w:lang w:val="en-US"/>
        </w:rPr>
      </w:pPr>
      <w:bookmarkStart w:id="201" w:name="_Toc26813013"/>
      <w:r w:rsidRPr="004C479B">
        <w:rPr>
          <w:lang w:val="en-US"/>
        </w:rPr>
        <w:t>So use a Style Guide or not?</w:t>
      </w:r>
      <w:bookmarkEnd w:id="201"/>
    </w:p>
    <w:p w:rsid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64CCEC04" wp14:editId="235369A8">
            <wp:extent cx="5760720" cy="33375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C9" w:rsidRDefault="00A54EC9" w:rsidP="004C479B">
      <w:pPr>
        <w:rPr>
          <w:lang w:val="en-US"/>
        </w:rPr>
      </w:pPr>
    </w:p>
    <w:p w:rsidR="004C479B" w:rsidRDefault="004C479B" w:rsidP="004C479B">
      <w:pPr>
        <w:pStyle w:val="Heading1"/>
        <w:rPr>
          <w:lang w:val="en-US"/>
        </w:rPr>
      </w:pPr>
      <w:bookmarkStart w:id="202" w:name="_Toc26813014"/>
      <w:r>
        <w:rPr>
          <w:lang w:val="en-US"/>
        </w:rPr>
        <w:lastRenderedPageBreak/>
        <w:t>Woche 10</w:t>
      </w:r>
      <w:bookmarkEnd w:id="202"/>
    </w:p>
    <w:p w:rsidR="001C38B5" w:rsidRPr="001C38B5" w:rsidRDefault="001C38B5" w:rsidP="001C38B5">
      <w:pPr>
        <w:pStyle w:val="Heading2"/>
        <w:rPr>
          <w:lang w:val="en-US"/>
        </w:rPr>
      </w:pPr>
      <w:bookmarkStart w:id="203" w:name="_Toc26813015"/>
      <w:r w:rsidRPr="001C38B5">
        <w:rPr>
          <w:lang w:val="en-US"/>
        </w:rPr>
        <w:t>Agenda</w:t>
      </w:r>
      <w:bookmarkEnd w:id="20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77BD2B" wp14:editId="6FA3D9B3">
            <wp:extent cx="5760720" cy="157162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4" w:name="_Toc26813016"/>
      <w:r w:rsidRPr="001C38B5">
        <w:rPr>
          <w:lang w:val="en-US"/>
        </w:rPr>
        <w:t>Authentication</w:t>
      </w:r>
      <w:bookmarkEnd w:id="20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584AC16" wp14:editId="5726A621">
            <wp:extent cx="5760720" cy="33401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5" w:name="_Toc26813017"/>
      <w:r w:rsidRPr="001C38B5">
        <w:rPr>
          <w:lang w:val="en-US"/>
        </w:rPr>
        <w:t>Authorization</w:t>
      </w:r>
      <w:bookmarkEnd w:id="20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F9E4E1" wp14:editId="6F460400">
            <wp:extent cx="5760720" cy="244602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6" w:name="_Toc26813018"/>
      <w:r w:rsidRPr="001C38B5">
        <w:rPr>
          <w:lang w:val="en-US"/>
        </w:rPr>
        <w:lastRenderedPageBreak/>
        <w:t>Access to a Resource</w:t>
      </w:r>
      <w:bookmarkEnd w:id="20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FC86496" wp14:editId="454BE43D">
            <wp:extent cx="5760720" cy="31927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7" w:name="_Toc26813019"/>
      <w:r w:rsidRPr="001C38B5">
        <w:rPr>
          <w:lang w:val="en-US"/>
        </w:rPr>
        <w:t>Recap: Public Key Cryptography</w:t>
      </w:r>
      <w:bookmarkEnd w:id="20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293D9BC0" wp14:editId="7C276DF0">
            <wp:extent cx="5760720" cy="320421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8" w:name="_Toc26813020"/>
      <w:r w:rsidRPr="001C38B5">
        <w:rPr>
          <w:lang w:val="en-US"/>
        </w:rPr>
        <w:lastRenderedPageBreak/>
        <w:t>JSON Object Signing and Encryption (JOSE)</w:t>
      </w:r>
      <w:bookmarkEnd w:id="20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17123A" wp14:editId="465A713D">
            <wp:extent cx="5760720" cy="293116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9" w:name="_Toc26813021"/>
      <w:r w:rsidRPr="001C38B5">
        <w:rPr>
          <w:lang w:val="en-US"/>
        </w:rPr>
        <w:t>JSON Web Signatures (JWS)</w:t>
      </w:r>
      <w:bookmarkEnd w:id="20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5530710" wp14:editId="1CA99202">
            <wp:extent cx="5760720" cy="313944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0" w:name="_Toc26813022"/>
      <w:r w:rsidRPr="001C38B5">
        <w:rPr>
          <w:lang w:val="en-US"/>
        </w:rPr>
        <w:lastRenderedPageBreak/>
        <w:t>JSON Web Encryption (JWE)</w:t>
      </w:r>
      <w:bookmarkEnd w:id="21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8F79867" wp14:editId="0CAE02E4">
            <wp:extent cx="5760720" cy="3004185"/>
            <wp:effectExtent l="0" t="0" r="0" b="571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1" w:name="_Toc26813023"/>
      <w:r w:rsidRPr="001C38B5">
        <w:rPr>
          <w:lang w:val="en-US"/>
        </w:rPr>
        <w:t>JSON Web Token (JWT)</w:t>
      </w:r>
      <w:bookmarkEnd w:id="21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C98B84" wp14:editId="3F1AD8AE">
            <wp:extent cx="5760720" cy="255841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2" w:name="_Toc26813024"/>
      <w:r w:rsidRPr="001C38B5">
        <w:rPr>
          <w:lang w:val="en-US"/>
        </w:rPr>
        <w:lastRenderedPageBreak/>
        <w:t>Nested JWT</w:t>
      </w:r>
      <w:bookmarkEnd w:id="212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37599C8" wp14:editId="0FE561B1">
            <wp:extent cx="5760720" cy="314706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3" w:name="_Toc26813025"/>
      <w:r w:rsidRPr="001C38B5">
        <w:rPr>
          <w:lang w:val="en-US"/>
        </w:rPr>
        <w:t>JOSE Implementation Details</w:t>
      </w:r>
      <w:bookmarkEnd w:id="21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63A989" wp14:editId="2F906851">
            <wp:extent cx="5760720" cy="3210560"/>
            <wp:effectExtent l="0" t="0" r="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4" w:name="_Toc26813026"/>
      <w:r w:rsidRPr="001C38B5">
        <w:rPr>
          <w:lang w:val="en-US"/>
        </w:rPr>
        <w:lastRenderedPageBreak/>
        <w:t>OAuth 2.0</w:t>
      </w:r>
      <w:bookmarkEnd w:id="21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706C2A3" wp14:editId="3E27D2DF">
            <wp:extent cx="5760720" cy="22504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5" w:name="_Toc26813027"/>
      <w:r w:rsidRPr="001C38B5">
        <w:rPr>
          <w:lang w:val="en-US"/>
        </w:rPr>
        <w:t>OAuth Access Flow</w:t>
      </w:r>
      <w:bookmarkEnd w:id="21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9BC58EC" wp14:editId="790BC3D4">
            <wp:extent cx="5760720" cy="3065780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6" w:name="_Toc26813028"/>
      <w:r w:rsidRPr="001C38B5">
        <w:rPr>
          <w:lang w:val="en-US"/>
        </w:rPr>
        <w:lastRenderedPageBreak/>
        <w:t>Identity Federation</w:t>
      </w:r>
      <w:bookmarkEnd w:id="21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AC360DB" wp14:editId="0F6DE7A4">
            <wp:extent cx="5760720" cy="33159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7" w:name="_Toc26813029"/>
      <w:r w:rsidRPr="001C38B5">
        <w:rPr>
          <w:lang w:val="en-US"/>
        </w:rPr>
        <w:t>OpenID Connect</w:t>
      </w:r>
      <w:bookmarkEnd w:id="21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17905D8" wp14:editId="1073F5DF">
            <wp:extent cx="5760720" cy="2054225"/>
            <wp:effectExtent l="0" t="0" r="0" b="317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8" w:name="_Toc26813030"/>
      <w:r w:rsidRPr="001C38B5">
        <w:rPr>
          <w:lang w:val="en-US"/>
        </w:rPr>
        <w:lastRenderedPageBreak/>
        <w:t>OAuth vs. OpenID</w:t>
      </w:r>
      <w:bookmarkEnd w:id="21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8CCFC22" wp14:editId="67DF9311">
            <wp:extent cx="5760720" cy="354838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9" w:name="_Toc26813031"/>
      <w:r w:rsidRPr="001C38B5">
        <w:rPr>
          <w:lang w:val="en-US"/>
        </w:rPr>
        <w:t>OpenID Connect</w:t>
      </w:r>
      <w:bookmarkEnd w:id="21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2753C0D" wp14:editId="4F343809">
            <wp:extent cx="5760720" cy="1344930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0" w:name="_Toc26813032"/>
      <w:r w:rsidRPr="001C38B5">
        <w:rPr>
          <w:lang w:val="en-US"/>
        </w:rPr>
        <w:t>Recent OAuth 2.0 Flaws</w:t>
      </w:r>
      <w:bookmarkEnd w:id="22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CE5B6CB" wp14:editId="1A8758A1">
            <wp:extent cx="5760720" cy="3161030"/>
            <wp:effectExtent l="0" t="0" r="0" b="127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1" w:name="_Toc26813033"/>
      <w:r w:rsidRPr="001C38B5">
        <w:rPr>
          <w:lang w:val="en-US"/>
        </w:rPr>
        <w:lastRenderedPageBreak/>
        <w:t>SAML 2.0</w:t>
      </w:r>
      <w:bookmarkEnd w:id="22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38A665" wp14:editId="18B28B70">
            <wp:extent cx="5760720" cy="182245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2" w:name="_Toc26813034"/>
      <w:r w:rsidRPr="001C38B5">
        <w:rPr>
          <w:lang w:val="en-US"/>
        </w:rPr>
        <w:t>SAML 2.0</w:t>
      </w:r>
      <w:bookmarkEnd w:id="222"/>
    </w:p>
    <w:p w:rsidR="001C38B5" w:rsidRDefault="00325F5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2F80F0D" wp14:editId="0A14430E">
            <wp:extent cx="5760720" cy="2853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Default="001C38B5" w:rsidP="00AF65CF">
      <w:pPr>
        <w:rPr>
          <w:lang w:val="en-US"/>
        </w:rPr>
      </w:pPr>
    </w:p>
    <w:p w:rsidR="001C38B5" w:rsidRDefault="001C38B5" w:rsidP="001C38B5">
      <w:pPr>
        <w:pStyle w:val="Heading1"/>
        <w:rPr>
          <w:lang w:val="en-US"/>
        </w:rPr>
      </w:pPr>
      <w:bookmarkStart w:id="223" w:name="_Toc26813035"/>
      <w:r>
        <w:rPr>
          <w:lang w:val="en-US"/>
        </w:rPr>
        <w:lastRenderedPageBreak/>
        <w:t>Woche 11</w:t>
      </w:r>
      <w:bookmarkEnd w:id="223"/>
    </w:p>
    <w:p w:rsidR="001C38B5" w:rsidRDefault="002A61F8" w:rsidP="00AF65CF">
      <w:pPr>
        <w:rPr>
          <w:lang w:val="de-DE"/>
        </w:rPr>
      </w:pPr>
      <w:r w:rsidRPr="002A61F8">
        <w:rPr>
          <w:lang w:val="de-DE"/>
        </w:rPr>
        <w:t>In Woche 11 fand die Projektwoche s</w:t>
      </w:r>
      <w:r>
        <w:rPr>
          <w:lang w:val="de-DE"/>
        </w:rPr>
        <w:t>tatt.</w:t>
      </w:r>
    </w:p>
    <w:p w:rsidR="002A61F8" w:rsidRDefault="002A61F8" w:rsidP="00AF65CF">
      <w:pPr>
        <w:rPr>
          <w:lang w:val="de-DE"/>
        </w:rPr>
      </w:pPr>
    </w:p>
    <w:p w:rsidR="002A61F8" w:rsidRDefault="002A61F8" w:rsidP="002A61F8">
      <w:pPr>
        <w:pStyle w:val="Heading1"/>
        <w:rPr>
          <w:lang w:val="de-DE"/>
        </w:rPr>
      </w:pPr>
      <w:bookmarkStart w:id="224" w:name="_Toc26813036"/>
      <w:r>
        <w:rPr>
          <w:lang w:val="de-DE"/>
        </w:rPr>
        <w:lastRenderedPageBreak/>
        <w:t>Woche 12</w:t>
      </w:r>
      <w:bookmarkEnd w:id="224"/>
    </w:p>
    <w:p w:rsidR="006B07CB" w:rsidRPr="006B07CB" w:rsidRDefault="006B07CB" w:rsidP="006B07CB">
      <w:pPr>
        <w:pStyle w:val="Heading2"/>
        <w:rPr>
          <w:lang w:val="de-DE"/>
        </w:rPr>
      </w:pPr>
      <w:bookmarkStart w:id="225" w:name="_Toc26813037"/>
      <w:r w:rsidRPr="006B07CB">
        <w:rPr>
          <w:lang w:val="de-DE"/>
        </w:rPr>
        <w:t>Agenda</w:t>
      </w:r>
      <w:bookmarkEnd w:id="225"/>
    </w:p>
    <w:p w:rsidR="006B07CB" w:rsidRPr="006B07CB" w:rsidRDefault="006B07CB" w:rsidP="006B07CB">
      <w:pPr>
        <w:rPr>
          <w:lang w:val="de-DE"/>
        </w:rPr>
      </w:pPr>
      <w:r>
        <w:rPr>
          <w:noProof/>
        </w:rPr>
        <w:drawing>
          <wp:inline distT="0" distB="0" distL="0" distR="0" wp14:anchorId="4BF2B186" wp14:editId="627B19E4">
            <wp:extent cx="5760720" cy="110998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6" w:name="_Toc26813038"/>
      <w:r w:rsidRPr="006B07CB">
        <w:rPr>
          <w:lang w:val="en-US"/>
        </w:rPr>
        <w:t>Why use a Security Framework?</w:t>
      </w:r>
      <w:bookmarkEnd w:id="226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98B78F" wp14:editId="51E3AEED">
            <wp:extent cx="5760720" cy="2664460"/>
            <wp:effectExtent l="0" t="0" r="0" b="254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7" w:name="_Toc26813039"/>
      <w:r w:rsidRPr="006B07CB">
        <w:rPr>
          <w:lang w:val="en-US"/>
        </w:rPr>
        <w:t>Bad Reasons to use a (Security-) Framework</w:t>
      </w:r>
      <w:bookmarkEnd w:id="227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E7D22E" wp14:editId="2985DA29">
            <wp:extent cx="5760720" cy="301498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8" w:name="_Toc26813040"/>
      <w:r w:rsidRPr="006B07CB">
        <w:rPr>
          <w:lang w:val="en-US"/>
        </w:rPr>
        <w:lastRenderedPageBreak/>
        <w:t>Problems of Using a Security Framework</w:t>
      </w:r>
      <w:bookmarkEnd w:id="228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0EF66A8" wp14:editId="144A8339">
            <wp:extent cx="5760720" cy="3058795"/>
            <wp:effectExtent l="0" t="0" r="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9" w:name="_Toc26813041"/>
      <w:r w:rsidRPr="006B07CB">
        <w:rPr>
          <w:lang w:val="en-US"/>
        </w:rPr>
        <w:t>What if the Framework will not let you go?</w:t>
      </w:r>
      <w:bookmarkEnd w:id="229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196805A" wp14:editId="5E9F6FDE">
            <wp:extent cx="5760720" cy="328104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0" w:name="_Toc26813042"/>
      <w:r w:rsidRPr="006B07CB">
        <w:rPr>
          <w:lang w:val="en-US"/>
        </w:rPr>
        <w:lastRenderedPageBreak/>
        <w:t>The Spring Security Framework</w:t>
      </w:r>
      <w:bookmarkEnd w:id="230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33847941" wp14:editId="2F4F77F2">
            <wp:extent cx="5760720" cy="3004820"/>
            <wp:effectExtent l="0" t="0" r="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1" w:name="_Toc26813043"/>
      <w:r w:rsidRPr="006B07CB">
        <w:rPr>
          <w:lang w:val="en-US"/>
        </w:rPr>
        <w:t>Project Integration: Maven</w:t>
      </w:r>
      <w:bookmarkEnd w:id="231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BAD50E0" wp14:editId="245F5CE2">
            <wp:extent cx="5760720" cy="183197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2" w:name="_Toc26813044"/>
      <w:r w:rsidRPr="006B07CB">
        <w:rPr>
          <w:lang w:val="en-US"/>
        </w:rPr>
        <w:t>Project Integration: Gradle</w:t>
      </w:r>
      <w:bookmarkEnd w:id="232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CBAD733" wp14:editId="28A8C41D">
            <wp:extent cx="5760720" cy="122237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3" w:name="_Toc26813045"/>
      <w:r w:rsidRPr="006B07CB">
        <w:rPr>
          <w:lang w:val="en-US"/>
        </w:rPr>
        <w:lastRenderedPageBreak/>
        <w:t>Characteristics of the External Dependency</w:t>
      </w:r>
      <w:bookmarkEnd w:id="233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845B6E" wp14:editId="7130F60C">
            <wp:extent cx="5760720" cy="28829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4" w:name="_Toc26813046"/>
      <w:r w:rsidRPr="006B07CB">
        <w:rPr>
          <w:lang w:val="en-US"/>
        </w:rPr>
        <w:t>Attacks Via External Dependency</w:t>
      </w:r>
      <w:bookmarkEnd w:id="234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761E2A" wp14:editId="43FD55DB">
            <wp:extent cx="5760720" cy="3137535"/>
            <wp:effectExtent l="0" t="0" r="0" b="571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5" w:name="_Toc26813047"/>
      <w:r w:rsidRPr="006B07CB">
        <w:rPr>
          <w:lang w:val="en-US"/>
        </w:rPr>
        <w:lastRenderedPageBreak/>
        <w:t>Attacks Via External Dependency</w:t>
      </w:r>
      <w:bookmarkEnd w:id="235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29E807E1" wp14:editId="10DB29AF">
            <wp:extent cx="5760720" cy="28289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6" w:name="_Toc26813048"/>
      <w:r w:rsidRPr="006B07CB">
        <w:rPr>
          <w:lang w:val="en-US"/>
        </w:rPr>
        <w:t>Security Track-Record of Spring Security</w:t>
      </w:r>
      <w:bookmarkEnd w:id="236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607F70B" wp14:editId="3468D69A">
            <wp:extent cx="5760720" cy="312610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7" w:name="_Toc26813049"/>
      <w:r w:rsidRPr="006B07CB">
        <w:rPr>
          <w:lang w:val="en-US"/>
        </w:rPr>
        <w:lastRenderedPageBreak/>
        <w:t>Security Architecture of a Web Application</w:t>
      </w:r>
      <w:bookmarkEnd w:id="237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5662CA4" wp14:editId="29672CEB">
            <wp:extent cx="5760720" cy="336042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8" w:name="_Toc26813050"/>
      <w:r w:rsidRPr="006B07CB">
        <w:rPr>
          <w:lang w:val="en-US"/>
        </w:rPr>
        <w:t>Security Architecture of a Web Application</w:t>
      </w:r>
      <w:bookmarkEnd w:id="238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AF5CFFB" wp14:editId="4F8E854B">
            <wp:extent cx="5760720" cy="301752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9" w:name="_Toc26813051"/>
      <w:r w:rsidRPr="006B07CB">
        <w:rPr>
          <w:lang w:val="en-US"/>
        </w:rPr>
        <w:lastRenderedPageBreak/>
        <w:t>User States</w:t>
      </w:r>
      <w:bookmarkEnd w:id="239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7A91DA0" wp14:editId="416EA73F">
            <wp:extent cx="5760720" cy="31527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0" w:name="_Toc26813052"/>
      <w:r w:rsidRPr="006B07CB">
        <w:rPr>
          <w:lang w:val="en-US"/>
        </w:rPr>
        <w:t>State Transitions</w:t>
      </w:r>
      <w:bookmarkEnd w:id="240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E68D61" wp14:editId="12AA0910">
            <wp:extent cx="5760720" cy="3274695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1" w:name="_Toc26813053"/>
      <w:r w:rsidRPr="006B07CB">
        <w:rPr>
          <w:lang w:val="en-US"/>
        </w:rPr>
        <w:lastRenderedPageBreak/>
        <w:t>Content-Based Attacks</w:t>
      </w:r>
      <w:bookmarkEnd w:id="241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AD3287D" wp14:editId="47BBAD68">
            <wp:extent cx="5760720" cy="33305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2" w:name="_Toc26813054"/>
      <w:r w:rsidRPr="006B07CB">
        <w:rPr>
          <w:lang w:val="en-US"/>
        </w:rPr>
        <w:t>How to Protect Against User-Generated Content?</w:t>
      </w:r>
      <w:bookmarkEnd w:id="242"/>
    </w:p>
    <w:p w:rsidR="002A61F8" w:rsidRPr="006B07CB" w:rsidRDefault="0075749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D4C2D70" wp14:editId="4AE59D17">
            <wp:extent cx="5760720" cy="2855595"/>
            <wp:effectExtent l="0" t="0" r="0" b="190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1" w:rsidRPr="006B07CB" w:rsidRDefault="009930B1" w:rsidP="00AF65CF">
      <w:pPr>
        <w:rPr>
          <w:lang w:val="en-US"/>
        </w:rPr>
      </w:pPr>
    </w:p>
    <w:p w:rsidR="009930B1" w:rsidRDefault="009930B1" w:rsidP="009930B1">
      <w:pPr>
        <w:pStyle w:val="Heading1"/>
        <w:rPr>
          <w:lang w:val="de-DE"/>
        </w:rPr>
      </w:pPr>
      <w:bookmarkStart w:id="243" w:name="_Toc26813055"/>
      <w:r>
        <w:rPr>
          <w:lang w:val="de-DE"/>
        </w:rPr>
        <w:lastRenderedPageBreak/>
        <w:t>Woche 13</w:t>
      </w:r>
      <w:bookmarkEnd w:id="243"/>
    </w:p>
    <w:p w:rsidR="00100C5E" w:rsidRPr="00100C5E" w:rsidRDefault="00100C5E" w:rsidP="00100C5E">
      <w:pPr>
        <w:pStyle w:val="Heading2"/>
        <w:rPr>
          <w:lang w:val="de-DE"/>
        </w:rPr>
      </w:pPr>
      <w:bookmarkStart w:id="244" w:name="_Toc26813056"/>
      <w:r w:rsidRPr="00100C5E">
        <w:rPr>
          <w:lang w:val="de-DE"/>
        </w:rPr>
        <w:t>Agenda</w:t>
      </w:r>
      <w:bookmarkEnd w:id="244"/>
    </w:p>
    <w:p w:rsidR="00100C5E" w:rsidRPr="00100C5E" w:rsidRDefault="00E42F35" w:rsidP="00100C5E">
      <w:pPr>
        <w:rPr>
          <w:lang w:val="de-DE"/>
        </w:rPr>
      </w:pPr>
      <w:r>
        <w:rPr>
          <w:noProof/>
        </w:rPr>
        <w:drawing>
          <wp:inline distT="0" distB="0" distL="0" distR="0" wp14:anchorId="25D5058C" wp14:editId="2E52DB9E">
            <wp:extent cx="5760720" cy="75120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5" w:name="_Toc26813057"/>
      <w:r w:rsidRPr="00100C5E">
        <w:rPr>
          <w:lang w:val="en-US"/>
        </w:rPr>
        <w:t>Example Enterprise Access Control Architecture (simplified)</w:t>
      </w:r>
      <w:bookmarkEnd w:id="245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6BE020A9" wp14:editId="63F33A37">
            <wp:extent cx="5760720" cy="3195320"/>
            <wp:effectExtent l="0" t="0" r="0" b="508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6" w:name="_Toc26813058"/>
      <w:r w:rsidRPr="00100C5E">
        <w:rPr>
          <w:lang w:val="en-US"/>
        </w:rPr>
        <w:t>Decentralized Access Gateways</w:t>
      </w:r>
      <w:bookmarkEnd w:id="246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21322A13" wp14:editId="71F5C43C">
            <wp:extent cx="5760720" cy="31711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7" w:name="_Toc26813059"/>
      <w:r w:rsidRPr="00100C5E">
        <w:rPr>
          <w:lang w:val="en-US"/>
        </w:rPr>
        <w:lastRenderedPageBreak/>
        <w:t>Federated Authentication and Authorization</w:t>
      </w:r>
      <w:bookmarkEnd w:id="247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11CE760B" wp14:editId="6CBD8184">
            <wp:extent cx="5760720" cy="2526665"/>
            <wp:effectExtent l="0" t="0" r="0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8" w:name="_Toc26813060"/>
      <w:r w:rsidRPr="00100C5E">
        <w:rPr>
          <w:lang w:val="en-US"/>
        </w:rPr>
        <w:t>Central Authentication and Authorization</w:t>
      </w:r>
      <w:bookmarkEnd w:id="248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2F3BD936" wp14:editId="13D47E28">
            <wp:extent cx="5760720" cy="3218180"/>
            <wp:effectExtent l="0" t="0" r="0" b="127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9" w:name="_Toc26813061"/>
      <w:r w:rsidRPr="00100C5E">
        <w:rPr>
          <w:lang w:val="en-US"/>
        </w:rPr>
        <w:lastRenderedPageBreak/>
        <w:t>Externalized Authorization Management</w:t>
      </w:r>
      <w:bookmarkEnd w:id="249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37FE9C4" wp14:editId="29903B80">
            <wp:extent cx="5760720" cy="331914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0" w:name="_Toc26813062"/>
      <w:r w:rsidRPr="00100C5E">
        <w:rPr>
          <w:lang w:val="en-US"/>
        </w:rPr>
        <w:t>XACML Architecture and Sample Authorization Flow</w:t>
      </w:r>
      <w:bookmarkEnd w:id="250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B888349" wp14:editId="540ABFED">
            <wp:extent cx="5760720" cy="3444875"/>
            <wp:effectExtent l="0" t="0" r="0" b="317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1" w:name="_Toc26813063"/>
      <w:r w:rsidRPr="00100C5E">
        <w:rPr>
          <w:lang w:val="en-US"/>
        </w:rPr>
        <w:lastRenderedPageBreak/>
        <w:t>Unified Hybrid Multi-Cloud Application Deployment</w:t>
      </w:r>
      <w:bookmarkEnd w:id="251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0337B5C8" wp14:editId="0B1535B2">
            <wp:extent cx="5760720" cy="322262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2" w:name="_Toc26813064"/>
      <w:r w:rsidRPr="00100C5E">
        <w:rPr>
          <w:lang w:val="en-US"/>
        </w:rPr>
        <w:t>Access Gateway based on the Sidecar Pattern</w:t>
      </w:r>
      <w:bookmarkEnd w:id="252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7F1CCF0F" wp14:editId="320A3451">
            <wp:extent cx="5760720" cy="316420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3" w:name="_Toc26813065"/>
      <w:r w:rsidRPr="00100C5E">
        <w:rPr>
          <w:lang w:val="en-US"/>
        </w:rPr>
        <w:lastRenderedPageBreak/>
        <w:t>Central Access Control Summary</w:t>
      </w:r>
      <w:bookmarkEnd w:id="253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6CA17C9D" wp14:editId="7439F830">
            <wp:extent cx="5760720" cy="304038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4" w:name="_Toc26813066"/>
      <w:r w:rsidRPr="00100C5E">
        <w:rPr>
          <w:lang w:val="en-US"/>
        </w:rPr>
        <w:t>OWASP WebGoat</w:t>
      </w:r>
      <w:bookmarkEnd w:id="254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3BED03F9" wp14:editId="6F6D871C">
            <wp:extent cx="5760720" cy="164211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5" w:name="_Toc26813067"/>
      <w:r w:rsidRPr="00100C5E">
        <w:rPr>
          <w:lang w:val="en-US"/>
        </w:rPr>
        <w:t>Setup WebGoat the Simple Way</w:t>
      </w:r>
      <w:bookmarkEnd w:id="255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321C7289" wp14:editId="459BB539">
            <wp:extent cx="5760720" cy="3311525"/>
            <wp:effectExtent l="0" t="0" r="0" b="31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6" w:name="_Toc26813068"/>
      <w:r w:rsidRPr="00100C5E">
        <w:rPr>
          <w:lang w:val="en-US"/>
        </w:rPr>
        <w:lastRenderedPageBreak/>
        <w:t>Setup OWASP Zed Attack Proxy (ZAP)</w:t>
      </w:r>
      <w:bookmarkEnd w:id="256"/>
    </w:p>
    <w:p w:rsidR="00100C5E" w:rsidRPr="00100C5E" w:rsidRDefault="002877E3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AD036B6" wp14:editId="3BBDC1F5">
            <wp:extent cx="5760720" cy="1956435"/>
            <wp:effectExtent l="0" t="0" r="0" b="571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de-DE"/>
        </w:rPr>
      </w:pPr>
      <w:bookmarkStart w:id="257" w:name="_Toc26813069"/>
      <w:r w:rsidRPr="00100C5E">
        <w:rPr>
          <w:lang w:val="de-DE"/>
        </w:rPr>
        <w:t>Using OWASP WebGoat</w:t>
      </w:r>
      <w:bookmarkEnd w:id="257"/>
    </w:p>
    <w:p w:rsidR="00100C5E" w:rsidRPr="00100C5E" w:rsidRDefault="002877E3" w:rsidP="00100C5E">
      <w:pPr>
        <w:rPr>
          <w:lang w:val="de-DE"/>
        </w:rPr>
      </w:pPr>
      <w:r>
        <w:rPr>
          <w:noProof/>
        </w:rPr>
        <w:drawing>
          <wp:inline distT="0" distB="0" distL="0" distR="0" wp14:anchorId="2276B639" wp14:editId="69C3C4AA">
            <wp:extent cx="5760720" cy="3213100"/>
            <wp:effectExtent l="0" t="0" r="0" b="63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1" w:rsidRDefault="00100C5E" w:rsidP="00100C5E">
      <w:pPr>
        <w:pStyle w:val="Heading2"/>
        <w:rPr>
          <w:lang w:val="de-DE"/>
        </w:rPr>
      </w:pPr>
      <w:bookmarkStart w:id="258" w:name="_Toc26813070"/>
      <w:r w:rsidRPr="00100C5E">
        <w:rPr>
          <w:lang w:val="de-DE"/>
        </w:rPr>
        <w:t>Homework</w:t>
      </w:r>
      <w:bookmarkEnd w:id="258"/>
    </w:p>
    <w:p w:rsidR="00100C5E" w:rsidRDefault="002877E3" w:rsidP="00AF65CF">
      <w:pPr>
        <w:rPr>
          <w:lang w:val="de-DE"/>
        </w:rPr>
      </w:pPr>
      <w:r>
        <w:rPr>
          <w:noProof/>
        </w:rPr>
        <w:drawing>
          <wp:inline distT="0" distB="0" distL="0" distR="0" wp14:anchorId="4D71B8EB" wp14:editId="263F091F">
            <wp:extent cx="5760720" cy="1212215"/>
            <wp:effectExtent l="0" t="0" r="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Default="00100C5E" w:rsidP="00AF65CF">
      <w:pPr>
        <w:rPr>
          <w:lang w:val="de-DE"/>
        </w:rPr>
      </w:pPr>
    </w:p>
    <w:p w:rsidR="00100C5E" w:rsidRDefault="00100C5E" w:rsidP="00AF65CF">
      <w:pPr>
        <w:rPr>
          <w:lang w:val="de-DE"/>
        </w:rPr>
      </w:pPr>
    </w:p>
    <w:p w:rsidR="00DB60BF" w:rsidRDefault="00DB60BF" w:rsidP="00DB60BF">
      <w:pPr>
        <w:pStyle w:val="Heading1"/>
        <w:rPr>
          <w:lang w:val="de-DE"/>
        </w:rPr>
      </w:pPr>
      <w:bookmarkStart w:id="259" w:name="_Toc26813071"/>
      <w:r>
        <w:rPr>
          <w:lang w:val="de-DE"/>
        </w:rPr>
        <w:lastRenderedPageBreak/>
        <w:t>Woche 14</w:t>
      </w:r>
      <w:bookmarkEnd w:id="259"/>
    </w:p>
    <w:p w:rsidR="00DB60BF" w:rsidRDefault="00DB60BF" w:rsidP="00AF65CF">
      <w:pPr>
        <w:rPr>
          <w:lang w:val="de-DE"/>
        </w:rPr>
      </w:pPr>
      <w:r>
        <w:rPr>
          <w:lang w:val="de-DE"/>
        </w:rPr>
        <w:t>In Woche 14 fand die Prüfung statt.</w:t>
      </w:r>
    </w:p>
    <w:p w:rsidR="00DB60BF" w:rsidRPr="002A61F8" w:rsidRDefault="00DB60BF" w:rsidP="00AF65CF">
      <w:pPr>
        <w:rPr>
          <w:lang w:val="de-DE"/>
        </w:rPr>
      </w:pPr>
    </w:p>
    <w:sectPr w:rsidR="00DB60BF" w:rsidRPr="002A61F8" w:rsidSect="00164DB6">
      <w:headerReference w:type="default" r:id="rId240"/>
      <w:footerReference w:type="default" r:id="rId24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5A2E" w:rsidRDefault="00715A2E" w:rsidP="006B5E49">
      <w:pPr>
        <w:spacing w:after="0" w:line="240" w:lineRule="auto"/>
      </w:pPr>
      <w:r>
        <w:separator/>
      </w:r>
    </w:p>
  </w:endnote>
  <w:endnote w:type="continuationSeparator" w:id="0">
    <w:p w:rsidR="00715A2E" w:rsidRDefault="00715A2E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2F35" w:rsidRPr="003037A4" w:rsidRDefault="00E42F35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5A2E" w:rsidRDefault="00715A2E" w:rsidP="006B5E49">
      <w:pPr>
        <w:spacing w:after="0" w:line="240" w:lineRule="auto"/>
      </w:pPr>
      <w:r>
        <w:separator/>
      </w:r>
    </w:p>
  </w:footnote>
  <w:footnote w:type="continuationSeparator" w:id="0">
    <w:p w:rsidR="00715A2E" w:rsidRDefault="00715A2E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2F35" w:rsidRDefault="00E42F35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0C5E"/>
    <w:rsid w:val="001018C5"/>
    <w:rsid w:val="00105030"/>
    <w:rsid w:val="0012397E"/>
    <w:rsid w:val="00143210"/>
    <w:rsid w:val="00160860"/>
    <w:rsid w:val="00164748"/>
    <w:rsid w:val="00164DB6"/>
    <w:rsid w:val="001A0960"/>
    <w:rsid w:val="001A52D5"/>
    <w:rsid w:val="001A6B64"/>
    <w:rsid w:val="001C38B5"/>
    <w:rsid w:val="001E32AD"/>
    <w:rsid w:val="002010C7"/>
    <w:rsid w:val="002316E9"/>
    <w:rsid w:val="0026725B"/>
    <w:rsid w:val="00283C83"/>
    <w:rsid w:val="002865EA"/>
    <w:rsid w:val="002877E3"/>
    <w:rsid w:val="002A61F8"/>
    <w:rsid w:val="002C1180"/>
    <w:rsid w:val="002F04FF"/>
    <w:rsid w:val="003037A4"/>
    <w:rsid w:val="00322F0B"/>
    <w:rsid w:val="00325F52"/>
    <w:rsid w:val="0033460C"/>
    <w:rsid w:val="00342602"/>
    <w:rsid w:val="00381171"/>
    <w:rsid w:val="0038683A"/>
    <w:rsid w:val="003917D7"/>
    <w:rsid w:val="003A70B0"/>
    <w:rsid w:val="003B27B1"/>
    <w:rsid w:val="003D5735"/>
    <w:rsid w:val="003E2FB7"/>
    <w:rsid w:val="003E53D8"/>
    <w:rsid w:val="003F4987"/>
    <w:rsid w:val="004254A8"/>
    <w:rsid w:val="0045100D"/>
    <w:rsid w:val="00466C3E"/>
    <w:rsid w:val="00471410"/>
    <w:rsid w:val="004B5461"/>
    <w:rsid w:val="004B776C"/>
    <w:rsid w:val="004C479B"/>
    <w:rsid w:val="004C6775"/>
    <w:rsid w:val="00510030"/>
    <w:rsid w:val="00516877"/>
    <w:rsid w:val="00551811"/>
    <w:rsid w:val="0056608A"/>
    <w:rsid w:val="00573DA6"/>
    <w:rsid w:val="00575DD0"/>
    <w:rsid w:val="005C62A4"/>
    <w:rsid w:val="006208C1"/>
    <w:rsid w:val="006549CC"/>
    <w:rsid w:val="0067227E"/>
    <w:rsid w:val="00683D01"/>
    <w:rsid w:val="00695C4B"/>
    <w:rsid w:val="006A6BF8"/>
    <w:rsid w:val="006B07CB"/>
    <w:rsid w:val="006B3AE8"/>
    <w:rsid w:val="006B5E49"/>
    <w:rsid w:val="006D62FC"/>
    <w:rsid w:val="006E2F0C"/>
    <w:rsid w:val="006E35E8"/>
    <w:rsid w:val="00715A2E"/>
    <w:rsid w:val="00757492"/>
    <w:rsid w:val="00767897"/>
    <w:rsid w:val="00795C67"/>
    <w:rsid w:val="007B0CD9"/>
    <w:rsid w:val="007B68D0"/>
    <w:rsid w:val="008279E7"/>
    <w:rsid w:val="008652D0"/>
    <w:rsid w:val="00877E0F"/>
    <w:rsid w:val="008C1085"/>
    <w:rsid w:val="008D68BE"/>
    <w:rsid w:val="00923291"/>
    <w:rsid w:val="00924EC9"/>
    <w:rsid w:val="0095096E"/>
    <w:rsid w:val="00951818"/>
    <w:rsid w:val="009637E6"/>
    <w:rsid w:val="0097190F"/>
    <w:rsid w:val="00973D65"/>
    <w:rsid w:val="00990E7F"/>
    <w:rsid w:val="009930B1"/>
    <w:rsid w:val="009A71B2"/>
    <w:rsid w:val="009B342F"/>
    <w:rsid w:val="00A23546"/>
    <w:rsid w:val="00A54DC2"/>
    <w:rsid w:val="00A54EC9"/>
    <w:rsid w:val="00A85B48"/>
    <w:rsid w:val="00A87873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22454"/>
    <w:rsid w:val="00C36948"/>
    <w:rsid w:val="00C569D5"/>
    <w:rsid w:val="00C6413D"/>
    <w:rsid w:val="00C90D2F"/>
    <w:rsid w:val="00CC1F1F"/>
    <w:rsid w:val="00CD13EA"/>
    <w:rsid w:val="00CE5DD4"/>
    <w:rsid w:val="00CE6D2A"/>
    <w:rsid w:val="00D15087"/>
    <w:rsid w:val="00DB60BF"/>
    <w:rsid w:val="00DD04C4"/>
    <w:rsid w:val="00DD6959"/>
    <w:rsid w:val="00DE3F35"/>
    <w:rsid w:val="00DE60A2"/>
    <w:rsid w:val="00DF1936"/>
    <w:rsid w:val="00E376F9"/>
    <w:rsid w:val="00E42F35"/>
    <w:rsid w:val="00E51340"/>
    <w:rsid w:val="00E52C9A"/>
    <w:rsid w:val="00E571CE"/>
    <w:rsid w:val="00E90E31"/>
    <w:rsid w:val="00EB22B1"/>
    <w:rsid w:val="00EB766F"/>
    <w:rsid w:val="00EC77A9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8EE98E2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header" Target="header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fontTable" Target="fontTable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AA9C23E-FB93-4756-A77F-F36E3FDE6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45</TotalTime>
  <Pages>116</Pages>
  <Words>4643</Words>
  <Characters>26468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48</cp:revision>
  <dcterms:created xsi:type="dcterms:W3CDTF">2019-10-03T14:34:00Z</dcterms:created>
  <dcterms:modified xsi:type="dcterms:W3CDTF">2019-12-09T18:40:00Z</dcterms:modified>
</cp:coreProperties>
</file>