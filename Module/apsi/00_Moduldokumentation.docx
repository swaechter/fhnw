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9A71B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24EC9"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322F0B">
                                  <w:rPr>
                                    <w:sz w:val="40"/>
                                    <w:szCs w:val="40"/>
                                  </w:rPr>
                                  <w:t>Applikationssicherheit (apsi)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9A71B2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24EC9"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322F0B">
                            <w:rPr>
                              <w:sz w:val="40"/>
                              <w:szCs w:val="40"/>
                            </w:rPr>
                            <w:t>Applikationssicherheit (apsi)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A85B4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A85B4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8652D0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76989" w:history="1">
            <w:r w:rsidR="008652D0" w:rsidRPr="001745EE">
              <w:rPr>
                <w:rStyle w:val="Hyperlink"/>
                <w:noProof/>
              </w:rPr>
              <w:t>1</w:t>
            </w:r>
            <w:r w:rsidR="008652D0">
              <w:rPr>
                <w:rFonts w:eastAsiaTheme="minorEastAsia"/>
                <w:noProof/>
                <w:lang w:eastAsia="de-CH"/>
              </w:rPr>
              <w:tab/>
            </w:r>
            <w:r w:rsidR="008652D0" w:rsidRPr="001745EE">
              <w:rPr>
                <w:rStyle w:val="Hyperlink"/>
                <w:noProof/>
              </w:rPr>
              <w:t>Einleitung</w:t>
            </w:r>
            <w:r w:rsidR="008652D0">
              <w:rPr>
                <w:noProof/>
                <w:webHidden/>
              </w:rPr>
              <w:tab/>
            </w:r>
            <w:r w:rsidR="008652D0">
              <w:rPr>
                <w:noProof/>
                <w:webHidden/>
              </w:rPr>
              <w:fldChar w:fldCharType="begin"/>
            </w:r>
            <w:r w:rsidR="008652D0">
              <w:rPr>
                <w:noProof/>
                <w:webHidden/>
              </w:rPr>
              <w:instrText xml:space="preserve"> PAGEREF _Toc21376989 \h </w:instrText>
            </w:r>
            <w:r w:rsidR="008652D0">
              <w:rPr>
                <w:noProof/>
                <w:webHidden/>
              </w:rPr>
            </w:r>
            <w:r w:rsidR="008652D0">
              <w:rPr>
                <w:noProof/>
                <w:webHidden/>
              </w:rPr>
              <w:fldChar w:fldCharType="separate"/>
            </w:r>
            <w:r w:rsidR="008652D0">
              <w:rPr>
                <w:noProof/>
                <w:webHidden/>
              </w:rPr>
              <w:t>4</w:t>
            </w:r>
            <w:r w:rsidR="008652D0"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6990" w:history="1">
            <w:r w:rsidRPr="001745EE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6991" w:history="1">
            <w:r w:rsidRPr="001745EE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6992" w:history="1">
            <w:r w:rsidRPr="001745EE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376993" w:history="1">
            <w:r w:rsidRPr="001745EE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6994" w:history="1">
            <w:r w:rsidRPr="001745EE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6995" w:history="1">
            <w:r w:rsidRPr="001745EE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6996" w:history="1">
            <w:r w:rsidRPr="001745EE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6997" w:history="1">
            <w:r w:rsidRPr="001745EE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6998" w:history="1">
            <w:r w:rsidRPr="001745EE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6999" w:history="1">
            <w:r w:rsidRPr="001745EE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00" w:history="1">
            <w:r w:rsidRPr="001745EE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01" w:history="1">
            <w:r w:rsidRPr="001745EE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02" w:history="1">
            <w:r w:rsidRPr="001745EE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03" w:history="1">
            <w:r w:rsidRPr="001745EE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04" w:history="1">
            <w:r w:rsidRPr="001745EE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05" w:history="1">
            <w:r w:rsidRPr="001745EE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06" w:history="1">
            <w:r w:rsidRPr="001745EE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07" w:history="1">
            <w:r w:rsidRPr="001745EE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08" w:history="1">
            <w:r w:rsidRPr="001745EE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09" w:history="1">
            <w:r w:rsidRPr="001745EE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10" w:history="1">
            <w:r w:rsidRPr="001745EE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11" w:history="1">
            <w:r w:rsidRPr="001745EE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12" w:history="1">
            <w:r w:rsidRPr="001745EE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13" w:history="1">
            <w:r w:rsidRPr="001745EE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14" w:history="1">
            <w:r w:rsidRPr="001745EE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15" w:history="1">
            <w:r w:rsidRPr="001745EE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16" w:history="1">
            <w:r w:rsidRPr="001745EE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377017" w:history="1">
            <w:r w:rsidRPr="001745EE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18" w:history="1">
            <w:r w:rsidRPr="001745EE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19" w:history="1">
            <w:r w:rsidRPr="001745EE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20" w:history="1">
            <w:r w:rsidRPr="001745EE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21" w:history="1">
            <w:r w:rsidRPr="001745EE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22" w:history="1">
            <w:r w:rsidRPr="001745EE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23" w:history="1">
            <w:r w:rsidRPr="001745EE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24" w:history="1">
            <w:r w:rsidRPr="001745EE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25" w:history="1">
            <w:r w:rsidRPr="001745EE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26" w:history="1">
            <w:r w:rsidRPr="001745EE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27" w:history="1">
            <w:r w:rsidRPr="001745EE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28" w:history="1">
            <w:r w:rsidRPr="001745EE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29" w:history="1">
            <w:r w:rsidRPr="001745EE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30" w:history="1">
            <w:r w:rsidRPr="001745EE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31" w:history="1">
            <w:r w:rsidRPr="001745EE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32" w:history="1">
            <w:r w:rsidRPr="001745EE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33" w:history="1">
            <w:r w:rsidRPr="001745EE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377034" w:history="1">
            <w:r w:rsidRPr="001745EE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35" w:history="1">
            <w:r w:rsidRPr="001745EE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36" w:history="1">
            <w:r w:rsidRPr="001745EE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37" w:history="1">
            <w:r w:rsidRPr="001745EE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38" w:history="1">
            <w:r w:rsidRPr="001745EE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39" w:history="1">
            <w:r w:rsidRPr="001745EE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40" w:history="1">
            <w:r w:rsidRPr="001745EE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41" w:history="1">
            <w:r w:rsidRPr="001745EE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42" w:history="1">
            <w:r w:rsidRPr="001745EE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43" w:history="1">
            <w:r w:rsidRPr="001745EE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44" w:history="1">
            <w:r w:rsidRPr="001745EE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45" w:history="1">
            <w:r w:rsidRPr="001745EE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46" w:history="1">
            <w:r w:rsidRPr="001745EE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47" w:history="1">
            <w:r w:rsidRPr="001745EE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48" w:history="1">
            <w:r w:rsidRPr="001745EE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49" w:history="1">
            <w:r w:rsidRPr="001745EE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50" w:history="1">
            <w:r w:rsidRPr="001745EE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51" w:history="1">
            <w:r w:rsidRPr="001745EE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52" w:history="1">
            <w:r w:rsidRPr="001745EE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377053" w:history="1">
            <w:r w:rsidRPr="001745EE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54" w:history="1">
            <w:r w:rsidRPr="001745EE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55" w:history="1">
            <w:r w:rsidRPr="001745EE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Security Testing (for 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56" w:history="1">
            <w:r w:rsidRPr="001745EE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Pen-Test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57" w:history="1">
            <w:r w:rsidRPr="001745EE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How does a Pen-Test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58" w:history="1">
            <w:r w:rsidRPr="001745EE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Code Inspection and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59" w:history="1">
            <w:r w:rsidRPr="001745EE">
              <w:rPr>
                <w:rStyle w:val="Hyperlink"/>
                <w:noProof/>
                <w:lang w:val="en-US"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Code Scanners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60" w:history="1">
            <w:r w:rsidRPr="001745EE">
              <w:rPr>
                <w:rStyle w:val="Hyperlink"/>
                <w:noProof/>
                <w:lang w:val="en-US"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Execution Emulators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61" w:history="1">
            <w:r w:rsidRPr="001745EE">
              <w:rPr>
                <w:rStyle w:val="Hyperlink"/>
                <w:noProof/>
                <w:lang w:val="en-US"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62" w:history="1">
            <w:r w:rsidRPr="001745EE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How to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63" w:history="1">
            <w:r w:rsidRPr="001745EE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Problems with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64" w:history="1">
            <w:r w:rsidRPr="001745EE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Problems with not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65" w:history="1">
            <w:r w:rsidRPr="001745EE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Problems with Unavailability of 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66" w:history="1">
            <w:r w:rsidRPr="001745EE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Economic Aspects of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67" w:history="1">
            <w:r w:rsidRPr="001745EE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Case Study: DDoS on Brian Krebs (20.9.2016)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68" w:history="1">
            <w:r w:rsidRPr="001745EE">
              <w:rPr>
                <w:rStyle w:val="Hyperlink"/>
                <w:noProof/>
                <w:lang w:val="en-US"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What can Perform Such an Attack?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69" w:history="1">
            <w:r w:rsidRPr="001745EE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IoT: Internet of insecure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70" w:history="1">
            <w:r w:rsidRPr="001745EE">
              <w:rPr>
                <w:rStyle w:val="Hyperlink"/>
                <w:noProof/>
                <w:lang w:val="en-US"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Why are These IoT Devices so Insecure?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71" w:history="1">
            <w:r w:rsidRPr="001745EE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72" w:history="1">
            <w:r w:rsidRPr="001745EE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  <w:lang w:val="en-US"/>
              </w:rPr>
              <w:t>Does it Pay to make Software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377073" w:history="1">
            <w:r w:rsidRPr="001745EE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So, what to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52D0" w:rsidRDefault="008652D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377074" w:history="1">
            <w:r w:rsidRPr="001745EE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745EE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_Toc21377074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137698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137699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137699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1376992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1376993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1376994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1376995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1376996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1376997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1376998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1376999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1377000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1377001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1377002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1377003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1377004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1377005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1377006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1377007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1377008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1377009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1377010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1377011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1377012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1377013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1377014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1377015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1377016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1377017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1377018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1377019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1377020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1377021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1377022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1377023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1377024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1377025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1377026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1377027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1377028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1377029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1377030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1377031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1377032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1377033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1377034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1377035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1377036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1377037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1377038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1377039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1377040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1377041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1377042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1377043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1377044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1377045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1377046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1377047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1377048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1377049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1377050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1377051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1377052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1377053"/>
      <w:r>
        <w:lastRenderedPageBreak/>
        <w:t>Woche 4</w:t>
      </w:r>
      <w:bookmarkEnd w:id="76"/>
    </w:p>
    <w:p w:rsidR="000F740C" w:rsidRDefault="000F740C" w:rsidP="000F740C">
      <w:pPr>
        <w:pStyle w:val="Heading2"/>
      </w:pPr>
      <w:bookmarkStart w:id="77" w:name="_Toc21377054"/>
      <w:r>
        <w:t>Agenda</w:t>
      </w:r>
      <w:bookmarkEnd w:id="77"/>
    </w:p>
    <w:p w:rsidR="000F740C" w:rsidRDefault="002316E9" w:rsidP="000F740C">
      <w:r>
        <w:rPr>
          <w:noProof/>
        </w:rPr>
        <w:drawing>
          <wp:inline distT="0" distB="0" distL="0" distR="0" wp14:anchorId="37F734CD" wp14:editId="32003290">
            <wp:extent cx="5760720" cy="1010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8" w:name="_Toc21377055"/>
      <w:r>
        <w:t>Security Testing (for Software)</w:t>
      </w:r>
      <w:bookmarkEnd w:id="78"/>
    </w:p>
    <w:p w:rsidR="000F740C" w:rsidRDefault="002316E9" w:rsidP="000F740C">
      <w:r>
        <w:rPr>
          <w:noProof/>
        </w:rPr>
        <w:drawing>
          <wp:inline distT="0" distB="0" distL="0" distR="0" wp14:anchorId="2B2C3190" wp14:editId="2EFCFEB1">
            <wp:extent cx="5760720" cy="16452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9" w:name="_Toc21377056"/>
      <w:r>
        <w:t>Pen-Test</w:t>
      </w:r>
      <w:bookmarkEnd w:id="79"/>
    </w:p>
    <w:p w:rsidR="000F740C" w:rsidRDefault="002316E9" w:rsidP="000F740C">
      <w:r>
        <w:rPr>
          <w:noProof/>
        </w:rPr>
        <w:drawing>
          <wp:inline distT="0" distB="0" distL="0" distR="0" wp14:anchorId="5EF9533D" wp14:editId="52B61775">
            <wp:extent cx="5760720" cy="3230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0" w:name="_Toc21377057"/>
      <w:r w:rsidRPr="000F740C">
        <w:rPr>
          <w:lang w:val="en-US"/>
        </w:rPr>
        <w:lastRenderedPageBreak/>
        <w:t>How does a Pen-Test fail?</w:t>
      </w:r>
      <w:bookmarkEnd w:id="80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7AFFEF6" wp14:editId="3282D9B8">
            <wp:extent cx="5760720" cy="3036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1" w:name="_Toc21377058"/>
      <w:r w:rsidRPr="000F740C">
        <w:rPr>
          <w:lang w:val="en-US"/>
        </w:rPr>
        <w:t>Code Inspection and Review</w:t>
      </w:r>
      <w:bookmarkEnd w:id="81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5DBEBD8" wp14:editId="750800B5">
            <wp:extent cx="5760720" cy="31464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2" w:name="_Toc21377059"/>
      <w:r w:rsidRPr="000F740C">
        <w:rPr>
          <w:lang w:val="en-US"/>
        </w:rPr>
        <w:lastRenderedPageBreak/>
        <w:t>Code Scanners</w:t>
      </w:r>
      <w:bookmarkEnd w:id="82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32DA2F2" wp14:editId="1E1F3C4F">
            <wp:extent cx="5760720" cy="25520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3" w:name="_Toc21377060"/>
      <w:r w:rsidRPr="000F740C">
        <w:rPr>
          <w:lang w:val="en-US"/>
        </w:rPr>
        <w:t>Execution Emulators</w:t>
      </w:r>
      <w:bookmarkEnd w:id="83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0BE62E2" wp14:editId="63BA0EAB">
            <wp:extent cx="5760720" cy="3117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4" w:name="_Toc21377061"/>
      <w:r w:rsidRPr="000F740C">
        <w:rPr>
          <w:lang w:val="en-US"/>
        </w:rPr>
        <w:lastRenderedPageBreak/>
        <w:t>Patching</w:t>
      </w:r>
      <w:bookmarkEnd w:id="84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3E2BA15" wp14:editId="22E5F4F9">
            <wp:extent cx="5760720" cy="32169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5" w:name="_Toc21377062"/>
      <w:r w:rsidRPr="000F740C">
        <w:rPr>
          <w:lang w:val="en-US"/>
        </w:rPr>
        <w:t>How to Patch</w:t>
      </w:r>
      <w:bookmarkEnd w:id="85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5E79907" wp14:editId="6EE093BC">
            <wp:extent cx="5760720" cy="31445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6" w:name="_Toc21377063"/>
      <w:r w:rsidRPr="000F740C">
        <w:rPr>
          <w:lang w:val="en-US"/>
        </w:rPr>
        <w:lastRenderedPageBreak/>
        <w:t>Problems with Patching</w:t>
      </w:r>
      <w:bookmarkEnd w:id="86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A8896E8" wp14:editId="577A10F5">
            <wp:extent cx="5760720" cy="3089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7" w:name="_Toc21377064"/>
      <w:r w:rsidRPr="000F740C">
        <w:rPr>
          <w:lang w:val="en-US"/>
        </w:rPr>
        <w:t>Problems with not Patching</w:t>
      </w:r>
      <w:bookmarkEnd w:id="87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8FCE560" wp14:editId="2FFCAC4E">
            <wp:extent cx="5760720" cy="2282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8" w:name="_Toc21377065"/>
      <w:r w:rsidRPr="000F740C">
        <w:rPr>
          <w:lang w:val="en-US"/>
        </w:rPr>
        <w:t>Problems with Unavailability of Patches</w:t>
      </w:r>
      <w:bookmarkEnd w:id="88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E30CF57" wp14:editId="6ED30B33">
            <wp:extent cx="5760720" cy="218567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9" w:name="_Toc21377066"/>
      <w:r w:rsidRPr="000F740C">
        <w:rPr>
          <w:lang w:val="en-US"/>
        </w:rPr>
        <w:lastRenderedPageBreak/>
        <w:t>Economic Aspects of Security</w:t>
      </w:r>
      <w:bookmarkEnd w:id="89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D548404" wp14:editId="39AEDA5D">
            <wp:extent cx="5760720" cy="20485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0" w:name="_Toc21377067"/>
      <w:r w:rsidRPr="000F740C">
        <w:rPr>
          <w:lang w:val="en-US"/>
        </w:rPr>
        <w:t>Case Study: DDoS on Brian Krebs (20.9.2016)</w:t>
      </w:r>
      <w:bookmarkEnd w:id="90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7D54527" wp14:editId="56C5C90C">
            <wp:extent cx="5760720" cy="22701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1" w:name="_Toc21377068"/>
      <w:r w:rsidRPr="000F740C">
        <w:rPr>
          <w:lang w:val="en-US"/>
        </w:rPr>
        <w:t>What can Perform Such an Attack?</w:t>
      </w:r>
      <w:bookmarkEnd w:id="91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77B52FE" wp14:editId="358E1185">
            <wp:extent cx="5760720" cy="3448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2" w:name="_Toc21377069"/>
      <w:r>
        <w:lastRenderedPageBreak/>
        <w:t>IoT: Internet of insecure Things</w:t>
      </w:r>
      <w:bookmarkEnd w:id="92"/>
    </w:p>
    <w:p w:rsidR="000F740C" w:rsidRDefault="006B3AE8" w:rsidP="000F740C">
      <w:r>
        <w:rPr>
          <w:noProof/>
        </w:rPr>
        <w:drawing>
          <wp:inline distT="0" distB="0" distL="0" distR="0" wp14:anchorId="4F5CE0F2" wp14:editId="0401D80B">
            <wp:extent cx="5760720" cy="25514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3" w:name="_Toc21377070"/>
      <w:r w:rsidRPr="000F740C">
        <w:rPr>
          <w:lang w:val="en-US"/>
        </w:rPr>
        <w:t>Why are These IoT Devices so Insecure?</w:t>
      </w:r>
      <w:bookmarkEnd w:id="93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1202131" wp14:editId="37D82E2B">
            <wp:extent cx="5760720" cy="27927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4" w:name="_Toc21377071"/>
      <w:r w:rsidRPr="000F740C">
        <w:rPr>
          <w:lang w:val="en-US"/>
        </w:rPr>
        <w:lastRenderedPageBreak/>
        <w:t>Possible Solutions</w:t>
      </w:r>
      <w:bookmarkEnd w:id="94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CC00C25" wp14:editId="402DDE10">
            <wp:extent cx="5760720" cy="33655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5" w:name="_Toc21377072"/>
      <w:r w:rsidRPr="000F740C">
        <w:rPr>
          <w:lang w:val="en-US"/>
        </w:rPr>
        <w:t>Does it Pay to make Software Secure?</w:t>
      </w:r>
      <w:bookmarkEnd w:id="95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F803B01" wp14:editId="07824A79">
            <wp:extent cx="5760720" cy="30289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6" w:name="_Toc21377073"/>
      <w:r>
        <w:lastRenderedPageBreak/>
        <w:t>So, what to do?</w:t>
      </w:r>
      <w:bookmarkEnd w:id="96"/>
    </w:p>
    <w:p w:rsidR="000F740C" w:rsidRDefault="006B3AE8" w:rsidP="000F740C">
      <w:r>
        <w:rPr>
          <w:noProof/>
        </w:rPr>
        <w:drawing>
          <wp:inline distT="0" distB="0" distL="0" distR="0" wp14:anchorId="7F68C18D" wp14:editId="1F02B323">
            <wp:extent cx="5760720" cy="33356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AF65CF"/>
    <w:p w:rsidR="000F740C" w:rsidRDefault="000F740C" w:rsidP="000F740C">
      <w:pPr>
        <w:pStyle w:val="Heading1"/>
      </w:pPr>
      <w:bookmarkStart w:id="97" w:name="_Toc21377074"/>
      <w:r>
        <w:lastRenderedPageBreak/>
        <w:t>Woche 5</w:t>
      </w:r>
      <w:bookmarkEnd w:id="97"/>
    </w:p>
    <w:p w:rsidR="000F740C" w:rsidRPr="00AF65CF" w:rsidRDefault="000F740C" w:rsidP="00AF65CF"/>
    <w:sectPr w:rsidR="000F740C" w:rsidRPr="00AF65CF" w:rsidSect="00164DB6">
      <w:headerReference w:type="default" r:id="rId87"/>
      <w:footerReference w:type="default" r:id="rId8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A71B2" w:rsidRDefault="009A71B2" w:rsidP="006B5E49">
      <w:pPr>
        <w:spacing w:after="0" w:line="240" w:lineRule="auto"/>
      </w:pPr>
      <w:r>
        <w:separator/>
      </w:r>
    </w:p>
  </w:endnote>
  <w:endnote w:type="continuationSeparator" w:id="0">
    <w:p w:rsidR="009A71B2" w:rsidRDefault="009A71B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83C83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A71B2" w:rsidRDefault="009A71B2" w:rsidP="006B5E49">
      <w:pPr>
        <w:spacing w:after="0" w:line="240" w:lineRule="auto"/>
      </w:pPr>
      <w:r>
        <w:separator/>
      </w:r>
    </w:p>
  </w:footnote>
  <w:footnote w:type="continuationSeparator" w:id="0">
    <w:p w:rsidR="009A71B2" w:rsidRDefault="009A71B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283C83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7AA2"/>
    <w:rsid w:val="000A251E"/>
    <w:rsid w:val="000E01D5"/>
    <w:rsid w:val="000E0DEE"/>
    <w:rsid w:val="000F740C"/>
    <w:rsid w:val="001018C5"/>
    <w:rsid w:val="00105030"/>
    <w:rsid w:val="0012397E"/>
    <w:rsid w:val="00160860"/>
    <w:rsid w:val="00164748"/>
    <w:rsid w:val="00164DB6"/>
    <w:rsid w:val="001A0960"/>
    <w:rsid w:val="001A52D5"/>
    <w:rsid w:val="001A6B64"/>
    <w:rsid w:val="001E32AD"/>
    <w:rsid w:val="002010C7"/>
    <w:rsid w:val="002316E9"/>
    <w:rsid w:val="0026725B"/>
    <w:rsid w:val="00283C83"/>
    <w:rsid w:val="002865EA"/>
    <w:rsid w:val="003037A4"/>
    <w:rsid w:val="00322F0B"/>
    <w:rsid w:val="0033460C"/>
    <w:rsid w:val="00342602"/>
    <w:rsid w:val="0038683A"/>
    <w:rsid w:val="003917D7"/>
    <w:rsid w:val="003A70B0"/>
    <w:rsid w:val="003B27B1"/>
    <w:rsid w:val="003D5735"/>
    <w:rsid w:val="003E53D8"/>
    <w:rsid w:val="004254A8"/>
    <w:rsid w:val="0045100D"/>
    <w:rsid w:val="00466C3E"/>
    <w:rsid w:val="004B5461"/>
    <w:rsid w:val="004B776C"/>
    <w:rsid w:val="004C6775"/>
    <w:rsid w:val="00510030"/>
    <w:rsid w:val="00551811"/>
    <w:rsid w:val="00573DA6"/>
    <w:rsid w:val="005C62A4"/>
    <w:rsid w:val="006208C1"/>
    <w:rsid w:val="006549CC"/>
    <w:rsid w:val="0067227E"/>
    <w:rsid w:val="00695C4B"/>
    <w:rsid w:val="006A6BF8"/>
    <w:rsid w:val="006B3AE8"/>
    <w:rsid w:val="006B5E49"/>
    <w:rsid w:val="006D62FC"/>
    <w:rsid w:val="006E2F0C"/>
    <w:rsid w:val="006E35E8"/>
    <w:rsid w:val="00767897"/>
    <w:rsid w:val="00795C67"/>
    <w:rsid w:val="007B0CD9"/>
    <w:rsid w:val="007B68D0"/>
    <w:rsid w:val="008652D0"/>
    <w:rsid w:val="008C1085"/>
    <w:rsid w:val="008D68BE"/>
    <w:rsid w:val="00923291"/>
    <w:rsid w:val="00924EC9"/>
    <w:rsid w:val="0095096E"/>
    <w:rsid w:val="009637E6"/>
    <w:rsid w:val="0097190F"/>
    <w:rsid w:val="00973D65"/>
    <w:rsid w:val="00990E7F"/>
    <w:rsid w:val="009A71B2"/>
    <w:rsid w:val="009B342F"/>
    <w:rsid w:val="00A23546"/>
    <w:rsid w:val="00A85B48"/>
    <w:rsid w:val="00AF65CF"/>
    <w:rsid w:val="00AF7A48"/>
    <w:rsid w:val="00B25571"/>
    <w:rsid w:val="00B70D48"/>
    <w:rsid w:val="00B7241C"/>
    <w:rsid w:val="00BB78F3"/>
    <w:rsid w:val="00BC693F"/>
    <w:rsid w:val="00BC7B70"/>
    <w:rsid w:val="00BF0C5F"/>
    <w:rsid w:val="00C36948"/>
    <w:rsid w:val="00C569D5"/>
    <w:rsid w:val="00C6413D"/>
    <w:rsid w:val="00C90D2F"/>
    <w:rsid w:val="00CC1F1F"/>
    <w:rsid w:val="00CE5DD4"/>
    <w:rsid w:val="00CE6D2A"/>
    <w:rsid w:val="00DD04C4"/>
    <w:rsid w:val="00DD6959"/>
    <w:rsid w:val="00DE60A2"/>
    <w:rsid w:val="00DF1936"/>
    <w:rsid w:val="00E376F9"/>
    <w:rsid w:val="00E52C9A"/>
    <w:rsid w:val="00E571CE"/>
    <w:rsid w:val="00EB766F"/>
    <w:rsid w:val="00F34BB8"/>
    <w:rsid w:val="00F40999"/>
    <w:rsid w:val="00F44376"/>
    <w:rsid w:val="00F445FD"/>
    <w:rsid w:val="00F66251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F8AA37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2354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A2354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A2354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A2354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A2354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A2354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A23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48C5704-8644-4F2E-8B3B-D290FA209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40</Pages>
  <Words>1518</Words>
  <Characters>9569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20</cp:revision>
  <dcterms:created xsi:type="dcterms:W3CDTF">2019-10-03T14:34:00Z</dcterms:created>
  <dcterms:modified xsi:type="dcterms:W3CDTF">2019-10-07T19:41:00Z</dcterms:modified>
</cp:coreProperties>
</file>