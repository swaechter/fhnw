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6608A" w:rsidRPr="003E53D8" w:rsidRDefault="00A8787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608A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6608A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56608A" w:rsidRPr="00AF65CF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6608A" w:rsidRPr="003E53D8" w:rsidRDefault="00A8787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6608A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6608A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56608A" w:rsidRPr="00AF65CF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6608A" w:rsidRDefault="0056608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6608A" w:rsidRDefault="0056608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279E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579551" w:history="1">
            <w:r w:rsidR="008279E7" w:rsidRPr="00EC51AE">
              <w:rPr>
                <w:rStyle w:val="Hyperlink"/>
                <w:noProof/>
              </w:rPr>
              <w:t>1</w:t>
            </w:r>
            <w:r w:rsidR="008279E7">
              <w:rPr>
                <w:rFonts w:eastAsiaTheme="minorEastAsia"/>
                <w:noProof/>
                <w:lang w:eastAsia="de-CH"/>
              </w:rPr>
              <w:tab/>
            </w:r>
            <w:r w:rsidR="008279E7" w:rsidRPr="00EC51AE">
              <w:rPr>
                <w:rStyle w:val="Hyperlink"/>
                <w:noProof/>
              </w:rPr>
              <w:t>Einleitung</w:t>
            </w:r>
            <w:r w:rsidR="008279E7">
              <w:rPr>
                <w:noProof/>
                <w:webHidden/>
              </w:rPr>
              <w:tab/>
            </w:r>
            <w:r w:rsidR="008279E7">
              <w:rPr>
                <w:noProof/>
                <w:webHidden/>
              </w:rPr>
              <w:fldChar w:fldCharType="begin"/>
            </w:r>
            <w:r w:rsidR="008279E7">
              <w:rPr>
                <w:noProof/>
                <w:webHidden/>
              </w:rPr>
              <w:instrText xml:space="preserve"> PAGEREF _Toc22579551 \h </w:instrText>
            </w:r>
            <w:r w:rsidR="008279E7">
              <w:rPr>
                <w:noProof/>
                <w:webHidden/>
              </w:rPr>
            </w:r>
            <w:r w:rsidR="008279E7">
              <w:rPr>
                <w:noProof/>
                <w:webHidden/>
              </w:rPr>
              <w:fldChar w:fldCharType="separate"/>
            </w:r>
            <w:r w:rsidR="008279E7">
              <w:rPr>
                <w:noProof/>
                <w:webHidden/>
              </w:rPr>
              <w:t>5</w:t>
            </w:r>
            <w:r w:rsidR="008279E7"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2" w:history="1">
            <w:r w:rsidRPr="00EC51A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3" w:history="1">
            <w:r w:rsidRPr="00EC51A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4" w:history="1">
            <w:r w:rsidRPr="00EC51A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555" w:history="1">
            <w:r w:rsidRPr="00EC51A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6" w:history="1">
            <w:r w:rsidRPr="00EC51A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7" w:history="1">
            <w:r w:rsidRPr="00EC51A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8" w:history="1">
            <w:r w:rsidRPr="00EC51AE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59" w:history="1">
            <w:r w:rsidRPr="00EC51AE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0" w:history="1">
            <w:r w:rsidRPr="00EC51AE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1" w:history="1">
            <w:r w:rsidRPr="00EC51AE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2" w:history="1">
            <w:r w:rsidRPr="00EC51AE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3" w:history="1">
            <w:r w:rsidRPr="00EC51AE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4" w:history="1">
            <w:r w:rsidRPr="00EC51AE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5" w:history="1">
            <w:r w:rsidRPr="00EC51AE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6" w:history="1">
            <w:r w:rsidRPr="00EC51AE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7" w:history="1">
            <w:r w:rsidRPr="00EC51AE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8" w:history="1">
            <w:r w:rsidRPr="00EC51AE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69" w:history="1">
            <w:r w:rsidRPr="00EC51AE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0" w:history="1">
            <w:r w:rsidRPr="00EC51AE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1" w:history="1">
            <w:r w:rsidRPr="00EC51AE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2" w:history="1">
            <w:r w:rsidRPr="00EC51AE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3" w:history="1">
            <w:r w:rsidRPr="00EC51AE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4" w:history="1">
            <w:r w:rsidRPr="00EC51AE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5" w:history="1">
            <w:r w:rsidRPr="00EC51AE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6" w:history="1">
            <w:r w:rsidRPr="00EC51AE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7" w:history="1">
            <w:r w:rsidRPr="00EC51AE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78" w:history="1">
            <w:r w:rsidRPr="00EC51AE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579" w:history="1">
            <w:r w:rsidRPr="00EC51A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0" w:history="1">
            <w:r w:rsidRPr="00EC51A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1" w:history="1">
            <w:r w:rsidRPr="00EC51AE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2" w:history="1">
            <w:r w:rsidRPr="00EC51AE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3" w:history="1">
            <w:r w:rsidRPr="00EC51AE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4" w:history="1">
            <w:r w:rsidRPr="00EC51AE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5" w:history="1">
            <w:r w:rsidRPr="00EC51AE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6" w:history="1">
            <w:r w:rsidRPr="00EC51AE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7" w:history="1">
            <w:r w:rsidRPr="00EC51AE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8" w:history="1">
            <w:r w:rsidRPr="00EC51AE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89" w:history="1">
            <w:r w:rsidRPr="00EC51AE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0" w:history="1">
            <w:r w:rsidRPr="00EC51AE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1" w:history="1">
            <w:r w:rsidRPr="00EC51AE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2" w:history="1">
            <w:r w:rsidRPr="00EC51AE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3" w:history="1">
            <w:r w:rsidRPr="00EC51AE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4" w:history="1">
            <w:r w:rsidRPr="00EC51AE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5" w:history="1">
            <w:r w:rsidRPr="00EC51AE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596" w:history="1">
            <w:r w:rsidRPr="00EC51A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7" w:history="1">
            <w:r w:rsidRPr="00EC51A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8" w:history="1">
            <w:r w:rsidRPr="00EC51AE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599" w:history="1">
            <w:r w:rsidRPr="00EC51AE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0" w:history="1">
            <w:r w:rsidRPr="00EC51AE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1" w:history="1">
            <w:r w:rsidRPr="00EC51AE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2" w:history="1">
            <w:r w:rsidRPr="00EC51AE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3" w:history="1">
            <w:r w:rsidRPr="00EC51AE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4" w:history="1">
            <w:r w:rsidRPr="00EC51AE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5" w:history="1">
            <w:r w:rsidRPr="00EC51AE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6" w:history="1">
            <w:r w:rsidRPr="00EC51AE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7" w:history="1">
            <w:r w:rsidRPr="00EC51AE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8" w:history="1">
            <w:r w:rsidRPr="00EC51AE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09" w:history="1">
            <w:r w:rsidRPr="00EC51AE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0" w:history="1">
            <w:r w:rsidRPr="00EC51AE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1" w:history="1">
            <w:r w:rsidRPr="00EC51AE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2" w:history="1">
            <w:r w:rsidRPr="00EC51AE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3" w:history="1">
            <w:r w:rsidRPr="00EC51AE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4" w:history="1">
            <w:r w:rsidRPr="00EC51AE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615" w:history="1">
            <w:r w:rsidRPr="00EC51A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6" w:history="1">
            <w:r w:rsidRPr="00EC51A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7" w:history="1">
            <w:r w:rsidRPr="00EC51A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8" w:history="1">
            <w:r w:rsidRPr="00EC51A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19" w:history="1">
            <w:r w:rsidRPr="00EC51AE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0" w:history="1">
            <w:r w:rsidRPr="00EC51AE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1" w:history="1">
            <w:r w:rsidRPr="00EC51AE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2" w:history="1">
            <w:r w:rsidRPr="00EC51AE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3" w:history="1">
            <w:r w:rsidRPr="00EC51AE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4" w:history="1">
            <w:r w:rsidRPr="00EC51AE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5" w:history="1">
            <w:r w:rsidRPr="00EC51AE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6" w:history="1">
            <w:r w:rsidRPr="00EC51AE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7" w:history="1">
            <w:r w:rsidRPr="00EC51AE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8" w:history="1">
            <w:r w:rsidRPr="00EC51AE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29" w:history="1">
            <w:r w:rsidRPr="00EC51AE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0" w:history="1">
            <w:r w:rsidRPr="00EC51AE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1" w:history="1">
            <w:r w:rsidRPr="00EC51AE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2" w:history="1">
            <w:r w:rsidRPr="00EC51AE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3" w:history="1">
            <w:r w:rsidRPr="00EC51AE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4" w:history="1">
            <w:r w:rsidRPr="00EC51AE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5" w:history="1">
            <w:r w:rsidRPr="00EC51AE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636" w:history="1">
            <w:r w:rsidRPr="00EC51A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7" w:history="1">
            <w:r w:rsidRPr="00EC51AE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8" w:history="1">
            <w:r w:rsidRPr="00EC51AE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39" w:history="1">
            <w:r w:rsidRPr="00EC51AE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0" w:history="1">
            <w:r w:rsidRPr="00EC51AE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1" w:history="1">
            <w:r w:rsidRPr="00EC51AE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2" w:history="1">
            <w:r w:rsidRPr="00EC51AE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3" w:history="1">
            <w:r w:rsidRPr="00EC51AE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4" w:history="1">
            <w:r w:rsidRPr="00EC51AE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5" w:history="1">
            <w:r w:rsidRPr="00EC51AE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6" w:history="1">
            <w:r w:rsidRPr="00EC51AE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7" w:history="1">
            <w:r w:rsidRPr="00EC51AE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8" w:history="1">
            <w:r w:rsidRPr="00EC51AE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49" w:history="1">
            <w:r w:rsidRPr="00EC51AE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0" w:history="1">
            <w:r w:rsidRPr="00EC51AE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1" w:history="1">
            <w:r w:rsidRPr="00EC51AE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2" w:history="1">
            <w:r w:rsidRPr="00EC51AE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3" w:history="1">
            <w:r w:rsidRPr="00EC51AE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4" w:history="1">
            <w:r w:rsidRPr="00EC51AE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5" w:history="1">
            <w:r w:rsidRPr="00EC51AE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6" w:history="1">
            <w:r w:rsidRPr="00EC51AE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7" w:history="1">
            <w:r w:rsidRPr="00EC51AE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658" w:history="1">
            <w:r w:rsidRPr="00EC51A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59" w:history="1">
            <w:r w:rsidRPr="00EC51AE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0" w:history="1">
            <w:r w:rsidRPr="00EC51AE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1" w:history="1">
            <w:r w:rsidRPr="00EC51AE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2" w:history="1">
            <w:r w:rsidRPr="00EC51AE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3" w:history="1">
            <w:r w:rsidRPr="00EC51AE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4" w:history="1">
            <w:r w:rsidRPr="00EC51AE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5" w:history="1">
            <w:r w:rsidRPr="00EC51AE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6" w:history="1">
            <w:r w:rsidRPr="00EC51AE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7" w:history="1">
            <w:r w:rsidRPr="00EC51AE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8" w:history="1">
            <w:r w:rsidRPr="00EC51AE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69" w:history="1">
            <w:r w:rsidRPr="00EC51AE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70" w:history="1">
            <w:r w:rsidRPr="00EC51AE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71" w:history="1">
            <w:r w:rsidRPr="00EC51AE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72" w:history="1">
            <w:r w:rsidRPr="00EC51AE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73" w:history="1">
            <w:r w:rsidRPr="00EC51AE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674" w:history="1">
            <w:r w:rsidRPr="00EC51AE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79E7" w:rsidRDefault="008279E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675" w:history="1">
            <w:r w:rsidRPr="00EC51A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51AE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257955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257955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257955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2579554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2579555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2579556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2579557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2579558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2579559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2579560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2579561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2579562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2579563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2579564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2579565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2579566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2579567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2579568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2579569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2579570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2579571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2579572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2579573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2579574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2579575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2579576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2579577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2579578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2579579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2579580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2579581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2579582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2579583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2579584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2579585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2579586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2579587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2579588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2579589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2579590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2579591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2579592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2579593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2579594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2579595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2579596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2579597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2579598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2579599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2579600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2579601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2579602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2579603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2579604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2579605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2579606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2579607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2579608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2579609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2579610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2579611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2579612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2579613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2579614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2579615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2579616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2579617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2579618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2579619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2579620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2579621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2579622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2579623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2579624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2579625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2579626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2579627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2579628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2579629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2579630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2579631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2579632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2579633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2579634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2579635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2579636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2579637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2579638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2579639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2579640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2579641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2579642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2579643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2579644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2579645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2579646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2579647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2579648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2579649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2579650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2579651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2579652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2579653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2579654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2579655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2579656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2579657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2579658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2579659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2579660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2579661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2579662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2579663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2579664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2579665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2579666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2579667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2579668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2579669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2579670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2579671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2579672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2579673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2579674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2579675"/>
      <w:r>
        <w:lastRenderedPageBreak/>
        <w:t>Woche 7</w:t>
      </w:r>
      <w:bookmarkEnd w:id="136"/>
    </w:p>
    <w:p w:rsidR="00683D01" w:rsidRPr="00AF65CF" w:rsidRDefault="00683D01" w:rsidP="00AF65CF"/>
    <w:sectPr w:rsidR="00683D01" w:rsidRPr="00AF65CF" w:rsidSect="00164DB6">
      <w:headerReference w:type="default" r:id="rId124"/>
      <w:footerReference w:type="default" r:id="rId12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7873" w:rsidRDefault="00A87873" w:rsidP="006B5E49">
      <w:pPr>
        <w:spacing w:after="0" w:line="240" w:lineRule="auto"/>
      </w:pPr>
      <w:r>
        <w:separator/>
      </w:r>
    </w:p>
  </w:endnote>
  <w:endnote w:type="continuationSeparator" w:id="0">
    <w:p w:rsidR="00A87873" w:rsidRDefault="00A8787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Pr="003037A4" w:rsidRDefault="0056608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7873" w:rsidRDefault="00A87873" w:rsidP="006B5E49">
      <w:pPr>
        <w:spacing w:after="0" w:line="240" w:lineRule="auto"/>
      </w:pPr>
      <w:r>
        <w:separator/>
      </w:r>
    </w:p>
  </w:footnote>
  <w:footnote w:type="continuationSeparator" w:id="0">
    <w:p w:rsidR="00A87873" w:rsidRDefault="00A8787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Default="0056608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60860"/>
    <w:rsid w:val="00164748"/>
    <w:rsid w:val="00164DB6"/>
    <w:rsid w:val="001A0960"/>
    <w:rsid w:val="001A52D5"/>
    <w:rsid w:val="001A6B64"/>
    <w:rsid w:val="001E32AD"/>
    <w:rsid w:val="002010C7"/>
    <w:rsid w:val="002316E9"/>
    <w:rsid w:val="0026725B"/>
    <w:rsid w:val="00283C83"/>
    <w:rsid w:val="002865EA"/>
    <w:rsid w:val="002C1180"/>
    <w:rsid w:val="003037A4"/>
    <w:rsid w:val="00322F0B"/>
    <w:rsid w:val="0033460C"/>
    <w:rsid w:val="00342602"/>
    <w:rsid w:val="0038683A"/>
    <w:rsid w:val="003917D7"/>
    <w:rsid w:val="003A70B0"/>
    <w:rsid w:val="003B27B1"/>
    <w:rsid w:val="003D5735"/>
    <w:rsid w:val="003E2FB7"/>
    <w:rsid w:val="003E53D8"/>
    <w:rsid w:val="004254A8"/>
    <w:rsid w:val="0045100D"/>
    <w:rsid w:val="00466C3E"/>
    <w:rsid w:val="004B5461"/>
    <w:rsid w:val="004B776C"/>
    <w:rsid w:val="004C6775"/>
    <w:rsid w:val="00510030"/>
    <w:rsid w:val="00551811"/>
    <w:rsid w:val="0056608A"/>
    <w:rsid w:val="00573DA6"/>
    <w:rsid w:val="005C62A4"/>
    <w:rsid w:val="006208C1"/>
    <w:rsid w:val="006549CC"/>
    <w:rsid w:val="0067227E"/>
    <w:rsid w:val="00683D01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279E7"/>
    <w:rsid w:val="008652D0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A71B2"/>
    <w:rsid w:val="009B342F"/>
    <w:rsid w:val="00A23546"/>
    <w:rsid w:val="00A54DC2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E5DD4"/>
    <w:rsid w:val="00CE6D2A"/>
    <w:rsid w:val="00DD04C4"/>
    <w:rsid w:val="00DD6959"/>
    <w:rsid w:val="00DE60A2"/>
    <w:rsid w:val="00DF1936"/>
    <w:rsid w:val="00E376F9"/>
    <w:rsid w:val="00E51340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E9AE73-A53E-4B57-A6FD-B1D77129D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59</Pages>
  <Words>2178</Words>
  <Characters>13722</Characters>
  <Application>Microsoft Office Word</Application>
  <DocSecurity>0</DocSecurity>
  <Lines>114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27</cp:revision>
  <dcterms:created xsi:type="dcterms:W3CDTF">2019-10-03T14:34:00Z</dcterms:created>
  <dcterms:modified xsi:type="dcterms:W3CDTF">2019-10-21T17:45:00Z</dcterms:modified>
</cp:coreProperties>
</file>