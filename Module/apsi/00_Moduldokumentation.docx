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6608A" w:rsidRPr="003E53D8" w:rsidRDefault="00575DD0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6608A"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56608A" w:rsidRDefault="0056608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Applikationssicherheit (apsi)</w:t>
                                </w:r>
                              </w:p>
                              <w:p w:rsidR="0056608A" w:rsidRPr="00AF65CF" w:rsidRDefault="0056608A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56608A" w:rsidRPr="003E53D8" w:rsidRDefault="00575DD0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6608A"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56608A" w:rsidRDefault="0056608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Applikationssicherheit (apsi)</w:t>
                          </w:r>
                        </w:p>
                        <w:p w:rsidR="0056608A" w:rsidRPr="00AF65CF" w:rsidRDefault="0056608A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56608A" w:rsidRDefault="0056608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56608A" w:rsidRDefault="0056608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E90E31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205594" w:history="1">
            <w:r w:rsidR="00E90E31" w:rsidRPr="00F93CFA">
              <w:rPr>
                <w:rStyle w:val="Hyperlink"/>
                <w:noProof/>
              </w:rPr>
              <w:t>1</w:t>
            </w:r>
            <w:r w:rsidR="00E90E31">
              <w:rPr>
                <w:rFonts w:eastAsiaTheme="minorEastAsia"/>
                <w:noProof/>
                <w:lang w:val="en-CH" w:eastAsia="en-CH"/>
              </w:rPr>
              <w:tab/>
            </w:r>
            <w:r w:rsidR="00E90E31" w:rsidRPr="00F93CFA">
              <w:rPr>
                <w:rStyle w:val="Hyperlink"/>
                <w:noProof/>
              </w:rPr>
              <w:t>Einleitung</w:t>
            </w:r>
            <w:r w:rsidR="00E90E31">
              <w:rPr>
                <w:noProof/>
                <w:webHidden/>
              </w:rPr>
              <w:tab/>
            </w:r>
            <w:r w:rsidR="00E90E31">
              <w:rPr>
                <w:noProof/>
                <w:webHidden/>
              </w:rPr>
              <w:fldChar w:fldCharType="begin"/>
            </w:r>
            <w:r w:rsidR="00E90E31">
              <w:rPr>
                <w:noProof/>
                <w:webHidden/>
              </w:rPr>
              <w:instrText xml:space="preserve"> PAGEREF _Toc26205594 \h </w:instrText>
            </w:r>
            <w:r w:rsidR="00E90E31">
              <w:rPr>
                <w:noProof/>
                <w:webHidden/>
              </w:rPr>
            </w:r>
            <w:r w:rsidR="00E90E31">
              <w:rPr>
                <w:noProof/>
                <w:webHidden/>
              </w:rPr>
              <w:fldChar w:fldCharType="separate"/>
            </w:r>
            <w:r w:rsidR="00E90E31">
              <w:rPr>
                <w:noProof/>
                <w:webHidden/>
              </w:rPr>
              <w:t>8</w:t>
            </w:r>
            <w:r w:rsidR="00E90E31"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595" w:history="1">
            <w:r w:rsidRPr="00F93CF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596" w:history="1">
            <w:r w:rsidRPr="00F93CF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597" w:history="1">
            <w:r w:rsidRPr="00F93CF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598" w:history="1">
            <w:r w:rsidRPr="00F93CF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599" w:history="1">
            <w:r w:rsidRPr="00F93CFA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00" w:history="1">
            <w:r w:rsidRPr="00F93CFA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01" w:history="1">
            <w:r w:rsidRPr="00F93CFA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02" w:history="1">
            <w:r w:rsidRPr="00F93CFA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03" w:history="1">
            <w:r w:rsidRPr="00F93CFA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04" w:history="1">
            <w:r w:rsidRPr="00F93CFA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05" w:history="1">
            <w:r w:rsidRPr="00F93CFA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06" w:history="1">
            <w:r w:rsidRPr="00F93CFA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07" w:history="1">
            <w:r w:rsidRPr="00F93CFA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08" w:history="1">
            <w:r w:rsidRPr="00F93CFA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09" w:history="1">
            <w:r w:rsidRPr="00F93CFA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10" w:history="1">
            <w:r w:rsidRPr="00F93CFA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11" w:history="1">
            <w:r w:rsidRPr="00F93CFA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12" w:history="1">
            <w:r w:rsidRPr="00F93CFA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13" w:history="1">
            <w:r w:rsidRPr="00F93CFA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14" w:history="1">
            <w:r w:rsidRPr="00F93CFA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15" w:history="1">
            <w:r w:rsidRPr="00F93CFA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16" w:history="1">
            <w:r w:rsidRPr="00F93CFA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17" w:history="1">
            <w:r w:rsidRPr="00F93CFA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18" w:history="1">
            <w:r w:rsidRPr="00F93CFA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19" w:history="1">
            <w:r w:rsidRPr="00F93CFA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20" w:history="1">
            <w:r w:rsidRPr="00F93CFA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21" w:history="1">
            <w:r w:rsidRPr="00F93CFA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622" w:history="1">
            <w:r w:rsidRPr="00F93CF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23" w:history="1">
            <w:r w:rsidRPr="00F93CFA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24" w:history="1">
            <w:r w:rsidRPr="00F93CFA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25" w:history="1">
            <w:r w:rsidRPr="00F93CFA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26" w:history="1">
            <w:r w:rsidRPr="00F93CFA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27" w:history="1">
            <w:r w:rsidRPr="00F93CFA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28" w:history="1">
            <w:r w:rsidRPr="00F93CFA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29" w:history="1">
            <w:r w:rsidRPr="00F93CFA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30" w:history="1">
            <w:r w:rsidRPr="00F93CFA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31" w:history="1">
            <w:r w:rsidRPr="00F93CFA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32" w:history="1">
            <w:r w:rsidRPr="00F93CFA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33" w:history="1">
            <w:r w:rsidRPr="00F93CFA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34" w:history="1">
            <w:r w:rsidRPr="00F93CFA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35" w:history="1">
            <w:r w:rsidRPr="00F93CFA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36" w:history="1">
            <w:r w:rsidRPr="00F93CFA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37" w:history="1">
            <w:r w:rsidRPr="00F93CFA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38" w:history="1">
            <w:r w:rsidRPr="00F93CFA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639" w:history="1">
            <w:r w:rsidRPr="00F93CF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40" w:history="1">
            <w:r w:rsidRPr="00F93CFA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41" w:history="1">
            <w:r w:rsidRPr="00F93CFA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42" w:history="1">
            <w:r w:rsidRPr="00F93CFA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43" w:history="1">
            <w:r w:rsidRPr="00F93CFA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44" w:history="1">
            <w:r w:rsidRPr="00F93CFA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45" w:history="1">
            <w:r w:rsidRPr="00F93CFA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46" w:history="1">
            <w:r w:rsidRPr="00F93CFA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47" w:history="1">
            <w:r w:rsidRPr="00F93CFA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48" w:history="1">
            <w:r w:rsidRPr="00F93CFA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49" w:history="1">
            <w:r w:rsidRPr="00F93CFA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50" w:history="1">
            <w:r w:rsidRPr="00F93CFA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51" w:history="1">
            <w:r w:rsidRPr="00F93CFA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52" w:history="1">
            <w:r w:rsidRPr="00F93CFA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53" w:history="1">
            <w:r w:rsidRPr="00F93CFA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54" w:history="1">
            <w:r w:rsidRPr="00F93CFA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55" w:history="1">
            <w:r w:rsidRPr="00F93CFA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56" w:history="1">
            <w:r w:rsidRPr="00F93CFA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57" w:history="1">
            <w:r w:rsidRPr="00F93CFA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658" w:history="1">
            <w:r w:rsidRPr="00F93CF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59" w:history="1">
            <w:r w:rsidRPr="00F93CFA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60" w:history="1">
            <w:r w:rsidRPr="00F93CFA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Security Testing (for 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61" w:history="1">
            <w:r w:rsidRPr="00F93CFA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Pen-Test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62" w:history="1">
            <w:r w:rsidRPr="00F93CFA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How does a Pen-Test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63" w:history="1">
            <w:r w:rsidRPr="00F93CFA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Code Inspection and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64" w:history="1">
            <w:r w:rsidRPr="00F93CFA">
              <w:rPr>
                <w:rStyle w:val="Hyperlink"/>
                <w:noProof/>
                <w:lang w:val="en-US"/>
              </w:rPr>
              <w:t>5.6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Code Scanners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65" w:history="1">
            <w:r w:rsidRPr="00F93CFA">
              <w:rPr>
                <w:rStyle w:val="Hyperlink"/>
                <w:noProof/>
                <w:lang w:val="en-US"/>
              </w:rPr>
              <w:t>5.7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Execution Emulators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66" w:history="1">
            <w:r w:rsidRPr="00F93CFA">
              <w:rPr>
                <w:rStyle w:val="Hyperlink"/>
                <w:noProof/>
                <w:lang w:val="en-US"/>
              </w:rPr>
              <w:t>5.8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67" w:history="1">
            <w:r w:rsidRPr="00F93CFA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How to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68" w:history="1">
            <w:r w:rsidRPr="00F93CFA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Problems with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69" w:history="1">
            <w:r w:rsidRPr="00F93CFA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Problems with not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70" w:history="1">
            <w:r w:rsidRPr="00F93CFA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Problems with Unavailability of 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71" w:history="1">
            <w:r w:rsidRPr="00F93CFA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Economic Aspects of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72" w:history="1">
            <w:r w:rsidRPr="00F93CFA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Case Study: DDoS on Brian Krebs (20.9.2016)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73" w:history="1">
            <w:r w:rsidRPr="00F93CFA">
              <w:rPr>
                <w:rStyle w:val="Hyperlink"/>
                <w:noProof/>
                <w:lang w:val="en-US"/>
              </w:rPr>
              <w:t>5.15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What can Perform Such an Attack?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74" w:history="1">
            <w:r w:rsidRPr="00F93CFA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IoT: Internet of insecure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75" w:history="1">
            <w:r w:rsidRPr="00F93CFA">
              <w:rPr>
                <w:rStyle w:val="Hyperlink"/>
                <w:noProof/>
                <w:lang w:val="en-US"/>
              </w:rPr>
              <w:t>5.17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Why are These IoT Devices so Insecure?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76" w:history="1">
            <w:r w:rsidRPr="00F93CFA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77" w:history="1">
            <w:r w:rsidRPr="00F93CFA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Does it Pay to make Software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78" w:history="1">
            <w:r w:rsidRPr="00F93CFA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So, what to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679" w:history="1">
            <w:r w:rsidRPr="00F93CF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80" w:history="1">
            <w:r w:rsidRPr="00F93CFA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81" w:history="1">
            <w:r w:rsidRPr="00F93CFA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Generating Cryptographic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82" w:history="1">
            <w:r w:rsidRPr="00F93CFA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Information-Theoretical 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83" w:history="1">
            <w:r w:rsidRPr="00F93CFA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Estimating Entropy is Tricky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84" w:history="1">
            <w:r w:rsidRPr="00F93CFA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Seeding a CPRNG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85" w:history="1">
            <w:r w:rsidRPr="00F93CFA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Bad Seeding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86" w:history="1">
            <w:r w:rsidRPr="00F93CFA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Storing Cryptographic Keys Securely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87" w:history="1">
            <w:r w:rsidRPr="00F93CFA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88" w:history="1">
            <w:r w:rsidRPr="00F93CFA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Rainbow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89" w:history="1">
            <w:r w:rsidRPr="00F93CFA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90" w:history="1">
            <w:r w:rsidRPr="00F93CFA">
              <w:rPr>
                <w:rStyle w:val="Hyperlink"/>
                <w:noProof/>
                <w:lang w:val="en-US"/>
              </w:rPr>
              <w:t>6.11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So What is Wrong with PBKDF2?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91" w:history="1">
            <w:r w:rsidRPr="00F93CFA">
              <w:rPr>
                <w:rStyle w:val="Hyperlink"/>
                <w:noProof/>
                <w:lang w:val="en-US"/>
              </w:rPr>
              <w:t>6.12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Hardware RNGs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92" w:history="1">
            <w:r w:rsidRPr="00F93CFA">
              <w:rPr>
                <w:rStyle w:val="Hyperlink"/>
                <w:noProof/>
                <w:lang w:val="en-US"/>
              </w:rPr>
              <w:t>6.13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 1: Via C3 Hardware CPRNG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93" w:history="1">
            <w:r w:rsidRPr="00F93CFA">
              <w:rPr>
                <w:rStyle w:val="Hyperlink"/>
                <w:noProof/>
                <w:lang w:val="en-US"/>
              </w:rPr>
              <w:t>6.14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 2: Intel RDRAND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94" w:history="1">
            <w:r w:rsidRPr="00F93CFA">
              <w:rPr>
                <w:rStyle w:val="Hyperlink"/>
                <w:noProof/>
                <w:lang w:val="en-US"/>
              </w:rPr>
              <w:t>6.15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Compromise on Design-Level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95" w:history="1">
            <w:r w:rsidRPr="00F93CFA">
              <w:rPr>
                <w:rStyle w:val="Hyperlink"/>
                <w:noProof/>
                <w:lang w:val="en-US"/>
              </w:rPr>
              <w:t>6.16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Storing Private Data (as a Service Provider)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96" w:history="1">
            <w:r w:rsidRPr="00F93CFA">
              <w:rPr>
                <w:rStyle w:val="Hyperlink"/>
                <w:noProof/>
                <w:lang w:val="en-US"/>
              </w:rPr>
              <w:t>6.17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Disk/Storage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97" w:history="1">
            <w:r w:rsidRPr="00F93CFA">
              <w:rPr>
                <w:rStyle w:val="Hyperlink"/>
                <w:noProof/>
                <w:lang w:val="en-US"/>
              </w:rPr>
              <w:t>6.18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Disk Encryption Protects Against What?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98" w:history="1">
            <w:r w:rsidRPr="00F93CFA">
              <w:rPr>
                <w:rStyle w:val="Hyperlink"/>
                <w:noProof/>
                <w:lang w:val="en-US"/>
              </w:rPr>
              <w:t>6.19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Decryption Only With User Logged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699" w:history="1">
            <w:r w:rsidRPr="00F93CFA">
              <w:rPr>
                <w:rStyle w:val="Hyperlink"/>
                <w:noProof/>
                <w:lang w:val="en-US"/>
              </w:rPr>
              <w:t>6.20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Encryption in the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00" w:history="1">
            <w:r w:rsidRPr="00F93CFA">
              <w:rPr>
                <w:rStyle w:val="Hyperlink"/>
                <w:noProof/>
                <w:lang w:val="en-US"/>
              </w:rPr>
              <w:t>6.21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JavaScript Client-Side Encryption in Web-Apps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701" w:history="1">
            <w:r w:rsidRPr="00F93CF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02" w:history="1">
            <w:r w:rsidRPr="00F93CFA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03" w:history="1">
            <w:r w:rsidRPr="00F93CFA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Virtualization vs.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04" w:history="1">
            <w:r w:rsidRPr="00F93CFA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05" w:history="1">
            <w:r w:rsidRPr="00F93CFA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06" w:history="1">
            <w:r w:rsidRPr="00F93CFA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Code Analysis for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07" w:history="1">
            <w:r w:rsidRPr="00F93CFA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Backdoors in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08" w:history="1">
            <w:r w:rsidRPr="00F93CFA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Backdoor Hiding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09" w:history="1">
            <w:r w:rsidRPr="00F93CFA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Finding Backdoors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10" w:history="1">
            <w:r w:rsidRPr="00F93CFA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Backdoors in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11" w:history="1">
            <w:r w:rsidRPr="00F93CFA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Example 1: ECC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12" w:history="1">
            <w:r w:rsidRPr="00F93CFA">
              <w:rPr>
                <w:rStyle w:val="Hyperlink"/>
                <w:noProof/>
                <w:lang w:val="en-US"/>
              </w:rPr>
              <w:t>7.11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 2: Specially selected Primes for Discreet Logarithms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13" w:history="1">
            <w:r w:rsidRPr="00F93CFA">
              <w:rPr>
                <w:rStyle w:val="Hyperlink"/>
                <w:noProof/>
                <w:lang w:val="en-US"/>
              </w:rPr>
              <w:t>7.12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Fuzz-Testing: The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14" w:history="1">
            <w:r w:rsidRPr="00F93CFA">
              <w:rPr>
                <w:rStyle w:val="Hyperlink"/>
                <w:noProof/>
                <w:lang w:val="en-US"/>
              </w:rPr>
              <w:t>7.13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Possibilities and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15" w:history="1">
            <w:r w:rsidRPr="00F93CFA">
              <w:rPr>
                <w:rStyle w:val="Hyperlink"/>
                <w:noProof/>
                <w:lang w:val="en-US"/>
              </w:rPr>
              <w:t>7.14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Structured Fuzzing vs. Random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16" w:history="1">
            <w:r w:rsidRPr="00F93CFA">
              <w:rPr>
                <w:rStyle w:val="Hyperlink"/>
                <w:noProof/>
                <w:lang w:val="en-US"/>
              </w:rPr>
              <w:t>7.15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Fuzzing for Regular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17" w:history="1">
            <w:r w:rsidRPr="00F93CFA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Useful Fuzzing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718" w:history="1">
            <w:r w:rsidRPr="00F93CFA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19" w:history="1">
            <w:r w:rsidRPr="00F93CFA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20" w:history="1">
            <w:r w:rsidRPr="00F93CFA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Example Request in the TCP/IP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21" w:history="1">
            <w:r w:rsidRPr="00F93CFA">
              <w:rPr>
                <w:rStyle w:val="Hyperlink"/>
                <w:noProof/>
                <w:lang w:val="en-US"/>
              </w:rPr>
              <w:t>8.3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22" w:history="1">
            <w:r w:rsidRPr="00F93CFA">
              <w:rPr>
                <w:rStyle w:val="Hyperlink"/>
                <w:noProof/>
                <w:lang w:val="en-US"/>
              </w:rPr>
              <w:t>8.4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HTTP Request Example: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23" w:history="1">
            <w:r w:rsidRPr="00F93CFA">
              <w:rPr>
                <w:rStyle w:val="Hyperlink"/>
                <w:noProof/>
                <w:lang w:val="en-US"/>
              </w:rPr>
              <w:t>8.5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HTTP Request Example: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24" w:history="1">
            <w:r w:rsidRPr="00F93CFA">
              <w:rPr>
                <w:rStyle w:val="Hyperlink"/>
                <w:noProof/>
                <w:lang w:val="en-US"/>
              </w:rPr>
              <w:t>8.6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HTTP Response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25" w:history="1">
            <w:r w:rsidRPr="00F93CFA">
              <w:rPr>
                <w:rStyle w:val="Hyperlink"/>
                <w:noProof/>
                <w:lang w:val="en-US"/>
              </w:rPr>
              <w:t>8.7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Exotic Requests: PUT, DELETE,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26" w:history="1">
            <w:r w:rsidRPr="00F93CFA">
              <w:rPr>
                <w:rStyle w:val="Hyperlink"/>
                <w:noProof/>
                <w:lang w:val="en-US"/>
              </w:rPr>
              <w:t>8.8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27" w:history="1">
            <w:r w:rsidRPr="00F93CFA">
              <w:rPr>
                <w:rStyle w:val="Hyperlink"/>
                <w:noProof/>
                <w:lang w:val="en-US"/>
              </w:rPr>
              <w:t>8.9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28" w:history="1">
            <w:r w:rsidRPr="00F93CFA">
              <w:rPr>
                <w:rStyle w:val="Hyperlink"/>
                <w:noProof/>
                <w:lang w:val="en-US"/>
              </w:rPr>
              <w:t>8.10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Cookies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29" w:history="1">
            <w:r w:rsidRPr="00F93CFA">
              <w:rPr>
                <w:rStyle w:val="Hyperlink"/>
                <w:noProof/>
                <w:lang w:val="en-US"/>
              </w:rPr>
              <w:t>8.11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Cookie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30" w:history="1">
            <w:r w:rsidRPr="00F93CFA">
              <w:rPr>
                <w:rStyle w:val="Hyperlink"/>
                <w:noProof/>
                <w:lang w:val="en-US"/>
              </w:rPr>
              <w:t>8.12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Cookies: Access via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31" w:history="1">
            <w:r w:rsidRPr="00F93CFA">
              <w:rPr>
                <w:rStyle w:val="Hyperlink"/>
                <w:noProof/>
                <w:lang w:val="en-US"/>
              </w:rPr>
              <w:t>8.13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32" w:history="1">
            <w:r w:rsidRPr="00F93CFA">
              <w:rPr>
                <w:rStyle w:val="Hyperlink"/>
                <w:noProof/>
                <w:lang w:val="en-US"/>
              </w:rPr>
              <w:t>8.14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Security Problems with 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33" w:history="1">
            <w:r w:rsidRPr="00F93CFA">
              <w:rPr>
                <w:rStyle w:val="Hyperlink"/>
                <w:noProof/>
                <w:lang w:val="en-US"/>
              </w:rPr>
              <w:t>8.15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Keeping State Securely on Client-Side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34" w:history="1">
            <w:r w:rsidRPr="00F93CFA">
              <w:rPr>
                <w:rStyle w:val="Hyperlink"/>
                <w:noProof/>
                <w:lang w:val="en-US"/>
              </w:rPr>
              <w:t>8.16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Remark: Cookies and Application Paths vs.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35" w:history="1">
            <w:r w:rsidRPr="00F93CFA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36" w:history="1">
            <w:r w:rsidRPr="00F93CFA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37" w:history="1">
            <w:r w:rsidRPr="00F93CFA">
              <w:rPr>
                <w:rStyle w:val="Hyperlink"/>
                <w:noProof/>
                <w:lang w:val="en-US"/>
              </w:rPr>
              <w:t>8.19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CGI: General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38" w:history="1">
            <w:r w:rsidRPr="00F93CFA">
              <w:rPr>
                <w:rStyle w:val="Hyperlink"/>
                <w:noProof/>
                <w:lang w:val="en-US"/>
              </w:rPr>
              <w:t>8.20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CGI Scripts in Different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39" w:history="1">
            <w:r w:rsidRPr="00F93CFA">
              <w:rPr>
                <w:rStyle w:val="Hyperlink"/>
                <w:noProof/>
                <w:lang w:val="en-US"/>
              </w:rPr>
              <w:t>8.21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CGI in 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40" w:history="1">
            <w:r w:rsidRPr="00F93CFA">
              <w:rPr>
                <w:rStyle w:val="Hyperlink"/>
                <w:noProof/>
                <w:lang w:val="en-US"/>
              </w:rPr>
              <w:t>8.22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CGI in BASH: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41" w:history="1">
            <w:r w:rsidRPr="00F93CFA">
              <w:rPr>
                <w:rStyle w:val="Hyperlink"/>
                <w:noProof/>
                <w:lang w:val="en-US"/>
              </w:rPr>
              <w:t>8.23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CGI in Perl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42" w:history="1">
            <w:r w:rsidRPr="00F93CFA">
              <w:rPr>
                <w:rStyle w:val="Hyperlink"/>
                <w:noProof/>
                <w:lang w:val="en-US"/>
              </w:rPr>
              <w:t>8.24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CGI in Perl: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43" w:history="1">
            <w:r w:rsidRPr="00F93CFA">
              <w:rPr>
                <w:rStyle w:val="Hyperlink"/>
                <w:noProof/>
                <w:lang w:val="en-US"/>
              </w:rPr>
              <w:t>8.25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CGI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44" w:history="1">
            <w:r w:rsidRPr="00F93CFA">
              <w:rPr>
                <w:rStyle w:val="Hyperlink"/>
                <w:noProof/>
                <w:lang w:val="en-US"/>
              </w:rPr>
              <w:t>8.26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CGI in C: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45" w:history="1">
            <w:r w:rsidRPr="00F93CFA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CGI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46" w:history="1">
            <w:r w:rsidRPr="00F93CFA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CGI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747" w:history="1">
            <w:r w:rsidRPr="00F93CFA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48" w:history="1">
            <w:r w:rsidRPr="00F93CFA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49" w:history="1">
            <w:r w:rsidRPr="00F93CFA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11.11.19: Guest Speaker about WAF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50" w:history="1">
            <w:r w:rsidRPr="00F93CFA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51" w:history="1">
            <w:r w:rsidRPr="00F93CFA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OWASP – Open Web Application Security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52" w:history="1">
            <w:r w:rsidRPr="00F93CFA">
              <w:rPr>
                <w:rStyle w:val="Hyperlink"/>
                <w:noProof/>
                <w:lang w:val="en-US"/>
              </w:rPr>
              <w:t>9.5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53" w:history="1">
            <w:r w:rsidRPr="00F93CFA">
              <w:rPr>
                <w:rStyle w:val="Hyperlink"/>
                <w:noProof/>
                <w:lang w:val="en-US"/>
              </w:rPr>
              <w:t>9.6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54" w:history="1">
            <w:r w:rsidRPr="00F93CFA">
              <w:rPr>
                <w:rStyle w:val="Hyperlink"/>
                <w:noProof/>
                <w:lang w:val="en-US"/>
              </w:rPr>
              <w:t>9.7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Cross-Site Scripting (XSS): Cookie Theft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55" w:history="1">
            <w:r w:rsidRPr="00F93CFA">
              <w:rPr>
                <w:rStyle w:val="Hyperlink"/>
                <w:noProof/>
                <w:lang w:val="en-US"/>
              </w:rPr>
              <w:t>9.8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Stored XSS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56" w:history="1">
            <w:r w:rsidRPr="00F93CFA">
              <w:rPr>
                <w:rStyle w:val="Hyperlink"/>
                <w:noProof/>
                <w:lang w:val="en-US"/>
              </w:rPr>
              <w:t>9.9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57" w:history="1">
            <w:r w:rsidRPr="00F93CFA">
              <w:rPr>
                <w:rStyle w:val="Hyperlink"/>
                <w:noProof/>
                <w:lang w:val="en-US"/>
              </w:rPr>
              <w:t>9.10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Defense Against 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58" w:history="1">
            <w:r w:rsidRPr="00F93CFA">
              <w:rPr>
                <w:rStyle w:val="Hyperlink"/>
                <w:noProof/>
                <w:lang w:val="en-US"/>
              </w:rPr>
              <w:t>9.11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Cross Site Request Forgery (CRSF)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59" w:history="1">
            <w:r w:rsidRPr="00F93CFA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CRSF Example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60" w:history="1">
            <w:r w:rsidRPr="00F93CFA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</w:rPr>
              <w:t>CRSF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61" w:history="1">
            <w:r w:rsidRPr="00F93CFA">
              <w:rPr>
                <w:rStyle w:val="Hyperlink"/>
                <w:noProof/>
                <w:lang w:val="en-US"/>
              </w:rPr>
              <w:t>9.14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Same-Origin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62" w:history="1">
            <w:r w:rsidRPr="00F93CFA">
              <w:rPr>
                <w:rStyle w:val="Hyperlink"/>
                <w:noProof/>
                <w:lang w:val="en-US"/>
              </w:rPr>
              <w:t>9.15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Cookies and Same Origin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63" w:history="1">
            <w:r w:rsidRPr="00F93CFA">
              <w:rPr>
                <w:rStyle w:val="Hyperlink"/>
                <w:noProof/>
                <w:lang w:val="en-US"/>
              </w:rPr>
              <w:t>9.16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Same Origin Policy (SOP) and its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64" w:history="1">
            <w:r w:rsidRPr="00F93CFA">
              <w:rPr>
                <w:rStyle w:val="Hyperlink"/>
                <w:noProof/>
                <w:lang w:val="en-US"/>
              </w:rPr>
              <w:t>9.17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CORS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65" w:history="1">
            <w:r w:rsidRPr="00F93CFA">
              <w:rPr>
                <w:rStyle w:val="Hyperlink"/>
                <w:noProof/>
                <w:lang w:val="en-US"/>
              </w:rPr>
              <w:t>9.18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CORS Preflight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66" w:history="1">
            <w:r w:rsidRPr="00F93CFA">
              <w:rPr>
                <w:rStyle w:val="Hyperlink"/>
                <w:noProof/>
                <w:lang w:val="en-US"/>
              </w:rPr>
              <w:t>9.19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CORS Example (slightly abbreviated)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67" w:history="1">
            <w:r w:rsidRPr="00F93CFA">
              <w:rPr>
                <w:rStyle w:val="Hyperlink"/>
                <w:noProof/>
                <w:lang w:val="en-US"/>
              </w:rPr>
              <w:t>9.20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CORS for Multiple Domains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68" w:history="1">
            <w:r w:rsidRPr="00F93CFA">
              <w:rPr>
                <w:rStyle w:val="Hyperlink"/>
                <w:noProof/>
                <w:lang w:val="en-US"/>
              </w:rPr>
              <w:t>9.21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Content Security Policy (CSP)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69" w:history="1">
            <w:r w:rsidRPr="00F93CFA">
              <w:rPr>
                <w:rStyle w:val="Hyperlink"/>
                <w:noProof/>
                <w:lang w:val="en-US"/>
              </w:rPr>
              <w:t>9.22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Overview of Common CSP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70" w:history="1">
            <w:r w:rsidRPr="00F93CFA">
              <w:rPr>
                <w:rStyle w:val="Hyperlink"/>
                <w:noProof/>
                <w:lang w:val="en-US"/>
              </w:rPr>
              <w:t>9.23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Exercise: U08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771" w:history="1">
            <w:r w:rsidRPr="00F93CFA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72" w:history="1">
            <w:r w:rsidRPr="00F93CFA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73" w:history="1">
            <w:r w:rsidRPr="00F93CFA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Coding Style Guides / Coding Standards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74" w:history="1">
            <w:r w:rsidRPr="00F93CFA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Linux Kernel Coding Style: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75" w:history="1">
            <w:r w:rsidRPr="00F93CFA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Linux Kernel Coding Style: Examples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76" w:history="1">
            <w:r w:rsidRPr="00F93CFA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Linux Kernel Coding Style: Examples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77" w:history="1">
            <w:r w:rsidRPr="00F93CFA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Linux Kernel Coding Style: Examples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78" w:history="1">
            <w:r w:rsidRPr="00F93CFA">
              <w:rPr>
                <w:rStyle w:val="Hyperlink"/>
                <w:noProof/>
                <w:lang w:val="en-US"/>
              </w:rPr>
              <w:t>10.7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Linux Kernel Coding Style: Examples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79" w:history="1">
            <w:r w:rsidRPr="00F93CFA">
              <w:rPr>
                <w:rStyle w:val="Hyperlink"/>
                <w:noProof/>
                <w:lang w:val="en-US"/>
              </w:rPr>
              <w:t>10.8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CERT/SEI Rules and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80" w:history="1">
            <w:r w:rsidRPr="00F93CFA">
              <w:rPr>
                <w:rStyle w:val="Hyperlink"/>
                <w:noProof/>
                <w:lang w:val="en-US"/>
              </w:rPr>
              <w:t>10.9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What do Coding Style Guides Accomplish in Reality?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81" w:history="1">
            <w:r w:rsidRPr="00F93CFA">
              <w:rPr>
                <w:rStyle w:val="Hyperlink"/>
                <w:noProof/>
                <w:lang w:val="en-US"/>
              </w:rPr>
              <w:t>10.10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Problems with Restrictive Coding Environments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82" w:history="1">
            <w:r w:rsidRPr="00F93CFA">
              <w:rPr>
                <w:rStyle w:val="Hyperlink"/>
                <w:noProof/>
                <w:lang w:val="en-US"/>
              </w:rPr>
              <w:t>10.11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What About Interfaces and Naming in Them?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83" w:history="1">
            <w:r w:rsidRPr="00F93CFA">
              <w:rPr>
                <w:rStyle w:val="Hyperlink"/>
                <w:noProof/>
                <w:lang w:val="en-US"/>
              </w:rPr>
              <w:t>10.12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So use a Style Guide or not?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784" w:history="1">
            <w:r w:rsidRPr="00F93CFA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85" w:history="1">
            <w:r w:rsidRPr="00F93CFA">
              <w:rPr>
                <w:rStyle w:val="Hyperlink"/>
                <w:noProof/>
                <w:lang w:val="en-US"/>
              </w:rPr>
              <w:t>11.1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86" w:history="1">
            <w:r w:rsidRPr="00F93CFA">
              <w:rPr>
                <w:rStyle w:val="Hyperlink"/>
                <w:noProof/>
                <w:lang w:val="en-US"/>
              </w:rPr>
              <w:t>11.2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87" w:history="1">
            <w:r w:rsidRPr="00F93CFA">
              <w:rPr>
                <w:rStyle w:val="Hyperlink"/>
                <w:noProof/>
                <w:lang w:val="en-US"/>
              </w:rPr>
              <w:t>11.3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88" w:history="1">
            <w:r w:rsidRPr="00F93CFA">
              <w:rPr>
                <w:rStyle w:val="Hyperlink"/>
                <w:noProof/>
                <w:lang w:val="en-US"/>
              </w:rPr>
              <w:t>11.4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Access to a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89" w:history="1">
            <w:r w:rsidRPr="00F93CFA">
              <w:rPr>
                <w:rStyle w:val="Hyperlink"/>
                <w:noProof/>
                <w:lang w:val="en-US"/>
              </w:rPr>
              <w:t>11.5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Recap: Public Key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90" w:history="1">
            <w:r w:rsidRPr="00F93CFA">
              <w:rPr>
                <w:rStyle w:val="Hyperlink"/>
                <w:noProof/>
                <w:lang w:val="en-US"/>
              </w:rPr>
              <w:t>11.6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JSON Object Signing and Encryption (JOSE)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91" w:history="1">
            <w:r w:rsidRPr="00F93CFA">
              <w:rPr>
                <w:rStyle w:val="Hyperlink"/>
                <w:noProof/>
                <w:lang w:val="en-US"/>
              </w:rPr>
              <w:t>11.7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JSON Web Signatures (JWS)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92" w:history="1">
            <w:r w:rsidRPr="00F93CFA">
              <w:rPr>
                <w:rStyle w:val="Hyperlink"/>
                <w:noProof/>
                <w:lang w:val="en-US"/>
              </w:rPr>
              <w:t>11.8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JSON Web Encryption (JWE)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93" w:history="1">
            <w:r w:rsidRPr="00F93CFA">
              <w:rPr>
                <w:rStyle w:val="Hyperlink"/>
                <w:noProof/>
                <w:lang w:val="en-US"/>
              </w:rPr>
              <w:t>11.9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JSON Web Token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94" w:history="1">
            <w:r w:rsidRPr="00F93CFA">
              <w:rPr>
                <w:rStyle w:val="Hyperlink"/>
                <w:noProof/>
                <w:lang w:val="en-US"/>
              </w:rPr>
              <w:t>11.10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Nested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95" w:history="1">
            <w:r w:rsidRPr="00F93CFA">
              <w:rPr>
                <w:rStyle w:val="Hyperlink"/>
                <w:noProof/>
                <w:lang w:val="en-US"/>
              </w:rPr>
              <w:t>11.11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JOSE Implementation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96" w:history="1">
            <w:r w:rsidRPr="00F93CFA">
              <w:rPr>
                <w:rStyle w:val="Hyperlink"/>
                <w:noProof/>
                <w:lang w:val="en-US"/>
              </w:rPr>
              <w:t>11.12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OAuth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97" w:history="1">
            <w:r w:rsidRPr="00F93CFA">
              <w:rPr>
                <w:rStyle w:val="Hyperlink"/>
                <w:noProof/>
                <w:lang w:val="en-US"/>
              </w:rPr>
              <w:t>11.13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OAuth Access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98" w:history="1">
            <w:r w:rsidRPr="00F93CFA">
              <w:rPr>
                <w:rStyle w:val="Hyperlink"/>
                <w:noProof/>
                <w:lang w:val="en-US"/>
              </w:rPr>
              <w:t>11.14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Identity Federation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799" w:history="1">
            <w:r w:rsidRPr="00F93CFA">
              <w:rPr>
                <w:rStyle w:val="Hyperlink"/>
                <w:noProof/>
                <w:lang w:val="en-US"/>
              </w:rPr>
              <w:t>11.15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00" w:history="1">
            <w:r w:rsidRPr="00F93CFA">
              <w:rPr>
                <w:rStyle w:val="Hyperlink"/>
                <w:noProof/>
                <w:lang w:val="en-US"/>
              </w:rPr>
              <w:t>11.16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OAuth vs. OpenID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01" w:history="1">
            <w:r w:rsidRPr="00F93CFA">
              <w:rPr>
                <w:rStyle w:val="Hyperlink"/>
                <w:noProof/>
                <w:lang w:val="en-US"/>
              </w:rPr>
              <w:t>11.17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02" w:history="1">
            <w:r w:rsidRPr="00F93CFA">
              <w:rPr>
                <w:rStyle w:val="Hyperlink"/>
                <w:noProof/>
                <w:lang w:val="en-US"/>
              </w:rPr>
              <w:t>11.18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Recent OAuth 2.0 Flaws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03" w:history="1">
            <w:r w:rsidRPr="00F93CFA">
              <w:rPr>
                <w:rStyle w:val="Hyperlink"/>
                <w:noProof/>
                <w:lang w:val="en-US"/>
              </w:rPr>
              <w:t>11.19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04" w:history="1">
            <w:r w:rsidRPr="00F93CFA">
              <w:rPr>
                <w:rStyle w:val="Hyperlink"/>
                <w:noProof/>
                <w:lang w:val="en-US"/>
              </w:rPr>
              <w:t>11.20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805" w:history="1">
            <w:r w:rsidRPr="00F93CFA">
              <w:rPr>
                <w:rStyle w:val="Hyperlink"/>
                <w:noProof/>
                <w:lang w:val="en-US"/>
              </w:rPr>
              <w:t>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806" w:history="1">
            <w:r w:rsidRPr="00F93CFA">
              <w:rPr>
                <w:rStyle w:val="Hyperlink"/>
                <w:noProof/>
                <w:lang w:val="de-DE"/>
              </w:rPr>
              <w:t>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de-DE"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07" w:history="1">
            <w:r w:rsidRPr="00F93CFA">
              <w:rPr>
                <w:rStyle w:val="Hyperlink"/>
                <w:noProof/>
                <w:lang w:val="de-DE"/>
              </w:rPr>
              <w:t>13.1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de-DE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08" w:history="1">
            <w:r w:rsidRPr="00F93CFA">
              <w:rPr>
                <w:rStyle w:val="Hyperlink"/>
                <w:noProof/>
                <w:lang w:val="en-US"/>
              </w:rPr>
              <w:t>13.2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Why use a Security Framework?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09" w:history="1">
            <w:r w:rsidRPr="00F93CFA">
              <w:rPr>
                <w:rStyle w:val="Hyperlink"/>
                <w:noProof/>
                <w:lang w:val="en-US"/>
              </w:rPr>
              <w:t>13.3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Bad Reasons to use a (Security-)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10" w:history="1">
            <w:r w:rsidRPr="00F93CFA">
              <w:rPr>
                <w:rStyle w:val="Hyperlink"/>
                <w:noProof/>
                <w:lang w:val="en-US"/>
              </w:rPr>
              <w:t>13.4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Problems of Using a Security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11" w:history="1">
            <w:r w:rsidRPr="00F93CFA">
              <w:rPr>
                <w:rStyle w:val="Hyperlink"/>
                <w:noProof/>
                <w:lang w:val="en-US"/>
              </w:rPr>
              <w:t>13.5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What if the Framework will not let you go?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12" w:history="1">
            <w:r w:rsidRPr="00F93CFA">
              <w:rPr>
                <w:rStyle w:val="Hyperlink"/>
                <w:noProof/>
                <w:lang w:val="en-US"/>
              </w:rPr>
              <w:t>13.6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The Spring Security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13" w:history="1">
            <w:r w:rsidRPr="00F93CFA">
              <w:rPr>
                <w:rStyle w:val="Hyperlink"/>
                <w:noProof/>
                <w:lang w:val="en-US"/>
              </w:rPr>
              <w:t>13.7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Project Integration: 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14" w:history="1">
            <w:r w:rsidRPr="00F93CFA">
              <w:rPr>
                <w:rStyle w:val="Hyperlink"/>
                <w:noProof/>
                <w:lang w:val="en-US"/>
              </w:rPr>
              <w:t>13.8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Project Integration: Gradle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15" w:history="1">
            <w:r w:rsidRPr="00F93CFA">
              <w:rPr>
                <w:rStyle w:val="Hyperlink"/>
                <w:noProof/>
                <w:lang w:val="en-US"/>
              </w:rPr>
              <w:t>13.9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Characteristics of the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16" w:history="1">
            <w:r w:rsidRPr="00F93CFA">
              <w:rPr>
                <w:rStyle w:val="Hyperlink"/>
                <w:noProof/>
                <w:lang w:val="en-US"/>
              </w:rPr>
              <w:t>13.10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Attacks Via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17" w:history="1">
            <w:r w:rsidRPr="00F93CFA">
              <w:rPr>
                <w:rStyle w:val="Hyperlink"/>
                <w:noProof/>
                <w:lang w:val="en-US"/>
              </w:rPr>
              <w:t>13.11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Attacks Via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18" w:history="1">
            <w:r w:rsidRPr="00F93CFA">
              <w:rPr>
                <w:rStyle w:val="Hyperlink"/>
                <w:noProof/>
                <w:lang w:val="en-US"/>
              </w:rPr>
              <w:t>13.12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Security Track-Record of Spring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19" w:history="1">
            <w:r w:rsidRPr="00F93CFA">
              <w:rPr>
                <w:rStyle w:val="Hyperlink"/>
                <w:noProof/>
                <w:lang w:val="en-US"/>
              </w:rPr>
              <w:t>13.13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Security Architecture of a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20" w:history="1">
            <w:r w:rsidRPr="00F93CFA">
              <w:rPr>
                <w:rStyle w:val="Hyperlink"/>
                <w:noProof/>
                <w:lang w:val="en-US"/>
              </w:rPr>
              <w:t>13.14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Security Architecture of a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21" w:history="1">
            <w:r w:rsidRPr="00F93CFA">
              <w:rPr>
                <w:rStyle w:val="Hyperlink"/>
                <w:noProof/>
                <w:lang w:val="en-US"/>
              </w:rPr>
              <w:t>13.15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User States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22" w:history="1">
            <w:r w:rsidRPr="00F93CFA">
              <w:rPr>
                <w:rStyle w:val="Hyperlink"/>
                <w:noProof/>
                <w:lang w:val="en-US"/>
              </w:rPr>
              <w:t>13.16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State Transitions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23" w:history="1">
            <w:r w:rsidRPr="00F93CFA">
              <w:rPr>
                <w:rStyle w:val="Hyperlink"/>
                <w:noProof/>
                <w:lang w:val="en-US"/>
              </w:rPr>
              <w:t>13.17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Content-Based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6205824" w:history="1">
            <w:r w:rsidRPr="00F93CFA">
              <w:rPr>
                <w:rStyle w:val="Hyperlink"/>
                <w:noProof/>
                <w:lang w:val="en-US"/>
              </w:rPr>
              <w:t>13.18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en-US"/>
              </w:rPr>
              <w:t>How to Protect Against User-Generated Content?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90E31" w:rsidRDefault="00E90E31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6205825" w:history="1">
            <w:r w:rsidRPr="00F93CFA">
              <w:rPr>
                <w:rStyle w:val="Hyperlink"/>
                <w:noProof/>
                <w:lang w:val="de-DE"/>
              </w:rPr>
              <w:t>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F93CFA">
              <w:rPr>
                <w:rStyle w:val="Hyperlink"/>
                <w:noProof/>
                <w:lang w:val="de-DE"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_Toc26205825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6205594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6205595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6205596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6205597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6205598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6205599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6205600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6205601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6205602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6205603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6205604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6205605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6205606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6205607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6205608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6205609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6205610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6205611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6205612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6205613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6205614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6205615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6205616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6205617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6205618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6205619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6205620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6205621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6205622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6205623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6205624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6205625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6205626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6205627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6205628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6205629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6205630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6205631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6205632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6205633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6205634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6205635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6205636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6205637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6205638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6205639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6205640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6205641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6205642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6205643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6205644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6205645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6205646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6205647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6205648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6205649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6205650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6205651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6205652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6205653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6205654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6205655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6205656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6205657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6205658"/>
      <w:r>
        <w:lastRenderedPageBreak/>
        <w:t>Woche 4</w:t>
      </w:r>
      <w:bookmarkEnd w:id="76"/>
    </w:p>
    <w:p w:rsidR="000F740C" w:rsidRDefault="000F740C" w:rsidP="000F740C">
      <w:pPr>
        <w:pStyle w:val="Heading2"/>
      </w:pPr>
      <w:bookmarkStart w:id="77" w:name="_Toc26205659"/>
      <w:r>
        <w:t>Agenda</w:t>
      </w:r>
      <w:bookmarkEnd w:id="77"/>
    </w:p>
    <w:p w:rsidR="000F740C" w:rsidRDefault="002316E9" w:rsidP="000F740C">
      <w:r>
        <w:rPr>
          <w:noProof/>
        </w:rPr>
        <w:drawing>
          <wp:inline distT="0" distB="0" distL="0" distR="0" wp14:anchorId="37F734CD" wp14:editId="32003290">
            <wp:extent cx="5760720" cy="1010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8" w:name="_Toc26205660"/>
      <w:r>
        <w:t>Security Testing (for Software)</w:t>
      </w:r>
      <w:bookmarkEnd w:id="78"/>
    </w:p>
    <w:p w:rsidR="000F740C" w:rsidRDefault="002316E9" w:rsidP="000F740C">
      <w:r>
        <w:rPr>
          <w:noProof/>
        </w:rPr>
        <w:drawing>
          <wp:inline distT="0" distB="0" distL="0" distR="0" wp14:anchorId="2B2C3190" wp14:editId="2EFCFEB1">
            <wp:extent cx="5760720" cy="16452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9" w:name="_Toc26205661"/>
      <w:r>
        <w:t>Pen-Test</w:t>
      </w:r>
      <w:bookmarkEnd w:id="79"/>
    </w:p>
    <w:p w:rsidR="000F740C" w:rsidRDefault="002316E9" w:rsidP="000F740C">
      <w:r>
        <w:rPr>
          <w:noProof/>
        </w:rPr>
        <w:drawing>
          <wp:inline distT="0" distB="0" distL="0" distR="0" wp14:anchorId="5EF9533D" wp14:editId="52B61775">
            <wp:extent cx="5760720" cy="3230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0" w:name="_Toc26205662"/>
      <w:r w:rsidRPr="000F740C">
        <w:rPr>
          <w:lang w:val="en-US"/>
        </w:rPr>
        <w:lastRenderedPageBreak/>
        <w:t>How does a Pen-Test fail?</w:t>
      </w:r>
      <w:bookmarkEnd w:id="80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7AFFEF6" wp14:editId="3282D9B8">
            <wp:extent cx="5760720" cy="3036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1" w:name="_Toc26205663"/>
      <w:r w:rsidRPr="000F740C">
        <w:rPr>
          <w:lang w:val="en-US"/>
        </w:rPr>
        <w:t>Code Inspection and Review</w:t>
      </w:r>
      <w:bookmarkEnd w:id="81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5DBEBD8" wp14:editId="750800B5">
            <wp:extent cx="5760720" cy="31464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2" w:name="_Toc26205664"/>
      <w:r w:rsidRPr="000F740C">
        <w:rPr>
          <w:lang w:val="en-US"/>
        </w:rPr>
        <w:lastRenderedPageBreak/>
        <w:t>Code Scanners</w:t>
      </w:r>
      <w:bookmarkEnd w:id="82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32DA2F2" wp14:editId="1E1F3C4F">
            <wp:extent cx="5760720" cy="25520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3" w:name="_Toc26205665"/>
      <w:r w:rsidRPr="000F740C">
        <w:rPr>
          <w:lang w:val="en-US"/>
        </w:rPr>
        <w:t>Execution Emulators</w:t>
      </w:r>
      <w:bookmarkEnd w:id="83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0BE62E2" wp14:editId="63BA0EAB">
            <wp:extent cx="5760720" cy="3117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4" w:name="_Toc26205666"/>
      <w:r w:rsidRPr="000F740C">
        <w:rPr>
          <w:lang w:val="en-US"/>
        </w:rPr>
        <w:lastRenderedPageBreak/>
        <w:t>Patching</w:t>
      </w:r>
      <w:bookmarkEnd w:id="84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3E2BA15" wp14:editId="22E5F4F9">
            <wp:extent cx="5760720" cy="32169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5" w:name="_Toc26205667"/>
      <w:r w:rsidRPr="000F740C">
        <w:rPr>
          <w:lang w:val="en-US"/>
        </w:rPr>
        <w:t>How to Patch</w:t>
      </w:r>
      <w:bookmarkEnd w:id="85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5E79907" wp14:editId="6EE093BC">
            <wp:extent cx="5760720" cy="31445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6" w:name="_Toc26205668"/>
      <w:r w:rsidRPr="000F740C">
        <w:rPr>
          <w:lang w:val="en-US"/>
        </w:rPr>
        <w:lastRenderedPageBreak/>
        <w:t>Problems with Patching</w:t>
      </w:r>
      <w:bookmarkEnd w:id="86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A8896E8" wp14:editId="577A10F5">
            <wp:extent cx="5760720" cy="3089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7" w:name="_Toc26205669"/>
      <w:r w:rsidRPr="000F740C">
        <w:rPr>
          <w:lang w:val="en-US"/>
        </w:rPr>
        <w:t>Problems with not Patching</w:t>
      </w:r>
      <w:bookmarkEnd w:id="87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8FCE560" wp14:editId="2FFCAC4E">
            <wp:extent cx="5760720" cy="2282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8" w:name="_Toc26205670"/>
      <w:r w:rsidRPr="000F740C">
        <w:rPr>
          <w:lang w:val="en-US"/>
        </w:rPr>
        <w:t>Problems with Unavailability of Patches</w:t>
      </w:r>
      <w:bookmarkEnd w:id="88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E30CF57" wp14:editId="6ED30B33">
            <wp:extent cx="5760720" cy="218567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9" w:name="_Toc26205671"/>
      <w:r w:rsidRPr="000F740C">
        <w:rPr>
          <w:lang w:val="en-US"/>
        </w:rPr>
        <w:lastRenderedPageBreak/>
        <w:t>Economic Aspects of Security</w:t>
      </w:r>
      <w:bookmarkEnd w:id="89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D548404" wp14:editId="39AEDA5D">
            <wp:extent cx="5760720" cy="20485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0" w:name="_Toc26205672"/>
      <w:r w:rsidRPr="000F740C">
        <w:rPr>
          <w:lang w:val="en-US"/>
        </w:rPr>
        <w:t>Case Study: DDoS on Brian Krebs (20.9.2016)</w:t>
      </w:r>
      <w:bookmarkEnd w:id="90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7D54527" wp14:editId="56C5C90C">
            <wp:extent cx="5760720" cy="22701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1" w:name="_Toc26205673"/>
      <w:r w:rsidRPr="000F740C">
        <w:rPr>
          <w:lang w:val="en-US"/>
        </w:rPr>
        <w:t>What can Perform Such an Attack?</w:t>
      </w:r>
      <w:bookmarkEnd w:id="91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77B52FE" wp14:editId="358E1185">
            <wp:extent cx="5760720" cy="3448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2" w:name="_Toc26205674"/>
      <w:r>
        <w:lastRenderedPageBreak/>
        <w:t>IoT: Internet of insecure Things</w:t>
      </w:r>
      <w:bookmarkEnd w:id="92"/>
    </w:p>
    <w:p w:rsidR="000F740C" w:rsidRDefault="006B3AE8" w:rsidP="000F740C">
      <w:r>
        <w:rPr>
          <w:noProof/>
        </w:rPr>
        <w:drawing>
          <wp:inline distT="0" distB="0" distL="0" distR="0" wp14:anchorId="4F5CE0F2" wp14:editId="0401D80B">
            <wp:extent cx="5760720" cy="25514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3" w:name="_Toc26205675"/>
      <w:r w:rsidRPr="000F740C">
        <w:rPr>
          <w:lang w:val="en-US"/>
        </w:rPr>
        <w:t>Why are These IoT Devices so Insecure?</w:t>
      </w:r>
      <w:bookmarkEnd w:id="93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1202131" wp14:editId="37D82E2B">
            <wp:extent cx="5760720" cy="27927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4" w:name="_Toc26205676"/>
      <w:r w:rsidRPr="000F740C">
        <w:rPr>
          <w:lang w:val="en-US"/>
        </w:rPr>
        <w:lastRenderedPageBreak/>
        <w:t>Possible Solutions</w:t>
      </w:r>
      <w:bookmarkEnd w:id="94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CC00C25" wp14:editId="402DDE10">
            <wp:extent cx="5760720" cy="33655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5" w:name="_Toc26205677"/>
      <w:r w:rsidRPr="000F740C">
        <w:rPr>
          <w:lang w:val="en-US"/>
        </w:rPr>
        <w:t>Does it Pay to make Software Secure?</w:t>
      </w:r>
      <w:bookmarkEnd w:id="95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F803B01" wp14:editId="07824A79">
            <wp:extent cx="5760720" cy="30289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6" w:name="_Toc26205678"/>
      <w:r>
        <w:lastRenderedPageBreak/>
        <w:t>So, what to do?</w:t>
      </w:r>
      <w:bookmarkEnd w:id="96"/>
    </w:p>
    <w:p w:rsidR="000F740C" w:rsidRDefault="006B3AE8" w:rsidP="000F740C">
      <w:r>
        <w:rPr>
          <w:noProof/>
        </w:rPr>
        <w:drawing>
          <wp:inline distT="0" distB="0" distL="0" distR="0" wp14:anchorId="7F68C18D" wp14:editId="1F02B323">
            <wp:extent cx="5760720" cy="33356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AF65CF"/>
    <w:p w:rsidR="000F740C" w:rsidRDefault="000F740C" w:rsidP="000F740C">
      <w:pPr>
        <w:pStyle w:val="Heading1"/>
      </w:pPr>
      <w:bookmarkStart w:id="97" w:name="_Toc26205679"/>
      <w:r>
        <w:lastRenderedPageBreak/>
        <w:t>Woche 5</w:t>
      </w:r>
      <w:bookmarkEnd w:id="97"/>
    </w:p>
    <w:p w:rsidR="00A54DC2" w:rsidRDefault="00A54DC2" w:rsidP="00A54DC2">
      <w:pPr>
        <w:pStyle w:val="Heading2"/>
      </w:pPr>
      <w:bookmarkStart w:id="98" w:name="_Toc26205680"/>
      <w:r>
        <w:t>Agenda</w:t>
      </w:r>
      <w:bookmarkEnd w:id="98"/>
    </w:p>
    <w:p w:rsidR="00A54DC2" w:rsidRDefault="00053455" w:rsidP="00A54DC2">
      <w:r>
        <w:rPr>
          <w:noProof/>
        </w:rPr>
        <w:drawing>
          <wp:inline distT="0" distB="0" distL="0" distR="0" wp14:anchorId="428BD38B" wp14:editId="0942D166">
            <wp:extent cx="5760720" cy="25507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99" w:name="_Toc26205681"/>
      <w:r>
        <w:t>Generating Cryptographic Keys</w:t>
      </w:r>
      <w:bookmarkEnd w:id="99"/>
    </w:p>
    <w:p w:rsidR="00A54DC2" w:rsidRDefault="00053455" w:rsidP="00A54DC2">
      <w:r>
        <w:rPr>
          <w:noProof/>
        </w:rPr>
        <w:drawing>
          <wp:inline distT="0" distB="0" distL="0" distR="0" wp14:anchorId="3078CAB4" wp14:editId="7E5231BF">
            <wp:extent cx="5760720" cy="3297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0" w:name="_Toc26205682"/>
      <w:r>
        <w:lastRenderedPageBreak/>
        <w:t>Information-Theoretical Entropy</w:t>
      </w:r>
      <w:bookmarkEnd w:id="100"/>
    </w:p>
    <w:p w:rsidR="00A54DC2" w:rsidRDefault="00053455" w:rsidP="00A54DC2">
      <w:r>
        <w:rPr>
          <w:noProof/>
        </w:rPr>
        <w:drawing>
          <wp:inline distT="0" distB="0" distL="0" distR="0" wp14:anchorId="2F125E6B" wp14:editId="604FEFAB">
            <wp:extent cx="5760720" cy="3329305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1" w:name="_Toc26205683"/>
      <w:r>
        <w:t>Estimating Entropy is Tricky</w:t>
      </w:r>
      <w:bookmarkEnd w:id="101"/>
    </w:p>
    <w:p w:rsidR="00A54DC2" w:rsidRDefault="00053455" w:rsidP="00A54DC2">
      <w:r>
        <w:rPr>
          <w:noProof/>
        </w:rPr>
        <w:drawing>
          <wp:inline distT="0" distB="0" distL="0" distR="0" wp14:anchorId="002CE517" wp14:editId="23AA2084">
            <wp:extent cx="5760720" cy="1922145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2" w:name="_Toc26205684"/>
      <w:r>
        <w:lastRenderedPageBreak/>
        <w:t>Seeding a CPRNG</w:t>
      </w:r>
      <w:bookmarkEnd w:id="102"/>
    </w:p>
    <w:p w:rsidR="00A54DC2" w:rsidRDefault="00053455" w:rsidP="00A54DC2">
      <w:r>
        <w:rPr>
          <w:noProof/>
        </w:rPr>
        <w:drawing>
          <wp:inline distT="0" distB="0" distL="0" distR="0" wp14:anchorId="6B4B3B63" wp14:editId="0798031D">
            <wp:extent cx="5760720" cy="32080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3" w:name="_Toc26205685"/>
      <w:r>
        <w:t>Bad Seeding Examples</w:t>
      </w:r>
      <w:bookmarkEnd w:id="103"/>
    </w:p>
    <w:p w:rsidR="00A54DC2" w:rsidRDefault="00053455" w:rsidP="00A54DC2">
      <w:r>
        <w:rPr>
          <w:noProof/>
        </w:rPr>
        <w:drawing>
          <wp:inline distT="0" distB="0" distL="0" distR="0" wp14:anchorId="2E04755F" wp14:editId="5437D4CC">
            <wp:extent cx="5760720" cy="29724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4" w:name="_Toc26205686"/>
      <w:r>
        <w:t>Storing Cryptographic Keys Securely</w:t>
      </w:r>
      <w:bookmarkEnd w:id="104"/>
    </w:p>
    <w:p w:rsidR="00A54DC2" w:rsidRDefault="00053455" w:rsidP="00A54DC2">
      <w:r>
        <w:rPr>
          <w:noProof/>
        </w:rPr>
        <w:drawing>
          <wp:inline distT="0" distB="0" distL="0" distR="0" wp14:anchorId="6CF02762" wp14:editId="080AE1D1">
            <wp:extent cx="5760720" cy="9848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5" w:name="_Toc26205687"/>
      <w:r>
        <w:lastRenderedPageBreak/>
        <w:t>Storing Passwords</w:t>
      </w:r>
      <w:bookmarkEnd w:id="105"/>
    </w:p>
    <w:p w:rsidR="00A54DC2" w:rsidRDefault="00053455" w:rsidP="00A54DC2">
      <w:r>
        <w:rPr>
          <w:noProof/>
        </w:rPr>
        <w:drawing>
          <wp:inline distT="0" distB="0" distL="0" distR="0" wp14:anchorId="3A2EE6D3" wp14:editId="39D92293">
            <wp:extent cx="5760720" cy="33578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6" w:name="_Toc26205688"/>
      <w:r>
        <w:t>Rainbow Table</w:t>
      </w:r>
      <w:bookmarkEnd w:id="106"/>
    </w:p>
    <w:p w:rsidR="00A54DC2" w:rsidRDefault="00053455" w:rsidP="00A54DC2">
      <w:r>
        <w:rPr>
          <w:noProof/>
        </w:rPr>
        <w:drawing>
          <wp:inline distT="0" distB="0" distL="0" distR="0" wp14:anchorId="58F1F8DD" wp14:editId="70CBEF10">
            <wp:extent cx="5760720" cy="33070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7" w:name="_Toc26205689"/>
      <w:r>
        <w:lastRenderedPageBreak/>
        <w:t>Storing Passwords</w:t>
      </w:r>
      <w:bookmarkEnd w:id="107"/>
    </w:p>
    <w:p w:rsidR="00A54DC2" w:rsidRDefault="00053455" w:rsidP="00A54DC2">
      <w:r>
        <w:rPr>
          <w:noProof/>
        </w:rPr>
        <w:drawing>
          <wp:inline distT="0" distB="0" distL="0" distR="0" wp14:anchorId="06903A54" wp14:editId="1488DC64">
            <wp:extent cx="5760720" cy="2921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8" w:name="_Toc26205690"/>
      <w:r w:rsidRPr="00A54DC2">
        <w:rPr>
          <w:lang w:val="en-US"/>
        </w:rPr>
        <w:t>So What is Wrong with PBKDF2?</w:t>
      </w:r>
      <w:bookmarkEnd w:id="108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6523A45" wp14:editId="00019D3B">
            <wp:extent cx="5760720" cy="30492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9" w:name="_Toc26205691"/>
      <w:r w:rsidRPr="00A54DC2">
        <w:rPr>
          <w:lang w:val="en-US"/>
        </w:rPr>
        <w:lastRenderedPageBreak/>
        <w:t>Hardware RNGs</w:t>
      </w:r>
      <w:bookmarkEnd w:id="109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080361F7" wp14:editId="6CB8FB4E">
            <wp:extent cx="5760720" cy="31210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0" w:name="_Toc26205692"/>
      <w:r w:rsidRPr="00A54DC2">
        <w:rPr>
          <w:lang w:val="en-US"/>
        </w:rPr>
        <w:t>Example 1: Via C3 Hardware CPRNG Schematic</w:t>
      </w:r>
      <w:bookmarkEnd w:id="110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25BC4E97" wp14:editId="4A0084BB">
            <wp:extent cx="5760720" cy="3028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1" w:name="_Toc26205693"/>
      <w:r w:rsidRPr="00A54DC2">
        <w:rPr>
          <w:lang w:val="en-US"/>
        </w:rPr>
        <w:lastRenderedPageBreak/>
        <w:t>Example 2: Intel RDRAND Schematic</w:t>
      </w:r>
      <w:bookmarkEnd w:id="111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834FAA0" wp14:editId="3A843646">
            <wp:extent cx="5760720" cy="32150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2" w:name="_Toc26205694"/>
      <w:r w:rsidRPr="00A54DC2">
        <w:rPr>
          <w:lang w:val="en-US"/>
        </w:rPr>
        <w:t>Compromise on Design-Level</w:t>
      </w:r>
      <w:bookmarkEnd w:id="112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C0D1AC8" wp14:editId="4AD5D092">
            <wp:extent cx="5760720" cy="3464560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3" w:name="_Toc26205695"/>
      <w:r w:rsidRPr="00A54DC2">
        <w:rPr>
          <w:lang w:val="en-US"/>
        </w:rPr>
        <w:lastRenderedPageBreak/>
        <w:t>Storing Private Data (as a Service Provider)</w:t>
      </w:r>
      <w:bookmarkEnd w:id="113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D3EBDE7" wp14:editId="22A5E261">
            <wp:extent cx="5760720" cy="235648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4" w:name="_Toc26205696"/>
      <w:r w:rsidRPr="00A54DC2">
        <w:rPr>
          <w:lang w:val="en-US"/>
        </w:rPr>
        <w:t>Disk/Storage Encryption</w:t>
      </w:r>
      <w:bookmarkEnd w:id="114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77C431DC" wp14:editId="6B64F82B">
            <wp:extent cx="5760720" cy="26517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5" w:name="_Toc26205697"/>
      <w:r w:rsidRPr="00A54DC2">
        <w:rPr>
          <w:lang w:val="en-US"/>
        </w:rPr>
        <w:t>Disk Encryption Protects Against What?</w:t>
      </w:r>
      <w:bookmarkEnd w:id="115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5C2B007" wp14:editId="7E3295E0">
            <wp:extent cx="5760720" cy="31305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6" w:name="_Toc26205698"/>
      <w:r w:rsidRPr="00A54DC2">
        <w:rPr>
          <w:lang w:val="en-US"/>
        </w:rPr>
        <w:lastRenderedPageBreak/>
        <w:t>Decryption Only With User Logged In</w:t>
      </w:r>
      <w:bookmarkEnd w:id="116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5A5032DF" wp14:editId="6B9A3A07">
            <wp:extent cx="5760720" cy="32073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7" w:name="_Toc26205699"/>
      <w:r w:rsidRPr="00A54DC2">
        <w:rPr>
          <w:lang w:val="en-US"/>
        </w:rPr>
        <w:t>Encryption in the Cloud</w:t>
      </w:r>
      <w:bookmarkEnd w:id="117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33E787E6" wp14:editId="2209F4D8">
            <wp:extent cx="5760720" cy="29559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8" w:name="_Toc26205700"/>
      <w:r w:rsidRPr="00A54DC2">
        <w:rPr>
          <w:lang w:val="en-US"/>
        </w:rPr>
        <w:lastRenderedPageBreak/>
        <w:t>JavaScript Client-Side Encryption in Web-Apps</w:t>
      </w:r>
      <w:bookmarkEnd w:id="118"/>
    </w:p>
    <w:p w:rsidR="000F740C" w:rsidRPr="00A54DC2" w:rsidRDefault="0005345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08839E" wp14:editId="4A1CC878">
            <wp:extent cx="5760720" cy="326326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F65CF">
      <w:pPr>
        <w:rPr>
          <w:lang w:val="en-US"/>
        </w:rPr>
      </w:pPr>
    </w:p>
    <w:p w:rsidR="00A54DC2" w:rsidRDefault="00A54DC2" w:rsidP="00A54DC2">
      <w:pPr>
        <w:pStyle w:val="Heading1"/>
      </w:pPr>
      <w:bookmarkStart w:id="119" w:name="_Toc26205701"/>
      <w:r>
        <w:lastRenderedPageBreak/>
        <w:t>Woche 6</w:t>
      </w:r>
      <w:bookmarkEnd w:id="119"/>
    </w:p>
    <w:p w:rsidR="00683D01" w:rsidRDefault="00683D01" w:rsidP="00683D01">
      <w:pPr>
        <w:pStyle w:val="Heading2"/>
      </w:pPr>
      <w:bookmarkStart w:id="120" w:name="_Toc26205702"/>
      <w:r>
        <w:t>Agenda</w:t>
      </w:r>
      <w:bookmarkEnd w:id="120"/>
    </w:p>
    <w:p w:rsidR="00683D01" w:rsidRDefault="0056608A" w:rsidP="00683D01">
      <w:r>
        <w:rPr>
          <w:noProof/>
        </w:rPr>
        <w:drawing>
          <wp:inline distT="0" distB="0" distL="0" distR="0" wp14:anchorId="63E62B9B" wp14:editId="6FAB9997">
            <wp:extent cx="5760720" cy="1934845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1" w:name="_Toc26205703"/>
      <w:r>
        <w:t>Virtualization vs. Security</w:t>
      </w:r>
      <w:bookmarkEnd w:id="121"/>
    </w:p>
    <w:p w:rsidR="00683D01" w:rsidRDefault="0056608A" w:rsidP="00683D01">
      <w:r>
        <w:rPr>
          <w:noProof/>
        </w:rPr>
        <w:drawing>
          <wp:inline distT="0" distB="0" distL="0" distR="0" wp14:anchorId="4126B1D5" wp14:editId="1F27AA25">
            <wp:extent cx="5760720" cy="32480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2" w:name="_Toc26205704"/>
      <w:r>
        <w:lastRenderedPageBreak/>
        <w:t>DoS on Application Layer</w:t>
      </w:r>
      <w:bookmarkEnd w:id="122"/>
    </w:p>
    <w:p w:rsidR="00683D01" w:rsidRDefault="0056608A" w:rsidP="00683D01">
      <w:r>
        <w:rPr>
          <w:noProof/>
        </w:rPr>
        <w:drawing>
          <wp:inline distT="0" distB="0" distL="0" distR="0" wp14:anchorId="4FF60E1A" wp14:editId="4508D6BD">
            <wp:extent cx="5760720" cy="31508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3" w:name="_Toc26205705"/>
      <w:r>
        <w:t>DoS on Application Layer</w:t>
      </w:r>
      <w:bookmarkEnd w:id="123"/>
    </w:p>
    <w:p w:rsidR="00683D01" w:rsidRDefault="0056608A" w:rsidP="00683D01">
      <w:r>
        <w:rPr>
          <w:noProof/>
        </w:rPr>
        <w:drawing>
          <wp:inline distT="0" distB="0" distL="0" distR="0" wp14:anchorId="24DD0CA5" wp14:editId="4B8F299A">
            <wp:extent cx="5760720" cy="3194685"/>
            <wp:effectExtent l="0" t="0" r="0" b="57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4" w:name="_Toc26205706"/>
      <w:r>
        <w:lastRenderedPageBreak/>
        <w:t>Code Analysis for Security</w:t>
      </w:r>
      <w:bookmarkEnd w:id="124"/>
    </w:p>
    <w:p w:rsidR="00683D01" w:rsidRDefault="0056608A" w:rsidP="00683D01">
      <w:r>
        <w:rPr>
          <w:noProof/>
        </w:rPr>
        <w:drawing>
          <wp:inline distT="0" distB="0" distL="0" distR="0" wp14:anchorId="7A472A20" wp14:editId="15503D7F">
            <wp:extent cx="5760720" cy="33343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5" w:name="_Toc26205707"/>
      <w:r>
        <w:t>Backdoors in Code</w:t>
      </w:r>
      <w:bookmarkEnd w:id="125"/>
    </w:p>
    <w:p w:rsidR="00683D01" w:rsidRDefault="0056608A" w:rsidP="00683D01">
      <w:r>
        <w:rPr>
          <w:noProof/>
        </w:rPr>
        <w:drawing>
          <wp:inline distT="0" distB="0" distL="0" distR="0" wp14:anchorId="72157ED7" wp14:editId="35908C1D">
            <wp:extent cx="5760720" cy="3160395"/>
            <wp:effectExtent l="0" t="0" r="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6" w:name="_Toc26205708"/>
      <w:r>
        <w:lastRenderedPageBreak/>
        <w:t>Backdoor Hiding Techniques</w:t>
      </w:r>
      <w:bookmarkEnd w:id="126"/>
    </w:p>
    <w:p w:rsidR="00683D01" w:rsidRDefault="0056608A" w:rsidP="00683D01">
      <w:r>
        <w:rPr>
          <w:noProof/>
        </w:rPr>
        <w:drawing>
          <wp:inline distT="0" distB="0" distL="0" distR="0" wp14:anchorId="5D41713C" wp14:editId="58D33908">
            <wp:extent cx="5760720" cy="327215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7" w:name="_Toc26205709"/>
      <w:r>
        <w:t>Finding Backdoors</w:t>
      </w:r>
      <w:bookmarkEnd w:id="127"/>
    </w:p>
    <w:p w:rsidR="00683D01" w:rsidRDefault="0056608A" w:rsidP="00683D01">
      <w:r>
        <w:rPr>
          <w:noProof/>
        </w:rPr>
        <w:drawing>
          <wp:inline distT="0" distB="0" distL="0" distR="0" wp14:anchorId="1FC5D617" wp14:editId="477A1BAA">
            <wp:extent cx="5760720" cy="31781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8" w:name="_Toc26205710"/>
      <w:r>
        <w:lastRenderedPageBreak/>
        <w:t>Backdoors in Cryptography</w:t>
      </w:r>
      <w:bookmarkEnd w:id="128"/>
    </w:p>
    <w:p w:rsidR="00683D01" w:rsidRDefault="0056608A" w:rsidP="00683D01">
      <w:r>
        <w:rPr>
          <w:noProof/>
        </w:rPr>
        <w:drawing>
          <wp:inline distT="0" distB="0" distL="0" distR="0" wp14:anchorId="1B8AA67C" wp14:editId="7EC33D8B">
            <wp:extent cx="5760720" cy="300291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9" w:name="_Toc26205711"/>
      <w:r>
        <w:t>Example 1: ECC</w:t>
      </w:r>
      <w:bookmarkEnd w:id="129"/>
    </w:p>
    <w:p w:rsidR="00683D01" w:rsidRDefault="00951818" w:rsidP="00683D01">
      <w:r>
        <w:rPr>
          <w:noProof/>
        </w:rPr>
        <w:drawing>
          <wp:inline distT="0" distB="0" distL="0" distR="0" wp14:anchorId="42051035" wp14:editId="4BF7A6B8">
            <wp:extent cx="5760720" cy="3046095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0" w:name="_Toc26205712"/>
      <w:r w:rsidRPr="00683D01">
        <w:rPr>
          <w:lang w:val="en-US"/>
        </w:rPr>
        <w:lastRenderedPageBreak/>
        <w:t>Example 2: Specially selected Primes for Discreet Logarithms</w:t>
      </w:r>
      <w:bookmarkEnd w:id="130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BA16FB3" wp14:editId="01081B96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1" w:name="_Toc26205713"/>
      <w:r w:rsidRPr="00683D01">
        <w:rPr>
          <w:lang w:val="en-US"/>
        </w:rPr>
        <w:t>Fuzz-Testing: The Idea</w:t>
      </w:r>
      <w:bookmarkEnd w:id="131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1C5778E" wp14:editId="0CF4EA5C">
            <wp:extent cx="5760720" cy="3155315"/>
            <wp:effectExtent l="0" t="0" r="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2" w:name="_Toc26205714"/>
      <w:r w:rsidRPr="00683D01">
        <w:rPr>
          <w:lang w:val="en-US"/>
        </w:rPr>
        <w:lastRenderedPageBreak/>
        <w:t>Possibilities and Limitations</w:t>
      </w:r>
      <w:bookmarkEnd w:id="132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A107073" wp14:editId="2E343DD3">
            <wp:extent cx="5760720" cy="28124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3" w:name="_Toc26205715"/>
      <w:r w:rsidRPr="00683D01">
        <w:rPr>
          <w:lang w:val="en-US"/>
        </w:rPr>
        <w:t>Structured Fuzzing vs. Random Fuzzing</w:t>
      </w:r>
      <w:bookmarkEnd w:id="133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6F9991B" wp14:editId="0FE65356">
            <wp:extent cx="5760720" cy="3499485"/>
            <wp:effectExtent l="0" t="0" r="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4" w:name="_Toc26205716"/>
      <w:r w:rsidRPr="00683D01">
        <w:rPr>
          <w:lang w:val="en-US"/>
        </w:rPr>
        <w:lastRenderedPageBreak/>
        <w:t>Fuzzing for Regular Tests</w:t>
      </w:r>
      <w:bookmarkEnd w:id="134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F485DF6" wp14:editId="18AF3F2D">
            <wp:extent cx="5760720" cy="28638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35" w:name="_Toc26205717"/>
      <w:r>
        <w:t>Useful Fuzzing Tools</w:t>
      </w:r>
      <w:bookmarkEnd w:id="135"/>
    </w:p>
    <w:p w:rsidR="00A54DC2" w:rsidRDefault="00951818" w:rsidP="00AF65CF">
      <w:r>
        <w:rPr>
          <w:noProof/>
        </w:rPr>
        <w:drawing>
          <wp:inline distT="0" distB="0" distL="0" distR="0" wp14:anchorId="09B15F07" wp14:editId="4A7F4362">
            <wp:extent cx="5760720" cy="175831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AF65CF"/>
    <w:p w:rsidR="00683D01" w:rsidRDefault="00683D01" w:rsidP="00683D01">
      <w:pPr>
        <w:pStyle w:val="Heading1"/>
      </w:pPr>
      <w:bookmarkStart w:id="136" w:name="_Toc26205718"/>
      <w:r>
        <w:lastRenderedPageBreak/>
        <w:t>Woche 7</w:t>
      </w:r>
      <w:bookmarkEnd w:id="136"/>
    </w:p>
    <w:p w:rsidR="00143210" w:rsidRDefault="00143210" w:rsidP="00143210">
      <w:pPr>
        <w:pStyle w:val="Heading2"/>
      </w:pPr>
      <w:bookmarkStart w:id="137" w:name="_Toc26205719"/>
      <w:r>
        <w:t>Agenda</w:t>
      </w:r>
      <w:bookmarkEnd w:id="137"/>
    </w:p>
    <w:p w:rsidR="00143210" w:rsidRDefault="00471410" w:rsidP="00143210">
      <w:r>
        <w:rPr>
          <w:noProof/>
        </w:rPr>
        <w:drawing>
          <wp:inline distT="0" distB="0" distL="0" distR="0" wp14:anchorId="07F3EF6F" wp14:editId="6A08BC9E">
            <wp:extent cx="5760720" cy="209169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8" w:name="_Toc26205720"/>
      <w:r w:rsidRPr="00143210">
        <w:rPr>
          <w:lang w:val="en-US"/>
        </w:rPr>
        <w:t>Example Request in the TCP/IP Model</w:t>
      </w:r>
      <w:bookmarkEnd w:id="138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F87F472" wp14:editId="709EAE60">
            <wp:extent cx="5760720" cy="1708785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9" w:name="_Toc26205721"/>
      <w:r w:rsidRPr="00143210">
        <w:rPr>
          <w:lang w:val="en-US"/>
        </w:rPr>
        <w:t>HTTP</w:t>
      </w:r>
      <w:bookmarkEnd w:id="139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AB831B0" wp14:editId="6DA1B425">
            <wp:extent cx="5760720" cy="29025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0" w:name="_Toc26205722"/>
      <w:r w:rsidRPr="00143210">
        <w:rPr>
          <w:lang w:val="en-US"/>
        </w:rPr>
        <w:lastRenderedPageBreak/>
        <w:t>HTTP Request Example: GET</w:t>
      </w:r>
      <w:bookmarkEnd w:id="140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A7B208" wp14:editId="75B2117A">
            <wp:extent cx="5760720" cy="2641600"/>
            <wp:effectExtent l="0" t="0" r="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1" w:name="_Toc26205723"/>
      <w:r w:rsidRPr="00143210">
        <w:rPr>
          <w:lang w:val="en-US"/>
        </w:rPr>
        <w:t>HTTP Request Example: POST</w:t>
      </w:r>
      <w:bookmarkEnd w:id="141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D71AAC7" wp14:editId="5564BE5B">
            <wp:extent cx="5760720" cy="266192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2" w:name="_Toc26205724"/>
      <w:r w:rsidRPr="00143210">
        <w:rPr>
          <w:lang w:val="en-US"/>
        </w:rPr>
        <w:lastRenderedPageBreak/>
        <w:t>HTTP Response Example</w:t>
      </w:r>
      <w:bookmarkEnd w:id="142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554ED192" wp14:editId="1B46051C">
            <wp:extent cx="5760720" cy="337439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3" w:name="_Toc26205725"/>
      <w:r w:rsidRPr="00143210">
        <w:rPr>
          <w:lang w:val="en-US"/>
        </w:rPr>
        <w:t>Exotic Requests: PUT, DELETE, ...</w:t>
      </w:r>
      <w:bookmarkEnd w:id="143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70B6945C" wp14:editId="053C101B">
            <wp:extent cx="5760720" cy="324421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4" w:name="_Toc26205726"/>
      <w:r w:rsidRPr="00143210">
        <w:rPr>
          <w:lang w:val="en-US"/>
        </w:rPr>
        <w:lastRenderedPageBreak/>
        <w:t>HTTP Authentication</w:t>
      </w:r>
      <w:bookmarkEnd w:id="144"/>
    </w:p>
    <w:p w:rsid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D66064" wp14:editId="3BD2C410">
            <wp:extent cx="5760720" cy="3004185"/>
            <wp:effectExtent l="0" t="0" r="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0" w:rsidRDefault="00471410" w:rsidP="00471410">
      <w:pPr>
        <w:pStyle w:val="Heading2"/>
        <w:rPr>
          <w:lang w:val="en-US"/>
        </w:rPr>
      </w:pPr>
      <w:bookmarkStart w:id="145" w:name="_Toc26205727"/>
      <w:r>
        <w:rPr>
          <w:lang w:val="en-US"/>
        </w:rPr>
        <w:t>HTTP Authentication</w:t>
      </w:r>
      <w:bookmarkEnd w:id="145"/>
    </w:p>
    <w:p w:rsidR="004714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50515C" wp14:editId="292353E6">
            <wp:extent cx="5760720" cy="3199765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6" w:name="_Toc26205728"/>
      <w:r w:rsidRPr="00143210">
        <w:rPr>
          <w:lang w:val="en-US"/>
        </w:rPr>
        <w:lastRenderedPageBreak/>
        <w:t>Cookies</w:t>
      </w:r>
      <w:bookmarkEnd w:id="146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2C28746C" wp14:editId="08B83593">
            <wp:extent cx="5760720" cy="278574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7" w:name="_Toc26205729"/>
      <w:r w:rsidRPr="00143210">
        <w:rPr>
          <w:lang w:val="en-US"/>
        </w:rPr>
        <w:t>Cookie Options</w:t>
      </w:r>
      <w:bookmarkEnd w:id="14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99CDFB8" wp14:editId="1C088074">
            <wp:extent cx="5760720" cy="30568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8" w:name="_Toc26205730"/>
      <w:r w:rsidRPr="00143210">
        <w:rPr>
          <w:lang w:val="en-US"/>
        </w:rPr>
        <w:lastRenderedPageBreak/>
        <w:t>Cookies: Access via JavaScript</w:t>
      </w:r>
      <w:bookmarkEnd w:id="14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F0425A7" wp14:editId="104D9639">
            <wp:extent cx="5760720" cy="2856230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9" w:name="_Toc26205731"/>
      <w:r w:rsidRPr="00143210">
        <w:rPr>
          <w:lang w:val="en-US"/>
        </w:rPr>
        <w:t>Session Management</w:t>
      </w:r>
      <w:bookmarkEnd w:id="14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15E5F44" wp14:editId="1BB29D2E">
            <wp:extent cx="5760720" cy="316420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0" w:name="_Toc26205732"/>
      <w:r w:rsidRPr="00143210">
        <w:rPr>
          <w:lang w:val="en-US"/>
        </w:rPr>
        <w:lastRenderedPageBreak/>
        <w:t>Security Problems with Session Management</w:t>
      </w:r>
      <w:bookmarkEnd w:id="15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F8B694" wp14:editId="01D0D088">
            <wp:extent cx="5760720" cy="305308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1" w:name="_Toc26205733"/>
      <w:r w:rsidRPr="00143210">
        <w:rPr>
          <w:lang w:val="en-US"/>
        </w:rPr>
        <w:t>Keeping State Securely on Client-Side</w:t>
      </w:r>
      <w:bookmarkEnd w:id="15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1A1FD6F" wp14:editId="05EB7728">
            <wp:extent cx="5760720" cy="324294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2" w:name="_Toc26205734"/>
      <w:r w:rsidRPr="00143210">
        <w:rPr>
          <w:lang w:val="en-US"/>
        </w:rPr>
        <w:lastRenderedPageBreak/>
        <w:t>Remark: Cookies and Application Paths vs. Proxies</w:t>
      </w:r>
      <w:bookmarkEnd w:id="15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2C3572D" wp14:editId="6FD1A8E7">
            <wp:extent cx="5760720" cy="316674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3" w:name="_Toc26205735"/>
      <w:r>
        <w:t>SSL/TLS</w:t>
      </w:r>
      <w:bookmarkEnd w:id="153"/>
    </w:p>
    <w:p w:rsidR="00143210" w:rsidRDefault="00DE3F35" w:rsidP="00143210">
      <w:r>
        <w:rPr>
          <w:noProof/>
        </w:rPr>
        <w:drawing>
          <wp:inline distT="0" distB="0" distL="0" distR="0" wp14:anchorId="747B5AEA" wp14:editId="7CDD10D9">
            <wp:extent cx="5760720" cy="38671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4" w:name="_Toc26205736"/>
      <w:r>
        <w:lastRenderedPageBreak/>
        <w:t>SSL/TLS</w:t>
      </w:r>
      <w:bookmarkEnd w:id="154"/>
    </w:p>
    <w:p w:rsidR="00143210" w:rsidRDefault="00DE3F35" w:rsidP="00143210">
      <w:r>
        <w:rPr>
          <w:noProof/>
        </w:rPr>
        <w:drawing>
          <wp:inline distT="0" distB="0" distL="0" distR="0" wp14:anchorId="5A949C20" wp14:editId="68E3BA33">
            <wp:extent cx="5760720" cy="30937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5" w:name="_Toc26205737"/>
      <w:r w:rsidRPr="00143210">
        <w:rPr>
          <w:lang w:val="en-US"/>
        </w:rPr>
        <w:t>CGI: General Idea</w:t>
      </w:r>
      <w:bookmarkEnd w:id="155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91F342F" wp14:editId="76624344">
            <wp:extent cx="5760720" cy="3348355"/>
            <wp:effectExtent l="0" t="0" r="0" b="44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6" w:name="_Toc26205738"/>
      <w:r w:rsidRPr="00143210">
        <w:rPr>
          <w:lang w:val="en-US"/>
        </w:rPr>
        <w:lastRenderedPageBreak/>
        <w:t>CGI Scripts in Different Languages</w:t>
      </w:r>
      <w:bookmarkEnd w:id="156"/>
    </w:p>
    <w:p w:rsidR="00DE3F35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74B4AC6" wp14:editId="7D1A890E">
            <wp:extent cx="5760720" cy="33991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35" w:rsidRDefault="00DE3F35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7" w:name="_Toc26205739"/>
      <w:r w:rsidRPr="00143210">
        <w:rPr>
          <w:lang w:val="en-US"/>
        </w:rPr>
        <w:lastRenderedPageBreak/>
        <w:t>CGI in BASH</w:t>
      </w:r>
      <w:bookmarkEnd w:id="15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78BEE2C" wp14:editId="0B62708D">
            <wp:extent cx="5760720" cy="353695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8" w:name="_Toc26205740"/>
      <w:r w:rsidRPr="00143210">
        <w:rPr>
          <w:lang w:val="en-US"/>
        </w:rPr>
        <w:t>CGI in BASH: Output</w:t>
      </w:r>
      <w:bookmarkEnd w:id="15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83BABD2" wp14:editId="0453693D">
            <wp:extent cx="5760720" cy="35325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9" w:name="_Toc26205741"/>
      <w:r w:rsidRPr="00143210">
        <w:rPr>
          <w:lang w:val="en-US"/>
        </w:rPr>
        <w:lastRenderedPageBreak/>
        <w:t>CGI in Perl</w:t>
      </w:r>
      <w:bookmarkEnd w:id="15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0093D9B" wp14:editId="6D1A300D">
            <wp:extent cx="5760720" cy="201041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0" w:name="_Toc26205742"/>
      <w:r w:rsidRPr="00143210">
        <w:rPr>
          <w:lang w:val="en-US"/>
        </w:rPr>
        <w:t>CGI in Perl: Output</w:t>
      </w:r>
      <w:bookmarkEnd w:id="16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8C5C6D" wp14:editId="784B421E">
            <wp:extent cx="5760720" cy="30911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1" w:name="_Toc26205743"/>
      <w:r w:rsidRPr="00143210">
        <w:rPr>
          <w:lang w:val="en-US"/>
        </w:rPr>
        <w:lastRenderedPageBreak/>
        <w:t>CGI in C</w:t>
      </w:r>
      <w:bookmarkEnd w:id="16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2484EC7" wp14:editId="2FA3D4AE">
            <wp:extent cx="5760720" cy="32289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2" w:name="_Toc26205744"/>
      <w:r w:rsidRPr="00143210">
        <w:rPr>
          <w:lang w:val="en-US"/>
        </w:rPr>
        <w:t>CGI in C: Output</w:t>
      </w:r>
      <w:bookmarkEnd w:id="16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9A7598" wp14:editId="7C651D06">
            <wp:extent cx="5760720" cy="31165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3" w:name="_Toc26205745"/>
      <w:r>
        <w:lastRenderedPageBreak/>
        <w:t>CGI in Java</w:t>
      </w:r>
      <w:bookmarkEnd w:id="163"/>
    </w:p>
    <w:p w:rsidR="00143210" w:rsidRDefault="00DE3F35" w:rsidP="00143210">
      <w:r>
        <w:rPr>
          <w:noProof/>
        </w:rPr>
        <w:drawing>
          <wp:inline distT="0" distB="0" distL="0" distR="0" wp14:anchorId="0555E1F3" wp14:editId="02F85C02">
            <wp:extent cx="5760720" cy="31203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4" w:name="_Toc26205746"/>
      <w:r>
        <w:t>CGI Security</w:t>
      </w:r>
      <w:bookmarkEnd w:id="164"/>
    </w:p>
    <w:p w:rsidR="00683D01" w:rsidRDefault="00DE3F35" w:rsidP="00AF65CF">
      <w:r>
        <w:rPr>
          <w:noProof/>
        </w:rPr>
        <w:drawing>
          <wp:inline distT="0" distB="0" distL="0" distR="0" wp14:anchorId="00A89085" wp14:editId="40E92CC4">
            <wp:extent cx="5760720" cy="272478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AF65CF"/>
    <w:p w:rsidR="00143210" w:rsidRDefault="00143210" w:rsidP="00143210">
      <w:pPr>
        <w:pStyle w:val="Heading1"/>
      </w:pPr>
      <w:bookmarkStart w:id="165" w:name="_Toc26205747"/>
      <w:r>
        <w:lastRenderedPageBreak/>
        <w:t>Woche 8</w:t>
      </w:r>
      <w:bookmarkEnd w:id="165"/>
    </w:p>
    <w:p w:rsidR="00CD13EA" w:rsidRDefault="00CD13EA" w:rsidP="00CD13EA">
      <w:pPr>
        <w:pStyle w:val="Heading2"/>
      </w:pPr>
      <w:bookmarkStart w:id="166" w:name="_Toc26205748"/>
      <w:r>
        <w:t>Dates</w:t>
      </w:r>
      <w:bookmarkEnd w:id="166"/>
    </w:p>
    <w:p w:rsidR="00CD13EA" w:rsidRDefault="003F4987" w:rsidP="00CD13EA">
      <w:r>
        <w:rPr>
          <w:noProof/>
        </w:rPr>
        <w:drawing>
          <wp:inline distT="0" distB="0" distL="0" distR="0" wp14:anchorId="104898B9" wp14:editId="2F985A06">
            <wp:extent cx="5760720" cy="15767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7" w:name="_Toc26205749"/>
      <w:r>
        <w:t>11.11.19: Guest Speaker about WAF</w:t>
      </w:r>
      <w:bookmarkEnd w:id="167"/>
    </w:p>
    <w:p w:rsidR="00CD13EA" w:rsidRDefault="003F4987" w:rsidP="00CD13EA">
      <w:r>
        <w:rPr>
          <w:noProof/>
        </w:rPr>
        <w:drawing>
          <wp:inline distT="0" distB="0" distL="0" distR="0" wp14:anchorId="0930BDBE" wp14:editId="7E26526C">
            <wp:extent cx="5760720" cy="22745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8" w:name="_Toc26205750"/>
      <w:r>
        <w:t>Agenda</w:t>
      </w:r>
      <w:bookmarkEnd w:id="168"/>
    </w:p>
    <w:p w:rsidR="00CD13EA" w:rsidRDefault="003F4987" w:rsidP="00CD13EA">
      <w:r>
        <w:rPr>
          <w:noProof/>
        </w:rPr>
        <w:drawing>
          <wp:inline distT="0" distB="0" distL="0" distR="0" wp14:anchorId="34A970C4" wp14:editId="49A47448">
            <wp:extent cx="5760720" cy="20313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69" w:name="_Toc26205751"/>
      <w:r w:rsidRPr="00CD13EA">
        <w:rPr>
          <w:lang w:val="en-US"/>
        </w:rPr>
        <w:lastRenderedPageBreak/>
        <w:t>OWASP – Open Web Application Security Project</w:t>
      </w:r>
      <w:bookmarkEnd w:id="16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38F54B0" wp14:editId="0FCFE874">
            <wp:extent cx="5760720" cy="25247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0" w:name="_Toc26205752"/>
      <w:r w:rsidRPr="00CD13EA">
        <w:rPr>
          <w:lang w:val="en-US"/>
        </w:rPr>
        <w:t>OWASP Top Ten</w:t>
      </w:r>
      <w:bookmarkEnd w:id="17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845D9F" wp14:editId="1BA585D8">
            <wp:extent cx="5760720" cy="32442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1" w:name="_Toc26205753"/>
      <w:r w:rsidRPr="00CD13EA">
        <w:rPr>
          <w:lang w:val="en-US"/>
        </w:rPr>
        <w:lastRenderedPageBreak/>
        <w:t>OWASP Top Ten</w:t>
      </w:r>
      <w:bookmarkEnd w:id="17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28F08E6" wp14:editId="5AAC6D94">
            <wp:extent cx="5760720" cy="3308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2" w:name="_Toc26205754"/>
      <w:r w:rsidRPr="00CD13EA">
        <w:rPr>
          <w:lang w:val="en-US"/>
        </w:rPr>
        <w:t>Cross-Site Scripting (XSS): Cookie Theft</w:t>
      </w:r>
      <w:bookmarkEnd w:id="17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38BFC156" wp14:editId="2668C032">
            <wp:extent cx="5760720" cy="29806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3" w:name="_Toc26205755"/>
      <w:r w:rsidRPr="00CD13EA">
        <w:rPr>
          <w:lang w:val="en-US"/>
        </w:rPr>
        <w:lastRenderedPageBreak/>
        <w:t>Stored XSS Countermeasures</w:t>
      </w:r>
      <w:bookmarkEnd w:id="17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D0A1ED4" wp14:editId="4F26B705">
            <wp:extent cx="5760720" cy="31934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4" w:name="_Toc26205756"/>
      <w:r w:rsidRPr="00CD13EA">
        <w:rPr>
          <w:lang w:val="en-US"/>
        </w:rPr>
        <w:t>Reflected XSS</w:t>
      </w:r>
      <w:bookmarkEnd w:id="17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0AF1F5F" wp14:editId="136FB33B">
            <wp:extent cx="5760720" cy="3203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5" w:name="_Toc26205757"/>
      <w:r w:rsidRPr="00CD13EA">
        <w:rPr>
          <w:lang w:val="en-US"/>
        </w:rPr>
        <w:lastRenderedPageBreak/>
        <w:t>Defense Against Reflected XSS</w:t>
      </w:r>
      <w:bookmarkEnd w:id="17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F1326BD" wp14:editId="21E4105B">
            <wp:extent cx="5760720" cy="2521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6" w:name="_Toc26205758"/>
      <w:r w:rsidRPr="00CD13EA">
        <w:rPr>
          <w:lang w:val="en-US"/>
        </w:rPr>
        <w:t>Cross Site Request Forgery (CRSF)</w:t>
      </w:r>
      <w:bookmarkEnd w:id="17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C2E54B2" wp14:editId="5B582C49">
            <wp:extent cx="5760720" cy="28682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7" w:name="_Toc26205759"/>
      <w:r>
        <w:t>CRSF Example 2</w:t>
      </w:r>
      <w:bookmarkEnd w:id="177"/>
    </w:p>
    <w:p w:rsidR="00CD13EA" w:rsidRDefault="003F4987" w:rsidP="00CD13EA">
      <w:r>
        <w:rPr>
          <w:noProof/>
        </w:rPr>
        <w:drawing>
          <wp:inline distT="0" distB="0" distL="0" distR="0" wp14:anchorId="500EB3AF" wp14:editId="7DFB266A">
            <wp:extent cx="5760720" cy="26066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8" w:name="_Toc26205760"/>
      <w:r>
        <w:lastRenderedPageBreak/>
        <w:t>CRSF Countermeasures</w:t>
      </w:r>
      <w:bookmarkEnd w:id="178"/>
    </w:p>
    <w:p w:rsidR="00CD13EA" w:rsidRDefault="003F4987" w:rsidP="00CD13EA">
      <w:r>
        <w:rPr>
          <w:noProof/>
        </w:rPr>
        <w:drawing>
          <wp:inline distT="0" distB="0" distL="0" distR="0" wp14:anchorId="7A8403E7" wp14:editId="20DCD123">
            <wp:extent cx="5760720" cy="3148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9" w:name="_Toc26205761"/>
      <w:r w:rsidRPr="00CD13EA">
        <w:rPr>
          <w:lang w:val="en-US"/>
        </w:rPr>
        <w:t>Same-Origin Policy</w:t>
      </w:r>
      <w:bookmarkEnd w:id="17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D7E05A1" wp14:editId="6C246227">
            <wp:extent cx="576072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0" w:name="_Toc26205762"/>
      <w:r w:rsidRPr="00CD13EA">
        <w:rPr>
          <w:lang w:val="en-US"/>
        </w:rPr>
        <w:lastRenderedPageBreak/>
        <w:t>Cookies and Same Origin</w:t>
      </w:r>
      <w:bookmarkEnd w:id="18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5DCBBC3" wp14:editId="0284578B">
            <wp:extent cx="5760720" cy="3133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1" w:name="_Toc26205763"/>
      <w:r w:rsidRPr="00CD13EA">
        <w:rPr>
          <w:lang w:val="en-US"/>
        </w:rPr>
        <w:t>Same Origin Policy (SOP) and its Limits</w:t>
      </w:r>
      <w:bookmarkEnd w:id="18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4C46C1A" wp14:editId="5C3BE701">
            <wp:extent cx="5760720" cy="2980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2" w:name="_Toc26205764"/>
      <w:r w:rsidRPr="00CD13EA">
        <w:rPr>
          <w:lang w:val="en-US"/>
        </w:rPr>
        <w:lastRenderedPageBreak/>
        <w:t>CORS Overview</w:t>
      </w:r>
      <w:bookmarkEnd w:id="18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3A50487" wp14:editId="1568195D">
            <wp:extent cx="5760720" cy="3247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3" w:name="_Toc26205765"/>
      <w:r w:rsidRPr="00CD13EA">
        <w:rPr>
          <w:lang w:val="en-US"/>
        </w:rPr>
        <w:t>CORS Preflight Requests</w:t>
      </w:r>
      <w:bookmarkEnd w:id="18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55E0FB" wp14:editId="0EBD72D9">
            <wp:extent cx="5760720" cy="35159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4" w:name="_Toc26205766"/>
      <w:r w:rsidRPr="00CD13EA">
        <w:rPr>
          <w:lang w:val="en-US"/>
        </w:rPr>
        <w:lastRenderedPageBreak/>
        <w:t>CORS Example (slightly abbreviated)</w:t>
      </w:r>
      <w:bookmarkEnd w:id="18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743F5B1" wp14:editId="37402F6D">
            <wp:extent cx="5760720" cy="38627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5" w:name="_Toc26205767"/>
      <w:r w:rsidRPr="00CD13EA">
        <w:rPr>
          <w:lang w:val="en-US"/>
        </w:rPr>
        <w:t>CORS for Multiple Domains</w:t>
      </w:r>
      <w:bookmarkEnd w:id="18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8F6003A" wp14:editId="6C33AE6A">
            <wp:extent cx="5760720" cy="27692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6" w:name="_Toc26205768"/>
      <w:r w:rsidRPr="00CD13EA">
        <w:rPr>
          <w:lang w:val="en-US"/>
        </w:rPr>
        <w:lastRenderedPageBreak/>
        <w:t>Content Security Policy (CSP) Headers</w:t>
      </w:r>
      <w:bookmarkEnd w:id="18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99B0D60" wp14:editId="65098B5A">
            <wp:extent cx="576072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7" w:name="_Toc26205769"/>
      <w:r w:rsidRPr="00CD13EA">
        <w:rPr>
          <w:lang w:val="en-US"/>
        </w:rPr>
        <w:t>Overview of Common CSP Options</w:t>
      </w:r>
      <w:bookmarkEnd w:id="187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AB236B3" wp14:editId="6807E530">
            <wp:extent cx="5760720" cy="40252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8" w:name="_Toc26205770"/>
      <w:r w:rsidRPr="00CD13EA">
        <w:rPr>
          <w:lang w:val="en-US"/>
        </w:rPr>
        <w:lastRenderedPageBreak/>
        <w:t>Exercise: U08</w:t>
      </w:r>
      <w:bookmarkEnd w:id="188"/>
    </w:p>
    <w:p w:rsid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ED8B9EA" wp14:editId="4C4FD3B9">
            <wp:extent cx="5760720" cy="17430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rPr>
          <w:lang w:val="en-US"/>
        </w:rPr>
      </w:pPr>
    </w:p>
    <w:p w:rsidR="00CD13EA" w:rsidRDefault="00CD13EA" w:rsidP="00CD13EA">
      <w:pPr>
        <w:pStyle w:val="Heading1"/>
        <w:rPr>
          <w:lang w:val="en-US"/>
        </w:rPr>
      </w:pPr>
      <w:bookmarkStart w:id="189" w:name="_Toc26205771"/>
      <w:r>
        <w:rPr>
          <w:lang w:val="en-US"/>
        </w:rPr>
        <w:lastRenderedPageBreak/>
        <w:t>Woche 9</w:t>
      </w:r>
      <w:bookmarkEnd w:id="189"/>
    </w:p>
    <w:p w:rsidR="004C479B" w:rsidRPr="004C479B" w:rsidRDefault="004C479B" w:rsidP="004C479B">
      <w:pPr>
        <w:pStyle w:val="Heading2"/>
        <w:rPr>
          <w:lang w:val="en-US"/>
        </w:rPr>
      </w:pPr>
      <w:bookmarkStart w:id="190" w:name="_Toc26205772"/>
      <w:r w:rsidRPr="004C479B">
        <w:rPr>
          <w:lang w:val="en-US"/>
        </w:rPr>
        <w:t>Agenda</w:t>
      </w:r>
      <w:bookmarkEnd w:id="19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28C49AEA" wp14:editId="543B7E67">
            <wp:extent cx="5760720" cy="8585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1" w:name="_Toc26205773"/>
      <w:r w:rsidRPr="004C479B">
        <w:rPr>
          <w:lang w:val="en-US"/>
        </w:rPr>
        <w:t>Coding Style Guides / Coding Standards</w:t>
      </w:r>
      <w:bookmarkEnd w:id="191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6F7BE75" wp14:editId="4E8C6EA5">
            <wp:extent cx="5760720" cy="30765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2" w:name="_Toc26205774"/>
      <w:r w:rsidRPr="004C479B">
        <w:rPr>
          <w:lang w:val="en-US"/>
        </w:rPr>
        <w:t>Linux Kernel Coding Style: Introduction</w:t>
      </w:r>
      <w:bookmarkEnd w:id="192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EDF8F5A" wp14:editId="7F3AF198">
            <wp:extent cx="5760720" cy="31394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3" w:name="_Toc26205775"/>
      <w:r w:rsidRPr="004C479B">
        <w:rPr>
          <w:lang w:val="en-US"/>
        </w:rPr>
        <w:lastRenderedPageBreak/>
        <w:t>Linux Kernel Coding Style: Examples (1)</w:t>
      </w:r>
      <w:bookmarkEnd w:id="193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BE1669C" wp14:editId="0120055D">
            <wp:extent cx="5760720" cy="22066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4" w:name="_Toc26205776"/>
      <w:r w:rsidRPr="004C479B">
        <w:rPr>
          <w:lang w:val="en-US"/>
        </w:rPr>
        <w:t>Linux Kernel Coding Style: Examples (2)</w:t>
      </w:r>
      <w:bookmarkEnd w:id="194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746F743" wp14:editId="7D139104">
            <wp:extent cx="5760720" cy="34137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5" w:name="_Toc26205777"/>
      <w:r w:rsidRPr="004C479B">
        <w:rPr>
          <w:lang w:val="en-US"/>
        </w:rPr>
        <w:lastRenderedPageBreak/>
        <w:t>Linux Kernel Coding Style: Examples (3)</w:t>
      </w:r>
      <w:bookmarkEnd w:id="195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1989285" wp14:editId="2B00C71F">
            <wp:extent cx="5760720" cy="30791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6" w:name="_Toc26205778"/>
      <w:r w:rsidRPr="004C479B">
        <w:rPr>
          <w:lang w:val="en-US"/>
        </w:rPr>
        <w:t>Linux Kernel Coding Style: Examples (4)</w:t>
      </w:r>
      <w:bookmarkEnd w:id="196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F6A271B" wp14:editId="41C09389">
            <wp:extent cx="5760720" cy="17754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7" w:name="_Toc26205779"/>
      <w:r w:rsidRPr="004C479B">
        <w:rPr>
          <w:lang w:val="en-US"/>
        </w:rPr>
        <w:t>CERT/SEI Rules and Recommendations</w:t>
      </w:r>
      <w:bookmarkEnd w:id="197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0E6D206" wp14:editId="18C0FD97">
            <wp:extent cx="5760720" cy="3037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8" w:name="_Toc26205780"/>
      <w:r w:rsidRPr="004C479B">
        <w:rPr>
          <w:lang w:val="en-US"/>
        </w:rPr>
        <w:lastRenderedPageBreak/>
        <w:t>What do Coding Style Guides Accomplish in Reality?</w:t>
      </w:r>
      <w:bookmarkEnd w:id="198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392ACB5B" wp14:editId="05604B28">
            <wp:extent cx="5760720" cy="3390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9" w:name="_Toc26205781"/>
      <w:r w:rsidRPr="004C479B">
        <w:rPr>
          <w:lang w:val="en-US"/>
        </w:rPr>
        <w:t xml:space="preserve">Problems </w:t>
      </w:r>
      <w:r w:rsidR="00A54EC9">
        <w:rPr>
          <w:lang w:val="en-US"/>
        </w:rPr>
        <w:t>w</w:t>
      </w:r>
      <w:r w:rsidRPr="004C479B">
        <w:rPr>
          <w:lang w:val="en-US"/>
        </w:rPr>
        <w:t>ith Restrictive Coding Environments</w:t>
      </w:r>
      <w:bookmarkEnd w:id="199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13D2FF8E" wp14:editId="52B50EA6">
            <wp:extent cx="5760720" cy="28721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200" w:name="_Toc26205782"/>
      <w:r w:rsidRPr="004C479B">
        <w:rPr>
          <w:lang w:val="en-US"/>
        </w:rPr>
        <w:lastRenderedPageBreak/>
        <w:t>What About Interfaces and Naming in Them?</w:t>
      </w:r>
      <w:bookmarkEnd w:id="20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437E2153" wp14:editId="5FCC7D4C">
            <wp:extent cx="5760720" cy="31915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4C479B" w:rsidP="004C479B">
      <w:pPr>
        <w:pStyle w:val="Heading2"/>
        <w:rPr>
          <w:lang w:val="en-US"/>
        </w:rPr>
      </w:pPr>
      <w:bookmarkStart w:id="201" w:name="_Toc26205783"/>
      <w:r w:rsidRPr="004C479B">
        <w:rPr>
          <w:lang w:val="en-US"/>
        </w:rPr>
        <w:t>So use a Style Guide or not?</w:t>
      </w:r>
      <w:bookmarkEnd w:id="201"/>
    </w:p>
    <w:p w:rsid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64CCEC04" wp14:editId="235369A8">
            <wp:extent cx="5760720" cy="33375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C9" w:rsidRDefault="00A54EC9" w:rsidP="004C479B">
      <w:pPr>
        <w:rPr>
          <w:lang w:val="en-US"/>
        </w:rPr>
      </w:pPr>
    </w:p>
    <w:p w:rsidR="004C479B" w:rsidRDefault="004C479B" w:rsidP="004C479B">
      <w:pPr>
        <w:pStyle w:val="Heading1"/>
        <w:rPr>
          <w:lang w:val="en-US"/>
        </w:rPr>
      </w:pPr>
      <w:bookmarkStart w:id="202" w:name="_Toc26205784"/>
      <w:r>
        <w:rPr>
          <w:lang w:val="en-US"/>
        </w:rPr>
        <w:lastRenderedPageBreak/>
        <w:t>Woche 10</w:t>
      </w:r>
      <w:bookmarkEnd w:id="202"/>
    </w:p>
    <w:p w:rsidR="001C38B5" w:rsidRPr="001C38B5" w:rsidRDefault="001C38B5" w:rsidP="001C38B5">
      <w:pPr>
        <w:pStyle w:val="Heading2"/>
        <w:rPr>
          <w:lang w:val="en-US"/>
        </w:rPr>
      </w:pPr>
      <w:bookmarkStart w:id="203" w:name="_Toc26205785"/>
      <w:r w:rsidRPr="001C38B5">
        <w:rPr>
          <w:lang w:val="en-US"/>
        </w:rPr>
        <w:t>Agenda</w:t>
      </w:r>
      <w:bookmarkEnd w:id="20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77BD2B" wp14:editId="6FA3D9B3">
            <wp:extent cx="5760720" cy="157162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4" w:name="_Toc26205786"/>
      <w:r w:rsidRPr="001C38B5">
        <w:rPr>
          <w:lang w:val="en-US"/>
        </w:rPr>
        <w:t>Authentication</w:t>
      </w:r>
      <w:bookmarkEnd w:id="20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584AC16" wp14:editId="5726A621">
            <wp:extent cx="5760720" cy="33401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5" w:name="_Toc26205787"/>
      <w:r w:rsidRPr="001C38B5">
        <w:rPr>
          <w:lang w:val="en-US"/>
        </w:rPr>
        <w:t>Authorization</w:t>
      </w:r>
      <w:bookmarkEnd w:id="20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F9E4E1" wp14:editId="6F460400">
            <wp:extent cx="5760720" cy="244602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6" w:name="_Toc26205788"/>
      <w:r w:rsidRPr="001C38B5">
        <w:rPr>
          <w:lang w:val="en-US"/>
        </w:rPr>
        <w:lastRenderedPageBreak/>
        <w:t>Access to a Resource</w:t>
      </w:r>
      <w:bookmarkEnd w:id="20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FC86496" wp14:editId="454BE43D">
            <wp:extent cx="5760720" cy="319278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7" w:name="_Toc26205789"/>
      <w:r w:rsidRPr="001C38B5">
        <w:rPr>
          <w:lang w:val="en-US"/>
        </w:rPr>
        <w:t>Recap: Public Key Cryptography</w:t>
      </w:r>
      <w:bookmarkEnd w:id="20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293D9BC0" wp14:editId="7C276DF0">
            <wp:extent cx="5760720" cy="320421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8" w:name="_Toc26205790"/>
      <w:r w:rsidRPr="001C38B5">
        <w:rPr>
          <w:lang w:val="en-US"/>
        </w:rPr>
        <w:lastRenderedPageBreak/>
        <w:t>JSON Object Signing and Encryption (JOSE)</w:t>
      </w:r>
      <w:bookmarkEnd w:id="20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17123A" wp14:editId="465A713D">
            <wp:extent cx="5760720" cy="2931160"/>
            <wp:effectExtent l="0" t="0" r="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9" w:name="_Toc26205791"/>
      <w:r w:rsidRPr="001C38B5">
        <w:rPr>
          <w:lang w:val="en-US"/>
        </w:rPr>
        <w:t>JSON Web Signatures (JWS)</w:t>
      </w:r>
      <w:bookmarkEnd w:id="20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5530710" wp14:editId="1CA99202">
            <wp:extent cx="5760720" cy="313944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0" w:name="_Toc26205792"/>
      <w:r w:rsidRPr="001C38B5">
        <w:rPr>
          <w:lang w:val="en-US"/>
        </w:rPr>
        <w:lastRenderedPageBreak/>
        <w:t>JSON Web Encryption (JWE)</w:t>
      </w:r>
      <w:bookmarkEnd w:id="21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8F79867" wp14:editId="0CAE02E4">
            <wp:extent cx="5760720" cy="3004185"/>
            <wp:effectExtent l="0" t="0" r="0" b="571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1" w:name="_Toc26205793"/>
      <w:r w:rsidRPr="001C38B5">
        <w:rPr>
          <w:lang w:val="en-US"/>
        </w:rPr>
        <w:t>JSON Web Token (JWT)</w:t>
      </w:r>
      <w:bookmarkEnd w:id="21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C98B84" wp14:editId="3F1AD8AE">
            <wp:extent cx="5760720" cy="255841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2" w:name="_Toc26205794"/>
      <w:r w:rsidRPr="001C38B5">
        <w:rPr>
          <w:lang w:val="en-US"/>
        </w:rPr>
        <w:lastRenderedPageBreak/>
        <w:t>Nested JWT</w:t>
      </w:r>
      <w:bookmarkEnd w:id="212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37599C8" wp14:editId="0FE561B1">
            <wp:extent cx="5760720" cy="314706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3" w:name="_Toc26205795"/>
      <w:r w:rsidRPr="001C38B5">
        <w:rPr>
          <w:lang w:val="en-US"/>
        </w:rPr>
        <w:t>JOSE Implementation Details</w:t>
      </w:r>
      <w:bookmarkEnd w:id="21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63A989" wp14:editId="2F906851">
            <wp:extent cx="5760720" cy="3210560"/>
            <wp:effectExtent l="0" t="0" r="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4" w:name="_Toc26205796"/>
      <w:r w:rsidRPr="001C38B5">
        <w:rPr>
          <w:lang w:val="en-US"/>
        </w:rPr>
        <w:lastRenderedPageBreak/>
        <w:t>OAuth 2.0</w:t>
      </w:r>
      <w:bookmarkEnd w:id="21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706C2A3" wp14:editId="3E27D2DF">
            <wp:extent cx="5760720" cy="22504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5" w:name="_Toc26205797"/>
      <w:r w:rsidRPr="001C38B5">
        <w:rPr>
          <w:lang w:val="en-US"/>
        </w:rPr>
        <w:t>OAuth Access Flow</w:t>
      </w:r>
      <w:bookmarkEnd w:id="21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9BC58EC" wp14:editId="790BC3D4">
            <wp:extent cx="5760720" cy="3065780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6" w:name="_Toc26205798"/>
      <w:r w:rsidRPr="001C38B5">
        <w:rPr>
          <w:lang w:val="en-US"/>
        </w:rPr>
        <w:lastRenderedPageBreak/>
        <w:t>Identity Federation</w:t>
      </w:r>
      <w:bookmarkEnd w:id="21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AC360DB" wp14:editId="0F6DE7A4">
            <wp:extent cx="5760720" cy="33159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7" w:name="_Toc26205799"/>
      <w:r w:rsidRPr="001C38B5">
        <w:rPr>
          <w:lang w:val="en-US"/>
        </w:rPr>
        <w:t>OpenID Connect</w:t>
      </w:r>
      <w:bookmarkEnd w:id="21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17905D8" wp14:editId="1073F5DF">
            <wp:extent cx="5760720" cy="2054225"/>
            <wp:effectExtent l="0" t="0" r="0" b="317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8" w:name="_Toc26205800"/>
      <w:r w:rsidRPr="001C38B5">
        <w:rPr>
          <w:lang w:val="en-US"/>
        </w:rPr>
        <w:lastRenderedPageBreak/>
        <w:t>OAuth vs. OpenID</w:t>
      </w:r>
      <w:bookmarkEnd w:id="21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8CCFC22" wp14:editId="67DF9311">
            <wp:extent cx="5760720" cy="354838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9" w:name="_Toc26205801"/>
      <w:r w:rsidRPr="001C38B5">
        <w:rPr>
          <w:lang w:val="en-US"/>
        </w:rPr>
        <w:t>OpenID Connect</w:t>
      </w:r>
      <w:bookmarkEnd w:id="21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2753C0D" wp14:editId="4F343809">
            <wp:extent cx="5760720" cy="1344930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0" w:name="_Toc26205802"/>
      <w:r w:rsidRPr="001C38B5">
        <w:rPr>
          <w:lang w:val="en-US"/>
        </w:rPr>
        <w:t>Recent OAuth 2.0 Flaws</w:t>
      </w:r>
      <w:bookmarkEnd w:id="22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CE5B6CB" wp14:editId="1A8758A1">
            <wp:extent cx="5760720" cy="3161030"/>
            <wp:effectExtent l="0" t="0" r="0" b="127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1" w:name="_Toc26205803"/>
      <w:r w:rsidRPr="001C38B5">
        <w:rPr>
          <w:lang w:val="en-US"/>
        </w:rPr>
        <w:lastRenderedPageBreak/>
        <w:t>SAML 2.0</w:t>
      </w:r>
      <w:bookmarkEnd w:id="22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38A665" wp14:editId="18B28B70">
            <wp:extent cx="5760720" cy="182245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2" w:name="_Toc26205804"/>
      <w:r w:rsidRPr="001C38B5">
        <w:rPr>
          <w:lang w:val="en-US"/>
        </w:rPr>
        <w:t>SAML 2.0</w:t>
      </w:r>
      <w:bookmarkEnd w:id="222"/>
    </w:p>
    <w:p w:rsidR="001C38B5" w:rsidRDefault="00325F5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2F80F0D" wp14:editId="0A14430E">
            <wp:extent cx="5760720" cy="2853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Default="001C38B5" w:rsidP="00AF65CF">
      <w:pPr>
        <w:rPr>
          <w:lang w:val="en-US"/>
        </w:rPr>
      </w:pPr>
    </w:p>
    <w:p w:rsidR="001C38B5" w:rsidRDefault="001C38B5" w:rsidP="001C38B5">
      <w:pPr>
        <w:pStyle w:val="Heading1"/>
        <w:rPr>
          <w:lang w:val="en-US"/>
        </w:rPr>
      </w:pPr>
      <w:bookmarkStart w:id="223" w:name="_Toc26205805"/>
      <w:r>
        <w:rPr>
          <w:lang w:val="en-US"/>
        </w:rPr>
        <w:lastRenderedPageBreak/>
        <w:t>Woche 11</w:t>
      </w:r>
      <w:bookmarkEnd w:id="223"/>
    </w:p>
    <w:p w:rsidR="001C38B5" w:rsidRDefault="002A61F8" w:rsidP="00AF65CF">
      <w:pPr>
        <w:rPr>
          <w:lang w:val="de-DE"/>
        </w:rPr>
      </w:pPr>
      <w:r w:rsidRPr="002A61F8">
        <w:rPr>
          <w:lang w:val="de-DE"/>
        </w:rPr>
        <w:t>In Woche 11 fand die Projektwoche s</w:t>
      </w:r>
      <w:r>
        <w:rPr>
          <w:lang w:val="de-DE"/>
        </w:rPr>
        <w:t>tatt.</w:t>
      </w:r>
    </w:p>
    <w:p w:rsidR="002A61F8" w:rsidRDefault="002A61F8" w:rsidP="00AF65CF">
      <w:pPr>
        <w:rPr>
          <w:lang w:val="de-DE"/>
        </w:rPr>
      </w:pPr>
    </w:p>
    <w:p w:rsidR="002A61F8" w:rsidRDefault="002A61F8" w:rsidP="002A61F8">
      <w:pPr>
        <w:pStyle w:val="Heading1"/>
        <w:rPr>
          <w:lang w:val="de-DE"/>
        </w:rPr>
      </w:pPr>
      <w:bookmarkStart w:id="224" w:name="_Toc26205806"/>
      <w:r>
        <w:rPr>
          <w:lang w:val="de-DE"/>
        </w:rPr>
        <w:lastRenderedPageBreak/>
        <w:t>Woche 12</w:t>
      </w:r>
      <w:bookmarkEnd w:id="224"/>
    </w:p>
    <w:p w:rsidR="006B07CB" w:rsidRPr="006B07CB" w:rsidRDefault="006B07CB" w:rsidP="006B07CB">
      <w:pPr>
        <w:pStyle w:val="Heading2"/>
        <w:rPr>
          <w:lang w:val="de-DE"/>
        </w:rPr>
      </w:pPr>
      <w:bookmarkStart w:id="225" w:name="_Toc26205807"/>
      <w:r w:rsidRPr="006B07CB">
        <w:rPr>
          <w:lang w:val="de-DE"/>
        </w:rPr>
        <w:t>Agenda</w:t>
      </w:r>
      <w:bookmarkEnd w:id="225"/>
    </w:p>
    <w:p w:rsidR="006B07CB" w:rsidRPr="006B07CB" w:rsidRDefault="006B07CB" w:rsidP="006B07CB">
      <w:pPr>
        <w:rPr>
          <w:lang w:val="de-DE"/>
        </w:rPr>
      </w:pPr>
      <w:r>
        <w:rPr>
          <w:noProof/>
        </w:rPr>
        <w:drawing>
          <wp:inline distT="0" distB="0" distL="0" distR="0" wp14:anchorId="4BF2B186" wp14:editId="627B19E4">
            <wp:extent cx="5760720" cy="110998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6" w:name="_Toc26205808"/>
      <w:r w:rsidRPr="006B07CB">
        <w:rPr>
          <w:lang w:val="en-US"/>
        </w:rPr>
        <w:t>Why use a Security Framework?</w:t>
      </w:r>
      <w:bookmarkEnd w:id="226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98B78F" wp14:editId="51E3AEED">
            <wp:extent cx="5760720" cy="2664460"/>
            <wp:effectExtent l="0" t="0" r="0" b="254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7" w:name="_Toc26205809"/>
      <w:r w:rsidRPr="006B07CB">
        <w:rPr>
          <w:lang w:val="en-US"/>
        </w:rPr>
        <w:t>Bad Reasons to use a (Security-) Framework</w:t>
      </w:r>
      <w:bookmarkEnd w:id="227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E7D22E" wp14:editId="2985DA29">
            <wp:extent cx="5760720" cy="301498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8" w:name="_Toc26205810"/>
      <w:r w:rsidRPr="006B07CB">
        <w:rPr>
          <w:lang w:val="en-US"/>
        </w:rPr>
        <w:lastRenderedPageBreak/>
        <w:t>Problems of Using a Security Framework</w:t>
      </w:r>
      <w:bookmarkEnd w:id="228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70EF66A8" wp14:editId="144A8339">
            <wp:extent cx="5760720" cy="3058795"/>
            <wp:effectExtent l="0" t="0" r="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9" w:name="_Toc26205811"/>
      <w:r w:rsidRPr="006B07CB">
        <w:rPr>
          <w:lang w:val="en-US"/>
        </w:rPr>
        <w:t>What if the Framework will not let you go?</w:t>
      </w:r>
      <w:bookmarkEnd w:id="229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7196805A" wp14:editId="5E9F6FDE">
            <wp:extent cx="5760720" cy="328104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0" w:name="_Toc26205812"/>
      <w:r w:rsidRPr="006B07CB">
        <w:rPr>
          <w:lang w:val="en-US"/>
        </w:rPr>
        <w:lastRenderedPageBreak/>
        <w:t>The Spring Security Framework</w:t>
      </w:r>
      <w:bookmarkEnd w:id="230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33847941" wp14:editId="2F4F77F2">
            <wp:extent cx="5760720" cy="3004820"/>
            <wp:effectExtent l="0" t="0" r="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1" w:name="_Toc26205813"/>
      <w:r w:rsidRPr="006B07CB">
        <w:rPr>
          <w:lang w:val="en-US"/>
        </w:rPr>
        <w:t>Project Integration: Maven</w:t>
      </w:r>
      <w:bookmarkEnd w:id="231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BAD50E0" wp14:editId="245F5CE2">
            <wp:extent cx="5760720" cy="183197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2" w:name="_Toc26205814"/>
      <w:r w:rsidRPr="006B07CB">
        <w:rPr>
          <w:lang w:val="en-US"/>
        </w:rPr>
        <w:t>Project Integration: Gradle</w:t>
      </w:r>
      <w:bookmarkEnd w:id="232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4CBAD733" wp14:editId="28A8C41D">
            <wp:extent cx="5760720" cy="122237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3" w:name="_Toc26205815"/>
      <w:r w:rsidRPr="006B07CB">
        <w:rPr>
          <w:lang w:val="en-US"/>
        </w:rPr>
        <w:lastRenderedPageBreak/>
        <w:t>Characteristics of the External Dependency</w:t>
      </w:r>
      <w:bookmarkEnd w:id="233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68845B6E" wp14:editId="7130F60C">
            <wp:extent cx="5760720" cy="28829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4" w:name="_Toc26205816"/>
      <w:r w:rsidRPr="006B07CB">
        <w:rPr>
          <w:lang w:val="en-US"/>
        </w:rPr>
        <w:t>Attacks Via External Dependency</w:t>
      </w:r>
      <w:bookmarkEnd w:id="234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761E2A" wp14:editId="43FD55DB">
            <wp:extent cx="5760720" cy="3137535"/>
            <wp:effectExtent l="0" t="0" r="0" b="571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5" w:name="_Toc26205817"/>
      <w:r w:rsidRPr="006B07CB">
        <w:rPr>
          <w:lang w:val="en-US"/>
        </w:rPr>
        <w:lastRenderedPageBreak/>
        <w:t>Attacks Via External Dependency</w:t>
      </w:r>
      <w:bookmarkEnd w:id="235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29E807E1" wp14:editId="10DB29AF">
            <wp:extent cx="5760720" cy="28289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6" w:name="_Toc26205818"/>
      <w:r w:rsidRPr="006B07CB">
        <w:rPr>
          <w:lang w:val="en-US"/>
        </w:rPr>
        <w:t>Security Track-Record of Spring Security</w:t>
      </w:r>
      <w:bookmarkEnd w:id="236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0607F70B" wp14:editId="3468D69A">
            <wp:extent cx="5760720" cy="312610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7" w:name="_Toc26205819"/>
      <w:r w:rsidRPr="006B07CB">
        <w:rPr>
          <w:lang w:val="en-US"/>
        </w:rPr>
        <w:lastRenderedPageBreak/>
        <w:t>Security Architecture of a Web Application</w:t>
      </w:r>
      <w:bookmarkEnd w:id="237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5662CA4" wp14:editId="29672CEB">
            <wp:extent cx="5760720" cy="336042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8" w:name="_Toc26205820"/>
      <w:r w:rsidRPr="006B07CB">
        <w:rPr>
          <w:lang w:val="en-US"/>
        </w:rPr>
        <w:t>Security Architecture of a Web Application</w:t>
      </w:r>
      <w:bookmarkEnd w:id="238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0AF5CFFB" wp14:editId="4F8E854B">
            <wp:extent cx="5760720" cy="301752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9" w:name="_Toc26205821"/>
      <w:r w:rsidRPr="006B07CB">
        <w:rPr>
          <w:lang w:val="en-US"/>
        </w:rPr>
        <w:lastRenderedPageBreak/>
        <w:t>User States</w:t>
      </w:r>
      <w:bookmarkEnd w:id="239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47A91DA0" wp14:editId="416EA73F">
            <wp:extent cx="5760720" cy="31527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0" w:name="_Toc26205822"/>
      <w:r w:rsidRPr="006B07CB">
        <w:rPr>
          <w:lang w:val="en-US"/>
        </w:rPr>
        <w:t>State Transitions</w:t>
      </w:r>
      <w:bookmarkEnd w:id="240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68E68D61" wp14:editId="12AA0910">
            <wp:extent cx="5760720" cy="3274695"/>
            <wp:effectExtent l="0" t="0" r="0" b="190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1" w:name="_Toc26205823"/>
      <w:r w:rsidRPr="006B07CB">
        <w:rPr>
          <w:lang w:val="en-US"/>
        </w:rPr>
        <w:lastRenderedPageBreak/>
        <w:t>Content-Based Attacks</w:t>
      </w:r>
      <w:bookmarkEnd w:id="241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AD3287D" wp14:editId="47BBAD68">
            <wp:extent cx="5760720" cy="3330575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2" w:name="_Toc26205824"/>
      <w:r w:rsidRPr="006B07CB">
        <w:rPr>
          <w:lang w:val="en-US"/>
        </w:rPr>
        <w:t>How to Protect Against User-Generated Content?</w:t>
      </w:r>
      <w:bookmarkEnd w:id="242"/>
    </w:p>
    <w:p w:rsidR="002A61F8" w:rsidRPr="006B07CB" w:rsidRDefault="0075749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D4C2D70" wp14:editId="4AE59D17">
            <wp:extent cx="5760720" cy="2855595"/>
            <wp:effectExtent l="0" t="0" r="0" b="190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B1" w:rsidRPr="006B07CB" w:rsidRDefault="009930B1" w:rsidP="00AF65CF">
      <w:pPr>
        <w:rPr>
          <w:lang w:val="en-US"/>
        </w:rPr>
      </w:pPr>
    </w:p>
    <w:p w:rsidR="009930B1" w:rsidRDefault="009930B1" w:rsidP="009930B1">
      <w:pPr>
        <w:pStyle w:val="Heading1"/>
        <w:rPr>
          <w:lang w:val="de-DE"/>
        </w:rPr>
      </w:pPr>
      <w:bookmarkStart w:id="243" w:name="_Toc26205825"/>
      <w:r>
        <w:rPr>
          <w:lang w:val="de-DE"/>
        </w:rPr>
        <w:lastRenderedPageBreak/>
        <w:t>Woche 13</w:t>
      </w:r>
      <w:bookmarkEnd w:id="243"/>
    </w:p>
    <w:p w:rsidR="009930B1" w:rsidRPr="002A61F8" w:rsidRDefault="009930B1" w:rsidP="00AF65CF">
      <w:pPr>
        <w:rPr>
          <w:lang w:val="de-DE"/>
        </w:rPr>
      </w:pPr>
    </w:p>
    <w:sectPr w:rsidR="009930B1" w:rsidRPr="002A61F8" w:rsidSect="00164DB6">
      <w:headerReference w:type="default" r:id="rId225"/>
      <w:footerReference w:type="default" r:id="rId226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5DD0" w:rsidRDefault="00575DD0" w:rsidP="006B5E49">
      <w:pPr>
        <w:spacing w:after="0" w:line="240" w:lineRule="auto"/>
      </w:pPr>
      <w:r>
        <w:separator/>
      </w:r>
    </w:p>
  </w:endnote>
  <w:endnote w:type="continuationSeparator" w:id="0">
    <w:p w:rsidR="00575DD0" w:rsidRDefault="00575DD0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608A" w:rsidRPr="003037A4" w:rsidRDefault="0056608A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5DD0" w:rsidRDefault="00575DD0" w:rsidP="006B5E49">
      <w:pPr>
        <w:spacing w:after="0" w:line="240" w:lineRule="auto"/>
      </w:pPr>
      <w:r>
        <w:separator/>
      </w:r>
    </w:p>
  </w:footnote>
  <w:footnote w:type="continuationSeparator" w:id="0">
    <w:p w:rsidR="00575DD0" w:rsidRDefault="00575DD0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6608A" w:rsidRDefault="0056608A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3455"/>
    <w:rsid w:val="00057AA2"/>
    <w:rsid w:val="000A251E"/>
    <w:rsid w:val="000B26F4"/>
    <w:rsid w:val="000E01D5"/>
    <w:rsid w:val="000E0DEE"/>
    <w:rsid w:val="000F740C"/>
    <w:rsid w:val="001018C5"/>
    <w:rsid w:val="00105030"/>
    <w:rsid w:val="0012397E"/>
    <w:rsid w:val="00143210"/>
    <w:rsid w:val="00160860"/>
    <w:rsid w:val="00164748"/>
    <w:rsid w:val="00164DB6"/>
    <w:rsid w:val="001A0960"/>
    <w:rsid w:val="001A52D5"/>
    <w:rsid w:val="001A6B64"/>
    <w:rsid w:val="001C38B5"/>
    <w:rsid w:val="001E32AD"/>
    <w:rsid w:val="002010C7"/>
    <w:rsid w:val="002316E9"/>
    <w:rsid w:val="0026725B"/>
    <w:rsid w:val="00283C83"/>
    <w:rsid w:val="002865EA"/>
    <w:rsid w:val="002A61F8"/>
    <w:rsid w:val="002C1180"/>
    <w:rsid w:val="002F04FF"/>
    <w:rsid w:val="003037A4"/>
    <w:rsid w:val="00322F0B"/>
    <w:rsid w:val="00325F52"/>
    <w:rsid w:val="0033460C"/>
    <w:rsid w:val="00342602"/>
    <w:rsid w:val="00381171"/>
    <w:rsid w:val="0038683A"/>
    <w:rsid w:val="003917D7"/>
    <w:rsid w:val="003A70B0"/>
    <w:rsid w:val="003B27B1"/>
    <w:rsid w:val="003D5735"/>
    <w:rsid w:val="003E2FB7"/>
    <w:rsid w:val="003E53D8"/>
    <w:rsid w:val="003F4987"/>
    <w:rsid w:val="004254A8"/>
    <w:rsid w:val="0045100D"/>
    <w:rsid w:val="00466C3E"/>
    <w:rsid w:val="00471410"/>
    <w:rsid w:val="004B5461"/>
    <w:rsid w:val="004B776C"/>
    <w:rsid w:val="004C479B"/>
    <w:rsid w:val="004C6775"/>
    <w:rsid w:val="00510030"/>
    <w:rsid w:val="00516877"/>
    <w:rsid w:val="00551811"/>
    <w:rsid w:val="0056608A"/>
    <w:rsid w:val="00573DA6"/>
    <w:rsid w:val="00575DD0"/>
    <w:rsid w:val="005C62A4"/>
    <w:rsid w:val="006208C1"/>
    <w:rsid w:val="006549CC"/>
    <w:rsid w:val="0067227E"/>
    <w:rsid w:val="00683D01"/>
    <w:rsid w:val="00695C4B"/>
    <w:rsid w:val="006A6BF8"/>
    <w:rsid w:val="006B07CB"/>
    <w:rsid w:val="006B3AE8"/>
    <w:rsid w:val="006B5E49"/>
    <w:rsid w:val="006D62FC"/>
    <w:rsid w:val="006E2F0C"/>
    <w:rsid w:val="006E35E8"/>
    <w:rsid w:val="00757492"/>
    <w:rsid w:val="00767897"/>
    <w:rsid w:val="00795C67"/>
    <w:rsid w:val="007B0CD9"/>
    <w:rsid w:val="007B68D0"/>
    <w:rsid w:val="008279E7"/>
    <w:rsid w:val="008652D0"/>
    <w:rsid w:val="00877E0F"/>
    <w:rsid w:val="008C1085"/>
    <w:rsid w:val="008D68BE"/>
    <w:rsid w:val="00923291"/>
    <w:rsid w:val="00924EC9"/>
    <w:rsid w:val="0095096E"/>
    <w:rsid w:val="00951818"/>
    <w:rsid w:val="009637E6"/>
    <w:rsid w:val="0097190F"/>
    <w:rsid w:val="00973D65"/>
    <w:rsid w:val="00990E7F"/>
    <w:rsid w:val="009930B1"/>
    <w:rsid w:val="009A71B2"/>
    <w:rsid w:val="009B342F"/>
    <w:rsid w:val="00A23546"/>
    <w:rsid w:val="00A54DC2"/>
    <w:rsid w:val="00A54EC9"/>
    <w:rsid w:val="00A85B48"/>
    <w:rsid w:val="00A87873"/>
    <w:rsid w:val="00AF65CF"/>
    <w:rsid w:val="00AF7A48"/>
    <w:rsid w:val="00B25571"/>
    <w:rsid w:val="00B70D48"/>
    <w:rsid w:val="00B7241C"/>
    <w:rsid w:val="00BB78F3"/>
    <w:rsid w:val="00BC693F"/>
    <w:rsid w:val="00BC7B70"/>
    <w:rsid w:val="00BF0C5F"/>
    <w:rsid w:val="00C22454"/>
    <w:rsid w:val="00C36948"/>
    <w:rsid w:val="00C569D5"/>
    <w:rsid w:val="00C6413D"/>
    <w:rsid w:val="00C90D2F"/>
    <w:rsid w:val="00CC1F1F"/>
    <w:rsid w:val="00CD13EA"/>
    <w:rsid w:val="00CE5DD4"/>
    <w:rsid w:val="00CE6D2A"/>
    <w:rsid w:val="00D15087"/>
    <w:rsid w:val="00DD04C4"/>
    <w:rsid w:val="00DD6959"/>
    <w:rsid w:val="00DE3F35"/>
    <w:rsid w:val="00DE60A2"/>
    <w:rsid w:val="00DF1936"/>
    <w:rsid w:val="00E376F9"/>
    <w:rsid w:val="00E51340"/>
    <w:rsid w:val="00E52C9A"/>
    <w:rsid w:val="00E571CE"/>
    <w:rsid w:val="00E90E31"/>
    <w:rsid w:val="00EB22B1"/>
    <w:rsid w:val="00EB766F"/>
    <w:rsid w:val="00F34BB8"/>
    <w:rsid w:val="00F40999"/>
    <w:rsid w:val="00F44376"/>
    <w:rsid w:val="00F445FD"/>
    <w:rsid w:val="00F66251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A556544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2354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A2354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A2354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A2354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A2354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A2354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A23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footer" Target="footer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fontTable" Target="fontTable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theme" Target="theme/theme1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E708984-A7AA-4776-AF17-69BADC8F4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33</TotalTime>
  <Pages>110</Pages>
  <Words>4311</Words>
  <Characters>24574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28828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44</cp:revision>
  <dcterms:created xsi:type="dcterms:W3CDTF">2019-10-03T14:34:00Z</dcterms:created>
  <dcterms:modified xsi:type="dcterms:W3CDTF">2019-12-02T17:56:00Z</dcterms:modified>
</cp:coreProperties>
</file>