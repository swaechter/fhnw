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6608A" w:rsidRPr="003E53D8" w:rsidRDefault="00D1508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608A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6608A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56608A" w:rsidRPr="00AF65CF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6608A" w:rsidRPr="003E53D8" w:rsidRDefault="00D1508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6608A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6608A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56608A" w:rsidRPr="00AF65CF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6608A" w:rsidRDefault="0056608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6608A" w:rsidRDefault="0056608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77E0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184391" w:history="1">
            <w:r w:rsidR="00877E0F" w:rsidRPr="00E52660">
              <w:rPr>
                <w:rStyle w:val="Hyperlink"/>
                <w:noProof/>
              </w:rPr>
              <w:t>1</w:t>
            </w:r>
            <w:r w:rsidR="00877E0F">
              <w:rPr>
                <w:rFonts w:eastAsiaTheme="minorEastAsia"/>
                <w:noProof/>
                <w:lang w:eastAsia="de-CH"/>
              </w:rPr>
              <w:tab/>
            </w:r>
            <w:r w:rsidR="00877E0F" w:rsidRPr="00E52660">
              <w:rPr>
                <w:rStyle w:val="Hyperlink"/>
                <w:noProof/>
              </w:rPr>
              <w:t>Einleitung</w:t>
            </w:r>
            <w:r w:rsidR="00877E0F">
              <w:rPr>
                <w:noProof/>
                <w:webHidden/>
              </w:rPr>
              <w:tab/>
            </w:r>
            <w:r w:rsidR="00877E0F">
              <w:rPr>
                <w:noProof/>
                <w:webHidden/>
              </w:rPr>
              <w:fldChar w:fldCharType="begin"/>
            </w:r>
            <w:r w:rsidR="00877E0F">
              <w:rPr>
                <w:noProof/>
                <w:webHidden/>
              </w:rPr>
              <w:instrText xml:space="preserve"> PAGEREF _Toc23184391 \h </w:instrText>
            </w:r>
            <w:r w:rsidR="00877E0F">
              <w:rPr>
                <w:noProof/>
                <w:webHidden/>
              </w:rPr>
            </w:r>
            <w:r w:rsidR="00877E0F">
              <w:rPr>
                <w:noProof/>
                <w:webHidden/>
              </w:rPr>
              <w:fldChar w:fldCharType="separate"/>
            </w:r>
            <w:r w:rsidR="00877E0F">
              <w:rPr>
                <w:noProof/>
                <w:webHidden/>
              </w:rPr>
              <w:t>6</w:t>
            </w:r>
            <w:r w:rsidR="00877E0F"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2" w:history="1">
            <w:r w:rsidRPr="00E5266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3" w:history="1">
            <w:r w:rsidRPr="00E5266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4" w:history="1">
            <w:r w:rsidRPr="00E5266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395" w:history="1">
            <w:r w:rsidRPr="00E5266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6" w:history="1">
            <w:r w:rsidRPr="00E5266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7" w:history="1">
            <w:r w:rsidRPr="00E5266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8" w:history="1">
            <w:r w:rsidRPr="00E52660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399" w:history="1">
            <w:r w:rsidRPr="00E52660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0" w:history="1">
            <w:r w:rsidRPr="00E52660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1" w:history="1">
            <w:r w:rsidRPr="00E52660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2" w:history="1">
            <w:r w:rsidRPr="00E52660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3" w:history="1">
            <w:r w:rsidRPr="00E52660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4" w:history="1">
            <w:r w:rsidRPr="00E52660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5" w:history="1">
            <w:r w:rsidRPr="00E52660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6" w:history="1">
            <w:r w:rsidRPr="00E52660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7" w:history="1">
            <w:r w:rsidRPr="00E52660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8" w:history="1">
            <w:r w:rsidRPr="00E52660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09" w:history="1">
            <w:r w:rsidRPr="00E52660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0" w:history="1">
            <w:r w:rsidRPr="00E52660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1" w:history="1">
            <w:r w:rsidRPr="00E52660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2" w:history="1">
            <w:r w:rsidRPr="00E52660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3" w:history="1">
            <w:r w:rsidRPr="00E52660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4" w:history="1">
            <w:r w:rsidRPr="00E52660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5" w:history="1">
            <w:r w:rsidRPr="00E52660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6" w:history="1">
            <w:r w:rsidRPr="00E52660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7" w:history="1">
            <w:r w:rsidRPr="00E52660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18" w:history="1">
            <w:r w:rsidRPr="00E52660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419" w:history="1">
            <w:r w:rsidRPr="00E5266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0" w:history="1">
            <w:r w:rsidRPr="00E5266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1" w:history="1">
            <w:r w:rsidRPr="00E52660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2" w:history="1">
            <w:r w:rsidRPr="00E52660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3" w:history="1">
            <w:r w:rsidRPr="00E52660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4" w:history="1">
            <w:r w:rsidRPr="00E52660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5" w:history="1">
            <w:r w:rsidRPr="00E52660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6" w:history="1">
            <w:r w:rsidRPr="00E52660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7" w:history="1">
            <w:r w:rsidRPr="00E52660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8" w:history="1">
            <w:r w:rsidRPr="00E52660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29" w:history="1">
            <w:r w:rsidRPr="00E52660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0" w:history="1">
            <w:r w:rsidRPr="00E52660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1" w:history="1">
            <w:r w:rsidRPr="00E52660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2" w:history="1">
            <w:r w:rsidRPr="00E52660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3" w:history="1">
            <w:r w:rsidRPr="00E52660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4" w:history="1">
            <w:r w:rsidRPr="00E52660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5" w:history="1">
            <w:r w:rsidRPr="00E52660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436" w:history="1">
            <w:r w:rsidRPr="00E5266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7" w:history="1">
            <w:r w:rsidRPr="00E5266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8" w:history="1">
            <w:r w:rsidRPr="00E52660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39" w:history="1">
            <w:r w:rsidRPr="00E52660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0" w:history="1">
            <w:r w:rsidRPr="00E52660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1" w:history="1">
            <w:r w:rsidRPr="00E52660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2" w:history="1">
            <w:r w:rsidRPr="00E52660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3" w:history="1">
            <w:r w:rsidRPr="00E52660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4" w:history="1">
            <w:r w:rsidRPr="00E52660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5" w:history="1">
            <w:r w:rsidRPr="00E52660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6" w:history="1">
            <w:r w:rsidRPr="00E52660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7" w:history="1">
            <w:r w:rsidRPr="00E52660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8" w:history="1">
            <w:r w:rsidRPr="00E52660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49" w:history="1">
            <w:r w:rsidRPr="00E52660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0" w:history="1">
            <w:r w:rsidRPr="00E52660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1" w:history="1">
            <w:r w:rsidRPr="00E52660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2" w:history="1">
            <w:r w:rsidRPr="00E52660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3" w:history="1">
            <w:r w:rsidRPr="00E52660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4" w:history="1">
            <w:r w:rsidRPr="00E52660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455" w:history="1">
            <w:r w:rsidRPr="00E5266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6" w:history="1">
            <w:r w:rsidRPr="00E5266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7" w:history="1">
            <w:r w:rsidRPr="00E5266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8" w:history="1">
            <w:r w:rsidRPr="00E52660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59" w:history="1">
            <w:r w:rsidRPr="00E52660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0" w:history="1">
            <w:r w:rsidRPr="00E52660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1" w:history="1">
            <w:r w:rsidRPr="00E52660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2" w:history="1">
            <w:r w:rsidRPr="00E52660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3" w:history="1">
            <w:r w:rsidRPr="00E52660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4" w:history="1">
            <w:r w:rsidRPr="00E52660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5" w:history="1">
            <w:r w:rsidRPr="00E52660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6" w:history="1">
            <w:r w:rsidRPr="00E52660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7" w:history="1">
            <w:r w:rsidRPr="00E52660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8" w:history="1">
            <w:r w:rsidRPr="00E52660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69" w:history="1">
            <w:r w:rsidRPr="00E52660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0" w:history="1">
            <w:r w:rsidRPr="00E52660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1" w:history="1">
            <w:r w:rsidRPr="00E52660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2" w:history="1">
            <w:r w:rsidRPr="00E52660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3" w:history="1">
            <w:r w:rsidRPr="00E52660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4" w:history="1">
            <w:r w:rsidRPr="00E52660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5" w:history="1">
            <w:r w:rsidRPr="00E52660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476" w:history="1">
            <w:r w:rsidRPr="00E5266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7" w:history="1">
            <w:r w:rsidRPr="00E52660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8" w:history="1">
            <w:r w:rsidRPr="00E52660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79" w:history="1">
            <w:r w:rsidRPr="00E52660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0" w:history="1">
            <w:r w:rsidRPr="00E52660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1" w:history="1">
            <w:r w:rsidRPr="00E52660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2" w:history="1">
            <w:r w:rsidRPr="00E52660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3" w:history="1">
            <w:r w:rsidRPr="00E52660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4" w:history="1">
            <w:r w:rsidRPr="00E52660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5" w:history="1">
            <w:r w:rsidRPr="00E52660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6" w:history="1">
            <w:r w:rsidRPr="00E52660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7" w:history="1">
            <w:r w:rsidRPr="00E52660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8" w:history="1">
            <w:r w:rsidRPr="00E52660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89" w:history="1">
            <w:r w:rsidRPr="00E52660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0" w:history="1">
            <w:r w:rsidRPr="00E52660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1" w:history="1">
            <w:r w:rsidRPr="00E52660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2" w:history="1">
            <w:r w:rsidRPr="00E52660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3" w:history="1">
            <w:r w:rsidRPr="00E52660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4" w:history="1">
            <w:r w:rsidRPr="00E52660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5" w:history="1">
            <w:r w:rsidRPr="00E52660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6" w:history="1">
            <w:r w:rsidRPr="00E52660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7" w:history="1">
            <w:r w:rsidRPr="00E52660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498" w:history="1">
            <w:r w:rsidRPr="00E5266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499" w:history="1">
            <w:r w:rsidRPr="00E52660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0" w:history="1">
            <w:r w:rsidRPr="00E52660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1" w:history="1">
            <w:r w:rsidRPr="00E52660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2" w:history="1">
            <w:r w:rsidRPr="00E52660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3" w:history="1">
            <w:r w:rsidRPr="00E52660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4" w:history="1">
            <w:r w:rsidRPr="00E52660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5" w:history="1">
            <w:r w:rsidRPr="00E52660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6" w:history="1">
            <w:r w:rsidRPr="00E52660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7" w:history="1">
            <w:r w:rsidRPr="00E52660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8" w:history="1">
            <w:r w:rsidRPr="00E52660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09" w:history="1">
            <w:r w:rsidRPr="00E52660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0" w:history="1">
            <w:r w:rsidRPr="00E52660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1" w:history="1">
            <w:r w:rsidRPr="00E52660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2" w:history="1">
            <w:r w:rsidRPr="00E52660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3" w:history="1">
            <w:r w:rsidRPr="00E52660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4" w:history="1">
            <w:r w:rsidRPr="00E52660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515" w:history="1">
            <w:r w:rsidRPr="00E5266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6" w:history="1">
            <w:r w:rsidRPr="00E5266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7" w:history="1">
            <w:r w:rsidRPr="00E52660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8" w:history="1">
            <w:r w:rsidRPr="00E52660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19" w:history="1">
            <w:r w:rsidRPr="00E52660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0" w:history="1">
            <w:r w:rsidRPr="00E52660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1" w:history="1">
            <w:r w:rsidRPr="00E52660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2" w:history="1">
            <w:r w:rsidRPr="00E52660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3" w:history="1">
            <w:r w:rsidRPr="00E52660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4" w:history="1">
            <w:r w:rsidRPr="00E52660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5" w:history="1">
            <w:r w:rsidRPr="00E52660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6" w:history="1">
            <w:r w:rsidRPr="00E52660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7" w:history="1">
            <w:r w:rsidRPr="00E52660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8" w:history="1">
            <w:r w:rsidRPr="00E52660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29" w:history="1">
            <w:r w:rsidRPr="00E52660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0" w:history="1">
            <w:r w:rsidRPr="00E52660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1" w:history="1">
            <w:r w:rsidRPr="00E52660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2" w:history="1">
            <w:r w:rsidRPr="00E52660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3" w:history="1">
            <w:r w:rsidRPr="00E52660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4" w:history="1">
            <w:r w:rsidRPr="00E52660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5" w:history="1">
            <w:r w:rsidRPr="00E52660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6" w:history="1">
            <w:r w:rsidRPr="00E52660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7" w:history="1">
            <w:r w:rsidRPr="00E52660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8" w:history="1">
            <w:r w:rsidRPr="00E52660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39" w:history="1">
            <w:r w:rsidRPr="00E52660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40" w:history="1">
            <w:r w:rsidRPr="00E52660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41" w:history="1">
            <w:r w:rsidRPr="00E52660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42" w:history="1">
            <w:r w:rsidRPr="00E52660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4543" w:history="1">
            <w:r w:rsidRPr="00E52660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7E0F" w:rsidRDefault="00877E0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4544" w:history="1">
            <w:r w:rsidRPr="00E5266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266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318439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318439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318439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3184394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3184395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3184396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3184397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3184398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3184399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3184400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3184401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3184402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3184403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3184404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3184405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3184406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3184407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3184408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3184409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3184410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3184411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3184412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3184413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3184414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3184415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3184416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3184417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3184418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3184419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3184420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3184421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3184422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3184423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3184424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3184425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3184426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3184427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3184428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3184429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3184430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3184431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3184432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3184433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3184434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3184435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3184436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3184437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3184438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3184439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3184440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3184441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3184442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3184443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3184444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3184445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3184446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3184447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3184448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3184449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3184450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3184451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3184452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3184453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3184454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3184455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3184456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3184457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3184458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3184459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3184460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3184461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3184462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3184463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3184464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3184465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3184466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3184467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3184468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3184469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3184470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3184471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3184472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3184473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3184474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3184475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3184476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3184477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3184478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3184479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3184480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3184481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3184482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3184483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3184484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3184485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3184486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3184487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3184488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3184489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3184490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3184491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3184492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3184493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3184494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3184495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3184496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3184497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3184498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3184499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3184500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3184501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3184502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3184503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3184504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3184505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3184506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3184507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3184508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3184509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3184510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3184511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3184512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3184513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3184514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3184515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3184516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3184517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3184518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3184519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3184520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3184521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3184522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3184523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3184524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3184525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3184526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3184527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3184528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3184529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3184530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3184531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3184532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3184533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3184534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3184535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3184536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3184537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3184538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3184539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3184540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3184541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3184542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3184543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3184544"/>
      <w:r>
        <w:lastRenderedPageBreak/>
        <w:t>Woche 8</w:t>
      </w:r>
      <w:bookmarkEnd w:id="165"/>
    </w:p>
    <w:p w:rsidR="00143210" w:rsidRPr="00AF65CF" w:rsidRDefault="00143210" w:rsidP="00AF65CF"/>
    <w:sectPr w:rsidR="00143210" w:rsidRPr="00AF65CF" w:rsidSect="00164DB6">
      <w:headerReference w:type="default" r:id="rId152"/>
      <w:footerReference w:type="default" r:id="rId1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5087" w:rsidRDefault="00D15087" w:rsidP="006B5E49">
      <w:pPr>
        <w:spacing w:after="0" w:line="240" w:lineRule="auto"/>
      </w:pPr>
      <w:r>
        <w:separator/>
      </w:r>
    </w:p>
  </w:endnote>
  <w:endnote w:type="continuationSeparator" w:id="0">
    <w:p w:rsidR="00D15087" w:rsidRDefault="00D1508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Pr="003037A4" w:rsidRDefault="0056608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5087" w:rsidRDefault="00D15087" w:rsidP="006B5E49">
      <w:pPr>
        <w:spacing w:after="0" w:line="240" w:lineRule="auto"/>
      </w:pPr>
      <w:r>
        <w:separator/>
      </w:r>
    </w:p>
  </w:footnote>
  <w:footnote w:type="continuationSeparator" w:id="0">
    <w:p w:rsidR="00D15087" w:rsidRDefault="00D1508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Default="0056608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E32AD"/>
    <w:rsid w:val="002010C7"/>
    <w:rsid w:val="002316E9"/>
    <w:rsid w:val="0026725B"/>
    <w:rsid w:val="00283C83"/>
    <w:rsid w:val="002865EA"/>
    <w:rsid w:val="002C1180"/>
    <w:rsid w:val="003037A4"/>
    <w:rsid w:val="00322F0B"/>
    <w:rsid w:val="0033460C"/>
    <w:rsid w:val="00342602"/>
    <w:rsid w:val="0038683A"/>
    <w:rsid w:val="003917D7"/>
    <w:rsid w:val="003A70B0"/>
    <w:rsid w:val="003B27B1"/>
    <w:rsid w:val="003D5735"/>
    <w:rsid w:val="003E2FB7"/>
    <w:rsid w:val="003E53D8"/>
    <w:rsid w:val="004254A8"/>
    <w:rsid w:val="0045100D"/>
    <w:rsid w:val="00466C3E"/>
    <w:rsid w:val="00471410"/>
    <w:rsid w:val="004B5461"/>
    <w:rsid w:val="004B776C"/>
    <w:rsid w:val="004C6775"/>
    <w:rsid w:val="00510030"/>
    <w:rsid w:val="00551811"/>
    <w:rsid w:val="0056608A"/>
    <w:rsid w:val="00573DA6"/>
    <w:rsid w:val="005C62A4"/>
    <w:rsid w:val="006208C1"/>
    <w:rsid w:val="006549CC"/>
    <w:rsid w:val="0067227E"/>
    <w:rsid w:val="00683D01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279E7"/>
    <w:rsid w:val="008652D0"/>
    <w:rsid w:val="00877E0F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A71B2"/>
    <w:rsid w:val="009B342F"/>
    <w:rsid w:val="00A23546"/>
    <w:rsid w:val="00A54DC2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E5DD4"/>
    <w:rsid w:val="00CE6D2A"/>
    <w:rsid w:val="00D15087"/>
    <w:rsid w:val="00DD04C4"/>
    <w:rsid w:val="00DD6959"/>
    <w:rsid w:val="00DE3F35"/>
    <w:rsid w:val="00DE60A2"/>
    <w:rsid w:val="00DF1936"/>
    <w:rsid w:val="00E376F9"/>
    <w:rsid w:val="00E51340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4816ED2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34DDE9-2023-4DEF-B3D7-B6D983BE6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74</Pages>
  <Words>2625</Words>
  <Characters>16539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31</cp:revision>
  <dcterms:created xsi:type="dcterms:W3CDTF">2019-10-03T14:34:00Z</dcterms:created>
  <dcterms:modified xsi:type="dcterms:W3CDTF">2019-10-28T18:46:00Z</dcterms:modified>
</cp:coreProperties>
</file>