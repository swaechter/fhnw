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76753018"/>
        <w:docPartObj>
          <w:docPartGallery w:val="Cover Pages"/>
          <w:docPartUnique/>
        </w:docPartObj>
      </w:sdtPr>
      <w:sdtEndPr/>
      <w:sdtContent>
        <w:p w:rsidR="00AF65CF" w:rsidRDefault="00AF65CF"/>
        <w:p w:rsidR="00AF65CF" w:rsidRDefault="00AF65CF">
          <w:pPr>
            <w:jc w:val="left"/>
          </w:pP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318125" cy="6720840"/>
                    <wp:effectExtent l="0" t="0" r="0" b="0"/>
                    <wp:wrapSquare wrapText="bothSides"/>
                    <wp:docPr id="131" name="Textfeld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1812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D5761" w:rsidRPr="003E53D8" w:rsidRDefault="001B12B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5B9BD5" w:themeColor="accent1"/>
                                    <w:sz w:val="64"/>
                                    <w:szCs w:val="64"/>
                                    <w:lang w:val="de-CH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64"/>
                                      <w:szCs w:val="64"/>
                                      <w:lang w:val="de-CH"/>
                                    </w:rPr>
                                    <w:alias w:val="Titel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D5761" w:rsidRPr="00322F0B">
                                      <w:rPr>
                                        <w:color w:val="5B9BD5" w:themeColor="accent1"/>
                                        <w:sz w:val="64"/>
                                        <w:szCs w:val="64"/>
                                        <w:lang w:val="de-CH"/>
                                      </w:rPr>
                                      <w:t>Moduldokumentation</w:t>
                                    </w:r>
                                  </w:sdtContent>
                                </w:sdt>
                              </w:p>
                              <w:p w:rsidR="008D5761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sz w:val="40"/>
                                    <w:szCs w:val="40"/>
                                  </w:rPr>
                                  <w:t>Modul Applikationssicherheit (apsi)</w:t>
                                </w:r>
                              </w:p>
                              <w:p w:rsidR="008D5761" w:rsidRPr="00AF65CF" w:rsidRDefault="008D5761" w:rsidP="00AF65CF">
                                <w:pPr>
                                  <w:rPr>
                                    <w:sz w:val="40"/>
                                    <w:szCs w:val="40"/>
                                  </w:rPr>
                                </w:pPr>
                                <w:r w:rsidRPr="00AF65CF">
                                  <w:rPr>
                                    <w:sz w:val="32"/>
                                    <w:szCs w:val="32"/>
                                  </w:rPr>
                                  <w:t>Simon Wächter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31" o:spid="_x0000_s1026" type="#_x0000_t202" style="position:absolute;margin-left:367.55pt;margin-top:0;width:418.75pt;height:529.2pt;z-index:251660288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" filled="f" stroked="f" strokeweight=".5pt">
                    <v:textbox style="mso-fit-shape-to-text:t" inset="0,0,0,0">
                      <w:txbxContent>
                        <w:p w:rsidR="008D5761" w:rsidRPr="003E53D8" w:rsidRDefault="001B12B1">
                          <w:pPr>
                            <w:pStyle w:val="NoSpacing"/>
                            <w:spacing w:before="40" w:after="560" w:line="216" w:lineRule="auto"/>
                            <w:rPr>
                              <w:color w:val="5B9BD5" w:themeColor="accent1"/>
                              <w:sz w:val="64"/>
                              <w:szCs w:val="64"/>
                              <w:lang w:val="de-CH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64"/>
                                <w:szCs w:val="64"/>
                                <w:lang w:val="de-CH"/>
                              </w:rPr>
                              <w:alias w:val="Titel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D5761" w:rsidRPr="00322F0B">
                                <w:rPr>
                                  <w:color w:val="5B9BD5" w:themeColor="accent1"/>
                                  <w:sz w:val="64"/>
                                  <w:szCs w:val="64"/>
                                  <w:lang w:val="de-CH"/>
                                </w:rPr>
                                <w:t>Moduldokumentation</w:t>
                              </w:r>
                            </w:sdtContent>
                          </w:sdt>
                        </w:p>
                        <w:p w:rsidR="008D5761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>
                            <w:rPr>
                              <w:sz w:val="40"/>
                              <w:szCs w:val="40"/>
                            </w:rPr>
                            <w:t>Modul Applikationssicherheit (apsi)</w:t>
                          </w:r>
                        </w:p>
                        <w:p w:rsidR="008D5761" w:rsidRPr="00AF65CF" w:rsidRDefault="008D5761" w:rsidP="00AF65CF">
                          <w:pPr>
                            <w:rPr>
                              <w:sz w:val="40"/>
                              <w:szCs w:val="40"/>
                            </w:rPr>
                          </w:pPr>
                          <w:r w:rsidRPr="00AF65CF">
                            <w:rPr>
                              <w:sz w:val="32"/>
                              <w:szCs w:val="32"/>
                            </w:rPr>
                            <w:t>Simon Wächter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de-CH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hteck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Jah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0-03T00:00:00Z">
                                    <w:dateFormat w:val="yyyy"/>
                                    <w:lid w:val="de-DE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D5761" w:rsidRDefault="008D576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de-DE"/>
                                      </w:rPr>
                                      <w:t>2019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hteck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Jah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0-03T00:00:00Z">
                              <w:dateFormat w:val="yyyy"/>
                              <w:lid w:val="de-DE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8D5761" w:rsidRDefault="008D576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de-DE"/>
                                </w:rPr>
                                <w:t>2019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de-DE"/>
        </w:rPr>
        <w:id w:val="18163726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F65CF" w:rsidRDefault="00AF65CF">
          <w:pPr>
            <w:pStyle w:val="TOCHeading"/>
          </w:pPr>
          <w:r>
            <w:rPr>
              <w:lang w:val="de-DE"/>
            </w:rPr>
            <w:t>Inhalt</w:t>
          </w:r>
        </w:p>
        <w:bookmarkStart w:id="0" w:name="_GoBack"/>
        <w:bookmarkEnd w:id="0"/>
        <w:p w:rsidR="00F75BA8" w:rsidRDefault="00AF65CF">
          <w:pPr>
            <w:pStyle w:val="TOC1"/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238803" w:history="1">
            <w:r w:rsidR="00F75BA8" w:rsidRPr="00634F2B">
              <w:rPr>
                <w:rStyle w:val="Hyperlink"/>
                <w:noProof/>
              </w:rPr>
              <w:t>1</w:t>
            </w:r>
            <w:r w:rsidR="00F75BA8">
              <w:rPr>
                <w:rFonts w:eastAsiaTheme="minorEastAsia"/>
                <w:noProof/>
                <w:lang w:val="en-CH" w:eastAsia="en-CH"/>
              </w:rPr>
              <w:tab/>
            </w:r>
            <w:r w:rsidR="00F75BA8" w:rsidRPr="00634F2B">
              <w:rPr>
                <w:rStyle w:val="Hyperlink"/>
                <w:noProof/>
              </w:rPr>
              <w:t>Einleitung</w:t>
            </w:r>
            <w:r w:rsidR="00F75BA8">
              <w:rPr>
                <w:noProof/>
                <w:webHidden/>
              </w:rPr>
              <w:tab/>
            </w:r>
            <w:r w:rsidR="00F75BA8">
              <w:rPr>
                <w:noProof/>
                <w:webHidden/>
              </w:rPr>
              <w:fldChar w:fldCharType="begin"/>
            </w:r>
            <w:r w:rsidR="00F75BA8">
              <w:rPr>
                <w:noProof/>
                <w:webHidden/>
              </w:rPr>
              <w:instrText xml:space="preserve"> PAGEREF _Toc29238803 \h </w:instrText>
            </w:r>
            <w:r w:rsidR="00F75BA8">
              <w:rPr>
                <w:noProof/>
                <w:webHidden/>
              </w:rPr>
            </w:r>
            <w:r w:rsidR="00F75BA8">
              <w:rPr>
                <w:noProof/>
                <w:webHidden/>
              </w:rPr>
              <w:fldChar w:fldCharType="separate"/>
            </w:r>
            <w:r w:rsidR="00F75BA8">
              <w:rPr>
                <w:noProof/>
                <w:webHidden/>
              </w:rPr>
              <w:t>9</w:t>
            </w:r>
            <w:r w:rsidR="00F75BA8"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04" w:history="1">
            <w:r w:rsidRPr="00634F2B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Einleitung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05" w:history="1">
            <w:r w:rsidRPr="00634F2B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Lernziele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06" w:history="1">
            <w:r w:rsidRPr="00634F2B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Prüfungen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807" w:history="1">
            <w:r w:rsidRPr="00634F2B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08" w:history="1">
            <w:r w:rsidRPr="00634F2B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09" w:history="1">
            <w:r w:rsidRPr="00634F2B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Administrative 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0" w:history="1">
            <w:r w:rsidRPr="00634F2B">
              <w:rPr>
                <w:rStyle w:val="Hyperlink"/>
                <w:noProof/>
                <w:lang w:val="en-US"/>
              </w:rPr>
              <w:t>2.3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Who is Your Lecturer (Wagner)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1" w:history="1">
            <w:r w:rsidRPr="00634F2B">
              <w:rPr>
                <w:rStyle w:val="Hyperlink"/>
                <w:noProof/>
                <w:lang w:val="en-US"/>
              </w:rPr>
              <w:t>2.4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whoami (Schläpfer)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2" w:history="1">
            <w:r w:rsidRPr="00634F2B">
              <w:rPr>
                <w:rStyle w:val="Hyperlink"/>
                <w:noProof/>
                <w:lang w:val="en-US"/>
              </w:rPr>
              <w:t>2.5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Why is Application Security Important?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3" w:history="1">
            <w:r w:rsidRPr="00634F2B">
              <w:rPr>
                <w:rStyle w:val="Hyperlink"/>
                <w:noProof/>
                <w:lang w:val="en-US"/>
              </w:rPr>
              <w:t>2.6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Lecture Overview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4" w:history="1">
            <w:r w:rsidRPr="00634F2B">
              <w:rPr>
                <w:rStyle w:val="Hyperlink"/>
                <w:noProof/>
                <w:lang w:val="en-US"/>
              </w:rPr>
              <w:t>2.7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Lecture Overview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5" w:history="1">
            <w:r w:rsidRPr="00634F2B">
              <w:rPr>
                <w:rStyle w:val="Hyperlink"/>
                <w:noProof/>
                <w:lang w:val="en-US"/>
              </w:rPr>
              <w:t>2.8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Lecture Overview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6" w:history="1">
            <w:r w:rsidRPr="00634F2B">
              <w:rPr>
                <w:rStyle w:val="Hyperlink"/>
                <w:noProof/>
                <w:lang w:val="en-US"/>
              </w:rPr>
              <w:t>2.9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Buffer Overflow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7" w:history="1">
            <w:r w:rsidRPr="00634F2B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How does a Buffer Overflow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8" w:history="1">
            <w:r w:rsidRPr="00634F2B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19" w:history="1">
            <w:r w:rsidRPr="00634F2B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Not Really a Fix for Buffer Overflow: Stack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0" w:history="1">
            <w:r w:rsidRPr="00634F2B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Fix for Buffer Overflow: Checked Buffers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1" w:history="1">
            <w:r w:rsidRPr="00634F2B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Taint Checking in Perl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2" w:history="1">
            <w:r w:rsidRPr="00634F2B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Taint Checking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3" w:history="1">
            <w:r w:rsidRPr="00634F2B">
              <w:rPr>
                <w:rStyle w:val="Hyperlink"/>
                <w:noProof/>
                <w:lang w:val="en-US"/>
              </w:rPr>
              <w:t>2.16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Taint Checking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4" w:history="1">
            <w:r w:rsidRPr="00634F2B">
              <w:rPr>
                <w:rStyle w:val="Hyperlink"/>
                <w:noProof/>
                <w:lang w:val="en-US"/>
              </w:rPr>
              <w:t>2.17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Taint Checking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5" w:history="1">
            <w:r w:rsidRPr="00634F2B">
              <w:rPr>
                <w:rStyle w:val="Hyperlink"/>
                <w:noProof/>
                <w:lang w:val="en-US"/>
              </w:rPr>
              <w:t>2.18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Data Leakage by Behavior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6" w:history="1">
            <w:r w:rsidRPr="00634F2B">
              <w:rPr>
                <w:rStyle w:val="Hyperlink"/>
                <w:noProof/>
                <w:lang w:val="en-US"/>
              </w:rPr>
              <w:t>2.19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Data Leakage by Behavior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7" w:history="1">
            <w:r w:rsidRPr="00634F2B">
              <w:rPr>
                <w:rStyle w:val="Hyperlink"/>
                <w:noProof/>
                <w:lang w:val="en-US"/>
              </w:rPr>
              <w:t>2.20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Data Leakage by Error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8" w:history="1">
            <w:r w:rsidRPr="00634F2B">
              <w:rPr>
                <w:rStyle w:val="Hyperlink"/>
                <w:noProof/>
                <w:lang w:val="en-US"/>
              </w:rPr>
              <w:t>2.21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Human 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29" w:history="1">
            <w:r w:rsidRPr="00634F2B">
              <w:rPr>
                <w:rStyle w:val="Hyperlink"/>
                <w:noProof/>
                <w:lang w:val="en-US"/>
              </w:rPr>
              <w:t>2.22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Exercises and Preparation for Next Week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0" w:history="1">
            <w:r w:rsidRPr="00634F2B">
              <w:rPr>
                <w:rStyle w:val="Hyperlink"/>
                <w:noProof/>
              </w:rPr>
              <w:t>2.23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Reserve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831" w:history="1">
            <w:r w:rsidRPr="00634F2B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2" w:history="1">
            <w:r w:rsidRPr="00634F2B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3" w:history="1">
            <w:r w:rsidRPr="00634F2B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Recap: What do Attackers Want?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4" w:history="1">
            <w:r w:rsidRPr="00634F2B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5" w:history="1">
            <w:r w:rsidRPr="00634F2B">
              <w:rPr>
                <w:rStyle w:val="Hyperlink"/>
                <w:noProof/>
                <w:lang w:val="en-US"/>
              </w:rPr>
              <w:t>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6" w:history="1">
            <w:r w:rsidRPr="00634F2B">
              <w:rPr>
                <w:rStyle w:val="Hyperlink"/>
                <w:noProof/>
                <w:lang w:val="en-US"/>
              </w:rPr>
              <w:t>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7" w:history="1">
            <w:r w:rsidRPr="00634F2B">
              <w:rPr>
                <w:rStyle w:val="Hyperlink"/>
                <w:noProof/>
                <w:lang w:val="en-US"/>
              </w:rPr>
              <w:t>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8" w:history="1">
            <w:r w:rsidRPr="00634F2B">
              <w:rPr>
                <w:rStyle w:val="Hyperlink"/>
                <w:noProof/>
                <w:lang w:val="en-US"/>
              </w:rPr>
              <w:t>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Buffer Overflow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39" w:history="1">
            <w:r w:rsidRPr="00634F2B">
              <w:rPr>
                <w:rStyle w:val="Hyperlink"/>
                <w:noProof/>
                <w:lang w:val="en-US"/>
              </w:rPr>
              <w:t>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Attack Technique: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0" w:history="1">
            <w:r w:rsidRPr="00634F2B">
              <w:rPr>
                <w:rStyle w:val="Hyperlink"/>
                <w:noProof/>
                <w:lang w:val="en-US"/>
              </w:rPr>
              <w:t>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1" w:history="1">
            <w:r w:rsidRPr="00634F2B">
              <w:rPr>
                <w:rStyle w:val="Hyperlink"/>
                <w:noProof/>
                <w:lang w:val="en-US"/>
              </w:rPr>
              <w:t>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Case study – Handling too long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2" w:history="1">
            <w:r w:rsidRPr="00634F2B">
              <w:rPr>
                <w:rStyle w:val="Hyperlink"/>
                <w:noProof/>
                <w:lang w:val="en-US"/>
              </w:rPr>
              <w:t>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Case-study: Compression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3" w:history="1">
            <w:r w:rsidRPr="00634F2B">
              <w:rPr>
                <w:rStyle w:val="Hyperlink"/>
                <w:noProof/>
                <w:lang w:val="en-US"/>
              </w:rPr>
              <w:t>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Error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4" w:history="1">
            <w:r w:rsidRPr="00634F2B">
              <w:rPr>
                <w:rStyle w:val="Hyperlink"/>
                <w:noProof/>
                <w:lang w:val="en-US"/>
              </w:rPr>
              <w:t>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Algorithmic Complexity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5" w:history="1">
            <w:r w:rsidRPr="00634F2B">
              <w:rPr>
                <w:rStyle w:val="Hyperlink"/>
                <w:noProof/>
                <w:lang w:val="en-US"/>
              </w:rPr>
              <w:t>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Algorithmic Complexity: Sorting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6" w:history="1">
            <w:r w:rsidRPr="00634F2B">
              <w:rPr>
                <w:rStyle w:val="Hyperlink"/>
                <w:noProof/>
                <w:lang w:val="en-US"/>
              </w:rPr>
              <w:t>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Algorithmic Complexity: Hashing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7" w:history="1">
            <w:r w:rsidRPr="00634F2B">
              <w:rPr>
                <w:rStyle w:val="Hyperlink"/>
                <w:noProof/>
                <w:lang w:val="en-US"/>
              </w:rPr>
              <w:t>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Algorithmic Complexity: Regular Expressions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848" w:history="1">
            <w:r w:rsidRPr="00634F2B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49" w:history="1">
            <w:r w:rsidRPr="00634F2B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0" w:history="1">
            <w:r w:rsidRPr="00634F2B">
              <w:rPr>
                <w:rStyle w:val="Hyperlink"/>
                <w:noProof/>
                <w:lang w:val="en-US"/>
              </w:rPr>
              <w:t>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Secure Coding Principle: Test-before-use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1" w:history="1">
            <w:r w:rsidRPr="00634F2B">
              <w:rPr>
                <w:rStyle w:val="Hyperlink"/>
                <w:noProof/>
                <w:lang w:val="en-US"/>
              </w:rPr>
              <w:t>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Input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2" w:history="1">
            <w:r w:rsidRPr="00634F2B">
              <w:rPr>
                <w:rStyle w:val="Hyperlink"/>
                <w:noProof/>
                <w:lang w:val="en-US"/>
              </w:rPr>
              <w:t>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Input Normalization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3" w:history="1">
            <w:r w:rsidRPr="00634F2B">
              <w:rPr>
                <w:rStyle w:val="Hyperlink"/>
                <w:noProof/>
                <w:lang w:val="en-US"/>
              </w:rPr>
              <w:t>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Unix Permission Model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4" w:history="1">
            <w:r w:rsidRPr="00634F2B">
              <w:rPr>
                <w:rStyle w:val="Hyperlink"/>
                <w:noProof/>
                <w:lang w:val="en-US"/>
              </w:rPr>
              <w:t>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Chroot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5" w:history="1">
            <w:r w:rsidRPr="00634F2B">
              <w:rPr>
                <w:rStyle w:val="Hyperlink"/>
                <w:noProof/>
                <w:lang w:val="en-US"/>
              </w:rPr>
              <w:t>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Mandatory Access Control (MAC)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6" w:history="1">
            <w:r w:rsidRPr="00634F2B">
              <w:rPr>
                <w:rStyle w:val="Hyperlink"/>
                <w:noProof/>
                <w:lang w:val="en-US"/>
              </w:rPr>
              <w:t>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MAC Example: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7" w:history="1">
            <w:r w:rsidRPr="00634F2B">
              <w:rPr>
                <w:rStyle w:val="Hyperlink"/>
                <w:noProof/>
                <w:lang w:val="en-US"/>
              </w:rPr>
              <w:t>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MAC Example: AppArmor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8" w:history="1">
            <w:r w:rsidRPr="00634F2B">
              <w:rPr>
                <w:rStyle w:val="Hyperlink"/>
                <w:noProof/>
                <w:lang w:val="en-US"/>
              </w:rPr>
              <w:t>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Secure Coding Principle: Defense in Depth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59" w:history="1">
            <w:r w:rsidRPr="00634F2B">
              <w:rPr>
                <w:rStyle w:val="Hyperlink"/>
                <w:noProof/>
                <w:lang w:val="en-US"/>
              </w:rPr>
              <w:t>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Privilege Separation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0" w:history="1">
            <w:r w:rsidRPr="00634F2B">
              <w:rPr>
                <w:rStyle w:val="Hyperlink"/>
                <w:noProof/>
                <w:lang w:val="en-US"/>
              </w:rPr>
              <w:t>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Overall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1" w:history="1">
            <w:r w:rsidRPr="00634F2B">
              <w:rPr>
                <w:rStyle w:val="Hyperlink"/>
                <w:noProof/>
                <w:lang w:val="en-US"/>
              </w:rPr>
              <w:t>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Form of the 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2" w:history="1">
            <w:r w:rsidRPr="00634F2B">
              <w:rPr>
                <w:rStyle w:val="Hyperlink"/>
                <w:noProof/>
                <w:lang w:val="en-US"/>
              </w:rPr>
              <w:t>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OpenSSH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3" w:history="1">
            <w:r w:rsidRPr="00634F2B">
              <w:rPr>
                <w:rStyle w:val="Hyperlink"/>
                <w:noProof/>
                <w:lang w:val="en-US"/>
              </w:rPr>
              <w:t>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OpenSSH: Privilege Separation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4" w:history="1">
            <w:r w:rsidRPr="00634F2B">
              <w:rPr>
                <w:rStyle w:val="Hyperlink"/>
                <w:noProof/>
                <w:lang w:val="en-US"/>
              </w:rPr>
              <w:t>4.16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Example: Postfix MTA (Email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5" w:history="1">
            <w:r w:rsidRPr="00634F2B">
              <w:rPr>
                <w:rStyle w:val="Hyperlink"/>
                <w:noProof/>
                <w:lang w:val="en-US"/>
              </w:rPr>
              <w:t>4.17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Postfix System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6" w:history="1">
            <w:r w:rsidRPr="00634F2B">
              <w:rPr>
                <w:rStyle w:val="Hyperlink"/>
                <w:noProof/>
              </w:rPr>
              <w:t>4.18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Postfix: Example Data-Flow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867" w:history="1">
            <w:r w:rsidRPr="00634F2B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8" w:history="1">
            <w:r w:rsidRPr="00634F2B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69" w:history="1">
            <w:r w:rsidRPr="00634F2B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Security Testing (for Software)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0" w:history="1">
            <w:r w:rsidRPr="00634F2B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Pen-Test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1" w:history="1">
            <w:r w:rsidRPr="00634F2B">
              <w:rPr>
                <w:rStyle w:val="Hyperlink"/>
                <w:noProof/>
                <w:lang w:val="en-US"/>
              </w:rPr>
              <w:t>5.4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How does a Pen-Test fail?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2" w:history="1">
            <w:r w:rsidRPr="00634F2B">
              <w:rPr>
                <w:rStyle w:val="Hyperlink"/>
                <w:noProof/>
                <w:lang w:val="en-US"/>
              </w:rPr>
              <w:t>5.5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Code Inspection and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3" w:history="1">
            <w:r w:rsidRPr="00634F2B">
              <w:rPr>
                <w:rStyle w:val="Hyperlink"/>
                <w:noProof/>
                <w:lang w:val="en-US"/>
              </w:rPr>
              <w:t>5.6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Code Scanners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4" w:history="1">
            <w:r w:rsidRPr="00634F2B">
              <w:rPr>
                <w:rStyle w:val="Hyperlink"/>
                <w:noProof/>
                <w:lang w:val="en-US"/>
              </w:rPr>
              <w:t>5.7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Execution Emulators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5" w:history="1">
            <w:r w:rsidRPr="00634F2B">
              <w:rPr>
                <w:rStyle w:val="Hyperlink"/>
                <w:noProof/>
                <w:lang w:val="en-US"/>
              </w:rPr>
              <w:t>5.8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6" w:history="1">
            <w:r w:rsidRPr="00634F2B">
              <w:rPr>
                <w:rStyle w:val="Hyperlink"/>
                <w:noProof/>
                <w:lang w:val="en-US"/>
              </w:rPr>
              <w:t>5.9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How to Patch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7" w:history="1">
            <w:r w:rsidRPr="00634F2B">
              <w:rPr>
                <w:rStyle w:val="Hyperlink"/>
                <w:noProof/>
                <w:lang w:val="en-US"/>
              </w:rPr>
              <w:t>5.10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Problems with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8" w:history="1">
            <w:r w:rsidRPr="00634F2B">
              <w:rPr>
                <w:rStyle w:val="Hyperlink"/>
                <w:noProof/>
                <w:lang w:val="en-US"/>
              </w:rPr>
              <w:t>5.11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Problems with not Patching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79" w:history="1">
            <w:r w:rsidRPr="00634F2B">
              <w:rPr>
                <w:rStyle w:val="Hyperlink"/>
                <w:noProof/>
                <w:lang w:val="en-US"/>
              </w:rPr>
              <w:t>5.12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Problems with Unavailability of Patches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0" w:history="1">
            <w:r w:rsidRPr="00634F2B">
              <w:rPr>
                <w:rStyle w:val="Hyperlink"/>
                <w:noProof/>
                <w:lang w:val="en-US"/>
              </w:rPr>
              <w:t>5.13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Economic Aspects of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1" w:history="1">
            <w:r w:rsidRPr="00634F2B">
              <w:rPr>
                <w:rStyle w:val="Hyperlink"/>
                <w:noProof/>
                <w:lang w:val="en-US"/>
              </w:rPr>
              <w:t>5.14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Case Study: DDoS on Brian Krebs (20.9.2016)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2" w:history="1">
            <w:r w:rsidRPr="00634F2B">
              <w:rPr>
                <w:rStyle w:val="Hyperlink"/>
                <w:noProof/>
                <w:lang w:val="en-US"/>
              </w:rPr>
              <w:t>5.15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can Perform Such an Attack?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3" w:history="1">
            <w:r w:rsidRPr="00634F2B">
              <w:rPr>
                <w:rStyle w:val="Hyperlink"/>
                <w:noProof/>
              </w:rPr>
              <w:t>5.16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IoT: Internet of insecure Things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4" w:history="1">
            <w:r w:rsidRPr="00634F2B">
              <w:rPr>
                <w:rStyle w:val="Hyperlink"/>
                <w:noProof/>
                <w:lang w:val="en-US"/>
              </w:rPr>
              <w:t>5.17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Why are These IoT Devices so Insecure?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5" w:history="1">
            <w:r w:rsidRPr="00634F2B">
              <w:rPr>
                <w:rStyle w:val="Hyperlink"/>
                <w:noProof/>
                <w:lang w:val="en-US"/>
              </w:rPr>
              <w:t>5.18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Possible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6" w:history="1">
            <w:r w:rsidRPr="00634F2B">
              <w:rPr>
                <w:rStyle w:val="Hyperlink"/>
                <w:noProof/>
                <w:lang w:val="en-US"/>
              </w:rPr>
              <w:t>5.19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Does it Pay to make Software Secure?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7" w:history="1">
            <w:r w:rsidRPr="00634F2B">
              <w:rPr>
                <w:rStyle w:val="Hyperlink"/>
                <w:noProof/>
              </w:rPr>
              <w:t>5.20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So, what to do?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888" w:history="1">
            <w:r w:rsidRPr="00634F2B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89" w:history="1">
            <w:r w:rsidRPr="00634F2B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0" w:history="1">
            <w:r w:rsidRPr="00634F2B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Generating Cryptographic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1" w:history="1">
            <w:r w:rsidRPr="00634F2B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Information-Theoretical Entropy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2" w:history="1">
            <w:r w:rsidRPr="00634F2B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Estimating Entropy is Tricky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3" w:history="1">
            <w:r w:rsidRPr="00634F2B">
              <w:rPr>
                <w:rStyle w:val="Hyperlink"/>
                <w:noProof/>
              </w:rPr>
              <w:t>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Seeding a CPRNG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4" w:history="1">
            <w:r w:rsidRPr="00634F2B">
              <w:rPr>
                <w:rStyle w:val="Hyperlink"/>
                <w:noProof/>
              </w:rPr>
              <w:t>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Bad Seeding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5" w:history="1">
            <w:r w:rsidRPr="00634F2B">
              <w:rPr>
                <w:rStyle w:val="Hyperlink"/>
                <w:noProof/>
              </w:rPr>
              <w:t>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Storing Cryptographic Keys Securely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6" w:history="1">
            <w:r w:rsidRPr="00634F2B">
              <w:rPr>
                <w:rStyle w:val="Hyperlink"/>
                <w:noProof/>
              </w:rPr>
              <w:t>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7" w:history="1">
            <w:r w:rsidRPr="00634F2B">
              <w:rPr>
                <w:rStyle w:val="Hyperlink"/>
                <w:noProof/>
              </w:rPr>
              <w:t>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Rainbow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8" w:history="1">
            <w:r w:rsidRPr="00634F2B">
              <w:rPr>
                <w:rStyle w:val="Hyperlink"/>
                <w:noProof/>
              </w:rPr>
              <w:t>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Storing Passwords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899" w:history="1">
            <w:r w:rsidRPr="00634F2B">
              <w:rPr>
                <w:rStyle w:val="Hyperlink"/>
                <w:noProof/>
                <w:lang w:val="en-US"/>
              </w:rPr>
              <w:t>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So What is Wrong with PBKDF2?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0" w:history="1">
            <w:r w:rsidRPr="00634F2B">
              <w:rPr>
                <w:rStyle w:val="Hyperlink"/>
                <w:noProof/>
                <w:lang w:val="en-US"/>
              </w:rPr>
              <w:t>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Hardware RNGs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1" w:history="1">
            <w:r w:rsidRPr="00634F2B">
              <w:rPr>
                <w:rStyle w:val="Hyperlink"/>
                <w:noProof/>
                <w:lang w:val="en-US"/>
              </w:rPr>
              <w:t>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 1: Via C3 Hardware CPRNG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2" w:history="1">
            <w:r w:rsidRPr="00634F2B">
              <w:rPr>
                <w:rStyle w:val="Hyperlink"/>
                <w:noProof/>
                <w:lang w:val="en-US"/>
              </w:rPr>
              <w:t>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 2: Intel RDRAND Schematic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3" w:history="1">
            <w:r w:rsidRPr="00634F2B">
              <w:rPr>
                <w:rStyle w:val="Hyperlink"/>
                <w:noProof/>
                <w:lang w:val="en-US"/>
              </w:rPr>
              <w:t>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Compromise on Design-Level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4" w:history="1">
            <w:r w:rsidRPr="00634F2B">
              <w:rPr>
                <w:rStyle w:val="Hyperlink"/>
                <w:noProof/>
                <w:lang w:val="en-US"/>
              </w:rPr>
              <w:t>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Storing Private Data (as a Service Provider)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5" w:history="1">
            <w:r w:rsidRPr="00634F2B">
              <w:rPr>
                <w:rStyle w:val="Hyperlink"/>
                <w:noProof/>
                <w:lang w:val="en-US"/>
              </w:rPr>
              <w:t>6.17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Disk/Storage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6" w:history="1">
            <w:r w:rsidRPr="00634F2B">
              <w:rPr>
                <w:rStyle w:val="Hyperlink"/>
                <w:noProof/>
                <w:lang w:val="en-US"/>
              </w:rPr>
              <w:t>6.18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Disk Encryption Protects Against What?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7" w:history="1">
            <w:r w:rsidRPr="00634F2B">
              <w:rPr>
                <w:rStyle w:val="Hyperlink"/>
                <w:noProof/>
                <w:lang w:val="en-US"/>
              </w:rPr>
              <w:t>6.19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Decryption Only With User Logged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8" w:history="1">
            <w:r w:rsidRPr="00634F2B">
              <w:rPr>
                <w:rStyle w:val="Hyperlink"/>
                <w:noProof/>
                <w:lang w:val="en-US"/>
              </w:rPr>
              <w:t>6.20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Encryption in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09" w:history="1">
            <w:r w:rsidRPr="00634F2B">
              <w:rPr>
                <w:rStyle w:val="Hyperlink"/>
                <w:noProof/>
                <w:lang w:val="en-US"/>
              </w:rPr>
              <w:t>6.21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JavaScript Client-Side Encryption in Web-Apps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910" w:history="1">
            <w:r w:rsidRPr="00634F2B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1" w:history="1">
            <w:r w:rsidRPr="00634F2B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2" w:history="1">
            <w:r w:rsidRPr="00634F2B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Virtualization vs.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3" w:history="1">
            <w:r w:rsidRPr="00634F2B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4" w:history="1">
            <w:r w:rsidRPr="00634F2B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DoS on Application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5" w:history="1">
            <w:r w:rsidRPr="00634F2B">
              <w:rPr>
                <w:rStyle w:val="Hyperlink"/>
                <w:noProof/>
              </w:rPr>
              <w:t>7.5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Code Analysis for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6" w:history="1">
            <w:r w:rsidRPr="00634F2B">
              <w:rPr>
                <w:rStyle w:val="Hyperlink"/>
                <w:noProof/>
              </w:rPr>
              <w:t>7.6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Backdoors in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7" w:history="1">
            <w:r w:rsidRPr="00634F2B">
              <w:rPr>
                <w:rStyle w:val="Hyperlink"/>
                <w:noProof/>
              </w:rPr>
              <w:t>7.7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Backdoor Hiding Techniques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8" w:history="1">
            <w:r w:rsidRPr="00634F2B">
              <w:rPr>
                <w:rStyle w:val="Hyperlink"/>
                <w:noProof/>
              </w:rPr>
              <w:t>7.8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Finding Backdoors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19" w:history="1">
            <w:r w:rsidRPr="00634F2B">
              <w:rPr>
                <w:rStyle w:val="Hyperlink"/>
                <w:noProof/>
              </w:rPr>
              <w:t>7.9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Backdoors in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0" w:history="1">
            <w:r w:rsidRPr="00634F2B">
              <w:rPr>
                <w:rStyle w:val="Hyperlink"/>
                <w:noProof/>
              </w:rPr>
              <w:t>7.10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Example 1: ECC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1" w:history="1">
            <w:r w:rsidRPr="00634F2B">
              <w:rPr>
                <w:rStyle w:val="Hyperlink"/>
                <w:noProof/>
                <w:lang w:val="en-US"/>
              </w:rPr>
              <w:t>7.11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 2: Specially selected Primes for Discreet Logarithms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2" w:history="1">
            <w:r w:rsidRPr="00634F2B">
              <w:rPr>
                <w:rStyle w:val="Hyperlink"/>
                <w:noProof/>
                <w:lang w:val="en-US"/>
              </w:rPr>
              <w:t>7.12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Fuzz-Testing: The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3" w:history="1">
            <w:r w:rsidRPr="00634F2B">
              <w:rPr>
                <w:rStyle w:val="Hyperlink"/>
                <w:noProof/>
                <w:lang w:val="en-US"/>
              </w:rPr>
              <w:t>7.13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Possibilities and 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4" w:history="1">
            <w:r w:rsidRPr="00634F2B">
              <w:rPr>
                <w:rStyle w:val="Hyperlink"/>
                <w:noProof/>
                <w:lang w:val="en-US"/>
              </w:rPr>
              <w:t>7.14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Structured Fuzzing vs. Random Fuzzing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5" w:history="1">
            <w:r w:rsidRPr="00634F2B">
              <w:rPr>
                <w:rStyle w:val="Hyperlink"/>
                <w:noProof/>
                <w:lang w:val="en-US"/>
              </w:rPr>
              <w:t>7.15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Fuzzing for Regular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6" w:history="1">
            <w:r w:rsidRPr="00634F2B">
              <w:rPr>
                <w:rStyle w:val="Hyperlink"/>
                <w:noProof/>
              </w:rPr>
              <w:t>7.16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Useful Fuzzing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927" w:history="1">
            <w:r w:rsidRPr="00634F2B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8" w:history="1">
            <w:r w:rsidRPr="00634F2B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29" w:history="1">
            <w:r w:rsidRPr="00634F2B">
              <w:rPr>
                <w:rStyle w:val="Hyperlink"/>
                <w:noProof/>
                <w:lang w:val="en-US"/>
              </w:rPr>
              <w:t>8.2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 Request in the TCP/IP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0" w:history="1">
            <w:r w:rsidRPr="00634F2B">
              <w:rPr>
                <w:rStyle w:val="Hyperlink"/>
                <w:noProof/>
                <w:lang w:val="en-US"/>
              </w:rPr>
              <w:t>8.3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1" w:history="1">
            <w:r w:rsidRPr="00634F2B">
              <w:rPr>
                <w:rStyle w:val="Hyperlink"/>
                <w:noProof/>
                <w:lang w:val="en-US"/>
              </w:rPr>
              <w:t>8.4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 Request Example: GET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2" w:history="1">
            <w:r w:rsidRPr="00634F2B">
              <w:rPr>
                <w:rStyle w:val="Hyperlink"/>
                <w:noProof/>
                <w:lang w:val="en-US"/>
              </w:rPr>
              <w:t>8.5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 Request Example: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3" w:history="1">
            <w:r w:rsidRPr="00634F2B">
              <w:rPr>
                <w:rStyle w:val="Hyperlink"/>
                <w:noProof/>
                <w:lang w:val="en-US"/>
              </w:rPr>
              <w:t>8.6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 Response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4" w:history="1">
            <w:r w:rsidRPr="00634F2B">
              <w:rPr>
                <w:rStyle w:val="Hyperlink"/>
                <w:noProof/>
                <w:lang w:val="en-US"/>
              </w:rPr>
              <w:t>8.7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Exotic Requests: PUT, DELETE, ...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5" w:history="1">
            <w:r w:rsidRPr="00634F2B">
              <w:rPr>
                <w:rStyle w:val="Hyperlink"/>
                <w:noProof/>
                <w:lang w:val="en-US"/>
              </w:rPr>
              <w:t>8.8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6" w:history="1">
            <w:r w:rsidRPr="00634F2B">
              <w:rPr>
                <w:rStyle w:val="Hyperlink"/>
                <w:noProof/>
                <w:lang w:val="en-US"/>
              </w:rPr>
              <w:t>8.9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HTTP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7" w:history="1">
            <w:r w:rsidRPr="00634F2B">
              <w:rPr>
                <w:rStyle w:val="Hyperlink"/>
                <w:noProof/>
                <w:lang w:val="en-US"/>
              </w:rPr>
              <w:t>8.10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Cookies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8" w:history="1">
            <w:r w:rsidRPr="00634F2B">
              <w:rPr>
                <w:rStyle w:val="Hyperlink"/>
                <w:noProof/>
                <w:lang w:val="en-US"/>
              </w:rPr>
              <w:t>8.11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Cookie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39" w:history="1">
            <w:r w:rsidRPr="00634F2B">
              <w:rPr>
                <w:rStyle w:val="Hyperlink"/>
                <w:noProof/>
                <w:lang w:val="en-US"/>
              </w:rPr>
              <w:t>8.12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Cookies: Access via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0" w:history="1">
            <w:r w:rsidRPr="00634F2B">
              <w:rPr>
                <w:rStyle w:val="Hyperlink"/>
                <w:noProof/>
                <w:lang w:val="en-US"/>
              </w:rPr>
              <w:t>8.13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1" w:history="1">
            <w:r w:rsidRPr="00634F2B">
              <w:rPr>
                <w:rStyle w:val="Hyperlink"/>
                <w:noProof/>
                <w:lang w:val="en-US"/>
              </w:rPr>
              <w:t>8.14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Security Problems with Session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2" w:history="1">
            <w:r w:rsidRPr="00634F2B">
              <w:rPr>
                <w:rStyle w:val="Hyperlink"/>
                <w:noProof/>
                <w:lang w:val="en-US"/>
              </w:rPr>
              <w:t>8.15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Keeping State Securely on Client-Side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3" w:history="1">
            <w:r w:rsidRPr="00634F2B">
              <w:rPr>
                <w:rStyle w:val="Hyperlink"/>
                <w:noProof/>
                <w:lang w:val="en-US"/>
              </w:rPr>
              <w:t>8.16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Remark: Cookies and Application Paths vs.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4" w:history="1">
            <w:r w:rsidRPr="00634F2B">
              <w:rPr>
                <w:rStyle w:val="Hyperlink"/>
                <w:noProof/>
              </w:rPr>
              <w:t>8.17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5" w:history="1">
            <w:r w:rsidRPr="00634F2B">
              <w:rPr>
                <w:rStyle w:val="Hyperlink"/>
                <w:noProof/>
              </w:rPr>
              <w:t>8.18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SSL/TLS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6" w:history="1">
            <w:r w:rsidRPr="00634F2B">
              <w:rPr>
                <w:rStyle w:val="Hyperlink"/>
                <w:noProof/>
                <w:lang w:val="en-US"/>
              </w:rPr>
              <w:t>8.19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CGI: General 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7" w:history="1">
            <w:r w:rsidRPr="00634F2B">
              <w:rPr>
                <w:rStyle w:val="Hyperlink"/>
                <w:noProof/>
                <w:lang w:val="en-US"/>
              </w:rPr>
              <w:t>8.20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Scripts in Different Languages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8" w:history="1">
            <w:r w:rsidRPr="00634F2B">
              <w:rPr>
                <w:rStyle w:val="Hyperlink"/>
                <w:noProof/>
                <w:lang w:val="en-US"/>
              </w:rPr>
              <w:t>8.21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BASH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49" w:history="1">
            <w:r w:rsidRPr="00634F2B">
              <w:rPr>
                <w:rStyle w:val="Hyperlink"/>
                <w:noProof/>
                <w:lang w:val="en-US"/>
              </w:rPr>
              <w:t>8.22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BASH: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0" w:history="1">
            <w:r w:rsidRPr="00634F2B">
              <w:rPr>
                <w:rStyle w:val="Hyperlink"/>
                <w:noProof/>
                <w:lang w:val="en-US"/>
              </w:rPr>
              <w:t>8.23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Perl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1" w:history="1">
            <w:r w:rsidRPr="00634F2B">
              <w:rPr>
                <w:rStyle w:val="Hyperlink"/>
                <w:noProof/>
                <w:lang w:val="en-US"/>
              </w:rPr>
              <w:t>8.24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Perl: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2" w:history="1">
            <w:r w:rsidRPr="00634F2B">
              <w:rPr>
                <w:rStyle w:val="Hyperlink"/>
                <w:noProof/>
                <w:lang w:val="en-US"/>
              </w:rPr>
              <w:t>8.25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3" w:history="1">
            <w:r w:rsidRPr="00634F2B">
              <w:rPr>
                <w:rStyle w:val="Hyperlink"/>
                <w:noProof/>
                <w:lang w:val="en-US"/>
              </w:rPr>
              <w:t>8.26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CGI in C: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4" w:history="1">
            <w:r w:rsidRPr="00634F2B">
              <w:rPr>
                <w:rStyle w:val="Hyperlink"/>
                <w:noProof/>
              </w:rPr>
              <w:t>8.27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CGI in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5" w:history="1">
            <w:r w:rsidRPr="00634F2B">
              <w:rPr>
                <w:rStyle w:val="Hyperlink"/>
                <w:noProof/>
              </w:rPr>
              <w:t>8.28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CGI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956" w:history="1">
            <w:r w:rsidRPr="00634F2B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Woche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7" w:history="1">
            <w:r w:rsidRPr="00634F2B">
              <w:rPr>
                <w:rStyle w:val="Hyperlink"/>
                <w:noProof/>
              </w:rPr>
              <w:t>9.1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8" w:history="1">
            <w:r w:rsidRPr="00634F2B">
              <w:rPr>
                <w:rStyle w:val="Hyperlink"/>
                <w:noProof/>
              </w:rPr>
              <w:t>9.2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11.11.19: Guest Speaker about WAF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59" w:history="1">
            <w:r w:rsidRPr="00634F2B">
              <w:rPr>
                <w:rStyle w:val="Hyperlink"/>
                <w:noProof/>
              </w:rPr>
              <w:t>9.3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0" w:history="1">
            <w:r w:rsidRPr="00634F2B">
              <w:rPr>
                <w:rStyle w:val="Hyperlink"/>
                <w:noProof/>
                <w:lang w:val="en-US"/>
              </w:rPr>
              <w:t>9.4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OWASP – Open Web Application Security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1" w:history="1">
            <w:r w:rsidRPr="00634F2B">
              <w:rPr>
                <w:rStyle w:val="Hyperlink"/>
                <w:noProof/>
                <w:lang w:val="en-US"/>
              </w:rPr>
              <w:t>9.5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2" w:history="1">
            <w:r w:rsidRPr="00634F2B">
              <w:rPr>
                <w:rStyle w:val="Hyperlink"/>
                <w:noProof/>
                <w:lang w:val="en-US"/>
              </w:rPr>
              <w:t>9.6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OWASP Top 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3" w:history="1">
            <w:r w:rsidRPr="00634F2B">
              <w:rPr>
                <w:rStyle w:val="Hyperlink"/>
                <w:noProof/>
                <w:lang w:val="en-US"/>
              </w:rPr>
              <w:t>9.7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Cross-Site Scripting (XSS): Cookie Theft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4" w:history="1">
            <w:r w:rsidRPr="00634F2B">
              <w:rPr>
                <w:rStyle w:val="Hyperlink"/>
                <w:noProof/>
                <w:lang w:val="en-US"/>
              </w:rPr>
              <w:t>9.8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Stored XSS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5" w:history="1">
            <w:r w:rsidRPr="00634F2B">
              <w:rPr>
                <w:rStyle w:val="Hyperlink"/>
                <w:noProof/>
                <w:lang w:val="en-US"/>
              </w:rPr>
              <w:t>9.9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6" w:history="1">
            <w:r w:rsidRPr="00634F2B">
              <w:rPr>
                <w:rStyle w:val="Hyperlink"/>
                <w:noProof/>
                <w:lang w:val="en-US"/>
              </w:rPr>
              <w:t>9.10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Defense Against Reflected XSS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7" w:history="1">
            <w:r w:rsidRPr="00634F2B">
              <w:rPr>
                <w:rStyle w:val="Hyperlink"/>
                <w:noProof/>
                <w:lang w:val="en-US"/>
              </w:rPr>
              <w:t>9.11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Cross Site Request Forgery (CRSF)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8" w:history="1">
            <w:r w:rsidRPr="00634F2B">
              <w:rPr>
                <w:rStyle w:val="Hyperlink"/>
                <w:noProof/>
              </w:rPr>
              <w:t>9.12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CRSF Example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69" w:history="1">
            <w:r w:rsidRPr="00634F2B">
              <w:rPr>
                <w:rStyle w:val="Hyperlink"/>
                <w:noProof/>
              </w:rPr>
              <w:t>9.13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</w:rPr>
              <w:t>CRSF Countermeasures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0" w:history="1">
            <w:r w:rsidRPr="00634F2B">
              <w:rPr>
                <w:rStyle w:val="Hyperlink"/>
                <w:noProof/>
                <w:lang w:val="en-US"/>
              </w:rPr>
              <w:t>9.14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Same-Origin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1" w:history="1">
            <w:r w:rsidRPr="00634F2B">
              <w:rPr>
                <w:rStyle w:val="Hyperlink"/>
                <w:noProof/>
                <w:lang w:val="en-US"/>
              </w:rPr>
              <w:t>9.15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Cookies and Same Origin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2" w:history="1">
            <w:r w:rsidRPr="00634F2B">
              <w:rPr>
                <w:rStyle w:val="Hyperlink"/>
                <w:noProof/>
                <w:lang w:val="en-US"/>
              </w:rPr>
              <w:t>9.16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Same Origin Policy (SOP) and its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3" w:history="1">
            <w:r w:rsidRPr="00634F2B">
              <w:rPr>
                <w:rStyle w:val="Hyperlink"/>
                <w:noProof/>
                <w:lang w:val="en-US"/>
              </w:rPr>
              <w:t>9.17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CORS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4" w:history="1">
            <w:r w:rsidRPr="00634F2B">
              <w:rPr>
                <w:rStyle w:val="Hyperlink"/>
                <w:noProof/>
                <w:lang w:val="en-US"/>
              </w:rPr>
              <w:t>9.18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CORS Preflight 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5" w:history="1">
            <w:r w:rsidRPr="00634F2B">
              <w:rPr>
                <w:rStyle w:val="Hyperlink"/>
                <w:noProof/>
                <w:lang w:val="en-US"/>
              </w:rPr>
              <w:t>9.19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CORS Example (slightly abbreviated)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6" w:history="1">
            <w:r w:rsidRPr="00634F2B">
              <w:rPr>
                <w:rStyle w:val="Hyperlink"/>
                <w:noProof/>
                <w:lang w:val="en-US"/>
              </w:rPr>
              <w:t>9.20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CORS for Multiple Domains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7" w:history="1">
            <w:r w:rsidRPr="00634F2B">
              <w:rPr>
                <w:rStyle w:val="Hyperlink"/>
                <w:noProof/>
                <w:lang w:val="en-US"/>
              </w:rPr>
              <w:t>9.21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Content Security Policy (CSP) 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8" w:history="1">
            <w:r w:rsidRPr="00634F2B">
              <w:rPr>
                <w:rStyle w:val="Hyperlink"/>
                <w:noProof/>
                <w:lang w:val="en-US"/>
              </w:rPr>
              <w:t>9.22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Overview of Common CSP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79" w:history="1">
            <w:r w:rsidRPr="00634F2B">
              <w:rPr>
                <w:rStyle w:val="Hyperlink"/>
                <w:noProof/>
                <w:lang w:val="en-US"/>
              </w:rPr>
              <w:t>9.23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Exercise: U08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980" w:history="1">
            <w:r w:rsidRPr="00634F2B">
              <w:rPr>
                <w:rStyle w:val="Hyperlink"/>
                <w:noProof/>
                <w:lang w:val="en-US"/>
              </w:rPr>
              <w:t>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Woche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1" w:history="1">
            <w:r w:rsidRPr="00634F2B">
              <w:rPr>
                <w:rStyle w:val="Hyperlink"/>
                <w:noProof/>
                <w:lang w:val="en-US"/>
              </w:rPr>
              <w:t>10.1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2" w:history="1">
            <w:r w:rsidRPr="00634F2B">
              <w:rPr>
                <w:rStyle w:val="Hyperlink"/>
                <w:noProof/>
                <w:lang w:val="en-US"/>
              </w:rPr>
              <w:t>10.2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Coding Style Guides / Coding 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3" w:history="1">
            <w:r w:rsidRPr="00634F2B">
              <w:rPr>
                <w:rStyle w:val="Hyperlink"/>
                <w:noProof/>
                <w:lang w:val="en-US"/>
              </w:rPr>
              <w:t>10.3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Linux Kernel Coding Style: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4" w:history="1">
            <w:r w:rsidRPr="00634F2B">
              <w:rPr>
                <w:rStyle w:val="Hyperlink"/>
                <w:noProof/>
                <w:lang w:val="en-US"/>
              </w:rPr>
              <w:t>10.4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Linux Kernel Coding Style: Examples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5" w:history="1">
            <w:r w:rsidRPr="00634F2B">
              <w:rPr>
                <w:rStyle w:val="Hyperlink"/>
                <w:noProof/>
                <w:lang w:val="en-US"/>
              </w:rPr>
              <w:t>10.5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Linux Kernel Coding Style: Examples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6" w:history="1">
            <w:r w:rsidRPr="00634F2B">
              <w:rPr>
                <w:rStyle w:val="Hyperlink"/>
                <w:noProof/>
                <w:lang w:val="en-US"/>
              </w:rPr>
              <w:t>10.6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Linux Kernel Coding Style: Examples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7" w:history="1">
            <w:r w:rsidRPr="00634F2B">
              <w:rPr>
                <w:rStyle w:val="Hyperlink"/>
                <w:noProof/>
                <w:lang w:val="en-US"/>
              </w:rPr>
              <w:t>10.7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Linux Kernel Coding Style: Examples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8" w:history="1">
            <w:r w:rsidRPr="00634F2B">
              <w:rPr>
                <w:rStyle w:val="Hyperlink"/>
                <w:noProof/>
                <w:lang w:val="en-US"/>
              </w:rPr>
              <w:t>10.8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CERT/SEI Rules and Recommendations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89" w:history="1">
            <w:r w:rsidRPr="00634F2B">
              <w:rPr>
                <w:rStyle w:val="Hyperlink"/>
                <w:noProof/>
                <w:lang w:val="en-US"/>
              </w:rPr>
              <w:t>10.9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do Coding Style Guides Accomplish in Reality?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0" w:history="1">
            <w:r w:rsidRPr="00634F2B">
              <w:rPr>
                <w:rStyle w:val="Hyperlink"/>
                <w:noProof/>
                <w:lang w:val="en-US"/>
              </w:rPr>
              <w:t>10.10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Problems with Restrictive Coding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1" w:history="1">
            <w:r w:rsidRPr="00634F2B">
              <w:rPr>
                <w:rStyle w:val="Hyperlink"/>
                <w:noProof/>
                <w:lang w:val="en-US"/>
              </w:rPr>
              <w:t>10.11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About Interfaces and Naming in Them?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2" w:history="1">
            <w:r w:rsidRPr="00634F2B">
              <w:rPr>
                <w:rStyle w:val="Hyperlink"/>
                <w:noProof/>
                <w:lang w:val="en-US"/>
              </w:rPr>
              <w:t>10.12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So use a Style Guide or not?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8993" w:history="1">
            <w:r w:rsidRPr="00634F2B">
              <w:rPr>
                <w:rStyle w:val="Hyperlink"/>
                <w:noProof/>
                <w:lang w:val="en-US"/>
              </w:rPr>
              <w:t>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Woche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4" w:history="1">
            <w:r w:rsidRPr="00634F2B">
              <w:rPr>
                <w:rStyle w:val="Hyperlink"/>
                <w:noProof/>
                <w:lang w:val="en-US"/>
              </w:rPr>
              <w:t>11.1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5" w:history="1">
            <w:r w:rsidRPr="00634F2B">
              <w:rPr>
                <w:rStyle w:val="Hyperlink"/>
                <w:noProof/>
                <w:lang w:val="en-US"/>
              </w:rPr>
              <w:t>11.2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6" w:history="1">
            <w:r w:rsidRPr="00634F2B">
              <w:rPr>
                <w:rStyle w:val="Hyperlink"/>
                <w:noProof/>
                <w:lang w:val="en-US"/>
              </w:rPr>
              <w:t>11.3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7" w:history="1">
            <w:r w:rsidRPr="00634F2B">
              <w:rPr>
                <w:rStyle w:val="Hyperlink"/>
                <w:noProof/>
                <w:lang w:val="en-US"/>
              </w:rPr>
              <w:t>11.4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Access to a 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8" w:history="1">
            <w:r w:rsidRPr="00634F2B">
              <w:rPr>
                <w:rStyle w:val="Hyperlink"/>
                <w:noProof/>
                <w:lang w:val="en-US"/>
              </w:rPr>
              <w:t>11.5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Recap: Public Key Cryptography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8999" w:history="1">
            <w:r w:rsidRPr="00634F2B">
              <w:rPr>
                <w:rStyle w:val="Hyperlink"/>
                <w:noProof/>
                <w:lang w:val="en-US"/>
              </w:rPr>
              <w:t>11.6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JSON Object Signing and Encryption (JOSE)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_Toc29238999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0" w:history="1">
            <w:r w:rsidRPr="00634F2B">
              <w:rPr>
                <w:rStyle w:val="Hyperlink"/>
                <w:noProof/>
                <w:lang w:val="en-US"/>
              </w:rPr>
              <w:t>11.7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JSON Web Signatures (JWS)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1" w:history="1">
            <w:r w:rsidRPr="00634F2B">
              <w:rPr>
                <w:rStyle w:val="Hyperlink"/>
                <w:noProof/>
                <w:lang w:val="en-US"/>
              </w:rPr>
              <w:t>11.8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JSON Web Encryption (JWE)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2" w:history="1">
            <w:r w:rsidRPr="00634F2B">
              <w:rPr>
                <w:rStyle w:val="Hyperlink"/>
                <w:noProof/>
                <w:lang w:val="en-US"/>
              </w:rPr>
              <w:t>11.9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JSON Web Token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3" w:history="1">
            <w:r w:rsidRPr="00634F2B">
              <w:rPr>
                <w:rStyle w:val="Hyperlink"/>
                <w:noProof/>
                <w:lang w:val="en-US"/>
              </w:rPr>
              <w:t>11.10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Nested JWT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4" w:history="1">
            <w:r w:rsidRPr="00634F2B">
              <w:rPr>
                <w:rStyle w:val="Hyperlink"/>
                <w:noProof/>
                <w:lang w:val="en-US"/>
              </w:rPr>
              <w:t>11.11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JOSE Implementation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5" w:history="1">
            <w:r w:rsidRPr="00634F2B">
              <w:rPr>
                <w:rStyle w:val="Hyperlink"/>
                <w:noProof/>
                <w:lang w:val="en-US"/>
              </w:rPr>
              <w:t>11.12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OAuth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6" w:history="1">
            <w:r w:rsidRPr="00634F2B">
              <w:rPr>
                <w:rStyle w:val="Hyperlink"/>
                <w:noProof/>
                <w:lang w:val="en-US"/>
              </w:rPr>
              <w:t>11.13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OAuth Access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7" w:history="1">
            <w:r w:rsidRPr="00634F2B">
              <w:rPr>
                <w:rStyle w:val="Hyperlink"/>
                <w:noProof/>
                <w:lang w:val="en-US"/>
              </w:rPr>
              <w:t>11.14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Identity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8" w:history="1">
            <w:r w:rsidRPr="00634F2B">
              <w:rPr>
                <w:rStyle w:val="Hyperlink"/>
                <w:noProof/>
                <w:lang w:val="en-US"/>
              </w:rPr>
              <w:t>11.15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09" w:history="1">
            <w:r w:rsidRPr="00634F2B">
              <w:rPr>
                <w:rStyle w:val="Hyperlink"/>
                <w:noProof/>
                <w:lang w:val="en-US"/>
              </w:rPr>
              <w:t>11.16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OAuth vs. OpenID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0" w:history="1">
            <w:r w:rsidRPr="00634F2B">
              <w:rPr>
                <w:rStyle w:val="Hyperlink"/>
                <w:noProof/>
                <w:lang w:val="en-US"/>
              </w:rPr>
              <w:t>11.17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OpenID Connect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1" w:history="1">
            <w:r w:rsidRPr="00634F2B">
              <w:rPr>
                <w:rStyle w:val="Hyperlink"/>
                <w:noProof/>
                <w:lang w:val="en-US"/>
              </w:rPr>
              <w:t>11.18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Recent OAuth 2.0 Flaws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2" w:history="1">
            <w:r w:rsidRPr="00634F2B">
              <w:rPr>
                <w:rStyle w:val="Hyperlink"/>
                <w:noProof/>
                <w:lang w:val="en-US"/>
              </w:rPr>
              <w:t>11.19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3" w:history="1">
            <w:r w:rsidRPr="00634F2B">
              <w:rPr>
                <w:rStyle w:val="Hyperlink"/>
                <w:noProof/>
                <w:lang w:val="en-US"/>
              </w:rPr>
              <w:t>11.20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SAML 2.0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14" w:history="1">
            <w:r w:rsidRPr="00634F2B">
              <w:rPr>
                <w:rStyle w:val="Hyperlink"/>
                <w:noProof/>
                <w:lang w:val="en-US"/>
              </w:rPr>
              <w:t>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Woche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15" w:history="1">
            <w:r w:rsidRPr="00634F2B">
              <w:rPr>
                <w:rStyle w:val="Hyperlink"/>
                <w:noProof/>
                <w:lang w:val="de-DE"/>
              </w:rPr>
              <w:t>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Woche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6" w:history="1">
            <w:r w:rsidRPr="00634F2B">
              <w:rPr>
                <w:rStyle w:val="Hyperlink"/>
                <w:noProof/>
                <w:lang w:val="de-DE"/>
              </w:rPr>
              <w:t>13.1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7" w:history="1">
            <w:r w:rsidRPr="00634F2B">
              <w:rPr>
                <w:rStyle w:val="Hyperlink"/>
                <w:noProof/>
                <w:lang w:val="en-US"/>
              </w:rPr>
              <w:t>13.2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Why use a Security Framework?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8" w:history="1">
            <w:r w:rsidRPr="00634F2B">
              <w:rPr>
                <w:rStyle w:val="Hyperlink"/>
                <w:noProof/>
                <w:lang w:val="en-US"/>
              </w:rPr>
              <w:t>13.3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Bad Reasons to use a (Security-)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19" w:history="1">
            <w:r w:rsidRPr="00634F2B">
              <w:rPr>
                <w:rStyle w:val="Hyperlink"/>
                <w:noProof/>
                <w:lang w:val="en-US"/>
              </w:rPr>
              <w:t>13.4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Problems of Using a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0" w:history="1">
            <w:r w:rsidRPr="00634F2B">
              <w:rPr>
                <w:rStyle w:val="Hyperlink"/>
                <w:noProof/>
                <w:lang w:val="en-US"/>
              </w:rPr>
              <w:t>13.5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if the Framework will not let you go?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1" w:history="1">
            <w:r w:rsidRPr="00634F2B">
              <w:rPr>
                <w:rStyle w:val="Hyperlink"/>
                <w:noProof/>
                <w:lang w:val="en-US"/>
              </w:rPr>
              <w:t>13.6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The Spring Security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2" w:history="1">
            <w:r w:rsidRPr="00634F2B">
              <w:rPr>
                <w:rStyle w:val="Hyperlink"/>
                <w:noProof/>
                <w:lang w:val="en-US"/>
              </w:rPr>
              <w:t>13.7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Project Integration: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3" w:history="1">
            <w:r w:rsidRPr="00634F2B">
              <w:rPr>
                <w:rStyle w:val="Hyperlink"/>
                <w:noProof/>
                <w:lang w:val="en-US"/>
              </w:rPr>
              <w:t>13.8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Project Integration: Gradle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4" w:history="1">
            <w:r w:rsidRPr="00634F2B">
              <w:rPr>
                <w:rStyle w:val="Hyperlink"/>
                <w:noProof/>
                <w:lang w:val="en-US"/>
              </w:rPr>
              <w:t>13.9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Characteristics of the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5" w:history="1">
            <w:r w:rsidRPr="00634F2B">
              <w:rPr>
                <w:rStyle w:val="Hyperlink"/>
                <w:noProof/>
                <w:lang w:val="en-US"/>
              </w:rPr>
              <w:t>13.10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6" w:history="1">
            <w:r w:rsidRPr="00634F2B">
              <w:rPr>
                <w:rStyle w:val="Hyperlink"/>
                <w:noProof/>
                <w:lang w:val="en-US"/>
              </w:rPr>
              <w:t>13.11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Attacks Via External Dependency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7" w:history="1">
            <w:r w:rsidRPr="00634F2B">
              <w:rPr>
                <w:rStyle w:val="Hyperlink"/>
                <w:noProof/>
                <w:lang w:val="en-US"/>
              </w:rPr>
              <w:t>13.12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Security Track-Record of Spring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8" w:history="1">
            <w:r w:rsidRPr="00634F2B">
              <w:rPr>
                <w:rStyle w:val="Hyperlink"/>
                <w:noProof/>
                <w:lang w:val="en-US"/>
              </w:rPr>
              <w:t>13.13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29" w:history="1">
            <w:r w:rsidRPr="00634F2B">
              <w:rPr>
                <w:rStyle w:val="Hyperlink"/>
                <w:noProof/>
                <w:lang w:val="en-US"/>
              </w:rPr>
              <w:t>13.14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Security Architecture of a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0" w:history="1">
            <w:r w:rsidRPr="00634F2B">
              <w:rPr>
                <w:rStyle w:val="Hyperlink"/>
                <w:noProof/>
                <w:lang w:val="en-US"/>
              </w:rPr>
              <w:t>13.15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User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1" w:history="1">
            <w:r w:rsidRPr="00634F2B">
              <w:rPr>
                <w:rStyle w:val="Hyperlink"/>
                <w:noProof/>
                <w:lang w:val="en-US"/>
              </w:rPr>
              <w:t>13.16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State Transitions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2" w:history="1">
            <w:r w:rsidRPr="00634F2B">
              <w:rPr>
                <w:rStyle w:val="Hyperlink"/>
                <w:noProof/>
                <w:lang w:val="en-US"/>
              </w:rPr>
              <w:t>13.17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Content-Based Attacks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3" w:history="1">
            <w:r w:rsidRPr="00634F2B">
              <w:rPr>
                <w:rStyle w:val="Hyperlink"/>
                <w:noProof/>
                <w:lang w:val="en-US"/>
              </w:rPr>
              <w:t>13.18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How to Protect Against User-Generated Content?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34" w:history="1">
            <w:r w:rsidRPr="00634F2B">
              <w:rPr>
                <w:rStyle w:val="Hyperlink"/>
                <w:noProof/>
                <w:lang w:val="de-DE"/>
              </w:rPr>
              <w:t>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Woche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5" w:history="1">
            <w:r w:rsidRPr="00634F2B">
              <w:rPr>
                <w:rStyle w:val="Hyperlink"/>
                <w:noProof/>
                <w:lang w:val="de-DE"/>
              </w:rPr>
              <w:t>14.1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6" w:history="1">
            <w:r w:rsidRPr="00634F2B">
              <w:rPr>
                <w:rStyle w:val="Hyperlink"/>
                <w:noProof/>
                <w:lang w:val="en-US"/>
              </w:rPr>
              <w:t>14.2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Example Enterprise Access Control Architecture (simplified)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7" w:history="1">
            <w:r w:rsidRPr="00634F2B">
              <w:rPr>
                <w:rStyle w:val="Hyperlink"/>
                <w:noProof/>
                <w:lang w:val="en-US"/>
              </w:rPr>
              <w:t>14.3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Decentralized Access Gateways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8" w:history="1">
            <w:r w:rsidRPr="00634F2B">
              <w:rPr>
                <w:rStyle w:val="Hyperlink"/>
                <w:noProof/>
                <w:lang w:val="en-US"/>
              </w:rPr>
              <w:t>14.4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Federated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39" w:history="1">
            <w:r w:rsidRPr="00634F2B">
              <w:rPr>
                <w:rStyle w:val="Hyperlink"/>
                <w:noProof/>
                <w:lang w:val="en-US"/>
              </w:rPr>
              <w:t>14.5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Central Authentication and 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0" w:history="1">
            <w:r w:rsidRPr="00634F2B">
              <w:rPr>
                <w:rStyle w:val="Hyperlink"/>
                <w:noProof/>
                <w:lang w:val="en-US"/>
              </w:rPr>
              <w:t>14.6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Externalized Authorization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1" w:history="1">
            <w:r w:rsidRPr="00634F2B">
              <w:rPr>
                <w:rStyle w:val="Hyperlink"/>
                <w:noProof/>
                <w:lang w:val="en-US"/>
              </w:rPr>
              <w:t>14.7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XACML Architecture and Sample Authorization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2" w:history="1">
            <w:r w:rsidRPr="00634F2B">
              <w:rPr>
                <w:rStyle w:val="Hyperlink"/>
                <w:noProof/>
                <w:lang w:val="en-US"/>
              </w:rPr>
              <w:t>14.8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Unified Hybrid Multi-Cloud Application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3" w:history="1">
            <w:r w:rsidRPr="00634F2B">
              <w:rPr>
                <w:rStyle w:val="Hyperlink"/>
                <w:noProof/>
                <w:lang w:val="en-US"/>
              </w:rPr>
              <w:t>14.9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Access Gateway based on the Sidecar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4" w:history="1">
            <w:r w:rsidRPr="00634F2B">
              <w:rPr>
                <w:rStyle w:val="Hyperlink"/>
                <w:noProof/>
                <w:lang w:val="en-US"/>
              </w:rPr>
              <w:t>14.10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Central Access Control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5" w:history="1">
            <w:r w:rsidRPr="00634F2B">
              <w:rPr>
                <w:rStyle w:val="Hyperlink"/>
                <w:noProof/>
                <w:lang w:val="en-US"/>
              </w:rPr>
              <w:t>14.11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6" w:history="1">
            <w:r w:rsidRPr="00634F2B">
              <w:rPr>
                <w:rStyle w:val="Hyperlink"/>
                <w:noProof/>
                <w:lang w:val="en-US"/>
              </w:rPr>
              <w:t>14.12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Setup WebGoat the Simple 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7" w:history="1">
            <w:r w:rsidRPr="00634F2B">
              <w:rPr>
                <w:rStyle w:val="Hyperlink"/>
                <w:noProof/>
                <w:lang w:val="en-US"/>
              </w:rPr>
              <w:t>14.13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Setup OWASP Zed Attack Proxy (ZAP)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8" w:history="1">
            <w:r w:rsidRPr="00634F2B">
              <w:rPr>
                <w:rStyle w:val="Hyperlink"/>
                <w:noProof/>
                <w:lang w:val="de-DE"/>
              </w:rPr>
              <w:t>14.14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Using OWASP WebGoat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49" w:history="1">
            <w:r w:rsidRPr="00634F2B">
              <w:rPr>
                <w:rStyle w:val="Hyperlink"/>
                <w:noProof/>
                <w:lang w:val="de-DE"/>
              </w:rPr>
              <w:t>14.15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50" w:history="1">
            <w:r w:rsidRPr="00634F2B">
              <w:rPr>
                <w:rStyle w:val="Hyperlink"/>
                <w:noProof/>
                <w:lang w:val="de-DE"/>
              </w:rPr>
              <w:t>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Woche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51" w:history="1">
            <w:r w:rsidRPr="00634F2B">
              <w:rPr>
                <w:rStyle w:val="Hyperlink"/>
                <w:noProof/>
                <w:lang w:val="de-DE"/>
              </w:rPr>
              <w:t>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Woche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2" w:history="1">
            <w:r w:rsidRPr="00634F2B">
              <w:rPr>
                <w:rStyle w:val="Hyperlink"/>
                <w:noProof/>
                <w:lang w:val="en-US"/>
              </w:rPr>
              <w:t>16.1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Agenda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3" w:history="1">
            <w:r w:rsidRPr="00634F2B">
              <w:rPr>
                <w:rStyle w:val="Hyperlink"/>
                <w:noProof/>
                <w:lang w:val="en-US"/>
              </w:rPr>
              <w:t>16.2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Some Definitions (mostly from Wikipedia...)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4" w:history="1">
            <w:r w:rsidRPr="00634F2B">
              <w:rPr>
                <w:rStyle w:val="Hyperlink"/>
                <w:noProof/>
                <w:lang w:val="en-US"/>
              </w:rPr>
              <w:t>16.3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Reasons for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5" w:history="1">
            <w:r w:rsidRPr="00634F2B">
              <w:rPr>
                <w:rStyle w:val="Hyperlink"/>
                <w:noProof/>
                <w:lang w:val="en-US"/>
              </w:rPr>
              <w:t>16.4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"Authorities" have a long history of fighting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6" w:history="1">
            <w:r w:rsidRPr="00634F2B">
              <w:rPr>
                <w:rStyle w:val="Hyperlink"/>
                <w:noProof/>
                <w:lang w:val="en-US"/>
              </w:rPr>
              <w:t>16.5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The Role of Fear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7" w:history="1">
            <w:r w:rsidRPr="00634F2B">
              <w:rPr>
                <w:rStyle w:val="Hyperlink"/>
                <w:noProof/>
                <w:lang w:val="en-US"/>
              </w:rPr>
              <w:t>16.6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Democracy and Freedoms need to be fought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8" w:history="1">
            <w:r w:rsidRPr="00634F2B">
              <w:rPr>
                <w:rStyle w:val="Hyperlink"/>
                <w:noProof/>
                <w:lang w:val="en-US"/>
              </w:rPr>
              <w:t>16.7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Why is this relevant to APSI?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59" w:history="1">
            <w:r w:rsidRPr="00634F2B">
              <w:rPr>
                <w:rStyle w:val="Hyperlink"/>
                <w:noProof/>
                <w:lang w:val="en-US"/>
              </w:rPr>
              <w:t>16.8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Can be Done with Data?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0" w:history="1">
            <w:r w:rsidRPr="00634F2B">
              <w:rPr>
                <w:rStyle w:val="Hyperlink"/>
                <w:noProof/>
                <w:lang w:val="en-US"/>
              </w:rPr>
              <w:t>16.9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How Critical Can (Seemingly Harmless) Data Be?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1" w:history="1">
            <w:r w:rsidRPr="00634F2B">
              <w:rPr>
                <w:rStyle w:val="Hyperlink"/>
                <w:noProof/>
                <w:lang w:val="en-US"/>
              </w:rPr>
              <w:t>16.10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Privacy-Relevant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2" w:history="1">
            <w:r w:rsidRPr="00634F2B">
              <w:rPr>
                <w:rStyle w:val="Hyperlink"/>
                <w:noProof/>
                <w:lang w:val="en-US"/>
              </w:rPr>
              <w:t>16.11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Principles of IT Data Privacy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3" w:history="1">
            <w:r w:rsidRPr="00634F2B">
              <w:rPr>
                <w:rStyle w:val="Hyperlink"/>
                <w:noProof/>
                <w:lang w:val="en-US"/>
              </w:rPr>
              <w:t>16.12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Privacy by Design (from Systems Engineering)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4" w:history="1">
            <w:r w:rsidRPr="00634F2B">
              <w:rPr>
                <w:rStyle w:val="Hyperlink"/>
                <w:noProof/>
                <w:lang w:val="en-US"/>
              </w:rPr>
              <w:t>16.13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Role of Encryption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5" w:history="1">
            <w:r w:rsidRPr="00634F2B">
              <w:rPr>
                <w:rStyle w:val="Hyperlink"/>
                <w:noProof/>
                <w:lang w:val="en-US"/>
              </w:rPr>
              <w:t>16.14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Data Anonymization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6" w:history="1">
            <w:r w:rsidRPr="00634F2B">
              <w:rPr>
                <w:rStyle w:val="Hyperlink"/>
                <w:noProof/>
                <w:lang w:val="en-US"/>
              </w:rPr>
              <w:t>16.15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en-US"/>
              </w:rPr>
              <w:t>What about the Cloud?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val="en-CH" w:eastAsia="en-CH"/>
            </w:rPr>
          </w:pPr>
          <w:hyperlink w:anchor="_Toc29239067" w:history="1">
            <w:r w:rsidRPr="00634F2B">
              <w:rPr>
                <w:rStyle w:val="Hyperlink"/>
                <w:noProof/>
                <w:lang w:val="de-DE"/>
              </w:rPr>
              <w:t>16.16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Homework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5BA8" w:rsidRDefault="00F75BA8">
          <w:pPr>
            <w:pStyle w:val="TOC1"/>
            <w:rPr>
              <w:rFonts w:eastAsiaTheme="minorEastAsia"/>
              <w:noProof/>
              <w:lang w:val="en-CH" w:eastAsia="en-CH"/>
            </w:rPr>
          </w:pPr>
          <w:hyperlink w:anchor="_Toc29239068" w:history="1">
            <w:r w:rsidRPr="00634F2B">
              <w:rPr>
                <w:rStyle w:val="Hyperlink"/>
                <w:noProof/>
                <w:lang w:val="de-DE"/>
              </w:rPr>
              <w:t>17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634F2B">
              <w:rPr>
                <w:rStyle w:val="Hyperlink"/>
                <w:noProof/>
                <w:lang w:val="de-DE"/>
              </w:rPr>
              <w:t>Woche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_Toc29239068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65CF" w:rsidRDefault="00AF65CF">
          <w:r>
            <w:rPr>
              <w:b/>
              <w:bCs/>
              <w:lang w:val="de-DE"/>
            </w:rPr>
            <w:fldChar w:fldCharType="end"/>
          </w:r>
        </w:p>
      </w:sdtContent>
    </w:sdt>
    <w:p w:rsidR="00AF65CF" w:rsidRDefault="00AF65CF">
      <w:pPr>
        <w:jc w:val="left"/>
      </w:pPr>
      <w:r>
        <w:br w:type="page"/>
      </w:r>
    </w:p>
    <w:p w:rsidR="003A70B0" w:rsidRDefault="003A70B0" w:rsidP="003A70B0">
      <w:pPr>
        <w:pStyle w:val="Heading1"/>
      </w:pPr>
      <w:bookmarkStart w:id="1" w:name="_Toc430435984"/>
      <w:bookmarkStart w:id="2" w:name="_Toc431304092"/>
      <w:bookmarkStart w:id="3" w:name="_Toc29238803"/>
      <w:r>
        <w:lastRenderedPageBreak/>
        <w:t>Einleitung</w:t>
      </w:r>
      <w:bookmarkEnd w:id="1"/>
      <w:bookmarkEnd w:id="2"/>
      <w:bookmarkEnd w:id="3"/>
    </w:p>
    <w:p w:rsidR="003A70B0" w:rsidRDefault="003A70B0" w:rsidP="003A70B0">
      <w:pPr>
        <w:pStyle w:val="Heading2"/>
      </w:pPr>
      <w:bookmarkStart w:id="4" w:name="_Toc430422362"/>
      <w:bookmarkStart w:id="5" w:name="_Toc430435985"/>
      <w:bookmarkStart w:id="6" w:name="_Toc431304093"/>
      <w:bookmarkStart w:id="7" w:name="_Toc29238804"/>
      <w:r>
        <w:t>Einleitung</w:t>
      </w:r>
      <w:bookmarkEnd w:id="4"/>
      <w:bookmarkEnd w:id="5"/>
      <w:bookmarkEnd w:id="6"/>
      <w:bookmarkEnd w:id="7"/>
    </w:p>
    <w:p w:rsidR="003A70B0" w:rsidRDefault="003A70B0" w:rsidP="003A70B0">
      <w:r>
        <w:t xml:space="preserve">Dieses Dokument stellt die Moduldokumentation für das Modul </w:t>
      </w:r>
      <w:r w:rsidR="00551811">
        <w:t>apsi</w:t>
      </w:r>
      <w:r>
        <w:t xml:space="preserve"> dar. Allfällige Unterlagen sind im Modulordner zu finden.</w:t>
      </w:r>
    </w:p>
    <w:p w:rsidR="003A70B0" w:rsidRDefault="003A70B0" w:rsidP="003A70B0">
      <w:pPr>
        <w:pStyle w:val="Heading2"/>
      </w:pPr>
      <w:bookmarkStart w:id="8" w:name="_Toc430422363"/>
      <w:bookmarkStart w:id="9" w:name="_Toc430435986"/>
      <w:bookmarkStart w:id="10" w:name="_Toc431304094"/>
      <w:bookmarkStart w:id="11" w:name="_Toc29238805"/>
      <w:r>
        <w:t>Lernziele</w:t>
      </w:r>
      <w:bookmarkEnd w:id="8"/>
      <w:bookmarkEnd w:id="9"/>
      <w:bookmarkEnd w:id="10"/>
      <w:bookmarkEnd w:id="11"/>
    </w:p>
    <w:p w:rsidR="003A70B0" w:rsidRDefault="003A70B0" w:rsidP="003A70B0">
      <w:r>
        <w:t>Das Modul beinhaltet folgende Lernziele: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Bedrohungen von Applikationen sowie ihren Daten und können abschätzen, wieweit diese für durch sie zu entwickelnde Software ein Sicherheitsrisiko darstellen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Kennen typische Sicherheitsprobleme und können sie vermeiden</w:t>
      </w:r>
    </w:p>
    <w:p w:rsidR="00CE5DD4" w:rsidRDefault="00CE5DD4" w:rsidP="00CE5DD4">
      <w:pPr>
        <w:pStyle w:val="ListParagraph"/>
        <w:numPr>
          <w:ilvl w:val="0"/>
          <w:numId w:val="2"/>
        </w:numPr>
      </w:pPr>
      <w:r>
        <w:t>Sind in der Lage, einschlägige Quellen zu konsultieren, um neu veröffentlichte Sicherheitsprobleme zu erfassen und zu verstehen, wie diese zu vermeiden sind</w:t>
      </w:r>
    </w:p>
    <w:p w:rsidR="003A70B0" w:rsidRDefault="00CE5DD4" w:rsidP="00CE5DD4">
      <w:pPr>
        <w:pStyle w:val="ListParagraph"/>
        <w:numPr>
          <w:ilvl w:val="0"/>
          <w:numId w:val="2"/>
        </w:numPr>
      </w:pPr>
      <w:r>
        <w:t>Verfügen über Konzeptwissen, nicht nur Produktwissen, um das Gelernte auch in anderen Umfeldern und mit anderen Programmiersprachen anwenden zu können</w:t>
      </w:r>
    </w:p>
    <w:p w:rsidR="003A70B0" w:rsidRDefault="003A70B0" w:rsidP="003A70B0">
      <w:pPr>
        <w:pStyle w:val="Heading2"/>
      </w:pPr>
      <w:bookmarkStart w:id="12" w:name="_Toc430422364"/>
      <w:bookmarkStart w:id="13" w:name="_Toc430435987"/>
      <w:bookmarkStart w:id="14" w:name="_Toc431304095"/>
      <w:bookmarkStart w:id="15" w:name="_Toc29238806"/>
      <w:r>
        <w:t>Prüfungen</w:t>
      </w:r>
      <w:bookmarkEnd w:id="12"/>
      <w:bookmarkEnd w:id="13"/>
      <w:bookmarkEnd w:id="14"/>
      <w:bookmarkEnd w:id="15"/>
    </w:p>
    <w:p w:rsidR="00573DA6" w:rsidRDefault="00573DA6" w:rsidP="00573DA6">
      <w:r>
        <w:t>Die Modulnote setzt sich zu 100% aus einer Semesterprüfung und einer Modulschlussprüfung zu je 50% zusammen.</w:t>
      </w:r>
    </w:p>
    <w:p w:rsidR="00AF65CF" w:rsidRDefault="00AF65CF" w:rsidP="00AF65CF"/>
    <w:p w:rsidR="00973D65" w:rsidRDefault="00973D65" w:rsidP="00973D65">
      <w:pPr>
        <w:pStyle w:val="Heading1"/>
      </w:pPr>
      <w:bookmarkStart w:id="16" w:name="_Toc29238807"/>
      <w:r>
        <w:lastRenderedPageBreak/>
        <w:t>Woche 1</w:t>
      </w:r>
      <w:bookmarkEnd w:id="16"/>
    </w:p>
    <w:p w:rsidR="0097190F" w:rsidRDefault="0097190F" w:rsidP="0097190F">
      <w:pPr>
        <w:pStyle w:val="Heading2"/>
      </w:pPr>
      <w:bookmarkStart w:id="17" w:name="_Toc29238808"/>
      <w:r>
        <w:t>Agenda</w:t>
      </w:r>
      <w:bookmarkEnd w:id="17"/>
    </w:p>
    <w:p w:rsidR="0097190F" w:rsidRDefault="00767897" w:rsidP="0097190F">
      <w:r>
        <w:rPr>
          <w:noProof/>
        </w:rPr>
        <w:drawing>
          <wp:inline distT="0" distB="0" distL="0" distR="0" wp14:anchorId="45A4B74A" wp14:editId="3908DF0B">
            <wp:extent cx="5760720" cy="15614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97190F">
      <w:pPr>
        <w:pStyle w:val="Heading2"/>
      </w:pPr>
      <w:bookmarkStart w:id="18" w:name="_Toc29238809"/>
      <w:r>
        <w:t>Administrative Issues</w:t>
      </w:r>
      <w:bookmarkEnd w:id="18"/>
    </w:p>
    <w:p w:rsidR="0097190F" w:rsidRDefault="00767897" w:rsidP="0097190F">
      <w:r>
        <w:rPr>
          <w:noProof/>
        </w:rPr>
        <w:drawing>
          <wp:inline distT="0" distB="0" distL="0" distR="0" wp14:anchorId="65F71177" wp14:editId="381EDE7F">
            <wp:extent cx="5760720" cy="29089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19" w:name="_Toc29238810"/>
      <w:r w:rsidRPr="0097190F">
        <w:rPr>
          <w:lang w:val="en-US"/>
        </w:rPr>
        <w:t>Who is Your Lecturer (Wagner)</w:t>
      </w:r>
      <w:bookmarkEnd w:id="19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6C43539" wp14:editId="11F03C4B">
            <wp:extent cx="5760720" cy="2521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0" w:name="_Toc29238811"/>
      <w:r w:rsidRPr="0097190F">
        <w:rPr>
          <w:lang w:val="en-US"/>
        </w:rPr>
        <w:lastRenderedPageBreak/>
        <w:t>whoami (Schläpfer)</w:t>
      </w:r>
      <w:bookmarkEnd w:id="20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BB01CCC" wp14:editId="0D5100BE">
            <wp:extent cx="5760720" cy="2693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1" w:name="_Toc29238812"/>
      <w:r w:rsidRPr="0097190F">
        <w:rPr>
          <w:lang w:val="en-US"/>
        </w:rPr>
        <w:t>Why is Application Security Important?</w:t>
      </w:r>
      <w:bookmarkEnd w:id="21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9802FD7" wp14:editId="54926C74">
            <wp:extent cx="5760720" cy="29375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2" w:name="_Toc29238813"/>
      <w:r w:rsidRPr="0097190F">
        <w:rPr>
          <w:lang w:val="en-US"/>
        </w:rPr>
        <w:lastRenderedPageBreak/>
        <w:t>Lecture Overview (1)</w:t>
      </w:r>
      <w:bookmarkEnd w:id="22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FB1E26C" wp14:editId="1343415A">
            <wp:extent cx="5760720" cy="3155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3" w:name="_Toc29238814"/>
      <w:r w:rsidRPr="0097190F">
        <w:rPr>
          <w:lang w:val="en-US"/>
        </w:rPr>
        <w:t>Lecture Overview (2)</w:t>
      </w:r>
      <w:bookmarkEnd w:id="23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105D593A" wp14:editId="6E67FF4A">
            <wp:extent cx="5760720" cy="33769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4" w:name="_Toc29238815"/>
      <w:r w:rsidRPr="0097190F">
        <w:rPr>
          <w:lang w:val="en-US"/>
        </w:rPr>
        <w:lastRenderedPageBreak/>
        <w:t>Lecture Overview (3)</w:t>
      </w:r>
      <w:bookmarkEnd w:id="24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4CDE6E" wp14:editId="792D14C4">
            <wp:extent cx="5760720" cy="3056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5" w:name="_Toc29238816"/>
      <w:r w:rsidRPr="0097190F">
        <w:rPr>
          <w:lang w:val="en-US"/>
        </w:rPr>
        <w:t>Example: Buffer Overflow</w:t>
      </w:r>
      <w:bookmarkEnd w:id="25"/>
    </w:p>
    <w:p w:rsidR="0097190F" w:rsidRPr="0097190F" w:rsidRDefault="00767897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01F8C00B" wp14:editId="46F5E9C5">
            <wp:extent cx="576072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6" w:name="_Toc29238817"/>
      <w:r w:rsidRPr="0097190F">
        <w:rPr>
          <w:lang w:val="en-US"/>
        </w:rPr>
        <w:t>How does a Buffer Overflow Work?</w:t>
      </w:r>
      <w:bookmarkEnd w:id="2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F87B5D5" wp14:editId="34BDC048">
            <wp:extent cx="5367131" cy="2699539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68" cy="27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97190F">
      <w:pPr>
        <w:pStyle w:val="Heading2"/>
        <w:rPr>
          <w:lang w:val="en-US"/>
        </w:rPr>
      </w:pPr>
      <w:bookmarkStart w:id="27" w:name="_Toc29238818"/>
      <w:r w:rsidRPr="0097190F">
        <w:rPr>
          <w:lang w:val="en-US"/>
        </w:rPr>
        <w:lastRenderedPageBreak/>
        <w:t>Buffer Overflow Demo</w:t>
      </w:r>
      <w:bookmarkEnd w:id="2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28BE1A" wp14:editId="39F9743C">
            <wp:extent cx="5303520" cy="2830064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243" cy="28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8" w:name="_Toc29238819"/>
      <w:r w:rsidRPr="0097190F">
        <w:rPr>
          <w:lang w:val="en-US"/>
        </w:rPr>
        <w:t>Not Really a Fix for Buffer Overflow: Stack Protection</w:t>
      </w:r>
      <w:bookmarkEnd w:id="2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2549089" wp14:editId="2B8A6C44">
            <wp:extent cx="5534108" cy="30812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59375" cy="309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29" w:name="_Toc29238820"/>
      <w:r w:rsidRPr="0097190F">
        <w:rPr>
          <w:lang w:val="en-US"/>
        </w:rPr>
        <w:t>Fix for Buffer Overflow: Checked Buffers</w:t>
      </w:r>
      <w:bookmarkEnd w:id="29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DA2608A" wp14:editId="03F081A3">
            <wp:extent cx="5760720" cy="21844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0" w:name="_Toc29238821"/>
      <w:r w:rsidRPr="0097190F">
        <w:rPr>
          <w:lang w:val="en-US"/>
        </w:rPr>
        <w:lastRenderedPageBreak/>
        <w:t>Example: Taint Checking in Perl (1)</w:t>
      </w:r>
      <w:bookmarkEnd w:id="30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3F5CED" wp14:editId="47662459">
            <wp:extent cx="5760720" cy="3019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1" w:name="_Toc29238822"/>
      <w:r w:rsidRPr="0097190F">
        <w:rPr>
          <w:lang w:val="en-US"/>
        </w:rPr>
        <w:t>Example: Taint Checking (2)</w:t>
      </w:r>
      <w:bookmarkEnd w:id="31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C883063" wp14:editId="7D8CC1FA">
            <wp:extent cx="5760720" cy="3147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2" w:name="_Toc29238823"/>
      <w:r w:rsidRPr="0097190F">
        <w:rPr>
          <w:lang w:val="en-US"/>
        </w:rPr>
        <w:lastRenderedPageBreak/>
        <w:t>Example: Taint Checking (3)</w:t>
      </w:r>
      <w:bookmarkEnd w:id="32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61799D5E" wp14:editId="2B1C9746">
            <wp:extent cx="5760720" cy="2339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3" w:name="_Toc29238824"/>
      <w:r w:rsidRPr="0097190F">
        <w:rPr>
          <w:lang w:val="en-US"/>
        </w:rPr>
        <w:t>Example: Taint Checking (4)</w:t>
      </w:r>
      <w:bookmarkEnd w:id="33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6D4BADB" wp14:editId="30E99811">
            <wp:extent cx="5760720" cy="3326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4" w:name="_Toc29238825"/>
      <w:r w:rsidRPr="0097190F">
        <w:rPr>
          <w:lang w:val="en-US"/>
        </w:rPr>
        <w:t>Example: Data Leakage by Behavior (1)</w:t>
      </w:r>
      <w:bookmarkEnd w:id="34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4C04870B" wp14:editId="2B2DF6DA">
            <wp:extent cx="5760720" cy="16294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5" w:name="_Toc29238826"/>
      <w:r w:rsidRPr="0097190F">
        <w:rPr>
          <w:lang w:val="en-US"/>
        </w:rPr>
        <w:lastRenderedPageBreak/>
        <w:t>Example: Data Leakage by Behavior (2)</w:t>
      </w:r>
      <w:bookmarkEnd w:id="35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2743270E" wp14:editId="63C4C2E8">
            <wp:extent cx="5760720" cy="30829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6" w:name="_Toc29238827"/>
      <w:r w:rsidRPr="0097190F">
        <w:rPr>
          <w:lang w:val="en-US"/>
        </w:rPr>
        <w:t>Example: Data Leakage by Error Output</w:t>
      </w:r>
      <w:bookmarkEnd w:id="36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7B46F673" wp14:editId="331A69C6">
            <wp:extent cx="5760720" cy="26638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7" w:name="_Toc29238828"/>
      <w:r w:rsidRPr="0097190F">
        <w:rPr>
          <w:lang w:val="en-US"/>
        </w:rPr>
        <w:lastRenderedPageBreak/>
        <w:t>Human Factors</w:t>
      </w:r>
      <w:bookmarkEnd w:id="37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588E7490" wp14:editId="56315C1D">
            <wp:extent cx="5760720" cy="2987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Pr="0097190F" w:rsidRDefault="0097190F" w:rsidP="00F445FD">
      <w:pPr>
        <w:pStyle w:val="Heading2"/>
        <w:rPr>
          <w:lang w:val="en-US"/>
        </w:rPr>
      </w:pPr>
      <w:bookmarkStart w:id="38" w:name="_Toc29238829"/>
      <w:r w:rsidRPr="0097190F">
        <w:rPr>
          <w:lang w:val="en-US"/>
        </w:rPr>
        <w:t>Exercises and Preparation for Next Week</w:t>
      </w:r>
      <w:bookmarkEnd w:id="38"/>
    </w:p>
    <w:p w:rsidR="0097190F" w:rsidRPr="0097190F" w:rsidRDefault="00F445FD" w:rsidP="0097190F">
      <w:pPr>
        <w:rPr>
          <w:lang w:val="en-US"/>
        </w:rPr>
      </w:pPr>
      <w:r>
        <w:rPr>
          <w:noProof/>
        </w:rPr>
        <w:drawing>
          <wp:inline distT="0" distB="0" distL="0" distR="0" wp14:anchorId="3685F6EF" wp14:editId="31C287F4">
            <wp:extent cx="5760720" cy="3061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F445FD">
      <w:pPr>
        <w:pStyle w:val="Heading2"/>
      </w:pPr>
      <w:bookmarkStart w:id="39" w:name="_Toc29238830"/>
      <w:r>
        <w:t>Reserve</w:t>
      </w:r>
      <w:bookmarkEnd w:id="39"/>
    </w:p>
    <w:p w:rsidR="0097190F" w:rsidRDefault="00F445FD" w:rsidP="00AF65CF">
      <w:r>
        <w:rPr>
          <w:noProof/>
        </w:rPr>
        <w:drawing>
          <wp:inline distT="0" distB="0" distL="0" distR="0" wp14:anchorId="1A5BF18C" wp14:editId="2E2EB64F">
            <wp:extent cx="5760720" cy="688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F" w:rsidRDefault="0097190F" w:rsidP="00AF65CF"/>
    <w:p w:rsidR="00466C3E" w:rsidRDefault="00466C3E" w:rsidP="00466C3E">
      <w:pPr>
        <w:pStyle w:val="Heading1"/>
      </w:pPr>
      <w:bookmarkStart w:id="40" w:name="_Toc29238831"/>
      <w:r>
        <w:lastRenderedPageBreak/>
        <w:t>Woche 2</w:t>
      </w:r>
      <w:bookmarkEnd w:id="40"/>
    </w:p>
    <w:p w:rsidR="00F445FD" w:rsidRDefault="00F445FD" w:rsidP="00F445FD">
      <w:pPr>
        <w:pStyle w:val="Heading2"/>
      </w:pPr>
      <w:bookmarkStart w:id="41" w:name="_Toc29238832"/>
      <w:r>
        <w:t>Agenda</w:t>
      </w:r>
      <w:bookmarkEnd w:id="41"/>
    </w:p>
    <w:p w:rsidR="00F445FD" w:rsidRDefault="00F66251" w:rsidP="00F445FD">
      <w:r>
        <w:rPr>
          <w:noProof/>
        </w:rPr>
        <w:drawing>
          <wp:inline distT="0" distB="0" distL="0" distR="0" wp14:anchorId="5B180AF2" wp14:editId="711B5775">
            <wp:extent cx="5760720" cy="17653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2" w:name="_Toc29238833"/>
      <w:r w:rsidRPr="00F445FD">
        <w:rPr>
          <w:lang w:val="en-US"/>
        </w:rPr>
        <w:t>Recap: What do Attackers Want?</w:t>
      </w:r>
      <w:bookmarkEnd w:id="42"/>
    </w:p>
    <w:p w:rsidR="00F445FD" w:rsidRP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2381D838" wp14:editId="698AE074">
            <wp:extent cx="5760720" cy="30854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3" w:name="_Toc29238834"/>
      <w:r w:rsidRPr="00F445FD">
        <w:rPr>
          <w:lang w:val="en-US"/>
        </w:rPr>
        <w:t>Buffer Overflow II</w:t>
      </w:r>
      <w:bookmarkEnd w:id="43"/>
    </w:p>
    <w:p w:rsidR="00F445FD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70B2F76" wp14:editId="51E55FD2">
            <wp:extent cx="5760720" cy="1811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4" w:name="_Toc29238835"/>
      <w:r>
        <w:rPr>
          <w:lang w:val="en-US"/>
        </w:rPr>
        <w:lastRenderedPageBreak/>
        <w:t>Buffer Overflow II</w:t>
      </w:r>
      <w:bookmarkEnd w:id="44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5BDB5784" wp14:editId="33E89253">
            <wp:extent cx="5760720" cy="3314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51" w:rsidRDefault="00F66251" w:rsidP="00F66251">
      <w:pPr>
        <w:pStyle w:val="Heading2"/>
        <w:rPr>
          <w:lang w:val="en-US"/>
        </w:rPr>
      </w:pPr>
      <w:bookmarkStart w:id="45" w:name="_Toc29238836"/>
      <w:r>
        <w:rPr>
          <w:lang w:val="en-US"/>
        </w:rPr>
        <w:t>Buffer Overflow II</w:t>
      </w:r>
      <w:bookmarkEnd w:id="45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69135B2" wp14:editId="753787B2">
            <wp:extent cx="5760720" cy="23520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6" w:name="_Toc29238837"/>
      <w:r>
        <w:rPr>
          <w:lang w:val="en-US"/>
        </w:rPr>
        <w:lastRenderedPageBreak/>
        <w:t>Buffer Overflow II</w:t>
      </w:r>
      <w:bookmarkEnd w:id="46"/>
    </w:p>
    <w:p w:rsidR="00F66251" w:rsidRDefault="00F66251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45A26AD" wp14:editId="48B71ECF">
            <wp:extent cx="5760720" cy="30467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Default="006549CC" w:rsidP="006549CC">
      <w:pPr>
        <w:pStyle w:val="Heading2"/>
        <w:rPr>
          <w:lang w:val="en-US"/>
        </w:rPr>
      </w:pPr>
      <w:bookmarkStart w:id="47" w:name="_Toc29238838"/>
      <w:r>
        <w:rPr>
          <w:lang w:val="en-US"/>
        </w:rPr>
        <w:t>Buffer Overflow II</w:t>
      </w:r>
      <w:bookmarkEnd w:id="47"/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2E595F4" wp14:editId="3F6C5427">
            <wp:extent cx="5760720" cy="29876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8" w:name="_Toc29238839"/>
      <w:r w:rsidRPr="00F445FD">
        <w:rPr>
          <w:lang w:val="en-US"/>
        </w:rPr>
        <w:lastRenderedPageBreak/>
        <w:t>Attack Technique: Fuzzing</w:t>
      </w:r>
      <w:bookmarkEnd w:id="48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7E26C64" wp14:editId="77CD7752">
            <wp:extent cx="5760720" cy="3198495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49" w:name="_Toc29238840"/>
      <w:r w:rsidRPr="00F445FD">
        <w:rPr>
          <w:lang w:val="en-US"/>
        </w:rPr>
        <w:t>Error Handling</w:t>
      </w:r>
      <w:bookmarkEnd w:id="49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6CDEF38A" wp14:editId="72E4D3ED">
            <wp:extent cx="5760720" cy="228219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0" w:name="_Toc29238841"/>
      <w:r w:rsidRPr="00F445FD">
        <w:rPr>
          <w:lang w:val="en-US"/>
        </w:rPr>
        <w:lastRenderedPageBreak/>
        <w:t>Case study – Handling too long input</w:t>
      </w:r>
      <w:bookmarkEnd w:id="50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EE8C2B6" wp14:editId="461AE3C8">
            <wp:extent cx="5760720" cy="3274695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1" w:name="_Toc29238842"/>
      <w:r w:rsidRPr="00F445FD">
        <w:rPr>
          <w:lang w:val="en-US"/>
        </w:rPr>
        <w:t>Case-study: Compression Bomb</w:t>
      </w:r>
      <w:bookmarkEnd w:id="51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789AF36" wp14:editId="79EC25A9">
            <wp:extent cx="5760720" cy="290004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2" w:name="_Toc29238843"/>
      <w:r w:rsidRPr="00F445FD">
        <w:rPr>
          <w:lang w:val="en-US"/>
        </w:rPr>
        <w:lastRenderedPageBreak/>
        <w:t>Error Handling</w:t>
      </w:r>
      <w:bookmarkEnd w:id="52"/>
    </w:p>
    <w:p w:rsid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7B16FD3D" wp14:editId="564728A3">
            <wp:extent cx="5760720" cy="32334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CC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D151147" wp14:editId="6A48137B">
            <wp:extent cx="5760720" cy="305371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3" w:name="_Toc29238844"/>
      <w:r w:rsidRPr="00F445FD">
        <w:rPr>
          <w:lang w:val="en-US"/>
        </w:rPr>
        <w:lastRenderedPageBreak/>
        <w:t>Algorithmic Complexity Attacks</w:t>
      </w:r>
      <w:bookmarkEnd w:id="53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43B29CAD" wp14:editId="77426331">
            <wp:extent cx="5760720" cy="32372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4" w:name="_Toc29238845"/>
      <w:r w:rsidRPr="00F445FD">
        <w:rPr>
          <w:lang w:val="en-US"/>
        </w:rPr>
        <w:t>Algorithmic Complexity: Sorting</w:t>
      </w:r>
      <w:bookmarkEnd w:id="54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02B7D817" wp14:editId="39DBC0C7">
            <wp:extent cx="5760720" cy="26924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5" w:name="_Toc29238846"/>
      <w:r w:rsidRPr="00F445FD">
        <w:rPr>
          <w:lang w:val="en-US"/>
        </w:rPr>
        <w:lastRenderedPageBreak/>
        <w:t>Algor</w:t>
      </w:r>
      <w:r w:rsidR="006549CC">
        <w:rPr>
          <w:lang w:val="en-US"/>
        </w:rPr>
        <w:t>i</w:t>
      </w:r>
      <w:r w:rsidRPr="00F445FD">
        <w:rPr>
          <w:lang w:val="en-US"/>
        </w:rPr>
        <w:t>thmic Complexity: Hashing</w:t>
      </w:r>
      <w:bookmarkEnd w:id="55"/>
    </w:p>
    <w:p w:rsidR="00F445FD" w:rsidRPr="00F445FD" w:rsidRDefault="006549CC" w:rsidP="00F445FD">
      <w:pPr>
        <w:rPr>
          <w:lang w:val="en-US"/>
        </w:rPr>
      </w:pPr>
      <w:r>
        <w:rPr>
          <w:noProof/>
        </w:rPr>
        <w:drawing>
          <wp:inline distT="0" distB="0" distL="0" distR="0" wp14:anchorId="1696E4F1" wp14:editId="203842AD">
            <wp:extent cx="5760720" cy="3198495"/>
            <wp:effectExtent l="0" t="0" r="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FD" w:rsidRPr="00F445FD" w:rsidRDefault="00F445FD" w:rsidP="00F445FD">
      <w:pPr>
        <w:pStyle w:val="Heading2"/>
        <w:rPr>
          <w:lang w:val="en-US"/>
        </w:rPr>
      </w:pPr>
      <w:bookmarkStart w:id="56" w:name="_Toc29238847"/>
      <w:r w:rsidRPr="00F445FD">
        <w:rPr>
          <w:lang w:val="en-US"/>
        </w:rPr>
        <w:t>Algorithmic Complexity: Regular Expressions</w:t>
      </w:r>
      <w:bookmarkEnd w:id="56"/>
    </w:p>
    <w:p w:rsidR="00466C3E" w:rsidRPr="00F445FD" w:rsidRDefault="006549CC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1913E1A1" wp14:editId="55B1FC5A">
            <wp:extent cx="5760720" cy="314007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Pr="00F445FD" w:rsidRDefault="00466C3E" w:rsidP="00AF65CF">
      <w:pPr>
        <w:rPr>
          <w:lang w:val="en-US"/>
        </w:rPr>
      </w:pPr>
    </w:p>
    <w:p w:rsidR="00466C3E" w:rsidRDefault="00466C3E" w:rsidP="00466C3E">
      <w:pPr>
        <w:pStyle w:val="Heading1"/>
      </w:pPr>
      <w:bookmarkStart w:id="57" w:name="_Toc29238848"/>
      <w:r>
        <w:lastRenderedPageBreak/>
        <w:t>Woche 3</w:t>
      </w:r>
      <w:bookmarkEnd w:id="57"/>
    </w:p>
    <w:p w:rsidR="00C90D2F" w:rsidRDefault="00C90D2F" w:rsidP="00C90D2F">
      <w:pPr>
        <w:pStyle w:val="Heading2"/>
      </w:pPr>
      <w:bookmarkStart w:id="58" w:name="_Toc29238849"/>
      <w:r>
        <w:t>Agenda</w:t>
      </w:r>
      <w:bookmarkEnd w:id="58"/>
    </w:p>
    <w:p w:rsidR="00C90D2F" w:rsidRDefault="00FF25C4" w:rsidP="00C90D2F">
      <w:r>
        <w:rPr>
          <w:noProof/>
        </w:rPr>
        <w:drawing>
          <wp:inline distT="0" distB="0" distL="0" distR="0" wp14:anchorId="12A99B23" wp14:editId="48DEC2ED">
            <wp:extent cx="5760720" cy="177228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59" w:name="_Toc29238850"/>
      <w:r w:rsidRPr="00C90D2F">
        <w:rPr>
          <w:lang w:val="en-US"/>
        </w:rPr>
        <w:t>Secure Coding Principle: Test-before-use</w:t>
      </w:r>
      <w:bookmarkEnd w:id="5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8803AAC" wp14:editId="56D5B9F3">
            <wp:extent cx="5760720" cy="273431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0" w:name="_Toc29238851"/>
      <w:r w:rsidRPr="00C90D2F">
        <w:rPr>
          <w:lang w:val="en-US"/>
        </w:rPr>
        <w:t>Input Validation</w:t>
      </w:r>
      <w:bookmarkEnd w:id="6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7C75DD7" wp14:editId="512580BD">
            <wp:extent cx="5760720" cy="31064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1" w:name="_Toc29238852"/>
      <w:r w:rsidRPr="00C90D2F">
        <w:rPr>
          <w:lang w:val="en-US"/>
        </w:rPr>
        <w:lastRenderedPageBreak/>
        <w:t>Input Normalization</w:t>
      </w:r>
      <w:bookmarkEnd w:id="6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36FDF7A" wp14:editId="65F6A007">
            <wp:extent cx="5760720" cy="3198495"/>
            <wp:effectExtent l="0" t="0" r="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2" w:name="_Toc29238853"/>
      <w:r w:rsidRPr="00C90D2F">
        <w:rPr>
          <w:lang w:val="en-US"/>
        </w:rPr>
        <w:t>Unix Permission Model (simplified)</w:t>
      </w:r>
      <w:bookmarkEnd w:id="6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40CC095D" wp14:editId="26BC355B">
            <wp:extent cx="5760720" cy="31616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3" w:name="_Toc29238854"/>
      <w:r w:rsidRPr="00C90D2F">
        <w:rPr>
          <w:lang w:val="en-US"/>
        </w:rPr>
        <w:lastRenderedPageBreak/>
        <w:t>Chroot</w:t>
      </w:r>
      <w:bookmarkEnd w:id="63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686BF7C8" wp14:editId="333622AB">
            <wp:extent cx="5760720" cy="293624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4" w:name="_Toc29238855"/>
      <w:r w:rsidRPr="00C90D2F">
        <w:rPr>
          <w:lang w:val="en-US"/>
        </w:rPr>
        <w:t>Mandatory Access Control (MAC)</w:t>
      </w:r>
      <w:bookmarkEnd w:id="64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2183EC63" wp14:editId="6A6E9ED3">
            <wp:extent cx="5760720" cy="30822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5" w:name="_Toc29238856"/>
      <w:r w:rsidRPr="00C90D2F">
        <w:rPr>
          <w:lang w:val="en-US"/>
        </w:rPr>
        <w:lastRenderedPageBreak/>
        <w:t>MAC Example: SELinux</w:t>
      </w:r>
      <w:bookmarkEnd w:id="65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B20B151" wp14:editId="53E602BB">
            <wp:extent cx="5760720" cy="268033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6" w:name="_Toc29238857"/>
      <w:r w:rsidRPr="00C90D2F">
        <w:rPr>
          <w:lang w:val="en-US"/>
        </w:rPr>
        <w:t>MAC Example: AppArmor</w:t>
      </w:r>
      <w:bookmarkEnd w:id="66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4D4F596" wp14:editId="2BC6304F">
            <wp:extent cx="5760720" cy="25507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7" w:name="_Toc29238858"/>
      <w:r w:rsidRPr="00C90D2F">
        <w:rPr>
          <w:lang w:val="en-US"/>
        </w:rPr>
        <w:lastRenderedPageBreak/>
        <w:t>Secure Coding Principle: Defense in Depth</w:t>
      </w:r>
      <w:bookmarkEnd w:id="67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775DDB2" wp14:editId="23392E3F">
            <wp:extent cx="5760720" cy="3198495"/>
            <wp:effectExtent l="0" t="0" r="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8" w:name="_Toc29238859"/>
      <w:r w:rsidRPr="00C90D2F">
        <w:rPr>
          <w:lang w:val="en-US"/>
        </w:rPr>
        <w:t>Privilege Separation</w:t>
      </w:r>
      <w:bookmarkEnd w:id="68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4A46C8" wp14:editId="03FEB827">
            <wp:extent cx="5760720" cy="30886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69" w:name="_Toc29238860"/>
      <w:r w:rsidRPr="00C90D2F">
        <w:rPr>
          <w:lang w:val="en-US"/>
        </w:rPr>
        <w:lastRenderedPageBreak/>
        <w:t>Overall Idea</w:t>
      </w:r>
      <w:bookmarkEnd w:id="69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E17B1AB" wp14:editId="248EA5E6">
            <wp:extent cx="5760720" cy="30949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0" w:name="_Toc29238861"/>
      <w:r w:rsidRPr="00C90D2F">
        <w:rPr>
          <w:lang w:val="en-US"/>
        </w:rPr>
        <w:t>Form of the Modules</w:t>
      </w:r>
      <w:bookmarkEnd w:id="70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311EE7BE" wp14:editId="2A64D8DD">
            <wp:extent cx="5760720" cy="32296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1" w:name="_Toc29238862"/>
      <w:r w:rsidRPr="00C90D2F">
        <w:rPr>
          <w:lang w:val="en-US"/>
        </w:rPr>
        <w:lastRenderedPageBreak/>
        <w:t>Example: OpenSSH</w:t>
      </w:r>
      <w:bookmarkEnd w:id="71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587FC531" wp14:editId="769B97C9">
            <wp:extent cx="5760720" cy="19577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2" w:name="_Toc29238863"/>
      <w:r w:rsidRPr="00C90D2F">
        <w:rPr>
          <w:lang w:val="en-US"/>
        </w:rPr>
        <w:t>OpenSSH: Privilege Separation Approach</w:t>
      </w:r>
      <w:bookmarkEnd w:id="72"/>
    </w:p>
    <w:p w:rsidR="00C90D2F" w:rsidRPr="00C90D2F" w:rsidRDefault="00FF25C4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821BDE7" wp14:editId="7F7E4E73">
            <wp:extent cx="5760720" cy="331978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3" w:name="_Toc29238864"/>
      <w:r w:rsidRPr="00C90D2F">
        <w:rPr>
          <w:lang w:val="en-US"/>
        </w:rPr>
        <w:t>Example: Postfix MTA (Email Server)</w:t>
      </w:r>
      <w:bookmarkEnd w:id="73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165475F6" wp14:editId="33B243F8">
            <wp:extent cx="5760720" cy="26130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Pr="00C90D2F" w:rsidRDefault="00C90D2F" w:rsidP="00C90D2F">
      <w:pPr>
        <w:pStyle w:val="Heading2"/>
        <w:rPr>
          <w:lang w:val="en-US"/>
        </w:rPr>
      </w:pPr>
      <w:bookmarkStart w:id="74" w:name="_Toc29238865"/>
      <w:r w:rsidRPr="00C90D2F">
        <w:rPr>
          <w:lang w:val="en-US"/>
        </w:rPr>
        <w:lastRenderedPageBreak/>
        <w:t>Postfix System View</w:t>
      </w:r>
      <w:bookmarkEnd w:id="74"/>
    </w:p>
    <w:p w:rsidR="00C90D2F" w:rsidRPr="00C90D2F" w:rsidRDefault="006208C1" w:rsidP="00C90D2F">
      <w:pPr>
        <w:rPr>
          <w:lang w:val="en-US"/>
        </w:rPr>
      </w:pPr>
      <w:r>
        <w:rPr>
          <w:noProof/>
        </w:rPr>
        <w:drawing>
          <wp:inline distT="0" distB="0" distL="0" distR="0" wp14:anchorId="70EC9FF0" wp14:editId="61532212">
            <wp:extent cx="5760720" cy="23406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2F" w:rsidRDefault="00C90D2F" w:rsidP="00C90D2F">
      <w:pPr>
        <w:pStyle w:val="Heading2"/>
      </w:pPr>
      <w:bookmarkStart w:id="75" w:name="_Toc29238866"/>
      <w:r>
        <w:t>Postfix: Example Data-Flow</w:t>
      </w:r>
      <w:bookmarkEnd w:id="75"/>
    </w:p>
    <w:p w:rsidR="00466C3E" w:rsidRDefault="006208C1" w:rsidP="00AF65CF">
      <w:r>
        <w:rPr>
          <w:noProof/>
        </w:rPr>
        <w:drawing>
          <wp:inline distT="0" distB="0" distL="0" distR="0" wp14:anchorId="3CD6F6CD" wp14:editId="3B8B19B9">
            <wp:extent cx="5760720" cy="320103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C3E" w:rsidRDefault="00466C3E" w:rsidP="00AF65CF"/>
    <w:p w:rsidR="00466C3E" w:rsidRDefault="00466C3E" w:rsidP="00466C3E">
      <w:pPr>
        <w:pStyle w:val="Heading1"/>
      </w:pPr>
      <w:bookmarkStart w:id="76" w:name="_Toc29238867"/>
      <w:r>
        <w:lastRenderedPageBreak/>
        <w:t>Woche 4</w:t>
      </w:r>
      <w:bookmarkEnd w:id="76"/>
    </w:p>
    <w:p w:rsidR="000F740C" w:rsidRDefault="000F740C" w:rsidP="000F740C">
      <w:pPr>
        <w:pStyle w:val="Heading2"/>
      </w:pPr>
      <w:bookmarkStart w:id="77" w:name="_Toc29238868"/>
      <w:r>
        <w:t>Agenda</w:t>
      </w:r>
      <w:bookmarkEnd w:id="77"/>
    </w:p>
    <w:p w:rsidR="000F740C" w:rsidRDefault="002316E9" w:rsidP="000F740C">
      <w:r>
        <w:rPr>
          <w:noProof/>
        </w:rPr>
        <w:drawing>
          <wp:inline distT="0" distB="0" distL="0" distR="0" wp14:anchorId="37F734CD" wp14:editId="32003290">
            <wp:extent cx="5760720" cy="1010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8" w:name="_Toc29238869"/>
      <w:r>
        <w:t>Security Testing (for Software)</w:t>
      </w:r>
      <w:bookmarkEnd w:id="78"/>
    </w:p>
    <w:p w:rsidR="000F740C" w:rsidRDefault="002316E9" w:rsidP="000F740C">
      <w:r>
        <w:rPr>
          <w:noProof/>
        </w:rPr>
        <w:drawing>
          <wp:inline distT="0" distB="0" distL="0" distR="0" wp14:anchorId="2B2C3190" wp14:editId="2EFCFEB1">
            <wp:extent cx="5760720" cy="164528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79" w:name="_Toc29238870"/>
      <w:r>
        <w:t>Pen-Test</w:t>
      </w:r>
      <w:bookmarkEnd w:id="79"/>
    </w:p>
    <w:p w:rsidR="000F740C" w:rsidRDefault="002316E9" w:rsidP="000F740C">
      <w:r>
        <w:rPr>
          <w:noProof/>
        </w:rPr>
        <w:drawing>
          <wp:inline distT="0" distB="0" distL="0" distR="0" wp14:anchorId="5EF9533D" wp14:editId="52B61775">
            <wp:extent cx="5760720" cy="323088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0" w:name="_Toc29238871"/>
      <w:r w:rsidRPr="000F740C">
        <w:rPr>
          <w:lang w:val="en-US"/>
        </w:rPr>
        <w:lastRenderedPageBreak/>
        <w:t>How does a Pen-Test fail?</w:t>
      </w:r>
      <w:bookmarkEnd w:id="80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7AFFEF6" wp14:editId="3282D9B8">
            <wp:extent cx="5760720" cy="30365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1" w:name="_Toc29238872"/>
      <w:r w:rsidRPr="000F740C">
        <w:rPr>
          <w:lang w:val="en-US"/>
        </w:rPr>
        <w:t>Code Inspection and Review</w:t>
      </w:r>
      <w:bookmarkEnd w:id="81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5DBEBD8" wp14:editId="750800B5">
            <wp:extent cx="5760720" cy="31464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2" w:name="_Toc29238873"/>
      <w:r w:rsidRPr="000F740C">
        <w:rPr>
          <w:lang w:val="en-US"/>
        </w:rPr>
        <w:lastRenderedPageBreak/>
        <w:t>Code Scanners</w:t>
      </w:r>
      <w:bookmarkEnd w:id="82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32DA2F2" wp14:editId="1E1F3C4F">
            <wp:extent cx="5760720" cy="2552065"/>
            <wp:effectExtent l="0" t="0" r="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3" w:name="_Toc29238874"/>
      <w:r w:rsidRPr="000F740C">
        <w:rPr>
          <w:lang w:val="en-US"/>
        </w:rPr>
        <w:t>Execution Emulators</w:t>
      </w:r>
      <w:bookmarkEnd w:id="83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0BE62E2" wp14:editId="63BA0EAB">
            <wp:extent cx="5760720" cy="311785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4" w:name="_Toc29238875"/>
      <w:r w:rsidRPr="000F740C">
        <w:rPr>
          <w:lang w:val="en-US"/>
        </w:rPr>
        <w:lastRenderedPageBreak/>
        <w:t>Patching</w:t>
      </w:r>
      <w:bookmarkEnd w:id="84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3E2BA15" wp14:editId="22E5F4F9">
            <wp:extent cx="5760720" cy="3216910"/>
            <wp:effectExtent l="0" t="0" r="0" b="254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5" w:name="_Toc29238876"/>
      <w:r w:rsidRPr="000F740C">
        <w:rPr>
          <w:lang w:val="en-US"/>
        </w:rPr>
        <w:t>How to Patch</w:t>
      </w:r>
      <w:bookmarkEnd w:id="85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25E79907" wp14:editId="6EE093BC">
            <wp:extent cx="5760720" cy="31445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6" w:name="_Toc29238877"/>
      <w:r w:rsidRPr="000F740C">
        <w:rPr>
          <w:lang w:val="en-US"/>
        </w:rPr>
        <w:lastRenderedPageBreak/>
        <w:t>Problems with Patching</w:t>
      </w:r>
      <w:bookmarkEnd w:id="86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A8896E8" wp14:editId="577A10F5">
            <wp:extent cx="5760720" cy="308927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7" w:name="_Toc29238878"/>
      <w:r w:rsidRPr="000F740C">
        <w:rPr>
          <w:lang w:val="en-US"/>
        </w:rPr>
        <w:t>Problems with not Patching</w:t>
      </w:r>
      <w:bookmarkEnd w:id="87"/>
    </w:p>
    <w:p w:rsidR="000F740C" w:rsidRPr="000F740C" w:rsidRDefault="002316E9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8FCE560" wp14:editId="2FFCAC4E">
            <wp:extent cx="5760720" cy="228282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8" w:name="_Toc29238879"/>
      <w:r w:rsidRPr="000F740C">
        <w:rPr>
          <w:lang w:val="en-US"/>
        </w:rPr>
        <w:t>Problems with Unavailability of Patches</w:t>
      </w:r>
      <w:bookmarkEnd w:id="88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1E30CF57" wp14:editId="6ED30B33">
            <wp:extent cx="5760720" cy="2185670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89" w:name="_Toc29238880"/>
      <w:r w:rsidRPr="000F740C">
        <w:rPr>
          <w:lang w:val="en-US"/>
        </w:rPr>
        <w:lastRenderedPageBreak/>
        <w:t>Economic Aspects of Security</w:t>
      </w:r>
      <w:bookmarkEnd w:id="89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D548404" wp14:editId="39AEDA5D">
            <wp:extent cx="5760720" cy="204851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0" w:name="_Toc29238881"/>
      <w:r w:rsidRPr="000F740C">
        <w:rPr>
          <w:lang w:val="en-US"/>
        </w:rPr>
        <w:t>Case Study: DDoS on Brian Krebs (20.9.2016)</w:t>
      </w:r>
      <w:bookmarkEnd w:id="90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7D54527" wp14:editId="56C5C90C">
            <wp:extent cx="5760720" cy="227012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1" w:name="_Toc29238882"/>
      <w:r w:rsidRPr="000F740C">
        <w:rPr>
          <w:lang w:val="en-US"/>
        </w:rPr>
        <w:t>What can Perform Such an Attack?</w:t>
      </w:r>
      <w:bookmarkEnd w:id="91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577B52FE" wp14:editId="358E1185">
            <wp:extent cx="5760720" cy="34486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2" w:name="_Toc29238883"/>
      <w:r>
        <w:lastRenderedPageBreak/>
        <w:t>IoT: Internet of insecure Things</w:t>
      </w:r>
      <w:bookmarkEnd w:id="92"/>
    </w:p>
    <w:p w:rsidR="000F740C" w:rsidRDefault="006B3AE8" w:rsidP="000F740C">
      <w:r>
        <w:rPr>
          <w:noProof/>
        </w:rPr>
        <w:drawing>
          <wp:inline distT="0" distB="0" distL="0" distR="0" wp14:anchorId="4F5CE0F2" wp14:editId="0401D80B">
            <wp:extent cx="5760720" cy="2551430"/>
            <wp:effectExtent l="0" t="0" r="0" b="12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3" w:name="_Toc29238884"/>
      <w:r w:rsidRPr="000F740C">
        <w:rPr>
          <w:lang w:val="en-US"/>
        </w:rPr>
        <w:t>Why are These IoT Devices so Insecure?</w:t>
      </w:r>
      <w:bookmarkEnd w:id="93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61202131" wp14:editId="37D82E2B">
            <wp:extent cx="5760720" cy="27927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4" w:name="_Toc29238885"/>
      <w:r w:rsidRPr="000F740C">
        <w:rPr>
          <w:lang w:val="en-US"/>
        </w:rPr>
        <w:lastRenderedPageBreak/>
        <w:t>Possible Solutions</w:t>
      </w:r>
      <w:bookmarkEnd w:id="94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4CC00C25" wp14:editId="402DDE10">
            <wp:extent cx="5760720" cy="336550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Pr="000F740C" w:rsidRDefault="000F740C" w:rsidP="000F740C">
      <w:pPr>
        <w:pStyle w:val="Heading2"/>
        <w:rPr>
          <w:lang w:val="en-US"/>
        </w:rPr>
      </w:pPr>
      <w:bookmarkStart w:id="95" w:name="_Toc29238886"/>
      <w:r w:rsidRPr="000F740C">
        <w:rPr>
          <w:lang w:val="en-US"/>
        </w:rPr>
        <w:t>Does it Pay to make Software Secure?</w:t>
      </w:r>
      <w:bookmarkEnd w:id="95"/>
    </w:p>
    <w:p w:rsidR="000F740C" w:rsidRPr="000F740C" w:rsidRDefault="006B3AE8" w:rsidP="000F740C">
      <w:pPr>
        <w:rPr>
          <w:lang w:val="en-US"/>
        </w:rPr>
      </w:pPr>
      <w:r>
        <w:rPr>
          <w:noProof/>
        </w:rPr>
        <w:drawing>
          <wp:inline distT="0" distB="0" distL="0" distR="0" wp14:anchorId="7F803B01" wp14:editId="07824A79">
            <wp:extent cx="5760720" cy="302895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0F740C">
      <w:pPr>
        <w:pStyle w:val="Heading2"/>
      </w:pPr>
      <w:bookmarkStart w:id="96" w:name="_Toc29238887"/>
      <w:r>
        <w:lastRenderedPageBreak/>
        <w:t>So, what to do?</w:t>
      </w:r>
      <w:bookmarkEnd w:id="96"/>
    </w:p>
    <w:p w:rsidR="000F740C" w:rsidRDefault="006B3AE8" w:rsidP="000F740C">
      <w:r>
        <w:rPr>
          <w:noProof/>
        </w:rPr>
        <w:drawing>
          <wp:inline distT="0" distB="0" distL="0" distR="0" wp14:anchorId="7F68C18D" wp14:editId="1F02B323">
            <wp:extent cx="5760720" cy="33356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40C" w:rsidRDefault="000F740C" w:rsidP="00AF65CF"/>
    <w:p w:rsidR="000F740C" w:rsidRDefault="000F740C" w:rsidP="000F740C">
      <w:pPr>
        <w:pStyle w:val="Heading1"/>
      </w:pPr>
      <w:bookmarkStart w:id="97" w:name="_Toc29238888"/>
      <w:r>
        <w:lastRenderedPageBreak/>
        <w:t>Woche 5</w:t>
      </w:r>
      <w:bookmarkEnd w:id="97"/>
    </w:p>
    <w:p w:rsidR="00A54DC2" w:rsidRDefault="00A54DC2" w:rsidP="00A54DC2">
      <w:pPr>
        <w:pStyle w:val="Heading2"/>
      </w:pPr>
      <w:bookmarkStart w:id="98" w:name="_Toc29238889"/>
      <w:r>
        <w:t>Agenda</w:t>
      </w:r>
      <w:bookmarkEnd w:id="98"/>
    </w:p>
    <w:p w:rsidR="00A54DC2" w:rsidRDefault="00053455" w:rsidP="00A54DC2">
      <w:r>
        <w:rPr>
          <w:noProof/>
        </w:rPr>
        <w:drawing>
          <wp:inline distT="0" distB="0" distL="0" distR="0" wp14:anchorId="428BD38B" wp14:editId="0942D166">
            <wp:extent cx="5760720" cy="2550795"/>
            <wp:effectExtent l="0" t="0" r="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99" w:name="_Toc29238890"/>
      <w:r>
        <w:t>Generating Cryptographic Keys</w:t>
      </w:r>
      <w:bookmarkEnd w:id="99"/>
    </w:p>
    <w:p w:rsidR="00A54DC2" w:rsidRDefault="00053455" w:rsidP="00A54DC2">
      <w:r>
        <w:rPr>
          <w:noProof/>
        </w:rPr>
        <w:drawing>
          <wp:inline distT="0" distB="0" distL="0" distR="0" wp14:anchorId="3078CAB4" wp14:editId="7E5231BF">
            <wp:extent cx="5760720" cy="32975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0" w:name="_Toc29238891"/>
      <w:r>
        <w:lastRenderedPageBreak/>
        <w:t>Information-Theoretical Entropy</w:t>
      </w:r>
      <w:bookmarkEnd w:id="100"/>
    </w:p>
    <w:p w:rsidR="00A54DC2" w:rsidRDefault="00053455" w:rsidP="00A54DC2">
      <w:r>
        <w:rPr>
          <w:noProof/>
        </w:rPr>
        <w:drawing>
          <wp:inline distT="0" distB="0" distL="0" distR="0" wp14:anchorId="2F125E6B" wp14:editId="604FEFAB">
            <wp:extent cx="5760720" cy="3329305"/>
            <wp:effectExtent l="0" t="0" r="0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1" w:name="_Toc29238892"/>
      <w:r>
        <w:t>Estimating Entropy is Tricky</w:t>
      </w:r>
      <w:bookmarkEnd w:id="101"/>
    </w:p>
    <w:p w:rsidR="00A54DC2" w:rsidRDefault="00053455" w:rsidP="00A54DC2">
      <w:r>
        <w:rPr>
          <w:noProof/>
        </w:rPr>
        <w:drawing>
          <wp:inline distT="0" distB="0" distL="0" distR="0" wp14:anchorId="002CE517" wp14:editId="23AA2084">
            <wp:extent cx="5760720" cy="1922145"/>
            <wp:effectExtent l="0" t="0" r="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2" w:name="_Toc29238893"/>
      <w:r>
        <w:lastRenderedPageBreak/>
        <w:t>Seeding a CPRNG</w:t>
      </w:r>
      <w:bookmarkEnd w:id="102"/>
    </w:p>
    <w:p w:rsidR="00A54DC2" w:rsidRDefault="00053455" w:rsidP="00A54DC2">
      <w:r>
        <w:rPr>
          <w:noProof/>
        </w:rPr>
        <w:drawing>
          <wp:inline distT="0" distB="0" distL="0" distR="0" wp14:anchorId="6B4B3B63" wp14:editId="0798031D">
            <wp:extent cx="5760720" cy="32080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3" w:name="_Toc29238894"/>
      <w:r>
        <w:t>Bad Seeding Examples</w:t>
      </w:r>
      <w:bookmarkEnd w:id="103"/>
    </w:p>
    <w:p w:rsidR="00A54DC2" w:rsidRDefault="00053455" w:rsidP="00A54DC2">
      <w:r>
        <w:rPr>
          <w:noProof/>
        </w:rPr>
        <w:drawing>
          <wp:inline distT="0" distB="0" distL="0" distR="0" wp14:anchorId="2E04755F" wp14:editId="5437D4CC">
            <wp:extent cx="5760720" cy="29724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4" w:name="_Toc29238895"/>
      <w:r>
        <w:t>Storing Cryptographic Keys Securely</w:t>
      </w:r>
      <w:bookmarkEnd w:id="104"/>
    </w:p>
    <w:p w:rsidR="00A54DC2" w:rsidRDefault="00053455" w:rsidP="00A54DC2">
      <w:r>
        <w:rPr>
          <w:noProof/>
        </w:rPr>
        <w:drawing>
          <wp:inline distT="0" distB="0" distL="0" distR="0" wp14:anchorId="6CF02762" wp14:editId="080AE1D1">
            <wp:extent cx="5760720" cy="9848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5" w:name="_Toc29238896"/>
      <w:r>
        <w:lastRenderedPageBreak/>
        <w:t>Storing Passwords</w:t>
      </w:r>
      <w:bookmarkEnd w:id="105"/>
    </w:p>
    <w:p w:rsidR="00A54DC2" w:rsidRDefault="00053455" w:rsidP="00A54DC2">
      <w:r>
        <w:rPr>
          <w:noProof/>
        </w:rPr>
        <w:drawing>
          <wp:inline distT="0" distB="0" distL="0" distR="0" wp14:anchorId="3A2EE6D3" wp14:editId="39D92293">
            <wp:extent cx="5760720" cy="335788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6" w:name="_Toc29238897"/>
      <w:r>
        <w:t>Rainbow Table</w:t>
      </w:r>
      <w:bookmarkEnd w:id="106"/>
    </w:p>
    <w:p w:rsidR="00A54DC2" w:rsidRDefault="00053455" w:rsidP="00A54DC2">
      <w:r>
        <w:rPr>
          <w:noProof/>
        </w:rPr>
        <w:drawing>
          <wp:inline distT="0" distB="0" distL="0" distR="0" wp14:anchorId="58F1F8DD" wp14:editId="70CBEF10">
            <wp:extent cx="5760720" cy="3307080"/>
            <wp:effectExtent l="0" t="0" r="0" b="762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Default="00A54DC2" w:rsidP="00A54DC2">
      <w:pPr>
        <w:pStyle w:val="Heading2"/>
      </w:pPr>
      <w:bookmarkStart w:id="107" w:name="_Toc29238898"/>
      <w:r>
        <w:lastRenderedPageBreak/>
        <w:t>Storing Passwords</w:t>
      </w:r>
      <w:bookmarkEnd w:id="107"/>
    </w:p>
    <w:p w:rsidR="00A54DC2" w:rsidRDefault="00053455" w:rsidP="00A54DC2">
      <w:r>
        <w:rPr>
          <w:noProof/>
        </w:rPr>
        <w:drawing>
          <wp:inline distT="0" distB="0" distL="0" distR="0" wp14:anchorId="06903A54" wp14:editId="1488DC64">
            <wp:extent cx="5760720" cy="29210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8" w:name="_Toc29238899"/>
      <w:r w:rsidRPr="00A54DC2">
        <w:rPr>
          <w:lang w:val="en-US"/>
        </w:rPr>
        <w:t>So What is Wrong with PBKDF2?</w:t>
      </w:r>
      <w:bookmarkEnd w:id="108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6523A45" wp14:editId="00019D3B">
            <wp:extent cx="5760720" cy="30492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09" w:name="_Toc29238900"/>
      <w:r w:rsidRPr="00A54DC2">
        <w:rPr>
          <w:lang w:val="en-US"/>
        </w:rPr>
        <w:lastRenderedPageBreak/>
        <w:t>Hardware RNGs</w:t>
      </w:r>
      <w:bookmarkEnd w:id="109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080361F7" wp14:editId="6CB8FB4E">
            <wp:extent cx="5760720" cy="3121025"/>
            <wp:effectExtent l="0" t="0" r="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0" w:name="_Toc29238901"/>
      <w:r w:rsidRPr="00A54DC2">
        <w:rPr>
          <w:lang w:val="en-US"/>
        </w:rPr>
        <w:t>Example 1: Via C3 Hardware CPRNG Schematic</w:t>
      </w:r>
      <w:bookmarkEnd w:id="110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25BC4E97" wp14:editId="4A0084BB">
            <wp:extent cx="5760720" cy="30289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1" w:name="_Toc29238902"/>
      <w:r w:rsidRPr="00A54DC2">
        <w:rPr>
          <w:lang w:val="en-US"/>
        </w:rPr>
        <w:lastRenderedPageBreak/>
        <w:t>Example 2: Intel RDRAND Schematic</w:t>
      </w:r>
      <w:bookmarkEnd w:id="111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834FAA0" wp14:editId="3A843646">
            <wp:extent cx="5760720" cy="321500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2" w:name="_Toc29238903"/>
      <w:r w:rsidRPr="00A54DC2">
        <w:rPr>
          <w:lang w:val="en-US"/>
        </w:rPr>
        <w:t>Compromise on Design-Level</w:t>
      </w:r>
      <w:bookmarkEnd w:id="112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4C0D1AC8" wp14:editId="4AD5D092">
            <wp:extent cx="5760720" cy="3464560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3" w:name="_Toc29238904"/>
      <w:r w:rsidRPr="00A54DC2">
        <w:rPr>
          <w:lang w:val="en-US"/>
        </w:rPr>
        <w:lastRenderedPageBreak/>
        <w:t>Storing Private Data (as a Service Provider)</w:t>
      </w:r>
      <w:bookmarkEnd w:id="113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D3EBDE7" wp14:editId="22A5E261">
            <wp:extent cx="5760720" cy="2356485"/>
            <wp:effectExtent l="0" t="0" r="0" b="571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4" w:name="_Toc29238905"/>
      <w:r w:rsidRPr="00A54DC2">
        <w:rPr>
          <w:lang w:val="en-US"/>
        </w:rPr>
        <w:t>Disk/Storage Encryption</w:t>
      </w:r>
      <w:bookmarkEnd w:id="114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77C431DC" wp14:editId="6B64F82B">
            <wp:extent cx="5760720" cy="26517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5" w:name="_Toc29238906"/>
      <w:r w:rsidRPr="00A54DC2">
        <w:rPr>
          <w:lang w:val="en-US"/>
        </w:rPr>
        <w:t>Disk Encryption Protects Against What?</w:t>
      </w:r>
      <w:bookmarkEnd w:id="115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15C2B007" wp14:editId="7E3295E0">
            <wp:extent cx="5760720" cy="31305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6" w:name="_Toc29238907"/>
      <w:r w:rsidRPr="00A54DC2">
        <w:rPr>
          <w:lang w:val="en-US"/>
        </w:rPr>
        <w:lastRenderedPageBreak/>
        <w:t>Decryption Only With User Logged In</w:t>
      </w:r>
      <w:bookmarkEnd w:id="116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5A5032DF" wp14:editId="6B9A3A07">
            <wp:extent cx="5760720" cy="320738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7" w:name="_Toc29238908"/>
      <w:r w:rsidRPr="00A54DC2">
        <w:rPr>
          <w:lang w:val="en-US"/>
        </w:rPr>
        <w:t>Encryption in the Cloud</w:t>
      </w:r>
      <w:bookmarkEnd w:id="117"/>
    </w:p>
    <w:p w:rsidR="00A54DC2" w:rsidRPr="00A54DC2" w:rsidRDefault="00053455" w:rsidP="00A54DC2">
      <w:pPr>
        <w:rPr>
          <w:lang w:val="en-US"/>
        </w:rPr>
      </w:pPr>
      <w:r>
        <w:rPr>
          <w:noProof/>
        </w:rPr>
        <w:drawing>
          <wp:inline distT="0" distB="0" distL="0" distR="0" wp14:anchorId="33E787E6" wp14:editId="2209F4D8">
            <wp:extent cx="5760720" cy="2955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54DC2">
      <w:pPr>
        <w:pStyle w:val="Heading2"/>
        <w:rPr>
          <w:lang w:val="en-US"/>
        </w:rPr>
      </w:pPr>
      <w:bookmarkStart w:id="118" w:name="_Toc29238909"/>
      <w:r w:rsidRPr="00A54DC2">
        <w:rPr>
          <w:lang w:val="en-US"/>
        </w:rPr>
        <w:lastRenderedPageBreak/>
        <w:t>JavaScript Client-Side Encryption in Web-Apps</w:t>
      </w:r>
      <w:bookmarkEnd w:id="118"/>
    </w:p>
    <w:p w:rsidR="000F740C" w:rsidRPr="00A54DC2" w:rsidRDefault="00053455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7908839E" wp14:editId="4A1CC878">
            <wp:extent cx="5760720" cy="326326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C2" w:rsidRPr="00A54DC2" w:rsidRDefault="00A54DC2" w:rsidP="00AF65CF">
      <w:pPr>
        <w:rPr>
          <w:lang w:val="en-US"/>
        </w:rPr>
      </w:pPr>
    </w:p>
    <w:p w:rsidR="00A54DC2" w:rsidRDefault="00A54DC2" w:rsidP="00A54DC2">
      <w:pPr>
        <w:pStyle w:val="Heading1"/>
      </w:pPr>
      <w:bookmarkStart w:id="119" w:name="_Toc29238910"/>
      <w:r>
        <w:lastRenderedPageBreak/>
        <w:t>Woche 6</w:t>
      </w:r>
      <w:bookmarkEnd w:id="119"/>
    </w:p>
    <w:p w:rsidR="00683D01" w:rsidRDefault="00683D01" w:rsidP="00683D01">
      <w:pPr>
        <w:pStyle w:val="Heading2"/>
      </w:pPr>
      <w:bookmarkStart w:id="120" w:name="_Toc29238911"/>
      <w:r>
        <w:t>Agenda</w:t>
      </w:r>
      <w:bookmarkEnd w:id="120"/>
    </w:p>
    <w:p w:rsidR="00683D01" w:rsidRDefault="0056608A" w:rsidP="00683D01">
      <w:r>
        <w:rPr>
          <w:noProof/>
        </w:rPr>
        <w:drawing>
          <wp:inline distT="0" distB="0" distL="0" distR="0" wp14:anchorId="63E62B9B" wp14:editId="6FAB9997">
            <wp:extent cx="5760720" cy="1934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1" w:name="_Toc29238912"/>
      <w:r>
        <w:t>Virtualization vs. Security</w:t>
      </w:r>
      <w:bookmarkEnd w:id="121"/>
    </w:p>
    <w:p w:rsidR="00683D01" w:rsidRDefault="0056608A" w:rsidP="00683D01">
      <w:r>
        <w:rPr>
          <w:noProof/>
        </w:rPr>
        <w:drawing>
          <wp:inline distT="0" distB="0" distL="0" distR="0" wp14:anchorId="4126B1D5" wp14:editId="1F27AA25">
            <wp:extent cx="5760720" cy="32480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2" w:name="_Toc29238913"/>
      <w:r>
        <w:lastRenderedPageBreak/>
        <w:t>DoS on Application Layer</w:t>
      </w:r>
      <w:bookmarkEnd w:id="122"/>
    </w:p>
    <w:p w:rsidR="00683D01" w:rsidRDefault="0056608A" w:rsidP="00683D01">
      <w:r>
        <w:rPr>
          <w:noProof/>
        </w:rPr>
        <w:drawing>
          <wp:inline distT="0" distB="0" distL="0" distR="0" wp14:anchorId="4FF60E1A" wp14:editId="4508D6BD">
            <wp:extent cx="5760720" cy="31508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3" w:name="_Toc29238914"/>
      <w:r>
        <w:t>DoS on Application Layer</w:t>
      </w:r>
      <w:bookmarkEnd w:id="123"/>
    </w:p>
    <w:p w:rsidR="00683D01" w:rsidRDefault="0056608A" w:rsidP="00683D01">
      <w:r>
        <w:rPr>
          <w:noProof/>
        </w:rPr>
        <w:drawing>
          <wp:inline distT="0" distB="0" distL="0" distR="0" wp14:anchorId="24DD0CA5" wp14:editId="4B8F299A">
            <wp:extent cx="5760720" cy="3194685"/>
            <wp:effectExtent l="0" t="0" r="0" b="571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4" w:name="_Toc29238915"/>
      <w:r>
        <w:lastRenderedPageBreak/>
        <w:t>Code Analysis for Security</w:t>
      </w:r>
      <w:bookmarkEnd w:id="124"/>
    </w:p>
    <w:p w:rsidR="00683D01" w:rsidRDefault="0056608A" w:rsidP="00683D01">
      <w:r>
        <w:rPr>
          <w:noProof/>
        </w:rPr>
        <w:drawing>
          <wp:inline distT="0" distB="0" distL="0" distR="0" wp14:anchorId="7A472A20" wp14:editId="15503D7F">
            <wp:extent cx="5760720" cy="3334385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5" w:name="_Toc29238916"/>
      <w:r>
        <w:t>Backdoors in Code</w:t>
      </w:r>
      <w:bookmarkEnd w:id="125"/>
    </w:p>
    <w:p w:rsidR="00683D01" w:rsidRDefault="0056608A" w:rsidP="00683D01">
      <w:r>
        <w:rPr>
          <w:noProof/>
        </w:rPr>
        <w:drawing>
          <wp:inline distT="0" distB="0" distL="0" distR="0" wp14:anchorId="72157ED7" wp14:editId="35908C1D">
            <wp:extent cx="5760720" cy="3160395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6" w:name="_Toc29238917"/>
      <w:r>
        <w:lastRenderedPageBreak/>
        <w:t>Backdoor Hiding Techniques</w:t>
      </w:r>
      <w:bookmarkEnd w:id="126"/>
    </w:p>
    <w:p w:rsidR="00683D01" w:rsidRDefault="0056608A" w:rsidP="00683D01">
      <w:r>
        <w:rPr>
          <w:noProof/>
        </w:rPr>
        <w:drawing>
          <wp:inline distT="0" distB="0" distL="0" distR="0" wp14:anchorId="5D41713C" wp14:editId="58D33908">
            <wp:extent cx="5760720" cy="3272155"/>
            <wp:effectExtent l="0" t="0" r="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7" w:name="_Toc29238918"/>
      <w:r>
        <w:t>Finding Backdoors</w:t>
      </w:r>
      <w:bookmarkEnd w:id="127"/>
    </w:p>
    <w:p w:rsidR="00683D01" w:rsidRDefault="0056608A" w:rsidP="00683D01">
      <w:r>
        <w:rPr>
          <w:noProof/>
        </w:rPr>
        <w:drawing>
          <wp:inline distT="0" distB="0" distL="0" distR="0" wp14:anchorId="1FC5D617" wp14:editId="477A1BAA">
            <wp:extent cx="5760720" cy="3178175"/>
            <wp:effectExtent l="0" t="0" r="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8" w:name="_Toc29238919"/>
      <w:r>
        <w:lastRenderedPageBreak/>
        <w:t>Backdoors in Cryptography</w:t>
      </w:r>
      <w:bookmarkEnd w:id="128"/>
    </w:p>
    <w:p w:rsidR="00683D01" w:rsidRDefault="0056608A" w:rsidP="00683D01">
      <w:r>
        <w:rPr>
          <w:noProof/>
        </w:rPr>
        <w:drawing>
          <wp:inline distT="0" distB="0" distL="0" distR="0" wp14:anchorId="1B8AA67C" wp14:editId="7EC33D8B">
            <wp:extent cx="5760720" cy="3002915"/>
            <wp:effectExtent l="0" t="0" r="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29" w:name="_Toc29238920"/>
      <w:r>
        <w:t>Example 1: ECC</w:t>
      </w:r>
      <w:bookmarkEnd w:id="129"/>
    </w:p>
    <w:p w:rsidR="00683D01" w:rsidRDefault="00951818" w:rsidP="00683D01">
      <w:r>
        <w:rPr>
          <w:noProof/>
        </w:rPr>
        <w:drawing>
          <wp:inline distT="0" distB="0" distL="0" distR="0" wp14:anchorId="42051035" wp14:editId="4BF7A6B8">
            <wp:extent cx="5760720" cy="3046095"/>
            <wp:effectExtent l="0" t="0" r="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0" w:name="_Toc29238921"/>
      <w:r w:rsidRPr="00683D01">
        <w:rPr>
          <w:lang w:val="en-US"/>
        </w:rPr>
        <w:lastRenderedPageBreak/>
        <w:t>Example 2: Specially selected Primes for Discreet Logarithms</w:t>
      </w:r>
      <w:bookmarkEnd w:id="130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BA16FB3" wp14:editId="01081B96">
            <wp:extent cx="5760720" cy="2569845"/>
            <wp:effectExtent l="0" t="0" r="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1" w:name="_Toc29238922"/>
      <w:r w:rsidRPr="00683D01">
        <w:rPr>
          <w:lang w:val="en-US"/>
        </w:rPr>
        <w:t>Fuzz-Testing: The Idea</w:t>
      </w:r>
      <w:bookmarkEnd w:id="131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1C5778E" wp14:editId="0CF4EA5C">
            <wp:extent cx="5760720" cy="31553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2" w:name="_Toc29238923"/>
      <w:r w:rsidRPr="00683D01">
        <w:rPr>
          <w:lang w:val="en-US"/>
        </w:rPr>
        <w:lastRenderedPageBreak/>
        <w:t>Possibilities and Limitations</w:t>
      </w:r>
      <w:bookmarkEnd w:id="132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A107073" wp14:editId="2E343DD3">
            <wp:extent cx="5760720" cy="281241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3" w:name="_Toc29238924"/>
      <w:r w:rsidRPr="00683D01">
        <w:rPr>
          <w:lang w:val="en-US"/>
        </w:rPr>
        <w:t>Structured Fuzzing vs. Random Fuzzing</w:t>
      </w:r>
      <w:bookmarkEnd w:id="133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26F9991B" wp14:editId="0FE65356">
            <wp:extent cx="5760720" cy="3499485"/>
            <wp:effectExtent l="0" t="0" r="0" b="571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Pr="00683D01" w:rsidRDefault="00683D01" w:rsidP="00683D01">
      <w:pPr>
        <w:pStyle w:val="Heading2"/>
        <w:rPr>
          <w:lang w:val="en-US"/>
        </w:rPr>
      </w:pPr>
      <w:bookmarkStart w:id="134" w:name="_Toc29238925"/>
      <w:r w:rsidRPr="00683D01">
        <w:rPr>
          <w:lang w:val="en-US"/>
        </w:rPr>
        <w:lastRenderedPageBreak/>
        <w:t>Fuzzing for Regular Tests</w:t>
      </w:r>
      <w:bookmarkEnd w:id="134"/>
    </w:p>
    <w:p w:rsidR="00683D01" w:rsidRPr="00683D01" w:rsidRDefault="00951818" w:rsidP="00683D01">
      <w:pPr>
        <w:rPr>
          <w:lang w:val="en-US"/>
        </w:rPr>
      </w:pPr>
      <w:r>
        <w:rPr>
          <w:noProof/>
        </w:rPr>
        <w:drawing>
          <wp:inline distT="0" distB="0" distL="0" distR="0" wp14:anchorId="0F485DF6" wp14:editId="18AF3F2D">
            <wp:extent cx="5760720" cy="286385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683D01">
      <w:pPr>
        <w:pStyle w:val="Heading2"/>
      </w:pPr>
      <w:bookmarkStart w:id="135" w:name="_Toc29238926"/>
      <w:r>
        <w:t>Useful Fuzzing Tools</w:t>
      </w:r>
      <w:bookmarkEnd w:id="135"/>
    </w:p>
    <w:p w:rsidR="00A54DC2" w:rsidRDefault="00951818" w:rsidP="00AF65CF">
      <w:r>
        <w:rPr>
          <w:noProof/>
        </w:rPr>
        <w:drawing>
          <wp:inline distT="0" distB="0" distL="0" distR="0" wp14:anchorId="09B15F07" wp14:editId="4A7F4362">
            <wp:extent cx="5760720" cy="175831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D01" w:rsidRDefault="00683D01" w:rsidP="00AF65CF"/>
    <w:p w:rsidR="00683D01" w:rsidRDefault="00683D01" w:rsidP="00683D01">
      <w:pPr>
        <w:pStyle w:val="Heading1"/>
      </w:pPr>
      <w:bookmarkStart w:id="136" w:name="_Toc29238927"/>
      <w:r>
        <w:lastRenderedPageBreak/>
        <w:t>Woche 7</w:t>
      </w:r>
      <w:bookmarkEnd w:id="136"/>
    </w:p>
    <w:p w:rsidR="00143210" w:rsidRDefault="00143210" w:rsidP="00143210">
      <w:pPr>
        <w:pStyle w:val="Heading2"/>
      </w:pPr>
      <w:bookmarkStart w:id="137" w:name="_Toc29238928"/>
      <w:r>
        <w:t>Agenda</w:t>
      </w:r>
      <w:bookmarkEnd w:id="137"/>
    </w:p>
    <w:p w:rsidR="00143210" w:rsidRDefault="00471410" w:rsidP="00143210">
      <w:r>
        <w:rPr>
          <w:noProof/>
        </w:rPr>
        <w:drawing>
          <wp:inline distT="0" distB="0" distL="0" distR="0" wp14:anchorId="07F3EF6F" wp14:editId="6A08BC9E">
            <wp:extent cx="5760720" cy="209169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8" w:name="_Toc29238929"/>
      <w:r w:rsidRPr="00143210">
        <w:rPr>
          <w:lang w:val="en-US"/>
        </w:rPr>
        <w:t>Example Request in the TCP/IP Model</w:t>
      </w:r>
      <w:bookmarkEnd w:id="138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F87F472" wp14:editId="709EAE60">
            <wp:extent cx="5760720" cy="170878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39" w:name="_Toc29238930"/>
      <w:r w:rsidRPr="00143210">
        <w:rPr>
          <w:lang w:val="en-US"/>
        </w:rPr>
        <w:t>HTTP</w:t>
      </w:r>
      <w:bookmarkEnd w:id="139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AB831B0" wp14:editId="6DA1B425">
            <wp:extent cx="5760720" cy="290258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0" w:name="_Toc29238931"/>
      <w:r w:rsidRPr="00143210">
        <w:rPr>
          <w:lang w:val="en-US"/>
        </w:rPr>
        <w:lastRenderedPageBreak/>
        <w:t>HTTP Request Example: GET</w:t>
      </w:r>
      <w:bookmarkEnd w:id="140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A7B208" wp14:editId="75B2117A">
            <wp:extent cx="5760720" cy="2641600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1" w:name="_Toc29238932"/>
      <w:r w:rsidRPr="00143210">
        <w:rPr>
          <w:lang w:val="en-US"/>
        </w:rPr>
        <w:t>HTTP Request Example: POST</w:t>
      </w:r>
      <w:bookmarkEnd w:id="141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D71AAC7" wp14:editId="5564BE5B">
            <wp:extent cx="5760720" cy="2661920"/>
            <wp:effectExtent l="0" t="0" r="0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2" w:name="_Toc29238933"/>
      <w:r w:rsidRPr="00143210">
        <w:rPr>
          <w:lang w:val="en-US"/>
        </w:rPr>
        <w:lastRenderedPageBreak/>
        <w:t>HTTP Response Example</w:t>
      </w:r>
      <w:bookmarkEnd w:id="142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554ED192" wp14:editId="1B46051C">
            <wp:extent cx="5760720" cy="337439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3" w:name="_Toc29238934"/>
      <w:r w:rsidRPr="00143210">
        <w:rPr>
          <w:lang w:val="en-US"/>
        </w:rPr>
        <w:t>Exotic Requests: PUT, DELETE, ...</w:t>
      </w:r>
      <w:bookmarkEnd w:id="143"/>
    </w:p>
    <w:p w:rsidR="001432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70B6945C" wp14:editId="053C101B">
            <wp:extent cx="5760720" cy="324421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4" w:name="_Toc29238935"/>
      <w:r w:rsidRPr="00143210">
        <w:rPr>
          <w:lang w:val="en-US"/>
        </w:rPr>
        <w:lastRenderedPageBreak/>
        <w:t>HTTP Authentication</w:t>
      </w:r>
      <w:bookmarkEnd w:id="144"/>
    </w:p>
    <w:p w:rsid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D66064" wp14:editId="3BD2C410">
            <wp:extent cx="5760720" cy="3004185"/>
            <wp:effectExtent l="0" t="0" r="0" b="571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410" w:rsidRDefault="00471410" w:rsidP="00471410">
      <w:pPr>
        <w:pStyle w:val="Heading2"/>
        <w:rPr>
          <w:lang w:val="en-US"/>
        </w:rPr>
      </w:pPr>
      <w:bookmarkStart w:id="145" w:name="_Toc29238936"/>
      <w:r>
        <w:rPr>
          <w:lang w:val="en-US"/>
        </w:rPr>
        <w:t>HTTP Authentication</w:t>
      </w:r>
      <w:bookmarkEnd w:id="145"/>
    </w:p>
    <w:p w:rsidR="00471410" w:rsidRPr="00143210" w:rsidRDefault="00471410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650515C" wp14:editId="292353E6">
            <wp:extent cx="5760720" cy="3199765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6" w:name="_Toc29238937"/>
      <w:r w:rsidRPr="00143210">
        <w:rPr>
          <w:lang w:val="en-US"/>
        </w:rPr>
        <w:lastRenderedPageBreak/>
        <w:t>Cookies</w:t>
      </w:r>
      <w:bookmarkEnd w:id="146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2C28746C" wp14:editId="08B83593">
            <wp:extent cx="5760720" cy="278574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7" w:name="_Toc29238938"/>
      <w:r w:rsidRPr="00143210">
        <w:rPr>
          <w:lang w:val="en-US"/>
        </w:rPr>
        <w:t>Cookie Options</w:t>
      </w:r>
      <w:bookmarkEnd w:id="14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99CDFB8" wp14:editId="1C088074">
            <wp:extent cx="5760720" cy="305689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8" w:name="_Toc29238939"/>
      <w:r w:rsidRPr="00143210">
        <w:rPr>
          <w:lang w:val="en-US"/>
        </w:rPr>
        <w:lastRenderedPageBreak/>
        <w:t>Cookies: Access via JavaScript</w:t>
      </w:r>
      <w:bookmarkEnd w:id="14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F0425A7" wp14:editId="104D9639">
            <wp:extent cx="5760720" cy="2856230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49" w:name="_Toc29238940"/>
      <w:r w:rsidRPr="00143210">
        <w:rPr>
          <w:lang w:val="en-US"/>
        </w:rPr>
        <w:t>Session Management</w:t>
      </w:r>
      <w:bookmarkEnd w:id="14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15E5F44" wp14:editId="1BB29D2E">
            <wp:extent cx="5760720" cy="3164205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0" w:name="_Toc29238941"/>
      <w:r w:rsidRPr="00143210">
        <w:rPr>
          <w:lang w:val="en-US"/>
        </w:rPr>
        <w:lastRenderedPageBreak/>
        <w:t>Security Problems with Session Management</w:t>
      </w:r>
      <w:bookmarkEnd w:id="15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8F8B694" wp14:editId="01D0D088">
            <wp:extent cx="5760720" cy="305308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1" w:name="_Toc29238942"/>
      <w:r w:rsidRPr="00143210">
        <w:rPr>
          <w:lang w:val="en-US"/>
        </w:rPr>
        <w:t>Keeping State Securely on Client-Side</w:t>
      </w:r>
      <w:bookmarkEnd w:id="15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1A1FD6F" wp14:editId="05EB7728">
            <wp:extent cx="5760720" cy="324294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2" w:name="_Toc29238943"/>
      <w:r w:rsidRPr="00143210">
        <w:rPr>
          <w:lang w:val="en-US"/>
        </w:rPr>
        <w:lastRenderedPageBreak/>
        <w:t>Remark: Cookies and Application Paths vs. Proxies</w:t>
      </w:r>
      <w:bookmarkEnd w:id="15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2C3572D" wp14:editId="6FD1A8E7">
            <wp:extent cx="5760720" cy="316674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3" w:name="_Toc29238944"/>
      <w:r>
        <w:t>SSL/TLS</w:t>
      </w:r>
      <w:bookmarkEnd w:id="153"/>
    </w:p>
    <w:p w:rsidR="00143210" w:rsidRDefault="00DE3F35" w:rsidP="00143210">
      <w:r>
        <w:rPr>
          <w:noProof/>
        </w:rPr>
        <w:drawing>
          <wp:inline distT="0" distB="0" distL="0" distR="0" wp14:anchorId="747B5AEA" wp14:editId="7CDD10D9">
            <wp:extent cx="5760720" cy="38671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54" w:name="_Toc29238945"/>
      <w:r>
        <w:lastRenderedPageBreak/>
        <w:t>SSL/TLS</w:t>
      </w:r>
      <w:bookmarkEnd w:id="154"/>
    </w:p>
    <w:p w:rsidR="00143210" w:rsidRDefault="00DE3F35" w:rsidP="00143210">
      <w:r>
        <w:rPr>
          <w:noProof/>
        </w:rPr>
        <w:drawing>
          <wp:inline distT="0" distB="0" distL="0" distR="0" wp14:anchorId="5A949C20" wp14:editId="68E3BA33">
            <wp:extent cx="5760720" cy="3093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5" w:name="_Toc29238946"/>
      <w:r w:rsidRPr="00143210">
        <w:rPr>
          <w:lang w:val="en-US"/>
        </w:rPr>
        <w:t>CGI: General Idea</w:t>
      </w:r>
      <w:bookmarkEnd w:id="155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91F342F" wp14:editId="76624344">
            <wp:extent cx="5760720" cy="3348355"/>
            <wp:effectExtent l="0" t="0" r="0" b="44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6" w:name="_Toc29238947"/>
      <w:r w:rsidRPr="00143210">
        <w:rPr>
          <w:lang w:val="en-US"/>
        </w:rPr>
        <w:lastRenderedPageBreak/>
        <w:t>CGI Scripts in Different Languages</w:t>
      </w:r>
      <w:bookmarkEnd w:id="156"/>
    </w:p>
    <w:p w:rsidR="00DE3F35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374B4AC6" wp14:editId="7D1A890E">
            <wp:extent cx="5760720" cy="339915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F35" w:rsidRDefault="00DE3F35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7" w:name="_Toc29238948"/>
      <w:r w:rsidRPr="00143210">
        <w:rPr>
          <w:lang w:val="en-US"/>
        </w:rPr>
        <w:lastRenderedPageBreak/>
        <w:t>CGI in BASH</w:t>
      </w:r>
      <w:bookmarkEnd w:id="157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478BEE2C" wp14:editId="0B62708D">
            <wp:extent cx="5760720" cy="35369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8" w:name="_Toc29238949"/>
      <w:r w:rsidRPr="00143210">
        <w:rPr>
          <w:lang w:val="en-US"/>
        </w:rPr>
        <w:t>CGI in BASH: Output</w:t>
      </w:r>
      <w:bookmarkEnd w:id="158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083BABD2" wp14:editId="0453693D">
            <wp:extent cx="5760720" cy="353250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59" w:name="_Toc29238950"/>
      <w:r w:rsidRPr="00143210">
        <w:rPr>
          <w:lang w:val="en-US"/>
        </w:rPr>
        <w:lastRenderedPageBreak/>
        <w:t>CGI in Perl</w:t>
      </w:r>
      <w:bookmarkEnd w:id="159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0093D9B" wp14:editId="6D1A300D">
            <wp:extent cx="5760720" cy="201041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0" w:name="_Toc29238951"/>
      <w:r w:rsidRPr="00143210">
        <w:rPr>
          <w:lang w:val="en-US"/>
        </w:rPr>
        <w:t>CGI in Perl: Output</w:t>
      </w:r>
      <w:bookmarkEnd w:id="160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8C5C6D" wp14:editId="784B421E">
            <wp:extent cx="5760720" cy="309118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1" w:name="_Toc29238952"/>
      <w:r w:rsidRPr="00143210">
        <w:rPr>
          <w:lang w:val="en-US"/>
        </w:rPr>
        <w:lastRenderedPageBreak/>
        <w:t>CGI in C</w:t>
      </w:r>
      <w:bookmarkEnd w:id="161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62484EC7" wp14:editId="2FA3D4AE">
            <wp:extent cx="5760720" cy="32289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Pr="00143210" w:rsidRDefault="00143210" w:rsidP="00143210">
      <w:pPr>
        <w:pStyle w:val="Heading2"/>
        <w:rPr>
          <w:lang w:val="en-US"/>
        </w:rPr>
      </w:pPr>
      <w:bookmarkStart w:id="162" w:name="_Toc29238953"/>
      <w:r w:rsidRPr="00143210">
        <w:rPr>
          <w:lang w:val="en-US"/>
        </w:rPr>
        <w:t>CGI in C: Output</w:t>
      </w:r>
      <w:bookmarkEnd w:id="162"/>
    </w:p>
    <w:p w:rsidR="00143210" w:rsidRPr="00143210" w:rsidRDefault="00DE3F35" w:rsidP="00143210">
      <w:pPr>
        <w:rPr>
          <w:lang w:val="en-US"/>
        </w:rPr>
      </w:pPr>
      <w:r>
        <w:rPr>
          <w:noProof/>
        </w:rPr>
        <w:drawing>
          <wp:inline distT="0" distB="0" distL="0" distR="0" wp14:anchorId="1D9A7598" wp14:editId="7C651D06">
            <wp:extent cx="5760720" cy="3116580"/>
            <wp:effectExtent l="0" t="0" r="0" b="762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3" w:name="_Toc29238954"/>
      <w:r>
        <w:lastRenderedPageBreak/>
        <w:t>CGI in Java</w:t>
      </w:r>
      <w:bookmarkEnd w:id="163"/>
    </w:p>
    <w:p w:rsidR="00143210" w:rsidRDefault="00DE3F35" w:rsidP="00143210">
      <w:r>
        <w:rPr>
          <w:noProof/>
        </w:rPr>
        <w:drawing>
          <wp:inline distT="0" distB="0" distL="0" distR="0" wp14:anchorId="0555E1F3" wp14:editId="02F85C02">
            <wp:extent cx="5760720" cy="31203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143210">
      <w:pPr>
        <w:pStyle w:val="Heading2"/>
      </w:pPr>
      <w:bookmarkStart w:id="164" w:name="_Toc29238955"/>
      <w:r>
        <w:t>CGI Security</w:t>
      </w:r>
      <w:bookmarkEnd w:id="164"/>
    </w:p>
    <w:p w:rsidR="00683D01" w:rsidRDefault="00DE3F35" w:rsidP="00AF65CF">
      <w:r>
        <w:rPr>
          <w:noProof/>
        </w:rPr>
        <w:drawing>
          <wp:inline distT="0" distB="0" distL="0" distR="0" wp14:anchorId="00A89085" wp14:editId="40E92CC4">
            <wp:extent cx="5760720" cy="27247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10" w:rsidRDefault="00143210" w:rsidP="00AF65CF"/>
    <w:p w:rsidR="00143210" w:rsidRDefault="00143210" w:rsidP="00143210">
      <w:pPr>
        <w:pStyle w:val="Heading1"/>
      </w:pPr>
      <w:bookmarkStart w:id="165" w:name="_Toc29238956"/>
      <w:r>
        <w:lastRenderedPageBreak/>
        <w:t>Woche 8</w:t>
      </w:r>
      <w:bookmarkEnd w:id="165"/>
    </w:p>
    <w:p w:rsidR="00CD13EA" w:rsidRDefault="00CD13EA" w:rsidP="00CD13EA">
      <w:pPr>
        <w:pStyle w:val="Heading2"/>
      </w:pPr>
      <w:bookmarkStart w:id="166" w:name="_Toc29238957"/>
      <w:r>
        <w:t>Dates</w:t>
      </w:r>
      <w:bookmarkEnd w:id="166"/>
    </w:p>
    <w:p w:rsidR="00CD13EA" w:rsidRDefault="003F4987" w:rsidP="00CD13EA">
      <w:r>
        <w:rPr>
          <w:noProof/>
        </w:rPr>
        <w:drawing>
          <wp:inline distT="0" distB="0" distL="0" distR="0" wp14:anchorId="104898B9" wp14:editId="2F985A06">
            <wp:extent cx="5760720" cy="15767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7" w:name="_Toc29238958"/>
      <w:r>
        <w:t>11.11.19: Guest Speaker about WAF</w:t>
      </w:r>
      <w:bookmarkEnd w:id="167"/>
    </w:p>
    <w:p w:rsidR="00CD13EA" w:rsidRDefault="003F4987" w:rsidP="00CD13EA">
      <w:r>
        <w:rPr>
          <w:noProof/>
        </w:rPr>
        <w:drawing>
          <wp:inline distT="0" distB="0" distL="0" distR="0" wp14:anchorId="0930BDBE" wp14:editId="7E26526C">
            <wp:extent cx="5760720" cy="22745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68" w:name="_Toc29238959"/>
      <w:r>
        <w:t>Agenda</w:t>
      </w:r>
      <w:bookmarkEnd w:id="168"/>
    </w:p>
    <w:p w:rsidR="00CD13EA" w:rsidRDefault="003F4987" w:rsidP="00CD13EA">
      <w:r>
        <w:rPr>
          <w:noProof/>
        </w:rPr>
        <w:drawing>
          <wp:inline distT="0" distB="0" distL="0" distR="0" wp14:anchorId="34A970C4" wp14:editId="49A47448">
            <wp:extent cx="5760720" cy="20313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69" w:name="_Toc29238960"/>
      <w:r w:rsidRPr="00CD13EA">
        <w:rPr>
          <w:lang w:val="en-US"/>
        </w:rPr>
        <w:lastRenderedPageBreak/>
        <w:t>OWASP – Open Web Application Security Project</w:t>
      </w:r>
      <w:bookmarkEnd w:id="16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38F54B0" wp14:editId="0FCFE874">
            <wp:extent cx="5760720" cy="25247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0" w:name="_Toc29238961"/>
      <w:r w:rsidRPr="00CD13EA">
        <w:rPr>
          <w:lang w:val="en-US"/>
        </w:rPr>
        <w:t>OWASP Top Ten</w:t>
      </w:r>
      <w:bookmarkEnd w:id="17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845D9F" wp14:editId="1BA585D8">
            <wp:extent cx="5760720" cy="32442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1" w:name="_Toc29238962"/>
      <w:r w:rsidRPr="00CD13EA">
        <w:rPr>
          <w:lang w:val="en-US"/>
        </w:rPr>
        <w:lastRenderedPageBreak/>
        <w:t>OWASP Top Ten</w:t>
      </w:r>
      <w:bookmarkEnd w:id="17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28F08E6" wp14:editId="5AAC6D94">
            <wp:extent cx="5760720" cy="3308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2" w:name="_Toc29238963"/>
      <w:r w:rsidRPr="00CD13EA">
        <w:rPr>
          <w:lang w:val="en-US"/>
        </w:rPr>
        <w:t>Cross-Site Scripting (XSS): Cookie Theft</w:t>
      </w:r>
      <w:bookmarkEnd w:id="17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38BFC156" wp14:editId="2668C032">
            <wp:extent cx="5760720" cy="29806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3" w:name="_Toc29238964"/>
      <w:r w:rsidRPr="00CD13EA">
        <w:rPr>
          <w:lang w:val="en-US"/>
        </w:rPr>
        <w:lastRenderedPageBreak/>
        <w:t>Stored XSS Countermeasures</w:t>
      </w:r>
      <w:bookmarkEnd w:id="17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D0A1ED4" wp14:editId="4F26B705">
            <wp:extent cx="5760720" cy="31934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4" w:name="_Toc29238965"/>
      <w:r w:rsidRPr="00CD13EA">
        <w:rPr>
          <w:lang w:val="en-US"/>
        </w:rPr>
        <w:t>Reflected XSS</w:t>
      </w:r>
      <w:bookmarkEnd w:id="17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60AF1F5F" wp14:editId="136FB33B">
            <wp:extent cx="5760720" cy="32035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5" w:name="_Toc29238966"/>
      <w:r w:rsidRPr="00CD13EA">
        <w:rPr>
          <w:lang w:val="en-US"/>
        </w:rPr>
        <w:lastRenderedPageBreak/>
        <w:t>Defense Against Reflected XSS</w:t>
      </w:r>
      <w:bookmarkEnd w:id="17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F1326BD" wp14:editId="21E4105B">
            <wp:extent cx="5760720" cy="2521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6" w:name="_Toc29238967"/>
      <w:r w:rsidRPr="00CD13EA">
        <w:rPr>
          <w:lang w:val="en-US"/>
        </w:rPr>
        <w:t>Cross Site Request Forgery (CRSF)</w:t>
      </w:r>
      <w:bookmarkEnd w:id="17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5C2E54B2" wp14:editId="5B582C49">
            <wp:extent cx="5760720" cy="28682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7" w:name="_Toc29238968"/>
      <w:r>
        <w:t>CRSF Example 2</w:t>
      </w:r>
      <w:bookmarkEnd w:id="177"/>
    </w:p>
    <w:p w:rsidR="00CD13EA" w:rsidRDefault="003F4987" w:rsidP="00CD13EA">
      <w:r>
        <w:rPr>
          <w:noProof/>
        </w:rPr>
        <w:drawing>
          <wp:inline distT="0" distB="0" distL="0" distR="0" wp14:anchorId="500EB3AF" wp14:editId="7DFB266A">
            <wp:extent cx="5760720" cy="26066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CD13EA" w:rsidP="00CD13EA">
      <w:pPr>
        <w:pStyle w:val="Heading2"/>
      </w:pPr>
      <w:bookmarkStart w:id="178" w:name="_Toc29238969"/>
      <w:r>
        <w:lastRenderedPageBreak/>
        <w:t>CRSF Countermeasures</w:t>
      </w:r>
      <w:bookmarkEnd w:id="178"/>
    </w:p>
    <w:p w:rsidR="00CD13EA" w:rsidRDefault="003F4987" w:rsidP="00CD13EA">
      <w:r>
        <w:rPr>
          <w:noProof/>
        </w:rPr>
        <w:drawing>
          <wp:inline distT="0" distB="0" distL="0" distR="0" wp14:anchorId="7A8403E7" wp14:editId="20DCD123">
            <wp:extent cx="5760720" cy="3148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79" w:name="_Toc29238970"/>
      <w:r w:rsidRPr="00CD13EA">
        <w:rPr>
          <w:lang w:val="en-US"/>
        </w:rPr>
        <w:t>Same-Origin Policy</w:t>
      </w:r>
      <w:bookmarkEnd w:id="179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D7E05A1" wp14:editId="6C246227">
            <wp:extent cx="576072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0" w:name="_Toc29238971"/>
      <w:r w:rsidRPr="00CD13EA">
        <w:rPr>
          <w:lang w:val="en-US"/>
        </w:rPr>
        <w:lastRenderedPageBreak/>
        <w:t>Cookies and Same Origin</w:t>
      </w:r>
      <w:bookmarkEnd w:id="180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5DCBBC3" wp14:editId="0284578B">
            <wp:extent cx="5760720" cy="3133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1" w:name="_Toc29238972"/>
      <w:r w:rsidRPr="00CD13EA">
        <w:rPr>
          <w:lang w:val="en-US"/>
        </w:rPr>
        <w:t>Same Origin Policy (SOP) and its Limits</w:t>
      </w:r>
      <w:bookmarkEnd w:id="181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4C46C1A" wp14:editId="5C3BE701">
            <wp:extent cx="5760720" cy="29806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2" w:name="_Toc29238973"/>
      <w:r w:rsidRPr="00CD13EA">
        <w:rPr>
          <w:lang w:val="en-US"/>
        </w:rPr>
        <w:lastRenderedPageBreak/>
        <w:t>CORS Overview</w:t>
      </w:r>
      <w:bookmarkEnd w:id="182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3A50487" wp14:editId="1568195D">
            <wp:extent cx="5760720" cy="3247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3" w:name="_Toc29238974"/>
      <w:r w:rsidRPr="00CD13EA">
        <w:rPr>
          <w:lang w:val="en-US"/>
        </w:rPr>
        <w:t>CORS Preflight Requests</w:t>
      </w:r>
      <w:bookmarkEnd w:id="183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1955E0FB" wp14:editId="0EBD72D9">
            <wp:extent cx="5760720" cy="35159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4" w:name="_Toc29238975"/>
      <w:r w:rsidRPr="00CD13EA">
        <w:rPr>
          <w:lang w:val="en-US"/>
        </w:rPr>
        <w:lastRenderedPageBreak/>
        <w:t>CORS Example (slightly abbreviated)</w:t>
      </w:r>
      <w:bookmarkEnd w:id="184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743F5B1" wp14:editId="37402F6D">
            <wp:extent cx="5760720" cy="38627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5" w:name="_Toc29238976"/>
      <w:r w:rsidRPr="00CD13EA">
        <w:rPr>
          <w:lang w:val="en-US"/>
        </w:rPr>
        <w:t>CORS for Multiple Domains</w:t>
      </w:r>
      <w:bookmarkEnd w:id="185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8F6003A" wp14:editId="6C33AE6A">
            <wp:extent cx="5760720" cy="2769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6" w:name="_Toc29238977"/>
      <w:r w:rsidRPr="00CD13EA">
        <w:rPr>
          <w:lang w:val="en-US"/>
        </w:rPr>
        <w:lastRenderedPageBreak/>
        <w:t>Content Security Policy (CSP) Headers</w:t>
      </w:r>
      <w:bookmarkEnd w:id="186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299B0D60" wp14:editId="65098B5A">
            <wp:extent cx="5760720" cy="3222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7" w:name="_Toc29238978"/>
      <w:r w:rsidRPr="00CD13EA">
        <w:rPr>
          <w:lang w:val="en-US"/>
        </w:rPr>
        <w:t>Overview of Common CSP Options</w:t>
      </w:r>
      <w:bookmarkEnd w:id="187"/>
    </w:p>
    <w:p w:rsidR="00CD13EA" w:rsidRP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0AB236B3" wp14:editId="6807E530">
            <wp:extent cx="5760720" cy="40252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pStyle w:val="Heading2"/>
        <w:rPr>
          <w:lang w:val="en-US"/>
        </w:rPr>
      </w:pPr>
      <w:bookmarkStart w:id="188" w:name="_Toc29238979"/>
      <w:r w:rsidRPr="00CD13EA">
        <w:rPr>
          <w:lang w:val="en-US"/>
        </w:rPr>
        <w:lastRenderedPageBreak/>
        <w:t>Exercise: U08</w:t>
      </w:r>
      <w:bookmarkEnd w:id="188"/>
    </w:p>
    <w:p w:rsidR="00CD13EA" w:rsidRDefault="003F4987" w:rsidP="00CD13EA">
      <w:pPr>
        <w:rPr>
          <w:lang w:val="en-US"/>
        </w:rPr>
      </w:pPr>
      <w:r>
        <w:rPr>
          <w:noProof/>
        </w:rPr>
        <w:drawing>
          <wp:inline distT="0" distB="0" distL="0" distR="0" wp14:anchorId="4ED8B9EA" wp14:editId="4C4FD3B9">
            <wp:extent cx="5760720" cy="17430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Pr="00CD13EA" w:rsidRDefault="00CD13EA" w:rsidP="00CD13EA">
      <w:pPr>
        <w:rPr>
          <w:lang w:val="en-US"/>
        </w:rPr>
      </w:pPr>
    </w:p>
    <w:p w:rsidR="00CD13EA" w:rsidRDefault="00CD13EA" w:rsidP="00CD13EA">
      <w:pPr>
        <w:pStyle w:val="Heading1"/>
        <w:rPr>
          <w:lang w:val="en-US"/>
        </w:rPr>
      </w:pPr>
      <w:bookmarkStart w:id="189" w:name="_Toc29238980"/>
      <w:r>
        <w:rPr>
          <w:lang w:val="en-US"/>
        </w:rPr>
        <w:lastRenderedPageBreak/>
        <w:t>Woche 9</w:t>
      </w:r>
      <w:bookmarkEnd w:id="189"/>
    </w:p>
    <w:p w:rsidR="004C479B" w:rsidRPr="004C479B" w:rsidRDefault="004C479B" w:rsidP="004C479B">
      <w:pPr>
        <w:pStyle w:val="Heading2"/>
        <w:rPr>
          <w:lang w:val="en-US"/>
        </w:rPr>
      </w:pPr>
      <w:bookmarkStart w:id="190" w:name="_Toc29238981"/>
      <w:r w:rsidRPr="004C479B">
        <w:rPr>
          <w:lang w:val="en-US"/>
        </w:rPr>
        <w:t>Agenda</w:t>
      </w:r>
      <w:bookmarkEnd w:id="19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28C49AEA" wp14:editId="543B7E67">
            <wp:extent cx="5760720" cy="8585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1" w:name="_Toc29238982"/>
      <w:r w:rsidRPr="004C479B">
        <w:rPr>
          <w:lang w:val="en-US"/>
        </w:rPr>
        <w:t>Coding Style Guides / Coding Standards</w:t>
      </w:r>
      <w:bookmarkEnd w:id="191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6F7BE75" wp14:editId="4E8C6EA5">
            <wp:extent cx="5760720" cy="3076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2" w:name="_Toc29238983"/>
      <w:r w:rsidRPr="004C479B">
        <w:rPr>
          <w:lang w:val="en-US"/>
        </w:rPr>
        <w:t>Linux Kernel Coding Style: Introduction</w:t>
      </w:r>
      <w:bookmarkEnd w:id="192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EDF8F5A" wp14:editId="7F3AF198">
            <wp:extent cx="5760720" cy="31394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3" w:name="_Toc29238984"/>
      <w:r w:rsidRPr="004C479B">
        <w:rPr>
          <w:lang w:val="en-US"/>
        </w:rPr>
        <w:lastRenderedPageBreak/>
        <w:t>Linux Kernel Coding Style: Examples (1)</w:t>
      </w:r>
      <w:bookmarkEnd w:id="193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BE1669C" wp14:editId="0120055D">
            <wp:extent cx="5760720" cy="2206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4" w:name="_Toc29238985"/>
      <w:r w:rsidRPr="004C479B">
        <w:rPr>
          <w:lang w:val="en-US"/>
        </w:rPr>
        <w:t>Linux Kernel Coding Style: Examples (2)</w:t>
      </w:r>
      <w:bookmarkEnd w:id="194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7746F743" wp14:editId="7D139104">
            <wp:extent cx="5760720" cy="34137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5" w:name="_Toc29238986"/>
      <w:r w:rsidRPr="004C479B">
        <w:rPr>
          <w:lang w:val="en-US"/>
        </w:rPr>
        <w:lastRenderedPageBreak/>
        <w:t>Linux Kernel Coding Style: Examples (3)</w:t>
      </w:r>
      <w:bookmarkEnd w:id="195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1989285" wp14:editId="2B00C71F">
            <wp:extent cx="5760720" cy="3079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6" w:name="_Toc29238987"/>
      <w:r w:rsidRPr="004C479B">
        <w:rPr>
          <w:lang w:val="en-US"/>
        </w:rPr>
        <w:t>Linux Kernel Coding Style: Examples (4)</w:t>
      </w:r>
      <w:bookmarkEnd w:id="196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5F6A271B" wp14:editId="41C09389">
            <wp:extent cx="5760720" cy="17754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7" w:name="_Toc29238988"/>
      <w:r w:rsidRPr="004C479B">
        <w:rPr>
          <w:lang w:val="en-US"/>
        </w:rPr>
        <w:t>CERT/SEI Rules and Recommendations</w:t>
      </w:r>
      <w:bookmarkEnd w:id="197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00E6D206" wp14:editId="18C0FD97">
            <wp:extent cx="5760720" cy="30372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8" w:name="_Toc29238989"/>
      <w:r w:rsidRPr="004C479B">
        <w:rPr>
          <w:lang w:val="en-US"/>
        </w:rPr>
        <w:lastRenderedPageBreak/>
        <w:t>What do Coding Style Guides Accomplish in Reality?</w:t>
      </w:r>
      <w:bookmarkEnd w:id="198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392ACB5B" wp14:editId="05604B28">
            <wp:extent cx="576072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199" w:name="_Toc29238990"/>
      <w:r w:rsidRPr="004C479B">
        <w:rPr>
          <w:lang w:val="en-US"/>
        </w:rPr>
        <w:t xml:space="preserve">Problems </w:t>
      </w:r>
      <w:r w:rsidR="00A54EC9">
        <w:rPr>
          <w:lang w:val="en-US"/>
        </w:rPr>
        <w:t>w</w:t>
      </w:r>
      <w:r w:rsidRPr="004C479B">
        <w:rPr>
          <w:lang w:val="en-US"/>
        </w:rPr>
        <w:t>ith Restrictive Coding Environments</w:t>
      </w:r>
      <w:bookmarkEnd w:id="199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13D2FF8E" wp14:editId="52B50EA6">
            <wp:extent cx="5760720" cy="2872105"/>
            <wp:effectExtent l="0" t="0" r="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79B" w:rsidRPr="004C479B" w:rsidRDefault="004C479B" w:rsidP="004C479B">
      <w:pPr>
        <w:pStyle w:val="Heading2"/>
        <w:rPr>
          <w:lang w:val="en-US"/>
        </w:rPr>
      </w:pPr>
      <w:bookmarkStart w:id="200" w:name="_Toc29238991"/>
      <w:r w:rsidRPr="004C479B">
        <w:rPr>
          <w:lang w:val="en-US"/>
        </w:rPr>
        <w:lastRenderedPageBreak/>
        <w:t>What About Interfaces and Naming in Them?</w:t>
      </w:r>
      <w:bookmarkEnd w:id="200"/>
    </w:p>
    <w:p w:rsidR="004C479B" w:rsidRP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437E2153" wp14:editId="5FCC7D4C">
            <wp:extent cx="5760720" cy="3191510"/>
            <wp:effectExtent l="0" t="0" r="0" b="88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EA" w:rsidRDefault="004C479B" w:rsidP="004C479B">
      <w:pPr>
        <w:pStyle w:val="Heading2"/>
        <w:rPr>
          <w:lang w:val="en-US"/>
        </w:rPr>
      </w:pPr>
      <w:bookmarkStart w:id="201" w:name="_Toc29238992"/>
      <w:r w:rsidRPr="004C479B">
        <w:rPr>
          <w:lang w:val="en-US"/>
        </w:rPr>
        <w:t>So use a Style Guide or not?</w:t>
      </w:r>
      <w:bookmarkEnd w:id="201"/>
    </w:p>
    <w:p w:rsidR="004C479B" w:rsidRDefault="00A54EC9" w:rsidP="004C479B">
      <w:pPr>
        <w:rPr>
          <w:lang w:val="en-US"/>
        </w:rPr>
      </w:pPr>
      <w:r>
        <w:rPr>
          <w:noProof/>
        </w:rPr>
        <w:drawing>
          <wp:inline distT="0" distB="0" distL="0" distR="0" wp14:anchorId="64CCEC04" wp14:editId="235369A8">
            <wp:extent cx="5760720" cy="333756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EC9" w:rsidRDefault="00A54EC9" w:rsidP="004C479B">
      <w:pPr>
        <w:rPr>
          <w:lang w:val="en-US"/>
        </w:rPr>
      </w:pPr>
    </w:p>
    <w:p w:rsidR="004C479B" w:rsidRDefault="004C479B" w:rsidP="004C479B">
      <w:pPr>
        <w:pStyle w:val="Heading1"/>
        <w:rPr>
          <w:lang w:val="en-US"/>
        </w:rPr>
      </w:pPr>
      <w:bookmarkStart w:id="202" w:name="_Toc29238993"/>
      <w:r>
        <w:rPr>
          <w:lang w:val="en-US"/>
        </w:rPr>
        <w:lastRenderedPageBreak/>
        <w:t>Woche 10</w:t>
      </w:r>
      <w:bookmarkEnd w:id="202"/>
    </w:p>
    <w:p w:rsidR="001C38B5" w:rsidRPr="001C38B5" w:rsidRDefault="001C38B5" w:rsidP="001C38B5">
      <w:pPr>
        <w:pStyle w:val="Heading2"/>
        <w:rPr>
          <w:lang w:val="en-US"/>
        </w:rPr>
      </w:pPr>
      <w:bookmarkStart w:id="203" w:name="_Toc29238994"/>
      <w:r w:rsidRPr="001C38B5">
        <w:rPr>
          <w:lang w:val="en-US"/>
        </w:rPr>
        <w:t>Agenda</w:t>
      </w:r>
      <w:bookmarkEnd w:id="20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77BD2B" wp14:editId="6FA3D9B3">
            <wp:extent cx="5760720" cy="15716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4" w:name="_Toc29238995"/>
      <w:r w:rsidRPr="001C38B5">
        <w:rPr>
          <w:lang w:val="en-US"/>
        </w:rPr>
        <w:t>Authentication</w:t>
      </w:r>
      <w:bookmarkEnd w:id="20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584AC16" wp14:editId="5726A621">
            <wp:extent cx="5760720" cy="33401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5" w:name="_Toc29238996"/>
      <w:r w:rsidRPr="001C38B5">
        <w:rPr>
          <w:lang w:val="en-US"/>
        </w:rPr>
        <w:t>Authorization</w:t>
      </w:r>
      <w:bookmarkEnd w:id="20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2F9E4E1" wp14:editId="6F460400">
            <wp:extent cx="5760720" cy="244602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6" w:name="_Toc29238997"/>
      <w:r w:rsidRPr="001C38B5">
        <w:rPr>
          <w:lang w:val="en-US"/>
        </w:rPr>
        <w:lastRenderedPageBreak/>
        <w:t>Access to a Resource</w:t>
      </w:r>
      <w:bookmarkEnd w:id="20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FC86496" wp14:editId="454BE43D">
            <wp:extent cx="5760720" cy="3192780"/>
            <wp:effectExtent l="0" t="0" r="0" b="762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7" w:name="_Toc29238998"/>
      <w:r w:rsidRPr="001C38B5">
        <w:rPr>
          <w:lang w:val="en-US"/>
        </w:rPr>
        <w:t>Recap: Public Key Cryptography</w:t>
      </w:r>
      <w:bookmarkEnd w:id="20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293D9BC0" wp14:editId="7C276DF0">
            <wp:extent cx="5760720" cy="320421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8" w:name="_Toc29238999"/>
      <w:r w:rsidRPr="001C38B5">
        <w:rPr>
          <w:lang w:val="en-US"/>
        </w:rPr>
        <w:lastRenderedPageBreak/>
        <w:t>JSON Object Signing and Encryption (JOSE)</w:t>
      </w:r>
      <w:bookmarkEnd w:id="20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17123A" wp14:editId="465A713D">
            <wp:extent cx="5760720" cy="293116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09" w:name="_Toc29239000"/>
      <w:r w:rsidRPr="001C38B5">
        <w:rPr>
          <w:lang w:val="en-US"/>
        </w:rPr>
        <w:t>JSON Web Signatures (JWS)</w:t>
      </w:r>
      <w:bookmarkEnd w:id="20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5530710" wp14:editId="1CA99202">
            <wp:extent cx="5760720" cy="313944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0" w:name="_Toc29239001"/>
      <w:r w:rsidRPr="001C38B5">
        <w:rPr>
          <w:lang w:val="en-US"/>
        </w:rPr>
        <w:lastRenderedPageBreak/>
        <w:t>JSON Web Encryption (JWE)</w:t>
      </w:r>
      <w:bookmarkEnd w:id="21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78F79867" wp14:editId="0CAE02E4">
            <wp:extent cx="5760720" cy="3004185"/>
            <wp:effectExtent l="0" t="0" r="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1" w:name="_Toc29239002"/>
      <w:r w:rsidRPr="001C38B5">
        <w:rPr>
          <w:lang w:val="en-US"/>
        </w:rPr>
        <w:t>JSON Web Token (JWT)</w:t>
      </w:r>
      <w:bookmarkEnd w:id="21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C98B84" wp14:editId="3F1AD8AE">
            <wp:extent cx="5760720" cy="255841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2" w:name="_Toc29239003"/>
      <w:r w:rsidRPr="001C38B5">
        <w:rPr>
          <w:lang w:val="en-US"/>
        </w:rPr>
        <w:lastRenderedPageBreak/>
        <w:t>Nested JWT</w:t>
      </w:r>
      <w:bookmarkEnd w:id="212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637599C8" wp14:editId="0FE561B1">
            <wp:extent cx="5760720" cy="314706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3" w:name="_Toc29239004"/>
      <w:r w:rsidRPr="001C38B5">
        <w:rPr>
          <w:lang w:val="en-US"/>
        </w:rPr>
        <w:t>JOSE Implementation Details</w:t>
      </w:r>
      <w:bookmarkEnd w:id="213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763A989" wp14:editId="2F906851">
            <wp:extent cx="5760720" cy="3210560"/>
            <wp:effectExtent l="0" t="0" r="0" b="889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4" w:name="_Toc29239005"/>
      <w:r w:rsidRPr="001C38B5">
        <w:rPr>
          <w:lang w:val="en-US"/>
        </w:rPr>
        <w:lastRenderedPageBreak/>
        <w:t>OAuth 2.0</w:t>
      </w:r>
      <w:bookmarkEnd w:id="214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706C2A3" wp14:editId="3E27D2DF">
            <wp:extent cx="5760720" cy="225044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5" w:name="_Toc29239006"/>
      <w:r w:rsidRPr="001C38B5">
        <w:rPr>
          <w:lang w:val="en-US"/>
        </w:rPr>
        <w:t>OAuth Access Flow</w:t>
      </w:r>
      <w:bookmarkEnd w:id="215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9BC58EC" wp14:editId="790BC3D4">
            <wp:extent cx="5760720" cy="3065780"/>
            <wp:effectExtent l="0" t="0" r="0" b="127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6" w:name="_Toc29239007"/>
      <w:r w:rsidRPr="001C38B5">
        <w:rPr>
          <w:lang w:val="en-US"/>
        </w:rPr>
        <w:lastRenderedPageBreak/>
        <w:t>Identity Federation</w:t>
      </w:r>
      <w:bookmarkEnd w:id="216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0AC360DB" wp14:editId="0F6DE7A4">
            <wp:extent cx="5760720" cy="33159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7" w:name="_Toc29239008"/>
      <w:r w:rsidRPr="001C38B5">
        <w:rPr>
          <w:lang w:val="en-US"/>
        </w:rPr>
        <w:t>OpenID Connect</w:t>
      </w:r>
      <w:bookmarkEnd w:id="217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117905D8" wp14:editId="1073F5DF">
            <wp:extent cx="5760720" cy="2054225"/>
            <wp:effectExtent l="0" t="0" r="0" b="317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8" w:name="_Toc29239009"/>
      <w:r w:rsidRPr="001C38B5">
        <w:rPr>
          <w:lang w:val="en-US"/>
        </w:rPr>
        <w:lastRenderedPageBreak/>
        <w:t>OAuth vs. OpenID</w:t>
      </w:r>
      <w:bookmarkEnd w:id="218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8CCFC22" wp14:editId="67DF9311">
            <wp:extent cx="5760720" cy="354838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19" w:name="_Toc29239010"/>
      <w:r w:rsidRPr="001C38B5">
        <w:rPr>
          <w:lang w:val="en-US"/>
        </w:rPr>
        <w:t>OpenID Connect</w:t>
      </w:r>
      <w:bookmarkEnd w:id="219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2753C0D" wp14:editId="4F343809">
            <wp:extent cx="5760720" cy="1344930"/>
            <wp:effectExtent l="0" t="0" r="0" b="762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0" w:name="_Toc29239011"/>
      <w:r w:rsidRPr="001C38B5">
        <w:rPr>
          <w:lang w:val="en-US"/>
        </w:rPr>
        <w:t>Recent OAuth 2.0 Flaws</w:t>
      </w:r>
      <w:bookmarkEnd w:id="220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3CE5B6CB" wp14:editId="1A8758A1">
            <wp:extent cx="5760720" cy="3161030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1" w:name="_Toc29239012"/>
      <w:r w:rsidRPr="001C38B5">
        <w:rPr>
          <w:lang w:val="en-US"/>
        </w:rPr>
        <w:lastRenderedPageBreak/>
        <w:t>SAML 2.0</w:t>
      </w:r>
      <w:bookmarkEnd w:id="221"/>
    </w:p>
    <w:p w:rsidR="001C38B5" w:rsidRPr="001C38B5" w:rsidRDefault="00325F52" w:rsidP="001C38B5">
      <w:pPr>
        <w:rPr>
          <w:lang w:val="en-US"/>
        </w:rPr>
      </w:pPr>
      <w:r>
        <w:rPr>
          <w:noProof/>
        </w:rPr>
        <w:drawing>
          <wp:inline distT="0" distB="0" distL="0" distR="0" wp14:anchorId="4F38A665" wp14:editId="18B28B70">
            <wp:extent cx="5760720" cy="1822450"/>
            <wp:effectExtent l="0" t="0" r="0" b="635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Pr="001C38B5" w:rsidRDefault="001C38B5" w:rsidP="001C38B5">
      <w:pPr>
        <w:pStyle w:val="Heading2"/>
        <w:rPr>
          <w:lang w:val="en-US"/>
        </w:rPr>
      </w:pPr>
      <w:bookmarkStart w:id="222" w:name="_Toc29239013"/>
      <w:r w:rsidRPr="001C38B5">
        <w:rPr>
          <w:lang w:val="en-US"/>
        </w:rPr>
        <w:t>SAML 2.0</w:t>
      </w:r>
      <w:bookmarkEnd w:id="222"/>
    </w:p>
    <w:p w:rsidR="001C38B5" w:rsidRDefault="00325F5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22F80F0D" wp14:editId="0A14430E">
            <wp:extent cx="5760720" cy="2853055"/>
            <wp:effectExtent l="0" t="0" r="0" b="444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B5" w:rsidRDefault="001C38B5" w:rsidP="00AF65CF">
      <w:pPr>
        <w:rPr>
          <w:lang w:val="en-US"/>
        </w:rPr>
      </w:pPr>
    </w:p>
    <w:p w:rsidR="001C38B5" w:rsidRDefault="001C38B5" w:rsidP="001C38B5">
      <w:pPr>
        <w:pStyle w:val="Heading1"/>
        <w:rPr>
          <w:lang w:val="en-US"/>
        </w:rPr>
      </w:pPr>
      <w:bookmarkStart w:id="223" w:name="_Toc29239014"/>
      <w:r>
        <w:rPr>
          <w:lang w:val="en-US"/>
        </w:rPr>
        <w:lastRenderedPageBreak/>
        <w:t>Woche 11</w:t>
      </w:r>
      <w:bookmarkEnd w:id="223"/>
    </w:p>
    <w:p w:rsidR="001C38B5" w:rsidRDefault="002A61F8" w:rsidP="00AF65CF">
      <w:pPr>
        <w:rPr>
          <w:lang w:val="de-DE"/>
        </w:rPr>
      </w:pPr>
      <w:r w:rsidRPr="002A61F8">
        <w:rPr>
          <w:lang w:val="de-DE"/>
        </w:rPr>
        <w:t>In Woche 11 fand die Projektwoche s</w:t>
      </w:r>
      <w:r>
        <w:rPr>
          <w:lang w:val="de-DE"/>
        </w:rPr>
        <w:t>tatt.</w:t>
      </w:r>
    </w:p>
    <w:p w:rsidR="002A61F8" w:rsidRDefault="002A61F8" w:rsidP="00AF65CF">
      <w:pPr>
        <w:rPr>
          <w:lang w:val="de-DE"/>
        </w:rPr>
      </w:pPr>
    </w:p>
    <w:p w:rsidR="002A61F8" w:rsidRDefault="002A61F8" w:rsidP="002A61F8">
      <w:pPr>
        <w:pStyle w:val="Heading1"/>
        <w:rPr>
          <w:lang w:val="de-DE"/>
        </w:rPr>
      </w:pPr>
      <w:bookmarkStart w:id="224" w:name="_Toc29239015"/>
      <w:r>
        <w:rPr>
          <w:lang w:val="de-DE"/>
        </w:rPr>
        <w:lastRenderedPageBreak/>
        <w:t>Woche 12</w:t>
      </w:r>
      <w:bookmarkEnd w:id="224"/>
    </w:p>
    <w:p w:rsidR="006B07CB" w:rsidRPr="006B07CB" w:rsidRDefault="006B07CB" w:rsidP="006B07CB">
      <w:pPr>
        <w:pStyle w:val="Heading2"/>
        <w:rPr>
          <w:lang w:val="de-DE"/>
        </w:rPr>
      </w:pPr>
      <w:bookmarkStart w:id="225" w:name="_Toc29239016"/>
      <w:r w:rsidRPr="006B07CB">
        <w:rPr>
          <w:lang w:val="de-DE"/>
        </w:rPr>
        <w:t>Agenda</w:t>
      </w:r>
      <w:bookmarkEnd w:id="225"/>
    </w:p>
    <w:p w:rsidR="006B07CB" w:rsidRPr="006B07CB" w:rsidRDefault="006B07CB" w:rsidP="006B07CB">
      <w:pPr>
        <w:rPr>
          <w:lang w:val="de-DE"/>
        </w:rPr>
      </w:pPr>
      <w:r>
        <w:rPr>
          <w:noProof/>
        </w:rPr>
        <w:drawing>
          <wp:inline distT="0" distB="0" distL="0" distR="0" wp14:anchorId="4BF2B186" wp14:editId="627B19E4">
            <wp:extent cx="5760720" cy="110998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6" w:name="_Toc29239017"/>
      <w:r w:rsidRPr="006B07CB">
        <w:rPr>
          <w:lang w:val="en-US"/>
        </w:rPr>
        <w:t>Why use a Security Framework?</w:t>
      </w:r>
      <w:bookmarkEnd w:id="226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98B78F" wp14:editId="51E3AEED">
            <wp:extent cx="5760720" cy="266446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7" w:name="_Toc29239018"/>
      <w:r w:rsidRPr="006B07CB">
        <w:rPr>
          <w:lang w:val="en-US"/>
        </w:rPr>
        <w:t>Bad Reasons to use a (Security-) Framework</w:t>
      </w:r>
      <w:bookmarkEnd w:id="227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E7D22E" wp14:editId="2985DA29">
            <wp:extent cx="5760720" cy="301498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8" w:name="_Toc29239019"/>
      <w:r w:rsidRPr="006B07CB">
        <w:rPr>
          <w:lang w:val="en-US"/>
        </w:rPr>
        <w:lastRenderedPageBreak/>
        <w:t>Problems of Using a Security Framework</w:t>
      </w:r>
      <w:bookmarkEnd w:id="228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0EF66A8" wp14:editId="144A8339">
            <wp:extent cx="5760720" cy="3058795"/>
            <wp:effectExtent l="0" t="0" r="0" b="825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29" w:name="_Toc29239020"/>
      <w:r w:rsidRPr="006B07CB">
        <w:rPr>
          <w:lang w:val="en-US"/>
        </w:rPr>
        <w:t>What if the Framework will not let you go?</w:t>
      </w:r>
      <w:bookmarkEnd w:id="229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7196805A" wp14:editId="5E9F6FDE">
            <wp:extent cx="5760720" cy="3281045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0" w:name="_Toc29239021"/>
      <w:r w:rsidRPr="006B07CB">
        <w:rPr>
          <w:lang w:val="en-US"/>
        </w:rPr>
        <w:lastRenderedPageBreak/>
        <w:t>The Spring Security Framework</w:t>
      </w:r>
      <w:bookmarkEnd w:id="230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33847941" wp14:editId="2F4F77F2">
            <wp:extent cx="5760720" cy="30048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1" w:name="_Toc29239022"/>
      <w:r w:rsidRPr="006B07CB">
        <w:rPr>
          <w:lang w:val="en-US"/>
        </w:rPr>
        <w:t>Project Integration: Maven</w:t>
      </w:r>
      <w:bookmarkEnd w:id="231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BAD50E0" wp14:editId="245F5CE2">
            <wp:extent cx="5760720" cy="183197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2" w:name="_Toc29239023"/>
      <w:r w:rsidRPr="006B07CB">
        <w:rPr>
          <w:lang w:val="en-US"/>
        </w:rPr>
        <w:t>Project Integration: Gradle</w:t>
      </w:r>
      <w:bookmarkEnd w:id="232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CBAD733" wp14:editId="28A8C41D">
            <wp:extent cx="5760720" cy="122237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3" w:name="_Toc29239024"/>
      <w:r w:rsidRPr="006B07CB">
        <w:rPr>
          <w:lang w:val="en-US"/>
        </w:rPr>
        <w:lastRenderedPageBreak/>
        <w:t>Characteristics of the External Dependency</w:t>
      </w:r>
      <w:bookmarkEnd w:id="233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845B6E" wp14:editId="7130F60C">
            <wp:extent cx="5760720" cy="28829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4" w:name="_Toc29239025"/>
      <w:r w:rsidRPr="006B07CB">
        <w:rPr>
          <w:lang w:val="en-US"/>
        </w:rPr>
        <w:t>Attacks Via External Dependency</w:t>
      </w:r>
      <w:bookmarkEnd w:id="234"/>
    </w:p>
    <w:p w:rsidR="006B07CB" w:rsidRPr="006B07CB" w:rsidRDefault="006B07CB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58761E2A" wp14:editId="43FD55DB">
            <wp:extent cx="5760720" cy="3137535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5" w:name="_Toc29239026"/>
      <w:r w:rsidRPr="006B07CB">
        <w:rPr>
          <w:lang w:val="en-US"/>
        </w:rPr>
        <w:lastRenderedPageBreak/>
        <w:t>Attacks Via External Dependency</w:t>
      </w:r>
      <w:bookmarkEnd w:id="235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29E807E1" wp14:editId="10DB29AF">
            <wp:extent cx="5760720" cy="2828925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6" w:name="_Toc29239027"/>
      <w:r w:rsidRPr="006B07CB">
        <w:rPr>
          <w:lang w:val="en-US"/>
        </w:rPr>
        <w:t>Security Track-Record of Spring Security</w:t>
      </w:r>
      <w:bookmarkEnd w:id="236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607F70B" wp14:editId="3468D69A">
            <wp:extent cx="5760720" cy="312610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7" w:name="_Toc29239028"/>
      <w:r w:rsidRPr="006B07CB">
        <w:rPr>
          <w:lang w:val="en-US"/>
        </w:rPr>
        <w:lastRenderedPageBreak/>
        <w:t>Security Architecture of a Web Application</w:t>
      </w:r>
      <w:bookmarkEnd w:id="237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5662CA4" wp14:editId="29672CEB">
            <wp:extent cx="5760720" cy="336042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8" w:name="_Toc29239029"/>
      <w:r w:rsidRPr="006B07CB">
        <w:rPr>
          <w:lang w:val="en-US"/>
        </w:rPr>
        <w:t>Security Architecture of a Web Application</w:t>
      </w:r>
      <w:bookmarkEnd w:id="238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0AF5CFFB" wp14:editId="4F8E854B">
            <wp:extent cx="5760720" cy="30175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39" w:name="_Toc29239030"/>
      <w:r w:rsidRPr="006B07CB">
        <w:rPr>
          <w:lang w:val="en-US"/>
        </w:rPr>
        <w:lastRenderedPageBreak/>
        <w:t>User States</w:t>
      </w:r>
      <w:bookmarkEnd w:id="239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47A91DA0" wp14:editId="416EA73F">
            <wp:extent cx="5760720" cy="31527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0" w:name="_Toc29239031"/>
      <w:r w:rsidRPr="006B07CB">
        <w:rPr>
          <w:lang w:val="en-US"/>
        </w:rPr>
        <w:t>State Transitions</w:t>
      </w:r>
      <w:bookmarkEnd w:id="240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68E68D61" wp14:editId="12AA0910">
            <wp:extent cx="5760720" cy="3274695"/>
            <wp:effectExtent l="0" t="0" r="0" b="190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1" w:name="_Toc29239032"/>
      <w:r w:rsidRPr="006B07CB">
        <w:rPr>
          <w:lang w:val="en-US"/>
        </w:rPr>
        <w:lastRenderedPageBreak/>
        <w:t>Content-Based Attacks</w:t>
      </w:r>
      <w:bookmarkEnd w:id="241"/>
    </w:p>
    <w:p w:rsidR="006B07CB" w:rsidRPr="006B07CB" w:rsidRDefault="00757492" w:rsidP="006B07CB">
      <w:pPr>
        <w:rPr>
          <w:lang w:val="en-US"/>
        </w:rPr>
      </w:pPr>
      <w:r>
        <w:rPr>
          <w:noProof/>
        </w:rPr>
        <w:drawing>
          <wp:inline distT="0" distB="0" distL="0" distR="0" wp14:anchorId="1AD3287D" wp14:editId="47BBAD68">
            <wp:extent cx="5760720" cy="3330575"/>
            <wp:effectExtent l="0" t="0" r="0" b="317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CB" w:rsidRPr="006B07CB" w:rsidRDefault="006B07CB" w:rsidP="006B07CB">
      <w:pPr>
        <w:pStyle w:val="Heading2"/>
        <w:rPr>
          <w:lang w:val="en-US"/>
        </w:rPr>
      </w:pPr>
      <w:bookmarkStart w:id="242" w:name="_Toc29239033"/>
      <w:r w:rsidRPr="006B07CB">
        <w:rPr>
          <w:lang w:val="en-US"/>
        </w:rPr>
        <w:t>How to Protect Against User-Generated Content?</w:t>
      </w:r>
      <w:bookmarkEnd w:id="242"/>
    </w:p>
    <w:p w:rsidR="002A61F8" w:rsidRPr="006B07CB" w:rsidRDefault="00757492" w:rsidP="00AF65CF">
      <w:pPr>
        <w:rPr>
          <w:lang w:val="en-US"/>
        </w:rPr>
      </w:pPr>
      <w:r>
        <w:rPr>
          <w:noProof/>
        </w:rPr>
        <w:drawing>
          <wp:inline distT="0" distB="0" distL="0" distR="0" wp14:anchorId="0D4C2D70" wp14:editId="4AE59D17">
            <wp:extent cx="5760720" cy="2855595"/>
            <wp:effectExtent l="0" t="0" r="0" b="190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Pr="006B07CB" w:rsidRDefault="009930B1" w:rsidP="00AF65CF">
      <w:pPr>
        <w:rPr>
          <w:lang w:val="en-US"/>
        </w:rPr>
      </w:pPr>
    </w:p>
    <w:p w:rsidR="009930B1" w:rsidRDefault="009930B1" w:rsidP="009930B1">
      <w:pPr>
        <w:pStyle w:val="Heading1"/>
        <w:rPr>
          <w:lang w:val="de-DE"/>
        </w:rPr>
      </w:pPr>
      <w:bookmarkStart w:id="243" w:name="_Toc29239034"/>
      <w:r>
        <w:rPr>
          <w:lang w:val="de-DE"/>
        </w:rPr>
        <w:lastRenderedPageBreak/>
        <w:t>Woche 13</w:t>
      </w:r>
      <w:bookmarkEnd w:id="243"/>
    </w:p>
    <w:p w:rsidR="00100C5E" w:rsidRPr="00100C5E" w:rsidRDefault="00100C5E" w:rsidP="00100C5E">
      <w:pPr>
        <w:pStyle w:val="Heading2"/>
        <w:rPr>
          <w:lang w:val="de-DE"/>
        </w:rPr>
      </w:pPr>
      <w:bookmarkStart w:id="244" w:name="_Toc29239035"/>
      <w:r w:rsidRPr="00100C5E">
        <w:rPr>
          <w:lang w:val="de-DE"/>
        </w:rPr>
        <w:t>Agenda</w:t>
      </w:r>
      <w:bookmarkEnd w:id="244"/>
    </w:p>
    <w:p w:rsidR="00100C5E" w:rsidRPr="00100C5E" w:rsidRDefault="00E42F35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5D5058C" wp14:editId="2E52DB9E">
            <wp:extent cx="5760720" cy="751205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5" w:name="_Toc29239036"/>
      <w:r w:rsidRPr="00100C5E">
        <w:rPr>
          <w:lang w:val="en-US"/>
        </w:rPr>
        <w:t>Example Enterprise Access Control Architecture (simplified)</w:t>
      </w:r>
      <w:bookmarkEnd w:id="24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BE020A9" wp14:editId="63F33A37">
            <wp:extent cx="5760720" cy="3195320"/>
            <wp:effectExtent l="0" t="0" r="0" b="508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6" w:name="_Toc29239037"/>
      <w:r w:rsidRPr="00100C5E">
        <w:rPr>
          <w:lang w:val="en-US"/>
        </w:rPr>
        <w:t>Decentralized Access Gateways</w:t>
      </w:r>
      <w:bookmarkEnd w:id="246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1322A13" wp14:editId="71F5C43C">
            <wp:extent cx="5760720" cy="317119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7" w:name="_Toc29239038"/>
      <w:r w:rsidRPr="00100C5E">
        <w:rPr>
          <w:lang w:val="en-US"/>
        </w:rPr>
        <w:lastRenderedPageBreak/>
        <w:t>Federated Authentication and Authorization</w:t>
      </w:r>
      <w:bookmarkEnd w:id="247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11CE760B" wp14:editId="6CBD8184">
            <wp:extent cx="5760720" cy="2526665"/>
            <wp:effectExtent l="0" t="0" r="0" b="698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8" w:name="_Toc29239039"/>
      <w:r w:rsidRPr="00100C5E">
        <w:rPr>
          <w:lang w:val="en-US"/>
        </w:rPr>
        <w:t>Central Authentication and Authorization</w:t>
      </w:r>
      <w:bookmarkEnd w:id="248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2F3BD936" wp14:editId="13D47E28">
            <wp:extent cx="5760720" cy="3218180"/>
            <wp:effectExtent l="0" t="0" r="0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49" w:name="_Toc29239040"/>
      <w:r w:rsidRPr="00100C5E">
        <w:rPr>
          <w:lang w:val="en-US"/>
        </w:rPr>
        <w:lastRenderedPageBreak/>
        <w:t>Externalized Authorization Management</w:t>
      </w:r>
      <w:bookmarkEnd w:id="249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37FE9C4" wp14:editId="29903B80">
            <wp:extent cx="5760720" cy="331914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0" w:name="_Toc29239041"/>
      <w:r w:rsidRPr="00100C5E">
        <w:rPr>
          <w:lang w:val="en-US"/>
        </w:rPr>
        <w:t>XACML Architecture and Sample Authorization Flow</w:t>
      </w:r>
      <w:bookmarkEnd w:id="250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B888349" wp14:editId="540ABFED">
            <wp:extent cx="5760720" cy="3444875"/>
            <wp:effectExtent l="0" t="0" r="0" b="317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1" w:name="_Toc29239042"/>
      <w:r w:rsidRPr="00100C5E">
        <w:rPr>
          <w:lang w:val="en-US"/>
        </w:rPr>
        <w:lastRenderedPageBreak/>
        <w:t>Unified Hybrid Multi-Cloud Application Deployment</w:t>
      </w:r>
      <w:bookmarkEnd w:id="251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0337B5C8" wp14:editId="0B1535B2">
            <wp:extent cx="5760720" cy="322262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2" w:name="_Toc29239043"/>
      <w:r w:rsidRPr="00100C5E">
        <w:rPr>
          <w:lang w:val="en-US"/>
        </w:rPr>
        <w:t>Access Gateway based on the Sidecar Pattern</w:t>
      </w:r>
      <w:bookmarkEnd w:id="252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7F1CCF0F" wp14:editId="320A3451">
            <wp:extent cx="5760720" cy="316420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3" w:name="_Toc29239044"/>
      <w:r w:rsidRPr="00100C5E">
        <w:rPr>
          <w:lang w:val="en-US"/>
        </w:rPr>
        <w:lastRenderedPageBreak/>
        <w:t>Central Access Control Summary</w:t>
      </w:r>
      <w:bookmarkEnd w:id="253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6CA17C9D" wp14:editId="7439F830">
            <wp:extent cx="5760720" cy="30403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4" w:name="_Toc29239045"/>
      <w:r w:rsidRPr="00100C5E">
        <w:rPr>
          <w:lang w:val="en-US"/>
        </w:rPr>
        <w:t>OWASP WebGoat</w:t>
      </w:r>
      <w:bookmarkEnd w:id="254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BED03F9" wp14:editId="6F6D871C">
            <wp:extent cx="5760720" cy="164211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5" w:name="_Toc29239046"/>
      <w:r w:rsidRPr="00100C5E">
        <w:rPr>
          <w:lang w:val="en-US"/>
        </w:rPr>
        <w:t>Setup WebGoat the Simple Way</w:t>
      </w:r>
      <w:bookmarkEnd w:id="255"/>
    </w:p>
    <w:p w:rsidR="00100C5E" w:rsidRPr="00100C5E" w:rsidRDefault="00E42F35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321C7289" wp14:editId="459BB539">
            <wp:extent cx="5760720" cy="3311525"/>
            <wp:effectExtent l="0" t="0" r="0" b="317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en-US"/>
        </w:rPr>
      </w:pPr>
      <w:bookmarkStart w:id="256" w:name="_Toc29239047"/>
      <w:r w:rsidRPr="00100C5E">
        <w:rPr>
          <w:lang w:val="en-US"/>
        </w:rPr>
        <w:lastRenderedPageBreak/>
        <w:t>Setup OWASP Zed Attack Proxy (ZAP)</w:t>
      </w:r>
      <w:bookmarkEnd w:id="256"/>
    </w:p>
    <w:p w:rsidR="00100C5E" w:rsidRPr="00100C5E" w:rsidRDefault="002877E3" w:rsidP="00100C5E">
      <w:pPr>
        <w:rPr>
          <w:lang w:val="en-US"/>
        </w:rPr>
      </w:pPr>
      <w:r>
        <w:rPr>
          <w:noProof/>
        </w:rPr>
        <w:drawing>
          <wp:inline distT="0" distB="0" distL="0" distR="0" wp14:anchorId="4AD036B6" wp14:editId="3BBDC1F5">
            <wp:extent cx="5760720" cy="1956435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Pr="00100C5E" w:rsidRDefault="00100C5E" w:rsidP="00100C5E">
      <w:pPr>
        <w:pStyle w:val="Heading2"/>
        <w:rPr>
          <w:lang w:val="de-DE"/>
        </w:rPr>
      </w:pPr>
      <w:bookmarkStart w:id="257" w:name="_Toc29239048"/>
      <w:r w:rsidRPr="00100C5E">
        <w:rPr>
          <w:lang w:val="de-DE"/>
        </w:rPr>
        <w:t>Using OWASP WebGoat</w:t>
      </w:r>
      <w:bookmarkEnd w:id="257"/>
    </w:p>
    <w:p w:rsidR="00100C5E" w:rsidRPr="00100C5E" w:rsidRDefault="002877E3" w:rsidP="00100C5E">
      <w:pPr>
        <w:rPr>
          <w:lang w:val="de-DE"/>
        </w:rPr>
      </w:pPr>
      <w:r>
        <w:rPr>
          <w:noProof/>
        </w:rPr>
        <w:drawing>
          <wp:inline distT="0" distB="0" distL="0" distR="0" wp14:anchorId="2276B639" wp14:editId="69C3C4AA">
            <wp:extent cx="5760720" cy="3213100"/>
            <wp:effectExtent l="0" t="0" r="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B1" w:rsidRDefault="00100C5E" w:rsidP="00100C5E">
      <w:pPr>
        <w:pStyle w:val="Heading2"/>
        <w:rPr>
          <w:lang w:val="de-DE"/>
        </w:rPr>
      </w:pPr>
      <w:bookmarkStart w:id="258" w:name="_Toc29239049"/>
      <w:r w:rsidRPr="00100C5E">
        <w:rPr>
          <w:lang w:val="de-DE"/>
        </w:rPr>
        <w:t>Homework</w:t>
      </w:r>
      <w:bookmarkEnd w:id="258"/>
    </w:p>
    <w:p w:rsidR="00100C5E" w:rsidRDefault="002877E3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4D71B8EB" wp14:editId="263F091F">
            <wp:extent cx="5760720" cy="1212215"/>
            <wp:effectExtent l="0" t="0" r="0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5E" w:rsidRDefault="00100C5E" w:rsidP="00AF65CF">
      <w:pPr>
        <w:rPr>
          <w:lang w:val="de-DE"/>
        </w:rPr>
      </w:pPr>
    </w:p>
    <w:p w:rsidR="00100C5E" w:rsidRDefault="00100C5E" w:rsidP="00AF65CF">
      <w:pPr>
        <w:rPr>
          <w:lang w:val="de-DE"/>
        </w:rPr>
      </w:pPr>
    </w:p>
    <w:p w:rsidR="00DB60BF" w:rsidRDefault="00DB60BF" w:rsidP="00DB60BF">
      <w:pPr>
        <w:pStyle w:val="Heading1"/>
        <w:rPr>
          <w:lang w:val="de-DE"/>
        </w:rPr>
      </w:pPr>
      <w:bookmarkStart w:id="259" w:name="_Toc29239050"/>
      <w:r>
        <w:rPr>
          <w:lang w:val="de-DE"/>
        </w:rPr>
        <w:lastRenderedPageBreak/>
        <w:t>Woche 14</w:t>
      </w:r>
      <w:bookmarkEnd w:id="259"/>
    </w:p>
    <w:p w:rsidR="00DB60BF" w:rsidRDefault="00DB60BF" w:rsidP="00AF65CF">
      <w:pPr>
        <w:rPr>
          <w:lang w:val="de-DE"/>
        </w:rPr>
      </w:pPr>
      <w:r>
        <w:rPr>
          <w:lang w:val="de-DE"/>
        </w:rPr>
        <w:t>In Woche 14 fand die Prüfung statt.</w:t>
      </w:r>
    </w:p>
    <w:p w:rsidR="00DB60BF" w:rsidRDefault="00DB60BF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60" w:name="_Toc29239051"/>
      <w:r>
        <w:rPr>
          <w:lang w:val="de-DE"/>
        </w:rPr>
        <w:lastRenderedPageBreak/>
        <w:t>Woche 15</w:t>
      </w:r>
      <w:bookmarkEnd w:id="260"/>
    </w:p>
    <w:p w:rsidR="004E143A" w:rsidRPr="004E143A" w:rsidRDefault="004E143A" w:rsidP="004E143A">
      <w:pPr>
        <w:pStyle w:val="Heading2"/>
        <w:rPr>
          <w:lang w:val="en-US"/>
        </w:rPr>
      </w:pPr>
      <w:bookmarkStart w:id="261" w:name="_Toc29239052"/>
      <w:r w:rsidRPr="004E143A">
        <w:rPr>
          <w:lang w:val="en-US"/>
        </w:rPr>
        <w:t>Agenda</w:t>
      </w:r>
      <w:bookmarkEnd w:id="261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8E031F4" wp14:editId="53DAC4C3">
            <wp:extent cx="5760720" cy="1142365"/>
            <wp:effectExtent l="0" t="0" r="0" b="63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2" w:name="_Toc29239053"/>
      <w:r w:rsidRPr="004E143A">
        <w:rPr>
          <w:lang w:val="en-US"/>
        </w:rPr>
        <w:t>Some Definitions (mostly from Wikipedia...)</w:t>
      </w:r>
      <w:bookmarkEnd w:id="262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4DFE8DC" wp14:editId="0B3118ED">
            <wp:extent cx="5760720" cy="305435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CBC0916" wp14:editId="4384B18A">
            <wp:extent cx="5760720" cy="3063240"/>
            <wp:effectExtent l="0" t="0" r="0" b="381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3" w:name="_Toc29239054"/>
      <w:r w:rsidRPr="004E143A">
        <w:rPr>
          <w:lang w:val="en-US"/>
        </w:rPr>
        <w:lastRenderedPageBreak/>
        <w:t>Reasons for Privacy</w:t>
      </w:r>
      <w:bookmarkEnd w:id="263"/>
    </w:p>
    <w:p w:rsid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4FED435" wp14:editId="15E1F8C6">
            <wp:extent cx="5760720" cy="330073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196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5C2F4EC" wp14:editId="34941D7E">
            <wp:extent cx="5760720" cy="3425825"/>
            <wp:effectExtent l="0" t="0" r="0" b="317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4" w:name="_Toc29239055"/>
      <w:r w:rsidRPr="004E143A">
        <w:rPr>
          <w:lang w:val="en-US"/>
        </w:rPr>
        <w:lastRenderedPageBreak/>
        <w:t>"Authorities" have a long history of fighting privacy</w:t>
      </w:r>
      <w:bookmarkEnd w:id="264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D9FED04" wp14:editId="7AE82AE8">
            <wp:extent cx="5760720" cy="2875280"/>
            <wp:effectExtent l="0" t="0" r="0" b="127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5" w:name="_Toc29239056"/>
      <w:r w:rsidRPr="004E143A">
        <w:rPr>
          <w:lang w:val="en-US"/>
        </w:rPr>
        <w:t>The Role of Fear</w:t>
      </w:r>
      <w:bookmarkEnd w:id="265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A200977" wp14:editId="4F5EC98E">
            <wp:extent cx="5760720" cy="2646045"/>
            <wp:effectExtent l="0" t="0" r="0" b="190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6" w:name="_Toc29239057"/>
      <w:r w:rsidRPr="004E143A">
        <w:rPr>
          <w:lang w:val="en-US"/>
        </w:rPr>
        <w:lastRenderedPageBreak/>
        <w:t>Democracy and Freedoms need to be fought for</w:t>
      </w:r>
      <w:bookmarkEnd w:id="266"/>
    </w:p>
    <w:p w:rsidR="004E143A" w:rsidRPr="004E143A" w:rsidRDefault="004C6196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81D1E79" wp14:editId="7C8FDD41">
            <wp:extent cx="5760720" cy="2917825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7" w:name="_Toc29239058"/>
      <w:r w:rsidRPr="004E143A">
        <w:rPr>
          <w:lang w:val="en-US"/>
        </w:rPr>
        <w:t>Why is this relevant to APSI?</w:t>
      </w:r>
      <w:bookmarkEnd w:id="267"/>
    </w:p>
    <w:p w:rsidR="004E143A" w:rsidRPr="004E143A" w:rsidRDefault="007C523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8A9C5C7" wp14:editId="1504E33D">
            <wp:extent cx="5760720" cy="2894965"/>
            <wp:effectExtent l="0" t="0" r="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8" w:name="_Toc29239059"/>
      <w:r w:rsidRPr="004E143A">
        <w:rPr>
          <w:lang w:val="en-US"/>
        </w:rPr>
        <w:lastRenderedPageBreak/>
        <w:t xml:space="preserve">What Can be Done </w:t>
      </w:r>
      <w:r>
        <w:rPr>
          <w:lang w:val="en-US"/>
        </w:rPr>
        <w:t>w</w:t>
      </w:r>
      <w:r w:rsidRPr="004E143A">
        <w:rPr>
          <w:lang w:val="en-US"/>
        </w:rPr>
        <w:t>ith Data?</w:t>
      </w:r>
      <w:bookmarkEnd w:id="268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3BACE4F5" wp14:editId="26140F9E">
            <wp:extent cx="5760720" cy="309372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69" w:name="_Toc29239060"/>
      <w:r w:rsidRPr="004E143A">
        <w:rPr>
          <w:lang w:val="en-US"/>
        </w:rPr>
        <w:t>How Critical Can (Seemingly Harmless) Data Be?</w:t>
      </w:r>
      <w:bookmarkEnd w:id="269"/>
    </w:p>
    <w:p w:rsidR="004E143A" w:rsidRPr="004E143A" w:rsidRDefault="003A7A2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59403DAC" wp14:editId="796C4564">
            <wp:extent cx="5760720" cy="26301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0" w:name="_Toc29239061"/>
      <w:r w:rsidRPr="004E143A">
        <w:rPr>
          <w:lang w:val="en-US"/>
        </w:rPr>
        <w:t>Privacy-Relevant Data</w:t>
      </w:r>
      <w:bookmarkEnd w:id="270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0238F1BE" wp14:editId="435D969F">
            <wp:extent cx="5760720" cy="2011045"/>
            <wp:effectExtent l="0" t="0" r="0" b="825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1" w:name="_Toc29239062"/>
      <w:r w:rsidRPr="004E143A">
        <w:rPr>
          <w:lang w:val="en-US"/>
        </w:rPr>
        <w:lastRenderedPageBreak/>
        <w:t>Principles of IT Data Privacy</w:t>
      </w:r>
      <w:bookmarkEnd w:id="271"/>
    </w:p>
    <w:p w:rsidR="004E143A" w:rsidRPr="004E143A" w:rsidRDefault="00967660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2909605" wp14:editId="14B5BD1A">
            <wp:extent cx="5760720" cy="3173095"/>
            <wp:effectExtent l="0" t="0" r="0" b="825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2" w:name="_Toc29239063"/>
      <w:r w:rsidRPr="004E143A">
        <w:rPr>
          <w:lang w:val="en-US"/>
        </w:rPr>
        <w:t>Privacy by Design (from Systems Engineering)</w:t>
      </w:r>
      <w:bookmarkEnd w:id="272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621ADE1B" wp14:editId="6A7E0723">
            <wp:extent cx="5760720" cy="2999105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3" w:name="_Toc29239064"/>
      <w:r w:rsidRPr="004E143A">
        <w:rPr>
          <w:lang w:val="en-US"/>
        </w:rPr>
        <w:lastRenderedPageBreak/>
        <w:t>Role of Encryption</w:t>
      </w:r>
      <w:bookmarkEnd w:id="273"/>
    </w:p>
    <w:p w:rsidR="004E143A" w:rsidRP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26436F63" wp14:editId="36FDA36D">
            <wp:extent cx="5760720" cy="3032125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4" w:name="_Toc29239065"/>
      <w:r w:rsidRPr="004E143A">
        <w:rPr>
          <w:lang w:val="en-US"/>
        </w:rPr>
        <w:t>Data Anonymization</w:t>
      </w:r>
      <w:bookmarkEnd w:id="274"/>
    </w:p>
    <w:p w:rsidR="004E143A" w:rsidRDefault="008D5761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7545D8DF" wp14:editId="66B96AE7">
            <wp:extent cx="5760720" cy="318960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61" w:rsidRPr="004E143A" w:rsidRDefault="008D5761" w:rsidP="004E143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B51301" wp14:editId="47C0B3EA">
            <wp:extent cx="5760720" cy="3025140"/>
            <wp:effectExtent l="0" t="0" r="0" b="381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en-US"/>
        </w:rPr>
      </w:pPr>
      <w:bookmarkStart w:id="275" w:name="_Toc29239066"/>
      <w:r w:rsidRPr="004E143A">
        <w:rPr>
          <w:lang w:val="en-US"/>
        </w:rPr>
        <w:t>What about the Cloud?</w:t>
      </w:r>
      <w:bookmarkEnd w:id="275"/>
    </w:p>
    <w:p w:rsidR="004E143A" w:rsidRPr="004E143A" w:rsidRDefault="005F226C" w:rsidP="004E143A">
      <w:pPr>
        <w:rPr>
          <w:lang w:val="en-US"/>
        </w:rPr>
      </w:pPr>
      <w:r>
        <w:rPr>
          <w:noProof/>
        </w:rPr>
        <w:drawing>
          <wp:inline distT="0" distB="0" distL="0" distR="0" wp14:anchorId="1A2B45AB" wp14:editId="3B11411D">
            <wp:extent cx="5760720" cy="3161665"/>
            <wp:effectExtent l="0" t="0" r="0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3A" w:rsidRPr="004E143A" w:rsidRDefault="004E143A" w:rsidP="004E143A">
      <w:pPr>
        <w:pStyle w:val="Heading2"/>
        <w:rPr>
          <w:lang w:val="de-DE"/>
        </w:rPr>
      </w:pPr>
      <w:bookmarkStart w:id="276" w:name="_Toc29239067"/>
      <w:r w:rsidRPr="004E143A">
        <w:rPr>
          <w:lang w:val="de-DE"/>
        </w:rPr>
        <w:t>Homework</w:t>
      </w:r>
      <w:bookmarkEnd w:id="276"/>
    </w:p>
    <w:p w:rsidR="005F529B" w:rsidRDefault="005F226C" w:rsidP="00AF65CF">
      <w:pPr>
        <w:rPr>
          <w:lang w:val="de-DE"/>
        </w:rPr>
      </w:pPr>
      <w:r>
        <w:rPr>
          <w:noProof/>
        </w:rPr>
        <w:drawing>
          <wp:inline distT="0" distB="0" distL="0" distR="0" wp14:anchorId="702B0DB5" wp14:editId="48BE472E">
            <wp:extent cx="5760720" cy="1153795"/>
            <wp:effectExtent l="0" t="0" r="0" b="825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29B" w:rsidRDefault="005F529B" w:rsidP="00AF65CF">
      <w:pPr>
        <w:rPr>
          <w:lang w:val="de-DE"/>
        </w:rPr>
      </w:pPr>
    </w:p>
    <w:p w:rsidR="005F529B" w:rsidRDefault="005F529B" w:rsidP="005F529B">
      <w:pPr>
        <w:pStyle w:val="Heading1"/>
        <w:rPr>
          <w:lang w:val="de-DE"/>
        </w:rPr>
      </w:pPr>
      <w:bookmarkStart w:id="277" w:name="_Toc29239068"/>
      <w:r>
        <w:rPr>
          <w:lang w:val="de-DE"/>
        </w:rPr>
        <w:lastRenderedPageBreak/>
        <w:t>Woche 16</w:t>
      </w:r>
      <w:bookmarkEnd w:id="277"/>
    </w:p>
    <w:p w:rsidR="005F529B" w:rsidRPr="002A61F8" w:rsidRDefault="005F529B" w:rsidP="00AF65CF">
      <w:pPr>
        <w:rPr>
          <w:lang w:val="de-DE"/>
        </w:rPr>
      </w:pPr>
    </w:p>
    <w:sectPr w:rsidR="005F529B" w:rsidRPr="002A61F8" w:rsidSect="00164DB6">
      <w:headerReference w:type="default" r:id="rId259"/>
      <w:footerReference w:type="default" r:id="rId260"/>
      <w:pgSz w:w="11906" w:h="16838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12B1" w:rsidRDefault="001B12B1" w:rsidP="006B5E49">
      <w:pPr>
        <w:spacing w:after="0" w:line="240" w:lineRule="auto"/>
      </w:pPr>
      <w:r>
        <w:separator/>
      </w:r>
    </w:p>
  </w:endnote>
  <w:endnote w:type="continuationSeparator" w:id="0">
    <w:p w:rsidR="001B12B1" w:rsidRDefault="001B12B1" w:rsidP="006B5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Pr="003037A4" w:rsidRDefault="008D5761">
    <w:pPr>
      <w:pStyle w:val="Footer"/>
      <w:rPr>
        <w:lang w:val="en-US"/>
      </w:rPr>
    </w:pPr>
    <w:r>
      <w:rPr>
        <w:noProof/>
      </w:rPr>
      <w:fldChar w:fldCharType="begin"/>
    </w:r>
    <w:r w:rsidRPr="003037A4">
      <w:rPr>
        <w:noProof/>
        <w:lang w:val="en-US"/>
      </w:rPr>
      <w:instrText xml:space="preserve"> FILENAME   \* MERGEFORMAT </w:instrText>
    </w:r>
    <w:r>
      <w:rPr>
        <w:noProof/>
      </w:rPr>
      <w:fldChar w:fldCharType="separate"/>
    </w:r>
    <w:r>
      <w:rPr>
        <w:noProof/>
        <w:lang w:val="en-US"/>
      </w:rPr>
      <w:t>00_Moduldokumentation.docx</w:t>
    </w:r>
    <w:r>
      <w:rPr>
        <w:noProof/>
      </w:rPr>
      <w:fldChar w:fldCharType="end"/>
    </w:r>
    <w:r w:rsidRPr="003037A4">
      <w:rPr>
        <w:noProof/>
      </w:rPr>
      <w:ptab w:relativeTo="margin" w:alignment="center" w:leader="none"/>
    </w:r>
    <w:r>
      <w:rPr>
        <w:noProof/>
      </w:rPr>
      <w:t>Simon Wächter</w:t>
    </w:r>
    <w:r w:rsidRPr="003037A4">
      <w:rPr>
        <w:noProof/>
      </w:rPr>
      <w:ptab w:relativeTo="margin" w:alignment="right" w:leader="none"/>
    </w:r>
    <w:r>
      <w:rPr>
        <w:noProof/>
      </w:rPr>
      <w:t xml:space="preserve">Seite </w:t>
    </w:r>
    <w:r>
      <w:rPr>
        <w:noProof/>
      </w:rPr>
      <w:fldChar w:fldCharType="begin"/>
    </w:r>
    <w:r>
      <w:rPr>
        <w:noProof/>
      </w:rPr>
      <w:instrText xml:space="preserve"> PAGE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von 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  <w:r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12B1" w:rsidRDefault="001B12B1" w:rsidP="006B5E49">
      <w:pPr>
        <w:spacing w:after="0" w:line="240" w:lineRule="auto"/>
      </w:pPr>
      <w:r>
        <w:separator/>
      </w:r>
    </w:p>
  </w:footnote>
  <w:footnote w:type="continuationSeparator" w:id="0">
    <w:p w:rsidR="001B12B1" w:rsidRDefault="001B12B1" w:rsidP="006B5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D5761" w:rsidRDefault="008D5761" w:rsidP="006E35E8">
    <w:pPr>
      <w:pStyle w:val="Header"/>
      <w:tabs>
        <w:tab w:val="clear" w:pos="4536"/>
        <w:tab w:val="clear" w:pos="9072"/>
        <w:tab w:val="left" w:pos="3945"/>
      </w:tabs>
      <w:jc w:val="center"/>
    </w:pPr>
    <w:r>
      <w:t>Moduldokumentation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F3DA0"/>
    <w:multiLevelType w:val="hybridMultilevel"/>
    <w:tmpl w:val="A588D5E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674EA4"/>
    <w:multiLevelType w:val="multilevel"/>
    <w:tmpl w:val="0807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attachedTemplate r:id="rId1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C9"/>
    <w:rsid w:val="0001007A"/>
    <w:rsid w:val="00053455"/>
    <w:rsid w:val="00057AA2"/>
    <w:rsid w:val="000A251E"/>
    <w:rsid w:val="000B26F4"/>
    <w:rsid w:val="000E01D5"/>
    <w:rsid w:val="000E0DEE"/>
    <w:rsid w:val="000F740C"/>
    <w:rsid w:val="00100C5E"/>
    <w:rsid w:val="001018C5"/>
    <w:rsid w:val="00105030"/>
    <w:rsid w:val="0012397E"/>
    <w:rsid w:val="00143210"/>
    <w:rsid w:val="00160860"/>
    <w:rsid w:val="00164748"/>
    <w:rsid w:val="00164DB6"/>
    <w:rsid w:val="001A0960"/>
    <w:rsid w:val="001A52D5"/>
    <w:rsid w:val="001A6B64"/>
    <w:rsid w:val="001B12B1"/>
    <w:rsid w:val="001C38B5"/>
    <w:rsid w:val="001E32AD"/>
    <w:rsid w:val="002010C7"/>
    <w:rsid w:val="002316E9"/>
    <w:rsid w:val="0026725B"/>
    <w:rsid w:val="00283C83"/>
    <w:rsid w:val="002865EA"/>
    <w:rsid w:val="002877E3"/>
    <w:rsid w:val="002A61F8"/>
    <w:rsid w:val="002C1180"/>
    <w:rsid w:val="002F04FF"/>
    <w:rsid w:val="003037A4"/>
    <w:rsid w:val="00322F0B"/>
    <w:rsid w:val="00325F52"/>
    <w:rsid w:val="0033460C"/>
    <w:rsid w:val="00342602"/>
    <w:rsid w:val="00350FBF"/>
    <w:rsid w:val="00381171"/>
    <w:rsid w:val="0038683A"/>
    <w:rsid w:val="003917D7"/>
    <w:rsid w:val="003A70B0"/>
    <w:rsid w:val="003A7A20"/>
    <w:rsid w:val="003B27B1"/>
    <w:rsid w:val="003D5735"/>
    <w:rsid w:val="003E2FB7"/>
    <w:rsid w:val="003E53D8"/>
    <w:rsid w:val="003F4987"/>
    <w:rsid w:val="004254A8"/>
    <w:rsid w:val="0045100D"/>
    <w:rsid w:val="00466C3E"/>
    <w:rsid w:val="00471410"/>
    <w:rsid w:val="004B5461"/>
    <w:rsid w:val="004B776C"/>
    <w:rsid w:val="004C479B"/>
    <w:rsid w:val="004C6196"/>
    <w:rsid w:val="004C6775"/>
    <w:rsid w:val="004E143A"/>
    <w:rsid w:val="00510030"/>
    <w:rsid w:val="00516877"/>
    <w:rsid w:val="00551811"/>
    <w:rsid w:val="0056608A"/>
    <w:rsid w:val="00573DA6"/>
    <w:rsid w:val="00575DD0"/>
    <w:rsid w:val="005C62A4"/>
    <w:rsid w:val="005F226C"/>
    <w:rsid w:val="005F529B"/>
    <w:rsid w:val="006208C1"/>
    <w:rsid w:val="006549CC"/>
    <w:rsid w:val="0067227E"/>
    <w:rsid w:val="00683D01"/>
    <w:rsid w:val="00695C4B"/>
    <w:rsid w:val="006A6BF8"/>
    <w:rsid w:val="006B07CB"/>
    <w:rsid w:val="006B3AE8"/>
    <w:rsid w:val="006B5E49"/>
    <w:rsid w:val="006D62FC"/>
    <w:rsid w:val="006E2F0C"/>
    <w:rsid w:val="006E35E8"/>
    <w:rsid w:val="00715A2E"/>
    <w:rsid w:val="00757492"/>
    <w:rsid w:val="00767897"/>
    <w:rsid w:val="00795C67"/>
    <w:rsid w:val="007B0CD9"/>
    <w:rsid w:val="007B68D0"/>
    <w:rsid w:val="007C5230"/>
    <w:rsid w:val="008279E7"/>
    <w:rsid w:val="008652D0"/>
    <w:rsid w:val="00877E0F"/>
    <w:rsid w:val="008C1085"/>
    <w:rsid w:val="008D5761"/>
    <w:rsid w:val="008D68BE"/>
    <w:rsid w:val="00923291"/>
    <w:rsid w:val="00924EC9"/>
    <w:rsid w:val="0095096E"/>
    <w:rsid w:val="00951818"/>
    <w:rsid w:val="009637E6"/>
    <w:rsid w:val="00967660"/>
    <w:rsid w:val="0097190F"/>
    <w:rsid w:val="00973D65"/>
    <w:rsid w:val="00990E7F"/>
    <w:rsid w:val="009930B1"/>
    <w:rsid w:val="009A71B2"/>
    <w:rsid w:val="009B342F"/>
    <w:rsid w:val="00A23546"/>
    <w:rsid w:val="00A54DC2"/>
    <w:rsid w:val="00A54EC9"/>
    <w:rsid w:val="00A85B48"/>
    <w:rsid w:val="00A87873"/>
    <w:rsid w:val="00AF65CF"/>
    <w:rsid w:val="00AF7A48"/>
    <w:rsid w:val="00B25571"/>
    <w:rsid w:val="00B70D48"/>
    <w:rsid w:val="00B7241C"/>
    <w:rsid w:val="00BB78F3"/>
    <w:rsid w:val="00BC693F"/>
    <w:rsid w:val="00BC7B70"/>
    <w:rsid w:val="00BF0C5F"/>
    <w:rsid w:val="00C22454"/>
    <w:rsid w:val="00C36948"/>
    <w:rsid w:val="00C569D5"/>
    <w:rsid w:val="00C6413D"/>
    <w:rsid w:val="00C90D2F"/>
    <w:rsid w:val="00CC1F1F"/>
    <w:rsid w:val="00CD13EA"/>
    <w:rsid w:val="00CE5DD4"/>
    <w:rsid w:val="00CE6D2A"/>
    <w:rsid w:val="00D15087"/>
    <w:rsid w:val="00DB60BF"/>
    <w:rsid w:val="00DD04C4"/>
    <w:rsid w:val="00DD6959"/>
    <w:rsid w:val="00DE3F35"/>
    <w:rsid w:val="00DE60A2"/>
    <w:rsid w:val="00DF1936"/>
    <w:rsid w:val="00E376F9"/>
    <w:rsid w:val="00E42F35"/>
    <w:rsid w:val="00E51340"/>
    <w:rsid w:val="00E52C9A"/>
    <w:rsid w:val="00E571CE"/>
    <w:rsid w:val="00E90E31"/>
    <w:rsid w:val="00EB22B1"/>
    <w:rsid w:val="00EB766F"/>
    <w:rsid w:val="00EC77A9"/>
    <w:rsid w:val="00F0009F"/>
    <w:rsid w:val="00F34BB8"/>
    <w:rsid w:val="00F40999"/>
    <w:rsid w:val="00F44376"/>
    <w:rsid w:val="00F445FD"/>
    <w:rsid w:val="00F66251"/>
    <w:rsid w:val="00F75BA8"/>
    <w:rsid w:val="00F969C9"/>
    <w:rsid w:val="00FB6939"/>
    <w:rsid w:val="00FC04C6"/>
    <w:rsid w:val="00FE42FE"/>
    <w:rsid w:val="00FF25C4"/>
    <w:rsid w:val="00FF5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chartTrackingRefBased/>
  <w15:docId w15:val="{E08FC560-9232-4492-A902-051634D64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65CF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DE60A2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52D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52D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65E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65E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65E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65E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65E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65E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64DB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64DB6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DE60A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4748"/>
    <w:pPr>
      <w:numPr>
        <w:numId w:val="0"/>
      </w:numPr>
      <w:outlineLvl w:val="9"/>
    </w:pPr>
    <w:rPr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050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5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1A52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A52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865EA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2865E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65E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65E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65E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65E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65E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DE60A2"/>
    <w:pPr>
      <w:tabs>
        <w:tab w:val="left" w:pos="44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57AA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57AA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057AA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E49"/>
  </w:style>
  <w:style w:type="paragraph" w:styleId="Footer">
    <w:name w:val="footer"/>
    <w:basedOn w:val="Normal"/>
    <w:link w:val="FooterChar"/>
    <w:uiPriority w:val="99"/>
    <w:unhideWhenUsed/>
    <w:rsid w:val="006B5E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E49"/>
  </w:style>
  <w:style w:type="paragraph" w:styleId="BalloonText">
    <w:name w:val="Balloon Text"/>
    <w:basedOn w:val="Normal"/>
    <w:link w:val="BalloonTextChar"/>
    <w:uiPriority w:val="99"/>
    <w:semiHidden/>
    <w:unhideWhenUsed/>
    <w:rsid w:val="007678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897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A23546"/>
    <w:pPr>
      <w:spacing w:after="100"/>
      <w:ind w:left="660"/>
      <w:jc w:val="left"/>
    </w:pPr>
    <w:rPr>
      <w:rFonts w:eastAsiaTheme="minorEastAsia"/>
      <w:lang w:eastAsia="de-CH"/>
    </w:rPr>
  </w:style>
  <w:style w:type="paragraph" w:styleId="TOC5">
    <w:name w:val="toc 5"/>
    <w:basedOn w:val="Normal"/>
    <w:next w:val="Normal"/>
    <w:autoRedefine/>
    <w:uiPriority w:val="39"/>
    <w:unhideWhenUsed/>
    <w:rsid w:val="00A23546"/>
    <w:pPr>
      <w:spacing w:after="100"/>
      <w:ind w:left="880"/>
      <w:jc w:val="left"/>
    </w:pPr>
    <w:rPr>
      <w:rFonts w:eastAsiaTheme="minorEastAsia"/>
      <w:lang w:eastAsia="de-CH"/>
    </w:rPr>
  </w:style>
  <w:style w:type="paragraph" w:styleId="TOC6">
    <w:name w:val="toc 6"/>
    <w:basedOn w:val="Normal"/>
    <w:next w:val="Normal"/>
    <w:autoRedefine/>
    <w:uiPriority w:val="39"/>
    <w:unhideWhenUsed/>
    <w:rsid w:val="00A23546"/>
    <w:pPr>
      <w:spacing w:after="100"/>
      <w:ind w:left="1100"/>
      <w:jc w:val="left"/>
    </w:pPr>
    <w:rPr>
      <w:rFonts w:eastAsiaTheme="minorEastAsia"/>
      <w:lang w:eastAsia="de-CH"/>
    </w:rPr>
  </w:style>
  <w:style w:type="paragraph" w:styleId="TOC7">
    <w:name w:val="toc 7"/>
    <w:basedOn w:val="Normal"/>
    <w:next w:val="Normal"/>
    <w:autoRedefine/>
    <w:uiPriority w:val="39"/>
    <w:unhideWhenUsed/>
    <w:rsid w:val="00A23546"/>
    <w:pPr>
      <w:spacing w:after="100"/>
      <w:ind w:left="1320"/>
      <w:jc w:val="left"/>
    </w:pPr>
    <w:rPr>
      <w:rFonts w:eastAsiaTheme="minorEastAsia"/>
      <w:lang w:eastAsia="de-CH"/>
    </w:rPr>
  </w:style>
  <w:style w:type="paragraph" w:styleId="TOC8">
    <w:name w:val="toc 8"/>
    <w:basedOn w:val="Normal"/>
    <w:next w:val="Normal"/>
    <w:autoRedefine/>
    <w:uiPriority w:val="39"/>
    <w:unhideWhenUsed/>
    <w:rsid w:val="00A23546"/>
    <w:pPr>
      <w:spacing w:after="100"/>
      <w:ind w:left="1540"/>
      <w:jc w:val="left"/>
    </w:pPr>
    <w:rPr>
      <w:rFonts w:eastAsiaTheme="minorEastAsia"/>
      <w:lang w:eastAsia="de-CH"/>
    </w:rPr>
  </w:style>
  <w:style w:type="paragraph" w:styleId="TOC9">
    <w:name w:val="toc 9"/>
    <w:basedOn w:val="Normal"/>
    <w:next w:val="Normal"/>
    <w:autoRedefine/>
    <w:uiPriority w:val="39"/>
    <w:unhideWhenUsed/>
    <w:rsid w:val="00A23546"/>
    <w:pPr>
      <w:spacing w:after="100"/>
      <w:ind w:left="1760"/>
      <w:jc w:val="left"/>
    </w:pPr>
    <w:rPr>
      <w:rFonts w:eastAsiaTheme="minorEastAsia"/>
      <w:lang w:eastAsia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A23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footer" Target="footer1.xm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240" Type="http://schemas.openxmlformats.org/officeDocument/2006/relationships/image" Target="media/image232.png"/><Relationship Id="rId261" Type="http://schemas.openxmlformats.org/officeDocument/2006/relationships/fontTable" Target="fontTable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theme" Target="theme/theme1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4" Type="http://schemas.openxmlformats.org/officeDocument/2006/relationships/styles" Target="style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waechter\Downloads\fhnw\Template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06A7D5E-F736-4FB9-9003-60B429191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60</TotalTime>
  <Pages>126</Pages>
  <Words>4983</Words>
  <Characters>28407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Moduldokumentation</vt:lpstr>
    </vt:vector>
  </TitlesOfParts>
  <Company/>
  <LinksUpToDate>false</LinksUpToDate>
  <CharactersWithSpaces>33324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Moduldokumentation</dc:title>
  <dc:subject>Modul</dc:subject>
  <dc:creator>swaechter</dc:creator>
  <cp:keywords/>
  <dc:description/>
  <cp:lastModifiedBy>swaechter</cp:lastModifiedBy>
  <cp:revision>57</cp:revision>
  <dcterms:created xsi:type="dcterms:W3CDTF">2019-10-03T14:34:00Z</dcterms:created>
  <dcterms:modified xsi:type="dcterms:W3CDTF">2020-01-06T20:30:00Z</dcterms:modified>
</cp:coreProperties>
</file>