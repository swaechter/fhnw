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FC04C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24EC9"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322F0B">
                                  <w:rPr>
                                    <w:sz w:val="40"/>
                                    <w:szCs w:val="40"/>
                                  </w:rPr>
                                  <w:t>Applikationssicherheit (apsi)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FC04C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24EC9"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322F0B">
                            <w:rPr>
                              <w:sz w:val="40"/>
                              <w:szCs w:val="40"/>
                            </w:rPr>
                            <w:t>Applikationssicherheit (apsi)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A85B4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A85B4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795C67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86590" w:history="1">
            <w:r w:rsidR="00795C67" w:rsidRPr="00605E0A">
              <w:rPr>
                <w:rStyle w:val="Hyperlink"/>
                <w:noProof/>
              </w:rPr>
              <w:t>1</w:t>
            </w:r>
            <w:r w:rsidR="00795C67">
              <w:rPr>
                <w:rFonts w:eastAsiaTheme="minorEastAsia"/>
                <w:noProof/>
                <w:lang w:eastAsia="de-CH"/>
              </w:rPr>
              <w:tab/>
            </w:r>
            <w:r w:rsidR="00795C67" w:rsidRPr="00605E0A">
              <w:rPr>
                <w:rStyle w:val="Hyperlink"/>
                <w:noProof/>
              </w:rPr>
              <w:t>Einleitung</w:t>
            </w:r>
            <w:r w:rsidR="00795C67">
              <w:rPr>
                <w:noProof/>
                <w:webHidden/>
              </w:rPr>
              <w:tab/>
            </w:r>
            <w:r w:rsidR="00795C67">
              <w:rPr>
                <w:noProof/>
                <w:webHidden/>
              </w:rPr>
              <w:fldChar w:fldCharType="begin"/>
            </w:r>
            <w:r w:rsidR="00795C67">
              <w:rPr>
                <w:noProof/>
                <w:webHidden/>
              </w:rPr>
              <w:instrText xml:space="preserve"> PAGEREF _Toc21186590 \h </w:instrText>
            </w:r>
            <w:r w:rsidR="00795C67">
              <w:rPr>
                <w:noProof/>
                <w:webHidden/>
              </w:rPr>
            </w:r>
            <w:r w:rsidR="00795C67">
              <w:rPr>
                <w:noProof/>
                <w:webHidden/>
              </w:rPr>
              <w:fldChar w:fldCharType="separate"/>
            </w:r>
            <w:r w:rsidR="00795C67">
              <w:rPr>
                <w:noProof/>
                <w:webHidden/>
              </w:rPr>
              <w:t>3</w:t>
            </w:r>
            <w:r w:rsidR="00795C67"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591" w:history="1">
            <w:r w:rsidRPr="00605E0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592" w:history="1">
            <w:r w:rsidRPr="00605E0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593" w:history="1">
            <w:r w:rsidRPr="00605E0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186594" w:history="1">
            <w:r w:rsidRPr="00605E0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595" w:history="1">
            <w:r w:rsidRPr="00605E0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596" w:history="1">
            <w:r w:rsidRPr="00605E0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597" w:history="1">
            <w:r w:rsidRPr="00605E0A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598" w:history="1">
            <w:r w:rsidRPr="00605E0A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599" w:history="1">
            <w:r w:rsidRPr="00605E0A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00" w:history="1">
            <w:r w:rsidRPr="00605E0A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01" w:history="1">
            <w:r w:rsidRPr="00605E0A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02" w:history="1">
            <w:r w:rsidRPr="00605E0A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03" w:history="1">
            <w:r w:rsidRPr="00605E0A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04" w:history="1">
            <w:r w:rsidRPr="00605E0A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05" w:history="1">
            <w:r w:rsidRPr="00605E0A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06" w:history="1">
            <w:r w:rsidRPr="00605E0A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07" w:history="1">
            <w:r w:rsidRPr="00605E0A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08" w:history="1">
            <w:r w:rsidRPr="00605E0A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09" w:history="1">
            <w:r w:rsidRPr="00605E0A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10" w:history="1">
            <w:r w:rsidRPr="00605E0A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11" w:history="1">
            <w:r w:rsidRPr="00605E0A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12" w:history="1">
            <w:r w:rsidRPr="00605E0A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13" w:history="1">
            <w:r w:rsidRPr="00605E0A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14" w:history="1">
            <w:r w:rsidRPr="00605E0A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15" w:history="1">
            <w:r w:rsidRPr="00605E0A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16" w:history="1">
            <w:r w:rsidRPr="00605E0A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17" w:history="1">
            <w:r w:rsidRPr="00605E0A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186618" w:history="1">
            <w:r w:rsidRPr="00605E0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19" w:history="1">
            <w:r w:rsidRPr="00605E0A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20" w:history="1">
            <w:r w:rsidRPr="00605E0A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21" w:history="1">
            <w:r w:rsidRPr="00605E0A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22" w:history="1">
            <w:r w:rsidRPr="00605E0A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23" w:history="1">
            <w:r w:rsidRPr="00605E0A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24" w:history="1">
            <w:r w:rsidRPr="00605E0A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25" w:history="1">
            <w:r w:rsidRPr="00605E0A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26" w:history="1">
            <w:r w:rsidRPr="00605E0A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27" w:history="1">
            <w:r w:rsidRPr="00605E0A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28" w:history="1">
            <w:r w:rsidRPr="00605E0A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29" w:history="1">
            <w:r w:rsidRPr="00605E0A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30" w:history="1">
            <w:r w:rsidRPr="00605E0A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31" w:history="1">
            <w:r w:rsidRPr="00605E0A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32" w:history="1">
            <w:r w:rsidRPr="00605E0A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33" w:history="1">
            <w:r w:rsidRPr="00605E0A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34" w:history="1">
            <w:r w:rsidRPr="00605E0A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186635" w:history="1">
            <w:r w:rsidRPr="00605E0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36" w:history="1">
            <w:r w:rsidRPr="00605E0A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37" w:history="1">
            <w:r w:rsidRPr="00605E0A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38" w:history="1">
            <w:r w:rsidRPr="00605E0A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39" w:history="1">
            <w:r w:rsidRPr="00605E0A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40" w:history="1">
            <w:r w:rsidRPr="00605E0A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41" w:history="1">
            <w:r w:rsidRPr="00605E0A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42" w:history="1">
            <w:r w:rsidRPr="00605E0A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43" w:history="1">
            <w:r w:rsidRPr="00605E0A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44" w:history="1">
            <w:r w:rsidRPr="00605E0A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45" w:history="1">
            <w:r w:rsidRPr="00605E0A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46" w:history="1">
            <w:r w:rsidRPr="00605E0A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47" w:history="1">
            <w:r w:rsidRPr="00605E0A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48" w:history="1">
            <w:r w:rsidRPr="00605E0A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49" w:history="1">
            <w:r w:rsidRPr="00605E0A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50" w:history="1">
            <w:r w:rsidRPr="00605E0A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51" w:history="1">
            <w:r w:rsidRPr="00605E0A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52" w:history="1">
            <w:r w:rsidRPr="00605E0A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86653" w:history="1">
            <w:r w:rsidRPr="00605E0A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5C67" w:rsidRDefault="00795C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186654" w:history="1">
            <w:r w:rsidRPr="00605E0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5E0A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_Toc21186654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118659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118659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1186592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1186593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1186594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1186595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1186596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1186597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1186598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1186599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1186600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1186601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1186602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1186603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1186604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1186605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1186606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1186607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1186608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1186609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1186610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1186611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1186612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1186613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1186614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1186615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1186616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1186617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1186618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1186619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1186620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1186621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1186622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1186623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1186624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1186625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1186626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1186627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1186628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1186629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1186630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1186631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1186632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1186633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1186634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1186635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1186636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1186637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1186638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1186639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1186640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1186641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1186642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1186643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1186644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1186645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1186646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1186647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1186648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1186649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1186650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1186651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1186652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1186653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1186654"/>
      <w:r>
        <w:lastRenderedPageBreak/>
        <w:t>Woche 4</w:t>
      </w:r>
      <w:bookmarkEnd w:id="76"/>
    </w:p>
    <w:p w:rsidR="00466C3E" w:rsidRPr="00AF65CF" w:rsidRDefault="00466C3E" w:rsidP="00AF65CF"/>
    <w:sectPr w:rsidR="00466C3E" w:rsidRPr="00AF65CF" w:rsidSect="00164DB6">
      <w:headerReference w:type="default" r:id="rId67"/>
      <w:footerReference w:type="default" r:id="rId6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C04C6" w:rsidRDefault="00FC04C6" w:rsidP="006B5E49">
      <w:pPr>
        <w:spacing w:after="0" w:line="240" w:lineRule="auto"/>
      </w:pPr>
      <w:r>
        <w:separator/>
      </w:r>
    </w:p>
  </w:endnote>
  <w:endnote w:type="continuationSeparator" w:id="0">
    <w:p w:rsidR="00FC04C6" w:rsidRDefault="00FC04C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83C83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C04C6" w:rsidRDefault="00FC04C6" w:rsidP="006B5E49">
      <w:pPr>
        <w:spacing w:after="0" w:line="240" w:lineRule="auto"/>
      </w:pPr>
      <w:r>
        <w:separator/>
      </w:r>
    </w:p>
  </w:footnote>
  <w:footnote w:type="continuationSeparator" w:id="0">
    <w:p w:rsidR="00FC04C6" w:rsidRDefault="00FC04C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283C83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7AA2"/>
    <w:rsid w:val="000A251E"/>
    <w:rsid w:val="000E01D5"/>
    <w:rsid w:val="000E0DEE"/>
    <w:rsid w:val="001018C5"/>
    <w:rsid w:val="00105030"/>
    <w:rsid w:val="0012397E"/>
    <w:rsid w:val="00160860"/>
    <w:rsid w:val="00164748"/>
    <w:rsid w:val="00164DB6"/>
    <w:rsid w:val="001A0960"/>
    <w:rsid w:val="001A52D5"/>
    <w:rsid w:val="001A6B64"/>
    <w:rsid w:val="001E32AD"/>
    <w:rsid w:val="002010C7"/>
    <w:rsid w:val="0026725B"/>
    <w:rsid w:val="00283C83"/>
    <w:rsid w:val="002865EA"/>
    <w:rsid w:val="003037A4"/>
    <w:rsid w:val="00322F0B"/>
    <w:rsid w:val="0033460C"/>
    <w:rsid w:val="00342602"/>
    <w:rsid w:val="0038683A"/>
    <w:rsid w:val="003917D7"/>
    <w:rsid w:val="003A70B0"/>
    <w:rsid w:val="003B27B1"/>
    <w:rsid w:val="003D5735"/>
    <w:rsid w:val="003E53D8"/>
    <w:rsid w:val="004254A8"/>
    <w:rsid w:val="0045100D"/>
    <w:rsid w:val="00466C3E"/>
    <w:rsid w:val="004B5461"/>
    <w:rsid w:val="004B776C"/>
    <w:rsid w:val="004C6775"/>
    <w:rsid w:val="00510030"/>
    <w:rsid w:val="00551811"/>
    <w:rsid w:val="00573DA6"/>
    <w:rsid w:val="005C62A4"/>
    <w:rsid w:val="006208C1"/>
    <w:rsid w:val="006549CC"/>
    <w:rsid w:val="0067227E"/>
    <w:rsid w:val="00695C4B"/>
    <w:rsid w:val="006A6BF8"/>
    <w:rsid w:val="006B5E49"/>
    <w:rsid w:val="006D62FC"/>
    <w:rsid w:val="006E2F0C"/>
    <w:rsid w:val="006E35E8"/>
    <w:rsid w:val="00767897"/>
    <w:rsid w:val="00795C67"/>
    <w:rsid w:val="007B0CD9"/>
    <w:rsid w:val="007B68D0"/>
    <w:rsid w:val="008C1085"/>
    <w:rsid w:val="008D68BE"/>
    <w:rsid w:val="00923291"/>
    <w:rsid w:val="00924EC9"/>
    <w:rsid w:val="0095096E"/>
    <w:rsid w:val="009637E6"/>
    <w:rsid w:val="0097190F"/>
    <w:rsid w:val="00973D65"/>
    <w:rsid w:val="00990E7F"/>
    <w:rsid w:val="009B342F"/>
    <w:rsid w:val="00A85B48"/>
    <w:rsid w:val="00AF65CF"/>
    <w:rsid w:val="00AF7A48"/>
    <w:rsid w:val="00B25571"/>
    <w:rsid w:val="00B70D48"/>
    <w:rsid w:val="00B7241C"/>
    <w:rsid w:val="00BB78F3"/>
    <w:rsid w:val="00BC693F"/>
    <w:rsid w:val="00BC7B70"/>
    <w:rsid w:val="00BF0C5F"/>
    <w:rsid w:val="00C36948"/>
    <w:rsid w:val="00C569D5"/>
    <w:rsid w:val="00C6413D"/>
    <w:rsid w:val="00C90D2F"/>
    <w:rsid w:val="00CC1F1F"/>
    <w:rsid w:val="00CE5DD4"/>
    <w:rsid w:val="00CE6D2A"/>
    <w:rsid w:val="00DD04C4"/>
    <w:rsid w:val="00DD6959"/>
    <w:rsid w:val="00DE60A2"/>
    <w:rsid w:val="00DF1936"/>
    <w:rsid w:val="00E376F9"/>
    <w:rsid w:val="00E52C9A"/>
    <w:rsid w:val="00E571CE"/>
    <w:rsid w:val="00EB766F"/>
    <w:rsid w:val="00F34BB8"/>
    <w:rsid w:val="00F40999"/>
    <w:rsid w:val="00F44376"/>
    <w:rsid w:val="00F445FD"/>
    <w:rsid w:val="00F66251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11C112C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87E12DD-BF13-4030-9981-CC1266304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30</Pages>
  <Words>1174</Words>
  <Characters>7402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8559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15</cp:revision>
  <dcterms:created xsi:type="dcterms:W3CDTF">2019-10-03T14:34:00Z</dcterms:created>
  <dcterms:modified xsi:type="dcterms:W3CDTF">2019-10-05T14:49:00Z</dcterms:modified>
</cp:coreProperties>
</file>