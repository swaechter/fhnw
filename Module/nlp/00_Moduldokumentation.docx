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F49EB" w:rsidRPr="00922CE1" w:rsidRDefault="002B4C8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F49E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2F49EB" w:rsidRPr="00922CE1" w:rsidRDefault="002F49EB" w:rsidP="00AF65CF">
                                <w:pPr>
                                  <w:rPr>
                                    <w:b/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922CE1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Natural Language Processing and Probability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(nlp)</w:t>
                                </w:r>
                              </w:p>
                              <w:p w:rsidR="002F49EB" w:rsidRPr="00922CE1" w:rsidRDefault="002F49EB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922CE1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2F49EB" w:rsidRPr="00922CE1" w:rsidRDefault="002B4C80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F49EB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2F49EB" w:rsidRPr="00922CE1" w:rsidRDefault="002F49EB" w:rsidP="00AF65CF">
                          <w:pPr>
                            <w:rPr>
                              <w:b/>
                              <w:sz w:val="40"/>
                              <w:szCs w:val="40"/>
                              <w:lang w:val="en-US"/>
                            </w:rPr>
                          </w:pPr>
                          <w:r w:rsidRPr="00922CE1">
                            <w:rPr>
                              <w:sz w:val="40"/>
                              <w:szCs w:val="40"/>
                              <w:lang w:val="en-US"/>
                            </w:rPr>
                            <w:t>Modul Natural Language Processing and Probability</w:t>
                          </w:r>
                          <w:r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(nlp)</w:t>
                          </w:r>
                        </w:p>
                        <w:p w:rsidR="002F49EB" w:rsidRPr="00922CE1" w:rsidRDefault="002F49EB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922CE1">
                            <w:rPr>
                              <w:sz w:val="32"/>
                              <w:szCs w:val="32"/>
                              <w:lang w:val="en-US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F49EB" w:rsidRDefault="002F49E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2F49EB" w:rsidRDefault="002F49E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3015C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737676" w:history="1">
            <w:r w:rsidR="003015C0" w:rsidRPr="003307C8">
              <w:rPr>
                <w:rStyle w:val="Hyperlink"/>
                <w:noProof/>
              </w:rPr>
              <w:t>1</w:t>
            </w:r>
            <w:r w:rsidR="003015C0">
              <w:rPr>
                <w:rFonts w:eastAsiaTheme="minorEastAsia"/>
                <w:noProof/>
                <w:lang w:eastAsia="de-CH"/>
              </w:rPr>
              <w:tab/>
            </w:r>
            <w:r w:rsidR="003015C0" w:rsidRPr="003307C8">
              <w:rPr>
                <w:rStyle w:val="Hyperlink"/>
                <w:noProof/>
              </w:rPr>
              <w:t>Einleitung</w:t>
            </w:r>
            <w:r w:rsidR="003015C0">
              <w:rPr>
                <w:noProof/>
                <w:webHidden/>
              </w:rPr>
              <w:tab/>
            </w:r>
            <w:r w:rsidR="003015C0">
              <w:rPr>
                <w:noProof/>
                <w:webHidden/>
              </w:rPr>
              <w:fldChar w:fldCharType="begin"/>
            </w:r>
            <w:r w:rsidR="003015C0">
              <w:rPr>
                <w:noProof/>
                <w:webHidden/>
              </w:rPr>
              <w:instrText xml:space="preserve"> PAGEREF _Toc511737676 \h </w:instrText>
            </w:r>
            <w:r w:rsidR="003015C0">
              <w:rPr>
                <w:noProof/>
                <w:webHidden/>
              </w:rPr>
            </w:r>
            <w:r w:rsidR="003015C0">
              <w:rPr>
                <w:noProof/>
                <w:webHidden/>
              </w:rPr>
              <w:fldChar w:fldCharType="separate"/>
            </w:r>
            <w:r w:rsidR="003015C0">
              <w:rPr>
                <w:noProof/>
                <w:webHidden/>
              </w:rPr>
              <w:t>5</w:t>
            </w:r>
            <w:r w:rsidR="003015C0"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77" w:history="1">
            <w:r w:rsidRPr="003307C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78" w:history="1">
            <w:r w:rsidRPr="003307C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79" w:history="1">
            <w:r w:rsidRPr="003307C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680" w:history="1">
            <w:r w:rsidRPr="003307C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81" w:history="1">
            <w:r w:rsidRPr="003307C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Lerninhalte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82" w:history="1">
            <w:r w:rsidRPr="003307C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Abgrenzung zu ML und Deep NLP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83" w:history="1">
            <w:r w:rsidRPr="003307C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Lernziele 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84" w:history="1">
            <w:r w:rsidRPr="003307C8">
              <w:rPr>
                <w:rStyle w:val="Hyperlink"/>
                <w:noProof/>
                <w:lang w:val="en-GB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What is Natural Language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85" w:history="1">
            <w:r w:rsidRPr="003307C8">
              <w:rPr>
                <w:rStyle w:val="Hyperlink"/>
                <w:noProof/>
                <w:lang w:val="en-GB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Short Exercise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86" w:history="1">
            <w:r w:rsidRPr="003307C8">
              <w:rPr>
                <w:rStyle w:val="Hyperlink"/>
                <w:noProof/>
                <w:lang w:val="en-GB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Modern NLP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87" w:history="1">
            <w:r w:rsidRPr="003307C8">
              <w:rPr>
                <w:rStyle w:val="Hyperlink"/>
                <w:noProof/>
                <w:lang w:val="en-GB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Communication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88" w:history="1">
            <w:r w:rsidRPr="003307C8">
              <w:rPr>
                <w:rStyle w:val="Hyperlink"/>
                <w:noProof/>
                <w:lang w:val="en-GB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Typical NLP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89" w:history="1">
            <w:r w:rsidRPr="003307C8">
              <w:rPr>
                <w:rStyle w:val="Hyperlink"/>
                <w:noProof/>
                <w:lang w:val="en-GB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Example: Email &amp; Chatbot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90" w:history="1">
            <w:r w:rsidRPr="003307C8">
              <w:rPr>
                <w:rStyle w:val="Hyperlink"/>
                <w:noProof/>
                <w:lang w:val="en-GB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Genres of 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91" w:history="1">
            <w:r w:rsidRPr="003307C8">
              <w:rPr>
                <w:rStyle w:val="Hyperlink"/>
                <w:noProof/>
                <w:lang w:val="en-GB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Two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92" w:history="1">
            <w:r w:rsidRPr="003307C8">
              <w:rPr>
                <w:rStyle w:val="Hyperlink"/>
                <w:noProof/>
                <w:lang w:val="en-GB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Praktischer 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693" w:history="1">
            <w:r w:rsidRPr="003307C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94" w:history="1">
            <w:r w:rsidRPr="003307C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Lernziele 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95" w:history="1">
            <w:r w:rsidRPr="003307C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Part-of-Speech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96" w:history="1">
            <w:r w:rsidRPr="003307C8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Typical NLP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97" w:history="1">
            <w:r w:rsidRPr="003307C8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Part-of-Speech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98" w:history="1">
            <w:r w:rsidRPr="003307C8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Tagset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699" w:history="1">
            <w:r w:rsidRPr="003307C8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Tagged Corpora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00" w:history="1">
            <w:r w:rsidRPr="003307C8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Part-of-Speech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01" w:history="1">
            <w:r w:rsidRPr="003307C8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Part-of-Speech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02" w:history="1">
            <w:r w:rsidRPr="003307C8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The POS 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703" w:history="1">
            <w:r w:rsidRPr="003307C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04" w:history="1">
            <w:r w:rsidRPr="003307C8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Lernziele Woche 2/3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05" w:history="1">
            <w:r w:rsidRPr="003307C8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Part-of-Speech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06" w:history="1">
            <w:r w:rsidRPr="003307C8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Typical NLP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07" w:history="1">
            <w:r w:rsidRPr="003307C8">
              <w:rPr>
                <w:rStyle w:val="Hyperlink"/>
                <w:noProof/>
                <w:lang w:val="en-GB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Techniques for POST tagging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08" w:history="1">
            <w:r w:rsidRPr="003307C8">
              <w:rPr>
                <w:rStyle w:val="Hyperlink"/>
                <w:noProof/>
                <w:lang w:val="en-GB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Rule-based tagging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09" w:history="1">
            <w:r w:rsidRPr="003307C8">
              <w:rPr>
                <w:rStyle w:val="Hyperlink"/>
                <w:noProof/>
                <w:lang w:val="en-GB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Regex tagger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10" w:history="1">
            <w:r w:rsidRPr="003307C8">
              <w:rPr>
                <w:rStyle w:val="Hyperlink"/>
                <w:noProof/>
                <w:lang w:val="en-GB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Decision tree tagger based on suffixes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11" w:history="1">
            <w:r w:rsidRPr="003307C8">
              <w:rPr>
                <w:rStyle w:val="Hyperlink"/>
                <w:noProof/>
                <w:lang w:val="en-GB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Lookup tagger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12" w:history="1">
            <w:r w:rsidRPr="003307C8">
              <w:rPr>
                <w:rStyle w:val="Hyperlink"/>
                <w:noProof/>
                <w:lang w:val="en-GB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Lookup tagger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13" w:history="1">
            <w:r w:rsidRPr="003307C8">
              <w:rPr>
                <w:rStyle w:val="Hyperlink"/>
                <w:noProof/>
                <w:lang w:val="en-GB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Training and testing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14" w:history="1">
            <w:r w:rsidRPr="003307C8">
              <w:rPr>
                <w:rStyle w:val="Hyperlink"/>
                <w:noProof/>
                <w:lang w:val="en-GB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N-Gram tagger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15" w:history="1">
            <w:r w:rsidRPr="003307C8">
              <w:rPr>
                <w:rStyle w:val="Hyperlink"/>
                <w:noProof/>
                <w:lang w:val="en-GB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Confusion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16" w:history="1">
            <w:r w:rsidRPr="003307C8">
              <w:rPr>
                <w:rStyle w:val="Hyperlink"/>
                <w:noProof/>
                <w:lang w:val="en-GB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N-Gram tagger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17" w:history="1">
            <w:r w:rsidRPr="003307C8">
              <w:rPr>
                <w:rStyle w:val="Hyperlink"/>
                <w:noProof/>
                <w:lang w:val="en-GB"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N-Grams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18" w:history="1">
            <w:r w:rsidRPr="003307C8">
              <w:rPr>
                <w:rStyle w:val="Hyperlink"/>
                <w:noProof/>
                <w:lang w:val="en-GB"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Evaluation of POS tagging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719" w:history="1">
            <w:r w:rsidRPr="003307C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0" w:history="1">
            <w:r w:rsidRPr="003307C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Lernziele 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1" w:history="1">
            <w:r w:rsidRPr="003307C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Part of Speech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2" w:history="1">
            <w:r w:rsidRPr="003307C8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Typical NLP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3" w:history="1">
            <w:r w:rsidRPr="003307C8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Training and Testing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4" w:history="1">
            <w:r w:rsidRPr="003307C8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N-Gram tagger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5" w:history="1">
            <w:r w:rsidRPr="003307C8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Confusion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6" w:history="1">
            <w:r w:rsidRPr="003307C8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N-Gram tagger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7" w:history="1">
            <w:r w:rsidRPr="003307C8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Hidden Markov Model tagging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8" w:history="1">
            <w:r w:rsidRPr="003307C8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Named Entity Recognition (NER)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29" w:history="1">
            <w:r w:rsidRPr="003307C8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0" w:history="1">
            <w:r w:rsidRPr="003307C8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Example (Drug Safety)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1" w:history="1">
            <w:r w:rsidRPr="003307C8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Evaluation of NER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2" w:history="1">
            <w:r w:rsidRPr="003307C8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Confusion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3" w:history="1">
            <w:r w:rsidRPr="003307C8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Relation Extraction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4" w:history="1">
            <w:r w:rsidRPr="003307C8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Weitere Lernziele 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5" w:history="1">
            <w:r w:rsidRPr="003307C8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Introduction to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6" w:history="1">
            <w:r w:rsidRPr="003307C8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Typical NLP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7" w:history="1">
            <w:r w:rsidRPr="003307C8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Natural Language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8" w:history="1">
            <w:r w:rsidRPr="003307C8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Natural Language Parsing/Grammars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39" w:history="1">
            <w:r w:rsidRPr="003307C8">
              <w:rPr>
                <w:rStyle w:val="Hyperlink"/>
                <w:noProof/>
                <w:lang w:val="en-US"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Context Free Grammar (CFG)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40" w:history="1">
            <w:r w:rsidRPr="003307C8">
              <w:rPr>
                <w:rStyle w:val="Hyperlink"/>
                <w:noProof/>
                <w:lang w:val="en-US"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Natural Language Parsing/Grammatik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41" w:history="1">
            <w:r w:rsidRPr="003307C8">
              <w:rPr>
                <w:rStyle w:val="Hyperlink"/>
                <w:noProof/>
                <w:lang w:val="en-US"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Natural Language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42" w:history="1">
            <w:r w:rsidRPr="003307C8">
              <w:rPr>
                <w:rStyle w:val="Hyperlink"/>
                <w:noProof/>
                <w:lang w:val="en-US"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Natural Language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743" w:history="1">
            <w:r w:rsidRPr="003307C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44" w:history="1">
            <w:r w:rsidRPr="003307C8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Lernziele 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45" w:history="1">
            <w:r w:rsidRPr="003307C8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Repetition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46" w:history="1">
            <w:r w:rsidRPr="003307C8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Natural Language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47" w:history="1">
            <w:r w:rsidRPr="003307C8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Shift-reduce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48" w:history="1">
            <w:r w:rsidRPr="003307C8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Klassische 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49" w:history="1">
            <w:r w:rsidRPr="003307C8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Natural Language Parsing/Grammatik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0" w:history="1">
            <w:r w:rsidRPr="003307C8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Natural Language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1" w:history="1">
            <w:r w:rsidRPr="003307C8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Prepositional Phrase Attachment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2" w:history="1">
            <w:r w:rsidRPr="003307C8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Statistical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3" w:history="1">
            <w:r w:rsidRPr="003307C8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Moderne 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4" w:history="1">
            <w:r w:rsidRPr="003307C8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Dependency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5" w:history="1">
            <w:r w:rsidRPr="003307C8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Semantic Parsing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6" w:history="1">
            <w:r w:rsidRPr="003307C8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Sentiment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7" w:history="1">
            <w:r w:rsidRPr="003307C8">
              <w:rPr>
                <w:rStyle w:val="Hyperlink"/>
                <w:noProof/>
                <w:lang w:val="en-GB"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Encoding of words (Categorical variable)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8" w:history="1">
            <w:r w:rsidRPr="003307C8">
              <w:rPr>
                <w:rStyle w:val="Hyperlink"/>
                <w:noProof/>
                <w:lang w:val="en-GB"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Sentiment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59" w:history="1">
            <w:r w:rsidRPr="003307C8">
              <w:rPr>
                <w:rStyle w:val="Hyperlink"/>
                <w:noProof/>
                <w:lang w:val="en-GB"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Evaluation of sentiment analysis classifier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60" w:history="1">
            <w:r w:rsidRPr="003307C8">
              <w:rPr>
                <w:rStyle w:val="Hyperlink"/>
                <w:noProof/>
                <w:lang w:val="en-GB"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GB"/>
              </w:rPr>
              <w:t>Typical NLP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761" w:history="1">
            <w:r w:rsidRPr="003307C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62" w:history="1">
            <w:r w:rsidRPr="003307C8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Lernziele 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63" w:history="1">
            <w:r w:rsidRPr="003307C8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POS Hidden Markov Model Tagger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64" w:history="1">
            <w:r w:rsidRPr="003307C8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Sentiment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65" w:history="1">
            <w:r w:rsidRPr="003307C8">
              <w:rPr>
                <w:rStyle w:val="Hyperlink"/>
                <w:noProof/>
                <w:lang w:val="en-US"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Encoding of words (Categorical variable)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66" w:history="1">
            <w:r w:rsidRPr="003307C8">
              <w:rPr>
                <w:rStyle w:val="Hyperlink"/>
                <w:noProof/>
                <w:lang w:val="en-US"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Sentiment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67" w:history="1">
            <w:r w:rsidRPr="003307C8">
              <w:rPr>
                <w:rStyle w:val="Hyperlink"/>
                <w:noProof/>
                <w:lang w:val="en-US"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Corpora for Sentiment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68" w:history="1">
            <w:r w:rsidRPr="003307C8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Sentiment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69" w:history="1">
            <w:r w:rsidRPr="003307C8">
              <w:rPr>
                <w:rStyle w:val="Hyperlink"/>
                <w:noProof/>
                <w:lang w:val="en-US"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Negation handling in sentiment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0" w:history="1">
            <w:r w:rsidRPr="003307C8">
              <w:rPr>
                <w:rStyle w:val="Hyperlink"/>
                <w:noProof/>
                <w:lang w:val="en-US"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Evaluation of sentiment analysis classifier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1" w:history="1">
            <w:r w:rsidRPr="003307C8">
              <w:rPr>
                <w:rStyle w:val="Hyperlink"/>
                <w:noProof/>
                <w:lang w:val="en-US"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Emotionality in texts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2" w:history="1">
            <w:r w:rsidRPr="003307C8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Weitere Lernziele 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3" w:history="1">
            <w:r w:rsidRPr="003307C8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Bag of 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4" w:history="1">
            <w:r w:rsidRPr="003307C8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Zipf’s law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5" w:history="1">
            <w:r w:rsidRPr="003307C8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Stop 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6" w:history="1">
            <w:r w:rsidRPr="003307C8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Stemming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7" w:history="1">
            <w:r w:rsidRPr="003307C8">
              <w:rPr>
                <w:rStyle w:val="Hyperlink"/>
                <w:noProof/>
                <w:lang w:val="en-US"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The Porter stemmer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8" w:history="1">
            <w:r w:rsidRPr="003307C8">
              <w:rPr>
                <w:rStyle w:val="Hyperlink"/>
                <w:noProof/>
                <w:lang w:val="en-US"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Term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79" w:history="1">
            <w:r w:rsidRPr="003307C8">
              <w:rPr>
                <w:rStyle w:val="Hyperlink"/>
                <w:noProof/>
                <w:lang w:val="en-US"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80" w:history="1">
            <w:r w:rsidRPr="003307C8">
              <w:rPr>
                <w:rStyle w:val="Hyperlink"/>
                <w:noProof/>
                <w:lang w:val="en-US"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Inverse document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81" w:history="1">
            <w:r w:rsidRPr="003307C8">
              <w:rPr>
                <w:rStyle w:val="Hyperlink"/>
                <w:noProof/>
                <w:lang w:val="en-US"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TF-IDF weights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782" w:history="1">
            <w:r w:rsidRPr="003307C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783" w:history="1">
            <w:r w:rsidRPr="003307C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84" w:history="1">
            <w:r w:rsidRPr="003307C8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Lernziele Woche 7 und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85" w:history="1">
            <w:r w:rsidRPr="003307C8">
              <w:rPr>
                <w:rStyle w:val="Hyperlink"/>
                <w:noProof/>
                <w:lang w:val="en-US"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Bag of 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86" w:history="1">
            <w:r w:rsidRPr="003307C8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Term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87" w:history="1">
            <w:r w:rsidRPr="003307C8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88" w:history="1">
            <w:r w:rsidRPr="003307C8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Inverse document frequency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89" w:history="1">
            <w:r w:rsidRPr="003307C8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TF-IDF weights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0" w:history="1">
            <w:r w:rsidRPr="003307C8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Vector space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1" w:history="1">
            <w:r w:rsidRPr="003307C8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Term document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2" w:history="1">
            <w:r w:rsidRPr="003307C8">
              <w:rPr>
                <w:rStyle w:val="Hyperlink"/>
                <w:noProof/>
                <w:lang w:val="fr-CH"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fr-CH"/>
              </w:rPr>
              <w:t>Document term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3" w:history="1">
            <w:r w:rsidRPr="003307C8">
              <w:rPr>
                <w:rStyle w:val="Hyperlink"/>
                <w:noProof/>
                <w:lang w:val="fr-CH"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fr-CH"/>
              </w:rPr>
              <w:t>Principal component analysis (PCA)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4" w:history="1">
            <w:r w:rsidRPr="003307C8">
              <w:rPr>
                <w:rStyle w:val="Hyperlink"/>
                <w:noProof/>
                <w:lang w:val="fr-CH"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fr-CH"/>
              </w:rPr>
              <w:t>Latent semantic analysis (LSA)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5" w:history="1">
            <w:r w:rsidRPr="003307C8">
              <w:rPr>
                <w:rStyle w:val="Hyperlink"/>
                <w:noProof/>
                <w:lang w:val="fr-CH"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fr-CH"/>
              </w:rPr>
              <w:t>Search engines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6" w:history="1">
            <w:r w:rsidRPr="003307C8">
              <w:rPr>
                <w:rStyle w:val="Hyperlink"/>
                <w:noProof/>
                <w:lang w:val="en-US"/>
              </w:rPr>
              <w:t>9.13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TF weighting and 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7" w:history="1">
            <w:r w:rsidRPr="003307C8">
              <w:rPr>
                <w:rStyle w:val="Hyperlink"/>
                <w:noProof/>
                <w:lang w:val="en-US"/>
              </w:rPr>
              <w:t>9.14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IDF weighting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8" w:history="1">
            <w:r w:rsidRPr="003307C8">
              <w:rPr>
                <w:rStyle w:val="Hyperlink"/>
                <w:noProof/>
                <w:lang w:val="en-US"/>
              </w:rPr>
              <w:t>9.15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Document length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1737799" w:history="1">
            <w:r w:rsidRPr="003307C8">
              <w:rPr>
                <w:rStyle w:val="Hyperlink"/>
                <w:noProof/>
                <w:lang w:val="en-US"/>
              </w:rPr>
              <w:t>9.16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  <w:lang w:val="en-US"/>
              </w:rPr>
              <w:t>State of the art ranking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800" w:history="1">
            <w:r w:rsidRPr="003307C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15C0" w:rsidRDefault="003015C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1737801" w:history="1">
            <w:r w:rsidRPr="003307C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307C8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_Toc511737801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1173767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1173767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D29D4">
        <w:t>nlp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1173767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7775BB" w:rsidRDefault="007775BB" w:rsidP="007775BB">
      <w:pPr>
        <w:pStyle w:val="ListParagraph"/>
        <w:numPr>
          <w:ilvl w:val="0"/>
          <w:numId w:val="2"/>
        </w:numPr>
      </w:pPr>
      <w:r>
        <w:t>Die Studierenden kennen die Grundlagen des Natural Language Processing und die wichtigsten Anwendungsgebiete.</w:t>
      </w:r>
    </w:p>
    <w:p w:rsidR="007775BB" w:rsidRDefault="007775BB" w:rsidP="007775BB">
      <w:pPr>
        <w:pStyle w:val="ListParagraph"/>
        <w:numPr>
          <w:ilvl w:val="0"/>
          <w:numId w:val="2"/>
        </w:numPr>
      </w:pPr>
      <w:r>
        <w:t xml:space="preserve">Die Studierenden können wichtige Methoden der Wahrscheinlichkeitsrechnung und Statistik anwenden. </w:t>
      </w:r>
    </w:p>
    <w:p w:rsidR="007775BB" w:rsidRDefault="007775BB" w:rsidP="007775BB">
      <w:pPr>
        <w:pStyle w:val="ListParagraph"/>
        <w:numPr>
          <w:ilvl w:val="0"/>
          <w:numId w:val="2"/>
        </w:numPr>
      </w:pPr>
      <w:r>
        <w:t>Sie sind in der Lage, NLP-Algorithmen zu implementieren und auf Texte in Deutscher und Englischer Sprache anzuwenden.</w:t>
      </w:r>
    </w:p>
    <w:p w:rsidR="007775BB" w:rsidRDefault="007775BB" w:rsidP="007775BB">
      <w:pPr>
        <w:pStyle w:val="ListParagraph"/>
        <w:numPr>
          <w:ilvl w:val="0"/>
          <w:numId w:val="2"/>
        </w:numPr>
      </w:pPr>
      <w:r>
        <w:t xml:space="preserve">Die Studierenden können die gewählten Modelle und Resultate quantitativ analysieren, bewerten und interpretieren. </w:t>
      </w:r>
    </w:p>
    <w:p w:rsidR="003A70B0" w:rsidRDefault="007775BB" w:rsidP="007775BB">
      <w:pPr>
        <w:pStyle w:val="ListParagraph"/>
        <w:numPr>
          <w:ilvl w:val="0"/>
          <w:numId w:val="2"/>
        </w:numPr>
      </w:pPr>
      <w:r>
        <w:t>Die Studierenden können mit grossen Text-Corpora umgehen und eine geeignete NLP-Toolbox einsetzen.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11737679"/>
      <w:r>
        <w:t>Prüfungen</w:t>
      </w:r>
      <w:bookmarkEnd w:id="12"/>
      <w:bookmarkEnd w:id="13"/>
      <w:bookmarkEnd w:id="14"/>
      <w:bookmarkEnd w:id="15"/>
    </w:p>
    <w:p w:rsidR="00B13E97" w:rsidRDefault="000F5182" w:rsidP="003A70B0">
      <w:r>
        <w:t xml:space="preserve">Die Modulnote setzt sich zu 5 Assessments zu 50%, einem Vortrag zu 10% und </w:t>
      </w:r>
      <w:r w:rsidR="00B13E97">
        <w:t>2 Prüfungen zu 40% zusammen. Zudem müssen mindestens 9 Vorträge besucht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11737680"/>
      <w:r>
        <w:lastRenderedPageBreak/>
        <w:t>Woche 1</w:t>
      </w:r>
      <w:bookmarkEnd w:id="16"/>
    </w:p>
    <w:p w:rsidR="0076491F" w:rsidRDefault="00555706" w:rsidP="005D7E3D">
      <w:pPr>
        <w:pStyle w:val="Heading2"/>
      </w:pPr>
      <w:bookmarkStart w:id="17" w:name="_Toc511737681"/>
      <w:r>
        <w:t>Lerninhalte</w:t>
      </w:r>
      <w:bookmarkEnd w:id="17"/>
    </w:p>
    <w:p w:rsidR="0076491F" w:rsidRDefault="00356FFB" w:rsidP="00AF65CF">
      <w:r>
        <w:rPr>
          <w:noProof/>
        </w:rPr>
        <w:drawing>
          <wp:inline distT="0" distB="0" distL="0" distR="0" wp14:anchorId="576CACE4" wp14:editId="54B59268">
            <wp:extent cx="5760720" cy="2809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D7E3D">
      <w:pPr>
        <w:pStyle w:val="Heading2"/>
      </w:pPr>
      <w:bookmarkStart w:id="18" w:name="_Toc511737682"/>
      <w:r>
        <w:t>Abgrenzung zu ML und Deep NLP</w:t>
      </w:r>
      <w:bookmarkEnd w:id="18"/>
    </w:p>
    <w:p w:rsidR="00555706" w:rsidRDefault="004D00F6" w:rsidP="00AF65CF">
      <w:r>
        <w:rPr>
          <w:noProof/>
        </w:rPr>
        <w:drawing>
          <wp:inline distT="0" distB="0" distL="0" distR="0" wp14:anchorId="6E183921" wp14:editId="3C224CAD">
            <wp:extent cx="5760720" cy="3111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1F" w:rsidRDefault="00555706" w:rsidP="005D7E3D">
      <w:pPr>
        <w:pStyle w:val="Heading2"/>
      </w:pPr>
      <w:bookmarkStart w:id="19" w:name="_Toc511737683"/>
      <w:r>
        <w:t>Lernziele Woche 1</w:t>
      </w:r>
      <w:bookmarkEnd w:id="19"/>
    </w:p>
    <w:p w:rsidR="00555706" w:rsidRDefault="00356FFB" w:rsidP="00AF65CF">
      <w:r>
        <w:rPr>
          <w:noProof/>
        </w:rPr>
        <w:drawing>
          <wp:inline distT="0" distB="0" distL="0" distR="0" wp14:anchorId="7743A0E5" wp14:editId="15D51FD0">
            <wp:extent cx="5760720" cy="17100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1F" w:rsidRDefault="00555706" w:rsidP="005D7E3D">
      <w:pPr>
        <w:pStyle w:val="Heading2"/>
        <w:rPr>
          <w:lang w:val="en-GB"/>
        </w:rPr>
      </w:pPr>
      <w:bookmarkStart w:id="20" w:name="_Toc511737684"/>
      <w:r w:rsidRPr="00555706">
        <w:rPr>
          <w:lang w:val="en-GB"/>
        </w:rPr>
        <w:lastRenderedPageBreak/>
        <w:t>What is Natural Language P</w:t>
      </w:r>
      <w:r>
        <w:rPr>
          <w:lang w:val="en-GB"/>
        </w:rPr>
        <w:t>rocessing</w:t>
      </w:r>
      <w:bookmarkEnd w:id="20"/>
    </w:p>
    <w:p w:rsidR="00555706" w:rsidRDefault="00356FF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AC4FDCF" wp14:editId="30FB44C1">
            <wp:extent cx="5760720" cy="22974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D7E3D">
      <w:pPr>
        <w:pStyle w:val="Heading2"/>
        <w:rPr>
          <w:lang w:val="en-GB"/>
        </w:rPr>
      </w:pPr>
      <w:bookmarkStart w:id="21" w:name="_Toc511737685"/>
      <w:r>
        <w:rPr>
          <w:lang w:val="en-GB"/>
        </w:rPr>
        <w:t>Short Exercise</w:t>
      </w:r>
      <w:bookmarkEnd w:id="21"/>
    </w:p>
    <w:p w:rsidR="00555706" w:rsidRDefault="00F3378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BA52930" wp14:editId="4C8D4A3C">
            <wp:extent cx="5760720" cy="2301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D7E3D">
      <w:pPr>
        <w:pStyle w:val="Heading2"/>
        <w:rPr>
          <w:lang w:val="en-GB"/>
        </w:rPr>
      </w:pPr>
      <w:bookmarkStart w:id="22" w:name="_Toc511737686"/>
      <w:r>
        <w:rPr>
          <w:lang w:val="en-GB"/>
        </w:rPr>
        <w:t>Modern NLP Applications</w:t>
      </w:r>
      <w:bookmarkEnd w:id="22"/>
    </w:p>
    <w:p w:rsidR="00555706" w:rsidRDefault="00B2393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6047DC" wp14:editId="3402F753">
            <wp:extent cx="5760720" cy="2199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D7E3D">
      <w:pPr>
        <w:pStyle w:val="Heading2"/>
        <w:rPr>
          <w:lang w:val="en-GB"/>
        </w:rPr>
      </w:pPr>
      <w:bookmarkStart w:id="23" w:name="_Toc511737687"/>
      <w:r>
        <w:rPr>
          <w:lang w:val="en-GB"/>
        </w:rPr>
        <w:lastRenderedPageBreak/>
        <w:t>Communication Problems</w:t>
      </w:r>
      <w:bookmarkEnd w:id="23"/>
    </w:p>
    <w:p w:rsidR="00555706" w:rsidRDefault="004164F4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FD149B8" wp14:editId="3F61D59B">
            <wp:extent cx="5760720" cy="36683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D7E3D">
      <w:pPr>
        <w:pStyle w:val="Heading2"/>
        <w:rPr>
          <w:lang w:val="en-GB"/>
        </w:rPr>
      </w:pPr>
      <w:bookmarkStart w:id="24" w:name="_Toc511737688"/>
      <w:r>
        <w:rPr>
          <w:lang w:val="en-GB"/>
        </w:rPr>
        <w:t>Typical NLP Pipeline</w:t>
      </w:r>
      <w:bookmarkEnd w:id="24"/>
    </w:p>
    <w:p w:rsidR="00555706" w:rsidRDefault="00B90C5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08F3AE3" wp14:editId="6F50E9C6">
            <wp:extent cx="5760720" cy="29368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D7E3D">
      <w:pPr>
        <w:pStyle w:val="Heading2"/>
        <w:rPr>
          <w:lang w:val="en-GB"/>
        </w:rPr>
      </w:pPr>
      <w:bookmarkStart w:id="25" w:name="_Toc511737689"/>
      <w:r>
        <w:rPr>
          <w:lang w:val="en-GB"/>
        </w:rPr>
        <w:lastRenderedPageBreak/>
        <w:t>Example: Email &amp; Chatbot Pipeline</w:t>
      </w:r>
      <w:bookmarkEnd w:id="25"/>
    </w:p>
    <w:p w:rsidR="00555706" w:rsidRDefault="00C02C6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10BDC9F" wp14:editId="76E4D13F">
            <wp:extent cx="5760720" cy="21844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EA" w:rsidRDefault="00CD02E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05BE5E1" wp14:editId="2F160C4F">
            <wp:extent cx="5760720" cy="28517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D7E3D">
      <w:pPr>
        <w:pStyle w:val="Heading2"/>
        <w:rPr>
          <w:lang w:val="en-GB"/>
        </w:rPr>
      </w:pPr>
      <w:bookmarkStart w:id="26" w:name="_Toc511737690"/>
      <w:r>
        <w:rPr>
          <w:lang w:val="en-GB"/>
        </w:rPr>
        <w:t>Genres of Text</w:t>
      </w:r>
      <w:bookmarkEnd w:id="26"/>
    </w:p>
    <w:p w:rsidR="00555706" w:rsidRDefault="002B204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8EA64CD" wp14:editId="0BEF5A7E">
            <wp:extent cx="5760720" cy="3316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D7E3D">
      <w:pPr>
        <w:pStyle w:val="Heading2"/>
        <w:rPr>
          <w:lang w:val="en-GB"/>
        </w:rPr>
      </w:pPr>
      <w:bookmarkStart w:id="27" w:name="_Toc511737691"/>
      <w:r>
        <w:rPr>
          <w:lang w:val="en-GB"/>
        </w:rPr>
        <w:lastRenderedPageBreak/>
        <w:t>Two Examples</w:t>
      </w:r>
      <w:bookmarkEnd w:id="27"/>
    </w:p>
    <w:p w:rsidR="00555706" w:rsidRDefault="00D2514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62AA6B6" wp14:editId="38C31F66">
            <wp:extent cx="576072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Default="00555706" w:rsidP="005D7E3D">
      <w:pPr>
        <w:pStyle w:val="Heading2"/>
        <w:rPr>
          <w:lang w:val="en-GB"/>
        </w:rPr>
      </w:pPr>
      <w:bookmarkStart w:id="28" w:name="_Toc511737692"/>
      <w:r>
        <w:rPr>
          <w:lang w:val="en-GB"/>
        </w:rPr>
        <w:t>Praktischer Teil</w:t>
      </w:r>
      <w:bookmarkEnd w:id="28"/>
    </w:p>
    <w:p w:rsidR="00555706" w:rsidRDefault="00931564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E018A7B" wp14:editId="1248546C">
            <wp:extent cx="5760720" cy="18656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06" w:rsidRPr="00555706" w:rsidRDefault="009F641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BE1B413" wp14:editId="47D4A07E">
            <wp:extent cx="5760720" cy="1582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973D65" w:rsidP="00AF65CF"/>
    <w:p w:rsidR="005D7E3D" w:rsidRDefault="005D7E3D" w:rsidP="005D7E3D">
      <w:pPr>
        <w:pStyle w:val="Heading1"/>
      </w:pPr>
      <w:bookmarkStart w:id="29" w:name="_Toc511737693"/>
      <w:r>
        <w:lastRenderedPageBreak/>
        <w:t>Woche 2</w:t>
      </w:r>
      <w:bookmarkEnd w:id="29"/>
    </w:p>
    <w:p w:rsidR="005D7E3D" w:rsidRDefault="00B30611" w:rsidP="00B30611">
      <w:pPr>
        <w:pStyle w:val="Heading2"/>
      </w:pPr>
      <w:bookmarkStart w:id="30" w:name="_Toc511737694"/>
      <w:r>
        <w:t>Lernziele Woche 2</w:t>
      </w:r>
      <w:bookmarkEnd w:id="30"/>
    </w:p>
    <w:p w:rsidR="00B30611" w:rsidRDefault="00B30611" w:rsidP="00AF65CF">
      <w:r>
        <w:rPr>
          <w:noProof/>
        </w:rPr>
        <w:drawing>
          <wp:inline distT="0" distB="0" distL="0" distR="0" wp14:anchorId="33A09038" wp14:editId="6059D5F3">
            <wp:extent cx="5760720" cy="1123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11" w:rsidRDefault="00B30611" w:rsidP="00B30611">
      <w:pPr>
        <w:pStyle w:val="Heading2"/>
      </w:pPr>
      <w:bookmarkStart w:id="31" w:name="_Toc511737695"/>
      <w:r>
        <w:t>Part-of-Speech</w:t>
      </w:r>
      <w:bookmarkEnd w:id="31"/>
    </w:p>
    <w:p w:rsidR="00B30611" w:rsidRDefault="00DC377E" w:rsidP="00AF65CF">
      <w:r>
        <w:rPr>
          <w:noProof/>
        </w:rPr>
        <w:drawing>
          <wp:inline distT="0" distB="0" distL="0" distR="0" wp14:anchorId="58D52A89" wp14:editId="00B77FD4">
            <wp:extent cx="5760720" cy="31476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11" w:rsidRDefault="00B30611" w:rsidP="00B30611">
      <w:pPr>
        <w:pStyle w:val="Heading2"/>
      </w:pPr>
      <w:bookmarkStart w:id="32" w:name="_Toc511737696"/>
      <w:r>
        <w:t>Typical NLP Pipeline</w:t>
      </w:r>
      <w:bookmarkEnd w:id="32"/>
    </w:p>
    <w:p w:rsidR="00B30611" w:rsidRDefault="00DC377E" w:rsidP="00AF65CF">
      <w:r>
        <w:rPr>
          <w:noProof/>
        </w:rPr>
        <w:drawing>
          <wp:inline distT="0" distB="0" distL="0" distR="0" wp14:anchorId="008E76DF" wp14:editId="2BC9C270">
            <wp:extent cx="5760720" cy="2934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11" w:rsidRDefault="00B30611" w:rsidP="00B30611">
      <w:pPr>
        <w:pStyle w:val="Heading2"/>
      </w:pPr>
      <w:bookmarkStart w:id="33" w:name="_Toc511737697"/>
      <w:r>
        <w:lastRenderedPageBreak/>
        <w:t>Part-of-Speech</w:t>
      </w:r>
      <w:bookmarkEnd w:id="33"/>
    </w:p>
    <w:p w:rsidR="00B30611" w:rsidRDefault="00DC377E" w:rsidP="00AF65CF">
      <w:r>
        <w:rPr>
          <w:noProof/>
        </w:rPr>
        <w:drawing>
          <wp:inline distT="0" distB="0" distL="0" distR="0" wp14:anchorId="02D47E43" wp14:editId="4F508D78">
            <wp:extent cx="5760720" cy="3079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7E" w:rsidRDefault="00DC377E" w:rsidP="00AF65CF">
      <w:r>
        <w:rPr>
          <w:noProof/>
        </w:rPr>
        <w:drawing>
          <wp:inline distT="0" distB="0" distL="0" distR="0" wp14:anchorId="0BEFC9BC" wp14:editId="177AE148">
            <wp:extent cx="5760720" cy="2160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11" w:rsidRDefault="00B30611" w:rsidP="00B30611">
      <w:pPr>
        <w:pStyle w:val="Heading2"/>
      </w:pPr>
      <w:bookmarkStart w:id="34" w:name="_Toc511737698"/>
      <w:r>
        <w:t>Tagset</w:t>
      </w:r>
      <w:bookmarkEnd w:id="34"/>
    </w:p>
    <w:p w:rsidR="00B30611" w:rsidRDefault="00270CD7" w:rsidP="00AF65CF">
      <w:r>
        <w:rPr>
          <w:noProof/>
        </w:rPr>
        <w:drawing>
          <wp:inline distT="0" distB="0" distL="0" distR="0" wp14:anchorId="733B4DF2" wp14:editId="00793A2E">
            <wp:extent cx="5760720" cy="1443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0C" w:rsidRDefault="00630B0C" w:rsidP="00AF65CF">
      <w:r>
        <w:rPr>
          <w:noProof/>
        </w:rPr>
        <w:lastRenderedPageBreak/>
        <w:drawing>
          <wp:inline distT="0" distB="0" distL="0" distR="0" wp14:anchorId="3AF146C8" wp14:editId="2EFBDB2B">
            <wp:extent cx="5760720" cy="2042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DD" w:rsidRDefault="008479DD" w:rsidP="00AF65CF">
      <w:r>
        <w:rPr>
          <w:noProof/>
        </w:rPr>
        <w:drawing>
          <wp:inline distT="0" distB="0" distL="0" distR="0" wp14:anchorId="0813CC70" wp14:editId="2EFC299C">
            <wp:extent cx="5760720" cy="22517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D3" w:rsidRDefault="008C31D3" w:rsidP="00AF65CF">
      <w:r>
        <w:rPr>
          <w:noProof/>
        </w:rPr>
        <w:drawing>
          <wp:inline distT="0" distB="0" distL="0" distR="0" wp14:anchorId="075927D9" wp14:editId="1DF65380">
            <wp:extent cx="5760720" cy="27565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11" w:rsidRDefault="00B30611" w:rsidP="00B30611">
      <w:pPr>
        <w:pStyle w:val="Heading2"/>
      </w:pPr>
      <w:bookmarkStart w:id="35" w:name="_Toc511737699"/>
      <w:r>
        <w:lastRenderedPageBreak/>
        <w:t>Tagged Corpora</w:t>
      </w:r>
      <w:bookmarkEnd w:id="35"/>
    </w:p>
    <w:p w:rsidR="00B30611" w:rsidRDefault="00070A91" w:rsidP="00AF65CF">
      <w:r>
        <w:rPr>
          <w:noProof/>
        </w:rPr>
        <w:drawing>
          <wp:inline distT="0" distB="0" distL="0" distR="0" wp14:anchorId="2D385D97" wp14:editId="067F3B2B">
            <wp:extent cx="5760720" cy="34048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A91" w:rsidRDefault="00070A91" w:rsidP="00AF65CF">
      <w:r>
        <w:rPr>
          <w:noProof/>
        </w:rPr>
        <w:drawing>
          <wp:inline distT="0" distB="0" distL="0" distR="0" wp14:anchorId="736BC061" wp14:editId="176628B1">
            <wp:extent cx="5153025" cy="7715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11" w:rsidRDefault="00B30611" w:rsidP="00B30611">
      <w:pPr>
        <w:pStyle w:val="Heading2"/>
      </w:pPr>
      <w:bookmarkStart w:id="36" w:name="_Toc511737700"/>
      <w:r>
        <w:t>Part-of-Speech</w:t>
      </w:r>
      <w:bookmarkEnd w:id="36"/>
    </w:p>
    <w:p w:rsidR="00B30611" w:rsidRDefault="00817466" w:rsidP="00AF65CF">
      <w:r>
        <w:rPr>
          <w:noProof/>
        </w:rPr>
        <w:drawing>
          <wp:inline distT="0" distB="0" distL="0" distR="0" wp14:anchorId="0CCE9982" wp14:editId="0D8F1F22">
            <wp:extent cx="5760720" cy="2218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11" w:rsidRDefault="00B30611" w:rsidP="00B30611">
      <w:pPr>
        <w:pStyle w:val="Heading2"/>
      </w:pPr>
      <w:bookmarkStart w:id="37" w:name="_Toc511737701"/>
      <w:r>
        <w:lastRenderedPageBreak/>
        <w:t>Part-of-Speech distribution</w:t>
      </w:r>
      <w:bookmarkEnd w:id="37"/>
    </w:p>
    <w:p w:rsidR="00B30611" w:rsidRDefault="00EE4CC3" w:rsidP="00AF65CF">
      <w:r>
        <w:rPr>
          <w:noProof/>
        </w:rPr>
        <w:drawing>
          <wp:inline distT="0" distB="0" distL="0" distR="0" wp14:anchorId="4709947F" wp14:editId="10135B41">
            <wp:extent cx="5760720" cy="33553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CC3" w:rsidRDefault="00EE4CC3" w:rsidP="00AF65CF">
      <w:r>
        <w:rPr>
          <w:noProof/>
        </w:rPr>
        <w:drawing>
          <wp:inline distT="0" distB="0" distL="0" distR="0" wp14:anchorId="4AFF188C" wp14:editId="15275E74">
            <wp:extent cx="5760720" cy="3383915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11" w:rsidRDefault="00B30611" w:rsidP="00B30611">
      <w:pPr>
        <w:pStyle w:val="Heading2"/>
      </w:pPr>
      <w:bookmarkStart w:id="38" w:name="_Toc511737702"/>
      <w:r>
        <w:lastRenderedPageBreak/>
        <w:t>The POS problem</w:t>
      </w:r>
      <w:bookmarkEnd w:id="38"/>
    </w:p>
    <w:p w:rsidR="00B30611" w:rsidRDefault="00CF32F5" w:rsidP="00AF65CF">
      <w:r>
        <w:rPr>
          <w:noProof/>
        </w:rPr>
        <w:drawing>
          <wp:inline distT="0" distB="0" distL="0" distR="0" wp14:anchorId="0F940BFE" wp14:editId="66E85723">
            <wp:extent cx="5760720" cy="298640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D4" w:rsidRDefault="005543D4" w:rsidP="00AF65CF"/>
    <w:p w:rsidR="005543D4" w:rsidRDefault="005543D4" w:rsidP="005543D4">
      <w:pPr>
        <w:pStyle w:val="Heading1"/>
      </w:pPr>
      <w:bookmarkStart w:id="39" w:name="_Toc511737703"/>
      <w:r>
        <w:lastRenderedPageBreak/>
        <w:t>Woche 3</w:t>
      </w:r>
      <w:bookmarkEnd w:id="39"/>
    </w:p>
    <w:p w:rsidR="005543D4" w:rsidRDefault="00686988" w:rsidP="00686988">
      <w:pPr>
        <w:pStyle w:val="Heading2"/>
      </w:pPr>
      <w:bookmarkStart w:id="40" w:name="_Toc511737704"/>
      <w:r>
        <w:t>Lernziele Woche 2/3</w:t>
      </w:r>
      <w:bookmarkEnd w:id="40"/>
    </w:p>
    <w:p w:rsidR="00686988" w:rsidRDefault="00346056" w:rsidP="00AF65CF">
      <w:r>
        <w:rPr>
          <w:noProof/>
        </w:rPr>
        <w:drawing>
          <wp:inline distT="0" distB="0" distL="0" distR="0" wp14:anchorId="50EC7740" wp14:editId="1CE3696F">
            <wp:extent cx="5760720" cy="1943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</w:pPr>
      <w:bookmarkStart w:id="41" w:name="_Toc511737705"/>
      <w:r>
        <w:t>Part-of-Speech</w:t>
      </w:r>
      <w:bookmarkEnd w:id="41"/>
    </w:p>
    <w:p w:rsidR="00686988" w:rsidRDefault="00346056" w:rsidP="00AF65CF">
      <w:r>
        <w:rPr>
          <w:noProof/>
        </w:rPr>
        <w:drawing>
          <wp:inline distT="0" distB="0" distL="0" distR="0" wp14:anchorId="5B60818C" wp14:editId="2F4BE547">
            <wp:extent cx="5760720" cy="30651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</w:pPr>
      <w:bookmarkStart w:id="42" w:name="_Toc511737706"/>
      <w:r>
        <w:t>Typical NLP Pipeline</w:t>
      </w:r>
      <w:bookmarkEnd w:id="42"/>
    </w:p>
    <w:p w:rsidR="00686988" w:rsidRDefault="008575A6" w:rsidP="00AF65CF">
      <w:r>
        <w:rPr>
          <w:noProof/>
        </w:rPr>
        <w:drawing>
          <wp:inline distT="0" distB="0" distL="0" distR="0" wp14:anchorId="3FCD59D8" wp14:editId="1326B139">
            <wp:extent cx="5340544" cy="27632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8362" cy="276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Pr="00686988" w:rsidRDefault="00686988" w:rsidP="00686988">
      <w:pPr>
        <w:pStyle w:val="Heading2"/>
        <w:rPr>
          <w:lang w:val="en-GB"/>
        </w:rPr>
      </w:pPr>
      <w:bookmarkStart w:id="43" w:name="_Toc511737707"/>
      <w:r w:rsidRPr="00686988">
        <w:rPr>
          <w:lang w:val="en-GB"/>
        </w:rPr>
        <w:lastRenderedPageBreak/>
        <w:t>Techniques for POST tagging</w:t>
      </w:r>
      <w:bookmarkEnd w:id="43"/>
    </w:p>
    <w:p w:rsidR="00686988" w:rsidRDefault="008575A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599CF4" wp14:editId="319B5D1F">
            <wp:extent cx="5760720" cy="29559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A6" w:rsidRPr="00686988" w:rsidRDefault="008575A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D32E4A5" wp14:editId="4F624270">
            <wp:extent cx="5760720" cy="307086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44" w:name="_Toc511737708"/>
      <w:r w:rsidRPr="00686988">
        <w:rPr>
          <w:lang w:val="en-GB"/>
        </w:rPr>
        <w:lastRenderedPageBreak/>
        <w:t>Rule-</w:t>
      </w:r>
      <w:r>
        <w:rPr>
          <w:lang w:val="en-GB"/>
        </w:rPr>
        <w:t>based tagging</w:t>
      </w:r>
      <w:bookmarkEnd w:id="44"/>
    </w:p>
    <w:p w:rsidR="00686988" w:rsidRDefault="000159A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C8B8C3D" wp14:editId="77037DC6">
            <wp:extent cx="5760720" cy="25971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9A9" w:rsidRDefault="000159A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6E34E20" wp14:editId="5C2869CF">
            <wp:extent cx="5760720" cy="2734310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490" w:rsidRDefault="007F6490" w:rsidP="007F6490">
      <w:pPr>
        <w:pStyle w:val="Heading2"/>
        <w:rPr>
          <w:lang w:val="en-GB"/>
        </w:rPr>
      </w:pPr>
      <w:bookmarkStart w:id="45" w:name="_Toc511737709"/>
      <w:r>
        <w:rPr>
          <w:lang w:val="en-GB"/>
        </w:rPr>
        <w:t>Regex tagger</w:t>
      </w:r>
      <w:bookmarkEnd w:id="45"/>
    </w:p>
    <w:p w:rsidR="00B12E71" w:rsidRDefault="00B12E7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338FCBC" wp14:editId="63403217">
            <wp:extent cx="5760720" cy="27819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46" w:name="_Toc511737710"/>
      <w:r>
        <w:rPr>
          <w:lang w:val="en-GB"/>
        </w:rPr>
        <w:lastRenderedPageBreak/>
        <w:t>Decision tree tagger based on suffixes</w:t>
      </w:r>
      <w:bookmarkEnd w:id="46"/>
    </w:p>
    <w:p w:rsidR="00686988" w:rsidRDefault="00506B8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D2D5684" wp14:editId="5EB0B97C">
            <wp:extent cx="5760720" cy="335788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47" w:name="_Toc511737711"/>
      <w:r>
        <w:rPr>
          <w:lang w:val="en-GB"/>
        </w:rPr>
        <w:t>Lookup tagger</w:t>
      </w:r>
      <w:bookmarkEnd w:id="47"/>
    </w:p>
    <w:p w:rsidR="00686988" w:rsidRDefault="008F2397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7CCD545" wp14:editId="312BD0F3">
            <wp:extent cx="5760720" cy="20173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48" w:name="_Toc511737712"/>
      <w:r>
        <w:rPr>
          <w:lang w:val="en-GB"/>
        </w:rPr>
        <w:lastRenderedPageBreak/>
        <w:t>Lookup tagger performance</w:t>
      </w:r>
      <w:bookmarkEnd w:id="48"/>
    </w:p>
    <w:p w:rsidR="00686988" w:rsidRDefault="00711D6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E04795C" wp14:editId="1FAEB473">
            <wp:extent cx="5760720" cy="33959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D65" w:rsidRDefault="00711D6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CB757D0" wp14:editId="4B5B9969">
            <wp:extent cx="5760720" cy="33039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49" w:name="_Toc511737713"/>
      <w:r>
        <w:rPr>
          <w:lang w:val="en-GB"/>
        </w:rPr>
        <w:lastRenderedPageBreak/>
        <w:t>Training and testing data</w:t>
      </w:r>
      <w:bookmarkEnd w:id="49"/>
    </w:p>
    <w:p w:rsidR="00686988" w:rsidRDefault="00EE616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DF09A89" wp14:editId="2821CAA0">
            <wp:extent cx="5760720" cy="2662555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F7" w:rsidRDefault="00E26EF7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83D7B19" wp14:editId="1287E1DE">
            <wp:extent cx="5760720" cy="2755265"/>
            <wp:effectExtent l="0" t="0" r="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50" w:rsidRDefault="0013565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E5EFC0" wp14:editId="509B0B39">
            <wp:extent cx="5760720" cy="2585085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50" w:name="_Toc511737714"/>
      <w:r>
        <w:rPr>
          <w:lang w:val="en-GB"/>
        </w:rPr>
        <w:lastRenderedPageBreak/>
        <w:t>N-Gram tagger</w:t>
      </w:r>
      <w:bookmarkEnd w:id="50"/>
    </w:p>
    <w:p w:rsidR="00686988" w:rsidRDefault="004C1842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C77DDBB" wp14:editId="4AF59319">
            <wp:extent cx="5632255" cy="3067567"/>
            <wp:effectExtent l="0" t="0" r="698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6881" cy="30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708" w:rsidRDefault="00C3670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648A52E" wp14:editId="2C8CF024">
            <wp:extent cx="5760720" cy="2817495"/>
            <wp:effectExtent l="0" t="0" r="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FE" w:rsidRDefault="00C435F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203CBAC" wp14:editId="651E37AB">
            <wp:extent cx="5760720" cy="27057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5FE" w:rsidRDefault="00C435FE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52DCDAE" wp14:editId="422CBBA0">
            <wp:extent cx="5760720" cy="19284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967" w:rsidRDefault="00C97967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625571D" wp14:editId="1DB99025">
            <wp:extent cx="5760720" cy="24955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7C" w:rsidRDefault="00D21C7C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845E447" wp14:editId="57556098">
            <wp:extent cx="5760720" cy="3993515"/>
            <wp:effectExtent l="0" t="0" r="0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9C" w:rsidRDefault="00732B9C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763E54F" wp14:editId="6503E709">
            <wp:extent cx="5760720" cy="390715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83E" w:rsidRDefault="0042783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2E689C1" wp14:editId="553C390C">
            <wp:extent cx="5760720" cy="28473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51" w:name="_Toc511737715"/>
      <w:r>
        <w:rPr>
          <w:lang w:val="en-GB"/>
        </w:rPr>
        <w:lastRenderedPageBreak/>
        <w:t>Confusion matrix</w:t>
      </w:r>
      <w:bookmarkEnd w:id="51"/>
    </w:p>
    <w:p w:rsidR="00686988" w:rsidRDefault="004F7ED4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F95E3F0" wp14:editId="36A9FA8A">
            <wp:extent cx="5760720" cy="291274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52" w:name="_Toc511737716"/>
      <w:r>
        <w:rPr>
          <w:lang w:val="en-GB"/>
        </w:rPr>
        <w:t>N-Gram tagger</w:t>
      </w:r>
      <w:bookmarkEnd w:id="52"/>
    </w:p>
    <w:p w:rsidR="00686988" w:rsidRPr="00686988" w:rsidRDefault="00C55DA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6BFF0AE" wp14:editId="769F4670">
            <wp:extent cx="5760720" cy="280606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53" w:name="_Toc511737717"/>
      <w:r>
        <w:rPr>
          <w:lang w:val="en-GB"/>
        </w:rPr>
        <w:lastRenderedPageBreak/>
        <w:t>N-Grams</w:t>
      </w:r>
      <w:bookmarkEnd w:id="53"/>
    </w:p>
    <w:p w:rsidR="00686988" w:rsidRDefault="00DE2D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546A4DF" wp14:editId="3DBADCC0">
            <wp:extent cx="5760720" cy="257873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Default="00686988" w:rsidP="00686988">
      <w:pPr>
        <w:pStyle w:val="Heading2"/>
        <w:rPr>
          <w:lang w:val="en-GB"/>
        </w:rPr>
      </w:pPr>
      <w:bookmarkStart w:id="54" w:name="_Toc511737718"/>
      <w:r>
        <w:rPr>
          <w:lang w:val="en-GB"/>
        </w:rPr>
        <w:t>Evaluation of POS tagging</w:t>
      </w:r>
      <w:bookmarkEnd w:id="54"/>
    </w:p>
    <w:p w:rsidR="00686988" w:rsidRPr="00686988" w:rsidRDefault="00281C3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243388E" wp14:editId="54AA78E5">
            <wp:extent cx="5760720" cy="227965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988" w:rsidRPr="00686988" w:rsidRDefault="00686988" w:rsidP="00AF65CF">
      <w:pPr>
        <w:rPr>
          <w:lang w:val="en-GB"/>
        </w:rPr>
      </w:pPr>
    </w:p>
    <w:p w:rsidR="00686988" w:rsidRDefault="00686988" w:rsidP="00686988">
      <w:pPr>
        <w:pStyle w:val="Heading1"/>
      </w:pPr>
      <w:bookmarkStart w:id="55" w:name="_Toc511737719"/>
      <w:r>
        <w:lastRenderedPageBreak/>
        <w:t>Woche 4</w:t>
      </w:r>
      <w:bookmarkEnd w:id="55"/>
    </w:p>
    <w:p w:rsidR="00686988" w:rsidRDefault="00B001E9" w:rsidP="00B001E9">
      <w:pPr>
        <w:pStyle w:val="Heading2"/>
      </w:pPr>
      <w:bookmarkStart w:id="56" w:name="_Toc511737720"/>
      <w:r>
        <w:t>Lernziele Woche 4</w:t>
      </w:r>
      <w:bookmarkEnd w:id="56"/>
    </w:p>
    <w:p w:rsidR="00B001E9" w:rsidRDefault="00C671BC" w:rsidP="00AF65CF">
      <w:r>
        <w:rPr>
          <w:noProof/>
        </w:rPr>
        <w:drawing>
          <wp:inline distT="0" distB="0" distL="0" distR="0" wp14:anchorId="780CA9CB" wp14:editId="45586B24">
            <wp:extent cx="5760720" cy="26885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57" w:name="_Toc511737721"/>
      <w:r>
        <w:t>Part of Speech</w:t>
      </w:r>
      <w:bookmarkEnd w:id="57"/>
    </w:p>
    <w:p w:rsidR="00B001E9" w:rsidRDefault="00C671BC" w:rsidP="00AF65CF">
      <w:r>
        <w:rPr>
          <w:noProof/>
        </w:rPr>
        <w:drawing>
          <wp:inline distT="0" distB="0" distL="0" distR="0" wp14:anchorId="20FBA1EE" wp14:editId="38FA770A">
            <wp:extent cx="5760720" cy="301815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58" w:name="_Toc511737722"/>
      <w:r>
        <w:lastRenderedPageBreak/>
        <w:t>Typical NLP Pipeline</w:t>
      </w:r>
      <w:bookmarkEnd w:id="58"/>
    </w:p>
    <w:p w:rsidR="00B001E9" w:rsidRDefault="00954832" w:rsidP="00AF65CF">
      <w:r>
        <w:rPr>
          <w:noProof/>
        </w:rPr>
        <w:drawing>
          <wp:inline distT="0" distB="0" distL="0" distR="0" wp14:anchorId="4D6D009D" wp14:editId="35AAB6F0">
            <wp:extent cx="5760720" cy="298005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59" w:name="_Toc511737723"/>
      <w:r>
        <w:t>Training and Testing Data</w:t>
      </w:r>
      <w:bookmarkEnd w:id="59"/>
    </w:p>
    <w:p w:rsidR="00F20860" w:rsidRDefault="00954832" w:rsidP="00AF65CF">
      <w:r>
        <w:rPr>
          <w:noProof/>
        </w:rPr>
        <w:drawing>
          <wp:inline distT="0" distB="0" distL="0" distR="0" wp14:anchorId="14CB5AE8" wp14:editId="5BA7F57E">
            <wp:extent cx="5760720" cy="2793365"/>
            <wp:effectExtent l="0" t="0" r="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32" w:rsidRDefault="00954832" w:rsidP="00AF65CF">
      <w:r>
        <w:rPr>
          <w:noProof/>
        </w:rPr>
        <w:drawing>
          <wp:inline distT="0" distB="0" distL="0" distR="0" wp14:anchorId="27888103" wp14:editId="20E50F67">
            <wp:extent cx="5760720" cy="259397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832" w:rsidRDefault="00954832" w:rsidP="00AF65CF">
      <w:r>
        <w:rPr>
          <w:noProof/>
        </w:rPr>
        <w:lastRenderedPageBreak/>
        <w:drawing>
          <wp:inline distT="0" distB="0" distL="0" distR="0" wp14:anchorId="33968F87" wp14:editId="5C163081">
            <wp:extent cx="5760720" cy="2626995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860" w:rsidRDefault="00B001E9" w:rsidP="00B001E9">
      <w:pPr>
        <w:pStyle w:val="Heading2"/>
      </w:pPr>
      <w:bookmarkStart w:id="60" w:name="_Toc511737724"/>
      <w:r>
        <w:t>N-Gram tagger</w:t>
      </w:r>
      <w:bookmarkEnd w:id="60"/>
    </w:p>
    <w:p w:rsidR="00B001E9" w:rsidRDefault="0053715A" w:rsidP="00AF65CF">
      <w:r>
        <w:rPr>
          <w:noProof/>
        </w:rPr>
        <w:drawing>
          <wp:inline distT="0" distB="0" distL="0" distR="0" wp14:anchorId="5BFCD6FD" wp14:editId="6107404F">
            <wp:extent cx="5760720" cy="38112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61" w:name="_Toc511737725"/>
      <w:r>
        <w:lastRenderedPageBreak/>
        <w:t>Confusion matrix</w:t>
      </w:r>
      <w:bookmarkEnd w:id="61"/>
    </w:p>
    <w:p w:rsidR="00B001E9" w:rsidRDefault="00C367BF" w:rsidP="00AF65CF">
      <w:r>
        <w:rPr>
          <w:noProof/>
        </w:rPr>
        <w:drawing>
          <wp:inline distT="0" distB="0" distL="0" distR="0" wp14:anchorId="0FBDD5C8" wp14:editId="0ABD9289">
            <wp:extent cx="5760720" cy="30302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62" w:name="_Toc511737726"/>
      <w:r>
        <w:t>N-Gram tagger</w:t>
      </w:r>
      <w:bookmarkEnd w:id="62"/>
    </w:p>
    <w:p w:rsidR="00B001E9" w:rsidRDefault="00BF2A96" w:rsidP="00AF65CF">
      <w:r>
        <w:rPr>
          <w:noProof/>
        </w:rPr>
        <w:drawing>
          <wp:inline distT="0" distB="0" distL="0" distR="0" wp14:anchorId="1FBC8A1F" wp14:editId="3F970478">
            <wp:extent cx="5760720" cy="28651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63" w:name="_Toc511737727"/>
      <w:r>
        <w:lastRenderedPageBreak/>
        <w:t>Hidden Markov Model tagging</w:t>
      </w:r>
      <w:bookmarkEnd w:id="63"/>
    </w:p>
    <w:p w:rsidR="00B001E9" w:rsidRDefault="00FB695C" w:rsidP="00AF65CF">
      <w:r>
        <w:rPr>
          <w:noProof/>
        </w:rPr>
        <w:drawing>
          <wp:inline distT="0" distB="0" distL="0" distR="0" wp14:anchorId="43564654" wp14:editId="0F2EC2EC">
            <wp:extent cx="5760720" cy="31750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5C" w:rsidRDefault="00FB695C" w:rsidP="00AF65CF">
      <w:r>
        <w:rPr>
          <w:noProof/>
        </w:rPr>
        <w:drawing>
          <wp:inline distT="0" distB="0" distL="0" distR="0" wp14:anchorId="547537E0" wp14:editId="71E5B85E">
            <wp:extent cx="5760720" cy="2908935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8E" w:rsidRDefault="0053318E" w:rsidP="00AF65CF">
      <w:r>
        <w:rPr>
          <w:noProof/>
        </w:rPr>
        <w:drawing>
          <wp:inline distT="0" distB="0" distL="0" distR="0" wp14:anchorId="78007B8E" wp14:editId="5584F698">
            <wp:extent cx="5760720" cy="758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8E" w:rsidRDefault="0053318E" w:rsidP="00AF65CF">
      <w:r>
        <w:rPr>
          <w:noProof/>
        </w:rPr>
        <w:drawing>
          <wp:inline distT="0" distB="0" distL="0" distR="0" wp14:anchorId="1464B3D1" wp14:editId="6DEF0919">
            <wp:extent cx="5760720" cy="90106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0B0" w:rsidRDefault="00C010B0" w:rsidP="00AF65CF">
      <w:r>
        <w:rPr>
          <w:noProof/>
        </w:rPr>
        <w:lastRenderedPageBreak/>
        <w:drawing>
          <wp:inline distT="0" distB="0" distL="0" distR="0" wp14:anchorId="6DA1BC47" wp14:editId="630141FE">
            <wp:extent cx="5760720" cy="30543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64" w:name="_Toc511737728"/>
      <w:r>
        <w:t>Named Entity Recognition (NER)</w:t>
      </w:r>
      <w:bookmarkEnd w:id="64"/>
    </w:p>
    <w:p w:rsidR="00B001E9" w:rsidRDefault="00942D25" w:rsidP="00AF65CF">
      <w:r>
        <w:rPr>
          <w:noProof/>
        </w:rPr>
        <w:drawing>
          <wp:inline distT="0" distB="0" distL="0" distR="0" wp14:anchorId="1F62C69D" wp14:editId="16004828">
            <wp:extent cx="5760720" cy="29794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25" w:rsidRDefault="00942D25" w:rsidP="00AF65CF">
      <w:r>
        <w:rPr>
          <w:noProof/>
        </w:rPr>
        <w:lastRenderedPageBreak/>
        <w:drawing>
          <wp:inline distT="0" distB="0" distL="0" distR="0" wp14:anchorId="6AB22ED6" wp14:editId="5FA5272A">
            <wp:extent cx="5760720" cy="27260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B3" w:rsidRDefault="004D66B3" w:rsidP="00AF65CF">
      <w:r>
        <w:rPr>
          <w:noProof/>
        </w:rPr>
        <w:drawing>
          <wp:inline distT="0" distB="0" distL="0" distR="0" wp14:anchorId="36BD7401" wp14:editId="720639AD">
            <wp:extent cx="5760720" cy="299656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65" w:name="_Toc511737729"/>
      <w:r>
        <w:lastRenderedPageBreak/>
        <w:t>Example</w:t>
      </w:r>
      <w:bookmarkEnd w:id="65"/>
    </w:p>
    <w:p w:rsidR="00F20860" w:rsidRDefault="005B2A9A" w:rsidP="00AF65CF">
      <w:r>
        <w:rPr>
          <w:noProof/>
        </w:rPr>
        <w:drawing>
          <wp:inline distT="0" distB="0" distL="0" distR="0" wp14:anchorId="638A4165" wp14:editId="4436B269">
            <wp:extent cx="5760720" cy="403415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66" w:name="_Toc511737730"/>
      <w:r>
        <w:t>Example (Drug Safety)</w:t>
      </w:r>
      <w:bookmarkEnd w:id="66"/>
    </w:p>
    <w:p w:rsidR="00B001E9" w:rsidRDefault="00D75C9B" w:rsidP="00AF65CF">
      <w:r>
        <w:rPr>
          <w:noProof/>
        </w:rPr>
        <w:drawing>
          <wp:inline distT="0" distB="0" distL="0" distR="0" wp14:anchorId="4304485E" wp14:editId="35F77A97">
            <wp:extent cx="5760720" cy="354584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67" w:name="_Toc511737731"/>
      <w:r>
        <w:lastRenderedPageBreak/>
        <w:t>Evaluation of NER systems</w:t>
      </w:r>
      <w:bookmarkEnd w:id="67"/>
    </w:p>
    <w:p w:rsidR="00B001E9" w:rsidRDefault="00D75C9B" w:rsidP="00AF65CF">
      <w:r>
        <w:rPr>
          <w:noProof/>
        </w:rPr>
        <w:drawing>
          <wp:inline distT="0" distB="0" distL="0" distR="0" wp14:anchorId="723C635E" wp14:editId="1FE2D36A">
            <wp:extent cx="5760720" cy="216090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9B" w:rsidRDefault="00D75C9B" w:rsidP="00AF65CF">
      <w:r>
        <w:rPr>
          <w:noProof/>
        </w:rPr>
        <w:drawing>
          <wp:inline distT="0" distB="0" distL="0" distR="0" wp14:anchorId="377AC2D4" wp14:editId="4AFC3F9E">
            <wp:extent cx="5760720" cy="3295015"/>
            <wp:effectExtent l="0" t="0" r="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6F" w:rsidRDefault="00AC7B6F" w:rsidP="00AF65CF">
      <w:r>
        <w:rPr>
          <w:noProof/>
        </w:rPr>
        <w:drawing>
          <wp:inline distT="0" distB="0" distL="0" distR="0" wp14:anchorId="378B10BE" wp14:editId="70A1BBDC">
            <wp:extent cx="5760720" cy="246634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832" w:rsidRDefault="00C24832" w:rsidP="00AF65CF">
      <w:r>
        <w:rPr>
          <w:noProof/>
        </w:rPr>
        <w:lastRenderedPageBreak/>
        <w:drawing>
          <wp:inline distT="0" distB="0" distL="0" distR="0" wp14:anchorId="4CE71DBC" wp14:editId="62723C80">
            <wp:extent cx="5760720" cy="2037080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F2A" w:rsidRDefault="00FB3F2A" w:rsidP="00AF65CF">
      <w:r>
        <w:rPr>
          <w:noProof/>
        </w:rPr>
        <w:drawing>
          <wp:inline distT="0" distB="0" distL="0" distR="0" wp14:anchorId="0F336209" wp14:editId="5C53E92A">
            <wp:extent cx="5760720" cy="30810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3F" w:rsidRDefault="0099343F" w:rsidP="00AF65CF">
      <w:r>
        <w:rPr>
          <w:noProof/>
        </w:rPr>
        <w:drawing>
          <wp:inline distT="0" distB="0" distL="0" distR="0" wp14:anchorId="02ABAAB3" wp14:editId="3910CE38">
            <wp:extent cx="5760720" cy="23622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94" w:rsidRDefault="00ED7B94" w:rsidP="00AF65CF">
      <w:r>
        <w:rPr>
          <w:noProof/>
        </w:rPr>
        <w:lastRenderedPageBreak/>
        <w:drawing>
          <wp:inline distT="0" distB="0" distL="0" distR="0" wp14:anchorId="4D69682F" wp14:editId="0A3C2A89">
            <wp:extent cx="5760720" cy="3406140"/>
            <wp:effectExtent l="0" t="0" r="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B94" w:rsidRDefault="00ED7B94" w:rsidP="00AF65CF">
      <w:r>
        <w:rPr>
          <w:noProof/>
        </w:rPr>
        <w:drawing>
          <wp:inline distT="0" distB="0" distL="0" distR="0" wp14:anchorId="316622CB" wp14:editId="7C95CE56">
            <wp:extent cx="5760720" cy="3138805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68" w:name="_Toc511737732"/>
      <w:r>
        <w:lastRenderedPageBreak/>
        <w:t>Confusion matrix</w:t>
      </w:r>
      <w:bookmarkEnd w:id="68"/>
    </w:p>
    <w:p w:rsidR="00B001E9" w:rsidRDefault="000369EB" w:rsidP="00AF65CF">
      <w:r>
        <w:rPr>
          <w:noProof/>
        </w:rPr>
        <w:drawing>
          <wp:inline distT="0" distB="0" distL="0" distR="0" wp14:anchorId="2F147CC6" wp14:editId="41116AA2">
            <wp:extent cx="5760720" cy="297497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E9" w:rsidRDefault="00B001E9" w:rsidP="00B001E9">
      <w:pPr>
        <w:pStyle w:val="Heading2"/>
      </w:pPr>
      <w:bookmarkStart w:id="69" w:name="_Toc511737733"/>
      <w:r>
        <w:t>Relation Extraction</w:t>
      </w:r>
      <w:bookmarkEnd w:id="69"/>
    </w:p>
    <w:p w:rsidR="00F20860" w:rsidRDefault="005A2665" w:rsidP="00AF65CF">
      <w:r>
        <w:rPr>
          <w:noProof/>
        </w:rPr>
        <w:drawing>
          <wp:inline distT="0" distB="0" distL="0" distR="0" wp14:anchorId="1A99C655" wp14:editId="576FED42">
            <wp:extent cx="5760720" cy="288036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65" w:rsidRDefault="001D4942" w:rsidP="00AF65CF">
      <w:r>
        <w:rPr>
          <w:noProof/>
        </w:rPr>
        <w:lastRenderedPageBreak/>
        <w:drawing>
          <wp:inline distT="0" distB="0" distL="0" distR="0" wp14:anchorId="55A24D06" wp14:editId="5AA41DF4">
            <wp:extent cx="5760720" cy="2926080"/>
            <wp:effectExtent l="0" t="0" r="0" b="762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942" w:rsidRDefault="00BE7927" w:rsidP="000C0064">
      <w:pPr>
        <w:pStyle w:val="Heading2"/>
      </w:pPr>
      <w:bookmarkStart w:id="70" w:name="_Toc511737734"/>
      <w:r>
        <w:t>Weitere Lernziele Woche 4</w:t>
      </w:r>
      <w:bookmarkEnd w:id="70"/>
    </w:p>
    <w:p w:rsidR="00BE7927" w:rsidRDefault="000C0064" w:rsidP="00AF65CF">
      <w:r>
        <w:rPr>
          <w:noProof/>
        </w:rPr>
        <w:drawing>
          <wp:inline distT="0" distB="0" distL="0" distR="0" wp14:anchorId="43383028" wp14:editId="63D5B686">
            <wp:extent cx="5760720" cy="2029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Default="00BE7927" w:rsidP="000C0064">
      <w:pPr>
        <w:pStyle w:val="Heading2"/>
      </w:pPr>
      <w:bookmarkStart w:id="71" w:name="_Toc511737735"/>
      <w:r>
        <w:t>Introduction to Parsing</w:t>
      </w:r>
      <w:bookmarkEnd w:id="71"/>
    </w:p>
    <w:p w:rsidR="00BE7927" w:rsidRDefault="000C0064" w:rsidP="00AF65CF">
      <w:r>
        <w:rPr>
          <w:noProof/>
        </w:rPr>
        <w:drawing>
          <wp:inline distT="0" distB="0" distL="0" distR="0" wp14:anchorId="5CD5BCF6" wp14:editId="155465A0">
            <wp:extent cx="5760720" cy="311086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Default="00BE7927" w:rsidP="000C0064">
      <w:pPr>
        <w:pStyle w:val="Heading2"/>
      </w:pPr>
      <w:bookmarkStart w:id="72" w:name="_Toc511737736"/>
      <w:r>
        <w:lastRenderedPageBreak/>
        <w:t>Typical NLP Pipeline</w:t>
      </w:r>
      <w:bookmarkEnd w:id="72"/>
    </w:p>
    <w:p w:rsidR="00BE7927" w:rsidRDefault="000C0064" w:rsidP="00AF65CF">
      <w:r>
        <w:rPr>
          <w:noProof/>
        </w:rPr>
        <w:drawing>
          <wp:inline distT="0" distB="0" distL="0" distR="0" wp14:anchorId="23049133" wp14:editId="1DFC3B11">
            <wp:extent cx="5760720" cy="29991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Default="00BE7927" w:rsidP="000C0064">
      <w:pPr>
        <w:pStyle w:val="Heading2"/>
        <w:rPr>
          <w:lang w:val="en-US"/>
        </w:rPr>
      </w:pPr>
      <w:bookmarkStart w:id="73" w:name="_Toc511737737"/>
      <w:r w:rsidRPr="00BE7927">
        <w:rPr>
          <w:lang w:val="en-US"/>
        </w:rPr>
        <w:t>Natural Language Parsing</w:t>
      </w:r>
      <w:bookmarkEnd w:id="73"/>
    </w:p>
    <w:p w:rsidR="00BE7927" w:rsidRPr="00BE7927" w:rsidRDefault="000C006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6D4D301" wp14:editId="29030ECE">
            <wp:extent cx="5760720" cy="18605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Pr="00BE7927" w:rsidRDefault="00BE7927" w:rsidP="000C0064">
      <w:pPr>
        <w:pStyle w:val="Heading2"/>
        <w:rPr>
          <w:lang w:val="en-US"/>
        </w:rPr>
      </w:pPr>
      <w:bookmarkStart w:id="74" w:name="_Toc511737738"/>
      <w:r w:rsidRPr="00BE7927">
        <w:rPr>
          <w:lang w:val="en-US"/>
        </w:rPr>
        <w:t>Natural Language Parsing</w:t>
      </w:r>
      <w:r>
        <w:rPr>
          <w:lang w:val="en-US"/>
        </w:rPr>
        <w:t>/</w:t>
      </w:r>
      <w:r w:rsidR="000C0064">
        <w:rPr>
          <w:lang w:val="en-US"/>
        </w:rPr>
        <w:t>Grammar</w:t>
      </w:r>
      <w:r w:rsidR="00891EA3">
        <w:rPr>
          <w:lang w:val="en-US"/>
        </w:rPr>
        <w:t>s</w:t>
      </w:r>
      <w:bookmarkEnd w:id="74"/>
    </w:p>
    <w:p w:rsidR="00BE7927" w:rsidRDefault="000C0064" w:rsidP="00AF65CF">
      <w:r>
        <w:rPr>
          <w:noProof/>
        </w:rPr>
        <w:drawing>
          <wp:inline distT="0" distB="0" distL="0" distR="0" wp14:anchorId="0BCFB91D" wp14:editId="1EBF5223">
            <wp:extent cx="5760720" cy="2927985"/>
            <wp:effectExtent l="0" t="0" r="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Pr="00BE7927" w:rsidRDefault="00BE7927" w:rsidP="000C0064">
      <w:pPr>
        <w:pStyle w:val="Heading2"/>
        <w:rPr>
          <w:lang w:val="en-US"/>
        </w:rPr>
      </w:pPr>
      <w:bookmarkStart w:id="75" w:name="_Toc511737739"/>
      <w:r w:rsidRPr="00BE7927">
        <w:rPr>
          <w:lang w:val="en-US"/>
        </w:rPr>
        <w:lastRenderedPageBreak/>
        <w:t>Context Free Grammar (CFG)</w:t>
      </w:r>
      <w:bookmarkEnd w:id="75"/>
    </w:p>
    <w:p w:rsidR="00BE7927" w:rsidRPr="00BE7927" w:rsidRDefault="00E4777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F66B683" wp14:editId="5242C843">
            <wp:extent cx="5760720" cy="263334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Pr="00BE7927" w:rsidRDefault="00BE7927" w:rsidP="000C0064">
      <w:pPr>
        <w:pStyle w:val="Heading2"/>
        <w:rPr>
          <w:lang w:val="en-US"/>
        </w:rPr>
      </w:pPr>
      <w:bookmarkStart w:id="76" w:name="_Toc511737740"/>
      <w:r w:rsidRPr="00BE7927">
        <w:rPr>
          <w:lang w:val="en-US"/>
        </w:rPr>
        <w:t>Natural Language Parsing</w:t>
      </w:r>
      <w:r>
        <w:rPr>
          <w:lang w:val="en-US"/>
        </w:rPr>
        <w:t>/Grammatik</w:t>
      </w:r>
      <w:bookmarkEnd w:id="76"/>
    </w:p>
    <w:p w:rsidR="00BE7927" w:rsidRPr="00BE7927" w:rsidRDefault="00E4777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6BABF39" wp14:editId="4E0E360E">
            <wp:extent cx="5760720" cy="305689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Pr="00BE7927" w:rsidRDefault="00BE7927" w:rsidP="000C0064">
      <w:pPr>
        <w:pStyle w:val="Heading2"/>
        <w:rPr>
          <w:lang w:val="en-US"/>
        </w:rPr>
      </w:pPr>
      <w:bookmarkStart w:id="77" w:name="_Toc511737741"/>
      <w:r w:rsidRPr="00BE7927">
        <w:rPr>
          <w:lang w:val="en-US"/>
        </w:rPr>
        <w:t>Natural Language Parsing</w:t>
      </w:r>
      <w:bookmarkEnd w:id="77"/>
    </w:p>
    <w:p w:rsidR="00BE7927" w:rsidRPr="00BE7927" w:rsidRDefault="00E4777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3AA3910" wp14:editId="38590C36">
            <wp:extent cx="5760720" cy="111315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Default="00E4777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2698EA2" wp14:editId="1985E3E6">
            <wp:extent cx="5760720" cy="109537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7B" w:rsidRPr="00BE7927" w:rsidRDefault="00E4777B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79F3BF" wp14:editId="2F295E9D">
            <wp:extent cx="5760720" cy="10191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Pr="00BE7927" w:rsidRDefault="00E4777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D8A033F" wp14:editId="7BBCEDC7">
            <wp:extent cx="5760720" cy="1840230"/>
            <wp:effectExtent l="0" t="0" r="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27" w:rsidRDefault="00E4777B" w:rsidP="00E4777B">
      <w:pPr>
        <w:pStyle w:val="Heading2"/>
        <w:rPr>
          <w:lang w:val="en-US"/>
        </w:rPr>
      </w:pPr>
      <w:bookmarkStart w:id="78" w:name="_Toc511737742"/>
      <w:r>
        <w:rPr>
          <w:lang w:val="en-US"/>
        </w:rPr>
        <w:t>Natural Language Parsing</w:t>
      </w:r>
      <w:bookmarkEnd w:id="78"/>
    </w:p>
    <w:p w:rsidR="00E4777B" w:rsidRPr="00BE7927" w:rsidRDefault="00E4777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5E7C429" wp14:editId="7FA3FF95">
            <wp:extent cx="5760720" cy="29210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860" w:rsidRPr="00BE7927" w:rsidRDefault="00F20860" w:rsidP="00AF65CF">
      <w:pPr>
        <w:rPr>
          <w:lang w:val="en-US"/>
        </w:rPr>
      </w:pPr>
    </w:p>
    <w:p w:rsidR="00F20860" w:rsidRDefault="00F20860" w:rsidP="00F20860">
      <w:pPr>
        <w:pStyle w:val="Heading1"/>
      </w:pPr>
      <w:bookmarkStart w:id="79" w:name="_Toc511737743"/>
      <w:r>
        <w:lastRenderedPageBreak/>
        <w:t>Woche 5</w:t>
      </w:r>
      <w:bookmarkEnd w:id="79"/>
    </w:p>
    <w:p w:rsidR="00F20860" w:rsidRDefault="001251AB" w:rsidP="001251AB">
      <w:pPr>
        <w:pStyle w:val="Heading2"/>
      </w:pPr>
      <w:bookmarkStart w:id="80" w:name="_Toc511737744"/>
      <w:r>
        <w:t>Lernziele Woche 6</w:t>
      </w:r>
      <w:bookmarkEnd w:id="80"/>
    </w:p>
    <w:p w:rsidR="001251AB" w:rsidRDefault="001251AB" w:rsidP="00AF65CF">
      <w:r>
        <w:rPr>
          <w:noProof/>
        </w:rPr>
        <w:drawing>
          <wp:inline distT="0" distB="0" distL="0" distR="0" wp14:anchorId="08C86B3B" wp14:editId="3F8C199A">
            <wp:extent cx="5760720" cy="202819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1AB" w:rsidRDefault="002F34A1" w:rsidP="002F34A1">
      <w:pPr>
        <w:pStyle w:val="Heading2"/>
      </w:pPr>
      <w:bookmarkStart w:id="81" w:name="_Toc511737745"/>
      <w:r>
        <w:t>Repetition</w:t>
      </w:r>
      <w:bookmarkEnd w:id="81"/>
    </w:p>
    <w:p w:rsidR="00BA6058" w:rsidRDefault="002F34A1" w:rsidP="00AF65CF">
      <w:r>
        <w:t xml:space="preserve">Am Anfang der Stunden wurden die CFG Folien aus Woche </w:t>
      </w:r>
      <w:r w:rsidR="00BA6058">
        <w:t>4 repetiert.</w:t>
      </w:r>
    </w:p>
    <w:p w:rsidR="002F34A1" w:rsidRDefault="002F34A1" w:rsidP="002F34A1">
      <w:pPr>
        <w:pStyle w:val="Heading2"/>
      </w:pPr>
      <w:bookmarkStart w:id="82" w:name="_Toc511737746"/>
      <w:r>
        <w:t>Natural Language Parsing</w:t>
      </w:r>
      <w:bookmarkEnd w:id="82"/>
    </w:p>
    <w:p w:rsidR="002F34A1" w:rsidRDefault="00BA6058" w:rsidP="00AF65CF">
      <w:r>
        <w:rPr>
          <w:noProof/>
        </w:rPr>
        <w:drawing>
          <wp:inline distT="0" distB="0" distL="0" distR="0" wp14:anchorId="49EFF92E" wp14:editId="7AA6A494">
            <wp:extent cx="5760720" cy="370649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1AB" w:rsidRDefault="00EA6BDB" w:rsidP="00AF65CF">
      <w:r>
        <w:rPr>
          <w:noProof/>
        </w:rPr>
        <w:lastRenderedPageBreak/>
        <w:drawing>
          <wp:inline distT="0" distB="0" distL="0" distR="0" wp14:anchorId="6FA530AD" wp14:editId="2A63F49C">
            <wp:extent cx="5760720" cy="2430780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1AB" w:rsidRDefault="00D82694" w:rsidP="00373977">
      <w:pPr>
        <w:pStyle w:val="Heading2"/>
      </w:pPr>
      <w:bookmarkStart w:id="83" w:name="_Toc511737747"/>
      <w:r>
        <w:t>Shift-reduce Parsing</w:t>
      </w:r>
      <w:bookmarkEnd w:id="83"/>
    </w:p>
    <w:p w:rsidR="00D82694" w:rsidRDefault="00EA6BDB" w:rsidP="00AF65CF">
      <w:r>
        <w:rPr>
          <w:noProof/>
        </w:rPr>
        <w:drawing>
          <wp:inline distT="0" distB="0" distL="0" distR="0" wp14:anchorId="4C30CC79" wp14:editId="6B9A3656">
            <wp:extent cx="5760720" cy="306768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91" w:rsidRDefault="009E7991" w:rsidP="00AF65CF">
      <w:r>
        <w:rPr>
          <w:noProof/>
        </w:rPr>
        <w:drawing>
          <wp:inline distT="0" distB="0" distL="0" distR="0" wp14:anchorId="521EA3BF" wp14:editId="38CB7EC3">
            <wp:extent cx="5760720" cy="291909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Default="00D82694" w:rsidP="00373977">
      <w:pPr>
        <w:pStyle w:val="Heading2"/>
      </w:pPr>
      <w:bookmarkStart w:id="84" w:name="_Toc511737748"/>
      <w:r>
        <w:lastRenderedPageBreak/>
        <w:t>Klassische Parser</w:t>
      </w:r>
      <w:bookmarkEnd w:id="84"/>
    </w:p>
    <w:p w:rsidR="00D82694" w:rsidRDefault="009E7991" w:rsidP="00AF65CF">
      <w:r>
        <w:rPr>
          <w:noProof/>
        </w:rPr>
        <w:drawing>
          <wp:inline distT="0" distB="0" distL="0" distR="0" wp14:anchorId="448BF6AB" wp14:editId="7AC83BA9">
            <wp:extent cx="5760720" cy="2741930"/>
            <wp:effectExtent l="0" t="0" r="0" b="12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Default="00D82694" w:rsidP="00373977">
      <w:pPr>
        <w:pStyle w:val="Heading2"/>
      </w:pPr>
      <w:bookmarkStart w:id="85" w:name="_Toc511737749"/>
      <w:r>
        <w:t>Natural Language Parsing/Grammatik</w:t>
      </w:r>
      <w:bookmarkEnd w:id="85"/>
    </w:p>
    <w:p w:rsidR="00D82694" w:rsidRDefault="00FF0499" w:rsidP="00AF65CF">
      <w:r>
        <w:rPr>
          <w:noProof/>
        </w:rPr>
        <w:drawing>
          <wp:inline distT="0" distB="0" distL="0" distR="0" wp14:anchorId="59CFACC8" wp14:editId="55E547AF">
            <wp:extent cx="5760720" cy="336169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Default="00D82694" w:rsidP="00373977">
      <w:pPr>
        <w:pStyle w:val="Heading2"/>
      </w:pPr>
      <w:bookmarkStart w:id="86" w:name="_Toc511737750"/>
      <w:r>
        <w:lastRenderedPageBreak/>
        <w:t>Natural Language Parsing</w:t>
      </w:r>
      <w:bookmarkEnd w:id="86"/>
    </w:p>
    <w:p w:rsidR="00D82694" w:rsidRDefault="00B76F99" w:rsidP="00AF65CF">
      <w:r>
        <w:rPr>
          <w:noProof/>
        </w:rPr>
        <w:drawing>
          <wp:inline distT="0" distB="0" distL="0" distR="0" wp14:anchorId="25F8692A" wp14:editId="6C7553F7">
            <wp:extent cx="5760720" cy="330835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BCD" w:rsidRDefault="00B76F99" w:rsidP="00AF65CF">
      <w:r>
        <w:rPr>
          <w:noProof/>
        </w:rPr>
        <w:drawing>
          <wp:inline distT="0" distB="0" distL="0" distR="0" wp14:anchorId="200A1A41" wp14:editId="1F31B1B0">
            <wp:extent cx="5760720" cy="3324860"/>
            <wp:effectExtent l="0" t="0" r="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F99" w:rsidRDefault="00B76F99" w:rsidP="00AF65CF">
      <w:r>
        <w:rPr>
          <w:noProof/>
        </w:rPr>
        <w:lastRenderedPageBreak/>
        <w:drawing>
          <wp:inline distT="0" distB="0" distL="0" distR="0" wp14:anchorId="608D439B" wp14:editId="6B9D1A0D">
            <wp:extent cx="5760720" cy="3466465"/>
            <wp:effectExtent l="0" t="0" r="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89E" w:rsidRDefault="00CF589E" w:rsidP="00AF65CF">
      <w:pPr>
        <w:rPr>
          <w:b/>
        </w:rPr>
      </w:pPr>
      <w:r>
        <w:rPr>
          <w:noProof/>
        </w:rPr>
        <w:drawing>
          <wp:inline distT="0" distB="0" distL="0" distR="0" wp14:anchorId="5C65666E" wp14:editId="7E66A268">
            <wp:extent cx="5760720" cy="408559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89E" w:rsidRDefault="00CF589E" w:rsidP="00AF65C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07832A" wp14:editId="43AB665B">
            <wp:extent cx="5760720" cy="376555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C4" w:rsidRDefault="00F97FC4" w:rsidP="00AF65CF">
      <w:pPr>
        <w:rPr>
          <w:b/>
        </w:rPr>
      </w:pPr>
      <w:r>
        <w:rPr>
          <w:noProof/>
        </w:rPr>
        <w:drawing>
          <wp:inline distT="0" distB="0" distL="0" distR="0" wp14:anchorId="7702789F" wp14:editId="3FFFCC34">
            <wp:extent cx="5760720" cy="335534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B0F" w:rsidRDefault="007C5B0F" w:rsidP="00AF65C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D1C1BD" wp14:editId="64E68FA2">
            <wp:extent cx="5760720" cy="3161665"/>
            <wp:effectExtent l="0" t="0" r="0" b="63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F80" w:rsidRDefault="00A91F80" w:rsidP="00AF65CF">
      <w:pPr>
        <w:rPr>
          <w:b/>
        </w:rPr>
      </w:pPr>
      <w:r>
        <w:rPr>
          <w:noProof/>
        </w:rPr>
        <w:drawing>
          <wp:inline distT="0" distB="0" distL="0" distR="0" wp14:anchorId="5435D016" wp14:editId="38B7FD1F">
            <wp:extent cx="5760720" cy="37147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F6" w:rsidRDefault="00D025F6" w:rsidP="00AF65CF">
      <w:pPr>
        <w:rPr>
          <w:b/>
        </w:rPr>
      </w:pPr>
      <w:r>
        <w:rPr>
          <w:noProof/>
        </w:rPr>
        <w:drawing>
          <wp:inline distT="0" distB="0" distL="0" distR="0" wp14:anchorId="575DCF61" wp14:editId="49CDF10C">
            <wp:extent cx="5760720" cy="188849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41B" w:rsidRDefault="00157970" w:rsidP="00AF65C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FBF609" wp14:editId="2CB55F4E">
            <wp:extent cx="5760720" cy="3766185"/>
            <wp:effectExtent l="0" t="0" r="0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636" w:rsidRPr="00CF589E" w:rsidRDefault="00BC5636" w:rsidP="00AF65CF">
      <w:pPr>
        <w:rPr>
          <w:b/>
        </w:rPr>
      </w:pPr>
      <w:r>
        <w:rPr>
          <w:noProof/>
        </w:rPr>
        <w:drawing>
          <wp:inline distT="0" distB="0" distL="0" distR="0" wp14:anchorId="4AC43FB6" wp14:editId="1CA6A322">
            <wp:extent cx="5760720" cy="404050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Default="00D82694" w:rsidP="00373977">
      <w:pPr>
        <w:pStyle w:val="Heading2"/>
      </w:pPr>
      <w:bookmarkStart w:id="87" w:name="_Toc511737751"/>
      <w:r>
        <w:lastRenderedPageBreak/>
        <w:t>Prepositional Phrase Attachment</w:t>
      </w:r>
      <w:bookmarkEnd w:id="87"/>
    </w:p>
    <w:p w:rsidR="00D82694" w:rsidRDefault="00D034CC" w:rsidP="00AF65CF">
      <w:r>
        <w:rPr>
          <w:noProof/>
        </w:rPr>
        <w:drawing>
          <wp:inline distT="0" distB="0" distL="0" distR="0" wp14:anchorId="1009A9BA" wp14:editId="39AF37ED">
            <wp:extent cx="5760720" cy="292862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36" w:rsidRDefault="00DE3A36" w:rsidP="00AF65CF">
      <w:r>
        <w:rPr>
          <w:noProof/>
        </w:rPr>
        <w:drawing>
          <wp:inline distT="0" distB="0" distL="0" distR="0" wp14:anchorId="21ADDB90" wp14:editId="5D32BC32">
            <wp:extent cx="5760720" cy="346900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6BA" w:rsidRDefault="000246BA" w:rsidP="00AF65CF">
      <w:r>
        <w:rPr>
          <w:noProof/>
        </w:rPr>
        <w:lastRenderedPageBreak/>
        <w:drawing>
          <wp:inline distT="0" distB="0" distL="0" distR="0" wp14:anchorId="1BE3D2C8" wp14:editId="5C01AB03">
            <wp:extent cx="5760720" cy="289750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3D" w:rsidRDefault="005A7F3D" w:rsidP="00AF65CF">
      <w:r>
        <w:rPr>
          <w:noProof/>
        </w:rPr>
        <w:drawing>
          <wp:inline distT="0" distB="0" distL="0" distR="0" wp14:anchorId="6F9F6474" wp14:editId="105A43CB">
            <wp:extent cx="5760720" cy="343598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322" w:rsidRDefault="00393322" w:rsidP="00AF65CF">
      <w:r>
        <w:rPr>
          <w:noProof/>
        </w:rPr>
        <w:lastRenderedPageBreak/>
        <w:drawing>
          <wp:inline distT="0" distB="0" distL="0" distR="0" wp14:anchorId="3236F0EE" wp14:editId="7F77A98B">
            <wp:extent cx="5760720" cy="339661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529" w:rsidRDefault="00DD1529" w:rsidP="00AF65CF">
      <w:r>
        <w:rPr>
          <w:noProof/>
        </w:rPr>
        <w:drawing>
          <wp:inline distT="0" distB="0" distL="0" distR="0" wp14:anchorId="670F937D" wp14:editId="27A98D5A">
            <wp:extent cx="5760720" cy="3096260"/>
            <wp:effectExtent l="0" t="0" r="0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Default="00D82694" w:rsidP="00373977">
      <w:pPr>
        <w:pStyle w:val="Heading2"/>
      </w:pPr>
      <w:bookmarkStart w:id="88" w:name="_Toc511737752"/>
      <w:r>
        <w:lastRenderedPageBreak/>
        <w:t>Statistical Parsing</w:t>
      </w:r>
      <w:bookmarkEnd w:id="88"/>
    </w:p>
    <w:p w:rsidR="00D82694" w:rsidRDefault="00A7096F" w:rsidP="00AF65CF">
      <w:r>
        <w:rPr>
          <w:noProof/>
        </w:rPr>
        <w:drawing>
          <wp:inline distT="0" distB="0" distL="0" distR="0" wp14:anchorId="3AFB35B6" wp14:editId="399EAA3A">
            <wp:extent cx="5760720" cy="38176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34" w:rsidRDefault="00D30A34" w:rsidP="00AF65CF">
      <w:r>
        <w:rPr>
          <w:noProof/>
        </w:rPr>
        <w:drawing>
          <wp:inline distT="0" distB="0" distL="0" distR="0" wp14:anchorId="517A9CC0" wp14:editId="4FDB1F06">
            <wp:extent cx="5760720" cy="402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Default="00D82694" w:rsidP="00373977">
      <w:pPr>
        <w:pStyle w:val="Heading2"/>
      </w:pPr>
      <w:bookmarkStart w:id="89" w:name="_Toc511737753"/>
      <w:r>
        <w:lastRenderedPageBreak/>
        <w:t>Moderne Parser</w:t>
      </w:r>
      <w:bookmarkEnd w:id="89"/>
    </w:p>
    <w:p w:rsidR="00D82694" w:rsidRDefault="00770132" w:rsidP="00AF65CF">
      <w:r>
        <w:rPr>
          <w:noProof/>
        </w:rPr>
        <w:drawing>
          <wp:inline distT="0" distB="0" distL="0" distR="0" wp14:anchorId="63EC13E6" wp14:editId="39918F3C">
            <wp:extent cx="5760720" cy="277558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Default="00D82694" w:rsidP="00373977">
      <w:pPr>
        <w:pStyle w:val="Heading2"/>
      </w:pPr>
      <w:bookmarkStart w:id="90" w:name="_Toc511737754"/>
      <w:r>
        <w:t>Dependency Parsing</w:t>
      </w:r>
      <w:bookmarkEnd w:id="90"/>
    </w:p>
    <w:p w:rsidR="00D82694" w:rsidRDefault="00F615C0" w:rsidP="00AF65CF">
      <w:r>
        <w:rPr>
          <w:noProof/>
        </w:rPr>
        <w:drawing>
          <wp:inline distT="0" distB="0" distL="0" distR="0" wp14:anchorId="2644EBD2" wp14:editId="2DB7B258">
            <wp:extent cx="5760720" cy="234569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728" w:rsidRDefault="00441728" w:rsidP="00AF65CF">
      <w:r>
        <w:rPr>
          <w:noProof/>
        </w:rPr>
        <w:lastRenderedPageBreak/>
        <w:drawing>
          <wp:inline distT="0" distB="0" distL="0" distR="0" wp14:anchorId="769C6A83" wp14:editId="56CADCCB">
            <wp:extent cx="5760720" cy="36087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92" w:rsidRDefault="00474C92" w:rsidP="00AF65CF">
      <w:r>
        <w:rPr>
          <w:noProof/>
        </w:rPr>
        <w:drawing>
          <wp:inline distT="0" distB="0" distL="0" distR="0" wp14:anchorId="7A7FD659" wp14:editId="52C7FA67">
            <wp:extent cx="5760720" cy="2642870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Default="00D82694" w:rsidP="00373977">
      <w:pPr>
        <w:pStyle w:val="Heading2"/>
      </w:pPr>
      <w:bookmarkStart w:id="91" w:name="_Toc511737755"/>
      <w:r>
        <w:lastRenderedPageBreak/>
        <w:t>Semantic Parsing</w:t>
      </w:r>
      <w:bookmarkEnd w:id="91"/>
    </w:p>
    <w:p w:rsidR="00D82694" w:rsidRDefault="00CE6043" w:rsidP="00AF65CF">
      <w:r>
        <w:rPr>
          <w:noProof/>
        </w:rPr>
        <w:drawing>
          <wp:inline distT="0" distB="0" distL="0" distR="0" wp14:anchorId="3D55ED3C" wp14:editId="1BBCA9ED">
            <wp:extent cx="5760720" cy="25730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043" w:rsidRDefault="00CE6043" w:rsidP="00AF65CF">
      <w:r>
        <w:rPr>
          <w:noProof/>
        </w:rPr>
        <w:drawing>
          <wp:inline distT="0" distB="0" distL="0" distR="0" wp14:anchorId="6153117E" wp14:editId="0827BBB4">
            <wp:extent cx="5760720" cy="3401695"/>
            <wp:effectExtent l="0" t="0" r="0" b="825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Default="00D82694" w:rsidP="00373977">
      <w:pPr>
        <w:pStyle w:val="Heading2"/>
      </w:pPr>
      <w:bookmarkStart w:id="92" w:name="_Toc511737756"/>
      <w:r>
        <w:lastRenderedPageBreak/>
        <w:t>Sentiment Analysis</w:t>
      </w:r>
      <w:bookmarkEnd w:id="92"/>
    </w:p>
    <w:p w:rsidR="00D82694" w:rsidRDefault="006247F6" w:rsidP="00AF65CF">
      <w:r>
        <w:rPr>
          <w:noProof/>
        </w:rPr>
        <w:drawing>
          <wp:inline distT="0" distB="0" distL="0" distR="0" wp14:anchorId="0CC46873" wp14:editId="1E32523B">
            <wp:extent cx="5760720" cy="3482975"/>
            <wp:effectExtent l="0" t="0" r="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F4" w:rsidRDefault="00A65EF4" w:rsidP="00AF65CF">
      <w:r>
        <w:rPr>
          <w:noProof/>
        </w:rPr>
        <w:drawing>
          <wp:inline distT="0" distB="0" distL="0" distR="0" wp14:anchorId="6AD3DDFD" wp14:editId="3EB9A179">
            <wp:extent cx="5760720" cy="336169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F6" w:rsidRDefault="008F1FDE" w:rsidP="00AF65CF">
      <w:r>
        <w:rPr>
          <w:noProof/>
        </w:rPr>
        <w:lastRenderedPageBreak/>
        <w:drawing>
          <wp:inline distT="0" distB="0" distL="0" distR="0" wp14:anchorId="7180AEB4" wp14:editId="292E6693">
            <wp:extent cx="5760720" cy="366268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DE" w:rsidRDefault="008C1B1F" w:rsidP="00AF65CF">
      <w:r>
        <w:rPr>
          <w:noProof/>
        </w:rPr>
        <w:drawing>
          <wp:inline distT="0" distB="0" distL="0" distR="0" wp14:anchorId="0CC78721" wp14:editId="3D663F03">
            <wp:extent cx="5760720" cy="3465830"/>
            <wp:effectExtent l="0" t="0" r="0" b="127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Pr="00D82694" w:rsidRDefault="00D82694" w:rsidP="00373977">
      <w:pPr>
        <w:pStyle w:val="Heading2"/>
        <w:rPr>
          <w:lang w:val="en-GB"/>
        </w:rPr>
      </w:pPr>
      <w:bookmarkStart w:id="93" w:name="_Toc511737757"/>
      <w:r w:rsidRPr="00D82694">
        <w:rPr>
          <w:lang w:val="en-GB"/>
        </w:rPr>
        <w:lastRenderedPageBreak/>
        <w:t xml:space="preserve">Encoding of </w:t>
      </w:r>
      <w:r>
        <w:rPr>
          <w:lang w:val="en-GB"/>
        </w:rPr>
        <w:t>w</w:t>
      </w:r>
      <w:r w:rsidRPr="00D82694">
        <w:rPr>
          <w:lang w:val="en-GB"/>
        </w:rPr>
        <w:t>ords (Categorical v</w:t>
      </w:r>
      <w:r>
        <w:rPr>
          <w:lang w:val="en-GB"/>
        </w:rPr>
        <w:t>ariable)</w:t>
      </w:r>
      <w:bookmarkEnd w:id="93"/>
    </w:p>
    <w:p w:rsidR="00D82694" w:rsidRDefault="00B20B4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596200D" wp14:editId="7E2B9D6B">
            <wp:extent cx="5760720" cy="22669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94" w:rsidRPr="00D82694" w:rsidRDefault="00373977" w:rsidP="00373977">
      <w:pPr>
        <w:pStyle w:val="Heading2"/>
        <w:rPr>
          <w:lang w:val="en-GB"/>
        </w:rPr>
      </w:pPr>
      <w:bookmarkStart w:id="94" w:name="_Toc511737758"/>
      <w:r>
        <w:rPr>
          <w:lang w:val="en-GB"/>
        </w:rPr>
        <w:t>Sentiment Analysis</w:t>
      </w:r>
      <w:bookmarkEnd w:id="94"/>
    </w:p>
    <w:p w:rsidR="001251AB" w:rsidRDefault="0004039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08FEDC1" wp14:editId="44E1363B">
            <wp:extent cx="5760720" cy="322262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D1" w:rsidRDefault="00E42DD1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8E82BD6" wp14:editId="33E4947E">
            <wp:extent cx="5760720" cy="3133725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D1" w:rsidRDefault="00E42DD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090BE04" wp14:editId="2F705F94">
            <wp:extent cx="5760720" cy="28981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77" w:rsidRDefault="00373977" w:rsidP="00373977">
      <w:pPr>
        <w:pStyle w:val="Heading2"/>
        <w:rPr>
          <w:lang w:val="en-GB"/>
        </w:rPr>
      </w:pPr>
      <w:bookmarkStart w:id="95" w:name="_Toc511737759"/>
      <w:r>
        <w:rPr>
          <w:lang w:val="en-GB"/>
        </w:rPr>
        <w:lastRenderedPageBreak/>
        <w:t>Evaluation of sentiment analysis classifier</w:t>
      </w:r>
      <w:bookmarkEnd w:id="95"/>
    </w:p>
    <w:p w:rsidR="00373977" w:rsidRDefault="00150647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7F4B083" wp14:editId="064E1CEB">
            <wp:extent cx="5760720" cy="3255010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977" w:rsidRDefault="00373977" w:rsidP="00373977">
      <w:pPr>
        <w:pStyle w:val="Heading2"/>
        <w:rPr>
          <w:lang w:val="en-GB"/>
        </w:rPr>
      </w:pPr>
      <w:bookmarkStart w:id="96" w:name="_Toc511737760"/>
      <w:r>
        <w:rPr>
          <w:lang w:val="en-GB"/>
        </w:rPr>
        <w:t>Typical NLP Pipeline</w:t>
      </w:r>
      <w:bookmarkEnd w:id="96"/>
    </w:p>
    <w:p w:rsidR="00373977" w:rsidRPr="00D82694" w:rsidRDefault="002F5E2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509D6AB" wp14:editId="28A25FB8">
            <wp:extent cx="5760720" cy="2950845"/>
            <wp:effectExtent l="0" t="0" r="0" b="190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1AB" w:rsidRPr="00D82694" w:rsidRDefault="001251AB" w:rsidP="00AF65CF">
      <w:pPr>
        <w:rPr>
          <w:lang w:val="en-GB"/>
        </w:rPr>
      </w:pPr>
    </w:p>
    <w:p w:rsidR="001251AB" w:rsidRDefault="001251AB" w:rsidP="001251AB">
      <w:pPr>
        <w:pStyle w:val="Heading1"/>
      </w:pPr>
      <w:bookmarkStart w:id="97" w:name="_Toc511737761"/>
      <w:r>
        <w:lastRenderedPageBreak/>
        <w:t>Woche 6</w:t>
      </w:r>
      <w:bookmarkEnd w:id="97"/>
    </w:p>
    <w:p w:rsidR="001251AB" w:rsidRDefault="00183C50" w:rsidP="00183C50">
      <w:pPr>
        <w:pStyle w:val="Heading2"/>
      </w:pPr>
      <w:bookmarkStart w:id="98" w:name="_Toc511737762"/>
      <w:r>
        <w:t>Lernziele Woche 6</w:t>
      </w:r>
      <w:bookmarkEnd w:id="98"/>
    </w:p>
    <w:p w:rsidR="00183C50" w:rsidRDefault="004E3DD6" w:rsidP="00AF65CF">
      <w:r>
        <w:rPr>
          <w:noProof/>
        </w:rPr>
        <w:drawing>
          <wp:inline distT="0" distB="0" distL="0" distR="0" wp14:anchorId="2680ED8E" wp14:editId="6D7AD571">
            <wp:extent cx="5760720" cy="2451735"/>
            <wp:effectExtent l="0" t="0" r="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</w:pPr>
      <w:bookmarkStart w:id="99" w:name="_Toc511737763"/>
      <w:r>
        <w:t>POS Hidden Markov Model Tagger</w:t>
      </w:r>
      <w:bookmarkEnd w:id="99"/>
    </w:p>
    <w:p w:rsidR="00183C50" w:rsidRDefault="004E3DD6" w:rsidP="00AF65CF">
      <w:r>
        <w:rPr>
          <w:noProof/>
        </w:rPr>
        <w:drawing>
          <wp:inline distT="0" distB="0" distL="0" distR="0" wp14:anchorId="3ABE59CD" wp14:editId="1E9F293C">
            <wp:extent cx="5760720" cy="263461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D6" w:rsidRDefault="004E3DD6" w:rsidP="00AF65CF">
      <w:r>
        <w:rPr>
          <w:noProof/>
        </w:rPr>
        <w:drawing>
          <wp:inline distT="0" distB="0" distL="0" distR="0" wp14:anchorId="2531DE4A" wp14:editId="43715D9E">
            <wp:extent cx="5760720" cy="2033905"/>
            <wp:effectExtent l="0" t="0" r="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D6" w:rsidRDefault="004E3DD6" w:rsidP="00AF65CF">
      <w:r>
        <w:rPr>
          <w:noProof/>
        </w:rPr>
        <w:lastRenderedPageBreak/>
        <w:drawing>
          <wp:inline distT="0" distB="0" distL="0" distR="0" wp14:anchorId="6EEE929D" wp14:editId="10FEA54F">
            <wp:extent cx="5760720" cy="2856865"/>
            <wp:effectExtent l="0" t="0" r="0" b="63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D6" w:rsidRDefault="004E3DD6" w:rsidP="00AF65CF">
      <w:r>
        <w:rPr>
          <w:noProof/>
        </w:rPr>
        <w:drawing>
          <wp:inline distT="0" distB="0" distL="0" distR="0" wp14:anchorId="61F711F3" wp14:editId="47DD5861">
            <wp:extent cx="5760720" cy="246570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D6" w:rsidRDefault="004E3DD6" w:rsidP="00AF65CF">
      <w:r>
        <w:rPr>
          <w:noProof/>
        </w:rPr>
        <w:drawing>
          <wp:inline distT="0" distB="0" distL="0" distR="0" wp14:anchorId="72E43001" wp14:editId="6AB5AF5B">
            <wp:extent cx="5760720" cy="294068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BD" w:rsidRDefault="00BA0BBD" w:rsidP="00AF65CF">
      <w:r>
        <w:rPr>
          <w:noProof/>
        </w:rPr>
        <w:lastRenderedPageBreak/>
        <w:drawing>
          <wp:inline distT="0" distB="0" distL="0" distR="0" wp14:anchorId="4A83AB70" wp14:editId="4D2F1CE0">
            <wp:extent cx="5760720" cy="265049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</w:pPr>
      <w:bookmarkStart w:id="100" w:name="_Toc511737764"/>
      <w:r>
        <w:t>Sentiment analysis</w:t>
      </w:r>
      <w:bookmarkEnd w:id="100"/>
    </w:p>
    <w:p w:rsidR="00183C50" w:rsidRDefault="00D532DA" w:rsidP="00AF65CF">
      <w:r>
        <w:rPr>
          <w:noProof/>
        </w:rPr>
        <w:drawing>
          <wp:inline distT="0" distB="0" distL="0" distR="0" wp14:anchorId="6DEE50FE" wp14:editId="2E67B9D4">
            <wp:extent cx="5760720" cy="3389630"/>
            <wp:effectExtent l="0" t="0" r="0" b="127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2DA" w:rsidRDefault="00D532DA" w:rsidP="00AF65CF">
      <w:r>
        <w:rPr>
          <w:noProof/>
        </w:rPr>
        <w:lastRenderedPageBreak/>
        <w:drawing>
          <wp:inline distT="0" distB="0" distL="0" distR="0" wp14:anchorId="66EE8B19" wp14:editId="1285D37A">
            <wp:extent cx="5760720" cy="3239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F6F" w:rsidRDefault="00674F6F" w:rsidP="00AF65CF">
      <w:r>
        <w:rPr>
          <w:noProof/>
        </w:rPr>
        <w:drawing>
          <wp:inline distT="0" distB="0" distL="0" distR="0" wp14:anchorId="6C4B525D" wp14:editId="7C1E1FE6">
            <wp:extent cx="5760720" cy="352806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91" w:rsidRDefault="00685691" w:rsidP="00AF65CF">
      <w:r>
        <w:rPr>
          <w:noProof/>
        </w:rPr>
        <w:lastRenderedPageBreak/>
        <w:drawing>
          <wp:inline distT="0" distB="0" distL="0" distR="0" wp14:anchorId="47E7F264" wp14:editId="6DD5CC58">
            <wp:extent cx="5760720" cy="3597910"/>
            <wp:effectExtent l="0" t="0" r="0" b="254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Pr="00183C50" w:rsidRDefault="00183C50" w:rsidP="00183C50">
      <w:pPr>
        <w:pStyle w:val="Heading2"/>
        <w:rPr>
          <w:lang w:val="en-US"/>
        </w:rPr>
      </w:pPr>
      <w:bookmarkStart w:id="101" w:name="_Toc511737765"/>
      <w:r w:rsidRPr="00183C50">
        <w:rPr>
          <w:lang w:val="en-US"/>
        </w:rPr>
        <w:t>Encoding of words (Categorical variable)</w:t>
      </w:r>
      <w:bookmarkEnd w:id="101"/>
    </w:p>
    <w:p w:rsidR="00183C50" w:rsidRDefault="00C87DC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E59BE40" wp14:editId="07A74901">
            <wp:extent cx="5760720" cy="259397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Pr="00183C50" w:rsidRDefault="00183C50" w:rsidP="00183C50">
      <w:pPr>
        <w:pStyle w:val="Heading2"/>
        <w:rPr>
          <w:lang w:val="en-US"/>
        </w:rPr>
      </w:pPr>
      <w:bookmarkStart w:id="102" w:name="_Toc511737766"/>
      <w:r>
        <w:rPr>
          <w:lang w:val="en-US"/>
        </w:rPr>
        <w:lastRenderedPageBreak/>
        <w:t>Sentiment analysis</w:t>
      </w:r>
      <w:bookmarkEnd w:id="102"/>
    </w:p>
    <w:p w:rsidR="00183C50" w:rsidRPr="00183C50" w:rsidRDefault="00C87DC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98DEF04" wp14:editId="64827C2B">
            <wp:extent cx="5760720" cy="362394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Pr="00183C50" w:rsidRDefault="00183C50" w:rsidP="00183C50">
      <w:pPr>
        <w:pStyle w:val="Heading2"/>
        <w:rPr>
          <w:lang w:val="en-US"/>
        </w:rPr>
      </w:pPr>
      <w:bookmarkStart w:id="103" w:name="_Toc511737767"/>
      <w:r>
        <w:rPr>
          <w:lang w:val="en-US"/>
        </w:rPr>
        <w:t>Corpora for Sentiment analysis</w:t>
      </w:r>
      <w:bookmarkEnd w:id="103"/>
    </w:p>
    <w:p w:rsidR="00183C50" w:rsidRPr="00183C50" w:rsidRDefault="00C87DC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E973BED" wp14:editId="698997A7">
            <wp:extent cx="5760720" cy="4145915"/>
            <wp:effectExtent l="0" t="0" r="0" b="698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04" w:name="_Toc511737768"/>
      <w:r>
        <w:rPr>
          <w:lang w:val="en-US"/>
        </w:rPr>
        <w:lastRenderedPageBreak/>
        <w:t>Sentiment analysis</w:t>
      </w:r>
      <w:bookmarkEnd w:id="104"/>
    </w:p>
    <w:p w:rsidR="00183C50" w:rsidRDefault="00C87DC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CE9E7D" wp14:editId="73EB1C74">
            <wp:extent cx="5760720" cy="3347720"/>
            <wp:effectExtent l="0" t="0" r="0" b="508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CE" w:rsidRDefault="00C87DC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17367F3" wp14:editId="64B4EA98">
            <wp:extent cx="5760720" cy="3385185"/>
            <wp:effectExtent l="0" t="0" r="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5D9" w:rsidRDefault="006335D9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5A52D2" wp14:editId="1C9A4919">
            <wp:extent cx="5760720" cy="3409315"/>
            <wp:effectExtent l="0" t="0" r="0" b="63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02E" w:rsidRDefault="00BB202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6411DC2" wp14:editId="4210DB23">
            <wp:extent cx="5760720" cy="343471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CBA" w:rsidRDefault="00191CBA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D47748" wp14:editId="5D389A6C">
            <wp:extent cx="5760720" cy="282257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05" w:name="_Toc511737769"/>
      <w:r>
        <w:rPr>
          <w:lang w:val="en-US"/>
        </w:rPr>
        <w:t>Negation handling in sentiment analysis</w:t>
      </w:r>
      <w:bookmarkEnd w:id="105"/>
    </w:p>
    <w:p w:rsidR="00183C50" w:rsidRDefault="005E022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D07BC7E" wp14:editId="5E1A0915">
            <wp:extent cx="5760720" cy="23431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06" w:name="_Toc511737770"/>
      <w:r>
        <w:rPr>
          <w:lang w:val="en-US"/>
        </w:rPr>
        <w:lastRenderedPageBreak/>
        <w:t>Evaluation of sentiment analysis classifier</w:t>
      </w:r>
      <w:bookmarkEnd w:id="106"/>
    </w:p>
    <w:p w:rsidR="00183C50" w:rsidRDefault="005E022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055C440" wp14:editId="21B7AA79">
            <wp:extent cx="5760720" cy="331787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07" w:name="_Toc511737771"/>
      <w:r>
        <w:rPr>
          <w:lang w:val="en-US"/>
        </w:rPr>
        <w:t>Emotionality in texts</w:t>
      </w:r>
      <w:bookmarkEnd w:id="107"/>
    </w:p>
    <w:p w:rsidR="00183C50" w:rsidRDefault="005E022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966F923" wp14:editId="7EA72F6D">
            <wp:extent cx="5760720" cy="3161665"/>
            <wp:effectExtent l="0" t="0" r="0" b="63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24" w:rsidRDefault="005E0224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6092B3" wp14:editId="40425E61">
            <wp:extent cx="5760720" cy="3178810"/>
            <wp:effectExtent l="0" t="0" r="0" b="254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A40" w:rsidRDefault="006F6A40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61E6DF1" wp14:editId="59D9803F">
            <wp:extent cx="5760720" cy="2873375"/>
            <wp:effectExtent l="0" t="0" r="0" b="317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08" w:name="_Toc511737772"/>
      <w:r>
        <w:rPr>
          <w:lang w:val="en-US"/>
        </w:rPr>
        <w:t>Weitere Lernziele Woche 6</w:t>
      </w:r>
      <w:bookmarkEnd w:id="108"/>
    </w:p>
    <w:p w:rsidR="00183C50" w:rsidRDefault="00A41DF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1A24CAA" wp14:editId="75A7689C">
            <wp:extent cx="5760720" cy="14090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09" w:name="_Toc511737773"/>
      <w:r>
        <w:rPr>
          <w:lang w:val="en-US"/>
        </w:rPr>
        <w:lastRenderedPageBreak/>
        <w:t>Bag of Words</w:t>
      </w:r>
      <w:bookmarkEnd w:id="109"/>
    </w:p>
    <w:p w:rsidR="00183C50" w:rsidRDefault="00FD20E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1151D7F" wp14:editId="7089FEAF">
            <wp:extent cx="5760720" cy="3522980"/>
            <wp:effectExtent l="0" t="0" r="0" b="127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0EA" w:rsidRDefault="00FD20E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D8553A8" wp14:editId="4AB57588">
            <wp:extent cx="5760720" cy="343471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20E" w:rsidRDefault="004D020E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BFF82A" wp14:editId="31C17F80">
            <wp:extent cx="5760720" cy="34029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449" w:rsidRDefault="00415449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E81479D" wp14:editId="32D6047D">
            <wp:extent cx="5760720" cy="31597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10" w:name="_Toc511737774"/>
      <w:r>
        <w:rPr>
          <w:lang w:val="en-US"/>
        </w:rPr>
        <w:lastRenderedPageBreak/>
        <w:t>Zipf’s law</w:t>
      </w:r>
      <w:bookmarkEnd w:id="110"/>
    </w:p>
    <w:p w:rsidR="00183C50" w:rsidRDefault="00CC3E9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7C34770" wp14:editId="7ACB6C3F">
            <wp:extent cx="5760720" cy="3538855"/>
            <wp:effectExtent l="0" t="0" r="0" b="444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11" w:name="_Toc511737775"/>
      <w:r>
        <w:rPr>
          <w:lang w:val="en-US"/>
        </w:rPr>
        <w:t>Stop words</w:t>
      </w:r>
      <w:bookmarkEnd w:id="111"/>
    </w:p>
    <w:p w:rsidR="00183C50" w:rsidRDefault="00CC3E9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50908D2" wp14:editId="61330283">
            <wp:extent cx="5760720" cy="471360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12" w:name="_Toc511737776"/>
      <w:r>
        <w:rPr>
          <w:lang w:val="en-US"/>
        </w:rPr>
        <w:lastRenderedPageBreak/>
        <w:t>Stemming</w:t>
      </w:r>
      <w:bookmarkEnd w:id="112"/>
    </w:p>
    <w:p w:rsidR="00183C50" w:rsidRDefault="004E0013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4DB8326" wp14:editId="14F928B5">
            <wp:extent cx="5760720" cy="368173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13" w:name="_Toc511737777"/>
      <w:r>
        <w:rPr>
          <w:lang w:val="en-US"/>
        </w:rPr>
        <w:t>The Porter stemmer</w:t>
      </w:r>
      <w:bookmarkEnd w:id="113"/>
    </w:p>
    <w:p w:rsidR="00183C50" w:rsidRDefault="004E0013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1D1F5B9" wp14:editId="14FFB948">
            <wp:extent cx="5760720" cy="314896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14" w:name="_Toc511737778"/>
      <w:r>
        <w:rPr>
          <w:lang w:val="en-US"/>
        </w:rPr>
        <w:lastRenderedPageBreak/>
        <w:t>Term frequency</w:t>
      </w:r>
      <w:bookmarkEnd w:id="114"/>
    </w:p>
    <w:p w:rsidR="00183C50" w:rsidRDefault="008A2E23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092EAB1" wp14:editId="2CADA525">
            <wp:extent cx="5760720" cy="3406775"/>
            <wp:effectExtent l="0" t="0" r="0" b="317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15" w:name="_Toc511737779"/>
      <w:r>
        <w:rPr>
          <w:lang w:val="en-US"/>
        </w:rPr>
        <w:t>Normalization</w:t>
      </w:r>
      <w:bookmarkEnd w:id="115"/>
    </w:p>
    <w:p w:rsidR="00183C50" w:rsidRDefault="008A2E23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7D05F98" wp14:editId="7F7BDF0B">
            <wp:extent cx="5760720" cy="300609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16" w:name="_Toc511737780"/>
      <w:r>
        <w:rPr>
          <w:lang w:val="en-US"/>
        </w:rPr>
        <w:lastRenderedPageBreak/>
        <w:t>Inverse document frequency</w:t>
      </w:r>
      <w:bookmarkEnd w:id="116"/>
    </w:p>
    <w:p w:rsidR="00183C50" w:rsidRDefault="008A2E23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131E89D" wp14:editId="20895D1F">
            <wp:extent cx="5760720" cy="2757170"/>
            <wp:effectExtent l="0" t="0" r="0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23" w:rsidRDefault="008A2E23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FB0961A" wp14:editId="7C6424EB">
            <wp:extent cx="5760720" cy="311721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0" w:rsidRDefault="00183C50" w:rsidP="00183C50">
      <w:pPr>
        <w:pStyle w:val="Heading2"/>
        <w:rPr>
          <w:lang w:val="en-US"/>
        </w:rPr>
      </w:pPr>
      <w:bookmarkStart w:id="117" w:name="_Toc511737781"/>
      <w:r>
        <w:rPr>
          <w:lang w:val="en-US"/>
        </w:rPr>
        <w:lastRenderedPageBreak/>
        <w:t>TF-IDF weights</w:t>
      </w:r>
      <w:bookmarkEnd w:id="117"/>
    </w:p>
    <w:p w:rsidR="003E32BD" w:rsidRPr="00183C50" w:rsidRDefault="009E1E0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9875AB3" wp14:editId="000EF9AE">
            <wp:extent cx="5760720" cy="34010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BD" w:rsidRPr="00183C50" w:rsidRDefault="003E32BD" w:rsidP="00AF65CF">
      <w:pPr>
        <w:rPr>
          <w:lang w:val="en-US"/>
        </w:rPr>
      </w:pPr>
    </w:p>
    <w:p w:rsidR="003E32BD" w:rsidRDefault="003E32BD" w:rsidP="00CF4BF0">
      <w:pPr>
        <w:pStyle w:val="Heading1"/>
      </w:pPr>
      <w:bookmarkStart w:id="118" w:name="_Toc511737782"/>
      <w:r>
        <w:lastRenderedPageBreak/>
        <w:t>Woche 7</w:t>
      </w:r>
      <w:bookmarkEnd w:id="118"/>
    </w:p>
    <w:p w:rsidR="00CF4BF0" w:rsidRDefault="00CF4BF0" w:rsidP="00CF4BF0">
      <w:r>
        <w:t>In Woche 7 fand aufgrund der Osterferien kein Unterricht statt.</w:t>
      </w:r>
    </w:p>
    <w:p w:rsidR="003E32BD" w:rsidRDefault="003E32BD" w:rsidP="00AF65CF"/>
    <w:p w:rsidR="003E32BD" w:rsidRDefault="003E32BD" w:rsidP="003E32BD">
      <w:pPr>
        <w:pStyle w:val="Heading1"/>
      </w:pPr>
      <w:bookmarkStart w:id="119" w:name="_Toc511737783"/>
      <w:r>
        <w:lastRenderedPageBreak/>
        <w:t>Woche 8</w:t>
      </w:r>
      <w:bookmarkEnd w:id="119"/>
    </w:p>
    <w:p w:rsidR="003E32BD" w:rsidRDefault="0047536C" w:rsidP="0047536C">
      <w:pPr>
        <w:pStyle w:val="Heading2"/>
      </w:pPr>
      <w:bookmarkStart w:id="120" w:name="_Toc511737784"/>
      <w:r>
        <w:t>Lernziele Woche 7 und 8</w:t>
      </w:r>
      <w:bookmarkEnd w:id="120"/>
    </w:p>
    <w:p w:rsidR="0047536C" w:rsidRDefault="00C6635F" w:rsidP="00AF65CF">
      <w:r>
        <w:rPr>
          <w:noProof/>
        </w:rPr>
        <w:drawing>
          <wp:inline distT="0" distB="0" distL="0" distR="0" wp14:anchorId="149F56A1" wp14:editId="5735E5A5">
            <wp:extent cx="5760720" cy="158686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Pr="0047536C" w:rsidRDefault="0047536C" w:rsidP="0047536C">
      <w:pPr>
        <w:pStyle w:val="Heading2"/>
        <w:rPr>
          <w:lang w:val="en-US"/>
        </w:rPr>
      </w:pPr>
      <w:bookmarkStart w:id="121" w:name="_Toc511737785"/>
      <w:r w:rsidRPr="0047536C">
        <w:rPr>
          <w:lang w:val="en-US"/>
        </w:rPr>
        <w:t>Bag of words</w:t>
      </w:r>
      <w:bookmarkEnd w:id="121"/>
    </w:p>
    <w:p w:rsidR="0047536C" w:rsidRDefault="00C6635F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B4605CC" wp14:editId="3EEC8EBE">
            <wp:extent cx="5424985" cy="3190288"/>
            <wp:effectExtent l="0" t="0" r="444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41651" cy="320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5F" w:rsidRPr="0047536C" w:rsidRDefault="00C6635F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80D62F0" wp14:editId="6D103F74">
            <wp:extent cx="5472752" cy="3123667"/>
            <wp:effectExtent l="0" t="0" r="0" b="63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75288" cy="31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Pr="0047536C" w:rsidRDefault="0047536C" w:rsidP="0047536C">
      <w:pPr>
        <w:pStyle w:val="Heading2"/>
        <w:rPr>
          <w:lang w:val="en-US"/>
        </w:rPr>
      </w:pPr>
      <w:bookmarkStart w:id="122" w:name="_Toc511737786"/>
      <w:r w:rsidRPr="0047536C">
        <w:rPr>
          <w:lang w:val="en-US"/>
        </w:rPr>
        <w:lastRenderedPageBreak/>
        <w:t>Term frequency</w:t>
      </w:r>
      <w:bookmarkEnd w:id="122"/>
    </w:p>
    <w:p w:rsidR="0047536C" w:rsidRPr="0047536C" w:rsidRDefault="007C1F3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6E2B702" wp14:editId="20971C01">
            <wp:extent cx="5760720" cy="3386455"/>
            <wp:effectExtent l="0" t="0" r="0" b="444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Default="0047536C" w:rsidP="0047536C">
      <w:pPr>
        <w:pStyle w:val="Heading2"/>
      </w:pPr>
      <w:bookmarkStart w:id="123" w:name="_Toc511737787"/>
      <w:r>
        <w:t>Normalization</w:t>
      </w:r>
      <w:bookmarkEnd w:id="123"/>
    </w:p>
    <w:p w:rsidR="0047536C" w:rsidRDefault="007C1F3E" w:rsidP="00AF65CF">
      <w:r>
        <w:rPr>
          <w:noProof/>
        </w:rPr>
        <w:drawing>
          <wp:inline distT="0" distB="0" distL="0" distR="0" wp14:anchorId="1DEA7A39" wp14:editId="6C60E421">
            <wp:extent cx="5760720" cy="3061970"/>
            <wp:effectExtent l="0" t="0" r="0" b="508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Default="0047536C" w:rsidP="0047536C">
      <w:pPr>
        <w:pStyle w:val="Heading2"/>
      </w:pPr>
      <w:bookmarkStart w:id="124" w:name="_Toc511737788"/>
      <w:r>
        <w:lastRenderedPageBreak/>
        <w:t>Inverse document frequency</w:t>
      </w:r>
      <w:bookmarkEnd w:id="124"/>
    </w:p>
    <w:p w:rsidR="0047536C" w:rsidRDefault="007C1F3E" w:rsidP="00AF65CF">
      <w:r>
        <w:rPr>
          <w:noProof/>
        </w:rPr>
        <w:drawing>
          <wp:inline distT="0" distB="0" distL="0" distR="0" wp14:anchorId="647C8557" wp14:editId="580BD096">
            <wp:extent cx="5760720" cy="269303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3E" w:rsidRDefault="007C1F3E" w:rsidP="00AF65CF">
      <w:r>
        <w:rPr>
          <w:noProof/>
        </w:rPr>
        <w:drawing>
          <wp:inline distT="0" distB="0" distL="0" distR="0" wp14:anchorId="02EE8F92" wp14:editId="54070C8A">
            <wp:extent cx="5760720" cy="309308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Default="0047536C" w:rsidP="0047536C">
      <w:pPr>
        <w:pStyle w:val="Heading2"/>
      </w:pPr>
      <w:bookmarkStart w:id="125" w:name="_Toc511737789"/>
      <w:r>
        <w:lastRenderedPageBreak/>
        <w:t>TF-IDF weights</w:t>
      </w:r>
      <w:bookmarkEnd w:id="125"/>
    </w:p>
    <w:p w:rsidR="001524BC" w:rsidRDefault="001524BC" w:rsidP="00AF65CF">
      <w:r>
        <w:rPr>
          <w:noProof/>
        </w:rPr>
        <w:drawing>
          <wp:inline distT="0" distB="0" distL="0" distR="0" wp14:anchorId="45C1EF36" wp14:editId="2FC86B53">
            <wp:extent cx="5760720" cy="3082290"/>
            <wp:effectExtent l="0" t="0" r="0" b="381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Default="0047536C" w:rsidP="0047536C">
      <w:pPr>
        <w:pStyle w:val="Heading2"/>
      </w:pPr>
      <w:bookmarkStart w:id="126" w:name="_Toc511737790"/>
      <w:r>
        <w:t>Vector space model</w:t>
      </w:r>
      <w:bookmarkEnd w:id="126"/>
    </w:p>
    <w:p w:rsidR="0047536C" w:rsidRDefault="001524BC" w:rsidP="00AF65CF">
      <w:r>
        <w:rPr>
          <w:noProof/>
        </w:rPr>
        <w:drawing>
          <wp:inline distT="0" distB="0" distL="0" distR="0" wp14:anchorId="4F8E7D64" wp14:editId="15C7E700">
            <wp:extent cx="5760720" cy="3409315"/>
            <wp:effectExtent l="0" t="0" r="0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BC" w:rsidRDefault="001524BC" w:rsidP="00AF65CF">
      <w:r>
        <w:rPr>
          <w:noProof/>
        </w:rPr>
        <w:lastRenderedPageBreak/>
        <w:drawing>
          <wp:inline distT="0" distB="0" distL="0" distR="0" wp14:anchorId="30ABB5DD" wp14:editId="57E54828">
            <wp:extent cx="5760720" cy="346773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Default="0047536C" w:rsidP="0047536C">
      <w:pPr>
        <w:pStyle w:val="Heading2"/>
      </w:pPr>
      <w:bookmarkStart w:id="127" w:name="_Toc511737791"/>
      <w:r>
        <w:t>Term document matrix</w:t>
      </w:r>
      <w:bookmarkEnd w:id="127"/>
    </w:p>
    <w:p w:rsidR="0047536C" w:rsidRDefault="001524BC" w:rsidP="00AF65CF">
      <w:r>
        <w:rPr>
          <w:noProof/>
        </w:rPr>
        <w:drawing>
          <wp:inline distT="0" distB="0" distL="0" distR="0" wp14:anchorId="1853100F" wp14:editId="2A5911DD">
            <wp:extent cx="5760720" cy="3058160"/>
            <wp:effectExtent l="0" t="0" r="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Pr="0047536C" w:rsidRDefault="0047536C" w:rsidP="0047536C">
      <w:pPr>
        <w:pStyle w:val="Heading2"/>
        <w:rPr>
          <w:lang w:val="fr-CH"/>
        </w:rPr>
      </w:pPr>
      <w:bookmarkStart w:id="128" w:name="_Toc511737792"/>
      <w:r w:rsidRPr="0047536C">
        <w:rPr>
          <w:lang w:val="fr-CH"/>
        </w:rPr>
        <w:lastRenderedPageBreak/>
        <w:t>Document term matrix</w:t>
      </w:r>
      <w:bookmarkEnd w:id="128"/>
    </w:p>
    <w:p w:rsidR="0047536C" w:rsidRPr="0047536C" w:rsidRDefault="002F49EB" w:rsidP="00AF65CF">
      <w:pPr>
        <w:rPr>
          <w:lang w:val="fr-CH"/>
        </w:rPr>
      </w:pPr>
      <w:r>
        <w:rPr>
          <w:noProof/>
        </w:rPr>
        <w:drawing>
          <wp:inline distT="0" distB="0" distL="0" distR="0" wp14:anchorId="76B90B56" wp14:editId="2BBC53E5">
            <wp:extent cx="5534167" cy="1969168"/>
            <wp:effectExtent l="0" t="0" r="9525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51859" cy="19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Pr="0047536C" w:rsidRDefault="0047536C" w:rsidP="0047536C">
      <w:pPr>
        <w:pStyle w:val="Heading2"/>
        <w:rPr>
          <w:lang w:val="fr-CH"/>
        </w:rPr>
      </w:pPr>
      <w:bookmarkStart w:id="129" w:name="_Toc511737793"/>
      <w:r w:rsidRPr="0047536C">
        <w:rPr>
          <w:lang w:val="fr-CH"/>
        </w:rPr>
        <w:t>Principal component analysis (PCA)</w:t>
      </w:r>
      <w:bookmarkEnd w:id="129"/>
    </w:p>
    <w:p w:rsidR="0047536C" w:rsidRDefault="002F49EB" w:rsidP="00AF65CF">
      <w:pPr>
        <w:rPr>
          <w:lang w:val="fr-CH"/>
        </w:rPr>
      </w:pPr>
      <w:r>
        <w:rPr>
          <w:noProof/>
        </w:rPr>
        <w:drawing>
          <wp:inline distT="0" distB="0" distL="0" distR="0" wp14:anchorId="6128E629" wp14:editId="1FDE7234">
            <wp:extent cx="5561463" cy="3133840"/>
            <wp:effectExtent l="0" t="0" r="127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74152" cy="31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EB" w:rsidRDefault="002F49EB" w:rsidP="00AF65CF">
      <w:pPr>
        <w:rPr>
          <w:lang w:val="fr-CH"/>
        </w:rPr>
      </w:pPr>
      <w:r>
        <w:rPr>
          <w:noProof/>
        </w:rPr>
        <w:drawing>
          <wp:inline distT="0" distB="0" distL="0" distR="0" wp14:anchorId="029C49BC" wp14:editId="7F1BA0B8">
            <wp:extent cx="5580649" cy="3227696"/>
            <wp:effectExtent l="0" t="0" r="127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591094" cy="32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EB" w:rsidRDefault="002F49EB" w:rsidP="00AF65CF">
      <w:pPr>
        <w:rPr>
          <w:lang w:val="fr-CH"/>
        </w:rPr>
      </w:pPr>
      <w:r>
        <w:rPr>
          <w:noProof/>
        </w:rPr>
        <w:lastRenderedPageBreak/>
        <w:drawing>
          <wp:inline distT="0" distB="0" distL="0" distR="0" wp14:anchorId="16590628" wp14:editId="7304923D">
            <wp:extent cx="5568287" cy="2636834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75364" cy="264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EB" w:rsidRDefault="002F49EB" w:rsidP="00AF65CF">
      <w:pPr>
        <w:rPr>
          <w:lang w:val="fr-CH"/>
        </w:rPr>
      </w:pPr>
      <w:r>
        <w:rPr>
          <w:noProof/>
        </w:rPr>
        <w:drawing>
          <wp:inline distT="0" distB="0" distL="0" distR="0" wp14:anchorId="6955FE27" wp14:editId="29A13839">
            <wp:extent cx="5622878" cy="2834992"/>
            <wp:effectExtent l="0" t="0" r="0" b="381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28839" cy="28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Default="0047536C" w:rsidP="0047536C">
      <w:pPr>
        <w:pStyle w:val="Heading2"/>
        <w:rPr>
          <w:lang w:val="fr-CH"/>
        </w:rPr>
      </w:pPr>
      <w:bookmarkStart w:id="130" w:name="_Toc511737794"/>
      <w:r>
        <w:rPr>
          <w:lang w:val="fr-CH"/>
        </w:rPr>
        <w:lastRenderedPageBreak/>
        <w:t>Latent semantic analysis (LSA)</w:t>
      </w:r>
      <w:bookmarkEnd w:id="130"/>
    </w:p>
    <w:p w:rsidR="0047536C" w:rsidRDefault="001A44B8" w:rsidP="00AF65CF">
      <w:pPr>
        <w:rPr>
          <w:lang w:val="fr-CH"/>
        </w:rPr>
      </w:pPr>
      <w:r>
        <w:rPr>
          <w:noProof/>
        </w:rPr>
        <w:drawing>
          <wp:inline distT="0" distB="0" distL="0" distR="0" wp14:anchorId="30C5166D" wp14:editId="355F5452">
            <wp:extent cx="5760720" cy="3271520"/>
            <wp:effectExtent l="0" t="0" r="0" b="508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Default="0047536C" w:rsidP="0047536C">
      <w:pPr>
        <w:pStyle w:val="Heading2"/>
        <w:rPr>
          <w:lang w:val="fr-CH"/>
        </w:rPr>
      </w:pPr>
      <w:bookmarkStart w:id="131" w:name="_Toc511737795"/>
      <w:r>
        <w:rPr>
          <w:lang w:val="fr-CH"/>
        </w:rPr>
        <w:t>Search engines</w:t>
      </w:r>
      <w:bookmarkEnd w:id="131"/>
    </w:p>
    <w:p w:rsidR="0047536C" w:rsidRDefault="001A44B8" w:rsidP="00AF65CF">
      <w:pPr>
        <w:rPr>
          <w:lang w:val="fr-CH"/>
        </w:rPr>
      </w:pPr>
      <w:r>
        <w:rPr>
          <w:noProof/>
        </w:rPr>
        <w:drawing>
          <wp:inline distT="0" distB="0" distL="0" distR="0" wp14:anchorId="02CD8294" wp14:editId="0FDE35E2">
            <wp:extent cx="5760720" cy="1820545"/>
            <wp:effectExtent l="0" t="0" r="0" b="825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Pr="0047536C" w:rsidRDefault="0047536C" w:rsidP="0047536C">
      <w:pPr>
        <w:pStyle w:val="Heading2"/>
        <w:rPr>
          <w:lang w:val="en-US"/>
        </w:rPr>
      </w:pPr>
      <w:bookmarkStart w:id="132" w:name="_Toc511737796"/>
      <w:r w:rsidRPr="0047536C">
        <w:rPr>
          <w:lang w:val="en-US"/>
        </w:rPr>
        <w:lastRenderedPageBreak/>
        <w:t>TF weighting and transformation</w:t>
      </w:r>
      <w:bookmarkEnd w:id="132"/>
    </w:p>
    <w:p w:rsidR="0047536C" w:rsidRDefault="0001787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6F20502" wp14:editId="3C5A30FE">
            <wp:extent cx="5760720" cy="3327400"/>
            <wp:effectExtent l="0" t="0" r="0" b="635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7B" w:rsidRPr="0047536C" w:rsidRDefault="0001787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89F503C" wp14:editId="53BABBFE">
            <wp:extent cx="5760720" cy="345376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Pr="0047536C" w:rsidRDefault="0047536C" w:rsidP="0047536C">
      <w:pPr>
        <w:pStyle w:val="Heading2"/>
        <w:rPr>
          <w:lang w:val="en-US"/>
        </w:rPr>
      </w:pPr>
      <w:bookmarkStart w:id="133" w:name="_Toc511737797"/>
      <w:r>
        <w:rPr>
          <w:lang w:val="en-US"/>
        </w:rPr>
        <w:lastRenderedPageBreak/>
        <w:t>IDF weighting</w:t>
      </w:r>
      <w:bookmarkEnd w:id="133"/>
    </w:p>
    <w:p w:rsidR="0047536C" w:rsidRDefault="0025013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54998A9" wp14:editId="148393C6">
            <wp:extent cx="5760720" cy="326517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Default="0047536C" w:rsidP="0047536C">
      <w:pPr>
        <w:pStyle w:val="Heading2"/>
        <w:rPr>
          <w:lang w:val="en-US"/>
        </w:rPr>
      </w:pPr>
      <w:bookmarkStart w:id="134" w:name="_Toc511737798"/>
      <w:r>
        <w:rPr>
          <w:lang w:val="en-US"/>
        </w:rPr>
        <w:t>Document length normalization</w:t>
      </w:r>
      <w:bookmarkEnd w:id="134"/>
    </w:p>
    <w:p w:rsidR="0047536C" w:rsidRDefault="0025013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2254911" wp14:editId="3DBD0B6B">
            <wp:extent cx="5760720" cy="1898650"/>
            <wp:effectExtent l="0" t="0" r="0" b="635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35" w:rsidRDefault="0025013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6C6B3ED" wp14:editId="61A73521">
            <wp:extent cx="5760720" cy="315023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Pr="0047536C" w:rsidRDefault="0047536C" w:rsidP="0047536C">
      <w:pPr>
        <w:pStyle w:val="Heading2"/>
        <w:rPr>
          <w:lang w:val="en-US"/>
        </w:rPr>
      </w:pPr>
      <w:bookmarkStart w:id="135" w:name="_Toc511737799"/>
      <w:r>
        <w:rPr>
          <w:lang w:val="en-US"/>
        </w:rPr>
        <w:lastRenderedPageBreak/>
        <w:t>State of the art ranking functions</w:t>
      </w:r>
      <w:bookmarkEnd w:id="135"/>
    </w:p>
    <w:p w:rsidR="0047536C" w:rsidRPr="0047536C" w:rsidRDefault="0025013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517FA8B" wp14:editId="41A4F655">
            <wp:extent cx="5760720" cy="2909570"/>
            <wp:effectExtent l="0" t="0" r="0" b="508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36C" w:rsidRPr="0047536C" w:rsidRDefault="0047536C" w:rsidP="00AF65CF">
      <w:pPr>
        <w:rPr>
          <w:lang w:val="en-US"/>
        </w:rPr>
      </w:pPr>
    </w:p>
    <w:p w:rsidR="0047536C" w:rsidRDefault="0047536C" w:rsidP="0047536C">
      <w:pPr>
        <w:pStyle w:val="Heading1"/>
      </w:pPr>
      <w:bookmarkStart w:id="136" w:name="_Toc511737800"/>
      <w:r>
        <w:lastRenderedPageBreak/>
        <w:t>Woche 9</w:t>
      </w:r>
      <w:bookmarkEnd w:id="136"/>
    </w:p>
    <w:p w:rsidR="00143738" w:rsidRDefault="00143738" w:rsidP="00143738">
      <w:r>
        <w:t>In Woche 9</w:t>
      </w:r>
      <w:r>
        <w:t xml:space="preserve"> fand die erste Prüfung statt und somit fiel der Unterricht aus.</w:t>
      </w:r>
    </w:p>
    <w:p w:rsidR="0047536C" w:rsidRDefault="0047536C" w:rsidP="00AF65CF"/>
    <w:p w:rsidR="00143738" w:rsidRDefault="00143738" w:rsidP="00143738">
      <w:pPr>
        <w:pStyle w:val="Heading1"/>
      </w:pPr>
      <w:bookmarkStart w:id="137" w:name="_Toc511737801"/>
      <w:r>
        <w:lastRenderedPageBreak/>
        <w:t>Woche 10</w:t>
      </w:r>
      <w:bookmarkEnd w:id="137"/>
    </w:p>
    <w:p w:rsidR="00143738" w:rsidRPr="00AF65CF" w:rsidRDefault="00143738" w:rsidP="00AF65CF"/>
    <w:sectPr w:rsidR="00143738" w:rsidRPr="00AF65CF" w:rsidSect="00164DB6">
      <w:headerReference w:type="default" r:id="rId211"/>
      <w:footerReference w:type="default" r:id="rId21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4C80" w:rsidRDefault="002B4C80" w:rsidP="006B5E49">
      <w:pPr>
        <w:spacing w:after="0" w:line="240" w:lineRule="auto"/>
      </w:pPr>
      <w:r>
        <w:separator/>
      </w:r>
    </w:p>
  </w:endnote>
  <w:endnote w:type="continuationSeparator" w:id="0">
    <w:p w:rsidR="002B4C80" w:rsidRDefault="002B4C8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49EB" w:rsidRPr="003037A4" w:rsidRDefault="002F49EB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3015C0">
      <w:rPr>
        <w:noProof/>
      </w:rPr>
      <w:t>4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3015C0">
      <w:rPr>
        <w:noProof/>
      </w:rPr>
      <w:t>95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4C80" w:rsidRDefault="002B4C80" w:rsidP="006B5E49">
      <w:pPr>
        <w:spacing w:after="0" w:line="240" w:lineRule="auto"/>
      </w:pPr>
      <w:r>
        <w:separator/>
      </w:r>
    </w:p>
  </w:footnote>
  <w:footnote w:type="continuationSeparator" w:id="0">
    <w:p w:rsidR="002B4C80" w:rsidRDefault="002B4C8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49EB" w:rsidRDefault="002F49E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5BB"/>
    <w:rsid w:val="0001007A"/>
    <w:rsid w:val="0001541B"/>
    <w:rsid w:val="000159A9"/>
    <w:rsid w:val="0001787B"/>
    <w:rsid w:val="000246BA"/>
    <w:rsid w:val="000369EB"/>
    <w:rsid w:val="0004039E"/>
    <w:rsid w:val="00057AA2"/>
    <w:rsid w:val="00057D40"/>
    <w:rsid w:val="00070A91"/>
    <w:rsid w:val="000A251E"/>
    <w:rsid w:val="000C0064"/>
    <w:rsid w:val="000C29F5"/>
    <w:rsid w:val="000E01D5"/>
    <w:rsid w:val="000E0DEE"/>
    <w:rsid w:val="000E313D"/>
    <w:rsid w:val="000E37B9"/>
    <w:rsid w:val="000F5182"/>
    <w:rsid w:val="00105030"/>
    <w:rsid w:val="0012397E"/>
    <w:rsid w:val="001251AB"/>
    <w:rsid w:val="00135650"/>
    <w:rsid w:val="00143738"/>
    <w:rsid w:val="00150647"/>
    <w:rsid w:val="001524BC"/>
    <w:rsid w:val="00157970"/>
    <w:rsid w:val="00160860"/>
    <w:rsid w:val="00164748"/>
    <w:rsid w:val="00164DB6"/>
    <w:rsid w:val="00183C50"/>
    <w:rsid w:val="00191CBA"/>
    <w:rsid w:val="001A0960"/>
    <w:rsid w:val="001A44B8"/>
    <w:rsid w:val="001A52D5"/>
    <w:rsid w:val="001A6B64"/>
    <w:rsid w:val="001D4942"/>
    <w:rsid w:val="001E32AD"/>
    <w:rsid w:val="00230584"/>
    <w:rsid w:val="00250135"/>
    <w:rsid w:val="00264D00"/>
    <w:rsid w:val="0026725B"/>
    <w:rsid w:val="00270CD7"/>
    <w:rsid w:val="00281C35"/>
    <w:rsid w:val="002865EA"/>
    <w:rsid w:val="002B204B"/>
    <w:rsid w:val="002B4C80"/>
    <w:rsid w:val="002F34A1"/>
    <w:rsid w:val="002F437C"/>
    <w:rsid w:val="002F49EB"/>
    <w:rsid w:val="002F5E2F"/>
    <w:rsid w:val="003015C0"/>
    <w:rsid w:val="003037A4"/>
    <w:rsid w:val="0033460C"/>
    <w:rsid w:val="00342602"/>
    <w:rsid w:val="00346056"/>
    <w:rsid w:val="00356FFB"/>
    <w:rsid w:val="00373977"/>
    <w:rsid w:val="0038683A"/>
    <w:rsid w:val="003917D7"/>
    <w:rsid w:val="00393322"/>
    <w:rsid w:val="003A70B0"/>
    <w:rsid w:val="003B27B1"/>
    <w:rsid w:val="003D5735"/>
    <w:rsid w:val="003E32BD"/>
    <w:rsid w:val="003E53D8"/>
    <w:rsid w:val="003F4BF0"/>
    <w:rsid w:val="00415449"/>
    <w:rsid w:val="004164F4"/>
    <w:rsid w:val="004254A8"/>
    <w:rsid w:val="0042783E"/>
    <w:rsid w:val="00441728"/>
    <w:rsid w:val="00474C92"/>
    <w:rsid w:val="0047536C"/>
    <w:rsid w:val="004B5461"/>
    <w:rsid w:val="004B776C"/>
    <w:rsid w:val="004C1842"/>
    <w:rsid w:val="004C203A"/>
    <w:rsid w:val="004C4D29"/>
    <w:rsid w:val="004D00F6"/>
    <w:rsid w:val="004D020E"/>
    <w:rsid w:val="004D66B3"/>
    <w:rsid w:val="004E0013"/>
    <w:rsid w:val="004E3DD6"/>
    <w:rsid w:val="004F0C57"/>
    <w:rsid w:val="004F7ED4"/>
    <w:rsid w:val="00504CA3"/>
    <w:rsid w:val="00506B8C"/>
    <w:rsid w:val="00510030"/>
    <w:rsid w:val="00513861"/>
    <w:rsid w:val="0052455E"/>
    <w:rsid w:val="0053318E"/>
    <w:rsid w:val="0053715A"/>
    <w:rsid w:val="005543D4"/>
    <w:rsid w:val="00555706"/>
    <w:rsid w:val="005A2665"/>
    <w:rsid w:val="005A7F3D"/>
    <w:rsid w:val="005B2A9A"/>
    <w:rsid w:val="005B520A"/>
    <w:rsid w:val="005C62A4"/>
    <w:rsid w:val="005D7E3D"/>
    <w:rsid w:val="005E0224"/>
    <w:rsid w:val="005E58EE"/>
    <w:rsid w:val="00616170"/>
    <w:rsid w:val="006247F6"/>
    <w:rsid w:val="00630B0C"/>
    <w:rsid w:val="006335D9"/>
    <w:rsid w:val="00655375"/>
    <w:rsid w:val="0067227E"/>
    <w:rsid w:val="00674F6F"/>
    <w:rsid w:val="00685691"/>
    <w:rsid w:val="00686988"/>
    <w:rsid w:val="00695C4B"/>
    <w:rsid w:val="006A6BF8"/>
    <w:rsid w:val="006B5E49"/>
    <w:rsid w:val="006B60DA"/>
    <w:rsid w:val="006C254A"/>
    <w:rsid w:val="006D62FC"/>
    <w:rsid w:val="006E2F0C"/>
    <w:rsid w:val="006E35E8"/>
    <w:rsid w:val="006F6A40"/>
    <w:rsid w:val="00711D65"/>
    <w:rsid w:val="00732B9C"/>
    <w:rsid w:val="0076491F"/>
    <w:rsid w:val="00770132"/>
    <w:rsid w:val="007775BB"/>
    <w:rsid w:val="007B0CD9"/>
    <w:rsid w:val="007B68D0"/>
    <w:rsid w:val="007C1F3E"/>
    <w:rsid w:val="007C5B0F"/>
    <w:rsid w:val="007F6490"/>
    <w:rsid w:val="00817466"/>
    <w:rsid w:val="0084590D"/>
    <w:rsid w:val="008479DD"/>
    <w:rsid w:val="008535AE"/>
    <w:rsid w:val="008575A6"/>
    <w:rsid w:val="00891EA3"/>
    <w:rsid w:val="008A2E23"/>
    <w:rsid w:val="008C1085"/>
    <w:rsid w:val="008C1B1F"/>
    <w:rsid w:val="008C31D3"/>
    <w:rsid w:val="008C606C"/>
    <w:rsid w:val="008D68BE"/>
    <w:rsid w:val="008E0522"/>
    <w:rsid w:val="008F1FDE"/>
    <w:rsid w:val="008F2397"/>
    <w:rsid w:val="008F2F5C"/>
    <w:rsid w:val="00922CE1"/>
    <w:rsid w:val="00923291"/>
    <w:rsid w:val="00931564"/>
    <w:rsid w:val="00942D25"/>
    <w:rsid w:val="0095096E"/>
    <w:rsid w:val="00954832"/>
    <w:rsid w:val="009637E6"/>
    <w:rsid w:val="00973D65"/>
    <w:rsid w:val="00990E7F"/>
    <w:rsid w:val="0099343F"/>
    <w:rsid w:val="009B342F"/>
    <w:rsid w:val="009E1E08"/>
    <w:rsid w:val="009E7991"/>
    <w:rsid w:val="009F6415"/>
    <w:rsid w:val="00A05814"/>
    <w:rsid w:val="00A41DFC"/>
    <w:rsid w:val="00A65EF4"/>
    <w:rsid w:val="00A7096F"/>
    <w:rsid w:val="00A91F80"/>
    <w:rsid w:val="00AC7B6F"/>
    <w:rsid w:val="00AF65CF"/>
    <w:rsid w:val="00AF7A48"/>
    <w:rsid w:val="00B001E9"/>
    <w:rsid w:val="00B12E71"/>
    <w:rsid w:val="00B13E97"/>
    <w:rsid w:val="00B20B4D"/>
    <w:rsid w:val="00B2393E"/>
    <w:rsid w:val="00B25571"/>
    <w:rsid w:val="00B30611"/>
    <w:rsid w:val="00B70D48"/>
    <w:rsid w:val="00B7241C"/>
    <w:rsid w:val="00B76F99"/>
    <w:rsid w:val="00B90C5C"/>
    <w:rsid w:val="00BA0BBD"/>
    <w:rsid w:val="00BA6058"/>
    <w:rsid w:val="00BB202E"/>
    <w:rsid w:val="00BB78F3"/>
    <w:rsid w:val="00BC5636"/>
    <w:rsid w:val="00BC693F"/>
    <w:rsid w:val="00BC7B70"/>
    <w:rsid w:val="00BD29D4"/>
    <w:rsid w:val="00BE7927"/>
    <w:rsid w:val="00BF0C5F"/>
    <w:rsid w:val="00BF2A96"/>
    <w:rsid w:val="00C010B0"/>
    <w:rsid w:val="00C02C69"/>
    <w:rsid w:val="00C20814"/>
    <w:rsid w:val="00C24832"/>
    <w:rsid w:val="00C36708"/>
    <w:rsid w:val="00C367BF"/>
    <w:rsid w:val="00C36948"/>
    <w:rsid w:val="00C435FE"/>
    <w:rsid w:val="00C55DA6"/>
    <w:rsid w:val="00C569D5"/>
    <w:rsid w:val="00C6413D"/>
    <w:rsid w:val="00C6635F"/>
    <w:rsid w:val="00C671BC"/>
    <w:rsid w:val="00C71BCD"/>
    <w:rsid w:val="00C87DCE"/>
    <w:rsid w:val="00C90D88"/>
    <w:rsid w:val="00C97967"/>
    <w:rsid w:val="00CC1F1F"/>
    <w:rsid w:val="00CC3E9A"/>
    <w:rsid w:val="00CD02EA"/>
    <w:rsid w:val="00CE6043"/>
    <w:rsid w:val="00CE754F"/>
    <w:rsid w:val="00CF32F5"/>
    <w:rsid w:val="00CF4BF0"/>
    <w:rsid w:val="00CF589E"/>
    <w:rsid w:val="00D025F6"/>
    <w:rsid w:val="00D034CC"/>
    <w:rsid w:val="00D21C7C"/>
    <w:rsid w:val="00D2514C"/>
    <w:rsid w:val="00D30A34"/>
    <w:rsid w:val="00D532DA"/>
    <w:rsid w:val="00D75C9B"/>
    <w:rsid w:val="00D82694"/>
    <w:rsid w:val="00DC377E"/>
    <w:rsid w:val="00DD04C4"/>
    <w:rsid w:val="00DD1529"/>
    <w:rsid w:val="00DD6959"/>
    <w:rsid w:val="00DE2DF3"/>
    <w:rsid w:val="00DE3A36"/>
    <w:rsid w:val="00DE60A2"/>
    <w:rsid w:val="00DF1936"/>
    <w:rsid w:val="00DF59F8"/>
    <w:rsid w:val="00E03960"/>
    <w:rsid w:val="00E26EF7"/>
    <w:rsid w:val="00E376F9"/>
    <w:rsid w:val="00E42DD1"/>
    <w:rsid w:val="00E4777B"/>
    <w:rsid w:val="00E52C9A"/>
    <w:rsid w:val="00E571CE"/>
    <w:rsid w:val="00E81D7E"/>
    <w:rsid w:val="00EA6BDB"/>
    <w:rsid w:val="00EB766F"/>
    <w:rsid w:val="00ED7B94"/>
    <w:rsid w:val="00EE4CC3"/>
    <w:rsid w:val="00EE6168"/>
    <w:rsid w:val="00F20860"/>
    <w:rsid w:val="00F33783"/>
    <w:rsid w:val="00F34BB8"/>
    <w:rsid w:val="00F40999"/>
    <w:rsid w:val="00F44376"/>
    <w:rsid w:val="00F615C0"/>
    <w:rsid w:val="00F969C9"/>
    <w:rsid w:val="00F97FC4"/>
    <w:rsid w:val="00FB3F2A"/>
    <w:rsid w:val="00FB6939"/>
    <w:rsid w:val="00FB695C"/>
    <w:rsid w:val="00FD20EA"/>
    <w:rsid w:val="00FE42FE"/>
    <w:rsid w:val="00FF0499"/>
    <w:rsid w:val="00FF3ED0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72592A6"/>
  <w15:chartTrackingRefBased/>
  <w15:docId w15:val="{8A389DD9-33F5-43A8-BFDA-EA0175B32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0E37B9"/>
    <w:pPr>
      <w:spacing w:after="100"/>
      <w:ind w:left="660"/>
      <w:jc w:val="left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0E37B9"/>
    <w:pPr>
      <w:spacing w:after="100"/>
      <w:ind w:left="880"/>
      <w:jc w:val="left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0E37B9"/>
    <w:pPr>
      <w:spacing w:after="100"/>
      <w:ind w:left="1100"/>
      <w:jc w:val="left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0E37B9"/>
    <w:pPr>
      <w:spacing w:after="100"/>
      <w:ind w:left="1320"/>
      <w:jc w:val="left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0E37B9"/>
    <w:pPr>
      <w:spacing w:after="100"/>
      <w:ind w:left="1540"/>
      <w:jc w:val="left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0E37B9"/>
    <w:pPr>
      <w:spacing w:after="100"/>
      <w:ind w:left="1760"/>
      <w:jc w:val="left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0E37B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319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11" Type="http://schemas.openxmlformats.org/officeDocument/2006/relationships/header" Target="header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footer" Target="footer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FEF6B0-600E-41E2-A702-099E4ED35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96</Pages>
  <Words>2136</Words>
  <Characters>13459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15564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166</cp:revision>
  <dcterms:created xsi:type="dcterms:W3CDTF">2018-02-18T18:47:00Z</dcterms:created>
  <dcterms:modified xsi:type="dcterms:W3CDTF">2018-04-17T12:12:00Z</dcterms:modified>
</cp:coreProperties>
</file>