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58D9" w:rsidRPr="00615BFE" w:rsidRDefault="007A58D9">
                                <w:pPr>
                                  <w:pStyle w:val="KeinLeerraum"/>
                                  <w:spacing w:before="40" w:after="560" w:line="216" w:lineRule="auto"/>
                                  <w:rPr>
                                    <w:color w:val="5B9BD5" w:themeColor="accent1"/>
                                    <w:sz w:val="64"/>
                                    <w:szCs w:val="64"/>
                                    <w:lang w:val="de-CH"/>
                                  </w:rPr>
                                </w:pPr>
                                <w:sdt>
                                  <w:sdtPr>
                                    <w:rPr>
                                      <w:color w:val="5B9BD5" w:themeColor="accent1"/>
                                      <w:sz w:val="64"/>
                                      <w:szCs w:val="64"/>
                                      <w:lang w:val="de-CH"/>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Pr="00615BFE">
                                      <w:rPr>
                                        <w:color w:val="5B9BD5" w:themeColor="accent1"/>
                                        <w:sz w:val="64"/>
                                        <w:szCs w:val="64"/>
                                        <w:lang w:val="de-CH"/>
                                      </w:rPr>
                                      <w:t>Moduldokumentation</w:t>
                                    </w:r>
                                  </w:sdtContent>
                                </w:sdt>
                              </w:p>
                              <w:p w:rsidR="007A58D9" w:rsidRDefault="007A58D9" w:rsidP="00AF65CF">
                                <w:pPr>
                                  <w:rPr>
                                    <w:sz w:val="40"/>
                                    <w:szCs w:val="40"/>
                                  </w:rPr>
                                </w:pPr>
                                <w:r>
                                  <w:rPr>
                                    <w:sz w:val="40"/>
                                    <w:szCs w:val="40"/>
                                  </w:rPr>
                                  <w:t>Modul Betriebssysteme (bsys)</w:t>
                                </w:r>
                              </w:p>
                              <w:p w:rsidR="007A58D9" w:rsidRPr="00AF65CF" w:rsidRDefault="007A58D9"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7A58D9" w:rsidRPr="00615BFE" w:rsidRDefault="007A58D9">
                          <w:pPr>
                            <w:pStyle w:val="KeinLeerraum"/>
                            <w:spacing w:before="40" w:after="560" w:line="216" w:lineRule="auto"/>
                            <w:rPr>
                              <w:color w:val="5B9BD5" w:themeColor="accent1"/>
                              <w:sz w:val="64"/>
                              <w:szCs w:val="64"/>
                              <w:lang w:val="de-CH"/>
                            </w:rPr>
                          </w:pPr>
                          <w:sdt>
                            <w:sdtPr>
                              <w:rPr>
                                <w:color w:val="5B9BD5" w:themeColor="accent1"/>
                                <w:sz w:val="64"/>
                                <w:szCs w:val="64"/>
                                <w:lang w:val="de-CH"/>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sidRPr="00615BFE">
                                <w:rPr>
                                  <w:color w:val="5B9BD5" w:themeColor="accent1"/>
                                  <w:sz w:val="64"/>
                                  <w:szCs w:val="64"/>
                                  <w:lang w:val="de-CH"/>
                                </w:rPr>
                                <w:t>Moduldokumentation</w:t>
                              </w:r>
                            </w:sdtContent>
                          </w:sdt>
                        </w:p>
                        <w:p w:rsidR="007A58D9" w:rsidRDefault="007A58D9" w:rsidP="00AF65CF">
                          <w:pPr>
                            <w:rPr>
                              <w:sz w:val="40"/>
                              <w:szCs w:val="40"/>
                            </w:rPr>
                          </w:pPr>
                          <w:r>
                            <w:rPr>
                              <w:sz w:val="40"/>
                              <w:szCs w:val="40"/>
                            </w:rPr>
                            <w:t>Modul Betriebssysteme (bsys)</w:t>
                          </w:r>
                        </w:p>
                        <w:p w:rsidR="007A58D9" w:rsidRPr="00AF65CF" w:rsidRDefault="007A58D9"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Content>
                                  <w:p w:rsidR="007A58D9" w:rsidRDefault="007A58D9">
                                    <w:pPr>
                                      <w:pStyle w:val="KeinLeerraum"/>
                                      <w:jc w:val="right"/>
                                      <w:rPr>
                                        <w:color w:val="FFFFFF" w:themeColor="background1"/>
                                        <w:sz w:val="24"/>
                                        <w:szCs w:val="24"/>
                                      </w:rPr>
                                    </w:pPr>
                                    <w:r>
                                      <w:rPr>
                                        <w:color w:val="FFFFFF" w:themeColor="background1"/>
                                        <w:sz w:val="24"/>
                                        <w:szCs w:val="24"/>
                                        <w:lang w:val="de-DE"/>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Content>
                            <w:p w:rsidR="007A58D9" w:rsidRDefault="007A58D9">
                              <w:pPr>
                                <w:pStyle w:val="KeinLeerraum"/>
                                <w:jc w:val="right"/>
                                <w:rPr>
                                  <w:color w:val="FFFFFF" w:themeColor="background1"/>
                                  <w:sz w:val="24"/>
                                  <w:szCs w:val="24"/>
                                </w:rPr>
                              </w:pPr>
                              <w:r>
                                <w:rPr>
                                  <w:color w:val="FFFFFF" w:themeColor="background1"/>
                                  <w:sz w:val="24"/>
                                  <w:szCs w:val="24"/>
                                  <w:lang w:val="de-DE"/>
                                </w:rPr>
                                <w:t>2016</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Inhaltsverzeichnisberschrift"/>
          </w:pPr>
          <w:r>
            <w:rPr>
              <w:lang w:val="de-DE"/>
            </w:rPr>
            <w:t>Inhalt</w:t>
          </w:r>
        </w:p>
        <w:bookmarkStart w:id="0" w:name="_GoBack"/>
        <w:bookmarkEnd w:id="0"/>
        <w:p w:rsidR="00DE634A" w:rsidRDefault="00AF65CF">
          <w:pPr>
            <w:pStyle w:val="Verzeichnis1"/>
            <w:rPr>
              <w:rFonts w:eastAsiaTheme="minorEastAsia"/>
              <w:noProof/>
              <w:lang w:eastAsia="de-CH"/>
            </w:rPr>
          </w:pPr>
          <w:r>
            <w:fldChar w:fldCharType="begin"/>
          </w:r>
          <w:r>
            <w:instrText xml:space="preserve"> TOC \o "1-3" \h \z \u </w:instrText>
          </w:r>
          <w:r>
            <w:fldChar w:fldCharType="separate"/>
          </w:r>
          <w:hyperlink w:anchor="_Toc453574097" w:history="1">
            <w:r w:rsidR="00DE634A" w:rsidRPr="00E039E7">
              <w:rPr>
                <w:rStyle w:val="Hyperlink"/>
                <w:noProof/>
              </w:rPr>
              <w:t>1</w:t>
            </w:r>
            <w:r w:rsidR="00DE634A">
              <w:rPr>
                <w:rFonts w:eastAsiaTheme="minorEastAsia"/>
                <w:noProof/>
                <w:lang w:eastAsia="de-CH"/>
              </w:rPr>
              <w:tab/>
            </w:r>
            <w:r w:rsidR="00DE634A" w:rsidRPr="00E039E7">
              <w:rPr>
                <w:rStyle w:val="Hyperlink"/>
                <w:noProof/>
              </w:rPr>
              <w:t>Einleitung</w:t>
            </w:r>
            <w:r w:rsidR="00DE634A">
              <w:rPr>
                <w:noProof/>
                <w:webHidden/>
              </w:rPr>
              <w:tab/>
            </w:r>
            <w:r w:rsidR="00DE634A">
              <w:rPr>
                <w:noProof/>
                <w:webHidden/>
              </w:rPr>
              <w:fldChar w:fldCharType="begin"/>
            </w:r>
            <w:r w:rsidR="00DE634A">
              <w:rPr>
                <w:noProof/>
                <w:webHidden/>
              </w:rPr>
              <w:instrText xml:space="preserve"> PAGEREF _Toc453574097 \h </w:instrText>
            </w:r>
            <w:r w:rsidR="00DE634A">
              <w:rPr>
                <w:noProof/>
                <w:webHidden/>
              </w:rPr>
            </w:r>
            <w:r w:rsidR="00DE634A">
              <w:rPr>
                <w:noProof/>
                <w:webHidden/>
              </w:rPr>
              <w:fldChar w:fldCharType="separate"/>
            </w:r>
            <w:r w:rsidR="00DE634A">
              <w:rPr>
                <w:noProof/>
                <w:webHidden/>
              </w:rPr>
              <w:t>7</w:t>
            </w:r>
            <w:r w:rsidR="00DE634A">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098" w:history="1">
            <w:r w:rsidRPr="00E039E7">
              <w:rPr>
                <w:rStyle w:val="Hyperlink"/>
                <w:noProof/>
              </w:rPr>
              <w:t>1.1</w:t>
            </w:r>
            <w:r>
              <w:rPr>
                <w:rFonts w:eastAsiaTheme="minorEastAsia"/>
                <w:noProof/>
                <w:lang w:eastAsia="de-CH"/>
              </w:rPr>
              <w:tab/>
            </w:r>
            <w:r w:rsidRPr="00E039E7">
              <w:rPr>
                <w:rStyle w:val="Hyperlink"/>
                <w:noProof/>
              </w:rPr>
              <w:t>Einleitung</w:t>
            </w:r>
            <w:r>
              <w:rPr>
                <w:noProof/>
                <w:webHidden/>
              </w:rPr>
              <w:tab/>
            </w:r>
            <w:r>
              <w:rPr>
                <w:noProof/>
                <w:webHidden/>
              </w:rPr>
              <w:fldChar w:fldCharType="begin"/>
            </w:r>
            <w:r>
              <w:rPr>
                <w:noProof/>
                <w:webHidden/>
              </w:rPr>
              <w:instrText xml:space="preserve"> PAGEREF _Toc453574098 \h </w:instrText>
            </w:r>
            <w:r>
              <w:rPr>
                <w:noProof/>
                <w:webHidden/>
              </w:rPr>
            </w:r>
            <w:r>
              <w:rPr>
                <w:noProof/>
                <w:webHidden/>
              </w:rPr>
              <w:fldChar w:fldCharType="separate"/>
            </w:r>
            <w:r>
              <w:rPr>
                <w:noProof/>
                <w:webHidden/>
              </w:rPr>
              <w:t>7</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099" w:history="1">
            <w:r w:rsidRPr="00E039E7">
              <w:rPr>
                <w:rStyle w:val="Hyperlink"/>
                <w:noProof/>
              </w:rPr>
              <w:t>1.2</w:t>
            </w:r>
            <w:r>
              <w:rPr>
                <w:rFonts w:eastAsiaTheme="minorEastAsia"/>
                <w:noProof/>
                <w:lang w:eastAsia="de-CH"/>
              </w:rPr>
              <w:tab/>
            </w:r>
            <w:r w:rsidRPr="00E039E7">
              <w:rPr>
                <w:rStyle w:val="Hyperlink"/>
                <w:noProof/>
              </w:rPr>
              <w:t>Lernziele</w:t>
            </w:r>
            <w:r>
              <w:rPr>
                <w:noProof/>
                <w:webHidden/>
              </w:rPr>
              <w:tab/>
            </w:r>
            <w:r>
              <w:rPr>
                <w:noProof/>
                <w:webHidden/>
              </w:rPr>
              <w:fldChar w:fldCharType="begin"/>
            </w:r>
            <w:r>
              <w:rPr>
                <w:noProof/>
                <w:webHidden/>
              </w:rPr>
              <w:instrText xml:space="preserve"> PAGEREF _Toc453574099 \h </w:instrText>
            </w:r>
            <w:r>
              <w:rPr>
                <w:noProof/>
                <w:webHidden/>
              </w:rPr>
            </w:r>
            <w:r>
              <w:rPr>
                <w:noProof/>
                <w:webHidden/>
              </w:rPr>
              <w:fldChar w:fldCharType="separate"/>
            </w:r>
            <w:r>
              <w:rPr>
                <w:noProof/>
                <w:webHidden/>
              </w:rPr>
              <w:t>7</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00" w:history="1">
            <w:r w:rsidRPr="00E039E7">
              <w:rPr>
                <w:rStyle w:val="Hyperlink"/>
                <w:noProof/>
              </w:rPr>
              <w:t>1.3</w:t>
            </w:r>
            <w:r>
              <w:rPr>
                <w:rFonts w:eastAsiaTheme="minorEastAsia"/>
                <w:noProof/>
                <w:lang w:eastAsia="de-CH"/>
              </w:rPr>
              <w:tab/>
            </w:r>
            <w:r w:rsidRPr="00E039E7">
              <w:rPr>
                <w:rStyle w:val="Hyperlink"/>
                <w:noProof/>
              </w:rPr>
              <w:t>Prüfungen</w:t>
            </w:r>
            <w:r>
              <w:rPr>
                <w:noProof/>
                <w:webHidden/>
              </w:rPr>
              <w:tab/>
            </w:r>
            <w:r>
              <w:rPr>
                <w:noProof/>
                <w:webHidden/>
              </w:rPr>
              <w:fldChar w:fldCharType="begin"/>
            </w:r>
            <w:r>
              <w:rPr>
                <w:noProof/>
                <w:webHidden/>
              </w:rPr>
              <w:instrText xml:space="preserve"> PAGEREF _Toc453574100 \h </w:instrText>
            </w:r>
            <w:r>
              <w:rPr>
                <w:noProof/>
                <w:webHidden/>
              </w:rPr>
            </w:r>
            <w:r>
              <w:rPr>
                <w:noProof/>
                <w:webHidden/>
              </w:rPr>
              <w:fldChar w:fldCharType="separate"/>
            </w:r>
            <w:r>
              <w:rPr>
                <w:noProof/>
                <w:webHidden/>
              </w:rPr>
              <w:t>7</w:t>
            </w:r>
            <w:r>
              <w:rPr>
                <w:noProof/>
                <w:webHidden/>
              </w:rPr>
              <w:fldChar w:fldCharType="end"/>
            </w:r>
          </w:hyperlink>
        </w:p>
        <w:p w:rsidR="00DE634A" w:rsidRDefault="00DE634A">
          <w:pPr>
            <w:pStyle w:val="Verzeichnis1"/>
            <w:rPr>
              <w:rFonts w:eastAsiaTheme="minorEastAsia"/>
              <w:noProof/>
              <w:lang w:eastAsia="de-CH"/>
            </w:rPr>
          </w:pPr>
          <w:hyperlink w:anchor="_Toc453574101" w:history="1">
            <w:r w:rsidRPr="00E039E7">
              <w:rPr>
                <w:rStyle w:val="Hyperlink"/>
                <w:noProof/>
              </w:rPr>
              <w:t>2</w:t>
            </w:r>
            <w:r>
              <w:rPr>
                <w:rFonts w:eastAsiaTheme="minorEastAsia"/>
                <w:noProof/>
                <w:lang w:eastAsia="de-CH"/>
              </w:rPr>
              <w:tab/>
            </w:r>
            <w:r w:rsidRPr="00E039E7">
              <w:rPr>
                <w:rStyle w:val="Hyperlink"/>
                <w:noProof/>
              </w:rPr>
              <w:t>Woche 1</w:t>
            </w:r>
            <w:r>
              <w:rPr>
                <w:noProof/>
                <w:webHidden/>
              </w:rPr>
              <w:tab/>
            </w:r>
            <w:r>
              <w:rPr>
                <w:noProof/>
                <w:webHidden/>
              </w:rPr>
              <w:fldChar w:fldCharType="begin"/>
            </w:r>
            <w:r>
              <w:rPr>
                <w:noProof/>
                <w:webHidden/>
              </w:rPr>
              <w:instrText xml:space="preserve"> PAGEREF _Toc453574101 \h </w:instrText>
            </w:r>
            <w:r>
              <w:rPr>
                <w:noProof/>
                <w:webHidden/>
              </w:rPr>
            </w:r>
            <w:r>
              <w:rPr>
                <w:noProof/>
                <w:webHidden/>
              </w:rPr>
              <w:fldChar w:fldCharType="separate"/>
            </w:r>
            <w:r>
              <w:rPr>
                <w:noProof/>
                <w:webHidden/>
              </w:rPr>
              <w:t>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02" w:history="1">
            <w:r w:rsidRPr="00E039E7">
              <w:rPr>
                <w:rStyle w:val="Hyperlink"/>
                <w:noProof/>
              </w:rPr>
              <w:t>2.1</w:t>
            </w:r>
            <w:r>
              <w:rPr>
                <w:rFonts w:eastAsiaTheme="minorEastAsia"/>
                <w:noProof/>
                <w:lang w:eastAsia="de-CH"/>
              </w:rPr>
              <w:tab/>
            </w:r>
            <w:r w:rsidRPr="00E039E7">
              <w:rPr>
                <w:rStyle w:val="Hyperlink"/>
                <w:noProof/>
              </w:rPr>
              <w:t>Anforderungen an ein Betriebssystem</w:t>
            </w:r>
            <w:r>
              <w:rPr>
                <w:noProof/>
                <w:webHidden/>
              </w:rPr>
              <w:tab/>
            </w:r>
            <w:r>
              <w:rPr>
                <w:noProof/>
                <w:webHidden/>
              </w:rPr>
              <w:fldChar w:fldCharType="begin"/>
            </w:r>
            <w:r>
              <w:rPr>
                <w:noProof/>
                <w:webHidden/>
              </w:rPr>
              <w:instrText xml:space="preserve"> PAGEREF _Toc453574102 \h </w:instrText>
            </w:r>
            <w:r>
              <w:rPr>
                <w:noProof/>
                <w:webHidden/>
              </w:rPr>
            </w:r>
            <w:r>
              <w:rPr>
                <w:noProof/>
                <w:webHidden/>
              </w:rPr>
              <w:fldChar w:fldCharType="separate"/>
            </w:r>
            <w:r>
              <w:rPr>
                <w:noProof/>
                <w:webHidden/>
              </w:rPr>
              <w:t>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03" w:history="1">
            <w:r w:rsidRPr="00E039E7">
              <w:rPr>
                <w:rStyle w:val="Hyperlink"/>
                <w:noProof/>
              </w:rPr>
              <w:t>2.2</w:t>
            </w:r>
            <w:r>
              <w:rPr>
                <w:rFonts w:eastAsiaTheme="minorEastAsia"/>
                <w:noProof/>
                <w:lang w:eastAsia="de-CH"/>
              </w:rPr>
              <w:tab/>
            </w:r>
            <w:r w:rsidRPr="00E039E7">
              <w:rPr>
                <w:rStyle w:val="Hyperlink"/>
                <w:noProof/>
              </w:rPr>
              <w:t>Definition</w:t>
            </w:r>
            <w:r>
              <w:rPr>
                <w:noProof/>
                <w:webHidden/>
              </w:rPr>
              <w:tab/>
            </w:r>
            <w:r>
              <w:rPr>
                <w:noProof/>
                <w:webHidden/>
              </w:rPr>
              <w:fldChar w:fldCharType="begin"/>
            </w:r>
            <w:r>
              <w:rPr>
                <w:noProof/>
                <w:webHidden/>
              </w:rPr>
              <w:instrText xml:space="preserve"> PAGEREF _Toc453574103 \h </w:instrText>
            </w:r>
            <w:r>
              <w:rPr>
                <w:noProof/>
                <w:webHidden/>
              </w:rPr>
            </w:r>
            <w:r>
              <w:rPr>
                <w:noProof/>
                <w:webHidden/>
              </w:rPr>
              <w:fldChar w:fldCharType="separate"/>
            </w:r>
            <w:r>
              <w:rPr>
                <w:noProof/>
                <w:webHidden/>
              </w:rPr>
              <w:t>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04" w:history="1">
            <w:r w:rsidRPr="00E039E7">
              <w:rPr>
                <w:rStyle w:val="Hyperlink"/>
                <w:noProof/>
              </w:rPr>
              <w:t>2.3</w:t>
            </w:r>
            <w:r>
              <w:rPr>
                <w:rFonts w:eastAsiaTheme="minorEastAsia"/>
                <w:noProof/>
                <w:lang w:eastAsia="de-CH"/>
              </w:rPr>
              <w:tab/>
            </w:r>
            <w:r w:rsidRPr="00E039E7">
              <w:rPr>
                <w:rStyle w:val="Hyperlink"/>
                <w:noProof/>
              </w:rPr>
              <w:t>Geschichte der Betriebssystementwicklung</w:t>
            </w:r>
            <w:r>
              <w:rPr>
                <w:noProof/>
                <w:webHidden/>
              </w:rPr>
              <w:tab/>
            </w:r>
            <w:r>
              <w:rPr>
                <w:noProof/>
                <w:webHidden/>
              </w:rPr>
              <w:fldChar w:fldCharType="begin"/>
            </w:r>
            <w:r>
              <w:rPr>
                <w:noProof/>
                <w:webHidden/>
              </w:rPr>
              <w:instrText xml:space="preserve"> PAGEREF _Toc453574104 \h </w:instrText>
            </w:r>
            <w:r>
              <w:rPr>
                <w:noProof/>
                <w:webHidden/>
              </w:rPr>
            </w:r>
            <w:r>
              <w:rPr>
                <w:noProof/>
                <w:webHidden/>
              </w:rPr>
              <w:fldChar w:fldCharType="separate"/>
            </w:r>
            <w:r>
              <w:rPr>
                <w:noProof/>
                <w:webHidden/>
              </w:rPr>
              <w:t>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05" w:history="1">
            <w:r w:rsidRPr="00E039E7">
              <w:rPr>
                <w:rStyle w:val="Hyperlink"/>
                <w:noProof/>
              </w:rPr>
              <w:t>2.4</w:t>
            </w:r>
            <w:r>
              <w:rPr>
                <w:rFonts w:eastAsiaTheme="minorEastAsia"/>
                <w:noProof/>
                <w:lang w:eastAsia="de-CH"/>
              </w:rPr>
              <w:tab/>
            </w:r>
            <w:r w:rsidRPr="00E039E7">
              <w:rPr>
                <w:rStyle w:val="Hyperlink"/>
                <w:noProof/>
              </w:rPr>
              <w:t>Verbreitung der gängigen Betriebssysteme</w:t>
            </w:r>
            <w:r>
              <w:rPr>
                <w:noProof/>
                <w:webHidden/>
              </w:rPr>
              <w:tab/>
            </w:r>
            <w:r>
              <w:rPr>
                <w:noProof/>
                <w:webHidden/>
              </w:rPr>
              <w:fldChar w:fldCharType="begin"/>
            </w:r>
            <w:r>
              <w:rPr>
                <w:noProof/>
                <w:webHidden/>
              </w:rPr>
              <w:instrText xml:space="preserve"> PAGEREF _Toc453574105 \h </w:instrText>
            </w:r>
            <w:r>
              <w:rPr>
                <w:noProof/>
                <w:webHidden/>
              </w:rPr>
            </w:r>
            <w:r>
              <w:rPr>
                <w:noProof/>
                <w:webHidden/>
              </w:rPr>
              <w:fldChar w:fldCharType="separate"/>
            </w:r>
            <w:r>
              <w:rPr>
                <w:noProof/>
                <w:webHidden/>
              </w:rPr>
              <w:t>10</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06" w:history="1">
            <w:r w:rsidRPr="00E039E7">
              <w:rPr>
                <w:rStyle w:val="Hyperlink"/>
                <w:noProof/>
              </w:rPr>
              <w:t>2.5</w:t>
            </w:r>
            <w:r>
              <w:rPr>
                <w:rFonts w:eastAsiaTheme="minorEastAsia"/>
                <w:noProof/>
                <w:lang w:eastAsia="de-CH"/>
              </w:rPr>
              <w:tab/>
            </w:r>
            <w:r w:rsidRPr="00E039E7">
              <w:rPr>
                <w:rStyle w:val="Hyperlink"/>
                <w:noProof/>
              </w:rPr>
              <w:t>Übersicht Desktop: Windows und Linux</w:t>
            </w:r>
            <w:r>
              <w:rPr>
                <w:noProof/>
                <w:webHidden/>
              </w:rPr>
              <w:tab/>
            </w:r>
            <w:r>
              <w:rPr>
                <w:noProof/>
                <w:webHidden/>
              </w:rPr>
              <w:fldChar w:fldCharType="begin"/>
            </w:r>
            <w:r>
              <w:rPr>
                <w:noProof/>
                <w:webHidden/>
              </w:rPr>
              <w:instrText xml:space="preserve"> PAGEREF _Toc453574106 \h </w:instrText>
            </w:r>
            <w:r>
              <w:rPr>
                <w:noProof/>
                <w:webHidden/>
              </w:rPr>
            </w:r>
            <w:r>
              <w:rPr>
                <w:noProof/>
                <w:webHidden/>
              </w:rPr>
              <w:fldChar w:fldCharType="separate"/>
            </w:r>
            <w:r>
              <w:rPr>
                <w:noProof/>
                <w:webHidden/>
              </w:rPr>
              <w:t>10</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07" w:history="1">
            <w:r w:rsidRPr="00E039E7">
              <w:rPr>
                <w:rStyle w:val="Hyperlink"/>
                <w:noProof/>
              </w:rPr>
              <w:t>2.6</w:t>
            </w:r>
            <w:r>
              <w:rPr>
                <w:rFonts w:eastAsiaTheme="minorEastAsia"/>
                <w:noProof/>
                <w:lang w:eastAsia="de-CH"/>
              </w:rPr>
              <w:tab/>
            </w:r>
            <w:r w:rsidRPr="00E039E7">
              <w:rPr>
                <w:rStyle w:val="Hyperlink"/>
                <w:noProof/>
              </w:rPr>
              <w:t>Übersicht Grossrechner: Mainframes</w:t>
            </w:r>
            <w:r>
              <w:rPr>
                <w:noProof/>
                <w:webHidden/>
              </w:rPr>
              <w:tab/>
            </w:r>
            <w:r>
              <w:rPr>
                <w:noProof/>
                <w:webHidden/>
              </w:rPr>
              <w:fldChar w:fldCharType="begin"/>
            </w:r>
            <w:r>
              <w:rPr>
                <w:noProof/>
                <w:webHidden/>
              </w:rPr>
              <w:instrText xml:space="preserve"> PAGEREF _Toc453574107 \h </w:instrText>
            </w:r>
            <w:r>
              <w:rPr>
                <w:noProof/>
                <w:webHidden/>
              </w:rPr>
            </w:r>
            <w:r>
              <w:rPr>
                <w:noProof/>
                <w:webHidden/>
              </w:rPr>
              <w:fldChar w:fldCharType="separate"/>
            </w:r>
            <w:r>
              <w:rPr>
                <w:noProof/>
                <w:webHidden/>
              </w:rPr>
              <w:t>10</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08" w:history="1">
            <w:r w:rsidRPr="00E039E7">
              <w:rPr>
                <w:rStyle w:val="Hyperlink"/>
                <w:noProof/>
              </w:rPr>
              <w:t>2.7</w:t>
            </w:r>
            <w:r>
              <w:rPr>
                <w:rFonts w:eastAsiaTheme="minorEastAsia"/>
                <w:noProof/>
                <w:lang w:eastAsia="de-CH"/>
              </w:rPr>
              <w:tab/>
            </w:r>
            <w:r w:rsidRPr="00E039E7">
              <w:rPr>
                <w:rStyle w:val="Hyperlink"/>
                <w:noProof/>
              </w:rPr>
              <w:t>Markpositionierung</w:t>
            </w:r>
            <w:r>
              <w:rPr>
                <w:noProof/>
                <w:webHidden/>
              </w:rPr>
              <w:tab/>
            </w:r>
            <w:r>
              <w:rPr>
                <w:noProof/>
                <w:webHidden/>
              </w:rPr>
              <w:fldChar w:fldCharType="begin"/>
            </w:r>
            <w:r>
              <w:rPr>
                <w:noProof/>
                <w:webHidden/>
              </w:rPr>
              <w:instrText xml:space="preserve"> PAGEREF _Toc453574108 \h </w:instrText>
            </w:r>
            <w:r>
              <w:rPr>
                <w:noProof/>
                <w:webHidden/>
              </w:rPr>
            </w:r>
            <w:r>
              <w:rPr>
                <w:noProof/>
                <w:webHidden/>
              </w:rPr>
              <w:fldChar w:fldCharType="separate"/>
            </w:r>
            <w:r>
              <w:rPr>
                <w:noProof/>
                <w:webHidden/>
              </w:rPr>
              <w:t>11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09" w:history="1">
            <w:r w:rsidRPr="00E039E7">
              <w:rPr>
                <w:rStyle w:val="Hyperlink"/>
                <w:noProof/>
              </w:rPr>
              <w:t>2.8</w:t>
            </w:r>
            <w:r>
              <w:rPr>
                <w:rFonts w:eastAsiaTheme="minorEastAsia"/>
                <w:noProof/>
                <w:lang w:eastAsia="de-CH"/>
              </w:rPr>
              <w:tab/>
            </w:r>
            <w:r w:rsidRPr="00E039E7">
              <w:rPr>
                <w:rStyle w:val="Hyperlink"/>
                <w:noProof/>
              </w:rPr>
              <w:t>Gelernte Lektionen</w:t>
            </w:r>
            <w:r>
              <w:rPr>
                <w:noProof/>
                <w:webHidden/>
              </w:rPr>
              <w:tab/>
            </w:r>
            <w:r>
              <w:rPr>
                <w:noProof/>
                <w:webHidden/>
              </w:rPr>
              <w:fldChar w:fldCharType="begin"/>
            </w:r>
            <w:r>
              <w:rPr>
                <w:noProof/>
                <w:webHidden/>
              </w:rPr>
              <w:instrText xml:space="preserve"> PAGEREF _Toc453574109 \h </w:instrText>
            </w:r>
            <w:r>
              <w:rPr>
                <w:noProof/>
                <w:webHidden/>
              </w:rPr>
            </w:r>
            <w:r>
              <w:rPr>
                <w:noProof/>
                <w:webHidden/>
              </w:rPr>
              <w:fldChar w:fldCharType="separate"/>
            </w:r>
            <w:r>
              <w:rPr>
                <w:noProof/>
                <w:webHidden/>
              </w:rPr>
              <w:t>11</w:t>
            </w:r>
            <w:r>
              <w:rPr>
                <w:noProof/>
                <w:webHidden/>
              </w:rPr>
              <w:fldChar w:fldCharType="end"/>
            </w:r>
          </w:hyperlink>
        </w:p>
        <w:p w:rsidR="00DE634A" w:rsidRDefault="00DE634A">
          <w:pPr>
            <w:pStyle w:val="Verzeichnis1"/>
            <w:rPr>
              <w:rFonts w:eastAsiaTheme="minorEastAsia"/>
              <w:noProof/>
              <w:lang w:eastAsia="de-CH"/>
            </w:rPr>
          </w:pPr>
          <w:hyperlink w:anchor="_Toc453574110" w:history="1">
            <w:r w:rsidRPr="00E039E7">
              <w:rPr>
                <w:rStyle w:val="Hyperlink"/>
                <w:noProof/>
              </w:rPr>
              <w:t>3</w:t>
            </w:r>
            <w:r>
              <w:rPr>
                <w:rFonts w:eastAsiaTheme="minorEastAsia"/>
                <w:noProof/>
                <w:lang w:eastAsia="de-CH"/>
              </w:rPr>
              <w:tab/>
            </w:r>
            <w:r w:rsidRPr="00E039E7">
              <w:rPr>
                <w:rStyle w:val="Hyperlink"/>
                <w:noProof/>
              </w:rPr>
              <w:t>Woche 2</w:t>
            </w:r>
            <w:r>
              <w:rPr>
                <w:noProof/>
                <w:webHidden/>
              </w:rPr>
              <w:tab/>
            </w:r>
            <w:r>
              <w:rPr>
                <w:noProof/>
                <w:webHidden/>
              </w:rPr>
              <w:fldChar w:fldCharType="begin"/>
            </w:r>
            <w:r>
              <w:rPr>
                <w:noProof/>
                <w:webHidden/>
              </w:rPr>
              <w:instrText xml:space="preserve"> PAGEREF _Toc453574110 \h </w:instrText>
            </w:r>
            <w:r>
              <w:rPr>
                <w:noProof/>
                <w:webHidden/>
              </w:rPr>
            </w:r>
            <w:r>
              <w:rPr>
                <w:noProof/>
                <w:webHidden/>
              </w:rPr>
              <w:fldChar w:fldCharType="separate"/>
            </w:r>
            <w:r>
              <w:rPr>
                <w:noProof/>
                <w:webHidden/>
              </w:rPr>
              <w:t>12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11" w:history="1">
            <w:r w:rsidRPr="00E039E7">
              <w:rPr>
                <w:rStyle w:val="Hyperlink"/>
                <w:noProof/>
              </w:rPr>
              <w:t>3.1</w:t>
            </w:r>
            <w:r>
              <w:rPr>
                <w:rFonts w:eastAsiaTheme="minorEastAsia"/>
                <w:noProof/>
                <w:lang w:eastAsia="de-CH"/>
              </w:rPr>
              <w:tab/>
            </w:r>
            <w:r w:rsidRPr="00E039E7">
              <w:rPr>
                <w:rStyle w:val="Hyperlink"/>
                <w:noProof/>
              </w:rPr>
              <w:t>Anforderungen an ein Betriebssystem</w:t>
            </w:r>
            <w:r>
              <w:rPr>
                <w:noProof/>
                <w:webHidden/>
              </w:rPr>
              <w:tab/>
            </w:r>
            <w:r>
              <w:rPr>
                <w:noProof/>
                <w:webHidden/>
              </w:rPr>
              <w:fldChar w:fldCharType="begin"/>
            </w:r>
            <w:r>
              <w:rPr>
                <w:noProof/>
                <w:webHidden/>
              </w:rPr>
              <w:instrText xml:space="preserve"> PAGEREF _Toc453574111 \h </w:instrText>
            </w:r>
            <w:r>
              <w:rPr>
                <w:noProof/>
                <w:webHidden/>
              </w:rPr>
            </w:r>
            <w:r>
              <w:rPr>
                <w:noProof/>
                <w:webHidden/>
              </w:rPr>
              <w:fldChar w:fldCharType="separate"/>
            </w:r>
            <w:r>
              <w:rPr>
                <w:noProof/>
                <w:webHidden/>
              </w:rPr>
              <w:t>12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12" w:history="1">
            <w:r w:rsidRPr="00E039E7">
              <w:rPr>
                <w:rStyle w:val="Hyperlink"/>
                <w:noProof/>
              </w:rPr>
              <w:t>3.2</w:t>
            </w:r>
            <w:r>
              <w:rPr>
                <w:rFonts w:eastAsiaTheme="minorEastAsia"/>
                <w:noProof/>
                <w:lang w:eastAsia="de-CH"/>
              </w:rPr>
              <w:tab/>
            </w:r>
            <w:r w:rsidRPr="00E039E7">
              <w:rPr>
                <w:rStyle w:val="Hyperlink"/>
                <w:noProof/>
              </w:rPr>
              <w:t>Skizzierung eines Betriebssystems</w:t>
            </w:r>
            <w:r>
              <w:rPr>
                <w:noProof/>
                <w:webHidden/>
              </w:rPr>
              <w:tab/>
            </w:r>
            <w:r>
              <w:rPr>
                <w:noProof/>
                <w:webHidden/>
              </w:rPr>
              <w:fldChar w:fldCharType="begin"/>
            </w:r>
            <w:r>
              <w:rPr>
                <w:noProof/>
                <w:webHidden/>
              </w:rPr>
              <w:instrText xml:space="preserve"> PAGEREF _Toc453574112 \h </w:instrText>
            </w:r>
            <w:r>
              <w:rPr>
                <w:noProof/>
                <w:webHidden/>
              </w:rPr>
            </w:r>
            <w:r>
              <w:rPr>
                <w:noProof/>
                <w:webHidden/>
              </w:rPr>
              <w:fldChar w:fldCharType="separate"/>
            </w:r>
            <w:r>
              <w:rPr>
                <w:noProof/>
                <w:webHidden/>
              </w:rPr>
              <w:t>13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13" w:history="1">
            <w:r w:rsidRPr="00E039E7">
              <w:rPr>
                <w:rStyle w:val="Hyperlink"/>
                <w:noProof/>
              </w:rPr>
              <w:t>3.3</w:t>
            </w:r>
            <w:r>
              <w:rPr>
                <w:rFonts w:eastAsiaTheme="minorEastAsia"/>
                <w:noProof/>
                <w:lang w:eastAsia="de-CH"/>
              </w:rPr>
              <w:tab/>
            </w:r>
            <w:r w:rsidRPr="00E039E7">
              <w:rPr>
                <w:rStyle w:val="Hyperlink"/>
                <w:noProof/>
              </w:rPr>
              <w:t>Aufgabenzuordnung an ein Betriebssystem</w:t>
            </w:r>
            <w:r>
              <w:rPr>
                <w:noProof/>
                <w:webHidden/>
              </w:rPr>
              <w:tab/>
            </w:r>
            <w:r>
              <w:rPr>
                <w:noProof/>
                <w:webHidden/>
              </w:rPr>
              <w:fldChar w:fldCharType="begin"/>
            </w:r>
            <w:r>
              <w:rPr>
                <w:noProof/>
                <w:webHidden/>
              </w:rPr>
              <w:instrText xml:space="preserve"> PAGEREF _Toc453574113 \h </w:instrText>
            </w:r>
            <w:r>
              <w:rPr>
                <w:noProof/>
                <w:webHidden/>
              </w:rPr>
            </w:r>
            <w:r>
              <w:rPr>
                <w:noProof/>
                <w:webHidden/>
              </w:rPr>
              <w:fldChar w:fldCharType="separate"/>
            </w:r>
            <w:r>
              <w:rPr>
                <w:noProof/>
                <w:webHidden/>
              </w:rPr>
              <w:t>14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14" w:history="1">
            <w:r w:rsidRPr="00E039E7">
              <w:rPr>
                <w:rStyle w:val="Hyperlink"/>
                <w:noProof/>
              </w:rPr>
              <w:t>3.4</w:t>
            </w:r>
            <w:r>
              <w:rPr>
                <w:rFonts w:eastAsiaTheme="minorEastAsia"/>
                <w:noProof/>
                <w:lang w:eastAsia="de-CH"/>
              </w:rPr>
              <w:tab/>
            </w:r>
            <w:r w:rsidRPr="00E039E7">
              <w:rPr>
                <w:rStyle w:val="Hyperlink"/>
                <w:noProof/>
              </w:rPr>
              <w:t>Betriebssystem und Hardware/Peripherie</w:t>
            </w:r>
            <w:r>
              <w:rPr>
                <w:noProof/>
                <w:webHidden/>
              </w:rPr>
              <w:tab/>
            </w:r>
            <w:r>
              <w:rPr>
                <w:noProof/>
                <w:webHidden/>
              </w:rPr>
              <w:fldChar w:fldCharType="begin"/>
            </w:r>
            <w:r>
              <w:rPr>
                <w:noProof/>
                <w:webHidden/>
              </w:rPr>
              <w:instrText xml:space="preserve"> PAGEREF _Toc453574114 \h </w:instrText>
            </w:r>
            <w:r>
              <w:rPr>
                <w:noProof/>
                <w:webHidden/>
              </w:rPr>
            </w:r>
            <w:r>
              <w:rPr>
                <w:noProof/>
                <w:webHidden/>
              </w:rPr>
              <w:fldChar w:fldCharType="separate"/>
            </w:r>
            <w:r>
              <w:rPr>
                <w:noProof/>
                <w:webHidden/>
              </w:rPr>
              <w:t>14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15" w:history="1">
            <w:r w:rsidRPr="00E039E7">
              <w:rPr>
                <w:rStyle w:val="Hyperlink"/>
                <w:noProof/>
              </w:rPr>
              <w:t>3.5</w:t>
            </w:r>
            <w:r>
              <w:rPr>
                <w:rFonts w:eastAsiaTheme="minorEastAsia"/>
                <w:noProof/>
                <w:lang w:eastAsia="de-CH"/>
              </w:rPr>
              <w:tab/>
            </w:r>
            <w:r w:rsidRPr="00E039E7">
              <w:rPr>
                <w:rStyle w:val="Hyperlink"/>
                <w:noProof/>
              </w:rPr>
              <w:t>Filesystem als generelle Schnittstelle</w:t>
            </w:r>
            <w:r>
              <w:rPr>
                <w:noProof/>
                <w:webHidden/>
              </w:rPr>
              <w:tab/>
            </w:r>
            <w:r>
              <w:rPr>
                <w:noProof/>
                <w:webHidden/>
              </w:rPr>
              <w:fldChar w:fldCharType="begin"/>
            </w:r>
            <w:r>
              <w:rPr>
                <w:noProof/>
                <w:webHidden/>
              </w:rPr>
              <w:instrText xml:space="preserve"> PAGEREF _Toc453574115 \h </w:instrText>
            </w:r>
            <w:r>
              <w:rPr>
                <w:noProof/>
                <w:webHidden/>
              </w:rPr>
            </w:r>
            <w:r>
              <w:rPr>
                <w:noProof/>
                <w:webHidden/>
              </w:rPr>
              <w:fldChar w:fldCharType="separate"/>
            </w:r>
            <w:r>
              <w:rPr>
                <w:noProof/>
                <w:webHidden/>
              </w:rPr>
              <w:t>15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16" w:history="1">
            <w:r w:rsidRPr="00E039E7">
              <w:rPr>
                <w:rStyle w:val="Hyperlink"/>
                <w:noProof/>
              </w:rPr>
              <w:t>3.6</w:t>
            </w:r>
            <w:r>
              <w:rPr>
                <w:rFonts w:eastAsiaTheme="minorEastAsia"/>
                <w:noProof/>
                <w:lang w:eastAsia="de-CH"/>
              </w:rPr>
              <w:tab/>
            </w:r>
            <w:r w:rsidRPr="00E039E7">
              <w:rPr>
                <w:rStyle w:val="Hyperlink"/>
                <w:noProof/>
              </w:rPr>
              <w:t>Betriebssystem und darauf aufbauende Komponenten</w:t>
            </w:r>
            <w:r>
              <w:rPr>
                <w:noProof/>
                <w:webHidden/>
              </w:rPr>
              <w:tab/>
            </w:r>
            <w:r>
              <w:rPr>
                <w:noProof/>
                <w:webHidden/>
              </w:rPr>
              <w:fldChar w:fldCharType="begin"/>
            </w:r>
            <w:r>
              <w:rPr>
                <w:noProof/>
                <w:webHidden/>
              </w:rPr>
              <w:instrText xml:space="preserve"> PAGEREF _Toc453574116 \h </w:instrText>
            </w:r>
            <w:r>
              <w:rPr>
                <w:noProof/>
                <w:webHidden/>
              </w:rPr>
            </w:r>
            <w:r>
              <w:rPr>
                <w:noProof/>
                <w:webHidden/>
              </w:rPr>
              <w:fldChar w:fldCharType="separate"/>
            </w:r>
            <w:r>
              <w:rPr>
                <w:noProof/>
                <w:webHidden/>
              </w:rPr>
              <w:t>15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17" w:history="1">
            <w:r w:rsidRPr="00E039E7">
              <w:rPr>
                <w:rStyle w:val="Hyperlink"/>
                <w:noProof/>
              </w:rPr>
              <w:t>3.7</w:t>
            </w:r>
            <w:r>
              <w:rPr>
                <w:rFonts w:eastAsiaTheme="minorEastAsia"/>
                <w:noProof/>
                <w:lang w:eastAsia="de-CH"/>
              </w:rPr>
              <w:tab/>
            </w:r>
            <w:r w:rsidRPr="00E039E7">
              <w:rPr>
                <w:rStyle w:val="Hyperlink"/>
                <w:noProof/>
              </w:rPr>
              <w:t>Architektur: Unix</w:t>
            </w:r>
            <w:r>
              <w:rPr>
                <w:noProof/>
                <w:webHidden/>
              </w:rPr>
              <w:tab/>
            </w:r>
            <w:r>
              <w:rPr>
                <w:noProof/>
                <w:webHidden/>
              </w:rPr>
              <w:fldChar w:fldCharType="begin"/>
            </w:r>
            <w:r>
              <w:rPr>
                <w:noProof/>
                <w:webHidden/>
              </w:rPr>
              <w:instrText xml:space="preserve"> PAGEREF _Toc453574117 \h </w:instrText>
            </w:r>
            <w:r>
              <w:rPr>
                <w:noProof/>
                <w:webHidden/>
              </w:rPr>
            </w:r>
            <w:r>
              <w:rPr>
                <w:noProof/>
                <w:webHidden/>
              </w:rPr>
              <w:fldChar w:fldCharType="separate"/>
            </w:r>
            <w:r>
              <w:rPr>
                <w:noProof/>
                <w:webHidden/>
              </w:rPr>
              <w:t>15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18" w:history="1">
            <w:r w:rsidRPr="00E039E7">
              <w:rPr>
                <w:rStyle w:val="Hyperlink"/>
                <w:noProof/>
              </w:rPr>
              <w:t>3.8</w:t>
            </w:r>
            <w:r>
              <w:rPr>
                <w:rFonts w:eastAsiaTheme="minorEastAsia"/>
                <w:noProof/>
                <w:lang w:eastAsia="de-CH"/>
              </w:rPr>
              <w:tab/>
            </w:r>
            <w:r w:rsidRPr="00E039E7">
              <w:rPr>
                <w:rStyle w:val="Hyperlink"/>
                <w:noProof/>
              </w:rPr>
              <w:t>Architektur: Linux</w:t>
            </w:r>
            <w:r>
              <w:rPr>
                <w:noProof/>
                <w:webHidden/>
              </w:rPr>
              <w:tab/>
            </w:r>
            <w:r>
              <w:rPr>
                <w:noProof/>
                <w:webHidden/>
              </w:rPr>
              <w:fldChar w:fldCharType="begin"/>
            </w:r>
            <w:r>
              <w:rPr>
                <w:noProof/>
                <w:webHidden/>
              </w:rPr>
              <w:instrText xml:space="preserve"> PAGEREF _Toc453574118 \h </w:instrText>
            </w:r>
            <w:r>
              <w:rPr>
                <w:noProof/>
                <w:webHidden/>
              </w:rPr>
            </w:r>
            <w:r>
              <w:rPr>
                <w:noProof/>
                <w:webHidden/>
              </w:rPr>
              <w:fldChar w:fldCharType="separate"/>
            </w:r>
            <w:r>
              <w:rPr>
                <w:noProof/>
                <w:webHidden/>
              </w:rPr>
              <w:t>16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19" w:history="1">
            <w:r w:rsidRPr="00E039E7">
              <w:rPr>
                <w:rStyle w:val="Hyperlink"/>
                <w:noProof/>
              </w:rPr>
              <w:t>3.9</w:t>
            </w:r>
            <w:r>
              <w:rPr>
                <w:rFonts w:eastAsiaTheme="minorEastAsia"/>
                <w:noProof/>
                <w:lang w:eastAsia="de-CH"/>
              </w:rPr>
              <w:tab/>
            </w:r>
            <w:r w:rsidRPr="00E039E7">
              <w:rPr>
                <w:rStyle w:val="Hyperlink"/>
                <w:noProof/>
              </w:rPr>
              <w:t>Architektur: Microsoft Windows</w:t>
            </w:r>
            <w:r>
              <w:rPr>
                <w:noProof/>
                <w:webHidden/>
              </w:rPr>
              <w:tab/>
            </w:r>
            <w:r>
              <w:rPr>
                <w:noProof/>
                <w:webHidden/>
              </w:rPr>
              <w:fldChar w:fldCharType="begin"/>
            </w:r>
            <w:r>
              <w:rPr>
                <w:noProof/>
                <w:webHidden/>
              </w:rPr>
              <w:instrText xml:space="preserve"> PAGEREF _Toc453574119 \h </w:instrText>
            </w:r>
            <w:r>
              <w:rPr>
                <w:noProof/>
                <w:webHidden/>
              </w:rPr>
            </w:r>
            <w:r>
              <w:rPr>
                <w:noProof/>
                <w:webHidden/>
              </w:rPr>
              <w:fldChar w:fldCharType="separate"/>
            </w:r>
            <w:r>
              <w:rPr>
                <w:noProof/>
                <w:webHidden/>
              </w:rPr>
              <w:t>17</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20" w:history="1">
            <w:r w:rsidRPr="00E039E7">
              <w:rPr>
                <w:rStyle w:val="Hyperlink"/>
                <w:noProof/>
              </w:rPr>
              <w:t>3.10</w:t>
            </w:r>
            <w:r>
              <w:rPr>
                <w:rFonts w:eastAsiaTheme="minorEastAsia"/>
                <w:noProof/>
                <w:lang w:eastAsia="de-CH"/>
              </w:rPr>
              <w:tab/>
            </w:r>
            <w:r w:rsidRPr="00E039E7">
              <w:rPr>
                <w:rStyle w:val="Hyperlink"/>
                <w:noProof/>
              </w:rPr>
              <w:t>Architektur: IBM z/OS</w:t>
            </w:r>
            <w:r>
              <w:rPr>
                <w:noProof/>
                <w:webHidden/>
              </w:rPr>
              <w:tab/>
            </w:r>
            <w:r>
              <w:rPr>
                <w:noProof/>
                <w:webHidden/>
              </w:rPr>
              <w:fldChar w:fldCharType="begin"/>
            </w:r>
            <w:r>
              <w:rPr>
                <w:noProof/>
                <w:webHidden/>
              </w:rPr>
              <w:instrText xml:space="preserve"> PAGEREF _Toc453574120 \h </w:instrText>
            </w:r>
            <w:r>
              <w:rPr>
                <w:noProof/>
                <w:webHidden/>
              </w:rPr>
            </w:r>
            <w:r>
              <w:rPr>
                <w:noProof/>
                <w:webHidden/>
              </w:rPr>
              <w:fldChar w:fldCharType="separate"/>
            </w:r>
            <w:r>
              <w:rPr>
                <w:noProof/>
                <w:webHidden/>
              </w:rPr>
              <w:t>17</w:t>
            </w:r>
            <w:r>
              <w:rPr>
                <w:noProof/>
                <w:webHidden/>
              </w:rPr>
              <w:fldChar w:fldCharType="end"/>
            </w:r>
          </w:hyperlink>
        </w:p>
        <w:p w:rsidR="00DE634A" w:rsidRDefault="00DE634A">
          <w:pPr>
            <w:pStyle w:val="Verzeichnis1"/>
            <w:rPr>
              <w:rFonts w:eastAsiaTheme="minorEastAsia"/>
              <w:noProof/>
              <w:lang w:eastAsia="de-CH"/>
            </w:rPr>
          </w:pPr>
          <w:hyperlink w:anchor="_Toc453574121" w:history="1">
            <w:r w:rsidRPr="00E039E7">
              <w:rPr>
                <w:rStyle w:val="Hyperlink"/>
                <w:noProof/>
              </w:rPr>
              <w:t>4</w:t>
            </w:r>
            <w:r>
              <w:rPr>
                <w:rFonts w:eastAsiaTheme="minorEastAsia"/>
                <w:noProof/>
                <w:lang w:eastAsia="de-CH"/>
              </w:rPr>
              <w:tab/>
            </w:r>
            <w:r w:rsidRPr="00E039E7">
              <w:rPr>
                <w:rStyle w:val="Hyperlink"/>
                <w:noProof/>
              </w:rPr>
              <w:t>Woche 3</w:t>
            </w:r>
            <w:r>
              <w:rPr>
                <w:noProof/>
                <w:webHidden/>
              </w:rPr>
              <w:tab/>
            </w:r>
            <w:r>
              <w:rPr>
                <w:noProof/>
                <w:webHidden/>
              </w:rPr>
              <w:fldChar w:fldCharType="begin"/>
            </w:r>
            <w:r>
              <w:rPr>
                <w:noProof/>
                <w:webHidden/>
              </w:rPr>
              <w:instrText xml:space="preserve"> PAGEREF _Toc453574121 \h </w:instrText>
            </w:r>
            <w:r>
              <w:rPr>
                <w:noProof/>
                <w:webHidden/>
              </w:rPr>
            </w:r>
            <w:r>
              <w:rPr>
                <w:noProof/>
                <w:webHidden/>
              </w:rPr>
              <w:fldChar w:fldCharType="separate"/>
            </w:r>
            <w:r>
              <w:rPr>
                <w:noProof/>
                <w:webHidden/>
              </w:rPr>
              <w:t>18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22" w:history="1">
            <w:r w:rsidRPr="00E039E7">
              <w:rPr>
                <w:rStyle w:val="Hyperlink"/>
                <w:noProof/>
              </w:rPr>
              <w:t>4.1</w:t>
            </w:r>
            <w:r>
              <w:rPr>
                <w:rFonts w:eastAsiaTheme="minorEastAsia"/>
                <w:noProof/>
                <w:lang w:eastAsia="de-CH"/>
              </w:rPr>
              <w:tab/>
            </w:r>
            <w:r w:rsidRPr="00E039E7">
              <w:rPr>
                <w:rStyle w:val="Hyperlink"/>
                <w:noProof/>
              </w:rPr>
              <w:t>Anforderungen an ein Dateisystem</w:t>
            </w:r>
            <w:r>
              <w:rPr>
                <w:noProof/>
                <w:webHidden/>
              </w:rPr>
              <w:tab/>
            </w:r>
            <w:r>
              <w:rPr>
                <w:noProof/>
                <w:webHidden/>
              </w:rPr>
              <w:fldChar w:fldCharType="begin"/>
            </w:r>
            <w:r>
              <w:rPr>
                <w:noProof/>
                <w:webHidden/>
              </w:rPr>
              <w:instrText xml:space="preserve"> PAGEREF _Toc453574122 \h </w:instrText>
            </w:r>
            <w:r>
              <w:rPr>
                <w:noProof/>
                <w:webHidden/>
              </w:rPr>
            </w:r>
            <w:r>
              <w:rPr>
                <w:noProof/>
                <w:webHidden/>
              </w:rPr>
              <w:fldChar w:fldCharType="separate"/>
            </w:r>
            <w:r>
              <w:rPr>
                <w:noProof/>
                <w:webHidden/>
              </w:rPr>
              <w:t>18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23" w:history="1">
            <w:r w:rsidRPr="00E039E7">
              <w:rPr>
                <w:rStyle w:val="Hyperlink"/>
                <w:noProof/>
              </w:rPr>
              <w:t>4.2</w:t>
            </w:r>
            <w:r>
              <w:rPr>
                <w:rFonts w:eastAsiaTheme="minorEastAsia"/>
                <w:noProof/>
                <w:lang w:eastAsia="de-CH"/>
              </w:rPr>
              <w:tab/>
            </w:r>
            <w:r w:rsidRPr="00E039E7">
              <w:rPr>
                <w:rStyle w:val="Hyperlink"/>
                <w:noProof/>
              </w:rPr>
              <w:t>Aufbau des Unix UFS</w:t>
            </w:r>
            <w:r>
              <w:rPr>
                <w:noProof/>
                <w:webHidden/>
              </w:rPr>
              <w:tab/>
            </w:r>
            <w:r>
              <w:rPr>
                <w:noProof/>
                <w:webHidden/>
              </w:rPr>
              <w:fldChar w:fldCharType="begin"/>
            </w:r>
            <w:r>
              <w:rPr>
                <w:noProof/>
                <w:webHidden/>
              </w:rPr>
              <w:instrText xml:space="preserve"> PAGEREF _Toc453574123 \h </w:instrText>
            </w:r>
            <w:r>
              <w:rPr>
                <w:noProof/>
                <w:webHidden/>
              </w:rPr>
            </w:r>
            <w:r>
              <w:rPr>
                <w:noProof/>
                <w:webHidden/>
              </w:rPr>
              <w:fldChar w:fldCharType="separate"/>
            </w:r>
            <w:r>
              <w:rPr>
                <w:noProof/>
                <w:webHidden/>
              </w:rPr>
              <w:t>18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24" w:history="1">
            <w:r w:rsidRPr="00E039E7">
              <w:rPr>
                <w:rStyle w:val="Hyperlink"/>
                <w:noProof/>
              </w:rPr>
              <w:t>4.3</w:t>
            </w:r>
            <w:r>
              <w:rPr>
                <w:rFonts w:eastAsiaTheme="minorEastAsia"/>
                <w:noProof/>
                <w:lang w:eastAsia="de-CH"/>
              </w:rPr>
              <w:tab/>
            </w:r>
            <w:r w:rsidRPr="00E039E7">
              <w:rPr>
                <w:rStyle w:val="Hyperlink"/>
                <w:noProof/>
              </w:rPr>
              <w:t>Aufbau und Layout eines Verzeichnisses</w:t>
            </w:r>
            <w:r>
              <w:rPr>
                <w:noProof/>
                <w:webHidden/>
              </w:rPr>
              <w:tab/>
            </w:r>
            <w:r>
              <w:rPr>
                <w:noProof/>
                <w:webHidden/>
              </w:rPr>
              <w:fldChar w:fldCharType="begin"/>
            </w:r>
            <w:r>
              <w:rPr>
                <w:noProof/>
                <w:webHidden/>
              </w:rPr>
              <w:instrText xml:space="preserve"> PAGEREF _Toc453574124 \h </w:instrText>
            </w:r>
            <w:r>
              <w:rPr>
                <w:noProof/>
                <w:webHidden/>
              </w:rPr>
            </w:r>
            <w:r>
              <w:rPr>
                <w:noProof/>
                <w:webHidden/>
              </w:rPr>
              <w:fldChar w:fldCharType="separate"/>
            </w:r>
            <w:r>
              <w:rPr>
                <w:noProof/>
                <w:webHidden/>
              </w:rPr>
              <w:t>18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25" w:history="1">
            <w:r w:rsidRPr="00E039E7">
              <w:rPr>
                <w:rStyle w:val="Hyperlink"/>
                <w:noProof/>
              </w:rPr>
              <w:t>4.4</w:t>
            </w:r>
            <w:r>
              <w:rPr>
                <w:rFonts w:eastAsiaTheme="minorEastAsia"/>
                <w:noProof/>
                <w:lang w:eastAsia="de-CH"/>
              </w:rPr>
              <w:tab/>
            </w:r>
            <w:r w:rsidRPr="00E039E7">
              <w:rPr>
                <w:rStyle w:val="Hyperlink"/>
                <w:noProof/>
              </w:rPr>
              <w:t>Aufbau eines Dateibaums</w:t>
            </w:r>
            <w:r>
              <w:rPr>
                <w:noProof/>
                <w:webHidden/>
              </w:rPr>
              <w:tab/>
            </w:r>
            <w:r>
              <w:rPr>
                <w:noProof/>
                <w:webHidden/>
              </w:rPr>
              <w:fldChar w:fldCharType="begin"/>
            </w:r>
            <w:r>
              <w:rPr>
                <w:noProof/>
                <w:webHidden/>
              </w:rPr>
              <w:instrText xml:space="preserve"> PAGEREF _Toc453574125 \h </w:instrText>
            </w:r>
            <w:r>
              <w:rPr>
                <w:noProof/>
                <w:webHidden/>
              </w:rPr>
            </w:r>
            <w:r>
              <w:rPr>
                <w:noProof/>
                <w:webHidden/>
              </w:rPr>
              <w:fldChar w:fldCharType="separate"/>
            </w:r>
            <w:r>
              <w:rPr>
                <w:noProof/>
                <w:webHidden/>
              </w:rPr>
              <w:t>19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26" w:history="1">
            <w:r w:rsidRPr="00E039E7">
              <w:rPr>
                <w:rStyle w:val="Hyperlink"/>
                <w:noProof/>
              </w:rPr>
              <w:t>4.5</w:t>
            </w:r>
            <w:r>
              <w:rPr>
                <w:rFonts w:eastAsiaTheme="minorEastAsia"/>
                <w:noProof/>
                <w:lang w:eastAsia="de-CH"/>
              </w:rPr>
              <w:tab/>
            </w:r>
            <w:r w:rsidRPr="00E039E7">
              <w:rPr>
                <w:rStyle w:val="Hyperlink"/>
                <w:noProof/>
              </w:rPr>
              <w:t>Dateisystem/Partition auf einer Disk</w:t>
            </w:r>
            <w:r>
              <w:rPr>
                <w:noProof/>
                <w:webHidden/>
              </w:rPr>
              <w:tab/>
            </w:r>
            <w:r>
              <w:rPr>
                <w:noProof/>
                <w:webHidden/>
              </w:rPr>
              <w:fldChar w:fldCharType="begin"/>
            </w:r>
            <w:r>
              <w:rPr>
                <w:noProof/>
                <w:webHidden/>
              </w:rPr>
              <w:instrText xml:space="preserve"> PAGEREF _Toc453574126 \h </w:instrText>
            </w:r>
            <w:r>
              <w:rPr>
                <w:noProof/>
                <w:webHidden/>
              </w:rPr>
            </w:r>
            <w:r>
              <w:rPr>
                <w:noProof/>
                <w:webHidden/>
              </w:rPr>
              <w:fldChar w:fldCharType="separate"/>
            </w:r>
            <w:r>
              <w:rPr>
                <w:noProof/>
                <w:webHidden/>
              </w:rPr>
              <w:t>19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27" w:history="1">
            <w:r w:rsidRPr="00E039E7">
              <w:rPr>
                <w:rStyle w:val="Hyperlink"/>
                <w:noProof/>
              </w:rPr>
              <w:t>4.6</w:t>
            </w:r>
            <w:r>
              <w:rPr>
                <w:rFonts w:eastAsiaTheme="minorEastAsia"/>
                <w:noProof/>
                <w:lang w:eastAsia="de-CH"/>
              </w:rPr>
              <w:tab/>
            </w:r>
            <w:r w:rsidRPr="00E039E7">
              <w:rPr>
                <w:rStyle w:val="Hyperlink"/>
                <w:noProof/>
              </w:rPr>
              <w:t>Aufbau einer Disk Inode</w:t>
            </w:r>
            <w:r>
              <w:rPr>
                <w:noProof/>
                <w:webHidden/>
              </w:rPr>
              <w:tab/>
            </w:r>
            <w:r>
              <w:rPr>
                <w:noProof/>
                <w:webHidden/>
              </w:rPr>
              <w:fldChar w:fldCharType="begin"/>
            </w:r>
            <w:r>
              <w:rPr>
                <w:noProof/>
                <w:webHidden/>
              </w:rPr>
              <w:instrText xml:space="preserve"> PAGEREF _Toc453574127 \h </w:instrText>
            </w:r>
            <w:r>
              <w:rPr>
                <w:noProof/>
                <w:webHidden/>
              </w:rPr>
            </w:r>
            <w:r>
              <w:rPr>
                <w:noProof/>
                <w:webHidden/>
              </w:rPr>
              <w:fldChar w:fldCharType="separate"/>
            </w:r>
            <w:r>
              <w:rPr>
                <w:noProof/>
                <w:webHidden/>
              </w:rPr>
              <w:t>20</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28" w:history="1">
            <w:r w:rsidRPr="00E039E7">
              <w:rPr>
                <w:rStyle w:val="Hyperlink"/>
                <w:noProof/>
              </w:rPr>
              <w:t>4.7</w:t>
            </w:r>
            <w:r>
              <w:rPr>
                <w:rFonts w:eastAsiaTheme="minorEastAsia"/>
                <w:noProof/>
                <w:lang w:eastAsia="de-CH"/>
              </w:rPr>
              <w:tab/>
            </w:r>
            <w:r w:rsidRPr="00E039E7">
              <w:rPr>
                <w:rStyle w:val="Hyperlink"/>
                <w:noProof/>
              </w:rPr>
              <w:t>Design einer Inode in Linux</w:t>
            </w:r>
            <w:r>
              <w:rPr>
                <w:noProof/>
                <w:webHidden/>
              </w:rPr>
              <w:tab/>
            </w:r>
            <w:r>
              <w:rPr>
                <w:noProof/>
                <w:webHidden/>
              </w:rPr>
              <w:fldChar w:fldCharType="begin"/>
            </w:r>
            <w:r>
              <w:rPr>
                <w:noProof/>
                <w:webHidden/>
              </w:rPr>
              <w:instrText xml:space="preserve"> PAGEREF _Toc453574128 \h </w:instrText>
            </w:r>
            <w:r>
              <w:rPr>
                <w:noProof/>
                <w:webHidden/>
              </w:rPr>
            </w:r>
            <w:r>
              <w:rPr>
                <w:noProof/>
                <w:webHidden/>
              </w:rPr>
              <w:fldChar w:fldCharType="separate"/>
            </w:r>
            <w:r>
              <w:rPr>
                <w:noProof/>
                <w:webHidden/>
              </w:rPr>
              <w:t>20</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29" w:history="1">
            <w:r w:rsidRPr="00E039E7">
              <w:rPr>
                <w:rStyle w:val="Hyperlink"/>
                <w:noProof/>
              </w:rPr>
              <w:t>4.8</w:t>
            </w:r>
            <w:r>
              <w:rPr>
                <w:rFonts w:eastAsiaTheme="minorEastAsia"/>
                <w:noProof/>
                <w:lang w:eastAsia="de-CH"/>
              </w:rPr>
              <w:tab/>
            </w:r>
            <w:r w:rsidRPr="00E039E7">
              <w:rPr>
                <w:rStyle w:val="Hyperlink"/>
                <w:noProof/>
              </w:rPr>
              <w:t>Referenzierung von Datenblöcken</w:t>
            </w:r>
            <w:r>
              <w:rPr>
                <w:noProof/>
                <w:webHidden/>
              </w:rPr>
              <w:tab/>
            </w:r>
            <w:r>
              <w:rPr>
                <w:noProof/>
                <w:webHidden/>
              </w:rPr>
              <w:fldChar w:fldCharType="begin"/>
            </w:r>
            <w:r>
              <w:rPr>
                <w:noProof/>
                <w:webHidden/>
              </w:rPr>
              <w:instrText xml:space="preserve"> PAGEREF _Toc453574129 \h </w:instrText>
            </w:r>
            <w:r>
              <w:rPr>
                <w:noProof/>
                <w:webHidden/>
              </w:rPr>
            </w:r>
            <w:r>
              <w:rPr>
                <w:noProof/>
                <w:webHidden/>
              </w:rPr>
              <w:fldChar w:fldCharType="separate"/>
            </w:r>
            <w:r>
              <w:rPr>
                <w:noProof/>
                <w:webHidden/>
              </w:rPr>
              <w:t>21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30" w:history="1">
            <w:r w:rsidRPr="00E039E7">
              <w:rPr>
                <w:rStyle w:val="Hyperlink"/>
                <w:noProof/>
              </w:rPr>
              <w:t>4.9</w:t>
            </w:r>
            <w:r>
              <w:rPr>
                <w:rFonts w:eastAsiaTheme="minorEastAsia"/>
                <w:noProof/>
                <w:lang w:eastAsia="de-CH"/>
              </w:rPr>
              <w:tab/>
            </w:r>
            <w:r w:rsidRPr="00E039E7">
              <w:rPr>
                <w:rStyle w:val="Hyperlink"/>
                <w:noProof/>
              </w:rPr>
              <w:t>Maximale Dateigrössen</w:t>
            </w:r>
            <w:r>
              <w:rPr>
                <w:noProof/>
                <w:webHidden/>
              </w:rPr>
              <w:tab/>
            </w:r>
            <w:r>
              <w:rPr>
                <w:noProof/>
                <w:webHidden/>
              </w:rPr>
              <w:fldChar w:fldCharType="begin"/>
            </w:r>
            <w:r>
              <w:rPr>
                <w:noProof/>
                <w:webHidden/>
              </w:rPr>
              <w:instrText xml:space="preserve"> PAGEREF _Toc453574130 \h </w:instrText>
            </w:r>
            <w:r>
              <w:rPr>
                <w:noProof/>
                <w:webHidden/>
              </w:rPr>
            </w:r>
            <w:r>
              <w:rPr>
                <w:noProof/>
                <w:webHidden/>
              </w:rPr>
              <w:fldChar w:fldCharType="separate"/>
            </w:r>
            <w:r>
              <w:rPr>
                <w:noProof/>
                <w:webHidden/>
              </w:rPr>
              <w:t>21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31" w:history="1">
            <w:r w:rsidRPr="00E039E7">
              <w:rPr>
                <w:rStyle w:val="Hyperlink"/>
                <w:noProof/>
              </w:rPr>
              <w:t>4.10</w:t>
            </w:r>
            <w:r>
              <w:rPr>
                <w:rFonts w:eastAsiaTheme="minorEastAsia"/>
                <w:noProof/>
                <w:lang w:eastAsia="de-CH"/>
              </w:rPr>
              <w:tab/>
            </w:r>
            <w:r w:rsidRPr="00E039E7">
              <w:rPr>
                <w:rStyle w:val="Hyperlink"/>
                <w:noProof/>
              </w:rPr>
              <w:t>Finden eines Disk Block und einer Inode</w:t>
            </w:r>
            <w:r>
              <w:rPr>
                <w:noProof/>
                <w:webHidden/>
              </w:rPr>
              <w:tab/>
            </w:r>
            <w:r>
              <w:rPr>
                <w:noProof/>
                <w:webHidden/>
              </w:rPr>
              <w:fldChar w:fldCharType="begin"/>
            </w:r>
            <w:r>
              <w:rPr>
                <w:noProof/>
                <w:webHidden/>
              </w:rPr>
              <w:instrText xml:space="preserve"> PAGEREF _Toc453574131 \h </w:instrText>
            </w:r>
            <w:r>
              <w:rPr>
                <w:noProof/>
                <w:webHidden/>
              </w:rPr>
            </w:r>
            <w:r>
              <w:rPr>
                <w:noProof/>
                <w:webHidden/>
              </w:rPr>
              <w:fldChar w:fldCharType="separate"/>
            </w:r>
            <w:r>
              <w:rPr>
                <w:noProof/>
                <w:webHidden/>
              </w:rPr>
              <w:t>21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32" w:history="1">
            <w:r w:rsidRPr="00E039E7">
              <w:rPr>
                <w:rStyle w:val="Hyperlink"/>
                <w:noProof/>
              </w:rPr>
              <w:t>4.11</w:t>
            </w:r>
            <w:r>
              <w:rPr>
                <w:rFonts w:eastAsiaTheme="minorEastAsia"/>
                <w:noProof/>
                <w:lang w:eastAsia="de-CH"/>
              </w:rPr>
              <w:tab/>
            </w:r>
            <w:r w:rsidRPr="00E039E7">
              <w:rPr>
                <w:rStyle w:val="Hyperlink"/>
                <w:noProof/>
              </w:rPr>
              <w:t>Dateisystemalgorithmen</w:t>
            </w:r>
            <w:r>
              <w:rPr>
                <w:noProof/>
                <w:webHidden/>
              </w:rPr>
              <w:tab/>
            </w:r>
            <w:r>
              <w:rPr>
                <w:noProof/>
                <w:webHidden/>
              </w:rPr>
              <w:fldChar w:fldCharType="begin"/>
            </w:r>
            <w:r>
              <w:rPr>
                <w:noProof/>
                <w:webHidden/>
              </w:rPr>
              <w:instrText xml:space="preserve"> PAGEREF _Toc453574132 \h </w:instrText>
            </w:r>
            <w:r>
              <w:rPr>
                <w:noProof/>
                <w:webHidden/>
              </w:rPr>
            </w:r>
            <w:r>
              <w:rPr>
                <w:noProof/>
                <w:webHidden/>
              </w:rPr>
              <w:fldChar w:fldCharType="separate"/>
            </w:r>
            <w:r>
              <w:rPr>
                <w:noProof/>
                <w:webHidden/>
              </w:rPr>
              <w:t>21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33" w:history="1">
            <w:r w:rsidRPr="00E039E7">
              <w:rPr>
                <w:rStyle w:val="Hyperlink"/>
                <w:noProof/>
              </w:rPr>
              <w:t>4.12</w:t>
            </w:r>
            <w:r>
              <w:rPr>
                <w:rFonts w:eastAsiaTheme="minorEastAsia"/>
                <w:noProof/>
                <w:lang w:eastAsia="de-CH"/>
              </w:rPr>
              <w:tab/>
            </w:r>
            <w:r w:rsidRPr="00E039E7">
              <w:rPr>
                <w:rStyle w:val="Hyperlink"/>
                <w:noProof/>
              </w:rPr>
              <w:t>Folgen dieses Aufbaus</w:t>
            </w:r>
            <w:r>
              <w:rPr>
                <w:noProof/>
                <w:webHidden/>
              </w:rPr>
              <w:tab/>
            </w:r>
            <w:r>
              <w:rPr>
                <w:noProof/>
                <w:webHidden/>
              </w:rPr>
              <w:fldChar w:fldCharType="begin"/>
            </w:r>
            <w:r>
              <w:rPr>
                <w:noProof/>
                <w:webHidden/>
              </w:rPr>
              <w:instrText xml:space="preserve"> PAGEREF _Toc453574133 \h </w:instrText>
            </w:r>
            <w:r>
              <w:rPr>
                <w:noProof/>
                <w:webHidden/>
              </w:rPr>
            </w:r>
            <w:r>
              <w:rPr>
                <w:noProof/>
                <w:webHidden/>
              </w:rPr>
              <w:fldChar w:fldCharType="separate"/>
            </w:r>
            <w:r>
              <w:rPr>
                <w:noProof/>
                <w:webHidden/>
              </w:rPr>
              <w:t>21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34" w:history="1">
            <w:r w:rsidRPr="00E039E7">
              <w:rPr>
                <w:rStyle w:val="Hyperlink"/>
                <w:noProof/>
              </w:rPr>
              <w:t>4.13</w:t>
            </w:r>
            <w:r>
              <w:rPr>
                <w:rFonts w:eastAsiaTheme="minorEastAsia"/>
                <w:noProof/>
                <w:lang w:eastAsia="de-CH"/>
              </w:rPr>
              <w:tab/>
            </w:r>
            <w:r w:rsidRPr="00E039E7">
              <w:rPr>
                <w:rStyle w:val="Hyperlink"/>
                <w:noProof/>
              </w:rPr>
              <w:t>Benutzung &amp; Administration eines Unix UFS</w:t>
            </w:r>
            <w:r>
              <w:rPr>
                <w:noProof/>
                <w:webHidden/>
              </w:rPr>
              <w:tab/>
            </w:r>
            <w:r>
              <w:rPr>
                <w:noProof/>
                <w:webHidden/>
              </w:rPr>
              <w:fldChar w:fldCharType="begin"/>
            </w:r>
            <w:r>
              <w:rPr>
                <w:noProof/>
                <w:webHidden/>
              </w:rPr>
              <w:instrText xml:space="preserve"> PAGEREF _Toc453574134 \h </w:instrText>
            </w:r>
            <w:r>
              <w:rPr>
                <w:noProof/>
                <w:webHidden/>
              </w:rPr>
            </w:r>
            <w:r>
              <w:rPr>
                <w:noProof/>
                <w:webHidden/>
              </w:rPr>
              <w:fldChar w:fldCharType="separate"/>
            </w:r>
            <w:r>
              <w:rPr>
                <w:noProof/>
                <w:webHidden/>
              </w:rPr>
              <w:t>22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35" w:history="1">
            <w:r w:rsidRPr="00E039E7">
              <w:rPr>
                <w:rStyle w:val="Hyperlink"/>
                <w:noProof/>
              </w:rPr>
              <w:t>4.14</w:t>
            </w:r>
            <w:r>
              <w:rPr>
                <w:rFonts w:eastAsiaTheme="minorEastAsia"/>
                <w:noProof/>
                <w:lang w:eastAsia="de-CH"/>
              </w:rPr>
              <w:tab/>
            </w:r>
            <w:r w:rsidRPr="00E039E7">
              <w:rPr>
                <w:rStyle w:val="Hyperlink"/>
                <w:noProof/>
              </w:rPr>
              <w:t>Designkriterien für ein Dateisystem</w:t>
            </w:r>
            <w:r>
              <w:rPr>
                <w:noProof/>
                <w:webHidden/>
              </w:rPr>
              <w:tab/>
            </w:r>
            <w:r>
              <w:rPr>
                <w:noProof/>
                <w:webHidden/>
              </w:rPr>
              <w:fldChar w:fldCharType="begin"/>
            </w:r>
            <w:r>
              <w:rPr>
                <w:noProof/>
                <w:webHidden/>
              </w:rPr>
              <w:instrText xml:space="preserve"> PAGEREF _Toc453574135 \h </w:instrText>
            </w:r>
            <w:r>
              <w:rPr>
                <w:noProof/>
                <w:webHidden/>
              </w:rPr>
            </w:r>
            <w:r>
              <w:rPr>
                <w:noProof/>
                <w:webHidden/>
              </w:rPr>
              <w:fldChar w:fldCharType="separate"/>
            </w:r>
            <w:r>
              <w:rPr>
                <w:noProof/>
                <w:webHidden/>
              </w:rPr>
              <w:t>23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36" w:history="1">
            <w:r w:rsidRPr="00E039E7">
              <w:rPr>
                <w:rStyle w:val="Hyperlink"/>
                <w:noProof/>
              </w:rPr>
              <w:t>4.15</w:t>
            </w:r>
            <w:r>
              <w:rPr>
                <w:rFonts w:eastAsiaTheme="minorEastAsia"/>
                <w:noProof/>
                <w:lang w:eastAsia="de-CH"/>
              </w:rPr>
              <w:tab/>
            </w:r>
            <w:r w:rsidRPr="00E039E7">
              <w:rPr>
                <w:rStyle w:val="Hyperlink"/>
                <w:noProof/>
              </w:rPr>
              <w:t>Typen von Unix-Dateisystemen</w:t>
            </w:r>
            <w:r>
              <w:rPr>
                <w:noProof/>
                <w:webHidden/>
              </w:rPr>
              <w:tab/>
            </w:r>
            <w:r>
              <w:rPr>
                <w:noProof/>
                <w:webHidden/>
              </w:rPr>
              <w:fldChar w:fldCharType="begin"/>
            </w:r>
            <w:r>
              <w:rPr>
                <w:noProof/>
                <w:webHidden/>
              </w:rPr>
              <w:instrText xml:space="preserve"> PAGEREF _Toc453574136 \h </w:instrText>
            </w:r>
            <w:r>
              <w:rPr>
                <w:noProof/>
                <w:webHidden/>
              </w:rPr>
            </w:r>
            <w:r>
              <w:rPr>
                <w:noProof/>
                <w:webHidden/>
              </w:rPr>
              <w:fldChar w:fldCharType="separate"/>
            </w:r>
            <w:r>
              <w:rPr>
                <w:noProof/>
                <w:webHidden/>
              </w:rPr>
              <w:t>23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37" w:history="1">
            <w:r w:rsidRPr="00E039E7">
              <w:rPr>
                <w:rStyle w:val="Hyperlink"/>
                <w:noProof/>
              </w:rPr>
              <w:t>4.16</w:t>
            </w:r>
            <w:r>
              <w:rPr>
                <w:rFonts w:eastAsiaTheme="minorEastAsia"/>
                <w:noProof/>
                <w:lang w:eastAsia="de-CH"/>
              </w:rPr>
              <w:tab/>
            </w:r>
            <w:r w:rsidRPr="00E039E7">
              <w:rPr>
                <w:rStyle w:val="Hyperlink"/>
                <w:noProof/>
              </w:rPr>
              <w:t>Ext4 als Trend in Linux</w:t>
            </w:r>
            <w:r>
              <w:rPr>
                <w:noProof/>
                <w:webHidden/>
              </w:rPr>
              <w:tab/>
            </w:r>
            <w:r>
              <w:rPr>
                <w:noProof/>
                <w:webHidden/>
              </w:rPr>
              <w:fldChar w:fldCharType="begin"/>
            </w:r>
            <w:r>
              <w:rPr>
                <w:noProof/>
                <w:webHidden/>
              </w:rPr>
              <w:instrText xml:space="preserve"> PAGEREF _Toc453574137 \h </w:instrText>
            </w:r>
            <w:r>
              <w:rPr>
                <w:noProof/>
                <w:webHidden/>
              </w:rPr>
            </w:r>
            <w:r>
              <w:rPr>
                <w:noProof/>
                <w:webHidden/>
              </w:rPr>
              <w:fldChar w:fldCharType="separate"/>
            </w:r>
            <w:r>
              <w:rPr>
                <w:noProof/>
                <w:webHidden/>
              </w:rPr>
              <w:t>23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38" w:history="1">
            <w:r w:rsidRPr="00E039E7">
              <w:rPr>
                <w:rStyle w:val="Hyperlink"/>
                <w:noProof/>
              </w:rPr>
              <w:t>4.17</w:t>
            </w:r>
            <w:r>
              <w:rPr>
                <w:rFonts w:eastAsiaTheme="minorEastAsia"/>
                <w:noProof/>
                <w:lang w:eastAsia="de-CH"/>
              </w:rPr>
              <w:tab/>
            </w:r>
            <w:r w:rsidRPr="00E039E7">
              <w:rPr>
                <w:rStyle w:val="Hyperlink"/>
                <w:noProof/>
              </w:rPr>
              <w:t>NFS als Netzwerk-Filesystem</w:t>
            </w:r>
            <w:r>
              <w:rPr>
                <w:noProof/>
                <w:webHidden/>
              </w:rPr>
              <w:tab/>
            </w:r>
            <w:r>
              <w:rPr>
                <w:noProof/>
                <w:webHidden/>
              </w:rPr>
              <w:fldChar w:fldCharType="begin"/>
            </w:r>
            <w:r>
              <w:rPr>
                <w:noProof/>
                <w:webHidden/>
              </w:rPr>
              <w:instrText xml:space="preserve"> PAGEREF _Toc453574138 \h </w:instrText>
            </w:r>
            <w:r>
              <w:rPr>
                <w:noProof/>
                <w:webHidden/>
              </w:rPr>
            </w:r>
            <w:r>
              <w:rPr>
                <w:noProof/>
                <w:webHidden/>
              </w:rPr>
              <w:fldChar w:fldCharType="separate"/>
            </w:r>
            <w:r>
              <w:rPr>
                <w:noProof/>
                <w:webHidden/>
              </w:rPr>
              <w:t>24</w:t>
            </w:r>
            <w:r>
              <w:rPr>
                <w:noProof/>
                <w:webHidden/>
              </w:rPr>
              <w:fldChar w:fldCharType="end"/>
            </w:r>
          </w:hyperlink>
        </w:p>
        <w:p w:rsidR="00DE634A" w:rsidRDefault="00DE634A">
          <w:pPr>
            <w:pStyle w:val="Verzeichnis1"/>
            <w:rPr>
              <w:rFonts w:eastAsiaTheme="minorEastAsia"/>
              <w:noProof/>
              <w:lang w:eastAsia="de-CH"/>
            </w:rPr>
          </w:pPr>
          <w:hyperlink w:anchor="_Toc453574139" w:history="1">
            <w:r w:rsidRPr="00E039E7">
              <w:rPr>
                <w:rStyle w:val="Hyperlink"/>
                <w:noProof/>
              </w:rPr>
              <w:t>5</w:t>
            </w:r>
            <w:r>
              <w:rPr>
                <w:rFonts w:eastAsiaTheme="minorEastAsia"/>
                <w:noProof/>
                <w:lang w:eastAsia="de-CH"/>
              </w:rPr>
              <w:tab/>
            </w:r>
            <w:r w:rsidRPr="00E039E7">
              <w:rPr>
                <w:rStyle w:val="Hyperlink"/>
                <w:noProof/>
              </w:rPr>
              <w:t>Woche 4</w:t>
            </w:r>
            <w:r>
              <w:rPr>
                <w:noProof/>
                <w:webHidden/>
              </w:rPr>
              <w:tab/>
            </w:r>
            <w:r>
              <w:rPr>
                <w:noProof/>
                <w:webHidden/>
              </w:rPr>
              <w:fldChar w:fldCharType="begin"/>
            </w:r>
            <w:r>
              <w:rPr>
                <w:noProof/>
                <w:webHidden/>
              </w:rPr>
              <w:instrText xml:space="preserve"> PAGEREF _Toc453574139 \h </w:instrText>
            </w:r>
            <w:r>
              <w:rPr>
                <w:noProof/>
                <w:webHidden/>
              </w:rPr>
            </w:r>
            <w:r>
              <w:rPr>
                <w:noProof/>
                <w:webHidden/>
              </w:rPr>
              <w:fldChar w:fldCharType="separate"/>
            </w:r>
            <w:r>
              <w:rPr>
                <w:noProof/>
                <w:webHidden/>
              </w:rPr>
              <w:t>25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0" w:history="1">
            <w:r w:rsidRPr="00E039E7">
              <w:rPr>
                <w:rStyle w:val="Hyperlink"/>
                <w:noProof/>
              </w:rPr>
              <w:t>5.1</w:t>
            </w:r>
            <w:r>
              <w:rPr>
                <w:rFonts w:eastAsiaTheme="minorEastAsia"/>
                <w:noProof/>
                <w:lang w:eastAsia="de-CH"/>
              </w:rPr>
              <w:tab/>
            </w:r>
            <w:r w:rsidRPr="00E039E7">
              <w:rPr>
                <w:rStyle w:val="Hyperlink"/>
                <w:noProof/>
              </w:rPr>
              <w:t>Anforderungen an ein Prozesssteuersystem (Time Sharing)</w:t>
            </w:r>
            <w:r>
              <w:rPr>
                <w:noProof/>
                <w:webHidden/>
              </w:rPr>
              <w:tab/>
            </w:r>
            <w:r>
              <w:rPr>
                <w:noProof/>
                <w:webHidden/>
              </w:rPr>
              <w:fldChar w:fldCharType="begin"/>
            </w:r>
            <w:r>
              <w:rPr>
                <w:noProof/>
                <w:webHidden/>
              </w:rPr>
              <w:instrText xml:space="preserve"> PAGEREF _Toc453574140 \h </w:instrText>
            </w:r>
            <w:r>
              <w:rPr>
                <w:noProof/>
                <w:webHidden/>
              </w:rPr>
            </w:r>
            <w:r>
              <w:rPr>
                <w:noProof/>
                <w:webHidden/>
              </w:rPr>
              <w:fldChar w:fldCharType="separate"/>
            </w:r>
            <w:r>
              <w:rPr>
                <w:noProof/>
                <w:webHidden/>
              </w:rPr>
              <w:t>25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1" w:history="1">
            <w:r w:rsidRPr="00E039E7">
              <w:rPr>
                <w:rStyle w:val="Hyperlink"/>
                <w:noProof/>
              </w:rPr>
              <w:t>5.2</w:t>
            </w:r>
            <w:r>
              <w:rPr>
                <w:rFonts w:eastAsiaTheme="minorEastAsia"/>
                <w:noProof/>
                <w:lang w:eastAsia="de-CH"/>
              </w:rPr>
              <w:tab/>
            </w:r>
            <w:r w:rsidRPr="00E039E7">
              <w:rPr>
                <w:rStyle w:val="Hyperlink"/>
                <w:noProof/>
              </w:rPr>
              <w:t>Was ist ein Prozess</w:t>
            </w:r>
            <w:r>
              <w:rPr>
                <w:noProof/>
                <w:webHidden/>
              </w:rPr>
              <w:tab/>
            </w:r>
            <w:r>
              <w:rPr>
                <w:noProof/>
                <w:webHidden/>
              </w:rPr>
              <w:fldChar w:fldCharType="begin"/>
            </w:r>
            <w:r>
              <w:rPr>
                <w:noProof/>
                <w:webHidden/>
              </w:rPr>
              <w:instrText xml:space="preserve"> PAGEREF _Toc453574141 \h </w:instrText>
            </w:r>
            <w:r>
              <w:rPr>
                <w:noProof/>
                <w:webHidden/>
              </w:rPr>
            </w:r>
            <w:r>
              <w:rPr>
                <w:noProof/>
                <w:webHidden/>
              </w:rPr>
              <w:fldChar w:fldCharType="separate"/>
            </w:r>
            <w:r>
              <w:rPr>
                <w:noProof/>
                <w:webHidden/>
              </w:rPr>
              <w:t>25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2" w:history="1">
            <w:r w:rsidRPr="00E039E7">
              <w:rPr>
                <w:rStyle w:val="Hyperlink"/>
                <w:noProof/>
              </w:rPr>
              <w:t>5.3</w:t>
            </w:r>
            <w:r>
              <w:rPr>
                <w:rFonts w:eastAsiaTheme="minorEastAsia"/>
                <w:noProof/>
                <w:lang w:eastAsia="de-CH"/>
              </w:rPr>
              <w:tab/>
            </w:r>
            <w:r w:rsidRPr="00E039E7">
              <w:rPr>
                <w:rStyle w:val="Hyperlink"/>
                <w:noProof/>
              </w:rPr>
              <w:t>Wie ist ein Unix Prozess aufgebaut</w:t>
            </w:r>
            <w:r>
              <w:rPr>
                <w:noProof/>
                <w:webHidden/>
              </w:rPr>
              <w:tab/>
            </w:r>
            <w:r>
              <w:rPr>
                <w:noProof/>
                <w:webHidden/>
              </w:rPr>
              <w:fldChar w:fldCharType="begin"/>
            </w:r>
            <w:r>
              <w:rPr>
                <w:noProof/>
                <w:webHidden/>
              </w:rPr>
              <w:instrText xml:space="preserve"> PAGEREF _Toc453574142 \h </w:instrText>
            </w:r>
            <w:r>
              <w:rPr>
                <w:noProof/>
                <w:webHidden/>
              </w:rPr>
            </w:r>
            <w:r>
              <w:rPr>
                <w:noProof/>
                <w:webHidden/>
              </w:rPr>
              <w:fldChar w:fldCharType="separate"/>
            </w:r>
            <w:r>
              <w:rPr>
                <w:noProof/>
                <w:webHidden/>
              </w:rPr>
              <w:t>25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3" w:history="1">
            <w:r w:rsidRPr="00E039E7">
              <w:rPr>
                <w:rStyle w:val="Hyperlink"/>
                <w:noProof/>
              </w:rPr>
              <w:t>5.4</w:t>
            </w:r>
            <w:r>
              <w:rPr>
                <w:rFonts w:eastAsiaTheme="minorEastAsia"/>
                <w:noProof/>
                <w:lang w:eastAsia="de-CH"/>
              </w:rPr>
              <w:tab/>
            </w:r>
            <w:r w:rsidRPr="00E039E7">
              <w:rPr>
                <w:rStyle w:val="Hyperlink"/>
                <w:noProof/>
              </w:rPr>
              <w:t>Typen von Unix Prozesssegmenten</w:t>
            </w:r>
            <w:r>
              <w:rPr>
                <w:noProof/>
                <w:webHidden/>
              </w:rPr>
              <w:tab/>
            </w:r>
            <w:r>
              <w:rPr>
                <w:noProof/>
                <w:webHidden/>
              </w:rPr>
              <w:fldChar w:fldCharType="begin"/>
            </w:r>
            <w:r>
              <w:rPr>
                <w:noProof/>
                <w:webHidden/>
              </w:rPr>
              <w:instrText xml:space="preserve"> PAGEREF _Toc453574143 \h </w:instrText>
            </w:r>
            <w:r>
              <w:rPr>
                <w:noProof/>
                <w:webHidden/>
              </w:rPr>
            </w:r>
            <w:r>
              <w:rPr>
                <w:noProof/>
                <w:webHidden/>
              </w:rPr>
              <w:fldChar w:fldCharType="separate"/>
            </w:r>
            <w:r>
              <w:rPr>
                <w:noProof/>
                <w:webHidden/>
              </w:rPr>
              <w:t>25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4" w:history="1">
            <w:r w:rsidRPr="00E039E7">
              <w:rPr>
                <w:rStyle w:val="Hyperlink"/>
                <w:noProof/>
              </w:rPr>
              <w:t>5.5</w:t>
            </w:r>
            <w:r>
              <w:rPr>
                <w:rFonts w:eastAsiaTheme="minorEastAsia"/>
                <w:noProof/>
                <w:lang w:eastAsia="de-CH"/>
              </w:rPr>
              <w:tab/>
            </w:r>
            <w:r w:rsidRPr="00E039E7">
              <w:rPr>
                <w:rStyle w:val="Hyperlink"/>
                <w:noProof/>
              </w:rPr>
              <w:t>Virtuelle Adressierung</w:t>
            </w:r>
            <w:r>
              <w:rPr>
                <w:noProof/>
                <w:webHidden/>
              </w:rPr>
              <w:tab/>
            </w:r>
            <w:r>
              <w:rPr>
                <w:noProof/>
                <w:webHidden/>
              </w:rPr>
              <w:fldChar w:fldCharType="begin"/>
            </w:r>
            <w:r>
              <w:rPr>
                <w:noProof/>
                <w:webHidden/>
              </w:rPr>
              <w:instrText xml:space="preserve"> PAGEREF _Toc453574144 \h </w:instrText>
            </w:r>
            <w:r>
              <w:rPr>
                <w:noProof/>
                <w:webHidden/>
              </w:rPr>
            </w:r>
            <w:r>
              <w:rPr>
                <w:noProof/>
                <w:webHidden/>
              </w:rPr>
              <w:fldChar w:fldCharType="separate"/>
            </w:r>
            <w:r>
              <w:rPr>
                <w:noProof/>
                <w:webHidden/>
              </w:rPr>
              <w:t>26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5" w:history="1">
            <w:r w:rsidRPr="00E039E7">
              <w:rPr>
                <w:rStyle w:val="Hyperlink"/>
                <w:noProof/>
              </w:rPr>
              <w:t>5.6</w:t>
            </w:r>
            <w:r>
              <w:rPr>
                <w:rFonts w:eastAsiaTheme="minorEastAsia"/>
                <w:noProof/>
                <w:lang w:eastAsia="de-CH"/>
              </w:rPr>
              <w:tab/>
            </w:r>
            <w:r w:rsidRPr="00E039E7">
              <w:rPr>
                <w:rStyle w:val="Hyperlink"/>
                <w:noProof/>
              </w:rPr>
              <w:t>Unterschied zwischen Kernel und User Mode</w:t>
            </w:r>
            <w:r>
              <w:rPr>
                <w:noProof/>
                <w:webHidden/>
              </w:rPr>
              <w:tab/>
            </w:r>
            <w:r>
              <w:rPr>
                <w:noProof/>
                <w:webHidden/>
              </w:rPr>
              <w:fldChar w:fldCharType="begin"/>
            </w:r>
            <w:r>
              <w:rPr>
                <w:noProof/>
                <w:webHidden/>
              </w:rPr>
              <w:instrText xml:space="preserve"> PAGEREF _Toc453574145 \h </w:instrText>
            </w:r>
            <w:r>
              <w:rPr>
                <w:noProof/>
                <w:webHidden/>
              </w:rPr>
            </w:r>
            <w:r>
              <w:rPr>
                <w:noProof/>
                <w:webHidden/>
              </w:rPr>
              <w:fldChar w:fldCharType="separate"/>
            </w:r>
            <w:r>
              <w:rPr>
                <w:noProof/>
                <w:webHidden/>
              </w:rPr>
              <w:t>26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6" w:history="1">
            <w:r w:rsidRPr="00E039E7">
              <w:rPr>
                <w:rStyle w:val="Hyperlink"/>
                <w:noProof/>
              </w:rPr>
              <w:t>5.7</w:t>
            </w:r>
            <w:r>
              <w:rPr>
                <w:rFonts w:eastAsiaTheme="minorEastAsia"/>
                <w:noProof/>
                <w:lang w:eastAsia="de-CH"/>
              </w:rPr>
              <w:tab/>
            </w:r>
            <w:r w:rsidRPr="00E039E7">
              <w:rPr>
                <w:rStyle w:val="Hyperlink"/>
                <w:noProof/>
              </w:rPr>
              <w:t>Kernel-Datenstrukturen für das Prozessmanagement</w:t>
            </w:r>
            <w:r>
              <w:rPr>
                <w:noProof/>
                <w:webHidden/>
              </w:rPr>
              <w:tab/>
            </w:r>
            <w:r>
              <w:rPr>
                <w:noProof/>
                <w:webHidden/>
              </w:rPr>
              <w:fldChar w:fldCharType="begin"/>
            </w:r>
            <w:r>
              <w:rPr>
                <w:noProof/>
                <w:webHidden/>
              </w:rPr>
              <w:instrText xml:space="preserve"> PAGEREF _Toc453574146 \h </w:instrText>
            </w:r>
            <w:r>
              <w:rPr>
                <w:noProof/>
                <w:webHidden/>
              </w:rPr>
            </w:r>
            <w:r>
              <w:rPr>
                <w:noProof/>
                <w:webHidden/>
              </w:rPr>
              <w:fldChar w:fldCharType="separate"/>
            </w:r>
            <w:r>
              <w:rPr>
                <w:noProof/>
                <w:webHidden/>
              </w:rPr>
              <w:t>26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7" w:history="1">
            <w:r w:rsidRPr="00E039E7">
              <w:rPr>
                <w:rStyle w:val="Hyperlink"/>
                <w:noProof/>
              </w:rPr>
              <w:t>5.8</w:t>
            </w:r>
            <w:r>
              <w:rPr>
                <w:rFonts w:eastAsiaTheme="minorEastAsia"/>
                <w:noProof/>
                <w:lang w:eastAsia="de-CH"/>
              </w:rPr>
              <w:tab/>
            </w:r>
            <w:r w:rsidRPr="00E039E7">
              <w:rPr>
                <w:rStyle w:val="Hyperlink"/>
                <w:noProof/>
              </w:rPr>
              <w:t>Prozess- und Kontextwechsel</w:t>
            </w:r>
            <w:r>
              <w:rPr>
                <w:noProof/>
                <w:webHidden/>
              </w:rPr>
              <w:tab/>
            </w:r>
            <w:r>
              <w:rPr>
                <w:noProof/>
                <w:webHidden/>
              </w:rPr>
              <w:fldChar w:fldCharType="begin"/>
            </w:r>
            <w:r>
              <w:rPr>
                <w:noProof/>
                <w:webHidden/>
              </w:rPr>
              <w:instrText xml:space="preserve"> PAGEREF _Toc453574147 \h </w:instrText>
            </w:r>
            <w:r>
              <w:rPr>
                <w:noProof/>
                <w:webHidden/>
              </w:rPr>
            </w:r>
            <w:r>
              <w:rPr>
                <w:noProof/>
                <w:webHidden/>
              </w:rPr>
              <w:fldChar w:fldCharType="separate"/>
            </w:r>
            <w:r>
              <w:rPr>
                <w:noProof/>
                <w:webHidden/>
              </w:rPr>
              <w:t>28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8" w:history="1">
            <w:r w:rsidRPr="00E039E7">
              <w:rPr>
                <w:rStyle w:val="Hyperlink"/>
                <w:noProof/>
              </w:rPr>
              <w:t>5.9</w:t>
            </w:r>
            <w:r>
              <w:rPr>
                <w:rFonts w:eastAsiaTheme="minorEastAsia"/>
                <w:noProof/>
                <w:lang w:eastAsia="de-CH"/>
              </w:rPr>
              <w:tab/>
            </w:r>
            <w:r w:rsidRPr="00E039E7">
              <w:rPr>
                <w:rStyle w:val="Hyperlink"/>
                <w:noProof/>
              </w:rPr>
              <w:t>Prozesskontext</w:t>
            </w:r>
            <w:r>
              <w:rPr>
                <w:noProof/>
                <w:webHidden/>
              </w:rPr>
              <w:tab/>
            </w:r>
            <w:r>
              <w:rPr>
                <w:noProof/>
                <w:webHidden/>
              </w:rPr>
              <w:fldChar w:fldCharType="begin"/>
            </w:r>
            <w:r>
              <w:rPr>
                <w:noProof/>
                <w:webHidden/>
              </w:rPr>
              <w:instrText xml:space="preserve"> PAGEREF _Toc453574148 \h </w:instrText>
            </w:r>
            <w:r>
              <w:rPr>
                <w:noProof/>
                <w:webHidden/>
              </w:rPr>
            </w:r>
            <w:r>
              <w:rPr>
                <w:noProof/>
                <w:webHidden/>
              </w:rPr>
              <w:fldChar w:fldCharType="separate"/>
            </w:r>
            <w:r>
              <w:rPr>
                <w:noProof/>
                <w:webHidden/>
              </w:rPr>
              <w:t>28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49" w:history="1">
            <w:r w:rsidRPr="00E039E7">
              <w:rPr>
                <w:rStyle w:val="Hyperlink"/>
                <w:noProof/>
              </w:rPr>
              <w:t>5.10</w:t>
            </w:r>
            <w:r>
              <w:rPr>
                <w:rFonts w:eastAsiaTheme="minorEastAsia"/>
                <w:noProof/>
                <w:lang w:eastAsia="de-CH"/>
              </w:rPr>
              <w:tab/>
            </w:r>
            <w:r w:rsidRPr="00E039E7">
              <w:rPr>
                <w:rStyle w:val="Hyperlink"/>
                <w:noProof/>
              </w:rPr>
              <w:t>Sichern des Prozesskontexts</w:t>
            </w:r>
            <w:r>
              <w:rPr>
                <w:noProof/>
                <w:webHidden/>
              </w:rPr>
              <w:tab/>
            </w:r>
            <w:r>
              <w:rPr>
                <w:noProof/>
                <w:webHidden/>
              </w:rPr>
              <w:fldChar w:fldCharType="begin"/>
            </w:r>
            <w:r>
              <w:rPr>
                <w:noProof/>
                <w:webHidden/>
              </w:rPr>
              <w:instrText xml:space="preserve"> PAGEREF _Toc453574149 \h </w:instrText>
            </w:r>
            <w:r>
              <w:rPr>
                <w:noProof/>
                <w:webHidden/>
              </w:rPr>
            </w:r>
            <w:r>
              <w:rPr>
                <w:noProof/>
                <w:webHidden/>
              </w:rPr>
              <w:fldChar w:fldCharType="separate"/>
            </w:r>
            <w:r>
              <w:rPr>
                <w:noProof/>
                <w:webHidden/>
              </w:rPr>
              <w:t>29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50" w:history="1">
            <w:r w:rsidRPr="00E039E7">
              <w:rPr>
                <w:rStyle w:val="Hyperlink"/>
                <w:noProof/>
              </w:rPr>
              <w:t>5.11</w:t>
            </w:r>
            <w:r>
              <w:rPr>
                <w:rFonts w:eastAsiaTheme="minorEastAsia"/>
                <w:noProof/>
                <w:lang w:eastAsia="de-CH"/>
              </w:rPr>
              <w:tab/>
            </w:r>
            <w:r w:rsidRPr="00E039E7">
              <w:rPr>
                <w:rStyle w:val="Hyperlink"/>
                <w:noProof/>
              </w:rPr>
              <w:t>Context Switching</w:t>
            </w:r>
            <w:r>
              <w:rPr>
                <w:noProof/>
                <w:webHidden/>
              </w:rPr>
              <w:tab/>
            </w:r>
            <w:r>
              <w:rPr>
                <w:noProof/>
                <w:webHidden/>
              </w:rPr>
              <w:fldChar w:fldCharType="begin"/>
            </w:r>
            <w:r>
              <w:rPr>
                <w:noProof/>
                <w:webHidden/>
              </w:rPr>
              <w:instrText xml:space="preserve"> PAGEREF _Toc453574150 \h </w:instrText>
            </w:r>
            <w:r>
              <w:rPr>
                <w:noProof/>
                <w:webHidden/>
              </w:rPr>
            </w:r>
            <w:r>
              <w:rPr>
                <w:noProof/>
                <w:webHidden/>
              </w:rPr>
              <w:fldChar w:fldCharType="separate"/>
            </w:r>
            <w:r>
              <w:rPr>
                <w:noProof/>
                <w:webHidden/>
              </w:rPr>
              <w:t>29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51" w:history="1">
            <w:r w:rsidRPr="00E039E7">
              <w:rPr>
                <w:rStyle w:val="Hyperlink"/>
                <w:noProof/>
              </w:rPr>
              <w:t>5.12</w:t>
            </w:r>
            <w:r>
              <w:rPr>
                <w:rFonts w:eastAsiaTheme="minorEastAsia"/>
                <w:noProof/>
                <w:lang w:eastAsia="de-CH"/>
              </w:rPr>
              <w:tab/>
            </w:r>
            <w:r w:rsidRPr="00E039E7">
              <w:rPr>
                <w:rStyle w:val="Hyperlink"/>
                <w:noProof/>
              </w:rPr>
              <w:t>Zuordnung von Prozessen zu Prioritätswarteschlangen</w:t>
            </w:r>
            <w:r>
              <w:rPr>
                <w:noProof/>
                <w:webHidden/>
              </w:rPr>
              <w:tab/>
            </w:r>
            <w:r>
              <w:rPr>
                <w:noProof/>
                <w:webHidden/>
              </w:rPr>
              <w:fldChar w:fldCharType="begin"/>
            </w:r>
            <w:r>
              <w:rPr>
                <w:noProof/>
                <w:webHidden/>
              </w:rPr>
              <w:instrText xml:space="preserve"> PAGEREF _Toc453574151 \h </w:instrText>
            </w:r>
            <w:r>
              <w:rPr>
                <w:noProof/>
                <w:webHidden/>
              </w:rPr>
            </w:r>
            <w:r>
              <w:rPr>
                <w:noProof/>
                <w:webHidden/>
              </w:rPr>
              <w:fldChar w:fldCharType="separate"/>
            </w:r>
            <w:r>
              <w:rPr>
                <w:noProof/>
                <w:webHidden/>
              </w:rPr>
              <w:t>30</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52" w:history="1">
            <w:r w:rsidRPr="00E039E7">
              <w:rPr>
                <w:rStyle w:val="Hyperlink"/>
                <w:noProof/>
              </w:rPr>
              <w:t>5.13</w:t>
            </w:r>
            <w:r>
              <w:rPr>
                <w:rFonts w:eastAsiaTheme="minorEastAsia"/>
                <w:noProof/>
                <w:lang w:eastAsia="de-CH"/>
              </w:rPr>
              <w:tab/>
            </w:r>
            <w:r w:rsidRPr="00E039E7">
              <w:rPr>
                <w:rStyle w:val="Hyperlink"/>
                <w:noProof/>
              </w:rPr>
              <w:t>Prozesszustände</w:t>
            </w:r>
            <w:r>
              <w:rPr>
                <w:noProof/>
                <w:webHidden/>
              </w:rPr>
              <w:tab/>
            </w:r>
            <w:r>
              <w:rPr>
                <w:noProof/>
                <w:webHidden/>
              </w:rPr>
              <w:fldChar w:fldCharType="begin"/>
            </w:r>
            <w:r>
              <w:rPr>
                <w:noProof/>
                <w:webHidden/>
              </w:rPr>
              <w:instrText xml:space="preserve"> PAGEREF _Toc453574152 \h </w:instrText>
            </w:r>
            <w:r>
              <w:rPr>
                <w:noProof/>
                <w:webHidden/>
              </w:rPr>
            </w:r>
            <w:r>
              <w:rPr>
                <w:noProof/>
                <w:webHidden/>
              </w:rPr>
              <w:fldChar w:fldCharType="separate"/>
            </w:r>
            <w:r>
              <w:rPr>
                <w:noProof/>
                <w:webHidden/>
              </w:rPr>
              <w:t>31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53" w:history="1">
            <w:r w:rsidRPr="00E039E7">
              <w:rPr>
                <w:rStyle w:val="Hyperlink"/>
                <w:noProof/>
              </w:rPr>
              <w:t>5.14</w:t>
            </w:r>
            <w:r>
              <w:rPr>
                <w:rFonts w:eastAsiaTheme="minorEastAsia"/>
                <w:noProof/>
                <w:lang w:eastAsia="de-CH"/>
              </w:rPr>
              <w:tab/>
            </w:r>
            <w:r w:rsidRPr="00E039E7">
              <w:rPr>
                <w:rStyle w:val="Hyperlink"/>
                <w:noProof/>
              </w:rPr>
              <w:t>Prozessbezogene System Calls in Unix</w:t>
            </w:r>
            <w:r>
              <w:rPr>
                <w:noProof/>
                <w:webHidden/>
              </w:rPr>
              <w:tab/>
            </w:r>
            <w:r>
              <w:rPr>
                <w:noProof/>
                <w:webHidden/>
              </w:rPr>
              <w:fldChar w:fldCharType="begin"/>
            </w:r>
            <w:r>
              <w:rPr>
                <w:noProof/>
                <w:webHidden/>
              </w:rPr>
              <w:instrText xml:space="preserve"> PAGEREF _Toc453574153 \h </w:instrText>
            </w:r>
            <w:r>
              <w:rPr>
                <w:noProof/>
                <w:webHidden/>
              </w:rPr>
            </w:r>
            <w:r>
              <w:rPr>
                <w:noProof/>
                <w:webHidden/>
              </w:rPr>
              <w:fldChar w:fldCharType="separate"/>
            </w:r>
            <w:r>
              <w:rPr>
                <w:noProof/>
                <w:webHidden/>
              </w:rPr>
              <w:t>31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54" w:history="1">
            <w:r w:rsidRPr="00E039E7">
              <w:rPr>
                <w:rStyle w:val="Hyperlink"/>
                <w:noProof/>
              </w:rPr>
              <w:t>5.15</w:t>
            </w:r>
            <w:r>
              <w:rPr>
                <w:rFonts w:eastAsiaTheme="minorEastAsia"/>
                <w:noProof/>
                <w:lang w:eastAsia="de-CH"/>
              </w:rPr>
              <w:tab/>
            </w:r>
            <w:r w:rsidRPr="00E039E7">
              <w:rPr>
                <w:rStyle w:val="Hyperlink"/>
                <w:noProof/>
              </w:rPr>
              <w:t>Prozesse versus Threads</w:t>
            </w:r>
            <w:r>
              <w:rPr>
                <w:noProof/>
                <w:webHidden/>
              </w:rPr>
              <w:tab/>
            </w:r>
            <w:r>
              <w:rPr>
                <w:noProof/>
                <w:webHidden/>
              </w:rPr>
              <w:fldChar w:fldCharType="begin"/>
            </w:r>
            <w:r>
              <w:rPr>
                <w:noProof/>
                <w:webHidden/>
              </w:rPr>
              <w:instrText xml:space="preserve"> PAGEREF _Toc453574154 \h </w:instrText>
            </w:r>
            <w:r>
              <w:rPr>
                <w:noProof/>
                <w:webHidden/>
              </w:rPr>
            </w:r>
            <w:r>
              <w:rPr>
                <w:noProof/>
                <w:webHidden/>
              </w:rPr>
              <w:fldChar w:fldCharType="separate"/>
            </w:r>
            <w:r>
              <w:rPr>
                <w:noProof/>
                <w:webHidden/>
              </w:rPr>
              <w:t>31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55" w:history="1">
            <w:r w:rsidRPr="00E039E7">
              <w:rPr>
                <w:rStyle w:val="Hyperlink"/>
                <w:noProof/>
              </w:rPr>
              <w:t>5.16</w:t>
            </w:r>
            <w:r>
              <w:rPr>
                <w:rFonts w:eastAsiaTheme="minorEastAsia"/>
                <w:noProof/>
                <w:lang w:eastAsia="de-CH"/>
              </w:rPr>
              <w:tab/>
            </w:r>
            <w:r w:rsidRPr="00E039E7">
              <w:rPr>
                <w:rStyle w:val="Hyperlink"/>
                <w:noProof/>
              </w:rPr>
              <w:t>Basismodell für Threads</w:t>
            </w:r>
            <w:r>
              <w:rPr>
                <w:noProof/>
                <w:webHidden/>
              </w:rPr>
              <w:tab/>
            </w:r>
            <w:r>
              <w:rPr>
                <w:noProof/>
                <w:webHidden/>
              </w:rPr>
              <w:fldChar w:fldCharType="begin"/>
            </w:r>
            <w:r>
              <w:rPr>
                <w:noProof/>
                <w:webHidden/>
              </w:rPr>
              <w:instrText xml:space="preserve"> PAGEREF _Toc453574155 \h </w:instrText>
            </w:r>
            <w:r>
              <w:rPr>
                <w:noProof/>
                <w:webHidden/>
              </w:rPr>
            </w:r>
            <w:r>
              <w:rPr>
                <w:noProof/>
                <w:webHidden/>
              </w:rPr>
              <w:fldChar w:fldCharType="separate"/>
            </w:r>
            <w:r>
              <w:rPr>
                <w:noProof/>
                <w:webHidden/>
              </w:rPr>
              <w:t>32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56" w:history="1">
            <w:r w:rsidRPr="00E039E7">
              <w:rPr>
                <w:rStyle w:val="Hyperlink"/>
                <w:noProof/>
              </w:rPr>
              <w:t>5.17</w:t>
            </w:r>
            <w:r>
              <w:rPr>
                <w:rFonts w:eastAsiaTheme="minorEastAsia"/>
                <w:noProof/>
                <w:lang w:eastAsia="de-CH"/>
              </w:rPr>
              <w:tab/>
            </w:r>
            <w:r w:rsidRPr="00E039E7">
              <w:rPr>
                <w:rStyle w:val="Hyperlink"/>
                <w:noProof/>
              </w:rPr>
              <w:t>Benutzungs- und Administrationssicht auf ein Prozesssteuersystem</w:t>
            </w:r>
            <w:r>
              <w:rPr>
                <w:noProof/>
                <w:webHidden/>
              </w:rPr>
              <w:tab/>
            </w:r>
            <w:r>
              <w:rPr>
                <w:noProof/>
                <w:webHidden/>
              </w:rPr>
              <w:fldChar w:fldCharType="begin"/>
            </w:r>
            <w:r>
              <w:rPr>
                <w:noProof/>
                <w:webHidden/>
              </w:rPr>
              <w:instrText xml:space="preserve"> PAGEREF _Toc453574156 \h </w:instrText>
            </w:r>
            <w:r>
              <w:rPr>
                <w:noProof/>
                <w:webHidden/>
              </w:rPr>
            </w:r>
            <w:r>
              <w:rPr>
                <w:noProof/>
                <w:webHidden/>
              </w:rPr>
              <w:fldChar w:fldCharType="separate"/>
            </w:r>
            <w:r>
              <w:rPr>
                <w:noProof/>
                <w:webHidden/>
              </w:rPr>
              <w:t>32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57" w:history="1">
            <w:r w:rsidRPr="00E039E7">
              <w:rPr>
                <w:rStyle w:val="Hyperlink"/>
                <w:noProof/>
              </w:rPr>
              <w:t>5.18</w:t>
            </w:r>
            <w:r>
              <w:rPr>
                <w:rFonts w:eastAsiaTheme="minorEastAsia"/>
                <w:noProof/>
                <w:lang w:eastAsia="de-CH"/>
              </w:rPr>
              <w:tab/>
            </w:r>
            <w:r w:rsidRPr="00E039E7">
              <w:rPr>
                <w:rStyle w:val="Hyperlink"/>
                <w:noProof/>
              </w:rPr>
              <w:t>Interpretation der Prozesstabelle</w:t>
            </w:r>
            <w:r>
              <w:rPr>
                <w:noProof/>
                <w:webHidden/>
              </w:rPr>
              <w:tab/>
            </w:r>
            <w:r>
              <w:rPr>
                <w:noProof/>
                <w:webHidden/>
              </w:rPr>
              <w:fldChar w:fldCharType="begin"/>
            </w:r>
            <w:r>
              <w:rPr>
                <w:noProof/>
                <w:webHidden/>
              </w:rPr>
              <w:instrText xml:space="preserve"> PAGEREF _Toc453574157 \h </w:instrText>
            </w:r>
            <w:r>
              <w:rPr>
                <w:noProof/>
                <w:webHidden/>
              </w:rPr>
            </w:r>
            <w:r>
              <w:rPr>
                <w:noProof/>
                <w:webHidden/>
              </w:rPr>
              <w:fldChar w:fldCharType="separate"/>
            </w:r>
            <w:r>
              <w:rPr>
                <w:noProof/>
                <w:webHidden/>
              </w:rPr>
              <w:t>33</w:t>
            </w:r>
            <w:r>
              <w:rPr>
                <w:noProof/>
                <w:webHidden/>
              </w:rPr>
              <w:fldChar w:fldCharType="end"/>
            </w:r>
          </w:hyperlink>
        </w:p>
        <w:p w:rsidR="00DE634A" w:rsidRDefault="00DE634A">
          <w:pPr>
            <w:pStyle w:val="Verzeichnis1"/>
            <w:rPr>
              <w:rFonts w:eastAsiaTheme="minorEastAsia"/>
              <w:noProof/>
              <w:lang w:eastAsia="de-CH"/>
            </w:rPr>
          </w:pPr>
          <w:hyperlink w:anchor="_Toc453574158" w:history="1">
            <w:r w:rsidRPr="00E039E7">
              <w:rPr>
                <w:rStyle w:val="Hyperlink"/>
                <w:noProof/>
              </w:rPr>
              <w:t>6</w:t>
            </w:r>
            <w:r>
              <w:rPr>
                <w:rFonts w:eastAsiaTheme="minorEastAsia"/>
                <w:noProof/>
                <w:lang w:eastAsia="de-CH"/>
              </w:rPr>
              <w:tab/>
            </w:r>
            <w:r w:rsidRPr="00E039E7">
              <w:rPr>
                <w:rStyle w:val="Hyperlink"/>
                <w:noProof/>
              </w:rPr>
              <w:t>Woche 5</w:t>
            </w:r>
            <w:r>
              <w:rPr>
                <w:noProof/>
                <w:webHidden/>
              </w:rPr>
              <w:tab/>
            </w:r>
            <w:r>
              <w:rPr>
                <w:noProof/>
                <w:webHidden/>
              </w:rPr>
              <w:fldChar w:fldCharType="begin"/>
            </w:r>
            <w:r>
              <w:rPr>
                <w:noProof/>
                <w:webHidden/>
              </w:rPr>
              <w:instrText xml:space="preserve"> PAGEREF _Toc453574158 \h </w:instrText>
            </w:r>
            <w:r>
              <w:rPr>
                <w:noProof/>
                <w:webHidden/>
              </w:rPr>
            </w:r>
            <w:r>
              <w:rPr>
                <w:noProof/>
                <w:webHidden/>
              </w:rPr>
              <w:fldChar w:fldCharType="separate"/>
            </w:r>
            <w:r>
              <w:rPr>
                <w:noProof/>
                <w:webHidden/>
              </w:rPr>
              <w:t>34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59" w:history="1">
            <w:r w:rsidRPr="00E039E7">
              <w:rPr>
                <w:rStyle w:val="Hyperlink"/>
                <w:noProof/>
              </w:rPr>
              <w:t>6.1</w:t>
            </w:r>
            <w:r>
              <w:rPr>
                <w:rFonts w:eastAsiaTheme="minorEastAsia"/>
                <w:noProof/>
                <w:lang w:eastAsia="de-CH"/>
              </w:rPr>
              <w:tab/>
            </w:r>
            <w:r w:rsidRPr="00E039E7">
              <w:rPr>
                <w:rStyle w:val="Hyperlink"/>
                <w:noProof/>
              </w:rPr>
              <w:t>Die Speicherpyramide</w:t>
            </w:r>
            <w:r>
              <w:rPr>
                <w:noProof/>
                <w:webHidden/>
              </w:rPr>
              <w:tab/>
            </w:r>
            <w:r>
              <w:rPr>
                <w:noProof/>
                <w:webHidden/>
              </w:rPr>
              <w:fldChar w:fldCharType="begin"/>
            </w:r>
            <w:r>
              <w:rPr>
                <w:noProof/>
                <w:webHidden/>
              </w:rPr>
              <w:instrText xml:space="preserve"> PAGEREF _Toc453574159 \h </w:instrText>
            </w:r>
            <w:r>
              <w:rPr>
                <w:noProof/>
                <w:webHidden/>
              </w:rPr>
            </w:r>
            <w:r>
              <w:rPr>
                <w:noProof/>
                <w:webHidden/>
              </w:rPr>
              <w:fldChar w:fldCharType="separate"/>
            </w:r>
            <w:r>
              <w:rPr>
                <w:noProof/>
                <w:webHidden/>
              </w:rPr>
              <w:t>34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0" w:history="1">
            <w:r w:rsidRPr="00E039E7">
              <w:rPr>
                <w:rStyle w:val="Hyperlink"/>
                <w:noProof/>
              </w:rPr>
              <w:t>6.2</w:t>
            </w:r>
            <w:r>
              <w:rPr>
                <w:rFonts w:eastAsiaTheme="minorEastAsia"/>
                <w:noProof/>
                <w:lang w:eastAsia="de-CH"/>
              </w:rPr>
              <w:tab/>
            </w:r>
            <w:r w:rsidRPr="00E039E7">
              <w:rPr>
                <w:rStyle w:val="Hyperlink"/>
                <w:noProof/>
              </w:rPr>
              <w:t>Virtual Memory</w:t>
            </w:r>
            <w:r>
              <w:rPr>
                <w:noProof/>
                <w:webHidden/>
              </w:rPr>
              <w:tab/>
            </w:r>
            <w:r>
              <w:rPr>
                <w:noProof/>
                <w:webHidden/>
              </w:rPr>
              <w:fldChar w:fldCharType="begin"/>
            </w:r>
            <w:r>
              <w:rPr>
                <w:noProof/>
                <w:webHidden/>
              </w:rPr>
              <w:instrText xml:space="preserve"> PAGEREF _Toc453574160 \h </w:instrText>
            </w:r>
            <w:r>
              <w:rPr>
                <w:noProof/>
                <w:webHidden/>
              </w:rPr>
            </w:r>
            <w:r>
              <w:rPr>
                <w:noProof/>
                <w:webHidden/>
              </w:rPr>
              <w:fldChar w:fldCharType="separate"/>
            </w:r>
            <w:r>
              <w:rPr>
                <w:noProof/>
                <w:webHidden/>
              </w:rPr>
              <w:t>34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1" w:history="1">
            <w:r w:rsidRPr="00E039E7">
              <w:rPr>
                <w:rStyle w:val="Hyperlink"/>
                <w:noProof/>
              </w:rPr>
              <w:t>6.3</w:t>
            </w:r>
            <w:r>
              <w:rPr>
                <w:rFonts w:eastAsiaTheme="minorEastAsia"/>
                <w:noProof/>
                <w:lang w:eastAsia="de-CH"/>
              </w:rPr>
              <w:tab/>
            </w:r>
            <w:r w:rsidRPr="00E039E7">
              <w:rPr>
                <w:rStyle w:val="Hyperlink"/>
                <w:noProof/>
              </w:rPr>
              <w:t>Swapping</w:t>
            </w:r>
            <w:r>
              <w:rPr>
                <w:noProof/>
                <w:webHidden/>
              </w:rPr>
              <w:tab/>
            </w:r>
            <w:r>
              <w:rPr>
                <w:noProof/>
                <w:webHidden/>
              </w:rPr>
              <w:fldChar w:fldCharType="begin"/>
            </w:r>
            <w:r>
              <w:rPr>
                <w:noProof/>
                <w:webHidden/>
              </w:rPr>
              <w:instrText xml:space="preserve"> PAGEREF _Toc453574161 \h </w:instrText>
            </w:r>
            <w:r>
              <w:rPr>
                <w:noProof/>
                <w:webHidden/>
              </w:rPr>
            </w:r>
            <w:r>
              <w:rPr>
                <w:noProof/>
                <w:webHidden/>
              </w:rPr>
              <w:fldChar w:fldCharType="separate"/>
            </w:r>
            <w:r>
              <w:rPr>
                <w:noProof/>
                <w:webHidden/>
              </w:rPr>
              <w:t>34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2" w:history="1">
            <w:r w:rsidRPr="00E039E7">
              <w:rPr>
                <w:rStyle w:val="Hyperlink"/>
                <w:noProof/>
              </w:rPr>
              <w:t>6.4</w:t>
            </w:r>
            <w:r>
              <w:rPr>
                <w:rFonts w:eastAsiaTheme="minorEastAsia"/>
                <w:noProof/>
                <w:lang w:eastAsia="de-CH"/>
              </w:rPr>
              <w:tab/>
            </w:r>
            <w:r w:rsidRPr="00E039E7">
              <w:rPr>
                <w:rStyle w:val="Hyperlink"/>
                <w:noProof/>
              </w:rPr>
              <w:t>Kriterien für das Swapping</w:t>
            </w:r>
            <w:r>
              <w:rPr>
                <w:noProof/>
                <w:webHidden/>
              </w:rPr>
              <w:tab/>
            </w:r>
            <w:r>
              <w:rPr>
                <w:noProof/>
                <w:webHidden/>
              </w:rPr>
              <w:fldChar w:fldCharType="begin"/>
            </w:r>
            <w:r>
              <w:rPr>
                <w:noProof/>
                <w:webHidden/>
              </w:rPr>
              <w:instrText xml:space="preserve"> PAGEREF _Toc453574162 \h </w:instrText>
            </w:r>
            <w:r>
              <w:rPr>
                <w:noProof/>
                <w:webHidden/>
              </w:rPr>
            </w:r>
            <w:r>
              <w:rPr>
                <w:noProof/>
                <w:webHidden/>
              </w:rPr>
              <w:fldChar w:fldCharType="separate"/>
            </w:r>
            <w:r>
              <w:rPr>
                <w:noProof/>
                <w:webHidden/>
              </w:rPr>
              <w:t>35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3" w:history="1">
            <w:r w:rsidRPr="00E039E7">
              <w:rPr>
                <w:rStyle w:val="Hyperlink"/>
                <w:noProof/>
              </w:rPr>
              <w:t>6.5</w:t>
            </w:r>
            <w:r>
              <w:rPr>
                <w:rFonts w:eastAsiaTheme="minorEastAsia"/>
                <w:noProof/>
                <w:lang w:eastAsia="de-CH"/>
              </w:rPr>
              <w:tab/>
            </w:r>
            <w:r w:rsidRPr="00E039E7">
              <w:rPr>
                <w:rStyle w:val="Hyperlink"/>
                <w:noProof/>
              </w:rPr>
              <w:t>Adressabbildung während des Swaps</w:t>
            </w:r>
            <w:r>
              <w:rPr>
                <w:noProof/>
                <w:webHidden/>
              </w:rPr>
              <w:tab/>
            </w:r>
            <w:r>
              <w:rPr>
                <w:noProof/>
                <w:webHidden/>
              </w:rPr>
              <w:fldChar w:fldCharType="begin"/>
            </w:r>
            <w:r>
              <w:rPr>
                <w:noProof/>
                <w:webHidden/>
              </w:rPr>
              <w:instrText xml:space="preserve"> PAGEREF _Toc453574163 \h </w:instrText>
            </w:r>
            <w:r>
              <w:rPr>
                <w:noProof/>
                <w:webHidden/>
              </w:rPr>
            </w:r>
            <w:r>
              <w:rPr>
                <w:noProof/>
                <w:webHidden/>
              </w:rPr>
              <w:fldChar w:fldCharType="separate"/>
            </w:r>
            <w:r>
              <w:rPr>
                <w:noProof/>
                <w:webHidden/>
              </w:rPr>
              <w:t>35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4" w:history="1">
            <w:r w:rsidRPr="00E039E7">
              <w:rPr>
                <w:rStyle w:val="Hyperlink"/>
                <w:noProof/>
              </w:rPr>
              <w:t>6.6</w:t>
            </w:r>
            <w:r>
              <w:rPr>
                <w:rFonts w:eastAsiaTheme="minorEastAsia"/>
                <w:noProof/>
                <w:lang w:eastAsia="de-CH"/>
              </w:rPr>
              <w:tab/>
            </w:r>
            <w:r w:rsidRPr="00E039E7">
              <w:rPr>
                <w:rStyle w:val="Hyperlink"/>
                <w:noProof/>
              </w:rPr>
              <w:t>Expansion Swap Beispiel</w:t>
            </w:r>
            <w:r>
              <w:rPr>
                <w:noProof/>
                <w:webHidden/>
              </w:rPr>
              <w:tab/>
            </w:r>
            <w:r>
              <w:rPr>
                <w:noProof/>
                <w:webHidden/>
              </w:rPr>
              <w:fldChar w:fldCharType="begin"/>
            </w:r>
            <w:r>
              <w:rPr>
                <w:noProof/>
                <w:webHidden/>
              </w:rPr>
              <w:instrText xml:space="preserve"> PAGEREF _Toc453574164 \h </w:instrText>
            </w:r>
            <w:r>
              <w:rPr>
                <w:noProof/>
                <w:webHidden/>
              </w:rPr>
            </w:r>
            <w:r>
              <w:rPr>
                <w:noProof/>
                <w:webHidden/>
              </w:rPr>
              <w:fldChar w:fldCharType="separate"/>
            </w:r>
            <w:r>
              <w:rPr>
                <w:noProof/>
                <w:webHidden/>
              </w:rPr>
              <w:t>35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5" w:history="1">
            <w:r w:rsidRPr="00E039E7">
              <w:rPr>
                <w:rStyle w:val="Hyperlink"/>
                <w:noProof/>
              </w:rPr>
              <w:t>6.7</w:t>
            </w:r>
            <w:r>
              <w:rPr>
                <w:rFonts w:eastAsiaTheme="minorEastAsia"/>
                <w:noProof/>
                <w:lang w:eastAsia="de-CH"/>
              </w:rPr>
              <w:tab/>
            </w:r>
            <w:r w:rsidRPr="00E039E7">
              <w:rPr>
                <w:rStyle w:val="Hyperlink"/>
                <w:noProof/>
              </w:rPr>
              <w:t>Swap Device Verwaltung</w:t>
            </w:r>
            <w:r>
              <w:rPr>
                <w:noProof/>
                <w:webHidden/>
              </w:rPr>
              <w:tab/>
            </w:r>
            <w:r>
              <w:rPr>
                <w:noProof/>
                <w:webHidden/>
              </w:rPr>
              <w:fldChar w:fldCharType="begin"/>
            </w:r>
            <w:r>
              <w:rPr>
                <w:noProof/>
                <w:webHidden/>
              </w:rPr>
              <w:instrText xml:space="preserve"> PAGEREF _Toc453574165 \h </w:instrText>
            </w:r>
            <w:r>
              <w:rPr>
                <w:noProof/>
                <w:webHidden/>
              </w:rPr>
            </w:r>
            <w:r>
              <w:rPr>
                <w:noProof/>
                <w:webHidden/>
              </w:rPr>
              <w:fldChar w:fldCharType="separate"/>
            </w:r>
            <w:r>
              <w:rPr>
                <w:noProof/>
                <w:webHidden/>
              </w:rPr>
              <w:t>36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6" w:history="1">
            <w:r w:rsidRPr="00E039E7">
              <w:rPr>
                <w:rStyle w:val="Hyperlink"/>
                <w:noProof/>
              </w:rPr>
              <w:t>6.8</w:t>
            </w:r>
            <w:r>
              <w:rPr>
                <w:rFonts w:eastAsiaTheme="minorEastAsia"/>
                <w:noProof/>
                <w:lang w:eastAsia="de-CH"/>
              </w:rPr>
              <w:tab/>
            </w:r>
            <w:r w:rsidRPr="00E039E7">
              <w:rPr>
                <w:rStyle w:val="Hyperlink"/>
                <w:noProof/>
              </w:rPr>
              <w:t>Sequenz der Swap Operationen</w:t>
            </w:r>
            <w:r>
              <w:rPr>
                <w:noProof/>
                <w:webHidden/>
              </w:rPr>
              <w:tab/>
            </w:r>
            <w:r>
              <w:rPr>
                <w:noProof/>
                <w:webHidden/>
              </w:rPr>
              <w:fldChar w:fldCharType="begin"/>
            </w:r>
            <w:r>
              <w:rPr>
                <w:noProof/>
                <w:webHidden/>
              </w:rPr>
              <w:instrText xml:space="preserve"> PAGEREF _Toc453574166 \h </w:instrText>
            </w:r>
            <w:r>
              <w:rPr>
                <w:noProof/>
                <w:webHidden/>
              </w:rPr>
            </w:r>
            <w:r>
              <w:rPr>
                <w:noProof/>
                <w:webHidden/>
              </w:rPr>
              <w:fldChar w:fldCharType="separate"/>
            </w:r>
            <w:r>
              <w:rPr>
                <w:noProof/>
                <w:webHidden/>
              </w:rPr>
              <w:t>36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7" w:history="1">
            <w:r w:rsidRPr="00E039E7">
              <w:rPr>
                <w:rStyle w:val="Hyperlink"/>
                <w:noProof/>
              </w:rPr>
              <w:t>6.9</w:t>
            </w:r>
            <w:r>
              <w:rPr>
                <w:rFonts w:eastAsiaTheme="minorEastAsia"/>
                <w:noProof/>
                <w:lang w:eastAsia="de-CH"/>
              </w:rPr>
              <w:tab/>
            </w:r>
            <w:r w:rsidRPr="00E039E7">
              <w:rPr>
                <w:rStyle w:val="Hyperlink"/>
                <w:noProof/>
              </w:rPr>
              <w:t>„Trashing“ beim Swapping</w:t>
            </w:r>
            <w:r>
              <w:rPr>
                <w:noProof/>
                <w:webHidden/>
              </w:rPr>
              <w:tab/>
            </w:r>
            <w:r>
              <w:rPr>
                <w:noProof/>
                <w:webHidden/>
              </w:rPr>
              <w:fldChar w:fldCharType="begin"/>
            </w:r>
            <w:r>
              <w:rPr>
                <w:noProof/>
                <w:webHidden/>
              </w:rPr>
              <w:instrText xml:space="preserve"> PAGEREF _Toc453574167 \h </w:instrText>
            </w:r>
            <w:r>
              <w:rPr>
                <w:noProof/>
                <w:webHidden/>
              </w:rPr>
            </w:r>
            <w:r>
              <w:rPr>
                <w:noProof/>
                <w:webHidden/>
              </w:rPr>
              <w:fldChar w:fldCharType="separate"/>
            </w:r>
            <w:r>
              <w:rPr>
                <w:noProof/>
                <w:webHidden/>
              </w:rPr>
              <w:t>36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8" w:history="1">
            <w:r w:rsidRPr="00E039E7">
              <w:rPr>
                <w:rStyle w:val="Hyperlink"/>
                <w:noProof/>
              </w:rPr>
              <w:t>6.10</w:t>
            </w:r>
            <w:r>
              <w:rPr>
                <w:rFonts w:eastAsiaTheme="minorEastAsia"/>
                <w:noProof/>
                <w:lang w:eastAsia="de-CH"/>
              </w:rPr>
              <w:tab/>
            </w:r>
            <w:r w:rsidRPr="00E039E7">
              <w:rPr>
                <w:rStyle w:val="Hyperlink"/>
                <w:noProof/>
              </w:rPr>
              <w:t>Demand Paging</w:t>
            </w:r>
            <w:r>
              <w:rPr>
                <w:noProof/>
                <w:webHidden/>
              </w:rPr>
              <w:tab/>
            </w:r>
            <w:r>
              <w:rPr>
                <w:noProof/>
                <w:webHidden/>
              </w:rPr>
              <w:fldChar w:fldCharType="begin"/>
            </w:r>
            <w:r>
              <w:rPr>
                <w:noProof/>
                <w:webHidden/>
              </w:rPr>
              <w:instrText xml:space="preserve"> PAGEREF _Toc453574168 \h </w:instrText>
            </w:r>
            <w:r>
              <w:rPr>
                <w:noProof/>
                <w:webHidden/>
              </w:rPr>
            </w:r>
            <w:r>
              <w:rPr>
                <w:noProof/>
                <w:webHidden/>
              </w:rPr>
              <w:fldChar w:fldCharType="separate"/>
            </w:r>
            <w:r>
              <w:rPr>
                <w:noProof/>
                <w:webHidden/>
              </w:rPr>
              <w:t>37</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69" w:history="1">
            <w:r w:rsidRPr="00E039E7">
              <w:rPr>
                <w:rStyle w:val="Hyperlink"/>
                <w:noProof/>
              </w:rPr>
              <w:t>6.11</w:t>
            </w:r>
            <w:r>
              <w:rPr>
                <w:rFonts w:eastAsiaTheme="minorEastAsia"/>
                <w:noProof/>
                <w:lang w:eastAsia="de-CH"/>
              </w:rPr>
              <w:tab/>
            </w:r>
            <w:r w:rsidRPr="00E039E7">
              <w:rPr>
                <w:rStyle w:val="Hyperlink"/>
                <w:noProof/>
              </w:rPr>
              <w:t>Paged Memory</w:t>
            </w:r>
            <w:r>
              <w:rPr>
                <w:noProof/>
                <w:webHidden/>
              </w:rPr>
              <w:tab/>
            </w:r>
            <w:r>
              <w:rPr>
                <w:noProof/>
                <w:webHidden/>
              </w:rPr>
              <w:fldChar w:fldCharType="begin"/>
            </w:r>
            <w:r>
              <w:rPr>
                <w:noProof/>
                <w:webHidden/>
              </w:rPr>
              <w:instrText xml:space="preserve"> PAGEREF _Toc453574169 \h </w:instrText>
            </w:r>
            <w:r>
              <w:rPr>
                <w:noProof/>
                <w:webHidden/>
              </w:rPr>
            </w:r>
            <w:r>
              <w:rPr>
                <w:noProof/>
                <w:webHidden/>
              </w:rPr>
              <w:fldChar w:fldCharType="separate"/>
            </w:r>
            <w:r>
              <w:rPr>
                <w:noProof/>
                <w:webHidden/>
              </w:rPr>
              <w:t>37</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70" w:history="1">
            <w:r w:rsidRPr="00E039E7">
              <w:rPr>
                <w:rStyle w:val="Hyperlink"/>
                <w:noProof/>
              </w:rPr>
              <w:t>6.12</w:t>
            </w:r>
            <w:r>
              <w:rPr>
                <w:rFonts w:eastAsiaTheme="minorEastAsia"/>
                <w:noProof/>
                <w:lang w:eastAsia="de-CH"/>
              </w:rPr>
              <w:tab/>
            </w:r>
            <w:r w:rsidRPr="00E039E7">
              <w:rPr>
                <w:rStyle w:val="Hyperlink"/>
                <w:noProof/>
              </w:rPr>
              <w:t>Altern von Seiten durch den Page Stealer</w:t>
            </w:r>
            <w:r>
              <w:rPr>
                <w:noProof/>
                <w:webHidden/>
              </w:rPr>
              <w:tab/>
            </w:r>
            <w:r>
              <w:rPr>
                <w:noProof/>
                <w:webHidden/>
              </w:rPr>
              <w:fldChar w:fldCharType="begin"/>
            </w:r>
            <w:r>
              <w:rPr>
                <w:noProof/>
                <w:webHidden/>
              </w:rPr>
              <w:instrText xml:space="preserve"> PAGEREF _Toc453574170 \h </w:instrText>
            </w:r>
            <w:r>
              <w:rPr>
                <w:noProof/>
                <w:webHidden/>
              </w:rPr>
            </w:r>
            <w:r>
              <w:rPr>
                <w:noProof/>
                <w:webHidden/>
              </w:rPr>
              <w:fldChar w:fldCharType="separate"/>
            </w:r>
            <w:r>
              <w:rPr>
                <w:noProof/>
                <w:webHidden/>
              </w:rPr>
              <w:t>38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71" w:history="1">
            <w:r w:rsidRPr="00E039E7">
              <w:rPr>
                <w:rStyle w:val="Hyperlink"/>
                <w:noProof/>
              </w:rPr>
              <w:t>6.13</w:t>
            </w:r>
            <w:r>
              <w:rPr>
                <w:rFonts w:eastAsiaTheme="minorEastAsia"/>
                <w:noProof/>
                <w:lang w:eastAsia="de-CH"/>
              </w:rPr>
              <w:tab/>
            </w:r>
            <w:r w:rsidRPr="00E039E7">
              <w:rPr>
                <w:rStyle w:val="Hyperlink"/>
                <w:noProof/>
              </w:rPr>
              <w:t>Auslagern von Seiten</w:t>
            </w:r>
            <w:r>
              <w:rPr>
                <w:noProof/>
                <w:webHidden/>
              </w:rPr>
              <w:tab/>
            </w:r>
            <w:r>
              <w:rPr>
                <w:noProof/>
                <w:webHidden/>
              </w:rPr>
              <w:fldChar w:fldCharType="begin"/>
            </w:r>
            <w:r>
              <w:rPr>
                <w:noProof/>
                <w:webHidden/>
              </w:rPr>
              <w:instrText xml:space="preserve"> PAGEREF _Toc453574171 \h </w:instrText>
            </w:r>
            <w:r>
              <w:rPr>
                <w:noProof/>
                <w:webHidden/>
              </w:rPr>
            </w:r>
            <w:r>
              <w:rPr>
                <w:noProof/>
                <w:webHidden/>
              </w:rPr>
              <w:fldChar w:fldCharType="separate"/>
            </w:r>
            <w:r>
              <w:rPr>
                <w:noProof/>
                <w:webHidden/>
              </w:rPr>
              <w:t>39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72" w:history="1">
            <w:r w:rsidRPr="00E039E7">
              <w:rPr>
                <w:rStyle w:val="Hyperlink"/>
                <w:noProof/>
              </w:rPr>
              <w:t>6.14</w:t>
            </w:r>
            <w:r>
              <w:rPr>
                <w:rFonts w:eastAsiaTheme="minorEastAsia"/>
                <w:noProof/>
                <w:lang w:eastAsia="de-CH"/>
              </w:rPr>
              <w:tab/>
            </w:r>
            <w:r w:rsidRPr="00E039E7">
              <w:rPr>
                <w:rStyle w:val="Hyperlink"/>
                <w:noProof/>
              </w:rPr>
              <w:t>Behandlung von Fehlerzuständen</w:t>
            </w:r>
            <w:r>
              <w:rPr>
                <w:noProof/>
                <w:webHidden/>
              </w:rPr>
              <w:tab/>
            </w:r>
            <w:r>
              <w:rPr>
                <w:noProof/>
                <w:webHidden/>
              </w:rPr>
              <w:fldChar w:fldCharType="begin"/>
            </w:r>
            <w:r>
              <w:rPr>
                <w:noProof/>
                <w:webHidden/>
              </w:rPr>
              <w:instrText xml:space="preserve"> PAGEREF _Toc453574172 \h </w:instrText>
            </w:r>
            <w:r>
              <w:rPr>
                <w:noProof/>
                <w:webHidden/>
              </w:rPr>
            </w:r>
            <w:r>
              <w:rPr>
                <w:noProof/>
                <w:webHidden/>
              </w:rPr>
              <w:fldChar w:fldCharType="separate"/>
            </w:r>
            <w:r>
              <w:rPr>
                <w:noProof/>
                <w:webHidden/>
              </w:rPr>
              <w:t>39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73" w:history="1">
            <w:r w:rsidRPr="00E039E7">
              <w:rPr>
                <w:rStyle w:val="Hyperlink"/>
                <w:noProof/>
              </w:rPr>
              <w:t>6.15</w:t>
            </w:r>
            <w:r>
              <w:rPr>
                <w:rFonts w:eastAsiaTheme="minorEastAsia"/>
                <w:noProof/>
                <w:lang w:eastAsia="de-CH"/>
              </w:rPr>
              <w:tab/>
            </w:r>
            <w:r w:rsidRPr="00E039E7">
              <w:rPr>
                <w:rStyle w:val="Hyperlink"/>
                <w:noProof/>
              </w:rPr>
              <w:t>Speicherfehler durch Abhängigkeiten</w:t>
            </w:r>
            <w:r>
              <w:rPr>
                <w:noProof/>
                <w:webHidden/>
              </w:rPr>
              <w:tab/>
            </w:r>
            <w:r>
              <w:rPr>
                <w:noProof/>
                <w:webHidden/>
              </w:rPr>
              <w:fldChar w:fldCharType="begin"/>
            </w:r>
            <w:r>
              <w:rPr>
                <w:noProof/>
                <w:webHidden/>
              </w:rPr>
              <w:instrText xml:space="preserve"> PAGEREF _Toc453574173 \h </w:instrText>
            </w:r>
            <w:r>
              <w:rPr>
                <w:noProof/>
                <w:webHidden/>
              </w:rPr>
            </w:r>
            <w:r>
              <w:rPr>
                <w:noProof/>
                <w:webHidden/>
              </w:rPr>
              <w:fldChar w:fldCharType="separate"/>
            </w:r>
            <w:r>
              <w:rPr>
                <w:noProof/>
                <w:webHidden/>
              </w:rPr>
              <w:t>39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74" w:history="1">
            <w:r w:rsidRPr="00E039E7">
              <w:rPr>
                <w:rStyle w:val="Hyperlink"/>
                <w:noProof/>
              </w:rPr>
              <w:t>6.16</w:t>
            </w:r>
            <w:r>
              <w:rPr>
                <w:rFonts w:eastAsiaTheme="minorEastAsia"/>
                <w:noProof/>
                <w:lang w:eastAsia="de-CH"/>
              </w:rPr>
              <w:tab/>
            </w:r>
            <w:r w:rsidRPr="00E039E7">
              <w:rPr>
                <w:rStyle w:val="Hyperlink"/>
                <w:noProof/>
              </w:rPr>
              <w:t>Sekundärspeicherverwaltung und Zuteilung</w:t>
            </w:r>
            <w:r>
              <w:rPr>
                <w:noProof/>
                <w:webHidden/>
              </w:rPr>
              <w:tab/>
            </w:r>
            <w:r>
              <w:rPr>
                <w:noProof/>
                <w:webHidden/>
              </w:rPr>
              <w:fldChar w:fldCharType="begin"/>
            </w:r>
            <w:r>
              <w:rPr>
                <w:noProof/>
                <w:webHidden/>
              </w:rPr>
              <w:instrText xml:space="preserve"> PAGEREF _Toc453574174 \h </w:instrText>
            </w:r>
            <w:r>
              <w:rPr>
                <w:noProof/>
                <w:webHidden/>
              </w:rPr>
            </w:r>
            <w:r>
              <w:rPr>
                <w:noProof/>
                <w:webHidden/>
              </w:rPr>
              <w:fldChar w:fldCharType="separate"/>
            </w:r>
            <w:r>
              <w:rPr>
                <w:noProof/>
                <w:webHidden/>
              </w:rPr>
              <w:t>40</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75" w:history="1">
            <w:r w:rsidRPr="00E039E7">
              <w:rPr>
                <w:rStyle w:val="Hyperlink"/>
                <w:noProof/>
              </w:rPr>
              <w:t>6.17</w:t>
            </w:r>
            <w:r>
              <w:rPr>
                <w:rFonts w:eastAsiaTheme="minorEastAsia"/>
                <w:noProof/>
                <w:lang w:eastAsia="de-CH"/>
              </w:rPr>
              <w:tab/>
            </w:r>
            <w:r w:rsidRPr="00E039E7">
              <w:rPr>
                <w:rStyle w:val="Hyperlink"/>
                <w:noProof/>
              </w:rPr>
              <w:t>Scheduling Strategien</w:t>
            </w:r>
            <w:r>
              <w:rPr>
                <w:noProof/>
                <w:webHidden/>
              </w:rPr>
              <w:tab/>
            </w:r>
            <w:r>
              <w:rPr>
                <w:noProof/>
                <w:webHidden/>
              </w:rPr>
              <w:fldChar w:fldCharType="begin"/>
            </w:r>
            <w:r>
              <w:rPr>
                <w:noProof/>
                <w:webHidden/>
              </w:rPr>
              <w:instrText xml:space="preserve"> PAGEREF _Toc453574175 \h </w:instrText>
            </w:r>
            <w:r>
              <w:rPr>
                <w:noProof/>
                <w:webHidden/>
              </w:rPr>
            </w:r>
            <w:r>
              <w:rPr>
                <w:noProof/>
                <w:webHidden/>
              </w:rPr>
              <w:fldChar w:fldCharType="separate"/>
            </w:r>
            <w:r>
              <w:rPr>
                <w:noProof/>
                <w:webHidden/>
              </w:rPr>
              <w:t>40</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76" w:history="1">
            <w:r w:rsidRPr="00E039E7">
              <w:rPr>
                <w:rStyle w:val="Hyperlink"/>
                <w:noProof/>
              </w:rPr>
              <w:t>6.18</w:t>
            </w:r>
            <w:r>
              <w:rPr>
                <w:rFonts w:eastAsiaTheme="minorEastAsia"/>
                <w:noProof/>
                <w:lang w:eastAsia="de-CH"/>
              </w:rPr>
              <w:tab/>
            </w:r>
            <w:r w:rsidRPr="00E039E7">
              <w:rPr>
                <w:rStyle w:val="Hyperlink"/>
                <w:noProof/>
              </w:rPr>
              <w:t>Scheduling in Unix</w:t>
            </w:r>
            <w:r>
              <w:rPr>
                <w:noProof/>
                <w:webHidden/>
              </w:rPr>
              <w:tab/>
            </w:r>
            <w:r>
              <w:rPr>
                <w:noProof/>
                <w:webHidden/>
              </w:rPr>
              <w:fldChar w:fldCharType="begin"/>
            </w:r>
            <w:r>
              <w:rPr>
                <w:noProof/>
                <w:webHidden/>
              </w:rPr>
              <w:instrText xml:space="preserve"> PAGEREF _Toc453574176 \h </w:instrText>
            </w:r>
            <w:r>
              <w:rPr>
                <w:noProof/>
                <w:webHidden/>
              </w:rPr>
            </w:r>
            <w:r>
              <w:rPr>
                <w:noProof/>
                <w:webHidden/>
              </w:rPr>
              <w:fldChar w:fldCharType="separate"/>
            </w:r>
            <w:r>
              <w:rPr>
                <w:noProof/>
                <w:webHidden/>
              </w:rPr>
              <w:t>40</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77" w:history="1">
            <w:r w:rsidRPr="00E039E7">
              <w:rPr>
                <w:rStyle w:val="Hyperlink"/>
                <w:noProof/>
              </w:rPr>
              <w:t>6.19</w:t>
            </w:r>
            <w:r>
              <w:rPr>
                <w:rFonts w:eastAsiaTheme="minorEastAsia"/>
                <w:noProof/>
                <w:lang w:eastAsia="de-CH"/>
              </w:rPr>
              <w:tab/>
            </w:r>
            <w:r w:rsidRPr="00E039E7">
              <w:rPr>
                <w:rStyle w:val="Hyperlink"/>
                <w:noProof/>
              </w:rPr>
              <w:t>Übungsaufgaben</w:t>
            </w:r>
            <w:r>
              <w:rPr>
                <w:noProof/>
                <w:webHidden/>
              </w:rPr>
              <w:tab/>
            </w:r>
            <w:r>
              <w:rPr>
                <w:noProof/>
                <w:webHidden/>
              </w:rPr>
              <w:fldChar w:fldCharType="begin"/>
            </w:r>
            <w:r>
              <w:rPr>
                <w:noProof/>
                <w:webHidden/>
              </w:rPr>
              <w:instrText xml:space="preserve"> PAGEREF _Toc453574177 \h </w:instrText>
            </w:r>
            <w:r>
              <w:rPr>
                <w:noProof/>
                <w:webHidden/>
              </w:rPr>
            </w:r>
            <w:r>
              <w:rPr>
                <w:noProof/>
                <w:webHidden/>
              </w:rPr>
              <w:fldChar w:fldCharType="separate"/>
            </w:r>
            <w:r>
              <w:rPr>
                <w:noProof/>
                <w:webHidden/>
              </w:rPr>
              <w:t>41</w:t>
            </w:r>
            <w:r>
              <w:rPr>
                <w:noProof/>
                <w:webHidden/>
              </w:rPr>
              <w:fldChar w:fldCharType="end"/>
            </w:r>
          </w:hyperlink>
        </w:p>
        <w:p w:rsidR="00DE634A" w:rsidRDefault="00DE634A">
          <w:pPr>
            <w:pStyle w:val="Verzeichnis1"/>
            <w:rPr>
              <w:rFonts w:eastAsiaTheme="minorEastAsia"/>
              <w:noProof/>
              <w:lang w:eastAsia="de-CH"/>
            </w:rPr>
          </w:pPr>
          <w:hyperlink w:anchor="_Toc453574178" w:history="1">
            <w:r w:rsidRPr="00E039E7">
              <w:rPr>
                <w:rStyle w:val="Hyperlink"/>
                <w:noProof/>
              </w:rPr>
              <w:t>7</w:t>
            </w:r>
            <w:r>
              <w:rPr>
                <w:rFonts w:eastAsiaTheme="minorEastAsia"/>
                <w:noProof/>
                <w:lang w:eastAsia="de-CH"/>
              </w:rPr>
              <w:tab/>
            </w:r>
            <w:r w:rsidRPr="00E039E7">
              <w:rPr>
                <w:rStyle w:val="Hyperlink"/>
                <w:noProof/>
              </w:rPr>
              <w:t>Woche 6</w:t>
            </w:r>
            <w:r>
              <w:rPr>
                <w:noProof/>
                <w:webHidden/>
              </w:rPr>
              <w:tab/>
            </w:r>
            <w:r>
              <w:rPr>
                <w:noProof/>
                <w:webHidden/>
              </w:rPr>
              <w:fldChar w:fldCharType="begin"/>
            </w:r>
            <w:r>
              <w:rPr>
                <w:noProof/>
                <w:webHidden/>
              </w:rPr>
              <w:instrText xml:space="preserve"> PAGEREF _Toc453574178 \h </w:instrText>
            </w:r>
            <w:r>
              <w:rPr>
                <w:noProof/>
                <w:webHidden/>
              </w:rPr>
            </w:r>
            <w:r>
              <w:rPr>
                <w:noProof/>
                <w:webHidden/>
              </w:rPr>
              <w:fldChar w:fldCharType="separate"/>
            </w:r>
            <w:r>
              <w:rPr>
                <w:noProof/>
                <w:webHidden/>
              </w:rPr>
              <w:t>42</w:t>
            </w:r>
            <w:r>
              <w:rPr>
                <w:noProof/>
                <w:webHidden/>
              </w:rPr>
              <w:fldChar w:fldCharType="end"/>
            </w:r>
          </w:hyperlink>
        </w:p>
        <w:p w:rsidR="00DE634A" w:rsidRDefault="00DE634A">
          <w:pPr>
            <w:pStyle w:val="Verzeichnis1"/>
            <w:rPr>
              <w:rFonts w:eastAsiaTheme="minorEastAsia"/>
              <w:noProof/>
              <w:lang w:eastAsia="de-CH"/>
            </w:rPr>
          </w:pPr>
          <w:hyperlink w:anchor="_Toc453574179" w:history="1">
            <w:r w:rsidRPr="00E039E7">
              <w:rPr>
                <w:rStyle w:val="Hyperlink"/>
                <w:noProof/>
              </w:rPr>
              <w:t>8</w:t>
            </w:r>
            <w:r>
              <w:rPr>
                <w:rFonts w:eastAsiaTheme="minorEastAsia"/>
                <w:noProof/>
                <w:lang w:eastAsia="de-CH"/>
              </w:rPr>
              <w:tab/>
            </w:r>
            <w:r w:rsidRPr="00E039E7">
              <w:rPr>
                <w:rStyle w:val="Hyperlink"/>
                <w:noProof/>
              </w:rPr>
              <w:t>Woche 7</w:t>
            </w:r>
            <w:r>
              <w:rPr>
                <w:noProof/>
                <w:webHidden/>
              </w:rPr>
              <w:tab/>
            </w:r>
            <w:r>
              <w:rPr>
                <w:noProof/>
                <w:webHidden/>
              </w:rPr>
              <w:fldChar w:fldCharType="begin"/>
            </w:r>
            <w:r>
              <w:rPr>
                <w:noProof/>
                <w:webHidden/>
              </w:rPr>
              <w:instrText xml:space="preserve"> PAGEREF _Toc453574179 \h </w:instrText>
            </w:r>
            <w:r>
              <w:rPr>
                <w:noProof/>
                <w:webHidden/>
              </w:rPr>
            </w:r>
            <w:r>
              <w:rPr>
                <w:noProof/>
                <w:webHidden/>
              </w:rPr>
              <w:fldChar w:fldCharType="separate"/>
            </w:r>
            <w:r>
              <w:rPr>
                <w:noProof/>
                <w:webHidden/>
              </w:rPr>
              <w:t>43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0" w:history="1">
            <w:r w:rsidRPr="00E039E7">
              <w:rPr>
                <w:rStyle w:val="Hyperlink"/>
                <w:noProof/>
              </w:rPr>
              <w:t>8.1</w:t>
            </w:r>
            <w:r>
              <w:rPr>
                <w:rFonts w:eastAsiaTheme="minorEastAsia"/>
                <w:noProof/>
                <w:lang w:eastAsia="de-CH"/>
              </w:rPr>
              <w:tab/>
            </w:r>
            <w:r w:rsidRPr="00E039E7">
              <w:rPr>
                <w:rStyle w:val="Hyperlink"/>
                <w:noProof/>
              </w:rPr>
              <w:t>Anforderungen von Peripheriegeräten an das Betriebssystem</w:t>
            </w:r>
            <w:r>
              <w:rPr>
                <w:noProof/>
                <w:webHidden/>
              </w:rPr>
              <w:tab/>
            </w:r>
            <w:r>
              <w:rPr>
                <w:noProof/>
                <w:webHidden/>
              </w:rPr>
              <w:fldChar w:fldCharType="begin"/>
            </w:r>
            <w:r>
              <w:rPr>
                <w:noProof/>
                <w:webHidden/>
              </w:rPr>
              <w:instrText xml:space="preserve"> PAGEREF _Toc453574180 \h </w:instrText>
            </w:r>
            <w:r>
              <w:rPr>
                <w:noProof/>
                <w:webHidden/>
              </w:rPr>
            </w:r>
            <w:r>
              <w:rPr>
                <w:noProof/>
                <w:webHidden/>
              </w:rPr>
              <w:fldChar w:fldCharType="separate"/>
            </w:r>
            <w:r>
              <w:rPr>
                <w:noProof/>
                <w:webHidden/>
              </w:rPr>
              <w:t>43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1" w:history="1">
            <w:r w:rsidRPr="00E039E7">
              <w:rPr>
                <w:rStyle w:val="Hyperlink"/>
                <w:noProof/>
              </w:rPr>
              <w:t>8.2</w:t>
            </w:r>
            <w:r>
              <w:rPr>
                <w:rFonts w:eastAsiaTheme="minorEastAsia"/>
                <w:noProof/>
                <w:lang w:eastAsia="de-CH"/>
              </w:rPr>
              <w:tab/>
            </w:r>
            <w:r w:rsidRPr="00E039E7">
              <w:rPr>
                <w:rStyle w:val="Hyperlink"/>
                <w:noProof/>
              </w:rPr>
              <w:t>Aufgaben und Funktionsweise des I/O Subsystems am Beispiel Unix/Linux</w:t>
            </w:r>
            <w:r>
              <w:rPr>
                <w:noProof/>
                <w:webHidden/>
              </w:rPr>
              <w:tab/>
            </w:r>
            <w:r>
              <w:rPr>
                <w:noProof/>
                <w:webHidden/>
              </w:rPr>
              <w:fldChar w:fldCharType="begin"/>
            </w:r>
            <w:r>
              <w:rPr>
                <w:noProof/>
                <w:webHidden/>
              </w:rPr>
              <w:instrText xml:space="preserve"> PAGEREF _Toc453574181 \h </w:instrText>
            </w:r>
            <w:r>
              <w:rPr>
                <w:noProof/>
                <w:webHidden/>
              </w:rPr>
            </w:r>
            <w:r>
              <w:rPr>
                <w:noProof/>
                <w:webHidden/>
              </w:rPr>
              <w:fldChar w:fldCharType="separate"/>
            </w:r>
            <w:r>
              <w:rPr>
                <w:noProof/>
                <w:webHidden/>
              </w:rPr>
              <w:t>43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2" w:history="1">
            <w:r w:rsidRPr="00E039E7">
              <w:rPr>
                <w:rStyle w:val="Hyperlink"/>
                <w:noProof/>
              </w:rPr>
              <w:t>8.3</w:t>
            </w:r>
            <w:r>
              <w:rPr>
                <w:rFonts w:eastAsiaTheme="minorEastAsia"/>
                <w:noProof/>
                <w:lang w:eastAsia="de-CH"/>
              </w:rPr>
              <w:tab/>
            </w:r>
            <w:r w:rsidRPr="00E039E7">
              <w:rPr>
                <w:rStyle w:val="Hyperlink"/>
                <w:noProof/>
              </w:rPr>
              <w:t>Der klassische Buffer Cache</w:t>
            </w:r>
            <w:r>
              <w:rPr>
                <w:noProof/>
                <w:webHidden/>
              </w:rPr>
              <w:tab/>
            </w:r>
            <w:r>
              <w:rPr>
                <w:noProof/>
                <w:webHidden/>
              </w:rPr>
              <w:fldChar w:fldCharType="begin"/>
            </w:r>
            <w:r>
              <w:rPr>
                <w:noProof/>
                <w:webHidden/>
              </w:rPr>
              <w:instrText xml:space="preserve"> PAGEREF _Toc453574182 \h </w:instrText>
            </w:r>
            <w:r>
              <w:rPr>
                <w:noProof/>
                <w:webHidden/>
              </w:rPr>
            </w:r>
            <w:r>
              <w:rPr>
                <w:noProof/>
                <w:webHidden/>
              </w:rPr>
              <w:fldChar w:fldCharType="separate"/>
            </w:r>
            <w:r>
              <w:rPr>
                <w:noProof/>
                <w:webHidden/>
              </w:rPr>
              <w:t>43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3" w:history="1">
            <w:r w:rsidRPr="00E039E7">
              <w:rPr>
                <w:rStyle w:val="Hyperlink"/>
                <w:noProof/>
              </w:rPr>
              <w:t>8.4</w:t>
            </w:r>
            <w:r>
              <w:rPr>
                <w:rFonts w:eastAsiaTheme="minorEastAsia"/>
                <w:noProof/>
                <w:lang w:eastAsia="de-CH"/>
              </w:rPr>
              <w:tab/>
            </w:r>
            <w:r w:rsidRPr="00E039E7">
              <w:rPr>
                <w:rStyle w:val="Hyperlink"/>
                <w:noProof/>
              </w:rPr>
              <w:t>Der neue Buffer Cache</w:t>
            </w:r>
            <w:r>
              <w:rPr>
                <w:noProof/>
                <w:webHidden/>
              </w:rPr>
              <w:tab/>
            </w:r>
            <w:r>
              <w:rPr>
                <w:noProof/>
                <w:webHidden/>
              </w:rPr>
              <w:fldChar w:fldCharType="begin"/>
            </w:r>
            <w:r>
              <w:rPr>
                <w:noProof/>
                <w:webHidden/>
              </w:rPr>
              <w:instrText xml:space="preserve"> PAGEREF _Toc453574183 \h </w:instrText>
            </w:r>
            <w:r>
              <w:rPr>
                <w:noProof/>
                <w:webHidden/>
              </w:rPr>
            </w:r>
            <w:r>
              <w:rPr>
                <w:noProof/>
                <w:webHidden/>
              </w:rPr>
              <w:fldChar w:fldCharType="separate"/>
            </w:r>
            <w:r>
              <w:rPr>
                <w:noProof/>
                <w:webHidden/>
              </w:rPr>
              <w:t>43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4" w:history="1">
            <w:r w:rsidRPr="00E039E7">
              <w:rPr>
                <w:rStyle w:val="Hyperlink"/>
                <w:noProof/>
              </w:rPr>
              <w:t>8.5</w:t>
            </w:r>
            <w:r>
              <w:rPr>
                <w:rFonts w:eastAsiaTheme="minorEastAsia"/>
                <w:noProof/>
                <w:lang w:eastAsia="de-CH"/>
              </w:rPr>
              <w:tab/>
            </w:r>
            <w:r w:rsidRPr="00E039E7">
              <w:rPr>
                <w:rStyle w:val="Hyperlink"/>
                <w:noProof/>
              </w:rPr>
              <w:t>Basisfunktionen von Datei I/O</w:t>
            </w:r>
            <w:r>
              <w:rPr>
                <w:noProof/>
                <w:webHidden/>
              </w:rPr>
              <w:tab/>
            </w:r>
            <w:r>
              <w:rPr>
                <w:noProof/>
                <w:webHidden/>
              </w:rPr>
              <w:fldChar w:fldCharType="begin"/>
            </w:r>
            <w:r>
              <w:rPr>
                <w:noProof/>
                <w:webHidden/>
              </w:rPr>
              <w:instrText xml:space="preserve"> PAGEREF _Toc453574184 \h </w:instrText>
            </w:r>
            <w:r>
              <w:rPr>
                <w:noProof/>
                <w:webHidden/>
              </w:rPr>
            </w:r>
            <w:r>
              <w:rPr>
                <w:noProof/>
                <w:webHidden/>
              </w:rPr>
              <w:fldChar w:fldCharType="separate"/>
            </w:r>
            <w:r>
              <w:rPr>
                <w:noProof/>
                <w:webHidden/>
              </w:rPr>
              <w:t>43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5" w:history="1">
            <w:r w:rsidRPr="00E039E7">
              <w:rPr>
                <w:rStyle w:val="Hyperlink"/>
                <w:noProof/>
              </w:rPr>
              <w:t>8.6</w:t>
            </w:r>
            <w:r>
              <w:rPr>
                <w:rFonts w:eastAsiaTheme="minorEastAsia"/>
                <w:noProof/>
                <w:lang w:eastAsia="de-CH"/>
              </w:rPr>
              <w:tab/>
            </w:r>
            <w:r w:rsidRPr="00E039E7">
              <w:rPr>
                <w:rStyle w:val="Hyperlink"/>
                <w:noProof/>
              </w:rPr>
              <w:t>Systemaufruf von ufs_read()</w:t>
            </w:r>
            <w:r>
              <w:rPr>
                <w:noProof/>
                <w:webHidden/>
              </w:rPr>
              <w:tab/>
            </w:r>
            <w:r>
              <w:rPr>
                <w:noProof/>
                <w:webHidden/>
              </w:rPr>
              <w:fldChar w:fldCharType="begin"/>
            </w:r>
            <w:r>
              <w:rPr>
                <w:noProof/>
                <w:webHidden/>
              </w:rPr>
              <w:instrText xml:space="preserve"> PAGEREF _Toc453574185 \h </w:instrText>
            </w:r>
            <w:r>
              <w:rPr>
                <w:noProof/>
                <w:webHidden/>
              </w:rPr>
            </w:r>
            <w:r>
              <w:rPr>
                <w:noProof/>
                <w:webHidden/>
              </w:rPr>
              <w:fldChar w:fldCharType="separate"/>
            </w:r>
            <w:r>
              <w:rPr>
                <w:noProof/>
                <w:webHidden/>
              </w:rPr>
              <w:t>44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6" w:history="1">
            <w:r w:rsidRPr="00E039E7">
              <w:rPr>
                <w:rStyle w:val="Hyperlink"/>
                <w:noProof/>
              </w:rPr>
              <w:t>8.7</w:t>
            </w:r>
            <w:r>
              <w:rPr>
                <w:rFonts w:eastAsiaTheme="minorEastAsia"/>
                <w:noProof/>
                <w:lang w:eastAsia="de-CH"/>
              </w:rPr>
              <w:tab/>
            </w:r>
            <w:r w:rsidRPr="00E039E7">
              <w:rPr>
                <w:rStyle w:val="Hyperlink"/>
                <w:noProof/>
              </w:rPr>
              <w:t>Systemaufruf von ufs_write()</w:t>
            </w:r>
            <w:r>
              <w:rPr>
                <w:noProof/>
                <w:webHidden/>
              </w:rPr>
              <w:tab/>
            </w:r>
            <w:r>
              <w:rPr>
                <w:noProof/>
                <w:webHidden/>
              </w:rPr>
              <w:fldChar w:fldCharType="begin"/>
            </w:r>
            <w:r>
              <w:rPr>
                <w:noProof/>
                <w:webHidden/>
              </w:rPr>
              <w:instrText xml:space="preserve"> PAGEREF _Toc453574186 \h </w:instrText>
            </w:r>
            <w:r>
              <w:rPr>
                <w:noProof/>
                <w:webHidden/>
              </w:rPr>
            </w:r>
            <w:r>
              <w:rPr>
                <w:noProof/>
                <w:webHidden/>
              </w:rPr>
              <w:fldChar w:fldCharType="separate"/>
            </w:r>
            <w:r>
              <w:rPr>
                <w:noProof/>
                <w:webHidden/>
              </w:rPr>
              <w:t>44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7" w:history="1">
            <w:r w:rsidRPr="00E039E7">
              <w:rPr>
                <w:rStyle w:val="Hyperlink"/>
                <w:noProof/>
              </w:rPr>
              <w:t>8.8</w:t>
            </w:r>
            <w:r>
              <w:rPr>
                <w:rFonts w:eastAsiaTheme="minorEastAsia"/>
                <w:noProof/>
                <w:lang w:eastAsia="de-CH"/>
              </w:rPr>
              <w:tab/>
            </w:r>
            <w:r w:rsidRPr="00E039E7">
              <w:rPr>
                <w:rStyle w:val="Hyperlink"/>
                <w:noProof/>
              </w:rPr>
              <w:t>Einbindung und Verwaltung von Peripheriegeräten in das Betriebssystem</w:t>
            </w:r>
            <w:r>
              <w:rPr>
                <w:noProof/>
                <w:webHidden/>
              </w:rPr>
              <w:tab/>
            </w:r>
            <w:r>
              <w:rPr>
                <w:noProof/>
                <w:webHidden/>
              </w:rPr>
              <w:fldChar w:fldCharType="begin"/>
            </w:r>
            <w:r>
              <w:rPr>
                <w:noProof/>
                <w:webHidden/>
              </w:rPr>
              <w:instrText xml:space="preserve"> PAGEREF _Toc453574187 \h </w:instrText>
            </w:r>
            <w:r>
              <w:rPr>
                <w:noProof/>
                <w:webHidden/>
              </w:rPr>
            </w:r>
            <w:r>
              <w:rPr>
                <w:noProof/>
                <w:webHidden/>
              </w:rPr>
              <w:fldChar w:fldCharType="separate"/>
            </w:r>
            <w:r>
              <w:rPr>
                <w:noProof/>
                <w:webHidden/>
              </w:rPr>
              <w:t>45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8" w:history="1">
            <w:r w:rsidRPr="00E039E7">
              <w:rPr>
                <w:rStyle w:val="Hyperlink"/>
                <w:noProof/>
              </w:rPr>
              <w:t>8.9</w:t>
            </w:r>
            <w:r>
              <w:rPr>
                <w:rFonts w:eastAsiaTheme="minorEastAsia"/>
                <w:noProof/>
                <w:lang w:eastAsia="de-CH"/>
              </w:rPr>
              <w:tab/>
            </w:r>
            <w:r w:rsidRPr="00E039E7">
              <w:rPr>
                <w:rStyle w:val="Hyperlink"/>
                <w:noProof/>
              </w:rPr>
              <w:t>Beispiel /dev</w:t>
            </w:r>
            <w:r>
              <w:rPr>
                <w:noProof/>
                <w:webHidden/>
              </w:rPr>
              <w:tab/>
            </w:r>
            <w:r>
              <w:rPr>
                <w:noProof/>
                <w:webHidden/>
              </w:rPr>
              <w:fldChar w:fldCharType="begin"/>
            </w:r>
            <w:r>
              <w:rPr>
                <w:noProof/>
                <w:webHidden/>
              </w:rPr>
              <w:instrText xml:space="preserve"> PAGEREF _Toc453574188 \h </w:instrText>
            </w:r>
            <w:r>
              <w:rPr>
                <w:noProof/>
                <w:webHidden/>
              </w:rPr>
            </w:r>
            <w:r>
              <w:rPr>
                <w:noProof/>
                <w:webHidden/>
              </w:rPr>
              <w:fldChar w:fldCharType="separate"/>
            </w:r>
            <w:r>
              <w:rPr>
                <w:noProof/>
                <w:webHidden/>
              </w:rPr>
              <w:t>45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89" w:history="1">
            <w:r w:rsidRPr="00E039E7">
              <w:rPr>
                <w:rStyle w:val="Hyperlink"/>
                <w:noProof/>
              </w:rPr>
              <w:t>8.10</w:t>
            </w:r>
            <w:r>
              <w:rPr>
                <w:rFonts w:eastAsiaTheme="minorEastAsia"/>
                <w:noProof/>
                <w:lang w:eastAsia="de-CH"/>
              </w:rPr>
              <w:tab/>
            </w:r>
            <w:r w:rsidRPr="00E039E7">
              <w:rPr>
                <w:rStyle w:val="Hyperlink"/>
                <w:noProof/>
              </w:rPr>
              <w:t>Beispiel /devices</w:t>
            </w:r>
            <w:r>
              <w:rPr>
                <w:noProof/>
                <w:webHidden/>
              </w:rPr>
              <w:tab/>
            </w:r>
            <w:r>
              <w:rPr>
                <w:noProof/>
                <w:webHidden/>
              </w:rPr>
              <w:fldChar w:fldCharType="begin"/>
            </w:r>
            <w:r>
              <w:rPr>
                <w:noProof/>
                <w:webHidden/>
              </w:rPr>
              <w:instrText xml:space="preserve"> PAGEREF _Toc453574189 \h </w:instrText>
            </w:r>
            <w:r>
              <w:rPr>
                <w:noProof/>
                <w:webHidden/>
              </w:rPr>
            </w:r>
            <w:r>
              <w:rPr>
                <w:noProof/>
                <w:webHidden/>
              </w:rPr>
              <w:fldChar w:fldCharType="separate"/>
            </w:r>
            <w:r>
              <w:rPr>
                <w:noProof/>
                <w:webHidden/>
              </w:rPr>
              <w:t>46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0" w:history="1">
            <w:r w:rsidRPr="00E039E7">
              <w:rPr>
                <w:rStyle w:val="Hyperlink"/>
                <w:noProof/>
              </w:rPr>
              <w:t>8.11</w:t>
            </w:r>
            <w:r>
              <w:rPr>
                <w:rFonts w:eastAsiaTheme="minorEastAsia"/>
                <w:noProof/>
                <w:lang w:eastAsia="de-CH"/>
              </w:rPr>
              <w:tab/>
            </w:r>
            <w:r w:rsidRPr="00E039E7">
              <w:rPr>
                <w:rStyle w:val="Hyperlink"/>
                <w:noProof/>
              </w:rPr>
              <w:t>Unix Gerätetreiber</w:t>
            </w:r>
            <w:r>
              <w:rPr>
                <w:noProof/>
                <w:webHidden/>
              </w:rPr>
              <w:tab/>
            </w:r>
            <w:r>
              <w:rPr>
                <w:noProof/>
                <w:webHidden/>
              </w:rPr>
              <w:fldChar w:fldCharType="begin"/>
            </w:r>
            <w:r>
              <w:rPr>
                <w:noProof/>
                <w:webHidden/>
              </w:rPr>
              <w:instrText xml:space="preserve"> PAGEREF _Toc453574190 \h </w:instrText>
            </w:r>
            <w:r>
              <w:rPr>
                <w:noProof/>
                <w:webHidden/>
              </w:rPr>
            </w:r>
            <w:r>
              <w:rPr>
                <w:noProof/>
                <w:webHidden/>
              </w:rPr>
              <w:fldChar w:fldCharType="separate"/>
            </w:r>
            <w:r>
              <w:rPr>
                <w:noProof/>
                <w:webHidden/>
              </w:rPr>
              <w:t>46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1" w:history="1">
            <w:r w:rsidRPr="00E039E7">
              <w:rPr>
                <w:rStyle w:val="Hyperlink"/>
                <w:noProof/>
              </w:rPr>
              <w:t>8.12</w:t>
            </w:r>
            <w:r>
              <w:rPr>
                <w:rFonts w:eastAsiaTheme="minorEastAsia"/>
                <w:noProof/>
                <w:lang w:eastAsia="de-CH"/>
              </w:rPr>
              <w:tab/>
            </w:r>
            <w:r w:rsidRPr="00E039E7">
              <w:rPr>
                <w:rStyle w:val="Hyperlink"/>
                <w:noProof/>
              </w:rPr>
              <w:t>Zugang zu Geräten über Gerätespezialdateien</w:t>
            </w:r>
            <w:r>
              <w:rPr>
                <w:noProof/>
                <w:webHidden/>
              </w:rPr>
              <w:tab/>
            </w:r>
            <w:r>
              <w:rPr>
                <w:noProof/>
                <w:webHidden/>
              </w:rPr>
              <w:fldChar w:fldCharType="begin"/>
            </w:r>
            <w:r>
              <w:rPr>
                <w:noProof/>
                <w:webHidden/>
              </w:rPr>
              <w:instrText xml:space="preserve"> PAGEREF _Toc453574191 \h </w:instrText>
            </w:r>
            <w:r>
              <w:rPr>
                <w:noProof/>
                <w:webHidden/>
              </w:rPr>
            </w:r>
            <w:r>
              <w:rPr>
                <w:noProof/>
                <w:webHidden/>
              </w:rPr>
              <w:fldChar w:fldCharType="separate"/>
            </w:r>
            <w:r>
              <w:rPr>
                <w:noProof/>
                <w:webHidden/>
              </w:rPr>
              <w:t>47</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2" w:history="1">
            <w:r w:rsidRPr="00E039E7">
              <w:rPr>
                <w:rStyle w:val="Hyperlink"/>
                <w:noProof/>
              </w:rPr>
              <w:t>8.13</w:t>
            </w:r>
            <w:r>
              <w:rPr>
                <w:rFonts w:eastAsiaTheme="minorEastAsia"/>
                <w:noProof/>
                <w:lang w:eastAsia="de-CH"/>
              </w:rPr>
              <w:tab/>
            </w:r>
            <w:r w:rsidRPr="00E039E7">
              <w:rPr>
                <w:rStyle w:val="Hyperlink"/>
                <w:noProof/>
              </w:rPr>
              <w:t>Dateistrukturen von Gerätetreibern</w:t>
            </w:r>
            <w:r>
              <w:rPr>
                <w:noProof/>
                <w:webHidden/>
              </w:rPr>
              <w:tab/>
            </w:r>
            <w:r>
              <w:rPr>
                <w:noProof/>
                <w:webHidden/>
              </w:rPr>
              <w:fldChar w:fldCharType="begin"/>
            </w:r>
            <w:r>
              <w:rPr>
                <w:noProof/>
                <w:webHidden/>
              </w:rPr>
              <w:instrText xml:space="preserve"> PAGEREF _Toc453574192 \h </w:instrText>
            </w:r>
            <w:r>
              <w:rPr>
                <w:noProof/>
                <w:webHidden/>
              </w:rPr>
            </w:r>
            <w:r>
              <w:rPr>
                <w:noProof/>
                <w:webHidden/>
              </w:rPr>
              <w:fldChar w:fldCharType="separate"/>
            </w:r>
            <w:r>
              <w:rPr>
                <w:noProof/>
                <w:webHidden/>
              </w:rPr>
              <w:t>47</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3" w:history="1">
            <w:r w:rsidRPr="00E039E7">
              <w:rPr>
                <w:rStyle w:val="Hyperlink"/>
                <w:noProof/>
              </w:rPr>
              <w:t>8.14</w:t>
            </w:r>
            <w:r>
              <w:rPr>
                <w:rFonts w:eastAsiaTheme="minorEastAsia"/>
                <w:noProof/>
                <w:lang w:eastAsia="de-CH"/>
              </w:rPr>
              <w:tab/>
            </w:r>
            <w:r w:rsidRPr="00E039E7">
              <w:rPr>
                <w:rStyle w:val="Hyperlink"/>
                <w:noProof/>
              </w:rPr>
              <w:t>Gerätetreiber udev</w:t>
            </w:r>
            <w:r>
              <w:rPr>
                <w:noProof/>
                <w:webHidden/>
              </w:rPr>
              <w:tab/>
            </w:r>
            <w:r>
              <w:rPr>
                <w:noProof/>
                <w:webHidden/>
              </w:rPr>
              <w:fldChar w:fldCharType="begin"/>
            </w:r>
            <w:r>
              <w:rPr>
                <w:noProof/>
                <w:webHidden/>
              </w:rPr>
              <w:instrText xml:space="preserve"> PAGEREF _Toc453574193 \h </w:instrText>
            </w:r>
            <w:r>
              <w:rPr>
                <w:noProof/>
                <w:webHidden/>
              </w:rPr>
            </w:r>
            <w:r>
              <w:rPr>
                <w:noProof/>
                <w:webHidden/>
              </w:rPr>
              <w:fldChar w:fldCharType="separate"/>
            </w:r>
            <w:r>
              <w:rPr>
                <w:noProof/>
                <w:webHidden/>
              </w:rPr>
              <w:t>47</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4" w:history="1">
            <w:r w:rsidRPr="00E039E7">
              <w:rPr>
                <w:rStyle w:val="Hyperlink"/>
                <w:noProof/>
              </w:rPr>
              <w:t>8.15</w:t>
            </w:r>
            <w:r>
              <w:rPr>
                <w:rFonts w:eastAsiaTheme="minorEastAsia"/>
                <w:noProof/>
                <w:lang w:eastAsia="de-CH"/>
              </w:rPr>
              <w:tab/>
            </w:r>
            <w:r w:rsidRPr="00E039E7">
              <w:rPr>
                <w:rStyle w:val="Hyperlink"/>
                <w:noProof/>
              </w:rPr>
              <w:t>Interrupt Behandlung von Gerätetreibern</w:t>
            </w:r>
            <w:r>
              <w:rPr>
                <w:noProof/>
                <w:webHidden/>
              </w:rPr>
              <w:tab/>
            </w:r>
            <w:r>
              <w:rPr>
                <w:noProof/>
                <w:webHidden/>
              </w:rPr>
              <w:fldChar w:fldCharType="begin"/>
            </w:r>
            <w:r>
              <w:rPr>
                <w:noProof/>
                <w:webHidden/>
              </w:rPr>
              <w:instrText xml:space="preserve"> PAGEREF _Toc453574194 \h </w:instrText>
            </w:r>
            <w:r>
              <w:rPr>
                <w:noProof/>
                <w:webHidden/>
              </w:rPr>
            </w:r>
            <w:r>
              <w:rPr>
                <w:noProof/>
                <w:webHidden/>
              </w:rPr>
              <w:fldChar w:fldCharType="separate"/>
            </w:r>
            <w:r>
              <w:rPr>
                <w:noProof/>
                <w:webHidden/>
              </w:rPr>
              <w:t>48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5" w:history="1">
            <w:r w:rsidRPr="00E039E7">
              <w:rPr>
                <w:rStyle w:val="Hyperlink"/>
                <w:noProof/>
              </w:rPr>
              <w:t>8.16</w:t>
            </w:r>
            <w:r>
              <w:rPr>
                <w:rFonts w:eastAsiaTheme="minorEastAsia"/>
                <w:noProof/>
                <w:lang w:eastAsia="de-CH"/>
              </w:rPr>
              <w:tab/>
            </w:r>
            <w:r w:rsidRPr="00E039E7">
              <w:rPr>
                <w:rStyle w:val="Hyperlink"/>
                <w:noProof/>
              </w:rPr>
              <w:t>Blockorientierte Gerätetreiber</w:t>
            </w:r>
            <w:r>
              <w:rPr>
                <w:noProof/>
                <w:webHidden/>
              </w:rPr>
              <w:tab/>
            </w:r>
            <w:r>
              <w:rPr>
                <w:noProof/>
                <w:webHidden/>
              </w:rPr>
              <w:fldChar w:fldCharType="begin"/>
            </w:r>
            <w:r>
              <w:rPr>
                <w:noProof/>
                <w:webHidden/>
              </w:rPr>
              <w:instrText xml:space="preserve"> PAGEREF _Toc453574195 \h </w:instrText>
            </w:r>
            <w:r>
              <w:rPr>
                <w:noProof/>
                <w:webHidden/>
              </w:rPr>
            </w:r>
            <w:r>
              <w:rPr>
                <w:noProof/>
                <w:webHidden/>
              </w:rPr>
              <w:fldChar w:fldCharType="separate"/>
            </w:r>
            <w:r>
              <w:rPr>
                <w:noProof/>
                <w:webHidden/>
              </w:rPr>
              <w:t>48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6" w:history="1">
            <w:r w:rsidRPr="00E039E7">
              <w:rPr>
                <w:rStyle w:val="Hyperlink"/>
                <w:noProof/>
              </w:rPr>
              <w:t>8.17</w:t>
            </w:r>
            <w:r>
              <w:rPr>
                <w:rFonts w:eastAsiaTheme="minorEastAsia"/>
                <w:noProof/>
                <w:lang w:eastAsia="de-CH"/>
              </w:rPr>
              <w:tab/>
            </w:r>
            <w:r w:rsidRPr="00E039E7">
              <w:rPr>
                <w:rStyle w:val="Hyperlink"/>
                <w:noProof/>
              </w:rPr>
              <w:t>Strategy von blockorientierten Gerätetreibern</w:t>
            </w:r>
            <w:r>
              <w:rPr>
                <w:noProof/>
                <w:webHidden/>
              </w:rPr>
              <w:tab/>
            </w:r>
            <w:r>
              <w:rPr>
                <w:noProof/>
                <w:webHidden/>
              </w:rPr>
              <w:fldChar w:fldCharType="begin"/>
            </w:r>
            <w:r>
              <w:rPr>
                <w:noProof/>
                <w:webHidden/>
              </w:rPr>
              <w:instrText xml:space="preserve"> PAGEREF _Toc453574196 \h </w:instrText>
            </w:r>
            <w:r>
              <w:rPr>
                <w:noProof/>
                <w:webHidden/>
              </w:rPr>
            </w:r>
            <w:r>
              <w:rPr>
                <w:noProof/>
                <w:webHidden/>
              </w:rPr>
              <w:fldChar w:fldCharType="separate"/>
            </w:r>
            <w:r>
              <w:rPr>
                <w:noProof/>
                <w:webHidden/>
              </w:rPr>
              <w:t>48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7" w:history="1">
            <w:r w:rsidRPr="00E039E7">
              <w:rPr>
                <w:rStyle w:val="Hyperlink"/>
                <w:noProof/>
              </w:rPr>
              <w:t>8.18</w:t>
            </w:r>
            <w:r>
              <w:rPr>
                <w:rFonts w:eastAsiaTheme="minorEastAsia"/>
                <w:noProof/>
                <w:lang w:eastAsia="de-CH"/>
              </w:rPr>
              <w:tab/>
            </w:r>
            <w:r w:rsidRPr="00E039E7">
              <w:rPr>
                <w:rStyle w:val="Hyperlink"/>
                <w:noProof/>
              </w:rPr>
              <w:t>Raw I/O Schnittstelle von blockorientierten Gerätetreibern</w:t>
            </w:r>
            <w:r>
              <w:rPr>
                <w:noProof/>
                <w:webHidden/>
              </w:rPr>
              <w:tab/>
            </w:r>
            <w:r>
              <w:rPr>
                <w:noProof/>
                <w:webHidden/>
              </w:rPr>
              <w:fldChar w:fldCharType="begin"/>
            </w:r>
            <w:r>
              <w:rPr>
                <w:noProof/>
                <w:webHidden/>
              </w:rPr>
              <w:instrText xml:space="preserve"> PAGEREF _Toc453574197 \h </w:instrText>
            </w:r>
            <w:r>
              <w:rPr>
                <w:noProof/>
                <w:webHidden/>
              </w:rPr>
            </w:r>
            <w:r>
              <w:rPr>
                <w:noProof/>
                <w:webHidden/>
              </w:rPr>
              <w:fldChar w:fldCharType="separate"/>
            </w:r>
            <w:r>
              <w:rPr>
                <w:noProof/>
                <w:webHidden/>
              </w:rPr>
              <w:t>48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8" w:history="1">
            <w:r w:rsidRPr="00E039E7">
              <w:rPr>
                <w:rStyle w:val="Hyperlink"/>
                <w:noProof/>
              </w:rPr>
              <w:t>8.19</w:t>
            </w:r>
            <w:r>
              <w:rPr>
                <w:rFonts w:eastAsiaTheme="minorEastAsia"/>
                <w:noProof/>
                <w:lang w:eastAsia="de-CH"/>
              </w:rPr>
              <w:tab/>
            </w:r>
            <w:r w:rsidRPr="00E039E7">
              <w:rPr>
                <w:rStyle w:val="Hyperlink"/>
                <w:noProof/>
              </w:rPr>
              <w:t>Zeichenorientierte Gerätetreiber</w:t>
            </w:r>
            <w:r>
              <w:rPr>
                <w:noProof/>
                <w:webHidden/>
              </w:rPr>
              <w:tab/>
            </w:r>
            <w:r>
              <w:rPr>
                <w:noProof/>
                <w:webHidden/>
              </w:rPr>
              <w:fldChar w:fldCharType="begin"/>
            </w:r>
            <w:r>
              <w:rPr>
                <w:noProof/>
                <w:webHidden/>
              </w:rPr>
              <w:instrText xml:space="preserve"> PAGEREF _Toc453574198 \h </w:instrText>
            </w:r>
            <w:r>
              <w:rPr>
                <w:noProof/>
                <w:webHidden/>
              </w:rPr>
            </w:r>
            <w:r>
              <w:rPr>
                <w:noProof/>
                <w:webHidden/>
              </w:rPr>
              <w:fldChar w:fldCharType="separate"/>
            </w:r>
            <w:r>
              <w:rPr>
                <w:noProof/>
                <w:webHidden/>
              </w:rPr>
              <w:t>48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199" w:history="1">
            <w:r w:rsidRPr="00E039E7">
              <w:rPr>
                <w:rStyle w:val="Hyperlink"/>
                <w:noProof/>
              </w:rPr>
              <w:t>8.20</w:t>
            </w:r>
            <w:r>
              <w:rPr>
                <w:rFonts w:eastAsiaTheme="minorEastAsia"/>
                <w:noProof/>
                <w:lang w:eastAsia="de-CH"/>
              </w:rPr>
              <w:tab/>
            </w:r>
            <w:r w:rsidRPr="00E039E7">
              <w:rPr>
                <w:rStyle w:val="Hyperlink"/>
                <w:noProof/>
              </w:rPr>
              <w:t>Methoden von zeichenorientierten Gerätetreibern</w:t>
            </w:r>
            <w:r>
              <w:rPr>
                <w:noProof/>
                <w:webHidden/>
              </w:rPr>
              <w:tab/>
            </w:r>
            <w:r>
              <w:rPr>
                <w:noProof/>
                <w:webHidden/>
              </w:rPr>
              <w:fldChar w:fldCharType="begin"/>
            </w:r>
            <w:r>
              <w:rPr>
                <w:noProof/>
                <w:webHidden/>
              </w:rPr>
              <w:instrText xml:space="preserve"> PAGEREF _Toc453574199 \h </w:instrText>
            </w:r>
            <w:r>
              <w:rPr>
                <w:noProof/>
                <w:webHidden/>
              </w:rPr>
            </w:r>
            <w:r>
              <w:rPr>
                <w:noProof/>
                <w:webHidden/>
              </w:rPr>
              <w:fldChar w:fldCharType="separate"/>
            </w:r>
            <w:r>
              <w:rPr>
                <w:noProof/>
                <w:webHidden/>
              </w:rPr>
              <w:t>48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00" w:history="1">
            <w:r w:rsidRPr="00E039E7">
              <w:rPr>
                <w:rStyle w:val="Hyperlink"/>
                <w:noProof/>
              </w:rPr>
              <w:t>8.21</w:t>
            </w:r>
            <w:r>
              <w:rPr>
                <w:rFonts w:eastAsiaTheme="minorEastAsia"/>
                <w:noProof/>
                <w:lang w:eastAsia="de-CH"/>
              </w:rPr>
              <w:tab/>
            </w:r>
            <w:r w:rsidRPr="00E039E7">
              <w:rPr>
                <w:rStyle w:val="Hyperlink"/>
                <w:noProof/>
              </w:rPr>
              <w:t>Systemaufruf von mmap()</w:t>
            </w:r>
            <w:r>
              <w:rPr>
                <w:noProof/>
                <w:webHidden/>
              </w:rPr>
              <w:tab/>
            </w:r>
            <w:r>
              <w:rPr>
                <w:noProof/>
                <w:webHidden/>
              </w:rPr>
              <w:fldChar w:fldCharType="begin"/>
            </w:r>
            <w:r>
              <w:rPr>
                <w:noProof/>
                <w:webHidden/>
              </w:rPr>
              <w:instrText xml:space="preserve"> PAGEREF _Toc453574200 \h </w:instrText>
            </w:r>
            <w:r>
              <w:rPr>
                <w:noProof/>
                <w:webHidden/>
              </w:rPr>
            </w:r>
            <w:r>
              <w:rPr>
                <w:noProof/>
                <w:webHidden/>
              </w:rPr>
              <w:fldChar w:fldCharType="separate"/>
            </w:r>
            <w:r>
              <w:rPr>
                <w:noProof/>
                <w:webHidden/>
              </w:rPr>
              <w:t>49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01" w:history="1">
            <w:r w:rsidRPr="00E039E7">
              <w:rPr>
                <w:rStyle w:val="Hyperlink"/>
                <w:noProof/>
              </w:rPr>
              <w:t>8.22</w:t>
            </w:r>
            <w:r>
              <w:rPr>
                <w:rFonts w:eastAsiaTheme="minorEastAsia"/>
                <w:noProof/>
                <w:lang w:eastAsia="de-CH"/>
              </w:rPr>
              <w:tab/>
            </w:r>
            <w:r w:rsidRPr="00E039E7">
              <w:rPr>
                <w:rStyle w:val="Hyperlink"/>
                <w:noProof/>
              </w:rPr>
              <w:t>mmap() bei zeichenorientierten Geräten</w:t>
            </w:r>
            <w:r>
              <w:rPr>
                <w:noProof/>
                <w:webHidden/>
              </w:rPr>
              <w:tab/>
            </w:r>
            <w:r>
              <w:rPr>
                <w:noProof/>
                <w:webHidden/>
              </w:rPr>
              <w:fldChar w:fldCharType="begin"/>
            </w:r>
            <w:r>
              <w:rPr>
                <w:noProof/>
                <w:webHidden/>
              </w:rPr>
              <w:instrText xml:space="preserve"> PAGEREF _Toc453574201 \h </w:instrText>
            </w:r>
            <w:r>
              <w:rPr>
                <w:noProof/>
                <w:webHidden/>
              </w:rPr>
            </w:r>
            <w:r>
              <w:rPr>
                <w:noProof/>
                <w:webHidden/>
              </w:rPr>
              <w:fldChar w:fldCharType="separate"/>
            </w:r>
            <w:r>
              <w:rPr>
                <w:noProof/>
                <w:webHidden/>
              </w:rPr>
              <w:t>49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02" w:history="1">
            <w:r w:rsidRPr="00E039E7">
              <w:rPr>
                <w:rStyle w:val="Hyperlink"/>
                <w:noProof/>
              </w:rPr>
              <w:t>8.23</w:t>
            </w:r>
            <w:r>
              <w:rPr>
                <w:rFonts w:eastAsiaTheme="minorEastAsia"/>
                <w:noProof/>
                <w:lang w:eastAsia="de-CH"/>
              </w:rPr>
              <w:tab/>
            </w:r>
            <w:r w:rsidRPr="00E039E7">
              <w:rPr>
                <w:rStyle w:val="Hyperlink"/>
                <w:noProof/>
              </w:rPr>
              <w:t>Aufruf von mmap()</w:t>
            </w:r>
            <w:r>
              <w:rPr>
                <w:noProof/>
                <w:webHidden/>
              </w:rPr>
              <w:tab/>
            </w:r>
            <w:r>
              <w:rPr>
                <w:noProof/>
                <w:webHidden/>
              </w:rPr>
              <w:fldChar w:fldCharType="begin"/>
            </w:r>
            <w:r>
              <w:rPr>
                <w:noProof/>
                <w:webHidden/>
              </w:rPr>
              <w:instrText xml:space="preserve"> PAGEREF _Toc453574202 \h </w:instrText>
            </w:r>
            <w:r>
              <w:rPr>
                <w:noProof/>
                <w:webHidden/>
              </w:rPr>
            </w:r>
            <w:r>
              <w:rPr>
                <w:noProof/>
                <w:webHidden/>
              </w:rPr>
              <w:fldChar w:fldCharType="separate"/>
            </w:r>
            <w:r>
              <w:rPr>
                <w:noProof/>
                <w:webHidden/>
              </w:rPr>
              <w:t>50</w:t>
            </w:r>
            <w:r>
              <w:rPr>
                <w:noProof/>
                <w:webHidden/>
              </w:rPr>
              <w:fldChar w:fldCharType="end"/>
            </w:r>
          </w:hyperlink>
        </w:p>
        <w:p w:rsidR="00DE634A" w:rsidRDefault="00DE634A">
          <w:pPr>
            <w:pStyle w:val="Verzeichnis1"/>
            <w:rPr>
              <w:rFonts w:eastAsiaTheme="minorEastAsia"/>
              <w:noProof/>
              <w:lang w:eastAsia="de-CH"/>
            </w:rPr>
          </w:pPr>
          <w:hyperlink w:anchor="_Toc453574203" w:history="1">
            <w:r w:rsidRPr="00E039E7">
              <w:rPr>
                <w:rStyle w:val="Hyperlink"/>
                <w:noProof/>
              </w:rPr>
              <w:t>9</w:t>
            </w:r>
            <w:r>
              <w:rPr>
                <w:rFonts w:eastAsiaTheme="minorEastAsia"/>
                <w:noProof/>
                <w:lang w:eastAsia="de-CH"/>
              </w:rPr>
              <w:tab/>
            </w:r>
            <w:r w:rsidRPr="00E039E7">
              <w:rPr>
                <w:rStyle w:val="Hyperlink"/>
                <w:noProof/>
              </w:rPr>
              <w:t>Woche 8</w:t>
            </w:r>
            <w:r>
              <w:rPr>
                <w:noProof/>
                <w:webHidden/>
              </w:rPr>
              <w:tab/>
            </w:r>
            <w:r>
              <w:rPr>
                <w:noProof/>
                <w:webHidden/>
              </w:rPr>
              <w:fldChar w:fldCharType="begin"/>
            </w:r>
            <w:r>
              <w:rPr>
                <w:noProof/>
                <w:webHidden/>
              </w:rPr>
              <w:instrText xml:space="preserve"> PAGEREF _Toc453574203 \h </w:instrText>
            </w:r>
            <w:r>
              <w:rPr>
                <w:noProof/>
                <w:webHidden/>
              </w:rPr>
            </w:r>
            <w:r>
              <w:rPr>
                <w:noProof/>
                <w:webHidden/>
              </w:rPr>
              <w:fldChar w:fldCharType="separate"/>
            </w:r>
            <w:r>
              <w:rPr>
                <w:noProof/>
                <w:webHidden/>
              </w:rPr>
              <w:t>51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04" w:history="1">
            <w:r w:rsidRPr="00E039E7">
              <w:rPr>
                <w:rStyle w:val="Hyperlink"/>
                <w:noProof/>
              </w:rPr>
              <w:t>9.1</w:t>
            </w:r>
            <w:r>
              <w:rPr>
                <w:rFonts w:eastAsiaTheme="minorEastAsia"/>
                <w:noProof/>
                <w:lang w:eastAsia="de-CH"/>
              </w:rPr>
              <w:tab/>
            </w:r>
            <w:r w:rsidRPr="00E039E7">
              <w:rPr>
                <w:rStyle w:val="Hyperlink"/>
                <w:noProof/>
              </w:rPr>
              <w:t>Inventarliste</w:t>
            </w:r>
            <w:r>
              <w:rPr>
                <w:noProof/>
                <w:webHidden/>
              </w:rPr>
              <w:tab/>
            </w:r>
            <w:r>
              <w:rPr>
                <w:noProof/>
                <w:webHidden/>
              </w:rPr>
              <w:fldChar w:fldCharType="begin"/>
            </w:r>
            <w:r>
              <w:rPr>
                <w:noProof/>
                <w:webHidden/>
              </w:rPr>
              <w:instrText xml:space="preserve"> PAGEREF _Toc453574204 \h </w:instrText>
            </w:r>
            <w:r>
              <w:rPr>
                <w:noProof/>
                <w:webHidden/>
              </w:rPr>
            </w:r>
            <w:r>
              <w:rPr>
                <w:noProof/>
                <w:webHidden/>
              </w:rPr>
              <w:fldChar w:fldCharType="separate"/>
            </w:r>
            <w:r>
              <w:rPr>
                <w:noProof/>
                <w:webHidden/>
              </w:rPr>
              <w:t>51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05" w:history="1">
            <w:r w:rsidRPr="00E039E7">
              <w:rPr>
                <w:rStyle w:val="Hyperlink"/>
                <w:noProof/>
              </w:rPr>
              <w:t>9.2</w:t>
            </w:r>
            <w:r>
              <w:rPr>
                <w:rFonts w:eastAsiaTheme="minorEastAsia"/>
                <w:noProof/>
                <w:lang w:eastAsia="de-CH"/>
              </w:rPr>
              <w:tab/>
            </w:r>
            <w:r w:rsidRPr="00E039E7">
              <w:rPr>
                <w:rStyle w:val="Hyperlink"/>
                <w:noProof/>
              </w:rPr>
              <w:t>Lokale Systemressourcen</w:t>
            </w:r>
            <w:r>
              <w:rPr>
                <w:noProof/>
                <w:webHidden/>
              </w:rPr>
              <w:tab/>
            </w:r>
            <w:r>
              <w:rPr>
                <w:noProof/>
                <w:webHidden/>
              </w:rPr>
              <w:fldChar w:fldCharType="begin"/>
            </w:r>
            <w:r>
              <w:rPr>
                <w:noProof/>
                <w:webHidden/>
              </w:rPr>
              <w:instrText xml:space="preserve"> PAGEREF _Toc453574205 \h </w:instrText>
            </w:r>
            <w:r>
              <w:rPr>
                <w:noProof/>
                <w:webHidden/>
              </w:rPr>
            </w:r>
            <w:r>
              <w:rPr>
                <w:noProof/>
                <w:webHidden/>
              </w:rPr>
              <w:fldChar w:fldCharType="separate"/>
            </w:r>
            <w:r>
              <w:rPr>
                <w:noProof/>
                <w:webHidden/>
              </w:rPr>
              <w:t>51</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06" w:history="1">
            <w:r w:rsidRPr="00E039E7">
              <w:rPr>
                <w:rStyle w:val="Hyperlink"/>
                <w:noProof/>
              </w:rPr>
              <w:t>9.3</w:t>
            </w:r>
            <w:r>
              <w:rPr>
                <w:rFonts w:eastAsiaTheme="minorEastAsia"/>
                <w:noProof/>
                <w:lang w:eastAsia="de-CH"/>
              </w:rPr>
              <w:tab/>
            </w:r>
            <w:r w:rsidRPr="00E039E7">
              <w:rPr>
                <w:rStyle w:val="Hyperlink"/>
                <w:noProof/>
              </w:rPr>
              <w:t>Handlungsbedarf</w:t>
            </w:r>
            <w:r>
              <w:rPr>
                <w:noProof/>
                <w:webHidden/>
              </w:rPr>
              <w:tab/>
            </w:r>
            <w:r>
              <w:rPr>
                <w:noProof/>
                <w:webHidden/>
              </w:rPr>
              <w:fldChar w:fldCharType="begin"/>
            </w:r>
            <w:r>
              <w:rPr>
                <w:noProof/>
                <w:webHidden/>
              </w:rPr>
              <w:instrText xml:space="preserve"> PAGEREF _Toc453574206 \h </w:instrText>
            </w:r>
            <w:r>
              <w:rPr>
                <w:noProof/>
                <w:webHidden/>
              </w:rPr>
            </w:r>
            <w:r>
              <w:rPr>
                <w:noProof/>
                <w:webHidden/>
              </w:rPr>
              <w:fldChar w:fldCharType="separate"/>
            </w:r>
            <w:r>
              <w:rPr>
                <w:noProof/>
                <w:webHidden/>
              </w:rPr>
              <w:t>52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07" w:history="1">
            <w:r w:rsidRPr="00E039E7">
              <w:rPr>
                <w:rStyle w:val="Hyperlink"/>
                <w:noProof/>
              </w:rPr>
              <w:t>9.4</w:t>
            </w:r>
            <w:r>
              <w:rPr>
                <w:rFonts w:eastAsiaTheme="minorEastAsia"/>
                <w:noProof/>
                <w:lang w:eastAsia="de-CH"/>
              </w:rPr>
              <w:tab/>
            </w:r>
            <w:r w:rsidRPr="00E039E7">
              <w:rPr>
                <w:rStyle w:val="Hyperlink"/>
                <w:noProof/>
              </w:rPr>
              <w:t>Schnittstelle zwischen lokaler und internationaler Informatik</w:t>
            </w:r>
            <w:r>
              <w:rPr>
                <w:noProof/>
                <w:webHidden/>
              </w:rPr>
              <w:tab/>
            </w:r>
            <w:r>
              <w:rPr>
                <w:noProof/>
                <w:webHidden/>
              </w:rPr>
              <w:fldChar w:fldCharType="begin"/>
            </w:r>
            <w:r>
              <w:rPr>
                <w:noProof/>
                <w:webHidden/>
              </w:rPr>
              <w:instrText xml:space="preserve"> PAGEREF _Toc453574207 \h </w:instrText>
            </w:r>
            <w:r>
              <w:rPr>
                <w:noProof/>
                <w:webHidden/>
              </w:rPr>
            </w:r>
            <w:r>
              <w:rPr>
                <w:noProof/>
                <w:webHidden/>
              </w:rPr>
              <w:fldChar w:fldCharType="separate"/>
            </w:r>
            <w:r>
              <w:rPr>
                <w:noProof/>
                <w:webHidden/>
              </w:rPr>
              <w:t>52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08" w:history="1">
            <w:r w:rsidRPr="00E039E7">
              <w:rPr>
                <w:rStyle w:val="Hyperlink"/>
                <w:noProof/>
              </w:rPr>
              <w:t>9.5</w:t>
            </w:r>
            <w:r>
              <w:rPr>
                <w:rFonts w:eastAsiaTheme="minorEastAsia"/>
                <w:noProof/>
                <w:lang w:eastAsia="de-CH"/>
              </w:rPr>
              <w:tab/>
            </w:r>
            <w:r w:rsidRPr="00E039E7">
              <w:rPr>
                <w:rStyle w:val="Hyperlink"/>
                <w:noProof/>
              </w:rPr>
              <w:t>Zielkonflikte</w:t>
            </w:r>
            <w:r>
              <w:rPr>
                <w:noProof/>
                <w:webHidden/>
              </w:rPr>
              <w:tab/>
            </w:r>
            <w:r>
              <w:rPr>
                <w:noProof/>
                <w:webHidden/>
              </w:rPr>
              <w:fldChar w:fldCharType="begin"/>
            </w:r>
            <w:r>
              <w:rPr>
                <w:noProof/>
                <w:webHidden/>
              </w:rPr>
              <w:instrText xml:space="preserve"> PAGEREF _Toc453574208 \h </w:instrText>
            </w:r>
            <w:r>
              <w:rPr>
                <w:noProof/>
                <w:webHidden/>
              </w:rPr>
            </w:r>
            <w:r>
              <w:rPr>
                <w:noProof/>
                <w:webHidden/>
              </w:rPr>
              <w:fldChar w:fldCharType="separate"/>
            </w:r>
            <w:r>
              <w:rPr>
                <w:noProof/>
                <w:webHidden/>
              </w:rPr>
              <w:t>52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09" w:history="1">
            <w:r w:rsidRPr="00E039E7">
              <w:rPr>
                <w:rStyle w:val="Hyperlink"/>
                <w:noProof/>
              </w:rPr>
              <w:t>9.6</w:t>
            </w:r>
            <w:r>
              <w:rPr>
                <w:rFonts w:eastAsiaTheme="minorEastAsia"/>
                <w:noProof/>
                <w:lang w:eastAsia="de-CH"/>
              </w:rPr>
              <w:tab/>
            </w:r>
            <w:r w:rsidRPr="00E039E7">
              <w:rPr>
                <w:rStyle w:val="Hyperlink"/>
                <w:noProof/>
              </w:rPr>
              <w:t>Synergiebildung</w:t>
            </w:r>
            <w:r>
              <w:rPr>
                <w:noProof/>
                <w:webHidden/>
              </w:rPr>
              <w:tab/>
            </w:r>
            <w:r>
              <w:rPr>
                <w:noProof/>
                <w:webHidden/>
              </w:rPr>
              <w:fldChar w:fldCharType="begin"/>
            </w:r>
            <w:r>
              <w:rPr>
                <w:noProof/>
                <w:webHidden/>
              </w:rPr>
              <w:instrText xml:space="preserve"> PAGEREF _Toc453574209 \h </w:instrText>
            </w:r>
            <w:r>
              <w:rPr>
                <w:noProof/>
                <w:webHidden/>
              </w:rPr>
            </w:r>
            <w:r>
              <w:rPr>
                <w:noProof/>
                <w:webHidden/>
              </w:rPr>
              <w:fldChar w:fldCharType="separate"/>
            </w:r>
            <w:r>
              <w:rPr>
                <w:noProof/>
                <w:webHidden/>
              </w:rPr>
              <w:t>52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10" w:history="1">
            <w:r w:rsidRPr="00E039E7">
              <w:rPr>
                <w:rStyle w:val="Hyperlink"/>
                <w:noProof/>
              </w:rPr>
              <w:t>9.7</w:t>
            </w:r>
            <w:r>
              <w:rPr>
                <w:rFonts w:eastAsiaTheme="minorEastAsia"/>
                <w:noProof/>
                <w:lang w:eastAsia="de-CH"/>
              </w:rPr>
              <w:tab/>
            </w:r>
            <w:r w:rsidRPr="00E039E7">
              <w:rPr>
                <w:rStyle w:val="Hyperlink"/>
                <w:noProof/>
              </w:rPr>
              <w:t>Übungen</w:t>
            </w:r>
            <w:r>
              <w:rPr>
                <w:noProof/>
                <w:webHidden/>
              </w:rPr>
              <w:tab/>
            </w:r>
            <w:r>
              <w:rPr>
                <w:noProof/>
                <w:webHidden/>
              </w:rPr>
              <w:fldChar w:fldCharType="begin"/>
            </w:r>
            <w:r>
              <w:rPr>
                <w:noProof/>
                <w:webHidden/>
              </w:rPr>
              <w:instrText xml:space="preserve"> PAGEREF _Toc453574210 \h </w:instrText>
            </w:r>
            <w:r>
              <w:rPr>
                <w:noProof/>
                <w:webHidden/>
              </w:rPr>
            </w:r>
            <w:r>
              <w:rPr>
                <w:noProof/>
                <w:webHidden/>
              </w:rPr>
              <w:fldChar w:fldCharType="separate"/>
            </w:r>
            <w:r>
              <w:rPr>
                <w:noProof/>
                <w:webHidden/>
              </w:rPr>
              <w:t>53</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11" w:history="1">
            <w:r w:rsidRPr="00E039E7">
              <w:rPr>
                <w:rStyle w:val="Hyperlink"/>
                <w:noProof/>
              </w:rPr>
              <w:t>9.7.1</w:t>
            </w:r>
            <w:r>
              <w:rPr>
                <w:rFonts w:eastAsiaTheme="minorEastAsia"/>
                <w:noProof/>
                <w:lang w:eastAsia="de-CH"/>
              </w:rPr>
              <w:tab/>
            </w:r>
            <w:r w:rsidRPr="00E039E7">
              <w:rPr>
                <w:rStyle w:val="Hyperlink"/>
                <w:noProof/>
              </w:rPr>
              <w:t>Wichtige Informationen für Anwender</w:t>
            </w:r>
            <w:r>
              <w:rPr>
                <w:noProof/>
                <w:webHidden/>
              </w:rPr>
              <w:tab/>
            </w:r>
            <w:r>
              <w:rPr>
                <w:noProof/>
                <w:webHidden/>
              </w:rPr>
              <w:fldChar w:fldCharType="begin"/>
            </w:r>
            <w:r>
              <w:rPr>
                <w:noProof/>
                <w:webHidden/>
              </w:rPr>
              <w:instrText xml:space="preserve"> PAGEREF _Toc453574211 \h </w:instrText>
            </w:r>
            <w:r>
              <w:rPr>
                <w:noProof/>
                <w:webHidden/>
              </w:rPr>
            </w:r>
            <w:r>
              <w:rPr>
                <w:noProof/>
                <w:webHidden/>
              </w:rPr>
              <w:fldChar w:fldCharType="separate"/>
            </w:r>
            <w:r>
              <w:rPr>
                <w:noProof/>
                <w:webHidden/>
              </w:rPr>
              <w:t>53</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12" w:history="1">
            <w:r w:rsidRPr="00E039E7">
              <w:rPr>
                <w:rStyle w:val="Hyperlink"/>
                <w:noProof/>
              </w:rPr>
              <w:t>9.7.2</w:t>
            </w:r>
            <w:r>
              <w:rPr>
                <w:rFonts w:eastAsiaTheme="minorEastAsia"/>
                <w:noProof/>
                <w:lang w:eastAsia="de-CH"/>
              </w:rPr>
              <w:tab/>
            </w:r>
            <w:r w:rsidRPr="00E039E7">
              <w:rPr>
                <w:rStyle w:val="Hyperlink"/>
                <w:noProof/>
              </w:rPr>
              <w:t>Krisenmanagement und dessen Ablauf</w:t>
            </w:r>
            <w:r>
              <w:rPr>
                <w:noProof/>
                <w:webHidden/>
              </w:rPr>
              <w:tab/>
            </w:r>
            <w:r>
              <w:rPr>
                <w:noProof/>
                <w:webHidden/>
              </w:rPr>
              <w:fldChar w:fldCharType="begin"/>
            </w:r>
            <w:r>
              <w:rPr>
                <w:noProof/>
                <w:webHidden/>
              </w:rPr>
              <w:instrText xml:space="preserve"> PAGEREF _Toc453574212 \h </w:instrText>
            </w:r>
            <w:r>
              <w:rPr>
                <w:noProof/>
                <w:webHidden/>
              </w:rPr>
            </w:r>
            <w:r>
              <w:rPr>
                <w:noProof/>
                <w:webHidden/>
              </w:rPr>
              <w:fldChar w:fldCharType="separate"/>
            </w:r>
            <w:r>
              <w:rPr>
                <w:noProof/>
                <w:webHidden/>
              </w:rPr>
              <w:t>53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13" w:history="1">
            <w:r w:rsidRPr="00E039E7">
              <w:rPr>
                <w:rStyle w:val="Hyperlink"/>
                <w:noProof/>
              </w:rPr>
              <w:t>9.8</w:t>
            </w:r>
            <w:r>
              <w:rPr>
                <w:rFonts w:eastAsiaTheme="minorEastAsia"/>
                <w:noProof/>
                <w:lang w:eastAsia="de-CH"/>
              </w:rPr>
              <w:tab/>
            </w:r>
            <w:r w:rsidRPr="00E039E7">
              <w:rPr>
                <w:rStyle w:val="Hyperlink"/>
                <w:noProof/>
              </w:rPr>
              <w:t>Typische Fehlerquellen und deren Ursachen/Auswirkungen</w:t>
            </w:r>
            <w:r>
              <w:rPr>
                <w:noProof/>
                <w:webHidden/>
              </w:rPr>
              <w:tab/>
            </w:r>
            <w:r>
              <w:rPr>
                <w:noProof/>
                <w:webHidden/>
              </w:rPr>
              <w:fldChar w:fldCharType="begin"/>
            </w:r>
            <w:r>
              <w:rPr>
                <w:noProof/>
                <w:webHidden/>
              </w:rPr>
              <w:instrText xml:space="preserve"> PAGEREF _Toc453574213 \h </w:instrText>
            </w:r>
            <w:r>
              <w:rPr>
                <w:noProof/>
                <w:webHidden/>
              </w:rPr>
            </w:r>
            <w:r>
              <w:rPr>
                <w:noProof/>
                <w:webHidden/>
              </w:rPr>
              <w:fldChar w:fldCharType="separate"/>
            </w:r>
            <w:r>
              <w:rPr>
                <w:noProof/>
                <w:webHidden/>
              </w:rPr>
              <w:t>53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14" w:history="1">
            <w:r w:rsidRPr="00E039E7">
              <w:rPr>
                <w:rStyle w:val="Hyperlink"/>
                <w:noProof/>
              </w:rPr>
              <w:t>9.9</w:t>
            </w:r>
            <w:r>
              <w:rPr>
                <w:rFonts w:eastAsiaTheme="minorEastAsia"/>
                <w:noProof/>
                <w:lang w:eastAsia="de-CH"/>
              </w:rPr>
              <w:tab/>
            </w:r>
            <w:r w:rsidRPr="00E039E7">
              <w:rPr>
                <w:rStyle w:val="Hyperlink"/>
                <w:noProof/>
              </w:rPr>
              <w:t>Feststellung einer Fehlersituation</w:t>
            </w:r>
            <w:r>
              <w:rPr>
                <w:noProof/>
                <w:webHidden/>
              </w:rPr>
              <w:tab/>
            </w:r>
            <w:r>
              <w:rPr>
                <w:noProof/>
                <w:webHidden/>
              </w:rPr>
              <w:fldChar w:fldCharType="begin"/>
            </w:r>
            <w:r>
              <w:rPr>
                <w:noProof/>
                <w:webHidden/>
              </w:rPr>
              <w:instrText xml:space="preserve"> PAGEREF _Toc453574214 \h </w:instrText>
            </w:r>
            <w:r>
              <w:rPr>
                <w:noProof/>
                <w:webHidden/>
              </w:rPr>
            </w:r>
            <w:r>
              <w:rPr>
                <w:noProof/>
                <w:webHidden/>
              </w:rPr>
              <w:fldChar w:fldCharType="separate"/>
            </w:r>
            <w:r>
              <w:rPr>
                <w:noProof/>
                <w:webHidden/>
              </w:rPr>
              <w:t>53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15" w:history="1">
            <w:r w:rsidRPr="00E039E7">
              <w:rPr>
                <w:rStyle w:val="Hyperlink"/>
                <w:noProof/>
              </w:rPr>
              <w:t>9.10</w:t>
            </w:r>
            <w:r>
              <w:rPr>
                <w:rFonts w:eastAsiaTheme="minorEastAsia"/>
                <w:noProof/>
                <w:lang w:eastAsia="de-CH"/>
              </w:rPr>
              <w:tab/>
            </w:r>
            <w:r w:rsidRPr="00E039E7">
              <w:rPr>
                <w:rStyle w:val="Hyperlink"/>
                <w:noProof/>
              </w:rPr>
              <w:t>Triage: Incident, Problem oder Desaster</w:t>
            </w:r>
            <w:r>
              <w:rPr>
                <w:noProof/>
                <w:webHidden/>
              </w:rPr>
              <w:tab/>
            </w:r>
            <w:r>
              <w:rPr>
                <w:noProof/>
                <w:webHidden/>
              </w:rPr>
              <w:fldChar w:fldCharType="begin"/>
            </w:r>
            <w:r>
              <w:rPr>
                <w:noProof/>
                <w:webHidden/>
              </w:rPr>
              <w:instrText xml:space="preserve"> PAGEREF _Toc453574215 \h </w:instrText>
            </w:r>
            <w:r>
              <w:rPr>
                <w:noProof/>
                <w:webHidden/>
              </w:rPr>
            </w:r>
            <w:r>
              <w:rPr>
                <w:noProof/>
                <w:webHidden/>
              </w:rPr>
              <w:fldChar w:fldCharType="separate"/>
            </w:r>
            <w:r>
              <w:rPr>
                <w:noProof/>
                <w:webHidden/>
              </w:rPr>
              <w:t>54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16" w:history="1">
            <w:r w:rsidRPr="00E039E7">
              <w:rPr>
                <w:rStyle w:val="Hyperlink"/>
                <w:noProof/>
              </w:rPr>
              <w:t>9.11</w:t>
            </w:r>
            <w:r>
              <w:rPr>
                <w:rFonts w:eastAsiaTheme="minorEastAsia"/>
                <w:noProof/>
                <w:lang w:eastAsia="de-CH"/>
              </w:rPr>
              <w:tab/>
            </w:r>
            <w:r w:rsidRPr="00E039E7">
              <w:rPr>
                <w:rStyle w:val="Hyperlink"/>
                <w:noProof/>
              </w:rPr>
              <w:t>Planung der Fehlerbehebung</w:t>
            </w:r>
            <w:r>
              <w:rPr>
                <w:noProof/>
                <w:webHidden/>
              </w:rPr>
              <w:tab/>
            </w:r>
            <w:r>
              <w:rPr>
                <w:noProof/>
                <w:webHidden/>
              </w:rPr>
              <w:fldChar w:fldCharType="begin"/>
            </w:r>
            <w:r>
              <w:rPr>
                <w:noProof/>
                <w:webHidden/>
              </w:rPr>
              <w:instrText xml:space="preserve"> PAGEREF _Toc453574216 \h </w:instrText>
            </w:r>
            <w:r>
              <w:rPr>
                <w:noProof/>
                <w:webHidden/>
              </w:rPr>
            </w:r>
            <w:r>
              <w:rPr>
                <w:noProof/>
                <w:webHidden/>
              </w:rPr>
              <w:fldChar w:fldCharType="separate"/>
            </w:r>
            <w:r>
              <w:rPr>
                <w:noProof/>
                <w:webHidden/>
              </w:rPr>
              <w:t>54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17" w:history="1">
            <w:r w:rsidRPr="00E039E7">
              <w:rPr>
                <w:rStyle w:val="Hyperlink"/>
                <w:noProof/>
              </w:rPr>
              <w:t>9.12</w:t>
            </w:r>
            <w:r>
              <w:rPr>
                <w:rFonts w:eastAsiaTheme="minorEastAsia"/>
                <w:noProof/>
                <w:lang w:eastAsia="de-CH"/>
              </w:rPr>
              <w:tab/>
            </w:r>
            <w:r w:rsidRPr="00E039E7">
              <w:rPr>
                <w:rStyle w:val="Hyperlink"/>
                <w:noProof/>
              </w:rPr>
              <w:t>Umsetzung des Plans zur Fehlerbehebung</w:t>
            </w:r>
            <w:r>
              <w:rPr>
                <w:noProof/>
                <w:webHidden/>
              </w:rPr>
              <w:tab/>
            </w:r>
            <w:r>
              <w:rPr>
                <w:noProof/>
                <w:webHidden/>
              </w:rPr>
              <w:fldChar w:fldCharType="begin"/>
            </w:r>
            <w:r>
              <w:rPr>
                <w:noProof/>
                <w:webHidden/>
              </w:rPr>
              <w:instrText xml:space="preserve"> PAGEREF _Toc453574217 \h </w:instrText>
            </w:r>
            <w:r>
              <w:rPr>
                <w:noProof/>
                <w:webHidden/>
              </w:rPr>
            </w:r>
            <w:r>
              <w:rPr>
                <w:noProof/>
                <w:webHidden/>
              </w:rPr>
              <w:fldChar w:fldCharType="separate"/>
            </w:r>
            <w:r>
              <w:rPr>
                <w:noProof/>
                <w:webHidden/>
              </w:rPr>
              <w:t>54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18" w:history="1">
            <w:r w:rsidRPr="00E039E7">
              <w:rPr>
                <w:rStyle w:val="Hyperlink"/>
                <w:noProof/>
              </w:rPr>
              <w:t>9.13</w:t>
            </w:r>
            <w:r>
              <w:rPr>
                <w:rFonts w:eastAsiaTheme="minorEastAsia"/>
                <w:noProof/>
                <w:lang w:eastAsia="de-CH"/>
              </w:rPr>
              <w:tab/>
            </w:r>
            <w:r w:rsidRPr="00E039E7">
              <w:rPr>
                <w:rStyle w:val="Hyperlink"/>
                <w:noProof/>
              </w:rPr>
              <w:t>Auswertung der Umsetzung und Schnittstelle zum Qualitätsmanagement</w:t>
            </w:r>
            <w:r>
              <w:rPr>
                <w:noProof/>
                <w:webHidden/>
              </w:rPr>
              <w:tab/>
            </w:r>
            <w:r>
              <w:rPr>
                <w:noProof/>
                <w:webHidden/>
              </w:rPr>
              <w:fldChar w:fldCharType="begin"/>
            </w:r>
            <w:r>
              <w:rPr>
                <w:noProof/>
                <w:webHidden/>
              </w:rPr>
              <w:instrText xml:space="preserve"> PAGEREF _Toc453574218 \h </w:instrText>
            </w:r>
            <w:r>
              <w:rPr>
                <w:noProof/>
                <w:webHidden/>
              </w:rPr>
            </w:r>
            <w:r>
              <w:rPr>
                <w:noProof/>
                <w:webHidden/>
              </w:rPr>
              <w:fldChar w:fldCharType="separate"/>
            </w:r>
            <w:r>
              <w:rPr>
                <w:noProof/>
                <w:webHidden/>
              </w:rPr>
              <w:t>54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19" w:history="1">
            <w:r w:rsidRPr="00E039E7">
              <w:rPr>
                <w:rStyle w:val="Hyperlink"/>
                <w:noProof/>
              </w:rPr>
              <w:t>9.14</w:t>
            </w:r>
            <w:r>
              <w:rPr>
                <w:rFonts w:eastAsiaTheme="minorEastAsia"/>
                <w:noProof/>
                <w:lang w:eastAsia="de-CH"/>
              </w:rPr>
              <w:tab/>
            </w:r>
            <w:r w:rsidRPr="00E039E7">
              <w:rPr>
                <w:rStyle w:val="Hyperlink"/>
                <w:noProof/>
              </w:rPr>
              <w:t>Feststellen eines Fehlers</w:t>
            </w:r>
            <w:r>
              <w:rPr>
                <w:noProof/>
                <w:webHidden/>
              </w:rPr>
              <w:tab/>
            </w:r>
            <w:r>
              <w:rPr>
                <w:noProof/>
                <w:webHidden/>
              </w:rPr>
              <w:fldChar w:fldCharType="begin"/>
            </w:r>
            <w:r>
              <w:rPr>
                <w:noProof/>
                <w:webHidden/>
              </w:rPr>
              <w:instrText xml:space="preserve"> PAGEREF _Toc453574219 \h </w:instrText>
            </w:r>
            <w:r>
              <w:rPr>
                <w:noProof/>
                <w:webHidden/>
              </w:rPr>
            </w:r>
            <w:r>
              <w:rPr>
                <w:noProof/>
                <w:webHidden/>
              </w:rPr>
              <w:fldChar w:fldCharType="separate"/>
            </w:r>
            <w:r>
              <w:rPr>
                <w:noProof/>
                <w:webHidden/>
              </w:rPr>
              <w:t>55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20" w:history="1">
            <w:r w:rsidRPr="00E039E7">
              <w:rPr>
                <w:rStyle w:val="Hyperlink"/>
                <w:noProof/>
              </w:rPr>
              <w:t>9.15</w:t>
            </w:r>
            <w:r>
              <w:rPr>
                <w:rFonts w:eastAsiaTheme="minorEastAsia"/>
                <w:noProof/>
                <w:lang w:eastAsia="de-CH"/>
              </w:rPr>
              <w:tab/>
            </w:r>
            <w:r w:rsidRPr="00E039E7">
              <w:rPr>
                <w:rStyle w:val="Hyperlink"/>
                <w:noProof/>
              </w:rPr>
              <w:t>Syntax, Semantik und Speicherorte von Logdateien</w:t>
            </w:r>
            <w:r>
              <w:rPr>
                <w:noProof/>
                <w:webHidden/>
              </w:rPr>
              <w:tab/>
            </w:r>
            <w:r>
              <w:rPr>
                <w:noProof/>
                <w:webHidden/>
              </w:rPr>
              <w:fldChar w:fldCharType="begin"/>
            </w:r>
            <w:r>
              <w:rPr>
                <w:noProof/>
                <w:webHidden/>
              </w:rPr>
              <w:instrText xml:space="preserve"> PAGEREF _Toc453574220 \h </w:instrText>
            </w:r>
            <w:r>
              <w:rPr>
                <w:noProof/>
                <w:webHidden/>
              </w:rPr>
            </w:r>
            <w:r>
              <w:rPr>
                <w:noProof/>
                <w:webHidden/>
              </w:rPr>
              <w:fldChar w:fldCharType="separate"/>
            </w:r>
            <w:r>
              <w:rPr>
                <w:noProof/>
                <w:webHidden/>
              </w:rPr>
              <w:t>55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21" w:history="1">
            <w:r w:rsidRPr="00E039E7">
              <w:rPr>
                <w:rStyle w:val="Hyperlink"/>
                <w:noProof/>
              </w:rPr>
              <w:t>9.16</w:t>
            </w:r>
            <w:r>
              <w:rPr>
                <w:rFonts w:eastAsiaTheme="minorEastAsia"/>
                <w:noProof/>
                <w:lang w:eastAsia="de-CH"/>
              </w:rPr>
              <w:tab/>
            </w:r>
            <w:r w:rsidRPr="00E039E7">
              <w:rPr>
                <w:rStyle w:val="Hyperlink"/>
                <w:noProof/>
              </w:rPr>
              <w:t>Effektives und effizientes Anlegen von Logdateien</w:t>
            </w:r>
            <w:r>
              <w:rPr>
                <w:noProof/>
                <w:webHidden/>
              </w:rPr>
              <w:tab/>
            </w:r>
            <w:r>
              <w:rPr>
                <w:noProof/>
                <w:webHidden/>
              </w:rPr>
              <w:fldChar w:fldCharType="begin"/>
            </w:r>
            <w:r>
              <w:rPr>
                <w:noProof/>
                <w:webHidden/>
              </w:rPr>
              <w:instrText xml:space="preserve"> PAGEREF _Toc453574221 \h </w:instrText>
            </w:r>
            <w:r>
              <w:rPr>
                <w:noProof/>
                <w:webHidden/>
              </w:rPr>
            </w:r>
            <w:r>
              <w:rPr>
                <w:noProof/>
                <w:webHidden/>
              </w:rPr>
              <w:fldChar w:fldCharType="separate"/>
            </w:r>
            <w:r>
              <w:rPr>
                <w:noProof/>
                <w:webHidden/>
              </w:rPr>
              <w:t>55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22" w:history="1">
            <w:r w:rsidRPr="00E039E7">
              <w:rPr>
                <w:rStyle w:val="Hyperlink"/>
                <w:noProof/>
              </w:rPr>
              <w:t>9.17</w:t>
            </w:r>
            <w:r>
              <w:rPr>
                <w:rFonts w:eastAsiaTheme="minorEastAsia"/>
                <w:noProof/>
                <w:lang w:eastAsia="de-CH"/>
              </w:rPr>
              <w:tab/>
            </w:r>
            <w:r w:rsidRPr="00E039E7">
              <w:rPr>
                <w:rStyle w:val="Hyperlink"/>
                <w:noProof/>
              </w:rPr>
              <w:t>Loglevels</w:t>
            </w:r>
            <w:r>
              <w:rPr>
                <w:noProof/>
                <w:webHidden/>
              </w:rPr>
              <w:tab/>
            </w:r>
            <w:r>
              <w:rPr>
                <w:noProof/>
                <w:webHidden/>
              </w:rPr>
              <w:fldChar w:fldCharType="begin"/>
            </w:r>
            <w:r>
              <w:rPr>
                <w:noProof/>
                <w:webHidden/>
              </w:rPr>
              <w:instrText xml:space="preserve"> PAGEREF _Toc453574222 \h </w:instrText>
            </w:r>
            <w:r>
              <w:rPr>
                <w:noProof/>
                <w:webHidden/>
              </w:rPr>
            </w:r>
            <w:r>
              <w:rPr>
                <w:noProof/>
                <w:webHidden/>
              </w:rPr>
              <w:fldChar w:fldCharType="separate"/>
            </w:r>
            <w:r>
              <w:rPr>
                <w:noProof/>
                <w:webHidden/>
              </w:rPr>
              <w:t>56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23" w:history="1">
            <w:r w:rsidRPr="00E039E7">
              <w:rPr>
                <w:rStyle w:val="Hyperlink"/>
                <w:noProof/>
              </w:rPr>
              <w:t>9.18</w:t>
            </w:r>
            <w:r>
              <w:rPr>
                <w:rFonts w:eastAsiaTheme="minorEastAsia"/>
                <w:noProof/>
                <w:lang w:eastAsia="de-CH"/>
              </w:rPr>
              <w:tab/>
            </w:r>
            <w:r w:rsidRPr="00E039E7">
              <w:rPr>
                <w:rStyle w:val="Hyperlink"/>
                <w:noProof/>
              </w:rPr>
              <w:t>Überwachung von Loginformationen und Schnittstelle zu anderen Prozessen</w:t>
            </w:r>
            <w:r>
              <w:rPr>
                <w:noProof/>
                <w:webHidden/>
              </w:rPr>
              <w:tab/>
            </w:r>
            <w:r>
              <w:rPr>
                <w:noProof/>
                <w:webHidden/>
              </w:rPr>
              <w:fldChar w:fldCharType="begin"/>
            </w:r>
            <w:r>
              <w:rPr>
                <w:noProof/>
                <w:webHidden/>
              </w:rPr>
              <w:instrText xml:space="preserve"> PAGEREF _Toc453574223 \h </w:instrText>
            </w:r>
            <w:r>
              <w:rPr>
                <w:noProof/>
                <w:webHidden/>
              </w:rPr>
            </w:r>
            <w:r>
              <w:rPr>
                <w:noProof/>
                <w:webHidden/>
              </w:rPr>
              <w:fldChar w:fldCharType="separate"/>
            </w:r>
            <w:r>
              <w:rPr>
                <w:noProof/>
                <w:webHidden/>
              </w:rPr>
              <w:t>56</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24" w:history="1">
            <w:r w:rsidRPr="00E039E7">
              <w:rPr>
                <w:rStyle w:val="Hyperlink"/>
                <w:noProof/>
              </w:rPr>
              <w:t>9.19</w:t>
            </w:r>
            <w:r>
              <w:rPr>
                <w:rFonts w:eastAsiaTheme="minorEastAsia"/>
                <w:noProof/>
                <w:lang w:eastAsia="de-CH"/>
              </w:rPr>
              <w:tab/>
            </w:r>
            <w:r w:rsidRPr="00E039E7">
              <w:rPr>
                <w:rStyle w:val="Hyperlink"/>
                <w:noProof/>
              </w:rPr>
              <w:t>Sichere und rechtssichere Speicherung/Aufbewahrung von Loginformationen</w:t>
            </w:r>
            <w:r>
              <w:rPr>
                <w:noProof/>
                <w:webHidden/>
              </w:rPr>
              <w:tab/>
            </w:r>
            <w:r>
              <w:rPr>
                <w:noProof/>
                <w:webHidden/>
              </w:rPr>
              <w:fldChar w:fldCharType="begin"/>
            </w:r>
            <w:r>
              <w:rPr>
                <w:noProof/>
                <w:webHidden/>
              </w:rPr>
              <w:instrText xml:space="preserve"> PAGEREF _Toc453574224 \h </w:instrText>
            </w:r>
            <w:r>
              <w:rPr>
                <w:noProof/>
                <w:webHidden/>
              </w:rPr>
            </w:r>
            <w:r>
              <w:rPr>
                <w:noProof/>
                <w:webHidden/>
              </w:rPr>
              <w:fldChar w:fldCharType="separate"/>
            </w:r>
            <w:r>
              <w:rPr>
                <w:noProof/>
                <w:webHidden/>
              </w:rPr>
              <w:t>56</w:t>
            </w:r>
            <w:r>
              <w:rPr>
                <w:noProof/>
                <w:webHidden/>
              </w:rPr>
              <w:fldChar w:fldCharType="end"/>
            </w:r>
          </w:hyperlink>
        </w:p>
        <w:p w:rsidR="00DE634A" w:rsidRDefault="00DE634A">
          <w:pPr>
            <w:pStyle w:val="Verzeichnis1"/>
            <w:rPr>
              <w:rFonts w:eastAsiaTheme="minorEastAsia"/>
              <w:noProof/>
              <w:lang w:eastAsia="de-CH"/>
            </w:rPr>
          </w:pPr>
          <w:hyperlink w:anchor="_Toc453574225" w:history="1">
            <w:r w:rsidRPr="00E039E7">
              <w:rPr>
                <w:rStyle w:val="Hyperlink"/>
                <w:noProof/>
              </w:rPr>
              <w:t>10</w:t>
            </w:r>
            <w:r>
              <w:rPr>
                <w:rFonts w:eastAsiaTheme="minorEastAsia"/>
                <w:noProof/>
                <w:lang w:eastAsia="de-CH"/>
              </w:rPr>
              <w:tab/>
            </w:r>
            <w:r w:rsidRPr="00E039E7">
              <w:rPr>
                <w:rStyle w:val="Hyperlink"/>
                <w:noProof/>
              </w:rPr>
              <w:t>Woche 9</w:t>
            </w:r>
            <w:r>
              <w:rPr>
                <w:noProof/>
                <w:webHidden/>
              </w:rPr>
              <w:tab/>
            </w:r>
            <w:r>
              <w:rPr>
                <w:noProof/>
                <w:webHidden/>
              </w:rPr>
              <w:fldChar w:fldCharType="begin"/>
            </w:r>
            <w:r>
              <w:rPr>
                <w:noProof/>
                <w:webHidden/>
              </w:rPr>
              <w:instrText xml:space="preserve"> PAGEREF _Toc453574225 \h </w:instrText>
            </w:r>
            <w:r>
              <w:rPr>
                <w:noProof/>
                <w:webHidden/>
              </w:rPr>
            </w:r>
            <w:r>
              <w:rPr>
                <w:noProof/>
                <w:webHidden/>
              </w:rPr>
              <w:fldChar w:fldCharType="separate"/>
            </w:r>
            <w:r>
              <w:rPr>
                <w:noProof/>
                <w:webHidden/>
              </w:rPr>
              <w:t>57</w:t>
            </w:r>
            <w:r>
              <w:rPr>
                <w:noProof/>
                <w:webHidden/>
              </w:rPr>
              <w:fldChar w:fldCharType="end"/>
            </w:r>
          </w:hyperlink>
        </w:p>
        <w:p w:rsidR="00DE634A" w:rsidRDefault="00DE634A">
          <w:pPr>
            <w:pStyle w:val="Verzeichnis1"/>
            <w:rPr>
              <w:rFonts w:eastAsiaTheme="minorEastAsia"/>
              <w:noProof/>
              <w:lang w:eastAsia="de-CH"/>
            </w:rPr>
          </w:pPr>
          <w:hyperlink w:anchor="_Toc453574226" w:history="1">
            <w:r w:rsidRPr="00E039E7">
              <w:rPr>
                <w:rStyle w:val="Hyperlink"/>
                <w:noProof/>
              </w:rPr>
              <w:t>11</w:t>
            </w:r>
            <w:r>
              <w:rPr>
                <w:rFonts w:eastAsiaTheme="minorEastAsia"/>
                <w:noProof/>
                <w:lang w:eastAsia="de-CH"/>
              </w:rPr>
              <w:tab/>
            </w:r>
            <w:r w:rsidRPr="00E039E7">
              <w:rPr>
                <w:rStyle w:val="Hyperlink"/>
                <w:noProof/>
              </w:rPr>
              <w:t>Woche 10</w:t>
            </w:r>
            <w:r>
              <w:rPr>
                <w:noProof/>
                <w:webHidden/>
              </w:rPr>
              <w:tab/>
            </w:r>
            <w:r>
              <w:rPr>
                <w:noProof/>
                <w:webHidden/>
              </w:rPr>
              <w:fldChar w:fldCharType="begin"/>
            </w:r>
            <w:r>
              <w:rPr>
                <w:noProof/>
                <w:webHidden/>
              </w:rPr>
              <w:instrText xml:space="preserve"> PAGEREF _Toc453574226 \h </w:instrText>
            </w:r>
            <w:r>
              <w:rPr>
                <w:noProof/>
                <w:webHidden/>
              </w:rPr>
            </w:r>
            <w:r>
              <w:rPr>
                <w:noProof/>
                <w:webHidden/>
              </w:rPr>
              <w:fldChar w:fldCharType="separate"/>
            </w:r>
            <w:r>
              <w:rPr>
                <w:noProof/>
                <w:webHidden/>
              </w:rPr>
              <w:t>58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27" w:history="1">
            <w:r w:rsidRPr="00E039E7">
              <w:rPr>
                <w:rStyle w:val="Hyperlink"/>
                <w:noProof/>
              </w:rPr>
              <w:t>11.1</w:t>
            </w:r>
            <w:r>
              <w:rPr>
                <w:rFonts w:eastAsiaTheme="minorEastAsia"/>
                <w:noProof/>
                <w:lang w:eastAsia="de-CH"/>
              </w:rPr>
              <w:tab/>
            </w:r>
            <w:r w:rsidRPr="00E039E7">
              <w:rPr>
                <w:rStyle w:val="Hyperlink"/>
                <w:noProof/>
              </w:rPr>
              <w:t>Parallelität und Nebenläufigkeit</w:t>
            </w:r>
            <w:r>
              <w:rPr>
                <w:noProof/>
                <w:webHidden/>
              </w:rPr>
              <w:tab/>
            </w:r>
            <w:r>
              <w:rPr>
                <w:noProof/>
                <w:webHidden/>
              </w:rPr>
              <w:fldChar w:fldCharType="begin"/>
            </w:r>
            <w:r>
              <w:rPr>
                <w:noProof/>
                <w:webHidden/>
              </w:rPr>
              <w:instrText xml:space="preserve"> PAGEREF _Toc453574227 \h </w:instrText>
            </w:r>
            <w:r>
              <w:rPr>
                <w:noProof/>
                <w:webHidden/>
              </w:rPr>
            </w:r>
            <w:r>
              <w:rPr>
                <w:noProof/>
                <w:webHidden/>
              </w:rPr>
              <w:fldChar w:fldCharType="separate"/>
            </w:r>
            <w:r>
              <w:rPr>
                <w:noProof/>
                <w:webHidden/>
              </w:rPr>
              <w:t>58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28" w:history="1">
            <w:r w:rsidRPr="00E039E7">
              <w:rPr>
                <w:rStyle w:val="Hyperlink"/>
                <w:noProof/>
              </w:rPr>
              <w:t>11.2</w:t>
            </w:r>
            <w:r>
              <w:rPr>
                <w:rFonts w:eastAsiaTheme="minorEastAsia"/>
                <w:noProof/>
                <w:lang w:eastAsia="de-CH"/>
              </w:rPr>
              <w:tab/>
            </w:r>
            <w:r w:rsidRPr="00E039E7">
              <w:rPr>
                <w:rStyle w:val="Hyperlink"/>
                <w:noProof/>
              </w:rPr>
              <w:t>Rolle des Scheduler</w:t>
            </w:r>
            <w:r>
              <w:rPr>
                <w:noProof/>
                <w:webHidden/>
              </w:rPr>
              <w:tab/>
            </w:r>
            <w:r>
              <w:rPr>
                <w:noProof/>
                <w:webHidden/>
              </w:rPr>
              <w:fldChar w:fldCharType="begin"/>
            </w:r>
            <w:r>
              <w:rPr>
                <w:noProof/>
                <w:webHidden/>
              </w:rPr>
              <w:instrText xml:space="preserve"> PAGEREF _Toc453574228 \h </w:instrText>
            </w:r>
            <w:r>
              <w:rPr>
                <w:noProof/>
                <w:webHidden/>
              </w:rPr>
            </w:r>
            <w:r>
              <w:rPr>
                <w:noProof/>
                <w:webHidden/>
              </w:rPr>
              <w:fldChar w:fldCharType="separate"/>
            </w:r>
            <w:r>
              <w:rPr>
                <w:noProof/>
                <w:webHidden/>
              </w:rPr>
              <w:t>58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29" w:history="1">
            <w:r w:rsidRPr="00E039E7">
              <w:rPr>
                <w:rStyle w:val="Hyperlink"/>
                <w:noProof/>
              </w:rPr>
              <w:t>11.3</w:t>
            </w:r>
            <w:r>
              <w:rPr>
                <w:rFonts w:eastAsiaTheme="minorEastAsia"/>
                <w:noProof/>
                <w:lang w:eastAsia="de-CH"/>
              </w:rPr>
              <w:tab/>
            </w:r>
            <w:r w:rsidRPr="00E039E7">
              <w:rPr>
                <w:rStyle w:val="Hyperlink"/>
                <w:noProof/>
              </w:rPr>
              <w:t>Preemption und Reentrance</w:t>
            </w:r>
            <w:r>
              <w:rPr>
                <w:noProof/>
                <w:webHidden/>
              </w:rPr>
              <w:tab/>
            </w:r>
            <w:r>
              <w:rPr>
                <w:noProof/>
                <w:webHidden/>
              </w:rPr>
              <w:fldChar w:fldCharType="begin"/>
            </w:r>
            <w:r>
              <w:rPr>
                <w:noProof/>
                <w:webHidden/>
              </w:rPr>
              <w:instrText xml:space="preserve"> PAGEREF _Toc453574229 \h </w:instrText>
            </w:r>
            <w:r>
              <w:rPr>
                <w:noProof/>
                <w:webHidden/>
              </w:rPr>
            </w:r>
            <w:r>
              <w:rPr>
                <w:noProof/>
                <w:webHidden/>
              </w:rPr>
              <w:fldChar w:fldCharType="separate"/>
            </w:r>
            <w:r>
              <w:rPr>
                <w:noProof/>
                <w:webHidden/>
              </w:rPr>
              <w:t>58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30" w:history="1">
            <w:r w:rsidRPr="00E039E7">
              <w:rPr>
                <w:rStyle w:val="Hyperlink"/>
                <w:noProof/>
              </w:rPr>
              <w:t>11.4</w:t>
            </w:r>
            <w:r>
              <w:rPr>
                <w:rFonts w:eastAsiaTheme="minorEastAsia"/>
                <w:noProof/>
                <w:lang w:eastAsia="de-CH"/>
              </w:rPr>
              <w:tab/>
            </w:r>
            <w:r w:rsidRPr="00E039E7">
              <w:rPr>
                <w:rStyle w:val="Hyperlink"/>
                <w:noProof/>
              </w:rPr>
              <w:t>Problem der Synchronisierung</w:t>
            </w:r>
            <w:r>
              <w:rPr>
                <w:noProof/>
                <w:webHidden/>
              </w:rPr>
              <w:tab/>
            </w:r>
            <w:r>
              <w:rPr>
                <w:noProof/>
                <w:webHidden/>
              </w:rPr>
              <w:fldChar w:fldCharType="begin"/>
            </w:r>
            <w:r>
              <w:rPr>
                <w:noProof/>
                <w:webHidden/>
              </w:rPr>
              <w:instrText xml:space="preserve"> PAGEREF _Toc453574230 \h </w:instrText>
            </w:r>
            <w:r>
              <w:rPr>
                <w:noProof/>
                <w:webHidden/>
              </w:rPr>
            </w:r>
            <w:r>
              <w:rPr>
                <w:noProof/>
                <w:webHidden/>
              </w:rPr>
              <w:fldChar w:fldCharType="separate"/>
            </w:r>
            <w:r>
              <w:rPr>
                <w:noProof/>
                <w:webHidden/>
              </w:rPr>
              <w:t>58</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31" w:history="1">
            <w:r w:rsidRPr="00E039E7">
              <w:rPr>
                <w:rStyle w:val="Hyperlink"/>
                <w:noProof/>
              </w:rPr>
              <w:t>11.5</w:t>
            </w:r>
            <w:r>
              <w:rPr>
                <w:rFonts w:eastAsiaTheme="minorEastAsia"/>
                <w:noProof/>
                <w:lang w:eastAsia="de-CH"/>
              </w:rPr>
              <w:tab/>
            </w:r>
            <w:r w:rsidRPr="00E039E7">
              <w:rPr>
                <w:rStyle w:val="Hyperlink"/>
                <w:noProof/>
              </w:rPr>
              <w:t>Synchronisation</w:t>
            </w:r>
            <w:r>
              <w:rPr>
                <w:noProof/>
                <w:webHidden/>
              </w:rPr>
              <w:tab/>
            </w:r>
            <w:r>
              <w:rPr>
                <w:noProof/>
                <w:webHidden/>
              </w:rPr>
              <w:fldChar w:fldCharType="begin"/>
            </w:r>
            <w:r>
              <w:rPr>
                <w:noProof/>
                <w:webHidden/>
              </w:rPr>
              <w:instrText xml:space="preserve"> PAGEREF _Toc453574231 \h </w:instrText>
            </w:r>
            <w:r>
              <w:rPr>
                <w:noProof/>
                <w:webHidden/>
              </w:rPr>
            </w:r>
            <w:r>
              <w:rPr>
                <w:noProof/>
                <w:webHidden/>
              </w:rPr>
              <w:fldChar w:fldCharType="separate"/>
            </w:r>
            <w:r>
              <w:rPr>
                <w:noProof/>
                <w:webHidden/>
              </w:rPr>
              <w:t>59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32" w:history="1">
            <w:r w:rsidRPr="00E039E7">
              <w:rPr>
                <w:rStyle w:val="Hyperlink"/>
                <w:noProof/>
              </w:rPr>
              <w:t>11.6</w:t>
            </w:r>
            <w:r>
              <w:rPr>
                <w:rFonts w:eastAsiaTheme="minorEastAsia"/>
                <w:noProof/>
                <w:lang w:eastAsia="de-CH"/>
              </w:rPr>
              <w:tab/>
            </w:r>
            <w:r w:rsidRPr="00E039E7">
              <w:rPr>
                <w:rStyle w:val="Hyperlink"/>
                <w:noProof/>
              </w:rPr>
              <w:t>Synchronisationsmittel</w:t>
            </w:r>
            <w:r>
              <w:rPr>
                <w:noProof/>
                <w:webHidden/>
              </w:rPr>
              <w:tab/>
            </w:r>
            <w:r>
              <w:rPr>
                <w:noProof/>
                <w:webHidden/>
              </w:rPr>
              <w:fldChar w:fldCharType="begin"/>
            </w:r>
            <w:r>
              <w:rPr>
                <w:noProof/>
                <w:webHidden/>
              </w:rPr>
              <w:instrText xml:space="preserve"> PAGEREF _Toc453574232 \h </w:instrText>
            </w:r>
            <w:r>
              <w:rPr>
                <w:noProof/>
                <w:webHidden/>
              </w:rPr>
            </w:r>
            <w:r>
              <w:rPr>
                <w:noProof/>
                <w:webHidden/>
              </w:rPr>
              <w:fldChar w:fldCharType="separate"/>
            </w:r>
            <w:r>
              <w:rPr>
                <w:noProof/>
                <w:webHidden/>
              </w:rPr>
              <w:t>59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33" w:history="1">
            <w:r w:rsidRPr="00E039E7">
              <w:rPr>
                <w:rStyle w:val="Hyperlink"/>
                <w:noProof/>
              </w:rPr>
              <w:t>11.7</w:t>
            </w:r>
            <w:r>
              <w:rPr>
                <w:rFonts w:eastAsiaTheme="minorEastAsia"/>
                <w:noProof/>
                <w:lang w:eastAsia="de-CH"/>
              </w:rPr>
              <w:tab/>
            </w:r>
            <w:r w:rsidRPr="00E039E7">
              <w:rPr>
                <w:rStyle w:val="Hyperlink"/>
                <w:noProof/>
              </w:rPr>
              <w:t>Synchronisationsmittel: Signalisierung, Benachrichtigung und Warten</w:t>
            </w:r>
            <w:r>
              <w:rPr>
                <w:noProof/>
                <w:webHidden/>
              </w:rPr>
              <w:tab/>
            </w:r>
            <w:r>
              <w:rPr>
                <w:noProof/>
                <w:webHidden/>
              </w:rPr>
              <w:fldChar w:fldCharType="begin"/>
            </w:r>
            <w:r>
              <w:rPr>
                <w:noProof/>
                <w:webHidden/>
              </w:rPr>
              <w:instrText xml:space="preserve"> PAGEREF _Toc453574233 \h </w:instrText>
            </w:r>
            <w:r>
              <w:rPr>
                <w:noProof/>
                <w:webHidden/>
              </w:rPr>
            </w:r>
            <w:r>
              <w:rPr>
                <w:noProof/>
                <w:webHidden/>
              </w:rPr>
              <w:fldChar w:fldCharType="separate"/>
            </w:r>
            <w:r>
              <w:rPr>
                <w:noProof/>
                <w:webHidden/>
              </w:rPr>
              <w:t>59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34" w:history="1">
            <w:r w:rsidRPr="00E039E7">
              <w:rPr>
                <w:rStyle w:val="Hyperlink"/>
                <w:noProof/>
              </w:rPr>
              <w:t>11.8</w:t>
            </w:r>
            <w:r>
              <w:rPr>
                <w:rFonts w:eastAsiaTheme="minorEastAsia"/>
                <w:noProof/>
                <w:lang w:eastAsia="de-CH"/>
              </w:rPr>
              <w:tab/>
            </w:r>
            <w:r w:rsidRPr="00E039E7">
              <w:rPr>
                <w:rStyle w:val="Hyperlink"/>
                <w:noProof/>
              </w:rPr>
              <w:t>Synchronisationsmittel: Locks und Schlossvariablen</w:t>
            </w:r>
            <w:r>
              <w:rPr>
                <w:noProof/>
                <w:webHidden/>
              </w:rPr>
              <w:tab/>
            </w:r>
            <w:r>
              <w:rPr>
                <w:noProof/>
                <w:webHidden/>
              </w:rPr>
              <w:fldChar w:fldCharType="begin"/>
            </w:r>
            <w:r>
              <w:rPr>
                <w:noProof/>
                <w:webHidden/>
              </w:rPr>
              <w:instrText xml:space="preserve"> PAGEREF _Toc453574234 \h </w:instrText>
            </w:r>
            <w:r>
              <w:rPr>
                <w:noProof/>
                <w:webHidden/>
              </w:rPr>
            </w:r>
            <w:r>
              <w:rPr>
                <w:noProof/>
                <w:webHidden/>
              </w:rPr>
              <w:fldChar w:fldCharType="separate"/>
            </w:r>
            <w:r>
              <w:rPr>
                <w:noProof/>
                <w:webHidden/>
              </w:rPr>
              <w:t>59</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35" w:history="1">
            <w:r w:rsidRPr="00E039E7">
              <w:rPr>
                <w:rStyle w:val="Hyperlink"/>
                <w:noProof/>
              </w:rPr>
              <w:t>11.9</w:t>
            </w:r>
            <w:r>
              <w:rPr>
                <w:rFonts w:eastAsiaTheme="minorEastAsia"/>
                <w:noProof/>
                <w:lang w:eastAsia="de-CH"/>
              </w:rPr>
              <w:tab/>
            </w:r>
            <w:r w:rsidRPr="00E039E7">
              <w:rPr>
                <w:rStyle w:val="Hyperlink"/>
                <w:noProof/>
              </w:rPr>
              <w:t>Synchronisationsmittel: Ereigniszähler</w:t>
            </w:r>
            <w:r>
              <w:rPr>
                <w:noProof/>
                <w:webHidden/>
              </w:rPr>
              <w:tab/>
            </w:r>
            <w:r>
              <w:rPr>
                <w:noProof/>
                <w:webHidden/>
              </w:rPr>
              <w:fldChar w:fldCharType="begin"/>
            </w:r>
            <w:r>
              <w:rPr>
                <w:noProof/>
                <w:webHidden/>
              </w:rPr>
              <w:instrText xml:space="preserve"> PAGEREF _Toc453574235 \h </w:instrText>
            </w:r>
            <w:r>
              <w:rPr>
                <w:noProof/>
                <w:webHidden/>
              </w:rPr>
            </w:r>
            <w:r>
              <w:rPr>
                <w:noProof/>
                <w:webHidden/>
              </w:rPr>
              <w:fldChar w:fldCharType="separate"/>
            </w:r>
            <w:r>
              <w:rPr>
                <w:noProof/>
                <w:webHidden/>
              </w:rPr>
              <w:t>59</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36" w:history="1">
            <w:r w:rsidRPr="00E039E7">
              <w:rPr>
                <w:rStyle w:val="Hyperlink"/>
                <w:noProof/>
              </w:rPr>
              <w:t>11.10</w:t>
            </w:r>
            <w:r>
              <w:rPr>
                <w:rFonts w:eastAsiaTheme="minorEastAsia"/>
                <w:noProof/>
                <w:lang w:eastAsia="de-CH"/>
              </w:rPr>
              <w:tab/>
            </w:r>
            <w:r w:rsidRPr="00E039E7">
              <w:rPr>
                <w:rStyle w:val="Hyperlink"/>
                <w:noProof/>
              </w:rPr>
              <w:t>Synchronisationsmittel: Petri-Netze</w:t>
            </w:r>
            <w:r>
              <w:rPr>
                <w:noProof/>
                <w:webHidden/>
              </w:rPr>
              <w:tab/>
            </w:r>
            <w:r>
              <w:rPr>
                <w:noProof/>
                <w:webHidden/>
              </w:rPr>
              <w:fldChar w:fldCharType="begin"/>
            </w:r>
            <w:r>
              <w:rPr>
                <w:noProof/>
                <w:webHidden/>
              </w:rPr>
              <w:instrText xml:space="preserve"> PAGEREF _Toc453574236 \h </w:instrText>
            </w:r>
            <w:r>
              <w:rPr>
                <w:noProof/>
                <w:webHidden/>
              </w:rPr>
            </w:r>
            <w:r>
              <w:rPr>
                <w:noProof/>
                <w:webHidden/>
              </w:rPr>
              <w:fldChar w:fldCharType="separate"/>
            </w:r>
            <w:r>
              <w:rPr>
                <w:noProof/>
                <w:webHidden/>
              </w:rPr>
              <w:t>60</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37" w:history="1">
            <w:r w:rsidRPr="00E039E7">
              <w:rPr>
                <w:rStyle w:val="Hyperlink"/>
                <w:noProof/>
              </w:rPr>
              <w:t>11.11</w:t>
            </w:r>
            <w:r>
              <w:rPr>
                <w:rFonts w:eastAsiaTheme="minorEastAsia"/>
                <w:noProof/>
                <w:lang w:eastAsia="de-CH"/>
              </w:rPr>
              <w:tab/>
            </w:r>
            <w:r w:rsidRPr="00E039E7">
              <w:rPr>
                <w:rStyle w:val="Hyperlink"/>
                <w:noProof/>
              </w:rPr>
              <w:t>Synchronisationsmittel: Dijkstra Semaphore</w:t>
            </w:r>
            <w:r>
              <w:rPr>
                <w:noProof/>
                <w:webHidden/>
              </w:rPr>
              <w:tab/>
            </w:r>
            <w:r>
              <w:rPr>
                <w:noProof/>
                <w:webHidden/>
              </w:rPr>
              <w:fldChar w:fldCharType="begin"/>
            </w:r>
            <w:r>
              <w:rPr>
                <w:noProof/>
                <w:webHidden/>
              </w:rPr>
              <w:instrText xml:space="preserve"> PAGEREF _Toc453574237 \h </w:instrText>
            </w:r>
            <w:r>
              <w:rPr>
                <w:noProof/>
                <w:webHidden/>
              </w:rPr>
            </w:r>
            <w:r>
              <w:rPr>
                <w:noProof/>
                <w:webHidden/>
              </w:rPr>
              <w:fldChar w:fldCharType="separate"/>
            </w:r>
            <w:r>
              <w:rPr>
                <w:noProof/>
                <w:webHidden/>
              </w:rPr>
              <w:t>60</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38" w:history="1">
            <w:r w:rsidRPr="00E039E7">
              <w:rPr>
                <w:rStyle w:val="Hyperlink"/>
                <w:noProof/>
              </w:rPr>
              <w:t>11.12</w:t>
            </w:r>
            <w:r>
              <w:rPr>
                <w:rFonts w:eastAsiaTheme="minorEastAsia"/>
                <w:noProof/>
                <w:lang w:eastAsia="de-CH"/>
              </w:rPr>
              <w:tab/>
            </w:r>
            <w:r w:rsidRPr="00E039E7">
              <w:rPr>
                <w:rStyle w:val="Hyperlink"/>
                <w:noProof/>
              </w:rPr>
              <w:t>Semaphoren in Linux</w:t>
            </w:r>
            <w:r>
              <w:rPr>
                <w:noProof/>
                <w:webHidden/>
              </w:rPr>
              <w:tab/>
            </w:r>
            <w:r>
              <w:rPr>
                <w:noProof/>
                <w:webHidden/>
              </w:rPr>
              <w:fldChar w:fldCharType="begin"/>
            </w:r>
            <w:r>
              <w:rPr>
                <w:noProof/>
                <w:webHidden/>
              </w:rPr>
              <w:instrText xml:space="preserve"> PAGEREF _Toc453574238 \h </w:instrText>
            </w:r>
            <w:r>
              <w:rPr>
                <w:noProof/>
                <w:webHidden/>
              </w:rPr>
            </w:r>
            <w:r>
              <w:rPr>
                <w:noProof/>
                <w:webHidden/>
              </w:rPr>
              <w:fldChar w:fldCharType="separate"/>
            </w:r>
            <w:r>
              <w:rPr>
                <w:noProof/>
                <w:webHidden/>
              </w:rPr>
              <w:t>60</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39" w:history="1">
            <w:r w:rsidRPr="00E039E7">
              <w:rPr>
                <w:rStyle w:val="Hyperlink"/>
                <w:noProof/>
              </w:rPr>
              <w:t>11.13</w:t>
            </w:r>
            <w:r>
              <w:rPr>
                <w:rFonts w:eastAsiaTheme="minorEastAsia"/>
                <w:noProof/>
                <w:lang w:eastAsia="de-CH"/>
              </w:rPr>
              <w:tab/>
            </w:r>
            <w:r w:rsidRPr="00E039E7">
              <w:rPr>
                <w:rStyle w:val="Hyperlink"/>
                <w:noProof/>
              </w:rPr>
              <w:t>Benutzung von Semaphoren für den gegenseitigen Ausschluss</w:t>
            </w:r>
            <w:r>
              <w:rPr>
                <w:noProof/>
                <w:webHidden/>
              </w:rPr>
              <w:tab/>
            </w:r>
            <w:r>
              <w:rPr>
                <w:noProof/>
                <w:webHidden/>
              </w:rPr>
              <w:fldChar w:fldCharType="begin"/>
            </w:r>
            <w:r>
              <w:rPr>
                <w:noProof/>
                <w:webHidden/>
              </w:rPr>
              <w:instrText xml:space="preserve"> PAGEREF _Toc453574239 \h </w:instrText>
            </w:r>
            <w:r>
              <w:rPr>
                <w:noProof/>
                <w:webHidden/>
              </w:rPr>
            </w:r>
            <w:r>
              <w:rPr>
                <w:noProof/>
                <w:webHidden/>
              </w:rPr>
              <w:fldChar w:fldCharType="separate"/>
            </w:r>
            <w:r>
              <w:rPr>
                <w:noProof/>
                <w:webHidden/>
              </w:rPr>
              <w:t>61</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40" w:history="1">
            <w:r w:rsidRPr="00E039E7">
              <w:rPr>
                <w:rStyle w:val="Hyperlink"/>
                <w:noProof/>
              </w:rPr>
              <w:t>11.14</w:t>
            </w:r>
            <w:r>
              <w:rPr>
                <w:rFonts w:eastAsiaTheme="minorEastAsia"/>
                <w:noProof/>
                <w:lang w:eastAsia="de-CH"/>
              </w:rPr>
              <w:tab/>
            </w:r>
            <w:r w:rsidRPr="00E039E7">
              <w:rPr>
                <w:rStyle w:val="Hyperlink"/>
                <w:noProof/>
              </w:rPr>
              <w:t>Benutzung von Semaphoren für einseitige Synchronisation</w:t>
            </w:r>
            <w:r>
              <w:rPr>
                <w:noProof/>
                <w:webHidden/>
              </w:rPr>
              <w:tab/>
            </w:r>
            <w:r>
              <w:rPr>
                <w:noProof/>
                <w:webHidden/>
              </w:rPr>
              <w:fldChar w:fldCharType="begin"/>
            </w:r>
            <w:r>
              <w:rPr>
                <w:noProof/>
                <w:webHidden/>
              </w:rPr>
              <w:instrText xml:space="preserve"> PAGEREF _Toc453574240 \h </w:instrText>
            </w:r>
            <w:r>
              <w:rPr>
                <w:noProof/>
                <w:webHidden/>
              </w:rPr>
            </w:r>
            <w:r>
              <w:rPr>
                <w:noProof/>
                <w:webHidden/>
              </w:rPr>
              <w:fldChar w:fldCharType="separate"/>
            </w:r>
            <w:r>
              <w:rPr>
                <w:noProof/>
                <w:webHidden/>
              </w:rPr>
              <w:t>61</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41" w:history="1">
            <w:r w:rsidRPr="00E039E7">
              <w:rPr>
                <w:rStyle w:val="Hyperlink"/>
                <w:noProof/>
              </w:rPr>
              <w:t>11.15</w:t>
            </w:r>
            <w:r>
              <w:rPr>
                <w:rFonts w:eastAsiaTheme="minorEastAsia"/>
                <w:noProof/>
                <w:lang w:eastAsia="de-CH"/>
              </w:rPr>
              <w:tab/>
            </w:r>
            <w:r w:rsidRPr="00E039E7">
              <w:rPr>
                <w:rStyle w:val="Hyperlink"/>
                <w:noProof/>
              </w:rPr>
              <w:t>Additive Semaphore</w:t>
            </w:r>
            <w:r>
              <w:rPr>
                <w:noProof/>
                <w:webHidden/>
              </w:rPr>
              <w:tab/>
            </w:r>
            <w:r>
              <w:rPr>
                <w:noProof/>
                <w:webHidden/>
              </w:rPr>
              <w:fldChar w:fldCharType="begin"/>
            </w:r>
            <w:r>
              <w:rPr>
                <w:noProof/>
                <w:webHidden/>
              </w:rPr>
              <w:instrText xml:space="preserve"> PAGEREF _Toc453574241 \h </w:instrText>
            </w:r>
            <w:r>
              <w:rPr>
                <w:noProof/>
                <w:webHidden/>
              </w:rPr>
            </w:r>
            <w:r>
              <w:rPr>
                <w:noProof/>
                <w:webHidden/>
              </w:rPr>
              <w:fldChar w:fldCharType="separate"/>
            </w:r>
            <w:r>
              <w:rPr>
                <w:noProof/>
                <w:webHidden/>
              </w:rPr>
              <w:t>61</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42" w:history="1">
            <w:r w:rsidRPr="00E039E7">
              <w:rPr>
                <w:rStyle w:val="Hyperlink"/>
                <w:noProof/>
              </w:rPr>
              <w:t>11.16</w:t>
            </w:r>
            <w:r>
              <w:rPr>
                <w:rFonts w:eastAsiaTheme="minorEastAsia"/>
                <w:noProof/>
                <w:lang w:eastAsia="de-CH"/>
              </w:rPr>
              <w:tab/>
            </w:r>
            <w:r w:rsidRPr="00E039E7">
              <w:rPr>
                <w:rStyle w:val="Hyperlink"/>
                <w:noProof/>
              </w:rPr>
              <w:t>Semaphore Sets</w:t>
            </w:r>
            <w:r>
              <w:rPr>
                <w:noProof/>
                <w:webHidden/>
              </w:rPr>
              <w:tab/>
            </w:r>
            <w:r>
              <w:rPr>
                <w:noProof/>
                <w:webHidden/>
              </w:rPr>
              <w:fldChar w:fldCharType="begin"/>
            </w:r>
            <w:r>
              <w:rPr>
                <w:noProof/>
                <w:webHidden/>
              </w:rPr>
              <w:instrText xml:space="preserve"> PAGEREF _Toc453574242 \h </w:instrText>
            </w:r>
            <w:r>
              <w:rPr>
                <w:noProof/>
                <w:webHidden/>
              </w:rPr>
            </w:r>
            <w:r>
              <w:rPr>
                <w:noProof/>
                <w:webHidden/>
              </w:rPr>
              <w:fldChar w:fldCharType="separate"/>
            </w:r>
            <w:r>
              <w:rPr>
                <w:noProof/>
                <w:webHidden/>
              </w:rPr>
              <w:t>61</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43" w:history="1">
            <w:r w:rsidRPr="00E039E7">
              <w:rPr>
                <w:rStyle w:val="Hyperlink"/>
                <w:noProof/>
              </w:rPr>
              <w:t>11.17</w:t>
            </w:r>
            <w:r>
              <w:rPr>
                <w:rFonts w:eastAsiaTheme="minorEastAsia"/>
                <w:noProof/>
                <w:lang w:eastAsia="de-CH"/>
              </w:rPr>
              <w:tab/>
            </w:r>
            <w:r w:rsidRPr="00E039E7">
              <w:rPr>
                <w:rStyle w:val="Hyperlink"/>
                <w:noProof/>
              </w:rPr>
              <w:t>Synchronisationsmittel: Barrier</w:t>
            </w:r>
            <w:r>
              <w:rPr>
                <w:noProof/>
                <w:webHidden/>
              </w:rPr>
              <w:tab/>
            </w:r>
            <w:r>
              <w:rPr>
                <w:noProof/>
                <w:webHidden/>
              </w:rPr>
              <w:fldChar w:fldCharType="begin"/>
            </w:r>
            <w:r>
              <w:rPr>
                <w:noProof/>
                <w:webHidden/>
              </w:rPr>
              <w:instrText xml:space="preserve"> PAGEREF _Toc453574243 \h </w:instrText>
            </w:r>
            <w:r>
              <w:rPr>
                <w:noProof/>
                <w:webHidden/>
              </w:rPr>
            </w:r>
            <w:r>
              <w:rPr>
                <w:noProof/>
                <w:webHidden/>
              </w:rPr>
              <w:fldChar w:fldCharType="separate"/>
            </w:r>
            <w:r>
              <w:rPr>
                <w:noProof/>
                <w:webHidden/>
              </w:rPr>
              <w:t>61</w:t>
            </w:r>
            <w:r>
              <w:rPr>
                <w:noProof/>
                <w:webHidden/>
              </w:rPr>
              <w:fldChar w:fldCharType="end"/>
            </w:r>
          </w:hyperlink>
        </w:p>
        <w:p w:rsidR="00DE634A" w:rsidRDefault="00DE634A">
          <w:pPr>
            <w:pStyle w:val="Verzeichnis2"/>
            <w:tabs>
              <w:tab w:val="left" w:pos="660"/>
              <w:tab w:val="right" w:leader="dot" w:pos="9062"/>
            </w:tabs>
            <w:rPr>
              <w:rFonts w:eastAsiaTheme="minorEastAsia"/>
              <w:noProof/>
              <w:lang w:eastAsia="de-CH"/>
            </w:rPr>
          </w:pPr>
          <w:hyperlink w:anchor="_Toc453574244" w:history="1">
            <w:r w:rsidRPr="00E039E7">
              <w:rPr>
                <w:rStyle w:val="Hyperlink"/>
                <w:rFonts w:ascii="Symbol" w:hAnsi="Symbol"/>
                <w:noProof/>
              </w:rPr>
              <w:t></w:t>
            </w:r>
            <w:r>
              <w:rPr>
                <w:rFonts w:eastAsiaTheme="minorEastAsia"/>
                <w:noProof/>
                <w:lang w:eastAsia="de-CH"/>
              </w:rPr>
              <w:tab/>
            </w:r>
            <w:r w:rsidRPr="00E039E7">
              <w:rPr>
                <w:rStyle w:val="Hyperlink"/>
                <w:noProof/>
              </w:rPr>
              <w:t>Synchronisationsmittel: Rendezvous</w:t>
            </w:r>
            <w:r>
              <w:rPr>
                <w:noProof/>
                <w:webHidden/>
              </w:rPr>
              <w:tab/>
            </w:r>
            <w:r>
              <w:rPr>
                <w:noProof/>
                <w:webHidden/>
              </w:rPr>
              <w:fldChar w:fldCharType="begin"/>
            </w:r>
            <w:r>
              <w:rPr>
                <w:noProof/>
                <w:webHidden/>
              </w:rPr>
              <w:instrText xml:space="preserve"> PAGEREF _Toc453574244 \h </w:instrText>
            </w:r>
            <w:r>
              <w:rPr>
                <w:noProof/>
                <w:webHidden/>
              </w:rPr>
            </w:r>
            <w:r>
              <w:rPr>
                <w:noProof/>
                <w:webHidden/>
              </w:rPr>
              <w:fldChar w:fldCharType="separate"/>
            </w:r>
            <w:r>
              <w:rPr>
                <w:noProof/>
                <w:webHidden/>
              </w:rPr>
              <w:t>62</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45" w:history="1">
            <w:r w:rsidRPr="00E039E7">
              <w:rPr>
                <w:rStyle w:val="Hyperlink"/>
                <w:noProof/>
              </w:rPr>
              <w:t>11.18</w:t>
            </w:r>
            <w:r>
              <w:rPr>
                <w:rFonts w:eastAsiaTheme="minorEastAsia"/>
                <w:noProof/>
                <w:lang w:eastAsia="de-CH"/>
              </w:rPr>
              <w:tab/>
            </w:r>
            <w:r w:rsidRPr="00E039E7">
              <w:rPr>
                <w:rStyle w:val="Hyperlink"/>
                <w:noProof/>
              </w:rPr>
              <w:t>Deadlock Erkennung und Vermeidung oder Behebung</w:t>
            </w:r>
            <w:r>
              <w:rPr>
                <w:noProof/>
                <w:webHidden/>
              </w:rPr>
              <w:tab/>
            </w:r>
            <w:r>
              <w:rPr>
                <w:noProof/>
                <w:webHidden/>
              </w:rPr>
              <w:fldChar w:fldCharType="begin"/>
            </w:r>
            <w:r>
              <w:rPr>
                <w:noProof/>
                <w:webHidden/>
              </w:rPr>
              <w:instrText xml:space="preserve"> PAGEREF _Toc453574245 \h </w:instrText>
            </w:r>
            <w:r>
              <w:rPr>
                <w:noProof/>
                <w:webHidden/>
              </w:rPr>
            </w:r>
            <w:r>
              <w:rPr>
                <w:noProof/>
                <w:webHidden/>
              </w:rPr>
              <w:fldChar w:fldCharType="separate"/>
            </w:r>
            <w:r>
              <w:rPr>
                <w:noProof/>
                <w:webHidden/>
              </w:rPr>
              <w:t>62</w:t>
            </w:r>
            <w:r>
              <w:rPr>
                <w:noProof/>
                <w:webHidden/>
              </w:rPr>
              <w:fldChar w:fldCharType="end"/>
            </w:r>
          </w:hyperlink>
        </w:p>
        <w:p w:rsidR="00DE634A" w:rsidRDefault="00DE634A">
          <w:pPr>
            <w:pStyle w:val="Verzeichnis1"/>
            <w:rPr>
              <w:rFonts w:eastAsiaTheme="minorEastAsia"/>
              <w:noProof/>
              <w:lang w:eastAsia="de-CH"/>
            </w:rPr>
          </w:pPr>
          <w:hyperlink w:anchor="_Toc453574246" w:history="1">
            <w:r w:rsidRPr="00E039E7">
              <w:rPr>
                <w:rStyle w:val="Hyperlink"/>
                <w:noProof/>
              </w:rPr>
              <w:t>12</w:t>
            </w:r>
            <w:r>
              <w:rPr>
                <w:rFonts w:eastAsiaTheme="minorEastAsia"/>
                <w:noProof/>
                <w:lang w:eastAsia="de-CH"/>
              </w:rPr>
              <w:tab/>
            </w:r>
            <w:r w:rsidRPr="00E039E7">
              <w:rPr>
                <w:rStyle w:val="Hyperlink"/>
                <w:noProof/>
              </w:rPr>
              <w:t>Woche 11</w:t>
            </w:r>
            <w:r>
              <w:rPr>
                <w:noProof/>
                <w:webHidden/>
              </w:rPr>
              <w:tab/>
            </w:r>
            <w:r>
              <w:rPr>
                <w:noProof/>
                <w:webHidden/>
              </w:rPr>
              <w:fldChar w:fldCharType="begin"/>
            </w:r>
            <w:r>
              <w:rPr>
                <w:noProof/>
                <w:webHidden/>
              </w:rPr>
              <w:instrText xml:space="preserve"> PAGEREF _Toc453574246 \h </w:instrText>
            </w:r>
            <w:r>
              <w:rPr>
                <w:noProof/>
                <w:webHidden/>
              </w:rPr>
            </w:r>
            <w:r>
              <w:rPr>
                <w:noProof/>
                <w:webHidden/>
              </w:rPr>
              <w:fldChar w:fldCharType="separate"/>
            </w:r>
            <w:r>
              <w:rPr>
                <w:noProof/>
                <w:webHidden/>
              </w:rPr>
              <w:t>63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47" w:history="1">
            <w:r w:rsidRPr="00E039E7">
              <w:rPr>
                <w:rStyle w:val="Hyperlink"/>
                <w:noProof/>
              </w:rPr>
              <w:t>12.1</w:t>
            </w:r>
            <w:r>
              <w:rPr>
                <w:rFonts w:eastAsiaTheme="minorEastAsia"/>
                <w:noProof/>
                <w:lang w:eastAsia="de-CH"/>
              </w:rPr>
              <w:tab/>
            </w:r>
            <w:r w:rsidRPr="00E039E7">
              <w:rPr>
                <w:rStyle w:val="Hyperlink"/>
                <w:noProof/>
              </w:rPr>
              <w:t>Verteilte Systeme</w:t>
            </w:r>
            <w:r>
              <w:rPr>
                <w:noProof/>
                <w:webHidden/>
              </w:rPr>
              <w:tab/>
            </w:r>
            <w:r>
              <w:rPr>
                <w:noProof/>
                <w:webHidden/>
              </w:rPr>
              <w:fldChar w:fldCharType="begin"/>
            </w:r>
            <w:r>
              <w:rPr>
                <w:noProof/>
                <w:webHidden/>
              </w:rPr>
              <w:instrText xml:space="preserve"> PAGEREF _Toc453574247 \h </w:instrText>
            </w:r>
            <w:r>
              <w:rPr>
                <w:noProof/>
                <w:webHidden/>
              </w:rPr>
            </w:r>
            <w:r>
              <w:rPr>
                <w:noProof/>
                <w:webHidden/>
              </w:rPr>
              <w:fldChar w:fldCharType="separate"/>
            </w:r>
            <w:r>
              <w:rPr>
                <w:noProof/>
                <w:webHidden/>
              </w:rPr>
              <w:t>63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48" w:history="1">
            <w:r w:rsidRPr="00E039E7">
              <w:rPr>
                <w:rStyle w:val="Hyperlink"/>
                <w:noProof/>
              </w:rPr>
              <w:t>12.2</w:t>
            </w:r>
            <w:r>
              <w:rPr>
                <w:rFonts w:eastAsiaTheme="minorEastAsia"/>
                <w:noProof/>
                <w:lang w:eastAsia="de-CH"/>
              </w:rPr>
              <w:tab/>
            </w:r>
            <w:r w:rsidRPr="00E039E7">
              <w:rPr>
                <w:rStyle w:val="Hyperlink"/>
                <w:noProof/>
              </w:rPr>
              <w:t>Verteilungsvarianten</w:t>
            </w:r>
            <w:r>
              <w:rPr>
                <w:noProof/>
                <w:webHidden/>
              </w:rPr>
              <w:tab/>
            </w:r>
            <w:r>
              <w:rPr>
                <w:noProof/>
                <w:webHidden/>
              </w:rPr>
              <w:fldChar w:fldCharType="begin"/>
            </w:r>
            <w:r>
              <w:rPr>
                <w:noProof/>
                <w:webHidden/>
              </w:rPr>
              <w:instrText xml:space="preserve"> PAGEREF _Toc453574248 \h </w:instrText>
            </w:r>
            <w:r>
              <w:rPr>
                <w:noProof/>
                <w:webHidden/>
              </w:rPr>
            </w:r>
            <w:r>
              <w:rPr>
                <w:noProof/>
                <w:webHidden/>
              </w:rPr>
              <w:fldChar w:fldCharType="separate"/>
            </w:r>
            <w:r>
              <w:rPr>
                <w:noProof/>
                <w:webHidden/>
              </w:rPr>
              <w:t>63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49" w:history="1">
            <w:r w:rsidRPr="00E039E7">
              <w:rPr>
                <w:rStyle w:val="Hyperlink"/>
                <w:noProof/>
              </w:rPr>
              <w:t>12.3</w:t>
            </w:r>
            <w:r>
              <w:rPr>
                <w:rFonts w:eastAsiaTheme="minorEastAsia"/>
                <w:noProof/>
                <w:lang w:eastAsia="de-CH"/>
              </w:rPr>
              <w:tab/>
            </w:r>
            <w:r w:rsidRPr="00E039E7">
              <w:rPr>
                <w:rStyle w:val="Hyperlink"/>
                <w:noProof/>
              </w:rPr>
              <w:t>Gründe für die Verteilung</w:t>
            </w:r>
            <w:r>
              <w:rPr>
                <w:noProof/>
                <w:webHidden/>
              </w:rPr>
              <w:tab/>
            </w:r>
            <w:r>
              <w:rPr>
                <w:noProof/>
                <w:webHidden/>
              </w:rPr>
              <w:fldChar w:fldCharType="begin"/>
            </w:r>
            <w:r>
              <w:rPr>
                <w:noProof/>
                <w:webHidden/>
              </w:rPr>
              <w:instrText xml:space="preserve"> PAGEREF _Toc453574249 \h </w:instrText>
            </w:r>
            <w:r>
              <w:rPr>
                <w:noProof/>
                <w:webHidden/>
              </w:rPr>
            </w:r>
            <w:r>
              <w:rPr>
                <w:noProof/>
                <w:webHidden/>
              </w:rPr>
              <w:fldChar w:fldCharType="separate"/>
            </w:r>
            <w:r>
              <w:rPr>
                <w:noProof/>
                <w:webHidden/>
              </w:rPr>
              <w:t>63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50" w:history="1">
            <w:r w:rsidRPr="00E039E7">
              <w:rPr>
                <w:rStyle w:val="Hyperlink"/>
                <w:noProof/>
              </w:rPr>
              <w:t>12.4</w:t>
            </w:r>
            <w:r>
              <w:rPr>
                <w:rFonts w:eastAsiaTheme="minorEastAsia"/>
                <w:noProof/>
                <w:lang w:eastAsia="de-CH"/>
              </w:rPr>
              <w:tab/>
            </w:r>
            <w:r w:rsidRPr="00E039E7">
              <w:rPr>
                <w:rStyle w:val="Hyperlink"/>
                <w:noProof/>
              </w:rPr>
              <w:t>Potentielle Nachteile und Risiken</w:t>
            </w:r>
            <w:r>
              <w:rPr>
                <w:noProof/>
                <w:webHidden/>
              </w:rPr>
              <w:tab/>
            </w:r>
            <w:r>
              <w:rPr>
                <w:noProof/>
                <w:webHidden/>
              </w:rPr>
              <w:fldChar w:fldCharType="begin"/>
            </w:r>
            <w:r>
              <w:rPr>
                <w:noProof/>
                <w:webHidden/>
              </w:rPr>
              <w:instrText xml:space="preserve"> PAGEREF _Toc453574250 \h </w:instrText>
            </w:r>
            <w:r>
              <w:rPr>
                <w:noProof/>
                <w:webHidden/>
              </w:rPr>
            </w:r>
            <w:r>
              <w:rPr>
                <w:noProof/>
                <w:webHidden/>
              </w:rPr>
              <w:fldChar w:fldCharType="separate"/>
            </w:r>
            <w:r>
              <w:rPr>
                <w:noProof/>
                <w:webHidden/>
              </w:rPr>
              <w:t>63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51" w:history="1">
            <w:r w:rsidRPr="00E039E7">
              <w:rPr>
                <w:rStyle w:val="Hyperlink"/>
                <w:noProof/>
              </w:rPr>
              <w:t>12.5</w:t>
            </w:r>
            <w:r>
              <w:rPr>
                <w:rFonts w:eastAsiaTheme="minorEastAsia"/>
                <w:noProof/>
                <w:lang w:eastAsia="de-CH"/>
              </w:rPr>
              <w:tab/>
            </w:r>
            <w:r w:rsidRPr="00E039E7">
              <w:rPr>
                <w:rStyle w:val="Hyperlink"/>
                <w:noProof/>
              </w:rPr>
              <w:t>Anforderungen an verteilte Betriebssysteme</w:t>
            </w:r>
            <w:r>
              <w:rPr>
                <w:noProof/>
                <w:webHidden/>
              </w:rPr>
              <w:tab/>
            </w:r>
            <w:r>
              <w:rPr>
                <w:noProof/>
                <w:webHidden/>
              </w:rPr>
              <w:fldChar w:fldCharType="begin"/>
            </w:r>
            <w:r>
              <w:rPr>
                <w:noProof/>
                <w:webHidden/>
              </w:rPr>
              <w:instrText xml:space="preserve"> PAGEREF _Toc453574251 \h </w:instrText>
            </w:r>
            <w:r>
              <w:rPr>
                <w:noProof/>
                <w:webHidden/>
              </w:rPr>
            </w:r>
            <w:r>
              <w:rPr>
                <w:noProof/>
                <w:webHidden/>
              </w:rPr>
              <w:fldChar w:fldCharType="separate"/>
            </w:r>
            <w:r>
              <w:rPr>
                <w:noProof/>
                <w:webHidden/>
              </w:rPr>
              <w:t>63</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52" w:history="1">
            <w:r w:rsidRPr="00E039E7">
              <w:rPr>
                <w:rStyle w:val="Hyperlink"/>
                <w:noProof/>
              </w:rPr>
              <w:t>12.5.1</w:t>
            </w:r>
            <w:r>
              <w:rPr>
                <w:rFonts w:eastAsiaTheme="minorEastAsia"/>
                <w:noProof/>
                <w:lang w:eastAsia="de-CH"/>
              </w:rPr>
              <w:tab/>
            </w:r>
            <w:r w:rsidRPr="00E039E7">
              <w:rPr>
                <w:rStyle w:val="Hyperlink"/>
                <w:noProof/>
              </w:rPr>
              <w:t>Anforderungen</w:t>
            </w:r>
            <w:r>
              <w:rPr>
                <w:noProof/>
                <w:webHidden/>
              </w:rPr>
              <w:tab/>
            </w:r>
            <w:r>
              <w:rPr>
                <w:noProof/>
                <w:webHidden/>
              </w:rPr>
              <w:fldChar w:fldCharType="begin"/>
            </w:r>
            <w:r>
              <w:rPr>
                <w:noProof/>
                <w:webHidden/>
              </w:rPr>
              <w:instrText xml:space="preserve"> PAGEREF _Toc453574252 \h </w:instrText>
            </w:r>
            <w:r>
              <w:rPr>
                <w:noProof/>
                <w:webHidden/>
              </w:rPr>
            </w:r>
            <w:r>
              <w:rPr>
                <w:noProof/>
                <w:webHidden/>
              </w:rPr>
              <w:fldChar w:fldCharType="separate"/>
            </w:r>
            <w:r>
              <w:rPr>
                <w:noProof/>
                <w:webHidden/>
              </w:rPr>
              <w:t>63</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53" w:history="1">
            <w:r w:rsidRPr="00E039E7">
              <w:rPr>
                <w:rStyle w:val="Hyperlink"/>
                <w:noProof/>
              </w:rPr>
              <w:t>12.5.2</w:t>
            </w:r>
            <w:r>
              <w:rPr>
                <w:rFonts w:eastAsiaTheme="minorEastAsia"/>
                <w:noProof/>
                <w:lang w:eastAsia="de-CH"/>
              </w:rPr>
              <w:tab/>
            </w:r>
            <w:r w:rsidRPr="00E039E7">
              <w:rPr>
                <w:rStyle w:val="Hyperlink"/>
                <w:noProof/>
              </w:rPr>
              <w:t>Faktor Transparenz</w:t>
            </w:r>
            <w:r>
              <w:rPr>
                <w:noProof/>
                <w:webHidden/>
              </w:rPr>
              <w:tab/>
            </w:r>
            <w:r>
              <w:rPr>
                <w:noProof/>
                <w:webHidden/>
              </w:rPr>
              <w:fldChar w:fldCharType="begin"/>
            </w:r>
            <w:r>
              <w:rPr>
                <w:noProof/>
                <w:webHidden/>
              </w:rPr>
              <w:instrText xml:space="preserve"> PAGEREF _Toc453574253 \h </w:instrText>
            </w:r>
            <w:r>
              <w:rPr>
                <w:noProof/>
                <w:webHidden/>
              </w:rPr>
            </w:r>
            <w:r>
              <w:rPr>
                <w:noProof/>
                <w:webHidden/>
              </w:rPr>
              <w:fldChar w:fldCharType="separate"/>
            </w:r>
            <w:r>
              <w:rPr>
                <w:noProof/>
                <w:webHidden/>
              </w:rPr>
              <w:t>64</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54" w:history="1">
            <w:r w:rsidRPr="00E039E7">
              <w:rPr>
                <w:rStyle w:val="Hyperlink"/>
                <w:noProof/>
              </w:rPr>
              <w:t>12.5.3</w:t>
            </w:r>
            <w:r>
              <w:rPr>
                <w:rFonts w:eastAsiaTheme="minorEastAsia"/>
                <w:noProof/>
                <w:lang w:eastAsia="de-CH"/>
              </w:rPr>
              <w:tab/>
            </w:r>
            <w:r w:rsidRPr="00E039E7">
              <w:rPr>
                <w:rStyle w:val="Hyperlink"/>
                <w:noProof/>
              </w:rPr>
              <w:t>Faktor Flexibilität</w:t>
            </w:r>
            <w:r>
              <w:rPr>
                <w:noProof/>
                <w:webHidden/>
              </w:rPr>
              <w:tab/>
            </w:r>
            <w:r>
              <w:rPr>
                <w:noProof/>
                <w:webHidden/>
              </w:rPr>
              <w:fldChar w:fldCharType="begin"/>
            </w:r>
            <w:r>
              <w:rPr>
                <w:noProof/>
                <w:webHidden/>
              </w:rPr>
              <w:instrText xml:space="preserve"> PAGEREF _Toc453574254 \h </w:instrText>
            </w:r>
            <w:r>
              <w:rPr>
                <w:noProof/>
                <w:webHidden/>
              </w:rPr>
            </w:r>
            <w:r>
              <w:rPr>
                <w:noProof/>
                <w:webHidden/>
              </w:rPr>
              <w:fldChar w:fldCharType="separate"/>
            </w:r>
            <w:r>
              <w:rPr>
                <w:noProof/>
                <w:webHidden/>
              </w:rPr>
              <w:t>64</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55" w:history="1">
            <w:r w:rsidRPr="00E039E7">
              <w:rPr>
                <w:rStyle w:val="Hyperlink"/>
                <w:noProof/>
              </w:rPr>
              <w:t>12.5.4</w:t>
            </w:r>
            <w:r>
              <w:rPr>
                <w:rFonts w:eastAsiaTheme="minorEastAsia"/>
                <w:noProof/>
                <w:lang w:eastAsia="de-CH"/>
              </w:rPr>
              <w:tab/>
            </w:r>
            <w:r w:rsidRPr="00E039E7">
              <w:rPr>
                <w:rStyle w:val="Hyperlink"/>
                <w:noProof/>
              </w:rPr>
              <w:t>Faktor Zuverlässigkeit</w:t>
            </w:r>
            <w:r>
              <w:rPr>
                <w:noProof/>
                <w:webHidden/>
              </w:rPr>
              <w:tab/>
            </w:r>
            <w:r>
              <w:rPr>
                <w:noProof/>
                <w:webHidden/>
              </w:rPr>
              <w:fldChar w:fldCharType="begin"/>
            </w:r>
            <w:r>
              <w:rPr>
                <w:noProof/>
                <w:webHidden/>
              </w:rPr>
              <w:instrText xml:space="preserve"> PAGEREF _Toc453574255 \h </w:instrText>
            </w:r>
            <w:r>
              <w:rPr>
                <w:noProof/>
                <w:webHidden/>
              </w:rPr>
            </w:r>
            <w:r>
              <w:rPr>
                <w:noProof/>
                <w:webHidden/>
              </w:rPr>
              <w:fldChar w:fldCharType="separate"/>
            </w:r>
            <w:r>
              <w:rPr>
                <w:noProof/>
                <w:webHidden/>
              </w:rPr>
              <w:t>64</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56" w:history="1">
            <w:r w:rsidRPr="00E039E7">
              <w:rPr>
                <w:rStyle w:val="Hyperlink"/>
                <w:noProof/>
              </w:rPr>
              <w:t>12.5.5</w:t>
            </w:r>
            <w:r>
              <w:rPr>
                <w:rFonts w:eastAsiaTheme="minorEastAsia"/>
                <w:noProof/>
                <w:lang w:eastAsia="de-CH"/>
              </w:rPr>
              <w:tab/>
            </w:r>
            <w:r w:rsidRPr="00E039E7">
              <w:rPr>
                <w:rStyle w:val="Hyperlink"/>
                <w:noProof/>
              </w:rPr>
              <w:t>Faktor Performance</w:t>
            </w:r>
            <w:r>
              <w:rPr>
                <w:noProof/>
                <w:webHidden/>
              </w:rPr>
              <w:tab/>
            </w:r>
            <w:r>
              <w:rPr>
                <w:noProof/>
                <w:webHidden/>
              </w:rPr>
              <w:fldChar w:fldCharType="begin"/>
            </w:r>
            <w:r>
              <w:rPr>
                <w:noProof/>
                <w:webHidden/>
              </w:rPr>
              <w:instrText xml:space="preserve"> PAGEREF _Toc453574256 \h </w:instrText>
            </w:r>
            <w:r>
              <w:rPr>
                <w:noProof/>
                <w:webHidden/>
              </w:rPr>
            </w:r>
            <w:r>
              <w:rPr>
                <w:noProof/>
                <w:webHidden/>
              </w:rPr>
              <w:fldChar w:fldCharType="separate"/>
            </w:r>
            <w:r>
              <w:rPr>
                <w:noProof/>
                <w:webHidden/>
              </w:rPr>
              <w:t>64</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57" w:history="1">
            <w:r w:rsidRPr="00E039E7">
              <w:rPr>
                <w:rStyle w:val="Hyperlink"/>
                <w:noProof/>
              </w:rPr>
              <w:t>12.5.6</w:t>
            </w:r>
            <w:r>
              <w:rPr>
                <w:rFonts w:eastAsiaTheme="minorEastAsia"/>
                <w:noProof/>
                <w:lang w:eastAsia="de-CH"/>
              </w:rPr>
              <w:tab/>
            </w:r>
            <w:r w:rsidRPr="00E039E7">
              <w:rPr>
                <w:rStyle w:val="Hyperlink"/>
                <w:noProof/>
              </w:rPr>
              <w:t>Faktor Skalierbarkeit</w:t>
            </w:r>
            <w:r>
              <w:rPr>
                <w:noProof/>
                <w:webHidden/>
              </w:rPr>
              <w:tab/>
            </w:r>
            <w:r>
              <w:rPr>
                <w:noProof/>
                <w:webHidden/>
              </w:rPr>
              <w:fldChar w:fldCharType="begin"/>
            </w:r>
            <w:r>
              <w:rPr>
                <w:noProof/>
                <w:webHidden/>
              </w:rPr>
              <w:instrText xml:space="preserve"> PAGEREF _Toc453574257 \h </w:instrText>
            </w:r>
            <w:r>
              <w:rPr>
                <w:noProof/>
                <w:webHidden/>
              </w:rPr>
            </w:r>
            <w:r>
              <w:rPr>
                <w:noProof/>
                <w:webHidden/>
              </w:rPr>
              <w:fldChar w:fldCharType="separate"/>
            </w:r>
            <w:r>
              <w:rPr>
                <w:noProof/>
                <w:webHidden/>
              </w:rPr>
              <w:t>64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58" w:history="1">
            <w:r w:rsidRPr="00E039E7">
              <w:rPr>
                <w:rStyle w:val="Hyperlink"/>
                <w:noProof/>
              </w:rPr>
              <w:t>12.6</w:t>
            </w:r>
            <w:r>
              <w:rPr>
                <w:rFonts w:eastAsiaTheme="minorEastAsia"/>
                <w:noProof/>
                <w:lang w:eastAsia="de-CH"/>
              </w:rPr>
              <w:tab/>
            </w:r>
            <w:r w:rsidRPr="00E039E7">
              <w:rPr>
                <w:rStyle w:val="Hyperlink"/>
                <w:noProof/>
              </w:rPr>
              <w:t>Das Mach Betriebssystem als Beispiel</w:t>
            </w:r>
            <w:r>
              <w:rPr>
                <w:noProof/>
                <w:webHidden/>
              </w:rPr>
              <w:tab/>
            </w:r>
            <w:r>
              <w:rPr>
                <w:noProof/>
                <w:webHidden/>
              </w:rPr>
              <w:fldChar w:fldCharType="begin"/>
            </w:r>
            <w:r>
              <w:rPr>
                <w:noProof/>
                <w:webHidden/>
              </w:rPr>
              <w:instrText xml:space="preserve"> PAGEREF _Toc453574258 \h </w:instrText>
            </w:r>
            <w:r>
              <w:rPr>
                <w:noProof/>
                <w:webHidden/>
              </w:rPr>
            </w:r>
            <w:r>
              <w:rPr>
                <w:noProof/>
                <w:webHidden/>
              </w:rPr>
              <w:fldChar w:fldCharType="separate"/>
            </w:r>
            <w:r>
              <w:rPr>
                <w:noProof/>
                <w:webHidden/>
              </w:rPr>
              <w:t>64</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59" w:history="1">
            <w:r w:rsidRPr="00E039E7">
              <w:rPr>
                <w:rStyle w:val="Hyperlink"/>
                <w:noProof/>
              </w:rPr>
              <w:t>12.6.1</w:t>
            </w:r>
            <w:r>
              <w:rPr>
                <w:rFonts w:eastAsiaTheme="minorEastAsia"/>
                <w:noProof/>
                <w:lang w:eastAsia="de-CH"/>
              </w:rPr>
              <w:tab/>
            </w:r>
            <w:r w:rsidRPr="00E039E7">
              <w:rPr>
                <w:rStyle w:val="Hyperlink"/>
                <w:noProof/>
              </w:rPr>
              <w:t>Überblick</w:t>
            </w:r>
            <w:r>
              <w:rPr>
                <w:noProof/>
                <w:webHidden/>
              </w:rPr>
              <w:tab/>
            </w:r>
            <w:r>
              <w:rPr>
                <w:noProof/>
                <w:webHidden/>
              </w:rPr>
              <w:fldChar w:fldCharType="begin"/>
            </w:r>
            <w:r>
              <w:rPr>
                <w:noProof/>
                <w:webHidden/>
              </w:rPr>
              <w:instrText xml:space="preserve"> PAGEREF _Toc453574259 \h </w:instrText>
            </w:r>
            <w:r>
              <w:rPr>
                <w:noProof/>
                <w:webHidden/>
              </w:rPr>
            </w:r>
            <w:r>
              <w:rPr>
                <w:noProof/>
                <w:webHidden/>
              </w:rPr>
              <w:fldChar w:fldCharType="separate"/>
            </w:r>
            <w:r>
              <w:rPr>
                <w:noProof/>
                <w:webHidden/>
              </w:rPr>
              <w:t>64</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60" w:history="1">
            <w:r w:rsidRPr="00E039E7">
              <w:rPr>
                <w:rStyle w:val="Hyperlink"/>
                <w:noProof/>
              </w:rPr>
              <w:t>12.6.2</w:t>
            </w:r>
            <w:r>
              <w:rPr>
                <w:rFonts w:eastAsiaTheme="minorEastAsia"/>
                <w:noProof/>
                <w:lang w:eastAsia="de-CH"/>
              </w:rPr>
              <w:tab/>
            </w:r>
            <w:r w:rsidRPr="00E039E7">
              <w:rPr>
                <w:rStyle w:val="Hyperlink"/>
                <w:noProof/>
              </w:rPr>
              <w:t>Aufbau</w:t>
            </w:r>
            <w:r>
              <w:rPr>
                <w:noProof/>
                <w:webHidden/>
              </w:rPr>
              <w:tab/>
            </w:r>
            <w:r>
              <w:rPr>
                <w:noProof/>
                <w:webHidden/>
              </w:rPr>
              <w:fldChar w:fldCharType="begin"/>
            </w:r>
            <w:r>
              <w:rPr>
                <w:noProof/>
                <w:webHidden/>
              </w:rPr>
              <w:instrText xml:space="preserve"> PAGEREF _Toc453574260 \h </w:instrText>
            </w:r>
            <w:r>
              <w:rPr>
                <w:noProof/>
                <w:webHidden/>
              </w:rPr>
            </w:r>
            <w:r>
              <w:rPr>
                <w:noProof/>
                <w:webHidden/>
              </w:rPr>
              <w:fldChar w:fldCharType="separate"/>
            </w:r>
            <w:r>
              <w:rPr>
                <w:noProof/>
                <w:webHidden/>
              </w:rPr>
              <w:t>65</w:t>
            </w:r>
            <w:r>
              <w:rPr>
                <w:noProof/>
                <w:webHidden/>
              </w:rPr>
              <w:fldChar w:fldCharType="end"/>
            </w:r>
          </w:hyperlink>
        </w:p>
        <w:p w:rsidR="00DE634A" w:rsidRDefault="00DE634A">
          <w:pPr>
            <w:pStyle w:val="Verzeichnis3"/>
            <w:tabs>
              <w:tab w:val="left" w:pos="1320"/>
              <w:tab w:val="right" w:leader="dot" w:pos="9062"/>
            </w:tabs>
            <w:rPr>
              <w:rFonts w:eastAsiaTheme="minorEastAsia"/>
              <w:noProof/>
              <w:lang w:eastAsia="de-CH"/>
            </w:rPr>
          </w:pPr>
          <w:hyperlink w:anchor="_Toc453574261" w:history="1">
            <w:r w:rsidRPr="00E039E7">
              <w:rPr>
                <w:rStyle w:val="Hyperlink"/>
                <w:noProof/>
              </w:rPr>
              <w:t>12.6.3</w:t>
            </w:r>
            <w:r>
              <w:rPr>
                <w:rFonts w:eastAsiaTheme="minorEastAsia"/>
                <w:noProof/>
                <w:lang w:eastAsia="de-CH"/>
              </w:rPr>
              <w:tab/>
            </w:r>
            <w:r w:rsidRPr="00E039E7">
              <w:rPr>
                <w:rStyle w:val="Hyperlink"/>
                <w:noProof/>
              </w:rPr>
              <w:t>Architektur</w:t>
            </w:r>
            <w:r>
              <w:rPr>
                <w:noProof/>
                <w:webHidden/>
              </w:rPr>
              <w:tab/>
            </w:r>
            <w:r>
              <w:rPr>
                <w:noProof/>
                <w:webHidden/>
              </w:rPr>
              <w:fldChar w:fldCharType="begin"/>
            </w:r>
            <w:r>
              <w:rPr>
                <w:noProof/>
                <w:webHidden/>
              </w:rPr>
              <w:instrText xml:space="preserve"> PAGEREF _Toc453574261 \h </w:instrText>
            </w:r>
            <w:r>
              <w:rPr>
                <w:noProof/>
                <w:webHidden/>
              </w:rPr>
            </w:r>
            <w:r>
              <w:rPr>
                <w:noProof/>
                <w:webHidden/>
              </w:rPr>
              <w:fldChar w:fldCharType="separate"/>
            </w:r>
            <w:r>
              <w:rPr>
                <w:noProof/>
                <w:webHidden/>
              </w:rPr>
              <w:t>65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62" w:history="1">
            <w:r w:rsidRPr="00E039E7">
              <w:rPr>
                <w:rStyle w:val="Hyperlink"/>
                <w:noProof/>
              </w:rPr>
              <w:t>12.7</w:t>
            </w:r>
            <w:r>
              <w:rPr>
                <w:rFonts w:eastAsiaTheme="minorEastAsia"/>
                <w:noProof/>
                <w:lang w:eastAsia="de-CH"/>
              </w:rPr>
              <w:tab/>
            </w:r>
            <w:r w:rsidRPr="00E039E7">
              <w:rPr>
                <w:rStyle w:val="Hyperlink"/>
                <w:noProof/>
              </w:rPr>
              <w:t>Aufgaben zu Linux und Mach</w:t>
            </w:r>
            <w:r>
              <w:rPr>
                <w:noProof/>
                <w:webHidden/>
              </w:rPr>
              <w:tab/>
            </w:r>
            <w:r>
              <w:rPr>
                <w:noProof/>
                <w:webHidden/>
              </w:rPr>
              <w:fldChar w:fldCharType="begin"/>
            </w:r>
            <w:r>
              <w:rPr>
                <w:noProof/>
                <w:webHidden/>
              </w:rPr>
              <w:instrText xml:space="preserve"> PAGEREF _Toc453574262 \h </w:instrText>
            </w:r>
            <w:r>
              <w:rPr>
                <w:noProof/>
                <w:webHidden/>
              </w:rPr>
            </w:r>
            <w:r>
              <w:rPr>
                <w:noProof/>
                <w:webHidden/>
              </w:rPr>
              <w:fldChar w:fldCharType="separate"/>
            </w:r>
            <w:r>
              <w:rPr>
                <w:noProof/>
                <w:webHidden/>
              </w:rPr>
              <w:t>65</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63" w:history="1">
            <w:r w:rsidRPr="00E039E7">
              <w:rPr>
                <w:rStyle w:val="Hyperlink"/>
                <w:noProof/>
              </w:rPr>
              <w:t>12.8</w:t>
            </w:r>
            <w:r>
              <w:rPr>
                <w:rFonts w:eastAsiaTheme="minorEastAsia"/>
                <w:noProof/>
                <w:lang w:eastAsia="de-CH"/>
              </w:rPr>
              <w:tab/>
            </w:r>
            <w:r w:rsidRPr="00E039E7">
              <w:rPr>
                <w:rStyle w:val="Hyperlink"/>
                <w:noProof/>
              </w:rPr>
              <w:t>Synchronisation in verteilten Systemen</w:t>
            </w:r>
            <w:r>
              <w:rPr>
                <w:noProof/>
                <w:webHidden/>
              </w:rPr>
              <w:tab/>
            </w:r>
            <w:r>
              <w:rPr>
                <w:noProof/>
                <w:webHidden/>
              </w:rPr>
              <w:fldChar w:fldCharType="begin"/>
            </w:r>
            <w:r>
              <w:rPr>
                <w:noProof/>
                <w:webHidden/>
              </w:rPr>
              <w:instrText xml:space="preserve"> PAGEREF _Toc453574263 \h </w:instrText>
            </w:r>
            <w:r>
              <w:rPr>
                <w:noProof/>
                <w:webHidden/>
              </w:rPr>
            </w:r>
            <w:r>
              <w:rPr>
                <w:noProof/>
                <w:webHidden/>
              </w:rPr>
              <w:fldChar w:fldCharType="separate"/>
            </w:r>
            <w:r>
              <w:rPr>
                <w:noProof/>
                <w:webHidden/>
              </w:rPr>
              <w:t>67</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64" w:history="1">
            <w:r w:rsidRPr="00E039E7">
              <w:rPr>
                <w:rStyle w:val="Hyperlink"/>
                <w:noProof/>
              </w:rPr>
              <w:t>12.9</w:t>
            </w:r>
            <w:r>
              <w:rPr>
                <w:rFonts w:eastAsiaTheme="minorEastAsia"/>
                <w:noProof/>
                <w:lang w:eastAsia="de-CH"/>
              </w:rPr>
              <w:tab/>
            </w:r>
            <w:r w:rsidRPr="00E039E7">
              <w:rPr>
                <w:rStyle w:val="Hyperlink"/>
                <w:noProof/>
              </w:rPr>
              <w:t>Verwaltung v on gemeinsam genutztem Speicher</w:t>
            </w:r>
            <w:r>
              <w:rPr>
                <w:noProof/>
                <w:webHidden/>
              </w:rPr>
              <w:tab/>
            </w:r>
            <w:r>
              <w:rPr>
                <w:noProof/>
                <w:webHidden/>
              </w:rPr>
              <w:fldChar w:fldCharType="begin"/>
            </w:r>
            <w:r>
              <w:rPr>
                <w:noProof/>
                <w:webHidden/>
              </w:rPr>
              <w:instrText xml:space="preserve"> PAGEREF _Toc453574264 \h </w:instrText>
            </w:r>
            <w:r>
              <w:rPr>
                <w:noProof/>
                <w:webHidden/>
              </w:rPr>
            </w:r>
            <w:r>
              <w:rPr>
                <w:noProof/>
                <w:webHidden/>
              </w:rPr>
              <w:fldChar w:fldCharType="separate"/>
            </w:r>
            <w:r>
              <w:rPr>
                <w:noProof/>
                <w:webHidden/>
              </w:rPr>
              <w:t>67</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65" w:history="1">
            <w:r w:rsidRPr="00E039E7">
              <w:rPr>
                <w:rStyle w:val="Hyperlink"/>
                <w:noProof/>
              </w:rPr>
              <w:t>12.10</w:t>
            </w:r>
            <w:r>
              <w:rPr>
                <w:rFonts w:eastAsiaTheme="minorEastAsia"/>
                <w:noProof/>
                <w:lang w:eastAsia="de-CH"/>
              </w:rPr>
              <w:tab/>
            </w:r>
            <w:r w:rsidRPr="00E039E7">
              <w:rPr>
                <w:rStyle w:val="Hyperlink"/>
                <w:noProof/>
              </w:rPr>
              <w:t>Vergleich der Funktionalität von verteilten und monolithischen Betriebssystemen</w:t>
            </w:r>
            <w:r>
              <w:rPr>
                <w:noProof/>
                <w:webHidden/>
              </w:rPr>
              <w:tab/>
            </w:r>
            <w:r>
              <w:rPr>
                <w:noProof/>
                <w:webHidden/>
              </w:rPr>
              <w:fldChar w:fldCharType="begin"/>
            </w:r>
            <w:r>
              <w:rPr>
                <w:noProof/>
                <w:webHidden/>
              </w:rPr>
              <w:instrText xml:space="preserve"> PAGEREF _Toc453574265 \h </w:instrText>
            </w:r>
            <w:r>
              <w:rPr>
                <w:noProof/>
                <w:webHidden/>
              </w:rPr>
            </w:r>
            <w:r>
              <w:rPr>
                <w:noProof/>
                <w:webHidden/>
              </w:rPr>
              <w:fldChar w:fldCharType="separate"/>
            </w:r>
            <w:r>
              <w:rPr>
                <w:noProof/>
                <w:webHidden/>
              </w:rPr>
              <w:t>68</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66" w:history="1">
            <w:r w:rsidRPr="00E039E7">
              <w:rPr>
                <w:rStyle w:val="Hyperlink"/>
                <w:noProof/>
              </w:rPr>
              <w:t>12.11</w:t>
            </w:r>
            <w:r>
              <w:rPr>
                <w:rFonts w:eastAsiaTheme="minorEastAsia"/>
                <w:noProof/>
                <w:lang w:eastAsia="de-CH"/>
              </w:rPr>
              <w:tab/>
            </w:r>
            <w:r w:rsidRPr="00E039E7">
              <w:rPr>
                <w:rStyle w:val="Hyperlink"/>
                <w:noProof/>
              </w:rPr>
              <w:t>Architekturvergleich Unix und Mach</w:t>
            </w:r>
            <w:r>
              <w:rPr>
                <w:noProof/>
                <w:webHidden/>
              </w:rPr>
              <w:tab/>
            </w:r>
            <w:r>
              <w:rPr>
                <w:noProof/>
                <w:webHidden/>
              </w:rPr>
              <w:fldChar w:fldCharType="begin"/>
            </w:r>
            <w:r>
              <w:rPr>
                <w:noProof/>
                <w:webHidden/>
              </w:rPr>
              <w:instrText xml:space="preserve"> PAGEREF _Toc453574266 \h </w:instrText>
            </w:r>
            <w:r>
              <w:rPr>
                <w:noProof/>
                <w:webHidden/>
              </w:rPr>
            </w:r>
            <w:r>
              <w:rPr>
                <w:noProof/>
                <w:webHidden/>
              </w:rPr>
              <w:fldChar w:fldCharType="separate"/>
            </w:r>
            <w:r>
              <w:rPr>
                <w:noProof/>
                <w:webHidden/>
              </w:rPr>
              <w:t>68</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67" w:history="1">
            <w:r w:rsidRPr="00E039E7">
              <w:rPr>
                <w:rStyle w:val="Hyperlink"/>
                <w:noProof/>
              </w:rPr>
              <w:t>12.12</w:t>
            </w:r>
            <w:r>
              <w:rPr>
                <w:rFonts w:eastAsiaTheme="minorEastAsia"/>
                <w:noProof/>
                <w:lang w:eastAsia="de-CH"/>
              </w:rPr>
              <w:tab/>
            </w:r>
            <w:r w:rsidRPr="00E039E7">
              <w:rPr>
                <w:rStyle w:val="Hyperlink"/>
                <w:noProof/>
              </w:rPr>
              <w:t>Auswirkung von verteilten Systemen</w:t>
            </w:r>
            <w:r>
              <w:rPr>
                <w:noProof/>
                <w:webHidden/>
              </w:rPr>
              <w:tab/>
            </w:r>
            <w:r>
              <w:rPr>
                <w:noProof/>
                <w:webHidden/>
              </w:rPr>
              <w:fldChar w:fldCharType="begin"/>
            </w:r>
            <w:r>
              <w:rPr>
                <w:noProof/>
                <w:webHidden/>
              </w:rPr>
              <w:instrText xml:space="preserve"> PAGEREF _Toc453574267 \h </w:instrText>
            </w:r>
            <w:r>
              <w:rPr>
                <w:noProof/>
                <w:webHidden/>
              </w:rPr>
            </w:r>
            <w:r>
              <w:rPr>
                <w:noProof/>
                <w:webHidden/>
              </w:rPr>
              <w:fldChar w:fldCharType="separate"/>
            </w:r>
            <w:r>
              <w:rPr>
                <w:noProof/>
                <w:webHidden/>
              </w:rPr>
              <w:t>69</w:t>
            </w:r>
            <w:r>
              <w:rPr>
                <w:noProof/>
                <w:webHidden/>
              </w:rPr>
              <w:fldChar w:fldCharType="end"/>
            </w:r>
          </w:hyperlink>
        </w:p>
        <w:p w:rsidR="00DE634A" w:rsidRDefault="00DE634A">
          <w:pPr>
            <w:pStyle w:val="Verzeichnis1"/>
            <w:rPr>
              <w:rFonts w:eastAsiaTheme="minorEastAsia"/>
              <w:noProof/>
              <w:lang w:eastAsia="de-CH"/>
            </w:rPr>
          </w:pPr>
          <w:hyperlink w:anchor="_Toc453574268" w:history="1">
            <w:r w:rsidRPr="00E039E7">
              <w:rPr>
                <w:rStyle w:val="Hyperlink"/>
                <w:noProof/>
              </w:rPr>
              <w:t>13</w:t>
            </w:r>
            <w:r>
              <w:rPr>
                <w:rFonts w:eastAsiaTheme="minorEastAsia"/>
                <w:noProof/>
                <w:lang w:eastAsia="de-CH"/>
              </w:rPr>
              <w:tab/>
            </w:r>
            <w:r w:rsidRPr="00E039E7">
              <w:rPr>
                <w:rStyle w:val="Hyperlink"/>
                <w:noProof/>
              </w:rPr>
              <w:t>Woche 12</w:t>
            </w:r>
            <w:r>
              <w:rPr>
                <w:noProof/>
                <w:webHidden/>
              </w:rPr>
              <w:tab/>
            </w:r>
            <w:r>
              <w:rPr>
                <w:noProof/>
                <w:webHidden/>
              </w:rPr>
              <w:fldChar w:fldCharType="begin"/>
            </w:r>
            <w:r>
              <w:rPr>
                <w:noProof/>
                <w:webHidden/>
              </w:rPr>
              <w:instrText xml:space="preserve"> PAGEREF _Toc453574268 \h </w:instrText>
            </w:r>
            <w:r>
              <w:rPr>
                <w:noProof/>
                <w:webHidden/>
              </w:rPr>
            </w:r>
            <w:r>
              <w:rPr>
                <w:noProof/>
                <w:webHidden/>
              </w:rPr>
              <w:fldChar w:fldCharType="separate"/>
            </w:r>
            <w:r>
              <w:rPr>
                <w:noProof/>
                <w:webHidden/>
              </w:rPr>
              <w:t>70</w:t>
            </w:r>
            <w:r>
              <w:rPr>
                <w:noProof/>
                <w:webHidden/>
              </w:rPr>
              <w:fldChar w:fldCharType="end"/>
            </w:r>
          </w:hyperlink>
        </w:p>
        <w:p w:rsidR="00DE634A" w:rsidRDefault="00DE634A">
          <w:pPr>
            <w:pStyle w:val="Verzeichnis1"/>
            <w:rPr>
              <w:rFonts w:eastAsiaTheme="minorEastAsia"/>
              <w:noProof/>
              <w:lang w:eastAsia="de-CH"/>
            </w:rPr>
          </w:pPr>
          <w:hyperlink w:anchor="_Toc453574269" w:history="1">
            <w:r w:rsidRPr="00E039E7">
              <w:rPr>
                <w:rStyle w:val="Hyperlink"/>
                <w:noProof/>
              </w:rPr>
              <w:t>14</w:t>
            </w:r>
            <w:r>
              <w:rPr>
                <w:rFonts w:eastAsiaTheme="minorEastAsia"/>
                <w:noProof/>
                <w:lang w:eastAsia="de-CH"/>
              </w:rPr>
              <w:tab/>
            </w:r>
            <w:r w:rsidRPr="00E039E7">
              <w:rPr>
                <w:rStyle w:val="Hyperlink"/>
                <w:noProof/>
              </w:rPr>
              <w:t>Woche 13</w:t>
            </w:r>
            <w:r>
              <w:rPr>
                <w:noProof/>
                <w:webHidden/>
              </w:rPr>
              <w:tab/>
            </w:r>
            <w:r>
              <w:rPr>
                <w:noProof/>
                <w:webHidden/>
              </w:rPr>
              <w:fldChar w:fldCharType="begin"/>
            </w:r>
            <w:r>
              <w:rPr>
                <w:noProof/>
                <w:webHidden/>
              </w:rPr>
              <w:instrText xml:space="preserve"> PAGEREF _Toc453574269 \h </w:instrText>
            </w:r>
            <w:r>
              <w:rPr>
                <w:noProof/>
                <w:webHidden/>
              </w:rPr>
            </w:r>
            <w:r>
              <w:rPr>
                <w:noProof/>
                <w:webHidden/>
              </w:rPr>
              <w:fldChar w:fldCharType="separate"/>
            </w:r>
            <w:r>
              <w:rPr>
                <w:noProof/>
                <w:webHidden/>
              </w:rPr>
              <w:t>71</w:t>
            </w:r>
            <w:r>
              <w:rPr>
                <w:noProof/>
                <w:webHidden/>
              </w:rPr>
              <w:fldChar w:fldCharType="end"/>
            </w:r>
          </w:hyperlink>
        </w:p>
        <w:p w:rsidR="00DE634A" w:rsidRDefault="00DE634A">
          <w:pPr>
            <w:pStyle w:val="Verzeichnis1"/>
            <w:rPr>
              <w:rFonts w:eastAsiaTheme="minorEastAsia"/>
              <w:noProof/>
              <w:lang w:eastAsia="de-CH"/>
            </w:rPr>
          </w:pPr>
          <w:hyperlink w:anchor="_Toc453574270" w:history="1">
            <w:r w:rsidRPr="00E039E7">
              <w:rPr>
                <w:rStyle w:val="Hyperlink"/>
                <w:noProof/>
              </w:rPr>
              <w:t>15</w:t>
            </w:r>
            <w:r>
              <w:rPr>
                <w:rFonts w:eastAsiaTheme="minorEastAsia"/>
                <w:noProof/>
                <w:lang w:eastAsia="de-CH"/>
              </w:rPr>
              <w:tab/>
            </w:r>
            <w:r w:rsidRPr="00E039E7">
              <w:rPr>
                <w:rStyle w:val="Hyperlink"/>
                <w:noProof/>
              </w:rPr>
              <w:t>Woche 14</w:t>
            </w:r>
            <w:r>
              <w:rPr>
                <w:noProof/>
                <w:webHidden/>
              </w:rPr>
              <w:tab/>
            </w:r>
            <w:r>
              <w:rPr>
                <w:noProof/>
                <w:webHidden/>
              </w:rPr>
              <w:fldChar w:fldCharType="begin"/>
            </w:r>
            <w:r>
              <w:rPr>
                <w:noProof/>
                <w:webHidden/>
              </w:rPr>
              <w:instrText xml:space="preserve"> PAGEREF _Toc453574270 \h </w:instrText>
            </w:r>
            <w:r>
              <w:rPr>
                <w:noProof/>
                <w:webHidden/>
              </w:rPr>
            </w:r>
            <w:r>
              <w:rPr>
                <w:noProof/>
                <w:webHidden/>
              </w:rPr>
              <w:fldChar w:fldCharType="separate"/>
            </w:r>
            <w:r>
              <w:rPr>
                <w:noProof/>
                <w:webHidden/>
              </w:rPr>
              <w:t>72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71" w:history="1">
            <w:r w:rsidRPr="00E039E7">
              <w:rPr>
                <w:rStyle w:val="Hyperlink"/>
                <w:noProof/>
              </w:rPr>
              <w:t>15.1</w:t>
            </w:r>
            <w:r>
              <w:rPr>
                <w:rFonts w:eastAsiaTheme="minorEastAsia"/>
                <w:noProof/>
                <w:lang w:eastAsia="de-CH"/>
              </w:rPr>
              <w:tab/>
            </w:r>
            <w:r w:rsidRPr="00E039E7">
              <w:rPr>
                <w:rStyle w:val="Hyperlink"/>
                <w:noProof/>
              </w:rPr>
              <w:t>Das Problem wird grösser</w:t>
            </w:r>
            <w:r>
              <w:rPr>
                <w:noProof/>
                <w:webHidden/>
              </w:rPr>
              <w:tab/>
            </w:r>
            <w:r>
              <w:rPr>
                <w:noProof/>
                <w:webHidden/>
              </w:rPr>
              <w:fldChar w:fldCharType="begin"/>
            </w:r>
            <w:r>
              <w:rPr>
                <w:noProof/>
                <w:webHidden/>
              </w:rPr>
              <w:instrText xml:space="preserve"> PAGEREF _Toc453574271 \h </w:instrText>
            </w:r>
            <w:r>
              <w:rPr>
                <w:noProof/>
                <w:webHidden/>
              </w:rPr>
            </w:r>
            <w:r>
              <w:rPr>
                <w:noProof/>
                <w:webHidden/>
              </w:rPr>
              <w:fldChar w:fldCharType="separate"/>
            </w:r>
            <w:r>
              <w:rPr>
                <w:noProof/>
                <w:webHidden/>
              </w:rPr>
              <w:t>72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72" w:history="1">
            <w:r w:rsidRPr="00E039E7">
              <w:rPr>
                <w:rStyle w:val="Hyperlink"/>
                <w:noProof/>
              </w:rPr>
              <w:t>15.2</w:t>
            </w:r>
            <w:r>
              <w:rPr>
                <w:rFonts w:eastAsiaTheme="minorEastAsia"/>
                <w:noProof/>
                <w:lang w:eastAsia="de-CH"/>
              </w:rPr>
              <w:tab/>
            </w:r>
            <w:r w:rsidRPr="00E039E7">
              <w:rPr>
                <w:rStyle w:val="Hyperlink"/>
                <w:noProof/>
              </w:rPr>
              <w:t>Typische Schwachstellen von ICT Systemen</w:t>
            </w:r>
            <w:r>
              <w:rPr>
                <w:noProof/>
                <w:webHidden/>
              </w:rPr>
              <w:tab/>
            </w:r>
            <w:r>
              <w:rPr>
                <w:noProof/>
                <w:webHidden/>
              </w:rPr>
              <w:fldChar w:fldCharType="begin"/>
            </w:r>
            <w:r>
              <w:rPr>
                <w:noProof/>
                <w:webHidden/>
              </w:rPr>
              <w:instrText xml:space="preserve"> PAGEREF _Toc453574272 \h </w:instrText>
            </w:r>
            <w:r>
              <w:rPr>
                <w:noProof/>
                <w:webHidden/>
              </w:rPr>
            </w:r>
            <w:r>
              <w:rPr>
                <w:noProof/>
                <w:webHidden/>
              </w:rPr>
              <w:fldChar w:fldCharType="separate"/>
            </w:r>
            <w:r>
              <w:rPr>
                <w:noProof/>
                <w:webHidden/>
              </w:rPr>
              <w:t>72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73" w:history="1">
            <w:r w:rsidRPr="00E039E7">
              <w:rPr>
                <w:rStyle w:val="Hyperlink"/>
                <w:noProof/>
              </w:rPr>
              <w:t>15.3</w:t>
            </w:r>
            <w:r>
              <w:rPr>
                <w:rFonts w:eastAsiaTheme="minorEastAsia"/>
                <w:noProof/>
                <w:lang w:eastAsia="de-CH"/>
              </w:rPr>
              <w:tab/>
            </w:r>
            <w:r w:rsidRPr="00E039E7">
              <w:rPr>
                <w:rStyle w:val="Hyperlink"/>
                <w:noProof/>
              </w:rPr>
              <w:t>Analyse typischer Schwachstellen von Betriebssystemen</w:t>
            </w:r>
            <w:r>
              <w:rPr>
                <w:noProof/>
                <w:webHidden/>
              </w:rPr>
              <w:tab/>
            </w:r>
            <w:r>
              <w:rPr>
                <w:noProof/>
                <w:webHidden/>
              </w:rPr>
              <w:fldChar w:fldCharType="begin"/>
            </w:r>
            <w:r>
              <w:rPr>
                <w:noProof/>
                <w:webHidden/>
              </w:rPr>
              <w:instrText xml:space="preserve"> PAGEREF _Toc453574273 \h </w:instrText>
            </w:r>
            <w:r>
              <w:rPr>
                <w:noProof/>
                <w:webHidden/>
              </w:rPr>
            </w:r>
            <w:r>
              <w:rPr>
                <w:noProof/>
                <w:webHidden/>
              </w:rPr>
              <w:fldChar w:fldCharType="separate"/>
            </w:r>
            <w:r>
              <w:rPr>
                <w:noProof/>
                <w:webHidden/>
              </w:rPr>
              <w:t>72</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74" w:history="1">
            <w:r w:rsidRPr="00E039E7">
              <w:rPr>
                <w:rStyle w:val="Hyperlink"/>
                <w:noProof/>
              </w:rPr>
              <w:t>15.4</w:t>
            </w:r>
            <w:r>
              <w:rPr>
                <w:rFonts w:eastAsiaTheme="minorEastAsia"/>
                <w:noProof/>
                <w:lang w:eastAsia="de-CH"/>
              </w:rPr>
              <w:tab/>
            </w:r>
            <w:r w:rsidRPr="00E039E7">
              <w:rPr>
                <w:rStyle w:val="Hyperlink"/>
                <w:noProof/>
              </w:rPr>
              <w:t>SAN Top 20 Liste</w:t>
            </w:r>
            <w:r>
              <w:rPr>
                <w:noProof/>
                <w:webHidden/>
              </w:rPr>
              <w:tab/>
            </w:r>
            <w:r>
              <w:rPr>
                <w:noProof/>
                <w:webHidden/>
              </w:rPr>
              <w:fldChar w:fldCharType="begin"/>
            </w:r>
            <w:r>
              <w:rPr>
                <w:noProof/>
                <w:webHidden/>
              </w:rPr>
              <w:instrText xml:space="preserve"> PAGEREF _Toc453574274 \h </w:instrText>
            </w:r>
            <w:r>
              <w:rPr>
                <w:noProof/>
                <w:webHidden/>
              </w:rPr>
            </w:r>
            <w:r>
              <w:rPr>
                <w:noProof/>
                <w:webHidden/>
              </w:rPr>
              <w:fldChar w:fldCharType="separate"/>
            </w:r>
            <w:r>
              <w:rPr>
                <w:noProof/>
                <w:webHidden/>
              </w:rPr>
              <w:t>73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75" w:history="1">
            <w:r w:rsidRPr="00E039E7">
              <w:rPr>
                <w:rStyle w:val="Hyperlink"/>
                <w:noProof/>
              </w:rPr>
              <w:t>15.5</w:t>
            </w:r>
            <w:r>
              <w:rPr>
                <w:rFonts w:eastAsiaTheme="minorEastAsia"/>
                <w:noProof/>
                <w:lang w:eastAsia="de-CH"/>
              </w:rPr>
              <w:tab/>
            </w:r>
            <w:r w:rsidRPr="00E039E7">
              <w:rPr>
                <w:rStyle w:val="Hyperlink"/>
                <w:noProof/>
              </w:rPr>
              <w:t>Bedrohungen und Angreifer</w:t>
            </w:r>
            <w:r>
              <w:rPr>
                <w:noProof/>
                <w:webHidden/>
              </w:rPr>
              <w:tab/>
            </w:r>
            <w:r>
              <w:rPr>
                <w:noProof/>
                <w:webHidden/>
              </w:rPr>
              <w:fldChar w:fldCharType="begin"/>
            </w:r>
            <w:r>
              <w:rPr>
                <w:noProof/>
                <w:webHidden/>
              </w:rPr>
              <w:instrText xml:space="preserve"> PAGEREF _Toc453574275 \h </w:instrText>
            </w:r>
            <w:r>
              <w:rPr>
                <w:noProof/>
                <w:webHidden/>
              </w:rPr>
            </w:r>
            <w:r>
              <w:rPr>
                <w:noProof/>
                <w:webHidden/>
              </w:rPr>
              <w:fldChar w:fldCharType="separate"/>
            </w:r>
            <w:r>
              <w:rPr>
                <w:noProof/>
                <w:webHidden/>
              </w:rPr>
              <w:t>73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76" w:history="1">
            <w:r w:rsidRPr="00E039E7">
              <w:rPr>
                <w:rStyle w:val="Hyperlink"/>
                <w:noProof/>
              </w:rPr>
              <w:t>15.6</w:t>
            </w:r>
            <w:r>
              <w:rPr>
                <w:rFonts w:eastAsiaTheme="minorEastAsia"/>
                <w:noProof/>
                <w:lang w:eastAsia="de-CH"/>
              </w:rPr>
              <w:tab/>
            </w:r>
            <w:r w:rsidRPr="00E039E7">
              <w:rPr>
                <w:rStyle w:val="Hyperlink"/>
                <w:noProof/>
              </w:rPr>
              <w:t>Angreifer Intentionen</w:t>
            </w:r>
            <w:r>
              <w:rPr>
                <w:noProof/>
                <w:webHidden/>
              </w:rPr>
              <w:tab/>
            </w:r>
            <w:r>
              <w:rPr>
                <w:noProof/>
                <w:webHidden/>
              </w:rPr>
              <w:fldChar w:fldCharType="begin"/>
            </w:r>
            <w:r>
              <w:rPr>
                <w:noProof/>
                <w:webHidden/>
              </w:rPr>
              <w:instrText xml:space="preserve"> PAGEREF _Toc453574276 \h </w:instrText>
            </w:r>
            <w:r>
              <w:rPr>
                <w:noProof/>
                <w:webHidden/>
              </w:rPr>
            </w:r>
            <w:r>
              <w:rPr>
                <w:noProof/>
                <w:webHidden/>
              </w:rPr>
              <w:fldChar w:fldCharType="separate"/>
            </w:r>
            <w:r>
              <w:rPr>
                <w:noProof/>
                <w:webHidden/>
              </w:rPr>
              <w:t>74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77" w:history="1">
            <w:r w:rsidRPr="00E039E7">
              <w:rPr>
                <w:rStyle w:val="Hyperlink"/>
                <w:noProof/>
              </w:rPr>
              <w:t>15.7</w:t>
            </w:r>
            <w:r>
              <w:rPr>
                <w:rFonts w:eastAsiaTheme="minorEastAsia"/>
                <w:noProof/>
                <w:lang w:eastAsia="de-CH"/>
              </w:rPr>
              <w:tab/>
            </w:r>
            <w:r w:rsidRPr="00E039E7">
              <w:rPr>
                <w:rStyle w:val="Hyperlink"/>
                <w:noProof/>
              </w:rPr>
              <w:t>Schützenswerte Güter</w:t>
            </w:r>
            <w:r>
              <w:rPr>
                <w:noProof/>
                <w:webHidden/>
              </w:rPr>
              <w:tab/>
            </w:r>
            <w:r>
              <w:rPr>
                <w:noProof/>
                <w:webHidden/>
              </w:rPr>
              <w:fldChar w:fldCharType="begin"/>
            </w:r>
            <w:r>
              <w:rPr>
                <w:noProof/>
                <w:webHidden/>
              </w:rPr>
              <w:instrText xml:space="preserve"> PAGEREF _Toc453574277 \h </w:instrText>
            </w:r>
            <w:r>
              <w:rPr>
                <w:noProof/>
                <w:webHidden/>
              </w:rPr>
            </w:r>
            <w:r>
              <w:rPr>
                <w:noProof/>
                <w:webHidden/>
              </w:rPr>
              <w:fldChar w:fldCharType="separate"/>
            </w:r>
            <w:r>
              <w:rPr>
                <w:noProof/>
                <w:webHidden/>
              </w:rPr>
              <w:t>74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78" w:history="1">
            <w:r w:rsidRPr="00E039E7">
              <w:rPr>
                <w:rStyle w:val="Hyperlink"/>
                <w:noProof/>
              </w:rPr>
              <w:t>15.8</w:t>
            </w:r>
            <w:r>
              <w:rPr>
                <w:rFonts w:eastAsiaTheme="minorEastAsia"/>
                <w:noProof/>
                <w:lang w:eastAsia="de-CH"/>
              </w:rPr>
              <w:tab/>
            </w:r>
            <w:r w:rsidRPr="00E039E7">
              <w:rPr>
                <w:rStyle w:val="Hyperlink"/>
                <w:noProof/>
              </w:rPr>
              <w:t>Aufwand für IT Sicherheit</w:t>
            </w:r>
            <w:r>
              <w:rPr>
                <w:noProof/>
                <w:webHidden/>
              </w:rPr>
              <w:tab/>
            </w:r>
            <w:r>
              <w:rPr>
                <w:noProof/>
                <w:webHidden/>
              </w:rPr>
              <w:fldChar w:fldCharType="begin"/>
            </w:r>
            <w:r>
              <w:rPr>
                <w:noProof/>
                <w:webHidden/>
              </w:rPr>
              <w:instrText xml:space="preserve"> PAGEREF _Toc453574278 \h </w:instrText>
            </w:r>
            <w:r>
              <w:rPr>
                <w:noProof/>
                <w:webHidden/>
              </w:rPr>
            </w:r>
            <w:r>
              <w:rPr>
                <w:noProof/>
                <w:webHidden/>
              </w:rPr>
              <w:fldChar w:fldCharType="separate"/>
            </w:r>
            <w:r>
              <w:rPr>
                <w:noProof/>
                <w:webHidden/>
              </w:rPr>
              <w:t>74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279" w:history="1">
            <w:r w:rsidRPr="00E039E7">
              <w:rPr>
                <w:rStyle w:val="Hyperlink"/>
                <w:noProof/>
              </w:rPr>
              <w:t>15.9</w:t>
            </w:r>
            <w:r>
              <w:rPr>
                <w:rFonts w:eastAsiaTheme="minorEastAsia"/>
                <w:noProof/>
                <w:lang w:eastAsia="de-CH"/>
              </w:rPr>
              <w:tab/>
            </w:r>
            <w:r w:rsidRPr="00E039E7">
              <w:rPr>
                <w:rStyle w:val="Hyperlink"/>
                <w:noProof/>
              </w:rPr>
              <w:t>Präventive und reaktive Schutzmassnahmen</w:t>
            </w:r>
            <w:r>
              <w:rPr>
                <w:noProof/>
                <w:webHidden/>
              </w:rPr>
              <w:tab/>
            </w:r>
            <w:r>
              <w:rPr>
                <w:noProof/>
                <w:webHidden/>
              </w:rPr>
              <w:fldChar w:fldCharType="begin"/>
            </w:r>
            <w:r>
              <w:rPr>
                <w:noProof/>
                <w:webHidden/>
              </w:rPr>
              <w:instrText xml:space="preserve"> PAGEREF _Toc453574279 \h </w:instrText>
            </w:r>
            <w:r>
              <w:rPr>
                <w:noProof/>
                <w:webHidden/>
              </w:rPr>
            </w:r>
            <w:r>
              <w:rPr>
                <w:noProof/>
                <w:webHidden/>
              </w:rPr>
              <w:fldChar w:fldCharType="separate"/>
            </w:r>
            <w:r>
              <w:rPr>
                <w:noProof/>
                <w:webHidden/>
              </w:rPr>
              <w:t>74</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0" w:history="1">
            <w:r w:rsidRPr="00E039E7">
              <w:rPr>
                <w:rStyle w:val="Hyperlink"/>
                <w:noProof/>
              </w:rPr>
              <w:t>15.10</w:t>
            </w:r>
            <w:r>
              <w:rPr>
                <w:rFonts w:eastAsiaTheme="minorEastAsia"/>
                <w:noProof/>
                <w:lang w:eastAsia="de-CH"/>
              </w:rPr>
              <w:tab/>
            </w:r>
            <w:r w:rsidRPr="00E039E7">
              <w:rPr>
                <w:rStyle w:val="Hyperlink"/>
                <w:noProof/>
              </w:rPr>
              <w:t>Methoden und Prozeduren zur Härtung von ICT Systemen</w:t>
            </w:r>
            <w:r>
              <w:rPr>
                <w:noProof/>
                <w:webHidden/>
              </w:rPr>
              <w:tab/>
            </w:r>
            <w:r>
              <w:rPr>
                <w:noProof/>
                <w:webHidden/>
              </w:rPr>
              <w:fldChar w:fldCharType="begin"/>
            </w:r>
            <w:r>
              <w:rPr>
                <w:noProof/>
                <w:webHidden/>
              </w:rPr>
              <w:instrText xml:space="preserve"> PAGEREF _Toc453574280 \h </w:instrText>
            </w:r>
            <w:r>
              <w:rPr>
                <w:noProof/>
                <w:webHidden/>
              </w:rPr>
            </w:r>
            <w:r>
              <w:rPr>
                <w:noProof/>
                <w:webHidden/>
              </w:rPr>
              <w:fldChar w:fldCharType="separate"/>
            </w:r>
            <w:r>
              <w:rPr>
                <w:noProof/>
                <w:webHidden/>
              </w:rPr>
              <w:t>75</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1" w:history="1">
            <w:r w:rsidRPr="00E039E7">
              <w:rPr>
                <w:rStyle w:val="Hyperlink"/>
                <w:noProof/>
              </w:rPr>
              <w:t>15.11</w:t>
            </w:r>
            <w:r>
              <w:rPr>
                <w:rFonts w:eastAsiaTheme="minorEastAsia"/>
                <w:noProof/>
                <w:lang w:eastAsia="de-CH"/>
              </w:rPr>
              <w:tab/>
            </w:r>
            <w:r w:rsidRPr="00E039E7">
              <w:rPr>
                <w:rStyle w:val="Hyperlink"/>
                <w:noProof/>
              </w:rPr>
              <w:t>Härtung von Applikation</w:t>
            </w:r>
            <w:r>
              <w:rPr>
                <w:noProof/>
                <w:webHidden/>
              </w:rPr>
              <w:tab/>
            </w:r>
            <w:r>
              <w:rPr>
                <w:noProof/>
                <w:webHidden/>
              </w:rPr>
              <w:fldChar w:fldCharType="begin"/>
            </w:r>
            <w:r>
              <w:rPr>
                <w:noProof/>
                <w:webHidden/>
              </w:rPr>
              <w:instrText xml:space="preserve"> PAGEREF _Toc453574281 \h </w:instrText>
            </w:r>
            <w:r>
              <w:rPr>
                <w:noProof/>
                <w:webHidden/>
              </w:rPr>
            </w:r>
            <w:r>
              <w:rPr>
                <w:noProof/>
                <w:webHidden/>
              </w:rPr>
              <w:fldChar w:fldCharType="separate"/>
            </w:r>
            <w:r>
              <w:rPr>
                <w:noProof/>
                <w:webHidden/>
              </w:rPr>
              <w:t>75</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2" w:history="1">
            <w:r w:rsidRPr="00E039E7">
              <w:rPr>
                <w:rStyle w:val="Hyperlink"/>
                <w:noProof/>
              </w:rPr>
              <w:t>15.12</w:t>
            </w:r>
            <w:r>
              <w:rPr>
                <w:rFonts w:eastAsiaTheme="minorEastAsia"/>
                <w:noProof/>
                <w:lang w:eastAsia="de-CH"/>
              </w:rPr>
              <w:tab/>
            </w:r>
            <w:r w:rsidRPr="00E039E7">
              <w:rPr>
                <w:rStyle w:val="Hyperlink"/>
                <w:noProof/>
              </w:rPr>
              <w:t>Fallbeispiel Nessus</w:t>
            </w:r>
            <w:r>
              <w:rPr>
                <w:noProof/>
                <w:webHidden/>
              </w:rPr>
              <w:tab/>
            </w:r>
            <w:r>
              <w:rPr>
                <w:noProof/>
                <w:webHidden/>
              </w:rPr>
              <w:fldChar w:fldCharType="begin"/>
            </w:r>
            <w:r>
              <w:rPr>
                <w:noProof/>
                <w:webHidden/>
              </w:rPr>
              <w:instrText xml:space="preserve"> PAGEREF _Toc453574282 \h </w:instrText>
            </w:r>
            <w:r>
              <w:rPr>
                <w:noProof/>
                <w:webHidden/>
              </w:rPr>
            </w:r>
            <w:r>
              <w:rPr>
                <w:noProof/>
                <w:webHidden/>
              </w:rPr>
              <w:fldChar w:fldCharType="separate"/>
            </w:r>
            <w:r>
              <w:rPr>
                <w:noProof/>
                <w:webHidden/>
              </w:rPr>
              <w:t>75</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3" w:history="1">
            <w:r w:rsidRPr="00E039E7">
              <w:rPr>
                <w:rStyle w:val="Hyperlink"/>
                <w:noProof/>
              </w:rPr>
              <w:t>15.13</w:t>
            </w:r>
            <w:r>
              <w:rPr>
                <w:rFonts w:eastAsiaTheme="minorEastAsia"/>
                <w:noProof/>
                <w:lang w:eastAsia="de-CH"/>
              </w:rPr>
              <w:tab/>
            </w:r>
            <w:r w:rsidRPr="00E039E7">
              <w:rPr>
                <w:rStyle w:val="Hyperlink"/>
                <w:noProof/>
              </w:rPr>
              <w:t>Fallbeispiel Secunia</w:t>
            </w:r>
            <w:r>
              <w:rPr>
                <w:noProof/>
                <w:webHidden/>
              </w:rPr>
              <w:tab/>
            </w:r>
            <w:r>
              <w:rPr>
                <w:noProof/>
                <w:webHidden/>
              </w:rPr>
              <w:fldChar w:fldCharType="begin"/>
            </w:r>
            <w:r>
              <w:rPr>
                <w:noProof/>
                <w:webHidden/>
              </w:rPr>
              <w:instrText xml:space="preserve"> PAGEREF _Toc453574283 \h </w:instrText>
            </w:r>
            <w:r>
              <w:rPr>
                <w:noProof/>
                <w:webHidden/>
              </w:rPr>
            </w:r>
            <w:r>
              <w:rPr>
                <w:noProof/>
                <w:webHidden/>
              </w:rPr>
              <w:fldChar w:fldCharType="separate"/>
            </w:r>
            <w:r>
              <w:rPr>
                <w:noProof/>
                <w:webHidden/>
              </w:rPr>
              <w:t>76</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4" w:history="1">
            <w:r w:rsidRPr="00E039E7">
              <w:rPr>
                <w:rStyle w:val="Hyperlink"/>
                <w:noProof/>
              </w:rPr>
              <w:t>15.14</w:t>
            </w:r>
            <w:r>
              <w:rPr>
                <w:rFonts w:eastAsiaTheme="minorEastAsia"/>
                <w:noProof/>
                <w:lang w:eastAsia="de-CH"/>
              </w:rPr>
              <w:tab/>
            </w:r>
            <w:r w:rsidRPr="00E039E7">
              <w:rPr>
                <w:rStyle w:val="Hyperlink"/>
                <w:noProof/>
              </w:rPr>
              <w:t>Security Monitoring Daten - Informationsfluss</w:t>
            </w:r>
            <w:r>
              <w:rPr>
                <w:noProof/>
                <w:webHidden/>
              </w:rPr>
              <w:tab/>
            </w:r>
            <w:r>
              <w:rPr>
                <w:noProof/>
                <w:webHidden/>
              </w:rPr>
              <w:fldChar w:fldCharType="begin"/>
            </w:r>
            <w:r>
              <w:rPr>
                <w:noProof/>
                <w:webHidden/>
              </w:rPr>
              <w:instrText xml:space="preserve"> PAGEREF _Toc453574284 \h </w:instrText>
            </w:r>
            <w:r>
              <w:rPr>
                <w:noProof/>
                <w:webHidden/>
              </w:rPr>
            </w:r>
            <w:r>
              <w:rPr>
                <w:noProof/>
                <w:webHidden/>
              </w:rPr>
              <w:fldChar w:fldCharType="separate"/>
            </w:r>
            <w:r>
              <w:rPr>
                <w:noProof/>
                <w:webHidden/>
              </w:rPr>
              <w:t>76</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5" w:history="1">
            <w:r w:rsidRPr="00E039E7">
              <w:rPr>
                <w:rStyle w:val="Hyperlink"/>
                <w:noProof/>
              </w:rPr>
              <w:t>15.15</w:t>
            </w:r>
            <w:r>
              <w:rPr>
                <w:rFonts w:eastAsiaTheme="minorEastAsia"/>
                <w:noProof/>
                <w:lang w:eastAsia="de-CH"/>
              </w:rPr>
              <w:tab/>
            </w:r>
            <w:r w:rsidRPr="00E039E7">
              <w:rPr>
                <w:rStyle w:val="Hyperlink"/>
                <w:noProof/>
              </w:rPr>
              <w:t>Lösung CA Security Command Center</w:t>
            </w:r>
            <w:r>
              <w:rPr>
                <w:noProof/>
                <w:webHidden/>
              </w:rPr>
              <w:tab/>
            </w:r>
            <w:r>
              <w:rPr>
                <w:noProof/>
                <w:webHidden/>
              </w:rPr>
              <w:fldChar w:fldCharType="begin"/>
            </w:r>
            <w:r>
              <w:rPr>
                <w:noProof/>
                <w:webHidden/>
              </w:rPr>
              <w:instrText xml:space="preserve"> PAGEREF _Toc453574285 \h </w:instrText>
            </w:r>
            <w:r>
              <w:rPr>
                <w:noProof/>
                <w:webHidden/>
              </w:rPr>
            </w:r>
            <w:r>
              <w:rPr>
                <w:noProof/>
                <w:webHidden/>
              </w:rPr>
              <w:fldChar w:fldCharType="separate"/>
            </w:r>
            <w:r>
              <w:rPr>
                <w:noProof/>
                <w:webHidden/>
              </w:rPr>
              <w:t>77</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6" w:history="1">
            <w:r w:rsidRPr="00E039E7">
              <w:rPr>
                <w:rStyle w:val="Hyperlink"/>
                <w:noProof/>
              </w:rPr>
              <w:t>15.16</w:t>
            </w:r>
            <w:r>
              <w:rPr>
                <w:rFonts w:eastAsiaTheme="minorEastAsia"/>
                <w:noProof/>
                <w:lang w:eastAsia="de-CH"/>
              </w:rPr>
              <w:tab/>
            </w:r>
            <w:r w:rsidRPr="00E039E7">
              <w:rPr>
                <w:rStyle w:val="Hyperlink"/>
                <w:noProof/>
              </w:rPr>
              <w:t>Lösung ArcSight</w:t>
            </w:r>
            <w:r>
              <w:rPr>
                <w:noProof/>
                <w:webHidden/>
              </w:rPr>
              <w:tab/>
            </w:r>
            <w:r>
              <w:rPr>
                <w:noProof/>
                <w:webHidden/>
              </w:rPr>
              <w:fldChar w:fldCharType="begin"/>
            </w:r>
            <w:r>
              <w:rPr>
                <w:noProof/>
                <w:webHidden/>
              </w:rPr>
              <w:instrText xml:space="preserve"> PAGEREF _Toc453574286 \h </w:instrText>
            </w:r>
            <w:r>
              <w:rPr>
                <w:noProof/>
                <w:webHidden/>
              </w:rPr>
            </w:r>
            <w:r>
              <w:rPr>
                <w:noProof/>
                <w:webHidden/>
              </w:rPr>
              <w:fldChar w:fldCharType="separate"/>
            </w:r>
            <w:r>
              <w:rPr>
                <w:noProof/>
                <w:webHidden/>
              </w:rPr>
              <w:t>77</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7" w:history="1">
            <w:r w:rsidRPr="00E039E7">
              <w:rPr>
                <w:rStyle w:val="Hyperlink"/>
                <w:noProof/>
              </w:rPr>
              <w:t>15.17</w:t>
            </w:r>
            <w:r>
              <w:rPr>
                <w:rFonts w:eastAsiaTheme="minorEastAsia"/>
                <w:noProof/>
                <w:lang w:eastAsia="de-CH"/>
              </w:rPr>
              <w:tab/>
            </w:r>
            <w:r w:rsidRPr="00E039E7">
              <w:rPr>
                <w:rStyle w:val="Hyperlink"/>
                <w:noProof/>
              </w:rPr>
              <w:t>Hausaufgaben</w:t>
            </w:r>
            <w:r>
              <w:rPr>
                <w:noProof/>
                <w:webHidden/>
              </w:rPr>
              <w:tab/>
            </w:r>
            <w:r>
              <w:rPr>
                <w:noProof/>
                <w:webHidden/>
              </w:rPr>
              <w:fldChar w:fldCharType="begin"/>
            </w:r>
            <w:r>
              <w:rPr>
                <w:noProof/>
                <w:webHidden/>
              </w:rPr>
              <w:instrText xml:space="preserve"> PAGEREF _Toc453574287 \h </w:instrText>
            </w:r>
            <w:r>
              <w:rPr>
                <w:noProof/>
                <w:webHidden/>
              </w:rPr>
            </w:r>
            <w:r>
              <w:rPr>
                <w:noProof/>
                <w:webHidden/>
              </w:rPr>
              <w:fldChar w:fldCharType="separate"/>
            </w:r>
            <w:r>
              <w:rPr>
                <w:noProof/>
                <w:webHidden/>
              </w:rPr>
              <w:t>77</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8" w:history="1">
            <w:r w:rsidRPr="00E039E7">
              <w:rPr>
                <w:rStyle w:val="Hyperlink"/>
                <w:noProof/>
              </w:rPr>
              <w:t>15.18</w:t>
            </w:r>
            <w:r>
              <w:rPr>
                <w:rFonts w:eastAsiaTheme="minorEastAsia"/>
                <w:noProof/>
                <w:lang w:eastAsia="de-CH"/>
              </w:rPr>
              <w:tab/>
            </w:r>
            <w:r w:rsidRPr="00E039E7">
              <w:rPr>
                <w:rStyle w:val="Hyperlink"/>
                <w:noProof/>
              </w:rPr>
              <w:t>Awareness</w:t>
            </w:r>
            <w:r>
              <w:rPr>
                <w:noProof/>
                <w:webHidden/>
              </w:rPr>
              <w:tab/>
            </w:r>
            <w:r>
              <w:rPr>
                <w:noProof/>
                <w:webHidden/>
              </w:rPr>
              <w:fldChar w:fldCharType="begin"/>
            </w:r>
            <w:r>
              <w:rPr>
                <w:noProof/>
                <w:webHidden/>
              </w:rPr>
              <w:instrText xml:space="preserve"> PAGEREF _Toc453574288 \h </w:instrText>
            </w:r>
            <w:r>
              <w:rPr>
                <w:noProof/>
                <w:webHidden/>
              </w:rPr>
            </w:r>
            <w:r>
              <w:rPr>
                <w:noProof/>
                <w:webHidden/>
              </w:rPr>
              <w:fldChar w:fldCharType="separate"/>
            </w:r>
            <w:r>
              <w:rPr>
                <w:noProof/>
                <w:webHidden/>
              </w:rPr>
              <w:t>77</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89" w:history="1">
            <w:r w:rsidRPr="00E039E7">
              <w:rPr>
                <w:rStyle w:val="Hyperlink"/>
                <w:noProof/>
              </w:rPr>
              <w:t>15.19</w:t>
            </w:r>
            <w:r>
              <w:rPr>
                <w:rFonts w:eastAsiaTheme="minorEastAsia"/>
                <w:noProof/>
                <w:lang w:eastAsia="de-CH"/>
              </w:rPr>
              <w:tab/>
            </w:r>
            <w:r w:rsidRPr="00E039E7">
              <w:rPr>
                <w:rStyle w:val="Hyperlink"/>
                <w:noProof/>
              </w:rPr>
              <w:t>Weitergehender Schutzbedarf ausserhalb des Betriebssystem</w:t>
            </w:r>
            <w:r>
              <w:rPr>
                <w:noProof/>
                <w:webHidden/>
              </w:rPr>
              <w:tab/>
            </w:r>
            <w:r>
              <w:rPr>
                <w:noProof/>
                <w:webHidden/>
              </w:rPr>
              <w:fldChar w:fldCharType="begin"/>
            </w:r>
            <w:r>
              <w:rPr>
                <w:noProof/>
                <w:webHidden/>
              </w:rPr>
              <w:instrText xml:space="preserve"> PAGEREF _Toc453574289 \h </w:instrText>
            </w:r>
            <w:r>
              <w:rPr>
                <w:noProof/>
                <w:webHidden/>
              </w:rPr>
            </w:r>
            <w:r>
              <w:rPr>
                <w:noProof/>
                <w:webHidden/>
              </w:rPr>
              <w:fldChar w:fldCharType="separate"/>
            </w:r>
            <w:r>
              <w:rPr>
                <w:noProof/>
                <w:webHidden/>
              </w:rPr>
              <w:t>78</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90" w:history="1">
            <w:r w:rsidRPr="00E039E7">
              <w:rPr>
                <w:rStyle w:val="Hyperlink"/>
                <w:noProof/>
              </w:rPr>
              <w:t>15.20</w:t>
            </w:r>
            <w:r>
              <w:rPr>
                <w:rFonts w:eastAsiaTheme="minorEastAsia"/>
                <w:noProof/>
                <w:lang w:eastAsia="de-CH"/>
              </w:rPr>
              <w:tab/>
            </w:r>
            <w:r w:rsidRPr="00E039E7">
              <w:rPr>
                <w:rStyle w:val="Hyperlink"/>
                <w:noProof/>
              </w:rPr>
              <w:t>Security-Architektur und Security-Prozesse</w:t>
            </w:r>
            <w:r>
              <w:rPr>
                <w:noProof/>
                <w:webHidden/>
              </w:rPr>
              <w:tab/>
            </w:r>
            <w:r>
              <w:rPr>
                <w:noProof/>
                <w:webHidden/>
              </w:rPr>
              <w:fldChar w:fldCharType="begin"/>
            </w:r>
            <w:r>
              <w:rPr>
                <w:noProof/>
                <w:webHidden/>
              </w:rPr>
              <w:instrText xml:space="preserve"> PAGEREF _Toc453574290 \h </w:instrText>
            </w:r>
            <w:r>
              <w:rPr>
                <w:noProof/>
                <w:webHidden/>
              </w:rPr>
            </w:r>
            <w:r>
              <w:rPr>
                <w:noProof/>
                <w:webHidden/>
              </w:rPr>
              <w:fldChar w:fldCharType="separate"/>
            </w:r>
            <w:r>
              <w:rPr>
                <w:noProof/>
                <w:webHidden/>
              </w:rPr>
              <w:t>78</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91" w:history="1">
            <w:r w:rsidRPr="00E039E7">
              <w:rPr>
                <w:rStyle w:val="Hyperlink"/>
                <w:noProof/>
              </w:rPr>
              <w:t>15.21</w:t>
            </w:r>
            <w:r>
              <w:rPr>
                <w:rFonts w:eastAsiaTheme="minorEastAsia"/>
                <w:noProof/>
                <w:lang w:eastAsia="de-CH"/>
              </w:rPr>
              <w:tab/>
            </w:r>
            <w:r w:rsidRPr="00E039E7">
              <w:rPr>
                <w:rStyle w:val="Hyperlink"/>
                <w:noProof/>
              </w:rPr>
              <w:t>Firmenweite End-to-End Security</w:t>
            </w:r>
            <w:r>
              <w:rPr>
                <w:noProof/>
                <w:webHidden/>
              </w:rPr>
              <w:tab/>
            </w:r>
            <w:r>
              <w:rPr>
                <w:noProof/>
                <w:webHidden/>
              </w:rPr>
              <w:fldChar w:fldCharType="begin"/>
            </w:r>
            <w:r>
              <w:rPr>
                <w:noProof/>
                <w:webHidden/>
              </w:rPr>
              <w:instrText xml:space="preserve"> PAGEREF _Toc453574291 \h </w:instrText>
            </w:r>
            <w:r>
              <w:rPr>
                <w:noProof/>
                <w:webHidden/>
              </w:rPr>
            </w:r>
            <w:r>
              <w:rPr>
                <w:noProof/>
                <w:webHidden/>
              </w:rPr>
              <w:fldChar w:fldCharType="separate"/>
            </w:r>
            <w:r>
              <w:rPr>
                <w:noProof/>
                <w:webHidden/>
              </w:rPr>
              <w:t>78</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92" w:history="1">
            <w:r w:rsidRPr="00E039E7">
              <w:rPr>
                <w:rStyle w:val="Hyperlink"/>
                <w:noProof/>
              </w:rPr>
              <w:t>15.22</w:t>
            </w:r>
            <w:r>
              <w:rPr>
                <w:rFonts w:eastAsiaTheme="minorEastAsia"/>
                <w:noProof/>
                <w:lang w:eastAsia="de-CH"/>
              </w:rPr>
              <w:tab/>
            </w:r>
            <w:r w:rsidRPr="00E039E7">
              <w:rPr>
                <w:rStyle w:val="Hyperlink"/>
                <w:noProof/>
              </w:rPr>
              <w:t>Sicherheits-Management</w:t>
            </w:r>
            <w:r>
              <w:rPr>
                <w:noProof/>
                <w:webHidden/>
              </w:rPr>
              <w:tab/>
            </w:r>
            <w:r>
              <w:rPr>
                <w:noProof/>
                <w:webHidden/>
              </w:rPr>
              <w:fldChar w:fldCharType="begin"/>
            </w:r>
            <w:r>
              <w:rPr>
                <w:noProof/>
                <w:webHidden/>
              </w:rPr>
              <w:instrText xml:space="preserve"> PAGEREF _Toc453574292 \h </w:instrText>
            </w:r>
            <w:r>
              <w:rPr>
                <w:noProof/>
                <w:webHidden/>
              </w:rPr>
            </w:r>
            <w:r>
              <w:rPr>
                <w:noProof/>
                <w:webHidden/>
              </w:rPr>
              <w:fldChar w:fldCharType="separate"/>
            </w:r>
            <w:r>
              <w:rPr>
                <w:noProof/>
                <w:webHidden/>
              </w:rPr>
              <w:t>79</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93" w:history="1">
            <w:r w:rsidRPr="00E039E7">
              <w:rPr>
                <w:rStyle w:val="Hyperlink"/>
                <w:noProof/>
              </w:rPr>
              <w:t>15.23</w:t>
            </w:r>
            <w:r>
              <w:rPr>
                <w:rFonts w:eastAsiaTheme="minorEastAsia"/>
                <w:noProof/>
                <w:lang w:eastAsia="de-CH"/>
              </w:rPr>
              <w:tab/>
            </w:r>
            <w:r w:rsidRPr="00E039E7">
              <w:rPr>
                <w:rStyle w:val="Hyperlink"/>
                <w:noProof/>
              </w:rPr>
              <w:t>ISMS – Standards und Best Practices</w:t>
            </w:r>
            <w:r>
              <w:rPr>
                <w:noProof/>
                <w:webHidden/>
              </w:rPr>
              <w:tab/>
            </w:r>
            <w:r>
              <w:rPr>
                <w:noProof/>
                <w:webHidden/>
              </w:rPr>
              <w:fldChar w:fldCharType="begin"/>
            </w:r>
            <w:r>
              <w:rPr>
                <w:noProof/>
                <w:webHidden/>
              </w:rPr>
              <w:instrText xml:space="preserve"> PAGEREF _Toc453574293 \h </w:instrText>
            </w:r>
            <w:r>
              <w:rPr>
                <w:noProof/>
                <w:webHidden/>
              </w:rPr>
            </w:r>
            <w:r>
              <w:rPr>
                <w:noProof/>
                <w:webHidden/>
              </w:rPr>
              <w:fldChar w:fldCharType="separate"/>
            </w:r>
            <w:r>
              <w:rPr>
                <w:noProof/>
                <w:webHidden/>
              </w:rPr>
              <w:t>79</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94" w:history="1">
            <w:r w:rsidRPr="00E039E7">
              <w:rPr>
                <w:rStyle w:val="Hyperlink"/>
                <w:noProof/>
              </w:rPr>
              <w:t>15.24</w:t>
            </w:r>
            <w:r>
              <w:rPr>
                <w:rFonts w:eastAsiaTheme="minorEastAsia"/>
                <w:noProof/>
                <w:lang w:eastAsia="de-CH"/>
              </w:rPr>
              <w:tab/>
            </w:r>
            <w:r w:rsidRPr="00E039E7">
              <w:rPr>
                <w:rStyle w:val="Hyperlink"/>
                <w:noProof/>
              </w:rPr>
              <w:t>Risiko Management</w:t>
            </w:r>
            <w:r>
              <w:rPr>
                <w:noProof/>
                <w:webHidden/>
              </w:rPr>
              <w:tab/>
            </w:r>
            <w:r>
              <w:rPr>
                <w:noProof/>
                <w:webHidden/>
              </w:rPr>
              <w:fldChar w:fldCharType="begin"/>
            </w:r>
            <w:r>
              <w:rPr>
                <w:noProof/>
                <w:webHidden/>
              </w:rPr>
              <w:instrText xml:space="preserve"> PAGEREF _Toc453574294 \h </w:instrText>
            </w:r>
            <w:r>
              <w:rPr>
                <w:noProof/>
                <w:webHidden/>
              </w:rPr>
            </w:r>
            <w:r>
              <w:rPr>
                <w:noProof/>
                <w:webHidden/>
              </w:rPr>
              <w:fldChar w:fldCharType="separate"/>
            </w:r>
            <w:r>
              <w:rPr>
                <w:noProof/>
                <w:webHidden/>
              </w:rPr>
              <w:t>79</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95" w:history="1">
            <w:r w:rsidRPr="00E039E7">
              <w:rPr>
                <w:rStyle w:val="Hyperlink"/>
                <w:noProof/>
              </w:rPr>
              <w:t>15.25</w:t>
            </w:r>
            <w:r>
              <w:rPr>
                <w:rFonts w:eastAsiaTheme="minorEastAsia"/>
                <w:noProof/>
                <w:lang w:eastAsia="de-CH"/>
              </w:rPr>
              <w:tab/>
            </w:r>
            <w:r w:rsidRPr="00E039E7">
              <w:rPr>
                <w:rStyle w:val="Hyperlink"/>
                <w:noProof/>
              </w:rPr>
              <w:t>Operationelle IT Risiken</w:t>
            </w:r>
            <w:r>
              <w:rPr>
                <w:noProof/>
                <w:webHidden/>
              </w:rPr>
              <w:tab/>
            </w:r>
            <w:r>
              <w:rPr>
                <w:noProof/>
                <w:webHidden/>
              </w:rPr>
              <w:fldChar w:fldCharType="begin"/>
            </w:r>
            <w:r>
              <w:rPr>
                <w:noProof/>
                <w:webHidden/>
              </w:rPr>
              <w:instrText xml:space="preserve"> PAGEREF _Toc453574295 \h </w:instrText>
            </w:r>
            <w:r>
              <w:rPr>
                <w:noProof/>
                <w:webHidden/>
              </w:rPr>
            </w:r>
            <w:r>
              <w:rPr>
                <w:noProof/>
                <w:webHidden/>
              </w:rPr>
              <w:fldChar w:fldCharType="separate"/>
            </w:r>
            <w:r>
              <w:rPr>
                <w:noProof/>
                <w:webHidden/>
              </w:rPr>
              <w:t>80</w:t>
            </w:r>
            <w:r>
              <w:rPr>
                <w:noProof/>
                <w:webHidden/>
              </w:rPr>
              <w:fldChar w:fldCharType="end"/>
            </w:r>
          </w:hyperlink>
        </w:p>
        <w:p w:rsidR="00DE634A" w:rsidRDefault="00DE634A">
          <w:pPr>
            <w:pStyle w:val="Verzeichnis2"/>
            <w:tabs>
              <w:tab w:val="left" w:pos="1100"/>
              <w:tab w:val="right" w:leader="dot" w:pos="9062"/>
            </w:tabs>
            <w:rPr>
              <w:rFonts w:eastAsiaTheme="minorEastAsia"/>
              <w:noProof/>
              <w:lang w:eastAsia="de-CH"/>
            </w:rPr>
          </w:pPr>
          <w:hyperlink w:anchor="_Toc453574296" w:history="1">
            <w:r w:rsidRPr="00E039E7">
              <w:rPr>
                <w:rStyle w:val="Hyperlink"/>
                <w:noProof/>
              </w:rPr>
              <w:t>15.26</w:t>
            </w:r>
            <w:r>
              <w:rPr>
                <w:rFonts w:eastAsiaTheme="minorEastAsia"/>
                <w:noProof/>
                <w:lang w:eastAsia="de-CH"/>
              </w:rPr>
              <w:tab/>
            </w:r>
            <w:r w:rsidRPr="00E039E7">
              <w:rPr>
                <w:rStyle w:val="Hyperlink"/>
                <w:noProof/>
              </w:rPr>
              <w:t>IT Sicherheit im Spannungsfeld</w:t>
            </w:r>
            <w:r>
              <w:rPr>
                <w:noProof/>
                <w:webHidden/>
              </w:rPr>
              <w:tab/>
            </w:r>
            <w:r>
              <w:rPr>
                <w:noProof/>
                <w:webHidden/>
              </w:rPr>
              <w:fldChar w:fldCharType="begin"/>
            </w:r>
            <w:r>
              <w:rPr>
                <w:noProof/>
                <w:webHidden/>
              </w:rPr>
              <w:instrText xml:space="preserve"> PAGEREF _Toc453574296 \h </w:instrText>
            </w:r>
            <w:r>
              <w:rPr>
                <w:noProof/>
                <w:webHidden/>
              </w:rPr>
            </w:r>
            <w:r>
              <w:rPr>
                <w:noProof/>
                <w:webHidden/>
              </w:rPr>
              <w:fldChar w:fldCharType="separate"/>
            </w:r>
            <w:r>
              <w:rPr>
                <w:noProof/>
                <w:webHidden/>
              </w:rPr>
              <w:t>80</w:t>
            </w:r>
            <w:r>
              <w:rPr>
                <w:noProof/>
                <w:webHidden/>
              </w:rPr>
              <w:fldChar w:fldCharType="end"/>
            </w:r>
          </w:hyperlink>
        </w:p>
        <w:p w:rsidR="00DE634A" w:rsidRDefault="00DE634A">
          <w:pPr>
            <w:pStyle w:val="Verzeichnis1"/>
            <w:rPr>
              <w:rFonts w:eastAsiaTheme="minorEastAsia"/>
              <w:noProof/>
              <w:lang w:eastAsia="de-CH"/>
            </w:rPr>
          </w:pPr>
          <w:hyperlink w:anchor="_Toc453574297" w:history="1">
            <w:r w:rsidRPr="00E039E7">
              <w:rPr>
                <w:rStyle w:val="Hyperlink"/>
                <w:noProof/>
              </w:rPr>
              <w:t>16</w:t>
            </w:r>
            <w:r>
              <w:rPr>
                <w:rFonts w:eastAsiaTheme="minorEastAsia"/>
                <w:noProof/>
                <w:lang w:eastAsia="de-CH"/>
              </w:rPr>
              <w:tab/>
            </w:r>
            <w:r w:rsidRPr="00E039E7">
              <w:rPr>
                <w:rStyle w:val="Hyperlink"/>
                <w:noProof/>
              </w:rPr>
              <w:t>Woche 15</w:t>
            </w:r>
            <w:r>
              <w:rPr>
                <w:noProof/>
                <w:webHidden/>
              </w:rPr>
              <w:tab/>
            </w:r>
            <w:r>
              <w:rPr>
                <w:noProof/>
                <w:webHidden/>
              </w:rPr>
              <w:fldChar w:fldCharType="begin"/>
            </w:r>
            <w:r>
              <w:rPr>
                <w:noProof/>
                <w:webHidden/>
              </w:rPr>
              <w:instrText xml:space="preserve"> PAGEREF _Toc453574297 \h </w:instrText>
            </w:r>
            <w:r>
              <w:rPr>
                <w:noProof/>
                <w:webHidden/>
              </w:rPr>
            </w:r>
            <w:r>
              <w:rPr>
                <w:noProof/>
                <w:webHidden/>
              </w:rPr>
              <w:fldChar w:fldCharType="separate"/>
            </w:r>
            <w:r>
              <w:rPr>
                <w:noProof/>
                <w:webHidden/>
              </w:rPr>
              <w:t>81</w:t>
            </w:r>
            <w:r>
              <w:rPr>
                <w:noProof/>
                <w:webHidden/>
              </w:rPr>
              <w:fldChar w:fldCharType="end"/>
            </w:r>
          </w:hyperlink>
        </w:p>
        <w:p w:rsidR="00DE634A" w:rsidRDefault="00DE634A">
          <w:pPr>
            <w:pStyle w:val="Verzeichnis1"/>
            <w:rPr>
              <w:rFonts w:eastAsiaTheme="minorEastAsia"/>
              <w:noProof/>
              <w:lang w:eastAsia="de-CH"/>
            </w:rPr>
          </w:pPr>
          <w:hyperlink w:anchor="_Toc453574298" w:history="1">
            <w:r w:rsidRPr="00E039E7">
              <w:rPr>
                <w:rStyle w:val="Hyperlink"/>
                <w:noProof/>
              </w:rPr>
              <w:t>17</w:t>
            </w:r>
            <w:r>
              <w:rPr>
                <w:rFonts w:eastAsiaTheme="minorEastAsia"/>
                <w:noProof/>
                <w:lang w:eastAsia="de-CH"/>
              </w:rPr>
              <w:tab/>
            </w:r>
            <w:r w:rsidRPr="00E039E7">
              <w:rPr>
                <w:rStyle w:val="Hyperlink"/>
                <w:noProof/>
              </w:rPr>
              <w:t>Woche 16</w:t>
            </w:r>
            <w:r>
              <w:rPr>
                <w:noProof/>
                <w:webHidden/>
              </w:rPr>
              <w:tab/>
            </w:r>
            <w:r>
              <w:rPr>
                <w:noProof/>
                <w:webHidden/>
              </w:rPr>
              <w:fldChar w:fldCharType="begin"/>
            </w:r>
            <w:r>
              <w:rPr>
                <w:noProof/>
                <w:webHidden/>
              </w:rPr>
              <w:instrText xml:space="preserve"> PAGEREF _Toc453574298 \h </w:instrText>
            </w:r>
            <w:r>
              <w:rPr>
                <w:noProof/>
                <w:webHidden/>
              </w:rPr>
            </w:r>
            <w:r>
              <w:rPr>
                <w:noProof/>
                <w:webHidden/>
              </w:rPr>
              <w:fldChar w:fldCharType="separate"/>
            </w:r>
            <w:r>
              <w:rPr>
                <w:noProof/>
                <w:webHidden/>
              </w:rPr>
              <w:t>82</w:t>
            </w:r>
            <w:r>
              <w:rPr>
                <w:noProof/>
                <w:webHidden/>
              </w:rPr>
              <w:fldChar w:fldCharType="end"/>
            </w:r>
          </w:hyperlink>
        </w:p>
        <w:p w:rsidR="00DE634A" w:rsidRDefault="00DE634A">
          <w:pPr>
            <w:pStyle w:val="Verzeichnis1"/>
            <w:rPr>
              <w:rFonts w:eastAsiaTheme="minorEastAsia"/>
              <w:noProof/>
              <w:lang w:eastAsia="de-CH"/>
            </w:rPr>
          </w:pPr>
          <w:hyperlink w:anchor="_Toc453574299" w:history="1">
            <w:r w:rsidRPr="00E039E7">
              <w:rPr>
                <w:rStyle w:val="Hyperlink"/>
                <w:noProof/>
              </w:rPr>
              <w:t>18</w:t>
            </w:r>
            <w:r>
              <w:rPr>
                <w:rFonts w:eastAsiaTheme="minorEastAsia"/>
                <w:noProof/>
                <w:lang w:eastAsia="de-CH"/>
              </w:rPr>
              <w:tab/>
            </w:r>
            <w:r w:rsidRPr="00E039E7">
              <w:rPr>
                <w:rStyle w:val="Hyperlink"/>
                <w:noProof/>
              </w:rPr>
              <w:t>Woche 17</w:t>
            </w:r>
            <w:r>
              <w:rPr>
                <w:noProof/>
                <w:webHidden/>
              </w:rPr>
              <w:tab/>
            </w:r>
            <w:r>
              <w:rPr>
                <w:noProof/>
                <w:webHidden/>
              </w:rPr>
              <w:fldChar w:fldCharType="begin"/>
            </w:r>
            <w:r>
              <w:rPr>
                <w:noProof/>
                <w:webHidden/>
              </w:rPr>
              <w:instrText xml:space="preserve"> PAGEREF _Toc453574299 \h </w:instrText>
            </w:r>
            <w:r>
              <w:rPr>
                <w:noProof/>
                <w:webHidden/>
              </w:rPr>
            </w:r>
            <w:r>
              <w:rPr>
                <w:noProof/>
                <w:webHidden/>
              </w:rPr>
              <w:fldChar w:fldCharType="separate"/>
            </w:r>
            <w:r>
              <w:rPr>
                <w:noProof/>
                <w:webHidden/>
              </w:rPr>
              <w:t>83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300" w:history="1">
            <w:r w:rsidRPr="00E039E7">
              <w:rPr>
                <w:rStyle w:val="Hyperlink"/>
                <w:noProof/>
              </w:rPr>
              <w:t>18.1</w:t>
            </w:r>
            <w:r>
              <w:rPr>
                <w:rFonts w:eastAsiaTheme="minorEastAsia"/>
                <w:noProof/>
                <w:lang w:eastAsia="de-CH"/>
              </w:rPr>
              <w:tab/>
            </w:r>
            <w:r w:rsidRPr="00E039E7">
              <w:rPr>
                <w:rStyle w:val="Hyperlink"/>
                <w:noProof/>
              </w:rPr>
              <w:t>Aktuelle und künftige Forschungs- und Entwicklungsschwerpunkte</w:t>
            </w:r>
            <w:r>
              <w:rPr>
                <w:noProof/>
                <w:webHidden/>
              </w:rPr>
              <w:tab/>
            </w:r>
            <w:r>
              <w:rPr>
                <w:noProof/>
                <w:webHidden/>
              </w:rPr>
              <w:fldChar w:fldCharType="begin"/>
            </w:r>
            <w:r>
              <w:rPr>
                <w:noProof/>
                <w:webHidden/>
              </w:rPr>
              <w:instrText xml:space="preserve"> PAGEREF _Toc453574300 \h </w:instrText>
            </w:r>
            <w:r>
              <w:rPr>
                <w:noProof/>
                <w:webHidden/>
              </w:rPr>
            </w:r>
            <w:r>
              <w:rPr>
                <w:noProof/>
                <w:webHidden/>
              </w:rPr>
              <w:fldChar w:fldCharType="separate"/>
            </w:r>
            <w:r>
              <w:rPr>
                <w:noProof/>
                <w:webHidden/>
              </w:rPr>
              <w:t>83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301" w:history="1">
            <w:r w:rsidRPr="00E039E7">
              <w:rPr>
                <w:rStyle w:val="Hyperlink"/>
                <w:noProof/>
              </w:rPr>
              <w:t>18.2</w:t>
            </w:r>
            <w:r>
              <w:rPr>
                <w:rFonts w:eastAsiaTheme="minorEastAsia"/>
                <w:noProof/>
                <w:lang w:eastAsia="de-CH"/>
              </w:rPr>
              <w:tab/>
            </w:r>
            <w:r w:rsidRPr="00E039E7">
              <w:rPr>
                <w:rStyle w:val="Hyperlink"/>
                <w:noProof/>
              </w:rPr>
              <w:t>Positionierung von Midrange/Mainframebetriebssystemen</w:t>
            </w:r>
            <w:r>
              <w:rPr>
                <w:noProof/>
                <w:webHidden/>
              </w:rPr>
              <w:tab/>
            </w:r>
            <w:r>
              <w:rPr>
                <w:noProof/>
                <w:webHidden/>
              </w:rPr>
              <w:fldChar w:fldCharType="begin"/>
            </w:r>
            <w:r>
              <w:rPr>
                <w:noProof/>
                <w:webHidden/>
              </w:rPr>
              <w:instrText xml:space="preserve"> PAGEREF _Toc453574301 \h </w:instrText>
            </w:r>
            <w:r>
              <w:rPr>
                <w:noProof/>
                <w:webHidden/>
              </w:rPr>
            </w:r>
            <w:r>
              <w:rPr>
                <w:noProof/>
                <w:webHidden/>
              </w:rPr>
              <w:fldChar w:fldCharType="separate"/>
            </w:r>
            <w:r>
              <w:rPr>
                <w:noProof/>
                <w:webHidden/>
              </w:rPr>
              <w:t>83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302" w:history="1">
            <w:r w:rsidRPr="00E039E7">
              <w:rPr>
                <w:rStyle w:val="Hyperlink"/>
                <w:noProof/>
              </w:rPr>
              <w:t>18.3</w:t>
            </w:r>
            <w:r>
              <w:rPr>
                <w:rFonts w:eastAsiaTheme="minorEastAsia"/>
                <w:noProof/>
                <w:lang w:eastAsia="de-CH"/>
              </w:rPr>
              <w:tab/>
            </w:r>
            <w:r w:rsidRPr="00E039E7">
              <w:rPr>
                <w:rStyle w:val="Hyperlink"/>
                <w:noProof/>
              </w:rPr>
              <w:t>Mainframemarkt</w:t>
            </w:r>
            <w:r>
              <w:rPr>
                <w:noProof/>
                <w:webHidden/>
              </w:rPr>
              <w:tab/>
            </w:r>
            <w:r>
              <w:rPr>
                <w:noProof/>
                <w:webHidden/>
              </w:rPr>
              <w:fldChar w:fldCharType="begin"/>
            </w:r>
            <w:r>
              <w:rPr>
                <w:noProof/>
                <w:webHidden/>
              </w:rPr>
              <w:instrText xml:space="preserve"> PAGEREF _Toc453574302 \h </w:instrText>
            </w:r>
            <w:r>
              <w:rPr>
                <w:noProof/>
                <w:webHidden/>
              </w:rPr>
            </w:r>
            <w:r>
              <w:rPr>
                <w:noProof/>
                <w:webHidden/>
              </w:rPr>
              <w:fldChar w:fldCharType="separate"/>
            </w:r>
            <w:r>
              <w:rPr>
                <w:noProof/>
                <w:webHidden/>
              </w:rPr>
              <w:t>83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303" w:history="1">
            <w:r w:rsidRPr="00E039E7">
              <w:rPr>
                <w:rStyle w:val="Hyperlink"/>
                <w:noProof/>
              </w:rPr>
              <w:t>18.4</w:t>
            </w:r>
            <w:r>
              <w:rPr>
                <w:rFonts w:eastAsiaTheme="minorEastAsia"/>
                <w:noProof/>
                <w:lang w:eastAsia="de-CH"/>
              </w:rPr>
              <w:tab/>
            </w:r>
            <w:r w:rsidRPr="00E039E7">
              <w:rPr>
                <w:rStyle w:val="Hyperlink"/>
                <w:noProof/>
              </w:rPr>
              <w:t>Unix und Linux auf dem Mainframe</w:t>
            </w:r>
            <w:r>
              <w:rPr>
                <w:noProof/>
                <w:webHidden/>
              </w:rPr>
              <w:tab/>
            </w:r>
            <w:r>
              <w:rPr>
                <w:noProof/>
                <w:webHidden/>
              </w:rPr>
              <w:fldChar w:fldCharType="begin"/>
            </w:r>
            <w:r>
              <w:rPr>
                <w:noProof/>
                <w:webHidden/>
              </w:rPr>
              <w:instrText xml:space="preserve"> PAGEREF _Toc453574303 \h </w:instrText>
            </w:r>
            <w:r>
              <w:rPr>
                <w:noProof/>
                <w:webHidden/>
              </w:rPr>
            </w:r>
            <w:r>
              <w:rPr>
                <w:noProof/>
                <w:webHidden/>
              </w:rPr>
              <w:fldChar w:fldCharType="separate"/>
            </w:r>
            <w:r>
              <w:rPr>
                <w:noProof/>
                <w:webHidden/>
              </w:rPr>
              <w:t>83</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304" w:history="1">
            <w:r w:rsidRPr="00E039E7">
              <w:rPr>
                <w:rStyle w:val="Hyperlink"/>
                <w:noProof/>
              </w:rPr>
              <w:t>18.5</w:t>
            </w:r>
            <w:r>
              <w:rPr>
                <w:rFonts w:eastAsiaTheme="minorEastAsia"/>
                <w:noProof/>
                <w:lang w:eastAsia="de-CH"/>
              </w:rPr>
              <w:tab/>
            </w:r>
            <w:r w:rsidRPr="00E039E7">
              <w:rPr>
                <w:rStyle w:val="Hyperlink"/>
                <w:noProof/>
              </w:rPr>
              <w:t>Marktpositionierung</w:t>
            </w:r>
            <w:r>
              <w:rPr>
                <w:noProof/>
                <w:webHidden/>
              </w:rPr>
              <w:tab/>
            </w:r>
            <w:r>
              <w:rPr>
                <w:noProof/>
                <w:webHidden/>
              </w:rPr>
              <w:fldChar w:fldCharType="begin"/>
            </w:r>
            <w:r>
              <w:rPr>
                <w:noProof/>
                <w:webHidden/>
              </w:rPr>
              <w:instrText xml:space="preserve"> PAGEREF _Toc453574304 \h </w:instrText>
            </w:r>
            <w:r>
              <w:rPr>
                <w:noProof/>
                <w:webHidden/>
              </w:rPr>
            </w:r>
            <w:r>
              <w:rPr>
                <w:noProof/>
                <w:webHidden/>
              </w:rPr>
              <w:fldChar w:fldCharType="separate"/>
            </w:r>
            <w:r>
              <w:rPr>
                <w:noProof/>
                <w:webHidden/>
              </w:rPr>
              <w:t>84</w:t>
            </w:r>
            <w:r>
              <w:rPr>
                <w:noProof/>
                <w:webHidden/>
              </w:rPr>
              <w:fldChar w:fldCharType="end"/>
            </w:r>
          </w:hyperlink>
        </w:p>
        <w:p w:rsidR="00DE634A" w:rsidRDefault="00DE634A">
          <w:pPr>
            <w:pStyle w:val="Verzeichnis2"/>
            <w:tabs>
              <w:tab w:val="left" w:pos="880"/>
              <w:tab w:val="right" w:leader="dot" w:pos="9062"/>
            </w:tabs>
            <w:rPr>
              <w:rFonts w:eastAsiaTheme="minorEastAsia"/>
              <w:noProof/>
              <w:lang w:eastAsia="de-CH"/>
            </w:rPr>
          </w:pPr>
          <w:hyperlink w:anchor="_Toc453574305" w:history="1">
            <w:r w:rsidRPr="00E039E7">
              <w:rPr>
                <w:rStyle w:val="Hyperlink"/>
                <w:noProof/>
              </w:rPr>
              <w:t>18.6</w:t>
            </w:r>
            <w:r>
              <w:rPr>
                <w:rFonts w:eastAsiaTheme="minorEastAsia"/>
                <w:noProof/>
                <w:lang w:eastAsia="de-CH"/>
              </w:rPr>
              <w:tab/>
            </w:r>
            <w:r w:rsidRPr="00E039E7">
              <w:rPr>
                <w:rStyle w:val="Hyperlink"/>
                <w:noProof/>
              </w:rPr>
              <w:t>Bisherige Lernziele und Inhalte</w:t>
            </w:r>
            <w:r>
              <w:rPr>
                <w:noProof/>
                <w:webHidden/>
              </w:rPr>
              <w:tab/>
            </w:r>
            <w:r>
              <w:rPr>
                <w:noProof/>
                <w:webHidden/>
              </w:rPr>
              <w:fldChar w:fldCharType="begin"/>
            </w:r>
            <w:r>
              <w:rPr>
                <w:noProof/>
                <w:webHidden/>
              </w:rPr>
              <w:instrText xml:space="preserve"> PAGEREF _Toc453574305 \h </w:instrText>
            </w:r>
            <w:r>
              <w:rPr>
                <w:noProof/>
                <w:webHidden/>
              </w:rPr>
            </w:r>
            <w:r>
              <w:rPr>
                <w:noProof/>
                <w:webHidden/>
              </w:rPr>
              <w:fldChar w:fldCharType="separate"/>
            </w:r>
            <w:r>
              <w:rPr>
                <w:noProof/>
                <w:webHidden/>
              </w:rPr>
              <w:t>84</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berschrift1"/>
      </w:pPr>
      <w:bookmarkStart w:id="1" w:name="_Toc430435984"/>
      <w:bookmarkStart w:id="2" w:name="_Toc431304092"/>
      <w:bookmarkStart w:id="3" w:name="_Toc453574097"/>
      <w:r>
        <w:lastRenderedPageBreak/>
        <w:t>Einleitung</w:t>
      </w:r>
      <w:bookmarkEnd w:id="1"/>
      <w:bookmarkEnd w:id="2"/>
      <w:bookmarkEnd w:id="3"/>
    </w:p>
    <w:p w:rsidR="003A70B0" w:rsidRDefault="003A70B0" w:rsidP="003A70B0">
      <w:pPr>
        <w:pStyle w:val="berschrift2"/>
      </w:pPr>
      <w:bookmarkStart w:id="4" w:name="_Toc430422362"/>
      <w:bookmarkStart w:id="5" w:name="_Toc430435985"/>
      <w:bookmarkStart w:id="6" w:name="_Toc431304093"/>
      <w:bookmarkStart w:id="7" w:name="_Toc453574098"/>
      <w:r>
        <w:t>Einleitung</w:t>
      </w:r>
      <w:bookmarkEnd w:id="4"/>
      <w:bookmarkEnd w:id="5"/>
      <w:bookmarkEnd w:id="6"/>
      <w:bookmarkEnd w:id="7"/>
    </w:p>
    <w:p w:rsidR="003A70B0" w:rsidRDefault="003A70B0" w:rsidP="003A70B0">
      <w:r>
        <w:t xml:space="preserve">Dieses Dokument stellt die Moduldokumentation für das Modul </w:t>
      </w:r>
      <w:r w:rsidR="00FC0077">
        <w:t>bsys</w:t>
      </w:r>
      <w:r>
        <w:t xml:space="preserve"> dar. Allfällige Unterlagen sind im Modulordner zu finden.</w:t>
      </w:r>
    </w:p>
    <w:p w:rsidR="003A70B0" w:rsidRDefault="003A70B0" w:rsidP="003A70B0">
      <w:pPr>
        <w:pStyle w:val="berschrift2"/>
      </w:pPr>
      <w:bookmarkStart w:id="8" w:name="_Toc430422363"/>
      <w:bookmarkStart w:id="9" w:name="_Toc430435986"/>
      <w:bookmarkStart w:id="10" w:name="_Toc431304094"/>
      <w:bookmarkStart w:id="11" w:name="_Toc453574099"/>
      <w:r>
        <w:t>Lernziele</w:t>
      </w:r>
      <w:bookmarkEnd w:id="8"/>
      <w:bookmarkEnd w:id="9"/>
      <w:bookmarkEnd w:id="10"/>
      <w:bookmarkEnd w:id="11"/>
    </w:p>
    <w:p w:rsidR="003A70B0" w:rsidRDefault="003A70B0" w:rsidP="003A70B0">
      <w:r>
        <w:t>Das Modul beinhaltet folgende Lernziele:</w:t>
      </w:r>
    </w:p>
    <w:p w:rsidR="003A70B0" w:rsidRDefault="0046356E" w:rsidP="003A70B0">
      <w:pPr>
        <w:pStyle w:val="Listenabsatz"/>
        <w:numPr>
          <w:ilvl w:val="0"/>
          <w:numId w:val="2"/>
        </w:numPr>
      </w:pPr>
      <w:r>
        <w:t xml:space="preserve">Aufbau </w:t>
      </w:r>
      <w:r w:rsidR="008229A0">
        <w:t>eines Betriebssystems</w:t>
      </w:r>
    </w:p>
    <w:p w:rsidR="0046356E" w:rsidRDefault="0046356E" w:rsidP="003A70B0">
      <w:pPr>
        <w:pStyle w:val="Listenabsatz"/>
        <w:numPr>
          <w:ilvl w:val="0"/>
          <w:numId w:val="2"/>
        </w:numPr>
      </w:pPr>
      <w:r>
        <w:t xml:space="preserve">Aufgaben </w:t>
      </w:r>
      <w:r w:rsidR="008229A0">
        <w:t>eines Betriebssystems</w:t>
      </w:r>
    </w:p>
    <w:p w:rsidR="0046356E" w:rsidRDefault="0046356E" w:rsidP="003A70B0">
      <w:pPr>
        <w:pStyle w:val="Listenabsatz"/>
        <w:numPr>
          <w:ilvl w:val="0"/>
          <w:numId w:val="2"/>
        </w:numPr>
      </w:pPr>
      <w:r>
        <w:t>Vor- und Nachteile verschiedener Typen</w:t>
      </w:r>
    </w:p>
    <w:p w:rsidR="0046356E" w:rsidRDefault="0046356E" w:rsidP="003A70B0">
      <w:pPr>
        <w:pStyle w:val="Listenabsatz"/>
        <w:numPr>
          <w:ilvl w:val="0"/>
          <w:numId w:val="2"/>
        </w:numPr>
      </w:pPr>
      <w:r>
        <w:t>Überblick über die aktuelle Situation und Entwicklung</w:t>
      </w:r>
    </w:p>
    <w:p w:rsidR="003A70B0" w:rsidRDefault="003A70B0" w:rsidP="003A70B0">
      <w:pPr>
        <w:pStyle w:val="berschrift2"/>
      </w:pPr>
      <w:bookmarkStart w:id="12" w:name="_Toc430422364"/>
      <w:bookmarkStart w:id="13" w:name="_Toc430435987"/>
      <w:bookmarkStart w:id="14" w:name="_Toc431304095"/>
      <w:bookmarkStart w:id="15" w:name="_Toc453574100"/>
      <w:r>
        <w:t>Prüfungen</w:t>
      </w:r>
      <w:bookmarkEnd w:id="12"/>
      <w:bookmarkEnd w:id="13"/>
      <w:bookmarkEnd w:id="14"/>
      <w:bookmarkEnd w:id="15"/>
    </w:p>
    <w:p w:rsidR="0046356E" w:rsidRDefault="0046356E" w:rsidP="0046356E">
      <w:r>
        <w:t>Die Modulnote setzt sich aus zwei Semesterprüfungen zu je 50% zusammen.</w:t>
      </w:r>
    </w:p>
    <w:p w:rsidR="00AF65CF" w:rsidRDefault="00AF65CF" w:rsidP="00AF65CF"/>
    <w:p w:rsidR="00973D65" w:rsidRDefault="00973D65" w:rsidP="00973D65">
      <w:pPr>
        <w:pStyle w:val="berschrift1"/>
      </w:pPr>
      <w:bookmarkStart w:id="16" w:name="_Toc453574101"/>
      <w:r>
        <w:lastRenderedPageBreak/>
        <w:t>Woche 1</w:t>
      </w:r>
      <w:bookmarkEnd w:id="16"/>
    </w:p>
    <w:p w:rsidR="00973D65" w:rsidRDefault="00DC4954" w:rsidP="00DC4954">
      <w:pPr>
        <w:pStyle w:val="berschrift2"/>
      </w:pPr>
      <w:bookmarkStart w:id="17" w:name="_Toc453574102"/>
      <w:r>
        <w:t>Anforderungen an ein Betriebssystem</w:t>
      </w:r>
      <w:bookmarkEnd w:id="17"/>
    </w:p>
    <w:p w:rsidR="00DC4954" w:rsidRDefault="00DC4954" w:rsidP="00DC4954">
      <w:pPr>
        <w:pStyle w:val="Listenabsatz"/>
        <w:numPr>
          <w:ilvl w:val="0"/>
          <w:numId w:val="3"/>
        </w:numPr>
      </w:pPr>
      <w:r>
        <w:t>Start des Systems</w:t>
      </w:r>
    </w:p>
    <w:p w:rsidR="00DC4954" w:rsidRDefault="00DC4954" w:rsidP="00DC4954">
      <w:pPr>
        <w:pStyle w:val="Listenabsatz"/>
        <w:numPr>
          <w:ilvl w:val="0"/>
          <w:numId w:val="3"/>
        </w:numPr>
      </w:pPr>
      <w:r>
        <w:t>Laden und Unterbrechen von Programmen (Laufzeitumgebung)</w:t>
      </w:r>
    </w:p>
    <w:p w:rsidR="00DC4954" w:rsidRDefault="00DC4954" w:rsidP="00DC4954">
      <w:pPr>
        <w:pStyle w:val="Listenabsatz"/>
        <w:numPr>
          <w:ilvl w:val="0"/>
          <w:numId w:val="3"/>
        </w:numPr>
      </w:pPr>
      <w:r>
        <w:t>Methoden für die Interprozesskommunikation</w:t>
      </w:r>
    </w:p>
    <w:p w:rsidR="00DC4954" w:rsidRDefault="00DC4954" w:rsidP="00DC4954">
      <w:pPr>
        <w:pStyle w:val="Listenabsatz"/>
        <w:numPr>
          <w:ilvl w:val="0"/>
          <w:numId w:val="3"/>
        </w:numPr>
      </w:pPr>
      <w:r>
        <w:t>Verwaltung der Prozessorzeit</w:t>
      </w:r>
    </w:p>
    <w:p w:rsidR="00DC4954" w:rsidRDefault="00DC4954" w:rsidP="00DC4954">
      <w:pPr>
        <w:pStyle w:val="Listenabsatz"/>
        <w:numPr>
          <w:ilvl w:val="0"/>
          <w:numId w:val="3"/>
        </w:numPr>
      </w:pPr>
      <w:r>
        <w:t>Verwaltung des primären und sekundären Speicherplatzes für das Betriebssystem und seine Anwendungen</w:t>
      </w:r>
    </w:p>
    <w:p w:rsidR="00DC4954" w:rsidRDefault="00DC4954" w:rsidP="00DC4954">
      <w:pPr>
        <w:pStyle w:val="Listenabsatz"/>
        <w:numPr>
          <w:ilvl w:val="0"/>
          <w:numId w:val="3"/>
        </w:numPr>
      </w:pPr>
      <w:r>
        <w:t>Verwaltung der angeschlossenen Geräte, Netzwerke etc.</w:t>
      </w:r>
    </w:p>
    <w:p w:rsidR="00DC4954" w:rsidRDefault="00DC4954" w:rsidP="00DC4954">
      <w:pPr>
        <w:pStyle w:val="Listenabsatz"/>
        <w:numPr>
          <w:ilvl w:val="0"/>
          <w:numId w:val="3"/>
        </w:numPr>
      </w:pPr>
      <w:r>
        <w:t>Schutz des Systemkerns und seiner Ressourcen vor nicht intendierter Benutzung</w:t>
      </w:r>
    </w:p>
    <w:p w:rsidR="00DC4954" w:rsidRDefault="00DC4954" w:rsidP="00DC4954">
      <w:pPr>
        <w:pStyle w:val="Listenabsatz"/>
        <w:numPr>
          <w:ilvl w:val="0"/>
          <w:numId w:val="3"/>
        </w:numPr>
      </w:pPr>
      <w:r>
        <w:t>Benutzerführung, Rollen &amp; Rechte</w:t>
      </w:r>
    </w:p>
    <w:p w:rsidR="00DC4954" w:rsidRDefault="00DC4954" w:rsidP="00DC4954">
      <w:pPr>
        <w:pStyle w:val="Listenabsatz"/>
        <w:numPr>
          <w:ilvl w:val="0"/>
          <w:numId w:val="3"/>
        </w:numPr>
      </w:pPr>
      <w:r>
        <w:t>Einheitliche Schnittstelle für die System- &amp; Anwendungsprogrammierung</w:t>
      </w:r>
    </w:p>
    <w:p w:rsidR="00DC4954" w:rsidRDefault="00DC4954" w:rsidP="00DC4954">
      <w:pPr>
        <w:pStyle w:val="Listenabsatz"/>
        <w:numPr>
          <w:ilvl w:val="0"/>
          <w:numId w:val="3"/>
        </w:numPr>
      </w:pPr>
      <w:r>
        <w:t>Ereignisprotokollierung</w:t>
      </w:r>
    </w:p>
    <w:p w:rsidR="00DC4954" w:rsidRDefault="00DC4954" w:rsidP="00DC4954">
      <w:pPr>
        <w:pStyle w:val="berschrift2"/>
      </w:pPr>
      <w:bookmarkStart w:id="18" w:name="_Toc453574103"/>
      <w:r>
        <w:t>Definition</w:t>
      </w:r>
      <w:bookmarkEnd w:id="18"/>
    </w:p>
    <w:p w:rsidR="00DC4954" w:rsidRDefault="00DC4954" w:rsidP="00DC4954">
      <w:pPr>
        <w:pStyle w:val="Listenabsatz"/>
        <w:numPr>
          <w:ilvl w:val="0"/>
          <w:numId w:val="4"/>
        </w:numPr>
      </w:pPr>
      <w:r>
        <w:t>Ein Betriebssystem ist die Software, die die Verwendung (den Betrieb) eines Computers ermöglicht. Es verwaltet Betriebsmittel wie Speicher, Ein- und Ausgabegeräte und steuert die Ausführung von Programmen</w:t>
      </w:r>
    </w:p>
    <w:p w:rsidR="00DC4954" w:rsidRDefault="00DC4954" w:rsidP="00DC4954">
      <w:pPr>
        <w:pStyle w:val="Listenabsatz"/>
        <w:numPr>
          <w:ilvl w:val="0"/>
          <w:numId w:val="4"/>
        </w:numPr>
      </w:pPr>
      <w:r>
        <w:t>Betriebssysteme bestehen in der Regel aus einem Betriebssystemkern (englisch: Kernel), der die Hardware des Computers verwaltet, sowie grundlegenden Programmen, die dem Start des Betriebssystems und dessen Konfiguration dienen. Zu den Komponenten zählen Boot-Loader, Gerätetreiber, Systemdienste, Programmbibliotheken, Dienstprogramme und Anwendungen</w:t>
      </w:r>
    </w:p>
    <w:p w:rsidR="00DC4954" w:rsidRDefault="00DC4954" w:rsidP="0088577F">
      <w:pPr>
        <w:pStyle w:val="Listenabsatz"/>
        <w:numPr>
          <w:ilvl w:val="0"/>
          <w:numId w:val="4"/>
        </w:numPr>
      </w:pPr>
      <w:r>
        <w:t>Unterschieden werden Einbenutzer- und Mehrbenutzersysteme, Einzelprogramm- und Mehrprogrammsysteme, Stapelverarbeitungs- und Dialogsysteme. Betriebssysteme finden sich in fast allen Computern: als Echtzeitbetriebssysteme auf Prozessrechnern, auf normalen PCs und als Mehrprozessorsysteme auf Hosts und Grossrechnern</w:t>
      </w:r>
    </w:p>
    <w:p w:rsidR="00DC4954" w:rsidRDefault="00DC4954" w:rsidP="00DC4954">
      <w:pPr>
        <w:pStyle w:val="berschrift2"/>
      </w:pPr>
      <w:bookmarkStart w:id="19" w:name="_Toc453574104"/>
      <w:r>
        <w:t>Geschichte der Betriebssystementwicklung</w:t>
      </w:r>
      <w:bookmarkEnd w:id="19"/>
    </w:p>
    <w:p w:rsidR="00284B52" w:rsidRDefault="00284B52" w:rsidP="00284B52">
      <w:pPr>
        <w:pStyle w:val="Listenabsatz"/>
        <w:numPr>
          <w:ilvl w:val="0"/>
          <w:numId w:val="5"/>
        </w:numPr>
      </w:pPr>
      <w:r>
        <w:t>Mechanische Rechenmaschinen wie Abacus, Rechenschieber usw. ohne Betriebssystem</w:t>
      </w:r>
    </w:p>
    <w:p w:rsidR="00284B52" w:rsidRDefault="00284B52" w:rsidP="00284B52">
      <w:pPr>
        <w:pStyle w:val="Listenabsatz"/>
        <w:numPr>
          <w:ilvl w:val="0"/>
          <w:numId w:val="5"/>
        </w:numPr>
      </w:pPr>
      <w:r>
        <w:t>Mechanische Rechenmaschinen mit stark eingeschränktem Einsatzgebiet (Jacquard-Webstuhl mit Lochstreifensteuerung, Leibnitz, Babbage)</w:t>
      </w:r>
    </w:p>
    <w:p w:rsidR="00284B52" w:rsidRDefault="00284B52" w:rsidP="00284B52">
      <w:pPr>
        <w:pStyle w:val="Listenabsatz"/>
        <w:numPr>
          <w:ilvl w:val="0"/>
          <w:numId w:val="5"/>
        </w:numPr>
      </w:pPr>
      <w:r>
        <w:t>Partieller Ersatz der Mechanik durch Röhrentechnologie (Zuse, Colossus, Bomba, Mark I, ENIAC)</w:t>
      </w:r>
    </w:p>
    <w:p w:rsidR="00284B52" w:rsidRDefault="00284B52" w:rsidP="00284B52">
      <w:pPr>
        <w:pStyle w:val="Listenabsatz"/>
        <w:numPr>
          <w:ilvl w:val="0"/>
          <w:numId w:val="5"/>
        </w:numPr>
      </w:pPr>
      <w:r>
        <w:t>Ersatz von Röhren durch Transistoren (ab 1947)</w:t>
      </w:r>
    </w:p>
    <w:p w:rsidR="00284B52" w:rsidRDefault="00284B52" w:rsidP="00284B52">
      <w:pPr>
        <w:pStyle w:val="Listenabsatz"/>
        <w:numPr>
          <w:ilvl w:val="0"/>
          <w:numId w:val="5"/>
        </w:numPr>
      </w:pPr>
      <w:r>
        <w:t>Erfindung der Mikroprogrammierung 1955 durch Maurice Wilkes</w:t>
      </w:r>
    </w:p>
    <w:p w:rsidR="00973D65" w:rsidRDefault="00284B52" w:rsidP="00284B52">
      <w:pPr>
        <w:pStyle w:val="Listenabsatz"/>
        <w:numPr>
          <w:ilvl w:val="0"/>
          <w:numId w:val="5"/>
        </w:numPr>
      </w:pPr>
      <w:r>
        <w:t>Modellreihen statt Einzelsysteme, aber mit verschiedenen Betriebssystemen und Hardware-naher Programmierung</w:t>
      </w:r>
      <w:r>
        <w:sym w:font="Wingdings" w:char="F0E0"/>
      </w:r>
      <w:r>
        <w:t xml:space="preserve"> ständiger Portierungsaufwand</w:t>
      </w:r>
    </w:p>
    <w:p w:rsidR="00DF7070" w:rsidRDefault="0095145C" w:rsidP="0095145C">
      <w:pPr>
        <w:pStyle w:val="Listenabsatz"/>
        <w:numPr>
          <w:ilvl w:val="0"/>
          <w:numId w:val="5"/>
        </w:numPr>
      </w:pPr>
      <w:r w:rsidRPr="0095145C">
        <w:t>1964 Einführung der Modellreihe System/360 von IBM mit dem</w:t>
      </w:r>
      <w:r>
        <w:t xml:space="preserve"> </w:t>
      </w:r>
      <w:r w:rsidR="00DF7070">
        <w:t>Betriebssystem OS/360 (erstes modellreihenü</w:t>
      </w:r>
      <w:r w:rsidR="008B265C">
        <w:t>bergreifendes Betriebssystem</w:t>
      </w:r>
      <w:r w:rsidR="00DF7070">
        <w:t>). Programmiersprachen COBOL (für Business-Anwendungen) und Fortran (für Numerik, daneben Algol-Entwicklung) und erste Versuche der Standardisierung von Programmiersprachen</w:t>
      </w:r>
    </w:p>
    <w:p w:rsidR="00DF7070" w:rsidRDefault="00DF7070" w:rsidP="00DF7070">
      <w:pPr>
        <w:pStyle w:val="Listenabsatz"/>
        <w:numPr>
          <w:ilvl w:val="0"/>
          <w:numId w:val="5"/>
        </w:numPr>
      </w:pPr>
      <w:r>
        <w:t>Ab 1963 Entwicklung von Multics (in PL/1) in Zusammenarbeit von MIT, General Electric und den Bell Labs von AT&amp;T, jedoch erst ab 1969 bis 2000 im Einsatz</w:t>
      </w:r>
    </w:p>
    <w:p w:rsidR="00DF7070" w:rsidRDefault="00DF7070" w:rsidP="00DF7070">
      <w:pPr>
        <w:pStyle w:val="Listenabsatz"/>
        <w:numPr>
          <w:ilvl w:val="0"/>
          <w:numId w:val="5"/>
        </w:numPr>
      </w:pPr>
      <w:r>
        <w:t>1969 Start der Arbeit an Unix durch Ken Thompson und Dennis Ritchie an den Bell Laboratories von AT&amp;T (Nach Ausstieg aus dem übermä</w:t>
      </w:r>
      <w:r w:rsidR="008B265C">
        <w:t>ssig komplexen Multics-Projekt</w:t>
      </w:r>
      <w:r>
        <w:t>)</w:t>
      </w:r>
    </w:p>
    <w:p w:rsidR="00DF7070" w:rsidRDefault="00DF7070" w:rsidP="00DF7070">
      <w:pPr>
        <w:pStyle w:val="Listenabsatz"/>
        <w:numPr>
          <w:ilvl w:val="0"/>
          <w:numId w:val="5"/>
        </w:numPr>
      </w:pPr>
      <w:r>
        <w:t>Unix wurde in den Jahren 1972–1974 bis auf wenige Teile in der höheren Programmiersprache C mit dem Ziel der Portabilität neu implementiert</w:t>
      </w:r>
    </w:p>
    <w:p w:rsidR="00DF7070" w:rsidRDefault="00DF7070" w:rsidP="00DF7070">
      <w:pPr>
        <w:pStyle w:val="Listenabsatz"/>
        <w:numPr>
          <w:ilvl w:val="0"/>
          <w:numId w:val="5"/>
        </w:numPr>
      </w:pPr>
      <w:r>
        <w:t>Zu dieser Zeit war auch das Betriebssystem CP/M weit verbreitet</w:t>
      </w:r>
    </w:p>
    <w:p w:rsidR="008B265C" w:rsidRDefault="008B265C" w:rsidP="008B265C">
      <w:pPr>
        <w:pStyle w:val="Listenabsatz"/>
        <w:numPr>
          <w:ilvl w:val="0"/>
          <w:numId w:val="5"/>
        </w:numPr>
      </w:pPr>
      <w:r>
        <w:lastRenderedPageBreak/>
        <w:t>In den 1980er Jahren wurden Heimcomputer populär. Diese konnten neben nützlichen</w:t>
      </w:r>
      <w:r w:rsidR="00833DCD">
        <w:t xml:space="preserve"> Aufgaben auch Spiele ausführen</w:t>
      </w:r>
    </w:p>
    <w:p w:rsidR="008B265C" w:rsidRDefault="008B265C" w:rsidP="008B265C">
      <w:pPr>
        <w:pStyle w:val="Listenabsatz"/>
        <w:numPr>
          <w:ilvl w:val="0"/>
          <w:numId w:val="5"/>
        </w:numPr>
      </w:pPr>
      <w:r>
        <w:t>Die Hardware bestand aus einem 8-Bit-Prozessor mit bis zu 64</w:t>
      </w:r>
      <w:r w:rsidR="00007916">
        <w:t xml:space="preserve"> </w:t>
      </w:r>
      <w:r>
        <w:t>KB RAM, einer Tastatur und einem Monitor- bzw. HF-Ausgang (z.B. der Commodore C64 mit dem Mikroprozessor 6510 und einem 8</w:t>
      </w:r>
      <w:r w:rsidR="00007916">
        <w:t xml:space="preserve"> </w:t>
      </w:r>
      <w:r>
        <w:t>KB-ROM-BIOS, das die Geräte Bildschirm, Tastatur, serielle IEC-Schnittstelle für Diskettenlaufwerke bzw. Drucker, Kassetteninterface initialisierte und über ein Kanal</w:t>
      </w:r>
      <w:r w:rsidR="00833DCD">
        <w:t>konzept teilweise abstrahierte)</w:t>
      </w:r>
    </w:p>
    <w:p w:rsidR="008B265C" w:rsidRDefault="008B265C" w:rsidP="008B265C">
      <w:pPr>
        <w:pStyle w:val="Listenabsatz"/>
        <w:numPr>
          <w:ilvl w:val="0"/>
          <w:numId w:val="5"/>
        </w:numPr>
      </w:pPr>
      <w:r>
        <w:t>Über ein 8</w:t>
      </w:r>
      <w:r w:rsidR="00007916">
        <w:t xml:space="preserve"> </w:t>
      </w:r>
      <w:r>
        <w:t xml:space="preserve">KB-ROM-BASIC, das auf die Funktionen des BIOS aufsetzte, konnte das System </w:t>
      </w:r>
      <w:r w:rsidR="00833DCD">
        <w:t>bedient und programmiert werden</w:t>
      </w:r>
    </w:p>
    <w:p w:rsidR="00833DCD" w:rsidRDefault="00833DCD" w:rsidP="00833DCD">
      <w:pPr>
        <w:pStyle w:val="Listenabsatz"/>
        <w:numPr>
          <w:ilvl w:val="0"/>
          <w:numId w:val="5"/>
        </w:numPr>
      </w:pPr>
      <w:r>
        <w:t>Xerox entwickelte im Palo Alto Research Center (PARC) das Smalltalk- Entwicklungssystems (Xerox entwickelte mit ALTO (1973) und Star (1981) erste Rechner mit grafischer Benutzeroberfläche)</w:t>
      </w:r>
    </w:p>
    <w:p w:rsidR="00833DCD" w:rsidRDefault="00833DCD" w:rsidP="00833DCD">
      <w:pPr>
        <w:pStyle w:val="Listenabsatz"/>
        <w:numPr>
          <w:ilvl w:val="0"/>
          <w:numId w:val="5"/>
        </w:numPr>
      </w:pPr>
      <w:r>
        <w:t>Die Firma Apple bot Xerox an, die Technologie zu kaufen; da PARC aber vor allem ein Forschungszentrum war, bestand kein Interesse an Verkauf &amp; Vermarktung</w:t>
      </w:r>
    </w:p>
    <w:p w:rsidR="00833DCD" w:rsidRDefault="00833DCD" w:rsidP="00833DCD">
      <w:pPr>
        <w:pStyle w:val="Listenabsatz"/>
        <w:numPr>
          <w:ilvl w:val="0"/>
          <w:numId w:val="5"/>
        </w:numPr>
      </w:pPr>
      <w:r>
        <w:t>Nachdem Apple Chef Steve Jobs Xerox Aktienanteile von Apple anbot, wurde ihm erlaubt, einigen Apple-Entwicklern die Xerox-Demos zu zeigen</w:t>
      </w:r>
    </w:p>
    <w:p w:rsidR="00833DCD" w:rsidRDefault="00833DCD" w:rsidP="00833DCD">
      <w:pPr>
        <w:pStyle w:val="Listenabsatz"/>
        <w:numPr>
          <w:ilvl w:val="0"/>
          <w:numId w:val="5"/>
        </w:numPr>
      </w:pPr>
      <w:r>
        <w:t>Danach war den Apple-Entwicklern auf jeden Fall klar, dass der grafischen Benutzeroberfläche die Zukunft gehörte, und Apple begann, eine eigene GUI zu entwickeln</w:t>
      </w:r>
    </w:p>
    <w:p w:rsidR="00833DCD" w:rsidRDefault="00833DCD" w:rsidP="00833DCD">
      <w:pPr>
        <w:pStyle w:val="Listenabsatz"/>
        <w:numPr>
          <w:ilvl w:val="0"/>
          <w:numId w:val="5"/>
        </w:numPr>
      </w:pPr>
      <w:r>
        <w:t>Apple lehnte in der Folge ein Angebot von Microsoft ab, die Arbeit an Windows einzustellen, wenn Microsoft-Software im Gegenzug auf Apple-Rechnern lauffähig wäre</w:t>
      </w:r>
    </w:p>
    <w:p w:rsidR="00833DCD" w:rsidRDefault="00833DCD" w:rsidP="00833DCD">
      <w:pPr>
        <w:pStyle w:val="Listenabsatz"/>
        <w:numPr>
          <w:ilvl w:val="0"/>
          <w:numId w:val="5"/>
        </w:numPr>
      </w:pPr>
      <w:r>
        <w:t>Apple experimentiert in der Folge mit Mac und Ma</w:t>
      </w:r>
      <w:r w:rsidR="0067383A">
        <w:t>cOS Nachfolgern (Newton, NeXT usw.</w:t>
      </w:r>
      <w:r>
        <w:t>) und verliert Marktanteile an Microsoft, bis es sich mit „Lifestyle-Produkten“ neu am Markt positioniert</w:t>
      </w:r>
    </w:p>
    <w:p w:rsidR="00853D6B" w:rsidRDefault="00853D6B" w:rsidP="00853D6B">
      <w:pPr>
        <w:pStyle w:val="Listenabsatz"/>
        <w:numPr>
          <w:ilvl w:val="0"/>
          <w:numId w:val="5"/>
        </w:numPr>
      </w:pPr>
      <w:r>
        <w:t>Um 1974 entwickelte Digital Research DOS auf Basis von CP/M. Die Portierung auf den Motorola 68000, genannt CP/M-68k, war kein kommerzieller Erfolg, bildete aber die Grundlage für TOS, das Betriebssystem des Atari ST. MS-DOS Version 1.0 erschien 1981 als Nachbildung von CP/M und wurde für IBM-PCs eingesetzt. Es setzt auf das BIOS auf und stellt Dateisystemoperationen zur Verfügung. IBM setzt weiter auf OS/360 und überlässt Microsoft den Markt für Betriebssysteme für Mikroprozessorbasierte Computer</w:t>
      </w:r>
    </w:p>
    <w:p w:rsidR="00833DCD" w:rsidRDefault="00853D6B" w:rsidP="00853D6B">
      <w:pPr>
        <w:pStyle w:val="Listenabsatz"/>
        <w:numPr>
          <w:ilvl w:val="0"/>
          <w:numId w:val="5"/>
        </w:numPr>
      </w:pPr>
      <w:r>
        <w:t>Microsoft entwickelte MS-DOS weiter und liefert mit MS-Windows 95 Mitte der 90‘er Jahre eine einfache grafische O</w:t>
      </w:r>
      <w:r w:rsidR="0067383A">
        <w:t>berfläche als Antwort auf Apple</w:t>
      </w:r>
      <w:r>
        <w:t>s MacOS mit bewusster Inkompatibilität des Systems zu MacOS. Eine kommerziell wichtige Anwendung war eine Tabellenkalkulation (Lotus-1-2-3)</w:t>
      </w:r>
    </w:p>
    <w:p w:rsidR="00853D6B" w:rsidRDefault="00853D6B" w:rsidP="00853D6B">
      <w:pPr>
        <w:pStyle w:val="Listenabsatz"/>
        <w:numPr>
          <w:ilvl w:val="0"/>
          <w:numId w:val="5"/>
        </w:numPr>
      </w:pPr>
      <w:r>
        <w:t xml:space="preserve">IBM und andere Midrange-/Mainframe-Hersteller zogen sich mehr und mehr in den lukrativen Grossrechner-Markt zurück (IBM: OS/360 </w:t>
      </w:r>
      <w:r w:rsidR="008E7A07">
        <w:sym w:font="Wingdings" w:char="F0E0"/>
      </w:r>
      <w:r>
        <w:t xml:space="preserve"> OS/390 </w:t>
      </w:r>
      <w:r w:rsidR="008E7A07">
        <w:sym w:font="Wingdings" w:char="F0E0"/>
      </w:r>
      <w:r>
        <w:t xml:space="preserve"> z/OS, S/34, S36, AS/400 </w:t>
      </w:r>
      <w:r w:rsidR="008E7A07">
        <w:sym w:font="Wingdings" w:char="F0E0"/>
      </w:r>
      <w:r>
        <w:t xml:space="preserve"> OS/400; Unisys: ClearPath)</w:t>
      </w:r>
    </w:p>
    <w:p w:rsidR="00853D6B" w:rsidRDefault="00853D6B" w:rsidP="00853D6B">
      <w:pPr>
        <w:pStyle w:val="Listenabsatz"/>
        <w:numPr>
          <w:ilvl w:val="0"/>
          <w:numId w:val="5"/>
        </w:numPr>
      </w:pPr>
      <w:r>
        <w:t xml:space="preserve">Midrange-Systeme liefen oft auf Unix-Varianten (Sun, </w:t>
      </w:r>
      <w:r w:rsidR="0067383A">
        <w:t>Dec, HP, Siemens, Apollo, ICL usw.</w:t>
      </w:r>
      <w:r>
        <w:t>)</w:t>
      </w:r>
    </w:p>
    <w:p w:rsidR="00853D6B" w:rsidRDefault="00853D6B" w:rsidP="00853D6B">
      <w:pPr>
        <w:pStyle w:val="Listenabsatz"/>
        <w:numPr>
          <w:ilvl w:val="0"/>
          <w:numId w:val="5"/>
        </w:numPr>
      </w:pPr>
      <w:r>
        <w:t>Im PC-Desktop-Bereich tobte ein eigentlicher „Glaubenskrieg“ zwischen Microsoft und Apple</w:t>
      </w:r>
    </w:p>
    <w:p w:rsidR="00853D6B" w:rsidRDefault="00853D6B" w:rsidP="00853D6B">
      <w:pPr>
        <w:pStyle w:val="Listenabsatz"/>
        <w:numPr>
          <w:ilvl w:val="0"/>
          <w:numId w:val="5"/>
        </w:numPr>
      </w:pPr>
      <w:r>
        <w:t>Heute haben im Mainframe-Bereich IBM mit z/OS, Unisys mit ClearPath und spezialisierte Hardware-Lieferanten (Hitachi etc.) überlebt. IBM z/OS wird via Linux/ Unix-Subsysteme auf der gleichen Hardware als Enterprise Server positioniert, u.a. für Cloud Services</w:t>
      </w:r>
    </w:p>
    <w:p w:rsidR="00853D6B" w:rsidRDefault="00853D6B" w:rsidP="00853D6B">
      <w:pPr>
        <w:pStyle w:val="Listenabsatz"/>
        <w:numPr>
          <w:ilvl w:val="0"/>
          <w:numId w:val="5"/>
        </w:numPr>
      </w:pPr>
      <w:r>
        <w:t>Die Zukunft der Midrange-Systeme mit Unix ist durch diverse Fusionen und Übernahmen unklar (Su</w:t>
      </w:r>
      <w:r w:rsidR="0067383A">
        <w:t>n, HP, IBM (AIX auf AS/400) usw.</w:t>
      </w:r>
      <w:r>
        <w:t>)</w:t>
      </w:r>
    </w:p>
    <w:p w:rsidR="00853D6B" w:rsidRDefault="00853D6B" w:rsidP="00853D6B">
      <w:pPr>
        <w:pStyle w:val="Listenabsatz"/>
        <w:numPr>
          <w:ilvl w:val="0"/>
          <w:numId w:val="5"/>
        </w:numPr>
      </w:pPr>
      <w:r>
        <w:t>Linux wird stark im Servermarkt, den Desktop dominiert weiter Microsoft (Windows XP, Vista usw.), mit Apple als stabilen Niche Player</w:t>
      </w:r>
    </w:p>
    <w:p w:rsidR="00853D6B" w:rsidRDefault="00853D6B" w:rsidP="00853D6B">
      <w:pPr>
        <w:pStyle w:val="Listenabsatz"/>
        <w:numPr>
          <w:ilvl w:val="0"/>
          <w:numId w:val="5"/>
        </w:numPr>
      </w:pPr>
      <w:r>
        <w:t>Daneben existieren diverse Nischen für spezialisierte Betriebssysteme (für Echtzeitsysteme, mobile Geräte, Sensoren, Forschung usw.), die jedoch entweder keine signifikanten Marktanteile haben oder vor dem Benutzer weitestgehend verborgen sind (z.B. Handy)</w:t>
      </w:r>
    </w:p>
    <w:p w:rsidR="00853D6B" w:rsidRDefault="00853D6B" w:rsidP="00853D6B">
      <w:pPr>
        <w:pStyle w:val="Listenabsatz"/>
        <w:numPr>
          <w:ilvl w:val="0"/>
          <w:numId w:val="5"/>
        </w:numPr>
      </w:pPr>
      <w:r>
        <w:lastRenderedPageBreak/>
        <w:t>Das Geld wird nicht mehr mit der Lizensierung von Betriebssystemen verdient</w:t>
      </w:r>
    </w:p>
    <w:p w:rsidR="00853D6B" w:rsidRDefault="00853D6B" w:rsidP="00853D6B">
      <w:pPr>
        <w:pStyle w:val="berschrift2"/>
      </w:pPr>
      <w:bookmarkStart w:id="20" w:name="_Toc453574105"/>
      <w:r>
        <w:t>Verbreitung der gängigen Betriebssysteme</w:t>
      </w:r>
      <w:bookmarkEnd w:id="20"/>
    </w:p>
    <w:p w:rsidR="00853D6B" w:rsidRDefault="00853D6B" w:rsidP="00853D6B">
      <w:pPr>
        <w:pStyle w:val="Listenabsatz"/>
        <w:numPr>
          <w:ilvl w:val="0"/>
          <w:numId w:val="6"/>
        </w:numPr>
      </w:pPr>
      <w:r>
        <w:t>Microsoft Windows: 94%</w:t>
      </w:r>
    </w:p>
    <w:p w:rsidR="00853D6B" w:rsidRDefault="00853D6B" w:rsidP="00853D6B">
      <w:pPr>
        <w:pStyle w:val="Listenabsatz"/>
        <w:numPr>
          <w:ilvl w:val="0"/>
          <w:numId w:val="6"/>
        </w:numPr>
      </w:pPr>
      <w:r>
        <w:t>Apple Mac OS X: 5%</w:t>
      </w:r>
    </w:p>
    <w:p w:rsidR="00853D6B" w:rsidRDefault="00853D6B" w:rsidP="00853D6B">
      <w:pPr>
        <w:pStyle w:val="Listenabsatz"/>
        <w:numPr>
          <w:ilvl w:val="0"/>
          <w:numId w:val="6"/>
        </w:numPr>
      </w:pPr>
      <w:r>
        <w:t>Linux: 1%</w:t>
      </w:r>
    </w:p>
    <w:p w:rsidR="00DC4954" w:rsidRDefault="00DC4954" w:rsidP="00DC4954">
      <w:pPr>
        <w:pStyle w:val="berschrift2"/>
      </w:pPr>
      <w:bookmarkStart w:id="21" w:name="_Toc453574106"/>
      <w:r>
        <w:t>Übersicht Desktop: Windows und Linux</w:t>
      </w:r>
      <w:bookmarkEnd w:id="21"/>
    </w:p>
    <w:p w:rsidR="00A86EA3" w:rsidRDefault="00A86EA3" w:rsidP="00A86EA3">
      <w:pPr>
        <w:pStyle w:val="Listenabsatz"/>
        <w:numPr>
          <w:ilvl w:val="0"/>
          <w:numId w:val="7"/>
        </w:numPr>
      </w:pPr>
      <w:r>
        <w:t>Schätzungen für IBM-kompatible Mainframes liegen zwischen 12‘000 und 35‘000 Systemen weltweit</w:t>
      </w:r>
    </w:p>
    <w:p w:rsidR="00A86EA3" w:rsidRDefault="00A86EA3" w:rsidP="00A86EA3">
      <w:pPr>
        <w:pStyle w:val="Listenabsatz"/>
        <w:numPr>
          <w:ilvl w:val="0"/>
          <w:numId w:val="7"/>
        </w:numPr>
      </w:pPr>
      <w:r>
        <w:t>IDC prognostiziert ein Marktwachstum für Mainframes &gt; 1‘000 MIPS von &gt; 80%</w:t>
      </w:r>
    </w:p>
    <w:p w:rsidR="00DC4954" w:rsidRDefault="00A86EA3" w:rsidP="00A86EA3">
      <w:pPr>
        <w:pStyle w:val="Listenabsatz"/>
        <w:numPr>
          <w:ilvl w:val="0"/>
          <w:numId w:val="7"/>
        </w:numPr>
      </w:pPr>
      <w:r>
        <w:t>Anwendung als Backend in grossen, skalierbaren Web-Umgebungen (Webshops etc.), Lizensierung „per use“</w:t>
      </w:r>
    </w:p>
    <w:p w:rsidR="00C75142" w:rsidRDefault="00C75142" w:rsidP="00A86EA3">
      <w:pPr>
        <w:pStyle w:val="Listenabsatz"/>
        <w:numPr>
          <w:ilvl w:val="0"/>
          <w:numId w:val="7"/>
        </w:numPr>
      </w:pPr>
      <w:r>
        <w:t>Faktoren Windows</w:t>
      </w:r>
    </w:p>
    <w:p w:rsidR="00C75142" w:rsidRDefault="00C75142" w:rsidP="00C75142">
      <w:pPr>
        <w:pStyle w:val="Listenabsatz"/>
        <w:numPr>
          <w:ilvl w:val="1"/>
          <w:numId w:val="7"/>
        </w:numPr>
      </w:pPr>
      <w:r>
        <w:t>Massentauglich</w:t>
      </w:r>
    </w:p>
    <w:p w:rsidR="00C75142" w:rsidRDefault="00C75142" w:rsidP="00C75142">
      <w:pPr>
        <w:pStyle w:val="Listenabsatz"/>
        <w:numPr>
          <w:ilvl w:val="1"/>
          <w:numId w:val="7"/>
        </w:numPr>
      </w:pPr>
      <w:r>
        <w:t>Grosser Market Share</w:t>
      </w:r>
    </w:p>
    <w:p w:rsidR="00C75142" w:rsidRDefault="00C75142" w:rsidP="00C75142">
      <w:pPr>
        <w:pStyle w:val="Listenabsatz"/>
        <w:numPr>
          <w:ilvl w:val="1"/>
          <w:numId w:val="7"/>
        </w:numPr>
      </w:pPr>
      <w:r>
        <w:t>Lizenzmodel mit Supportmodell</w:t>
      </w:r>
    </w:p>
    <w:p w:rsidR="00C75142" w:rsidRDefault="00C75142" w:rsidP="00C75142">
      <w:pPr>
        <w:pStyle w:val="Listenabsatz"/>
        <w:numPr>
          <w:ilvl w:val="1"/>
          <w:numId w:val="7"/>
        </w:numPr>
      </w:pPr>
      <w:r>
        <w:t>Hersteller ist gleich Supportgeber</w:t>
      </w:r>
    </w:p>
    <w:p w:rsidR="00C75142" w:rsidRDefault="00C75142" w:rsidP="00C75142">
      <w:pPr>
        <w:pStyle w:val="Listenabsatz"/>
        <w:numPr>
          <w:ilvl w:val="0"/>
          <w:numId w:val="7"/>
        </w:numPr>
      </w:pPr>
      <w:r>
        <w:t>Faktoren Linux</w:t>
      </w:r>
    </w:p>
    <w:p w:rsidR="00C75142" w:rsidRDefault="00C75142" w:rsidP="00C75142">
      <w:pPr>
        <w:pStyle w:val="Listenabsatz"/>
        <w:numPr>
          <w:ilvl w:val="1"/>
          <w:numId w:val="7"/>
        </w:numPr>
      </w:pPr>
      <w:r>
        <w:t>Keine Lizenzkosten</w:t>
      </w:r>
    </w:p>
    <w:p w:rsidR="00C75142" w:rsidRDefault="00C75142" w:rsidP="00C75142">
      <w:pPr>
        <w:pStyle w:val="Listenabsatz"/>
        <w:numPr>
          <w:ilvl w:val="1"/>
          <w:numId w:val="7"/>
        </w:numPr>
      </w:pPr>
      <w:r>
        <w:t>Anpassungsmöglichkeiten</w:t>
      </w:r>
    </w:p>
    <w:p w:rsidR="00C75142" w:rsidRDefault="00C75142" w:rsidP="00C75142">
      <w:pPr>
        <w:pStyle w:val="Listenabsatz"/>
        <w:numPr>
          <w:ilvl w:val="1"/>
          <w:numId w:val="7"/>
        </w:numPr>
      </w:pPr>
      <w:r>
        <w:t>Offene Community mit der Möglichkeit, sich einzubringen</w:t>
      </w:r>
    </w:p>
    <w:p w:rsidR="00C75142" w:rsidRDefault="00C75142" w:rsidP="00C75142">
      <w:pPr>
        <w:pStyle w:val="Listenabsatz"/>
        <w:numPr>
          <w:ilvl w:val="0"/>
          <w:numId w:val="7"/>
        </w:numPr>
      </w:pPr>
      <w:r>
        <w:t>Kriterien für ein Betriebssystem</w:t>
      </w:r>
    </w:p>
    <w:p w:rsidR="00C75142" w:rsidRDefault="00C75142" w:rsidP="00C75142">
      <w:pPr>
        <w:pStyle w:val="Listenabsatz"/>
        <w:numPr>
          <w:ilvl w:val="1"/>
          <w:numId w:val="7"/>
        </w:numPr>
      </w:pPr>
      <w:r>
        <w:t>Einsatzzwecke und Funktionalität</w:t>
      </w:r>
    </w:p>
    <w:p w:rsidR="00C75142" w:rsidRDefault="00C75142" w:rsidP="00C75142">
      <w:pPr>
        <w:pStyle w:val="Listenabsatz"/>
        <w:numPr>
          <w:ilvl w:val="1"/>
          <w:numId w:val="7"/>
        </w:numPr>
      </w:pPr>
      <w:r>
        <w:t>Anzahl Benutzer und deren Erfahrungen</w:t>
      </w:r>
    </w:p>
    <w:p w:rsidR="00C75142" w:rsidRDefault="00C75142" w:rsidP="00C75142">
      <w:pPr>
        <w:pStyle w:val="Listenabsatz"/>
        <w:numPr>
          <w:ilvl w:val="1"/>
          <w:numId w:val="7"/>
        </w:numPr>
      </w:pPr>
      <w:r>
        <w:t>Budget</w:t>
      </w:r>
    </w:p>
    <w:p w:rsidR="00C75142" w:rsidRDefault="00C75142" w:rsidP="00C75142">
      <w:pPr>
        <w:pStyle w:val="Listenabsatz"/>
        <w:numPr>
          <w:ilvl w:val="1"/>
          <w:numId w:val="7"/>
        </w:numPr>
      </w:pPr>
      <w:r>
        <w:t>Zukunft des Systems</w:t>
      </w:r>
    </w:p>
    <w:p w:rsidR="001B79D5" w:rsidRDefault="001B79D5" w:rsidP="001B79D5">
      <w:pPr>
        <w:pStyle w:val="berschrift2"/>
      </w:pPr>
      <w:bookmarkStart w:id="22" w:name="_Toc453574107"/>
      <w:r>
        <w:t>Übersicht Grossrechner: Mainframes</w:t>
      </w:r>
      <w:bookmarkEnd w:id="22"/>
    </w:p>
    <w:p w:rsidR="00975D74" w:rsidRDefault="00975D74" w:rsidP="00975D74">
      <w:pPr>
        <w:jc w:val="center"/>
      </w:pPr>
      <w:r w:rsidRPr="00975D74">
        <w:rPr>
          <w:noProof/>
          <w:lang w:eastAsia="de-CH"/>
        </w:rPr>
        <w:drawing>
          <wp:inline distT="0" distB="0" distL="0" distR="0" wp14:anchorId="253158F0" wp14:editId="712DA8E1">
            <wp:extent cx="5669280" cy="1822444"/>
            <wp:effectExtent l="0" t="0" r="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4555" cy="1824140"/>
                    </a:xfrm>
                    <a:prstGeom prst="rect">
                      <a:avLst/>
                    </a:prstGeom>
                    <a:noFill/>
                    <a:ln>
                      <a:noFill/>
                    </a:ln>
                  </pic:spPr>
                </pic:pic>
              </a:graphicData>
            </a:graphic>
          </wp:inline>
        </w:drawing>
      </w:r>
    </w:p>
    <w:p w:rsidR="00975D74" w:rsidRDefault="00975D74" w:rsidP="00975D74">
      <w:pPr>
        <w:jc w:val="center"/>
      </w:pPr>
      <w:r w:rsidRPr="00975D74">
        <w:rPr>
          <w:noProof/>
          <w:lang w:eastAsia="de-CH"/>
        </w:rPr>
        <w:drawing>
          <wp:inline distT="0" distB="0" distL="0" distR="0" wp14:anchorId="7FB4BAB1" wp14:editId="536B1B59">
            <wp:extent cx="5760720" cy="1846132"/>
            <wp:effectExtent l="0" t="0" r="0"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846132"/>
                    </a:xfrm>
                    <a:prstGeom prst="rect">
                      <a:avLst/>
                    </a:prstGeom>
                    <a:noFill/>
                    <a:ln>
                      <a:noFill/>
                    </a:ln>
                  </pic:spPr>
                </pic:pic>
              </a:graphicData>
            </a:graphic>
          </wp:inline>
        </w:drawing>
      </w:r>
    </w:p>
    <w:p w:rsidR="00DC4954" w:rsidRDefault="001B79D5" w:rsidP="00DC4954">
      <w:pPr>
        <w:pStyle w:val="berschrift2"/>
      </w:pPr>
      <w:bookmarkStart w:id="23" w:name="_Toc453574108"/>
      <w:r>
        <w:lastRenderedPageBreak/>
        <w:t>Markpositionierung</w:t>
      </w:r>
      <w:bookmarkEnd w:id="23"/>
    </w:p>
    <w:p w:rsidR="00DC4954" w:rsidRDefault="001B79D5" w:rsidP="001B79D5">
      <w:pPr>
        <w:jc w:val="center"/>
      </w:pPr>
      <w:r w:rsidRPr="001B79D5">
        <w:rPr>
          <w:noProof/>
          <w:lang w:eastAsia="de-CH"/>
        </w:rPr>
        <w:drawing>
          <wp:inline distT="0" distB="0" distL="0" distR="0" wp14:anchorId="4F0519B2" wp14:editId="11B79EE1">
            <wp:extent cx="5760720" cy="339344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393447"/>
                    </a:xfrm>
                    <a:prstGeom prst="rect">
                      <a:avLst/>
                    </a:prstGeom>
                    <a:noFill/>
                    <a:ln>
                      <a:noFill/>
                    </a:ln>
                  </pic:spPr>
                </pic:pic>
              </a:graphicData>
            </a:graphic>
          </wp:inline>
        </w:drawing>
      </w:r>
    </w:p>
    <w:p w:rsidR="00DC4954" w:rsidRDefault="00DC4954" w:rsidP="00DC4954">
      <w:pPr>
        <w:pStyle w:val="berschrift2"/>
      </w:pPr>
      <w:bookmarkStart w:id="24" w:name="_Toc453574109"/>
      <w:r>
        <w:t>Gelernte Lektionen</w:t>
      </w:r>
      <w:bookmarkEnd w:id="24"/>
    </w:p>
    <w:p w:rsidR="001B79D5" w:rsidRDefault="001B79D5" w:rsidP="001B79D5">
      <w:pPr>
        <w:pStyle w:val="Listenabsatz"/>
        <w:numPr>
          <w:ilvl w:val="0"/>
          <w:numId w:val="8"/>
        </w:numPr>
      </w:pPr>
      <w:r>
        <w:t>Die Grundkonze</w:t>
      </w:r>
      <w:r w:rsidR="00C42AB7">
        <w:t>pte haben sich stark angenähert</w:t>
      </w:r>
    </w:p>
    <w:p w:rsidR="001B79D5" w:rsidRDefault="001B79D5" w:rsidP="001B79D5">
      <w:pPr>
        <w:pStyle w:val="Listenabsatz"/>
        <w:numPr>
          <w:ilvl w:val="0"/>
          <w:numId w:val="8"/>
        </w:numPr>
      </w:pPr>
      <w:r>
        <w:t xml:space="preserve">Kompatibilität wird (oft </w:t>
      </w:r>
      <w:r w:rsidR="00C42AB7">
        <w:t>zähneknirschend) bereitgestellt</w:t>
      </w:r>
    </w:p>
    <w:p w:rsidR="001B79D5" w:rsidRDefault="001B79D5" w:rsidP="001B79D5">
      <w:pPr>
        <w:pStyle w:val="Listenabsatz"/>
        <w:numPr>
          <w:ilvl w:val="0"/>
          <w:numId w:val="8"/>
        </w:numPr>
      </w:pPr>
      <w:r>
        <w:t>Entscheide fü</w:t>
      </w:r>
      <w:r w:rsidR="00B74023">
        <w:t>r/gegen ein Betriebssystem (besonders</w:t>
      </w:r>
      <w:r>
        <w:t xml:space="preserve"> im Privatbereich) haben teilweis</w:t>
      </w:r>
      <w:r w:rsidR="00C42AB7">
        <w:t>e weltanschauliche Hintergründe</w:t>
      </w:r>
    </w:p>
    <w:p w:rsidR="001B79D5" w:rsidRDefault="001B79D5" w:rsidP="001B79D5">
      <w:pPr>
        <w:pStyle w:val="Listenabsatz"/>
        <w:numPr>
          <w:ilvl w:val="0"/>
          <w:numId w:val="8"/>
        </w:numPr>
      </w:pPr>
      <w:r>
        <w:t>Der Quellcode ist kein Geheimnis und kei</w:t>
      </w:r>
      <w:r w:rsidR="00C42AB7">
        <w:t>n Marktvorteil mehr</w:t>
      </w:r>
    </w:p>
    <w:p w:rsidR="001B79D5" w:rsidRDefault="001B79D5" w:rsidP="001B79D5">
      <w:pPr>
        <w:pStyle w:val="Listenabsatz"/>
        <w:numPr>
          <w:ilvl w:val="0"/>
          <w:numId w:val="8"/>
        </w:numPr>
      </w:pPr>
      <w:r>
        <w:t>Partizipative Entwicklung durch Communities hat ein g</w:t>
      </w:r>
      <w:r w:rsidR="00C42AB7">
        <w:t>rosses Markt- und Sparpotential</w:t>
      </w:r>
    </w:p>
    <w:p w:rsidR="001B79D5" w:rsidRDefault="001B79D5" w:rsidP="001B79D5">
      <w:pPr>
        <w:pStyle w:val="Listenabsatz"/>
        <w:numPr>
          <w:ilvl w:val="0"/>
          <w:numId w:val="8"/>
        </w:numPr>
      </w:pPr>
      <w:r>
        <w:t>Die Positionen scheinen bezogen, der Markt wächst immer noch stark genug, um den etablierten An</w:t>
      </w:r>
      <w:r w:rsidR="00C42AB7">
        <w:t>bietern Wachstum zu ermöglichen</w:t>
      </w:r>
    </w:p>
    <w:p w:rsidR="00DC4954" w:rsidRDefault="001B79D5" w:rsidP="0088577F">
      <w:pPr>
        <w:pStyle w:val="Listenabsatz"/>
        <w:numPr>
          <w:ilvl w:val="0"/>
          <w:numId w:val="8"/>
        </w:numPr>
      </w:pPr>
      <w:r>
        <w:t xml:space="preserve">Die Wertschöpfung hat sich verlagert: Hardware </w:t>
      </w:r>
      <w:r w:rsidR="00C42AB7">
        <w:sym w:font="Wingdings" w:char="F0E0"/>
      </w:r>
      <w:r>
        <w:t xml:space="preserve"> Betriebssystem </w:t>
      </w:r>
      <w:r w:rsidR="00C42AB7">
        <w:sym w:font="Wingdings" w:char="F0E0"/>
      </w:r>
      <w:r>
        <w:t xml:space="preserve"> GUI </w:t>
      </w:r>
      <w:r w:rsidR="00C42AB7">
        <w:sym w:font="Wingdings" w:char="F0E0"/>
      </w:r>
      <w:r>
        <w:t xml:space="preserve"> Applikationen </w:t>
      </w:r>
      <w:r w:rsidR="00C42AB7">
        <w:sym w:font="Wingdings" w:char="F0E0"/>
      </w:r>
      <w:r>
        <w:t xml:space="preserve"> Daten </w:t>
      </w:r>
      <w:r w:rsidR="00C42AB7">
        <w:sym w:font="Wingdings" w:char="F0E0"/>
      </w:r>
      <w:r>
        <w:t xml:space="preserve"> Business Intelligence </w:t>
      </w:r>
      <w:r w:rsidR="00C42AB7">
        <w:sym w:font="Wingdings" w:char="F0E0"/>
      </w:r>
      <w:r w:rsidR="00C42AB7">
        <w:t xml:space="preserve"> Zukunft</w:t>
      </w:r>
    </w:p>
    <w:p w:rsidR="00C42AB7" w:rsidRDefault="00C42AB7" w:rsidP="00C42AB7"/>
    <w:p w:rsidR="00DC4954" w:rsidRDefault="00DC4954" w:rsidP="00DC4954">
      <w:pPr>
        <w:pStyle w:val="berschrift1"/>
      </w:pPr>
      <w:bookmarkStart w:id="25" w:name="_Toc453574110"/>
      <w:r>
        <w:lastRenderedPageBreak/>
        <w:t>Woche 2</w:t>
      </w:r>
      <w:bookmarkEnd w:id="25"/>
    </w:p>
    <w:p w:rsidR="00DC4954" w:rsidRDefault="00410E0C" w:rsidP="00410E0C">
      <w:pPr>
        <w:pStyle w:val="berschrift2"/>
      </w:pPr>
      <w:bookmarkStart w:id="26" w:name="_Toc453574111"/>
      <w:r>
        <w:t>Anforderungen an ein Betriebssystem</w:t>
      </w:r>
      <w:bookmarkEnd w:id="26"/>
    </w:p>
    <w:p w:rsidR="00410E0C" w:rsidRDefault="00410E0C" w:rsidP="00410E0C">
      <w:pPr>
        <w:pStyle w:val="Listenabsatz"/>
        <w:numPr>
          <w:ilvl w:val="0"/>
          <w:numId w:val="9"/>
        </w:numPr>
      </w:pPr>
      <w:r>
        <w:t>Start des Systems</w:t>
      </w:r>
    </w:p>
    <w:p w:rsidR="00410E0C" w:rsidRDefault="00410E0C" w:rsidP="00410E0C">
      <w:pPr>
        <w:pStyle w:val="Listenabsatz"/>
        <w:numPr>
          <w:ilvl w:val="0"/>
          <w:numId w:val="9"/>
        </w:numPr>
      </w:pPr>
      <w:r>
        <w:t>Laden und Unterbrechen von Programmen (Laufzeitumgebung)</w:t>
      </w:r>
    </w:p>
    <w:p w:rsidR="00410E0C" w:rsidRDefault="00410E0C" w:rsidP="00410E0C">
      <w:pPr>
        <w:pStyle w:val="Listenabsatz"/>
        <w:numPr>
          <w:ilvl w:val="0"/>
          <w:numId w:val="9"/>
        </w:numPr>
      </w:pPr>
      <w:r>
        <w:t>Methoden für die Interprozesskommunikation</w:t>
      </w:r>
    </w:p>
    <w:p w:rsidR="00410E0C" w:rsidRDefault="00410E0C" w:rsidP="00410E0C">
      <w:pPr>
        <w:pStyle w:val="Listenabsatz"/>
        <w:numPr>
          <w:ilvl w:val="0"/>
          <w:numId w:val="9"/>
        </w:numPr>
      </w:pPr>
      <w:r>
        <w:t>Verwaltung der Prozessorzeit</w:t>
      </w:r>
    </w:p>
    <w:p w:rsidR="00410E0C" w:rsidRDefault="00410E0C" w:rsidP="00410E0C">
      <w:pPr>
        <w:pStyle w:val="Listenabsatz"/>
        <w:numPr>
          <w:ilvl w:val="0"/>
          <w:numId w:val="9"/>
        </w:numPr>
      </w:pPr>
      <w:r>
        <w:t>Verwaltung des primären und sekundären Speicherplatzes für das Betriebssystem und seine Anwendungen</w:t>
      </w:r>
    </w:p>
    <w:p w:rsidR="00410E0C" w:rsidRDefault="00410E0C" w:rsidP="00410E0C">
      <w:pPr>
        <w:pStyle w:val="Listenabsatz"/>
        <w:numPr>
          <w:ilvl w:val="0"/>
          <w:numId w:val="9"/>
        </w:numPr>
      </w:pPr>
      <w:r>
        <w:t>Verwaltung der angeschlossenen Geräte, Netzwerke etc.</w:t>
      </w:r>
    </w:p>
    <w:p w:rsidR="00410E0C" w:rsidRDefault="00410E0C" w:rsidP="00410E0C">
      <w:pPr>
        <w:pStyle w:val="Listenabsatz"/>
        <w:numPr>
          <w:ilvl w:val="0"/>
          <w:numId w:val="9"/>
        </w:numPr>
      </w:pPr>
      <w:r>
        <w:t>Schutz des Systemkerns und seiner Ressourcen vor nicht intendierter Benutzung</w:t>
      </w:r>
    </w:p>
    <w:p w:rsidR="00410E0C" w:rsidRDefault="00410E0C" w:rsidP="00410E0C">
      <w:pPr>
        <w:pStyle w:val="Listenabsatz"/>
        <w:numPr>
          <w:ilvl w:val="0"/>
          <w:numId w:val="9"/>
        </w:numPr>
      </w:pPr>
      <w:r>
        <w:t>Benutzerführung, Rollen &amp; Rechte</w:t>
      </w:r>
    </w:p>
    <w:p w:rsidR="00410E0C" w:rsidRDefault="00410E0C" w:rsidP="00410E0C">
      <w:pPr>
        <w:pStyle w:val="Listenabsatz"/>
        <w:numPr>
          <w:ilvl w:val="0"/>
          <w:numId w:val="9"/>
        </w:numPr>
      </w:pPr>
      <w:r>
        <w:t>Einheitliche Schnittstelle für die System- &amp; Anwendungsprogrammierung</w:t>
      </w:r>
    </w:p>
    <w:p w:rsidR="00410E0C" w:rsidRDefault="00410E0C" w:rsidP="00410E0C">
      <w:pPr>
        <w:pStyle w:val="Listenabsatz"/>
        <w:numPr>
          <w:ilvl w:val="0"/>
          <w:numId w:val="9"/>
        </w:numPr>
      </w:pPr>
      <w:r>
        <w:t>Ereignisprotokollierung</w:t>
      </w:r>
    </w:p>
    <w:p w:rsidR="00410E0C" w:rsidRDefault="00183024" w:rsidP="00183024">
      <w:pPr>
        <w:pStyle w:val="berschrift2"/>
      </w:pPr>
      <w:bookmarkStart w:id="27" w:name="_Toc453574112"/>
      <w:r>
        <w:lastRenderedPageBreak/>
        <w:t>Skizzierung eines Betriebssystems</w:t>
      </w:r>
      <w:bookmarkEnd w:id="27"/>
    </w:p>
    <w:p w:rsidR="00183024" w:rsidRDefault="00183024" w:rsidP="00183024">
      <w:pPr>
        <w:jc w:val="center"/>
      </w:pPr>
      <w:r>
        <w:rPr>
          <w:noProof/>
          <w:lang w:eastAsia="de-CH"/>
        </w:rPr>
        <w:drawing>
          <wp:inline distT="0" distB="0" distL="0" distR="0" wp14:anchorId="4C56CFB7" wp14:editId="396B7F3D">
            <wp:extent cx="4932099" cy="8724900"/>
            <wp:effectExtent l="0" t="0" r="1905" b="0"/>
            <wp:docPr id="4" name="Grafik 4" descr="C:\Users\swaechter\AppData\Local\Microsoft\Windows\INetCache\Content.Word\IMG_20160229_145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aechter\AppData\Local\Microsoft\Windows\INetCache\Content.Word\IMG_20160229_14515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6021" cy="8749528"/>
                    </a:xfrm>
                    <a:prstGeom prst="rect">
                      <a:avLst/>
                    </a:prstGeom>
                    <a:noFill/>
                    <a:ln>
                      <a:noFill/>
                    </a:ln>
                  </pic:spPr>
                </pic:pic>
              </a:graphicData>
            </a:graphic>
          </wp:inline>
        </w:drawing>
      </w:r>
    </w:p>
    <w:p w:rsidR="00410E0C" w:rsidRDefault="00743319" w:rsidP="00743319">
      <w:pPr>
        <w:pStyle w:val="berschrift2"/>
      </w:pPr>
      <w:bookmarkStart w:id="28" w:name="_Toc453574113"/>
      <w:r>
        <w:lastRenderedPageBreak/>
        <w:t>Aufgabenzuordnung an ein Betriebssystem</w:t>
      </w:r>
      <w:bookmarkEnd w:id="28"/>
    </w:p>
    <w:p w:rsidR="00743319" w:rsidRDefault="00743319" w:rsidP="00743319">
      <w:pPr>
        <w:pStyle w:val="Listenabsatz"/>
        <w:numPr>
          <w:ilvl w:val="0"/>
          <w:numId w:val="10"/>
        </w:numPr>
      </w:pPr>
      <w:r>
        <w:t>Dateisystem</w:t>
      </w:r>
    </w:p>
    <w:p w:rsidR="00743319" w:rsidRDefault="00743319" w:rsidP="00743319">
      <w:pPr>
        <w:pStyle w:val="Listenabsatz"/>
        <w:numPr>
          <w:ilvl w:val="1"/>
          <w:numId w:val="10"/>
        </w:numPr>
      </w:pPr>
      <w:r>
        <w:t>Struktur des Dat</w:t>
      </w:r>
      <w:r w:rsidR="00CB0FBC">
        <w:t>eisystems (Baum, Graph, flach etc.</w:t>
      </w:r>
      <w:r>
        <w:t>)</w:t>
      </w:r>
    </w:p>
    <w:p w:rsidR="00743319" w:rsidRDefault="00743319" w:rsidP="00743319">
      <w:pPr>
        <w:pStyle w:val="Listenabsatz"/>
        <w:numPr>
          <w:ilvl w:val="1"/>
          <w:numId w:val="10"/>
        </w:numPr>
      </w:pPr>
      <w:r>
        <w:t>Strukturelemente (Directories)</w:t>
      </w:r>
    </w:p>
    <w:p w:rsidR="00743319" w:rsidRDefault="00743319" w:rsidP="00743319">
      <w:pPr>
        <w:pStyle w:val="Listenabsatz"/>
        <w:numPr>
          <w:ilvl w:val="1"/>
          <w:numId w:val="10"/>
        </w:numPr>
      </w:pPr>
      <w:r>
        <w:t>Zugriffsrechte auf Directories &amp; Dateien</w:t>
      </w:r>
    </w:p>
    <w:p w:rsidR="00743319" w:rsidRDefault="00743319" w:rsidP="00743319">
      <w:pPr>
        <w:pStyle w:val="Listenabsatz"/>
        <w:numPr>
          <w:ilvl w:val="1"/>
          <w:numId w:val="10"/>
        </w:numPr>
      </w:pPr>
      <w:r>
        <w:t>Anlage, Suche, Manipulation, Löschen von Dateien</w:t>
      </w:r>
    </w:p>
    <w:p w:rsidR="00743319" w:rsidRDefault="00743319" w:rsidP="00743319">
      <w:pPr>
        <w:pStyle w:val="Listenabsatz"/>
        <w:numPr>
          <w:ilvl w:val="1"/>
          <w:numId w:val="10"/>
        </w:numPr>
      </w:pPr>
      <w:r>
        <w:t>Verwaltung von Datenblöcken auf Speichermedien</w:t>
      </w:r>
    </w:p>
    <w:p w:rsidR="00743319" w:rsidRDefault="00743319" w:rsidP="00743319">
      <w:pPr>
        <w:pStyle w:val="Listenabsatz"/>
        <w:numPr>
          <w:ilvl w:val="1"/>
          <w:numId w:val="10"/>
        </w:numPr>
      </w:pPr>
      <w:r>
        <w:t>Kombination von Dateisystemen (Mounting)</w:t>
      </w:r>
    </w:p>
    <w:p w:rsidR="00743319" w:rsidRDefault="00743319" w:rsidP="00743319">
      <w:pPr>
        <w:pStyle w:val="Listenabsatz"/>
        <w:numPr>
          <w:ilvl w:val="1"/>
          <w:numId w:val="10"/>
        </w:numPr>
      </w:pPr>
      <w:r>
        <w:t>Benutzerschnittstelle und Navigation</w:t>
      </w:r>
    </w:p>
    <w:p w:rsidR="00410E0C" w:rsidRDefault="00743319" w:rsidP="00743319">
      <w:pPr>
        <w:pStyle w:val="Listenabsatz"/>
        <w:numPr>
          <w:ilvl w:val="1"/>
          <w:numId w:val="10"/>
        </w:numPr>
      </w:pPr>
      <w:r>
        <w:t>Backup/Restore</w:t>
      </w:r>
    </w:p>
    <w:p w:rsidR="00743319" w:rsidRDefault="00743319" w:rsidP="00743319">
      <w:pPr>
        <w:pStyle w:val="Listenabsatz"/>
        <w:numPr>
          <w:ilvl w:val="0"/>
          <w:numId w:val="10"/>
        </w:numPr>
      </w:pPr>
      <w:r>
        <w:t>Prozess-Steuersystem (System- und Benutzerprozesse bzw. Threads)</w:t>
      </w:r>
    </w:p>
    <w:p w:rsidR="00743319" w:rsidRDefault="00743319" w:rsidP="00743319">
      <w:pPr>
        <w:pStyle w:val="Listenabsatz"/>
        <w:numPr>
          <w:ilvl w:val="1"/>
          <w:numId w:val="10"/>
        </w:numPr>
      </w:pPr>
      <w:r>
        <w:t>Prozesse kreieren</w:t>
      </w:r>
    </w:p>
    <w:p w:rsidR="00743319" w:rsidRDefault="00743319" w:rsidP="00743319">
      <w:pPr>
        <w:pStyle w:val="Listenabsatz"/>
        <w:numPr>
          <w:ilvl w:val="1"/>
          <w:numId w:val="10"/>
        </w:numPr>
      </w:pPr>
      <w:r>
        <w:t>Prozesse starten</w:t>
      </w:r>
    </w:p>
    <w:p w:rsidR="00743319" w:rsidRDefault="00743319" w:rsidP="00743319">
      <w:pPr>
        <w:pStyle w:val="Listenabsatz"/>
        <w:numPr>
          <w:ilvl w:val="1"/>
          <w:numId w:val="10"/>
        </w:numPr>
      </w:pPr>
      <w:r>
        <w:t>Prozesse schedulen, Warteschlangen, Ressourcenverbrauch</w:t>
      </w:r>
    </w:p>
    <w:p w:rsidR="00743319" w:rsidRDefault="00743319" w:rsidP="00743319">
      <w:pPr>
        <w:pStyle w:val="Listenabsatz"/>
        <w:numPr>
          <w:ilvl w:val="1"/>
          <w:numId w:val="10"/>
        </w:numPr>
      </w:pPr>
      <w:r>
        <w:t>Prozesse stoppen/unterbrechen</w:t>
      </w:r>
    </w:p>
    <w:p w:rsidR="00743319" w:rsidRDefault="00743319" w:rsidP="00743319">
      <w:pPr>
        <w:pStyle w:val="Listenabsatz"/>
        <w:numPr>
          <w:ilvl w:val="1"/>
          <w:numId w:val="10"/>
        </w:numPr>
      </w:pPr>
      <w:r>
        <w:t>Prozesse terminieren (freiwillig/wegen Fehler)</w:t>
      </w:r>
    </w:p>
    <w:p w:rsidR="00743319" w:rsidRDefault="00743319" w:rsidP="00743319">
      <w:pPr>
        <w:pStyle w:val="Listenabsatz"/>
        <w:numPr>
          <w:ilvl w:val="1"/>
          <w:numId w:val="10"/>
        </w:numPr>
      </w:pPr>
      <w:r>
        <w:t>Prozesskommunikation (Prozess-Prozess und Kern-Prozess/Prozess-Kern)</w:t>
      </w:r>
    </w:p>
    <w:p w:rsidR="00743319" w:rsidRDefault="00743319" w:rsidP="00743319">
      <w:pPr>
        <w:pStyle w:val="Listenabsatz"/>
        <w:numPr>
          <w:ilvl w:val="1"/>
          <w:numId w:val="10"/>
        </w:numPr>
      </w:pPr>
      <w:r>
        <w:t>Zuordnung von Hauptspeicher und anderen geteilten Ressourcen</w:t>
      </w:r>
    </w:p>
    <w:p w:rsidR="00743319" w:rsidRDefault="00743319" w:rsidP="00743319">
      <w:pPr>
        <w:pStyle w:val="Listenabsatz"/>
        <w:numPr>
          <w:ilvl w:val="1"/>
          <w:numId w:val="10"/>
        </w:numPr>
      </w:pPr>
      <w:r>
        <w:t>Ein-/Auslagerung von Prozessen</w:t>
      </w:r>
    </w:p>
    <w:p w:rsidR="00410E0C" w:rsidRDefault="00743319" w:rsidP="00883226">
      <w:pPr>
        <w:pStyle w:val="Listenabsatz"/>
        <w:numPr>
          <w:ilvl w:val="1"/>
          <w:numId w:val="10"/>
        </w:numPr>
      </w:pPr>
      <w:r>
        <w:t>Prozesse und ihre Zustände anzeigen</w:t>
      </w:r>
    </w:p>
    <w:p w:rsidR="00883226" w:rsidRDefault="00883226" w:rsidP="00883226">
      <w:pPr>
        <w:pStyle w:val="Listenabsatz"/>
        <w:numPr>
          <w:ilvl w:val="0"/>
          <w:numId w:val="10"/>
        </w:numPr>
      </w:pPr>
      <w:r>
        <w:t>System Call Interface</w:t>
      </w:r>
    </w:p>
    <w:p w:rsidR="00883226" w:rsidRDefault="00883226" w:rsidP="00883226">
      <w:pPr>
        <w:pStyle w:val="Listenabsatz"/>
        <w:numPr>
          <w:ilvl w:val="1"/>
          <w:numId w:val="10"/>
        </w:numPr>
      </w:pPr>
      <w:r>
        <w:t>Einzige Schnittstelle zwischen Kern und Benutzer</w:t>
      </w:r>
    </w:p>
    <w:p w:rsidR="00883226" w:rsidRDefault="00883226" w:rsidP="00883226">
      <w:pPr>
        <w:pStyle w:val="Listenabsatz"/>
        <w:numPr>
          <w:ilvl w:val="1"/>
          <w:numId w:val="10"/>
        </w:numPr>
      </w:pPr>
      <w:r>
        <w:t>Normierung der Syntax &amp; Semantik (POSIX 1003)</w:t>
      </w:r>
    </w:p>
    <w:p w:rsidR="00883226" w:rsidRDefault="00883226" w:rsidP="00883226">
      <w:pPr>
        <w:pStyle w:val="Listenabsatz"/>
        <w:numPr>
          <w:ilvl w:val="1"/>
          <w:numId w:val="10"/>
        </w:numPr>
      </w:pPr>
      <w:r>
        <w:t>Parametrisierung und Übergabe</w:t>
      </w:r>
    </w:p>
    <w:p w:rsidR="00883226" w:rsidRDefault="00883226" w:rsidP="00883226">
      <w:pPr>
        <w:pStyle w:val="Listenabsatz"/>
        <w:numPr>
          <w:ilvl w:val="1"/>
          <w:numId w:val="10"/>
        </w:numPr>
      </w:pPr>
      <w:r>
        <w:t xml:space="preserve">Übergabe der Kontrolle </w:t>
      </w:r>
      <w:r>
        <w:sym w:font="Wingdings" w:char="F0E0"/>
      </w:r>
      <w:r>
        <w:t xml:space="preserve"> Betriebsmodi</w:t>
      </w:r>
    </w:p>
    <w:p w:rsidR="003C2EC2" w:rsidRDefault="003C2EC2" w:rsidP="003C2EC2">
      <w:pPr>
        <w:pStyle w:val="Listenabsatz"/>
        <w:numPr>
          <w:ilvl w:val="0"/>
          <w:numId w:val="10"/>
        </w:numPr>
      </w:pPr>
      <w:r>
        <w:t>Programmierung</w:t>
      </w:r>
    </w:p>
    <w:p w:rsidR="003C2EC2" w:rsidRDefault="003C2EC2" w:rsidP="003C2EC2">
      <w:pPr>
        <w:pStyle w:val="Listenabsatz"/>
        <w:numPr>
          <w:ilvl w:val="1"/>
          <w:numId w:val="10"/>
        </w:numPr>
      </w:pPr>
      <w:r>
        <w:t>Wahl der Programmiersprache</w:t>
      </w:r>
      <w:r w:rsidR="001B5359">
        <w:t>/</w:t>
      </w:r>
      <w:r>
        <w:t>Systempräferenz</w:t>
      </w:r>
    </w:p>
    <w:p w:rsidR="003C2EC2" w:rsidRDefault="003C2EC2" w:rsidP="003C2EC2">
      <w:pPr>
        <w:pStyle w:val="Listenabsatz"/>
        <w:numPr>
          <w:ilvl w:val="1"/>
          <w:numId w:val="10"/>
        </w:numPr>
      </w:pPr>
      <w:r>
        <w:t>System-/Applikationsnahe Bibliotheksfunktionen</w:t>
      </w:r>
    </w:p>
    <w:p w:rsidR="003C2EC2" w:rsidRDefault="003C2EC2" w:rsidP="003C2EC2">
      <w:pPr>
        <w:pStyle w:val="Listenabsatz"/>
        <w:numPr>
          <w:ilvl w:val="1"/>
          <w:numId w:val="10"/>
        </w:numPr>
      </w:pPr>
      <w:r>
        <w:t>Programmierumgebung</w:t>
      </w:r>
    </w:p>
    <w:p w:rsidR="003C2EC2" w:rsidRDefault="003C2EC2" w:rsidP="003C2EC2">
      <w:pPr>
        <w:pStyle w:val="Listenabsatz"/>
        <w:numPr>
          <w:ilvl w:val="2"/>
          <w:numId w:val="10"/>
        </w:numPr>
      </w:pPr>
      <w:r>
        <w:t>Editor</w:t>
      </w:r>
    </w:p>
    <w:p w:rsidR="003C2EC2" w:rsidRDefault="003C2EC2" w:rsidP="003C2EC2">
      <w:pPr>
        <w:pStyle w:val="Listenabsatz"/>
        <w:numPr>
          <w:ilvl w:val="2"/>
          <w:numId w:val="10"/>
        </w:numPr>
      </w:pPr>
      <w:r>
        <w:t>Compiler</w:t>
      </w:r>
    </w:p>
    <w:p w:rsidR="003C2EC2" w:rsidRDefault="003C2EC2" w:rsidP="003C2EC2">
      <w:pPr>
        <w:pStyle w:val="Listenabsatz"/>
        <w:numPr>
          <w:ilvl w:val="2"/>
          <w:numId w:val="10"/>
        </w:numPr>
      </w:pPr>
      <w:r>
        <w:t>Assembler</w:t>
      </w:r>
    </w:p>
    <w:p w:rsidR="003C2EC2" w:rsidRDefault="003C2EC2" w:rsidP="003C2EC2">
      <w:pPr>
        <w:pStyle w:val="Listenabsatz"/>
        <w:numPr>
          <w:ilvl w:val="2"/>
          <w:numId w:val="10"/>
        </w:numPr>
      </w:pPr>
      <w:r>
        <w:t>Linker</w:t>
      </w:r>
    </w:p>
    <w:p w:rsidR="003C2EC2" w:rsidRDefault="003C2EC2" w:rsidP="003C2EC2">
      <w:pPr>
        <w:pStyle w:val="Listenabsatz"/>
        <w:numPr>
          <w:ilvl w:val="2"/>
          <w:numId w:val="10"/>
        </w:numPr>
      </w:pPr>
      <w:r>
        <w:t>Loader</w:t>
      </w:r>
    </w:p>
    <w:p w:rsidR="003C2EC2" w:rsidRDefault="003C2EC2" w:rsidP="003C2EC2">
      <w:pPr>
        <w:pStyle w:val="Listenabsatz"/>
        <w:numPr>
          <w:ilvl w:val="2"/>
          <w:numId w:val="10"/>
        </w:numPr>
      </w:pPr>
      <w:r>
        <w:t>Debugger</w:t>
      </w:r>
    </w:p>
    <w:p w:rsidR="00410E0C" w:rsidRDefault="003C2EC2" w:rsidP="00AF65CF">
      <w:pPr>
        <w:pStyle w:val="Listenabsatz"/>
        <w:numPr>
          <w:ilvl w:val="1"/>
          <w:numId w:val="10"/>
        </w:numPr>
      </w:pPr>
      <w:r>
        <w:t>„Bundling“ in einer Applikation (z.B. Eclipse)</w:t>
      </w:r>
    </w:p>
    <w:p w:rsidR="009F12A9" w:rsidRDefault="009F12A9" w:rsidP="009F12A9">
      <w:pPr>
        <w:pStyle w:val="Listenabsatz"/>
        <w:numPr>
          <w:ilvl w:val="0"/>
          <w:numId w:val="10"/>
        </w:numPr>
      </w:pPr>
      <w:r>
        <w:t>Benutzerschnittstelle</w:t>
      </w:r>
    </w:p>
    <w:p w:rsidR="009F12A9" w:rsidRDefault="009F12A9" w:rsidP="009F12A9">
      <w:pPr>
        <w:pStyle w:val="Listenabsatz"/>
        <w:numPr>
          <w:ilvl w:val="1"/>
          <w:numId w:val="10"/>
        </w:numPr>
      </w:pPr>
      <w:r>
        <w:t xml:space="preserve">Textuelle Basis-Schnittstelle mit Kommandointerpreter Shell </w:t>
      </w:r>
      <w:r>
        <w:sym w:font="Wingdings" w:char="F0E0"/>
      </w:r>
      <w:r>
        <w:t xml:space="preserve"> Konsole</w:t>
      </w:r>
    </w:p>
    <w:p w:rsidR="009F12A9" w:rsidRDefault="009F12A9" w:rsidP="009F12A9">
      <w:pPr>
        <w:pStyle w:val="Listenabsatz"/>
        <w:numPr>
          <w:ilvl w:val="1"/>
          <w:numId w:val="10"/>
        </w:numPr>
      </w:pPr>
      <w:r>
        <w:t>Programmierbarkeit (Scripting, Pipelining, I/O Redirection) der Benutzerschnittstelle</w:t>
      </w:r>
    </w:p>
    <w:p w:rsidR="009F12A9" w:rsidRDefault="009F12A9" w:rsidP="009F12A9">
      <w:pPr>
        <w:pStyle w:val="Listenabsatz"/>
        <w:numPr>
          <w:ilvl w:val="1"/>
          <w:numId w:val="10"/>
        </w:numPr>
      </w:pPr>
      <w:r>
        <w:t>Graphische Benutzerschnittstelle (GUI) mit Abstraktion der unterliegenden Komplexität &amp; Syntax für Nicht-Systemspezialisten</w:t>
      </w:r>
    </w:p>
    <w:p w:rsidR="00410E0C" w:rsidRDefault="009F12A9" w:rsidP="00AF65CF">
      <w:pPr>
        <w:pStyle w:val="Listenabsatz"/>
        <w:numPr>
          <w:ilvl w:val="1"/>
          <w:numId w:val="10"/>
        </w:numPr>
      </w:pPr>
      <w:r>
        <w:t>Austauschbarkeit der Shell und der Systembefehle (Applikationen)</w:t>
      </w:r>
    </w:p>
    <w:p w:rsidR="009F12A9" w:rsidRDefault="009F12A9" w:rsidP="009F12A9">
      <w:pPr>
        <w:pStyle w:val="berschrift2"/>
      </w:pPr>
      <w:bookmarkStart w:id="29" w:name="_Toc453574114"/>
      <w:r>
        <w:t>Betriebssystem und Hardware/Peripherie</w:t>
      </w:r>
      <w:bookmarkEnd w:id="29"/>
    </w:p>
    <w:p w:rsidR="009F12A9" w:rsidRDefault="009F12A9" w:rsidP="009F12A9">
      <w:pPr>
        <w:pStyle w:val="Listenabsatz"/>
        <w:numPr>
          <w:ilvl w:val="0"/>
          <w:numId w:val="10"/>
        </w:numPr>
      </w:pPr>
      <w:r>
        <w:t>Das Betriebssystem muss</w:t>
      </w:r>
    </w:p>
    <w:p w:rsidR="009F12A9" w:rsidRDefault="009F12A9" w:rsidP="009F12A9">
      <w:pPr>
        <w:pStyle w:val="Listenabsatz"/>
        <w:numPr>
          <w:ilvl w:val="1"/>
          <w:numId w:val="10"/>
        </w:numPr>
      </w:pPr>
      <w:r>
        <w:t>Die Fähigkeiten der Hardware optimal ausnutzen (z.B. Mehrprozessor-Architektur)</w:t>
      </w:r>
    </w:p>
    <w:p w:rsidR="009F12A9" w:rsidRDefault="009F12A9" w:rsidP="009F12A9">
      <w:pPr>
        <w:pStyle w:val="Listenabsatz"/>
        <w:numPr>
          <w:ilvl w:val="1"/>
          <w:numId w:val="10"/>
        </w:numPr>
      </w:pPr>
      <w:r>
        <w:t>Die Komplexität und Inhomogenität der Hardware und Peripherie verbergen (z.B. einheitlicher Systemaufruf für Daten Lesen oder Schreiben)</w:t>
      </w:r>
    </w:p>
    <w:p w:rsidR="009F12A9" w:rsidRDefault="009F12A9" w:rsidP="009F12A9">
      <w:pPr>
        <w:pStyle w:val="Listenabsatz"/>
        <w:numPr>
          <w:ilvl w:val="1"/>
          <w:numId w:val="10"/>
        </w:numPr>
      </w:pPr>
      <w:r>
        <w:lastRenderedPageBreak/>
        <w:t>Die Hardware und Peripherie vor unerlaubter Nutzung (Durchgriff auf die Hardwaresteuerung) schützen</w:t>
      </w:r>
    </w:p>
    <w:p w:rsidR="009F12A9" w:rsidRDefault="009F12A9" w:rsidP="009F12A9">
      <w:pPr>
        <w:pStyle w:val="Listenabsatz"/>
        <w:numPr>
          <w:ilvl w:val="0"/>
          <w:numId w:val="10"/>
        </w:numPr>
      </w:pPr>
      <w:r>
        <w:t xml:space="preserve">Peripheriegeräte sind per Definition unterschiedlich, sollen aber möglichst einfach und einheitlich </w:t>
      </w:r>
      <w:r w:rsidR="00CB0FBC">
        <w:t>in das System integrierbar sein</w:t>
      </w:r>
    </w:p>
    <w:p w:rsidR="00410E0C" w:rsidRDefault="009F12A9" w:rsidP="009F12A9">
      <w:pPr>
        <w:pStyle w:val="berschrift2"/>
      </w:pPr>
      <w:bookmarkStart w:id="30" w:name="_Toc453574115"/>
      <w:r>
        <w:t>Filesystem als generelle Schnittstelle</w:t>
      </w:r>
      <w:bookmarkEnd w:id="30"/>
    </w:p>
    <w:p w:rsidR="009F12A9" w:rsidRDefault="009F12A9" w:rsidP="009F12A9">
      <w:pPr>
        <w:pStyle w:val="Listenabsatz"/>
        <w:numPr>
          <w:ilvl w:val="0"/>
          <w:numId w:val="11"/>
        </w:numPr>
      </w:pPr>
      <w:r>
        <w:t>Die Idee von Unix (inzwischen auch in ande</w:t>
      </w:r>
      <w:r w:rsidR="00CB0FBC">
        <w:t>ren Betriebssystemen verwendet)</w:t>
      </w:r>
    </w:p>
    <w:p w:rsidR="009F12A9" w:rsidRDefault="009F12A9" w:rsidP="009F12A9">
      <w:pPr>
        <w:pStyle w:val="Listenabsatz"/>
        <w:numPr>
          <w:ilvl w:val="1"/>
          <w:numId w:val="11"/>
        </w:numPr>
      </w:pPr>
      <w:r>
        <w:t>Das Dateisystem ist die einheitliche Schnittstelle für möglichst viele (alle</w:t>
      </w:r>
      <w:r w:rsidR="00CB0FBC">
        <w:t>) Subsysteme</w:t>
      </w:r>
    </w:p>
    <w:p w:rsidR="009F12A9" w:rsidRDefault="009F12A9" w:rsidP="009F12A9">
      <w:pPr>
        <w:pStyle w:val="Listenabsatz"/>
        <w:numPr>
          <w:ilvl w:val="2"/>
          <w:numId w:val="11"/>
        </w:numPr>
      </w:pPr>
      <w:r>
        <w:t>Dateien, Directories</w:t>
      </w:r>
    </w:p>
    <w:p w:rsidR="009F12A9" w:rsidRDefault="009F12A9" w:rsidP="009F12A9">
      <w:pPr>
        <w:pStyle w:val="Listenabsatz"/>
        <w:numPr>
          <w:ilvl w:val="2"/>
          <w:numId w:val="11"/>
        </w:numPr>
      </w:pPr>
      <w:r>
        <w:t>Proze</w:t>
      </w:r>
      <w:r w:rsidR="00CB0FBC">
        <w:t>sssynchronisation (Lock Files etc.</w:t>
      </w:r>
      <w:r>
        <w:t>)</w:t>
      </w:r>
    </w:p>
    <w:p w:rsidR="009F12A9" w:rsidRDefault="009F12A9" w:rsidP="009F12A9">
      <w:pPr>
        <w:pStyle w:val="Listenabsatz"/>
        <w:numPr>
          <w:ilvl w:val="2"/>
          <w:numId w:val="11"/>
        </w:numPr>
      </w:pPr>
      <w:r>
        <w:t>Prozesskommunikation (Pipes, Sockets)</w:t>
      </w:r>
    </w:p>
    <w:p w:rsidR="009F12A9" w:rsidRDefault="009F12A9" w:rsidP="009F12A9">
      <w:pPr>
        <w:pStyle w:val="Listenabsatz"/>
        <w:numPr>
          <w:ilvl w:val="2"/>
          <w:numId w:val="11"/>
        </w:numPr>
      </w:pPr>
      <w:r>
        <w:t>Peripheriegeräte (Device Special Files)</w:t>
      </w:r>
    </w:p>
    <w:p w:rsidR="009F12A9" w:rsidRDefault="009F12A9" w:rsidP="009F12A9">
      <w:pPr>
        <w:pStyle w:val="Listenabsatz"/>
        <w:numPr>
          <w:ilvl w:val="2"/>
          <w:numId w:val="11"/>
        </w:numPr>
      </w:pPr>
      <w:r>
        <w:t>Kom</w:t>
      </w:r>
      <w:r w:rsidR="00CB0FBC">
        <w:t>munikationsprotokolle (TCP/IP etc.</w:t>
      </w:r>
      <w:r>
        <w:t>)</w:t>
      </w:r>
    </w:p>
    <w:p w:rsidR="009F12A9" w:rsidRDefault="009F12A9" w:rsidP="009F12A9">
      <w:pPr>
        <w:pStyle w:val="Listenabsatz"/>
        <w:numPr>
          <w:ilvl w:val="2"/>
          <w:numId w:val="11"/>
        </w:numPr>
      </w:pPr>
      <w:r>
        <w:t>Prozesse (/proc Dateisystem)</w:t>
      </w:r>
    </w:p>
    <w:p w:rsidR="009F12A9" w:rsidRDefault="009F12A9" w:rsidP="009F12A9">
      <w:pPr>
        <w:pStyle w:val="Listenabsatz"/>
        <w:numPr>
          <w:ilvl w:val="0"/>
          <w:numId w:val="11"/>
        </w:numPr>
      </w:pPr>
      <w:r>
        <w:t>Bedingt eine zusätzliche Abstraktionsschicht</w:t>
      </w:r>
    </w:p>
    <w:p w:rsidR="00410E0C" w:rsidRDefault="008301FA" w:rsidP="008301FA">
      <w:pPr>
        <w:pStyle w:val="berschrift2"/>
      </w:pPr>
      <w:bookmarkStart w:id="31" w:name="_Toc453574116"/>
      <w:r>
        <w:t>Betriebssystem und darauf aufbauende Komponenten</w:t>
      </w:r>
      <w:bookmarkEnd w:id="31"/>
    </w:p>
    <w:p w:rsidR="008301FA" w:rsidRDefault="008301FA" w:rsidP="008301FA">
      <w:pPr>
        <w:pStyle w:val="Listenabsatz"/>
        <w:numPr>
          <w:ilvl w:val="0"/>
          <w:numId w:val="12"/>
        </w:numPr>
      </w:pPr>
      <w:r>
        <w:t>Middleware</w:t>
      </w:r>
    </w:p>
    <w:p w:rsidR="008301FA" w:rsidRDefault="008301FA" w:rsidP="008301FA">
      <w:pPr>
        <w:pStyle w:val="Listenabsatz"/>
        <w:numPr>
          <w:ilvl w:val="1"/>
          <w:numId w:val="12"/>
        </w:numPr>
      </w:pPr>
      <w:r>
        <w:t>Aus Sicht des Betriebssystems sind Middleware-Komponenten Applikationselemente, d.h. sie laufen primär im „User Space“ ab und machen Systemaufruf</w:t>
      </w:r>
      <w:r w:rsidR="006471C9">
        <w:t>e wie andere Applikationen auch</w:t>
      </w:r>
    </w:p>
    <w:p w:rsidR="008301FA" w:rsidRDefault="008301FA" w:rsidP="008301FA">
      <w:pPr>
        <w:pStyle w:val="Listenabsatz"/>
        <w:numPr>
          <w:ilvl w:val="1"/>
          <w:numId w:val="12"/>
        </w:numPr>
      </w:pPr>
      <w:r>
        <w:t>Intern können Middleware-Umgebungen (Java, .NET usw.) betriebssystem-typische Aufgaben (Ressourcenverwaltung, Scheduling usw.) wahrnehmen (jedoch inne</w:t>
      </w:r>
      <w:r w:rsidR="006471C9">
        <w:t>rhalb des Prozess- Adressraums)</w:t>
      </w:r>
    </w:p>
    <w:p w:rsidR="008301FA" w:rsidRDefault="008301FA" w:rsidP="008301FA">
      <w:pPr>
        <w:pStyle w:val="Listenabsatz"/>
        <w:numPr>
          <w:ilvl w:val="0"/>
          <w:numId w:val="12"/>
        </w:numPr>
      </w:pPr>
      <w:r>
        <w:t>Datenbanken</w:t>
      </w:r>
    </w:p>
    <w:p w:rsidR="008301FA" w:rsidRDefault="008301FA" w:rsidP="008301FA">
      <w:pPr>
        <w:pStyle w:val="Listenabsatz"/>
        <w:numPr>
          <w:ilvl w:val="1"/>
          <w:numId w:val="12"/>
        </w:numPr>
      </w:pPr>
      <w:r>
        <w:t>Meist ebenfalls im „User Space“, jedoch oft mit speziellen, intern geschützten Zugriffen auf das</w:t>
      </w:r>
      <w:r w:rsidR="006471C9">
        <w:t xml:space="preserve"> Dateisystem, Hauptspeicher etc.</w:t>
      </w:r>
    </w:p>
    <w:p w:rsidR="008301FA" w:rsidRDefault="008301FA" w:rsidP="008301FA">
      <w:pPr>
        <w:pStyle w:val="Listenabsatz"/>
        <w:numPr>
          <w:ilvl w:val="0"/>
          <w:numId w:val="12"/>
        </w:numPr>
      </w:pPr>
      <w:r>
        <w:t>Applikationen</w:t>
      </w:r>
    </w:p>
    <w:p w:rsidR="008301FA" w:rsidRDefault="008301FA" w:rsidP="008301FA">
      <w:pPr>
        <w:pStyle w:val="Listenabsatz"/>
        <w:numPr>
          <w:ilvl w:val="1"/>
          <w:numId w:val="12"/>
        </w:numPr>
      </w:pPr>
      <w:r>
        <w:t>Laufen im „User Space“, Systemaufrufe wo nötig, Scheduling</w:t>
      </w:r>
    </w:p>
    <w:p w:rsidR="00410E0C" w:rsidRDefault="006471C9" w:rsidP="006471C9">
      <w:pPr>
        <w:pStyle w:val="berschrift2"/>
      </w:pPr>
      <w:bookmarkStart w:id="32" w:name="_Toc453574117"/>
      <w:r>
        <w:t>Architektur: Unix</w:t>
      </w:r>
      <w:bookmarkEnd w:id="32"/>
    </w:p>
    <w:p w:rsidR="006471C9" w:rsidRDefault="006471C9" w:rsidP="006471C9">
      <w:pPr>
        <w:jc w:val="center"/>
      </w:pPr>
      <w:r>
        <w:rPr>
          <w:noProof/>
          <w:lang w:eastAsia="de-CH"/>
        </w:rPr>
        <w:drawing>
          <wp:inline distT="0" distB="0" distL="0" distR="0" wp14:anchorId="6BFD263E" wp14:editId="69B1059E">
            <wp:extent cx="5762625" cy="299085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2990850"/>
                    </a:xfrm>
                    <a:prstGeom prst="rect">
                      <a:avLst/>
                    </a:prstGeom>
                    <a:noFill/>
                    <a:ln>
                      <a:noFill/>
                    </a:ln>
                  </pic:spPr>
                </pic:pic>
              </a:graphicData>
            </a:graphic>
          </wp:inline>
        </w:drawing>
      </w:r>
    </w:p>
    <w:p w:rsidR="006471C9" w:rsidRDefault="006471C9" w:rsidP="006471C9">
      <w:pPr>
        <w:pStyle w:val="berschrift2"/>
      </w:pPr>
      <w:bookmarkStart w:id="33" w:name="_Toc453574118"/>
      <w:r>
        <w:lastRenderedPageBreak/>
        <w:t>Architektur: Linux</w:t>
      </w:r>
      <w:bookmarkEnd w:id="33"/>
    </w:p>
    <w:p w:rsidR="006471C9" w:rsidRDefault="006471C9" w:rsidP="006471C9">
      <w:pPr>
        <w:jc w:val="center"/>
      </w:pPr>
      <w:r w:rsidRPr="006471C9">
        <w:rPr>
          <w:noProof/>
          <w:lang w:eastAsia="de-CH"/>
        </w:rPr>
        <w:drawing>
          <wp:inline distT="0" distB="0" distL="0" distR="0" wp14:anchorId="47316A38" wp14:editId="4DC4CECB">
            <wp:extent cx="4895850" cy="4383387"/>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4383387"/>
                    </a:xfrm>
                    <a:prstGeom prst="rect">
                      <a:avLst/>
                    </a:prstGeom>
                    <a:noFill/>
                    <a:ln>
                      <a:noFill/>
                    </a:ln>
                  </pic:spPr>
                </pic:pic>
              </a:graphicData>
            </a:graphic>
          </wp:inline>
        </w:drawing>
      </w:r>
    </w:p>
    <w:p w:rsidR="006471C9" w:rsidRDefault="006471C9" w:rsidP="00AF65CF">
      <w:r w:rsidRPr="006471C9">
        <w:rPr>
          <w:noProof/>
          <w:lang w:eastAsia="de-CH"/>
        </w:rPr>
        <w:drawing>
          <wp:inline distT="0" distB="0" distL="0" distR="0" wp14:anchorId="123E2388" wp14:editId="74E5CD74">
            <wp:extent cx="5760720" cy="430787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07870"/>
                    </a:xfrm>
                    <a:prstGeom prst="rect">
                      <a:avLst/>
                    </a:prstGeom>
                    <a:noFill/>
                    <a:ln>
                      <a:noFill/>
                    </a:ln>
                  </pic:spPr>
                </pic:pic>
              </a:graphicData>
            </a:graphic>
          </wp:inline>
        </w:drawing>
      </w:r>
    </w:p>
    <w:p w:rsidR="006471C9" w:rsidRDefault="006471C9" w:rsidP="006471C9">
      <w:pPr>
        <w:pStyle w:val="berschrift2"/>
      </w:pPr>
      <w:bookmarkStart w:id="34" w:name="_Toc453574119"/>
      <w:r>
        <w:lastRenderedPageBreak/>
        <w:t xml:space="preserve">Architektur: </w:t>
      </w:r>
      <w:r w:rsidR="00F4622C">
        <w:t xml:space="preserve">Microsoft </w:t>
      </w:r>
      <w:r>
        <w:t>Windows</w:t>
      </w:r>
      <w:bookmarkEnd w:id="34"/>
    </w:p>
    <w:p w:rsidR="006471C9" w:rsidRDefault="006471C9" w:rsidP="00AF65CF">
      <w:r>
        <w:rPr>
          <w:noProof/>
          <w:lang w:eastAsia="de-CH"/>
        </w:rPr>
        <w:drawing>
          <wp:inline distT="0" distB="0" distL="0" distR="0" wp14:anchorId="2F07CC0F" wp14:editId="592C2B19">
            <wp:extent cx="5753100" cy="3190875"/>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190875"/>
                    </a:xfrm>
                    <a:prstGeom prst="rect">
                      <a:avLst/>
                    </a:prstGeom>
                    <a:noFill/>
                    <a:ln>
                      <a:noFill/>
                    </a:ln>
                  </pic:spPr>
                </pic:pic>
              </a:graphicData>
            </a:graphic>
          </wp:inline>
        </w:drawing>
      </w:r>
    </w:p>
    <w:p w:rsidR="006471C9" w:rsidRDefault="006471C9" w:rsidP="006471C9">
      <w:pPr>
        <w:pStyle w:val="berschrift2"/>
      </w:pPr>
      <w:bookmarkStart w:id="35" w:name="_Toc453574120"/>
      <w:r>
        <w:t>Architektur: IBM z/OS</w:t>
      </w:r>
      <w:bookmarkEnd w:id="35"/>
    </w:p>
    <w:p w:rsidR="006471C9" w:rsidRDefault="006471C9" w:rsidP="006471C9">
      <w:pPr>
        <w:jc w:val="center"/>
      </w:pPr>
      <w:r w:rsidRPr="006471C9">
        <w:rPr>
          <w:noProof/>
          <w:lang w:eastAsia="de-CH"/>
        </w:rPr>
        <w:drawing>
          <wp:inline distT="0" distB="0" distL="0" distR="0" wp14:anchorId="0E7E3B25" wp14:editId="1BAFC4D9">
            <wp:extent cx="3170144" cy="23431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0144" cy="2343150"/>
                    </a:xfrm>
                    <a:prstGeom prst="rect">
                      <a:avLst/>
                    </a:prstGeom>
                    <a:noFill/>
                    <a:ln>
                      <a:noFill/>
                    </a:ln>
                  </pic:spPr>
                </pic:pic>
              </a:graphicData>
            </a:graphic>
          </wp:inline>
        </w:drawing>
      </w:r>
    </w:p>
    <w:p w:rsidR="006471C9" w:rsidRDefault="006471C9" w:rsidP="006471C9">
      <w:pPr>
        <w:jc w:val="center"/>
      </w:pPr>
      <w:r w:rsidRPr="006471C9">
        <w:rPr>
          <w:noProof/>
          <w:lang w:eastAsia="de-CH"/>
        </w:rPr>
        <w:drawing>
          <wp:inline distT="0" distB="0" distL="0" distR="0" wp14:anchorId="411F7A78" wp14:editId="6FAA2BED">
            <wp:extent cx="3876675" cy="2466975"/>
            <wp:effectExtent l="0"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80489" cy="2469402"/>
                    </a:xfrm>
                    <a:prstGeom prst="rect">
                      <a:avLst/>
                    </a:prstGeom>
                    <a:noFill/>
                    <a:ln>
                      <a:noFill/>
                    </a:ln>
                  </pic:spPr>
                </pic:pic>
              </a:graphicData>
            </a:graphic>
          </wp:inline>
        </w:drawing>
      </w:r>
    </w:p>
    <w:p w:rsidR="006471C9" w:rsidRDefault="006471C9" w:rsidP="006471C9"/>
    <w:p w:rsidR="00615BFE" w:rsidRDefault="00615BFE" w:rsidP="00615BFE">
      <w:pPr>
        <w:pStyle w:val="berschrift1"/>
      </w:pPr>
      <w:bookmarkStart w:id="36" w:name="_Toc453574121"/>
      <w:r>
        <w:lastRenderedPageBreak/>
        <w:t>Woche 3</w:t>
      </w:r>
      <w:bookmarkEnd w:id="36"/>
    </w:p>
    <w:p w:rsidR="00615BFE" w:rsidRDefault="00994163" w:rsidP="00994163">
      <w:pPr>
        <w:pStyle w:val="berschrift2"/>
      </w:pPr>
      <w:bookmarkStart w:id="37" w:name="_Toc453574122"/>
      <w:r>
        <w:t>Anforderungen an ein Dateisystem</w:t>
      </w:r>
      <w:bookmarkEnd w:id="37"/>
    </w:p>
    <w:p w:rsidR="00D51E1F" w:rsidRDefault="00D51E1F" w:rsidP="00D51E1F">
      <w:pPr>
        <w:pStyle w:val="Listenabsatz"/>
        <w:numPr>
          <w:ilvl w:val="0"/>
          <w:numId w:val="13"/>
        </w:numPr>
      </w:pPr>
      <w:r>
        <w:t>Konsistente, permanente Ablage von Dateien</w:t>
      </w:r>
    </w:p>
    <w:p w:rsidR="00D51E1F" w:rsidRDefault="00D51E1F" w:rsidP="00D51E1F">
      <w:pPr>
        <w:pStyle w:val="Listenabsatz"/>
        <w:numPr>
          <w:ilvl w:val="0"/>
          <w:numId w:val="13"/>
        </w:numPr>
      </w:pPr>
      <w:r>
        <w:t>Strukturierung der Ablage (Hierarchie, Extensions etc.)</w:t>
      </w:r>
    </w:p>
    <w:p w:rsidR="00D51E1F" w:rsidRDefault="00D51E1F" w:rsidP="00D51E1F">
      <w:pPr>
        <w:pStyle w:val="Listenabsatz"/>
        <w:numPr>
          <w:ilvl w:val="0"/>
          <w:numId w:val="13"/>
        </w:numPr>
      </w:pPr>
      <w:r>
        <w:t>Zugriffssicherheit (Rechte/Rollen, Attribute)</w:t>
      </w:r>
    </w:p>
    <w:p w:rsidR="00D51E1F" w:rsidRDefault="00D51E1F" w:rsidP="00D51E1F">
      <w:pPr>
        <w:pStyle w:val="Listenabsatz"/>
        <w:numPr>
          <w:ilvl w:val="0"/>
          <w:numId w:val="13"/>
        </w:numPr>
      </w:pPr>
      <w:r>
        <w:t>Basisoperationen (Benutzer-Navigation, Dateimanipulationen)</w:t>
      </w:r>
    </w:p>
    <w:p w:rsidR="00D51E1F" w:rsidRDefault="00D51E1F" w:rsidP="00D51E1F">
      <w:pPr>
        <w:pStyle w:val="Listenabsatz"/>
        <w:numPr>
          <w:ilvl w:val="0"/>
          <w:numId w:val="13"/>
        </w:numPr>
      </w:pPr>
      <w:r>
        <w:t>Programmierbarer Zugriff</w:t>
      </w:r>
    </w:p>
    <w:p w:rsidR="00D51E1F" w:rsidRDefault="00D51E1F" w:rsidP="00D51E1F">
      <w:pPr>
        <w:pStyle w:val="Listenabsatz"/>
        <w:numPr>
          <w:ilvl w:val="0"/>
          <w:numId w:val="13"/>
        </w:numPr>
      </w:pPr>
      <w:r>
        <w:t>Mehrbenutzer/-prozessfähigkeit</w:t>
      </w:r>
    </w:p>
    <w:p w:rsidR="00D51E1F" w:rsidRDefault="00D51E1F" w:rsidP="00D51E1F">
      <w:pPr>
        <w:pStyle w:val="Listenabsatz"/>
        <w:numPr>
          <w:ilvl w:val="0"/>
          <w:numId w:val="13"/>
        </w:numPr>
      </w:pPr>
      <w:r>
        <w:t>Performance</w:t>
      </w:r>
    </w:p>
    <w:p w:rsidR="00994163" w:rsidRPr="00994163" w:rsidRDefault="00D51E1F" w:rsidP="00D51E1F">
      <w:pPr>
        <w:pStyle w:val="Listenabsatz"/>
        <w:numPr>
          <w:ilvl w:val="0"/>
          <w:numId w:val="13"/>
        </w:numPr>
      </w:pPr>
      <w:r>
        <w:t>Standardisierung</w:t>
      </w:r>
    </w:p>
    <w:p w:rsidR="00994163" w:rsidRDefault="00D7242E" w:rsidP="00994163">
      <w:pPr>
        <w:pStyle w:val="berschrift2"/>
      </w:pPr>
      <w:bookmarkStart w:id="38" w:name="_Toc453574123"/>
      <w:r>
        <w:t>A</w:t>
      </w:r>
      <w:r w:rsidR="00994163">
        <w:t>ufbau des Unix UFS</w:t>
      </w:r>
      <w:bookmarkEnd w:id="38"/>
    </w:p>
    <w:p w:rsidR="00994163" w:rsidRDefault="00142C98" w:rsidP="00142C98">
      <w:pPr>
        <w:jc w:val="center"/>
      </w:pPr>
      <w:r>
        <w:rPr>
          <w:noProof/>
          <w:lang w:eastAsia="de-CH"/>
        </w:rPr>
        <w:drawing>
          <wp:inline distT="0" distB="0" distL="0" distR="0" wp14:anchorId="6E64173C" wp14:editId="10DC479E">
            <wp:extent cx="5760720" cy="300291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02915"/>
                    </a:xfrm>
                    <a:prstGeom prst="rect">
                      <a:avLst/>
                    </a:prstGeom>
                  </pic:spPr>
                </pic:pic>
              </a:graphicData>
            </a:graphic>
          </wp:inline>
        </w:drawing>
      </w:r>
    </w:p>
    <w:p w:rsidR="00D7242E" w:rsidRDefault="00D7242E" w:rsidP="00D7242E">
      <w:pPr>
        <w:pStyle w:val="berschrift2"/>
      </w:pPr>
      <w:bookmarkStart w:id="39" w:name="_Toc453574124"/>
      <w:r>
        <w:t>Aufbau</w:t>
      </w:r>
      <w:r w:rsidR="00F53D28">
        <w:t xml:space="preserve"> und Layout eines Verzeichnisses</w:t>
      </w:r>
      <w:bookmarkEnd w:id="39"/>
    </w:p>
    <w:p w:rsidR="00D7242E" w:rsidRDefault="00142C98" w:rsidP="00142C98">
      <w:pPr>
        <w:jc w:val="center"/>
      </w:pPr>
      <w:r>
        <w:rPr>
          <w:noProof/>
          <w:lang w:eastAsia="de-CH"/>
        </w:rPr>
        <w:drawing>
          <wp:inline distT="0" distB="0" distL="0" distR="0" wp14:anchorId="6DB444BF" wp14:editId="37BE571D">
            <wp:extent cx="4827182" cy="3067006"/>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35922" cy="3072559"/>
                    </a:xfrm>
                    <a:prstGeom prst="rect">
                      <a:avLst/>
                    </a:prstGeom>
                  </pic:spPr>
                </pic:pic>
              </a:graphicData>
            </a:graphic>
          </wp:inline>
        </w:drawing>
      </w:r>
    </w:p>
    <w:p w:rsidR="00142C98" w:rsidRDefault="003D50CE" w:rsidP="003D50CE">
      <w:pPr>
        <w:pStyle w:val="Listenabsatz"/>
        <w:numPr>
          <w:ilvl w:val="0"/>
          <w:numId w:val="21"/>
        </w:numPr>
      </w:pPr>
      <w:r>
        <w:t>Inodes sind pro Partition einzigartig</w:t>
      </w:r>
    </w:p>
    <w:p w:rsidR="003D50CE" w:rsidRDefault="003D50CE" w:rsidP="003D50CE">
      <w:pPr>
        <w:pStyle w:val="Listenabsatz"/>
        <w:numPr>
          <w:ilvl w:val="0"/>
          <w:numId w:val="21"/>
        </w:numPr>
      </w:pPr>
      <w:r>
        <w:lastRenderedPageBreak/>
        <w:t>Dateinamen werden im Block des übergeordneten Verzeichnisses gespeichert</w:t>
      </w:r>
    </w:p>
    <w:p w:rsidR="00142C98" w:rsidRDefault="007E728C" w:rsidP="007E728C">
      <w:pPr>
        <w:pStyle w:val="berschrift2"/>
      </w:pPr>
      <w:bookmarkStart w:id="40" w:name="_Toc453574125"/>
      <w:r>
        <w:t>Aufbau eines Dateibaums</w:t>
      </w:r>
      <w:bookmarkEnd w:id="40"/>
    </w:p>
    <w:p w:rsidR="007E728C" w:rsidRDefault="007E728C" w:rsidP="007E728C">
      <w:pPr>
        <w:jc w:val="center"/>
      </w:pPr>
      <w:r>
        <w:rPr>
          <w:noProof/>
          <w:lang w:eastAsia="de-CH"/>
        </w:rPr>
        <w:drawing>
          <wp:inline distT="0" distB="0" distL="0" distR="0" wp14:anchorId="1C20B39A" wp14:editId="2D96DA09">
            <wp:extent cx="5082363" cy="1972578"/>
            <wp:effectExtent l="0" t="0" r="4445" b="889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3408" cy="1980746"/>
                    </a:xfrm>
                    <a:prstGeom prst="rect">
                      <a:avLst/>
                    </a:prstGeom>
                    <a:noFill/>
                    <a:ln>
                      <a:noFill/>
                    </a:ln>
                  </pic:spPr>
                </pic:pic>
              </a:graphicData>
            </a:graphic>
          </wp:inline>
        </w:drawing>
      </w:r>
    </w:p>
    <w:p w:rsidR="00142C98" w:rsidRDefault="00744F90" w:rsidP="00744F90">
      <w:pPr>
        <w:pStyle w:val="berschrift2"/>
      </w:pPr>
      <w:bookmarkStart w:id="41" w:name="_Toc453574126"/>
      <w:r>
        <w:t>Dateisystem/Partition auf einer Disk</w:t>
      </w:r>
      <w:bookmarkEnd w:id="41"/>
    </w:p>
    <w:p w:rsidR="00142C98" w:rsidRDefault="00744F90" w:rsidP="00744F90">
      <w:pPr>
        <w:jc w:val="center"/>
      </w:pPr>
      <w:r>
        <w:rPr>
          <w:noProof/>
          <w:lang w:eastAsia="de-CH"/>
        </w:rPr>
        <w:drawing>
          <wp:inline distT="0" distB="0" distL="0" distR="0" wp14:anchorId="0F3762DD" wp14:editId="5AD878B9">
            <wp:extent cx="5422605" cy="3086677"/>
            <wp:effectExtent l="0" t="0" r="698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6327" cy="3088795"/>
                    </a:xfrm>
                    <a:prstGeom prst="rect">
                      <a:avLst/>
                    </a:prstGeom>
                  </pic:spPr>
                </pic:pic>
              </a:graphicData>
            </a:graphic>
          </wp:inline>
        </w:drawing>
      </w:r>
    </w:p>
    <w:p w:rsidR="00142C98" w:rsidRDefault="00C84F50" w:rsidP="00C84F50">
      <w:pPr>
        <w:pStyle w:val="berschrift2"/>
      </w:pPr>
      <w:bookmarkStart w:id="42" w:name="_Toc453574127"/>
      <w:r>
        <w:lastRenderedPageBreak/>
        <w:t>Aufbau einer Disk Inode</w:t>
      </w:r>
      <w:bookmarkEnd w:id="42"/>
    </w:p>
    <w:p w:rsidR="00142C98" w:rsidRDefault="00C84F50" w:rsidP="00C84F50">
      <w:pPr>
        <w:jc w:val="center"/>
      </w:pPr>
      <w:r>
        <w:rPr>
          <w:noProof/>
          <w:lang w:eastAsia="de-CH"/>
        </w:rPr>
        <w:drawing>
          <wp:inline distT="0" distB="0" distL="0" distR="0" wp14:anchorId="3D9C3324" wp14:editId="2C62AF11">
            <wp:extent cx="4051004" cy="3111764"/>
            <wp:effectExtent l="0" t="0" r="698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4919" cy="3114771"/>
                    </a:xfrm>
                    <a:prstGeom prst="rect">
                      <a:avLst/>
                    </a:prstGeom>
                    <a:noFill/>
                    <a:ln>
                      <a:noFill/>
                    </a:ln>
                  </pic:spPr>
                </pic:pic>
              </a:graphicData>
            </a:graphic>
          </wp:inline>
        </w:drawing>
      </w:r>
    </w:p>
    <w:p w:rsidR="00142C98" w:rsidRDefault="00A464A4" w:rsidP="00A464A4">
      <w:pPr>
        <w:pStyle w:val="berschrift2"/>
      </w:pPr>
      <w:bookmarkStart w:id="43" w:name="_Toc453574128"/>
      <w:r>
        <w:t>Design einer Inode in Linux</w:t>
      </w:r>
      <w:bookmarkEnd w:id="43"/>
    </w:p>
    <w:p w:rsidR="00A464A4" w:rsidRDefault="00A464A4" w:rsidP="00A464A4">
      <w:pPr>
        <w:jc w:val="center"/>
      </w:pPr>
      <w:r>
        <w:rPr>
          <w:noProof/>
          <w:lang w:eastAsia="de-CH"/>
        </w:rPr>
        <w:drawing>
          <wp:inline distT="0" distB="0" distL="0" distR="0" wp14:anchorId="60E2E17C" wp14:editId="7AF148BB">
            <wp:extent cx="5762625" cy="3094355"/>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094355"/>
                    </a:xfrm>
                    <a:prstGeom prst="rect">
                      <a:avLst/>
                    </a:prstGeom>
                    <a:noFill/>
                    <a:ln>
                      <a:noFill/>
                    </a:ln>
                  </pic:spPr>
                </pic:pic>
              </a:graphicData>
            </a:graphic>
          </wp:inline>
        </w:drawing>
      </w:r>
    </w:p>
    <w:p w:rsidR="00142C98" w:rsidRDefault="007F0E07" w:rsidP="007F0E07">
      <w:pPr>
        <w:pStyle w:val="berschrift2"/>
      </w:pPr>
      <w:bookmarkStart w:id="44" w:name="_Toc453574129"/>
      <w:r>
        <w:lastRenderedPageBreak/>
        <w:t>Referenzierung von Datenblöcken</w:t>
      </w:r>
      <w:bookmarkEnd w:id="44"/>
    </w:p>
    <w:p w:rsidR="007F0E07" w:rsidRDefault="007F0E07" w:rsidP="0066667E">
      <w:pPr>
        <w:jc w:val="center"/>
      </w:pPr>
      <w:r>
        <w:rPr>
          <w:noProof/>
          <w:lang w:eastAsia="de-CH"/>
        </w:rPr>
        <w:drawing>
          <wp:inline distT="0" distB="0" distL="0" distR="0" wp14:anchorId="15802359" wp14:editId="6FD8D915">
            <wp:extent cx="5760720" cy="310896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08960"/>
                    </a:xfrm>
                    <a:prstGeom prst="rect">
                      <a:avLst/>
                    </a:prstGeom>
                    <a:noFill/>
                    <a:ln>
                      <a:noFill/>
                    </a:ln>
                  </pic:spPr>
                </pic:pic>
              </a:graphicData>
            </a:graphic>
          </wp:inline>
        </w:drawing>
      </w:r>
    </w:p>
    <w:p w:rsidR="007F0E07" w:rsidRDefault="007E6DAB" w:rsidP="007E6DAB">
      <w:pPr>
        <w:pStyle w:val="berschrift2"/>
      </w:pPr>
      <w:bookmarkStart w:id="45" w:name="_Toc453574130"/>
      <w:r>
        <w:t>Maximale Dateigrössen</w:t>
      </w:r>
      <w:bookmarkEnd w:id="45"/>
      <w:r>
        <w:t xml:space="preserve"> </w:t>
      </w:r>
    </w:p>
    <w:p w:rsidR="007E6DAB" w:rsidRDefault="007E6DAB" w:rsidP="007E6DAB">
      <w:pPr>
        <w:pStyle w:val="Listenabsatz"/>
        <w:numPr>
          <w:ilvl w:val="0"/>
          <w:numId w:val="14"/>
        </w:numPr>
      </w:pPr>
      <w:r>
        <w:t xml:space="preserve">10 direkte Blöcke mit je 1 KB </w:t>
      </w:r>
      <w:r w:rsidR="00007916">
        <w:t xml:space="preserve">= </w:t>
      </w:r>
      <w:r>
        <w:t xml:space="preserve">10 </w:t>
      </w:r>
      <w:r w:rsidR="00007916">
        <w:t>KB</w:t>
      </w:r>
    </w:p>
    <w:p w:rsidR="007E6DAB" w:rsidRDefault="007E6DAB" w:rsidP="007E6DAB">
      <w:pPr>
        <w:pStyle w:val="Listenabsatz"/>
        <w:numPr>
          <w:ilvl w:val="0"/>
          <w:numId w:val="14"/>
        </w:numPr>
      </w:pPr>
      <w:r>
        <w:t xml:space="preserve">1 indirekter Block mit 265 direkten Blöcken </w:t>
      </w:r>
      <w:r w:rsidR="00007916">
        <w:t xml:space="preserve">= </w:t>
      </w:r>
      <w:r>
        <w:t xml:space="preserve">256 </w:t>
      </w:r>
      <w:r w:rsidR="00007916">
        <w:t>KB</w:t>
      </w:r>
    </w:p>
    <w:p w:rsidR="007E6DAB" w:rsidRDefault="007E6DAB" w:rsidP="007E6DAB">
      <w:pPr>
        <w:pStyle w:val="Listenabsatz"/>
        <w:numPr>
          <w:ilvl w:val="0"/>
          <w:numId w:val="14"/>
        </w:numPr>
      </w:pPr>
      <w:r>
        <w:t xml:space="preserve">1 doppelt indirekter Block mit 256 indirekten Blöcken </w:t>
      </w:r>
      <w:r w:rsidR="00007916">
        <w:t xml:space="preserve">= </w:t>
      </w:r>
      <w:r>
        <w:t xml:space="preserve">64 </w:t>
      </w:r>
      <w:r w:rsidR="00007916">
        <w:t>MB</w:t>
      </w:r>
    </w:p>
    <w:p w:rsidR="007F0E07" w:rsidRDefault="007E6DAB" w:rsidP="00AF65CF">
      <w:pPr>
        <w:pStyle w:val="Listenabsatz"/>
        <w:numPr>
          <w:ilvl w:val="0"/>
          <w:numId w:val="14"/>
        </w:numPr>
      </w:pPr>
      <w:r>
        <w:t xml:space="preserve">1 dreifach indirekter Block mit 256 doppelt indirekten Blöcken </w:t>
      </w:r>
      <w:r w:rsidR="00007916">
        <w:t xml:space="preserve">= </w:t>
      </w:r>
      <w:r>
        <w:t xml:space="preserve">16 </w:t>
      </w:r>
      <w:r w:rsidR="00007916">
        <w:t>GB</w:t>
      </w:r>
    </w:p>
    <w:p w:rsidR="008973EB" w:rsidRDefault="008973EB" w:rsidP="00AF65CF">
      <w:pPr>
        <w:pStyle w:val="Listenabsatz"/>
        <w:numPr>
          <w:ilvl w:val="0"/>
          <w:numId w:val="14"/>
        </w:numPr>
      </w:pPr>
      <w:r>
        <w:t>Attribut der Grösse ist der limitierende Faktor</w:t>
      </w:r>
    </w:p>
    <w:p w:rsidR="008973EB" w:rsidRDefault="008973EB" w:rsidP="008973EB">
      <w:pPr>
        <w:pStyle w:val="berschrift2"/>
      </w:pPr>
      <w:bookmarkStart w:id="46" w:name="_Toc453574131"/>
      <w:r>
        <w:t>Finden eines Disk Block und einer Inode</w:t>
      </w:r>
      <w:bookmarkEnd w:id="46"/>
    </w:p>
    <w:p w:rsidR="008973EB" w:rsidRDefault="00581E56" w:rsidP="008973EB">
      <w:pPr>
        <w:pStyle w:val="Listenabsatz"/>
        <w:numPr>
          <w:ilvl w:val="0"/>
          <w:numId w:val="15"/>
        </w:numPr>
      </w:pPr>
      <w:r>
        <w:t>Blocknummer = ((Inode-Nummer - 1) DIV (Anzahl Inodes pro Block</w:t>
      </w:r>
      <w:r w:rsidR="008973EB">
        <w:t>)) + Adresse des ersten Blocks der Inode-Liste</w:t>
      </w:r>
    </w:p>
    <w:p w:rsidR="007F0E07" w:rsidRDefault="00581E56" w:rsidP="008973EB">
      <w:pPr>
        <w:pStyle w:val="Listenabsatz"/>
        <w:numPr>
          <w:ilvl w:val="0"/>
          <w:numId w:val="15"/>
        </w:numPr>
      </w:pPr>
      <w:r>
        <w:t>Inode-Byte-Offset = ((Inode-Nummer -1) MOD (</w:t>
      </w:r>
      <w:r w:rsidR="008973EB">
        <w:t>Anzahl Inodes pro Block)) * Grösse eines Disk-Inode</w:t>
      </w:r>
    </w:p>
    <w:p w:rsidR="008973EB" w:rsidRDefault="00BB4A2A" w:rsidP="00BB4A2A">
      <w:pPr>
        <w:pStyle w:val="berschrift2"/>
      </w:pPr>
      <w:bookmarkStart w:id="47" w:name="_Toc453574132"/>
      <w:r>
        <w:t>Dateisystemalgorithmen</w:t>
      </w:r>
      <w:bookmarkEnd w:id="47"/>
    </w:p>
    <w:p w:rsidR="00BB4A2A" w:rsidRDefault="00BB4A2A" w:rsidP="00BB4A2A">
      <w:pPr>
        <w:jc w:val="center"/>
      </w:pPr>
      <w:r>
        <w:rPr>
          <w:noProof/>
          <w:lang w:eastAsia="de-CH"/>
        </w:rPr>
        <w:drawing>
          <wp:inline distT="0" distB="0" distL="0" distR="0" wp14:anchorId="6D0CECF8" wp14:editId="23EBC721">
            <wp:extent cx="4819650" cy="20574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9650" cy="2057400"/>
                    </a:xfrm>
                    <a:prstGeom prst="rect">
                      <a:avLst/>
                    </a:prstGeom>
                  </pic:spPr>
                </pic:pic>
              </a:graphicData>
            </a:graphic>
          </wp:inline>
        </w:drawing>
      </w:r>
    </w:p>
    <w:p w:rsidR="008973EB" w:rsidRDefault="00FE7A0A" w:rsidP="00FE7A0A">
      <w:pPr>
        <w:pStyle w:val="berschrift2"/>
      </w:pPr>
      <w:bookmarkStart w:id="48" w:name="_Toc453574133"/>
      <w:r>
        <w:t>Folgen dieses Aufbaus</w:t>
      </w:r>
      <w:bookmarkEnd w:id="48"/>
    </w:p>
    <w:p w:rsidR="00FE7A0A" w:rsidRDefault="00636D57" w:rsidP="00636D57">
      <w:pPr>
        <w:pStyle w:val="Listenabsatz"/>
        <w:numPr>
          <w:ilvl w:val="0"/>
          <w:numId w:val="20"/>
        </w:numPr>
      </w:pPr>
      <w:r>
        <w:t>Was könnte man einem Dateisystem hinzufügen</w:t>
      </w:r>
    </w:p>
    <w:p w:rsidR="0000614C" w:rsidRDefault="0000614C" w:rsidP="0000614C">
      <w:pPr>
        <w:pStyle w:val="Listenabsatz"/>
        <w:numPr>
          <w:ilvl w:val="1"/>
          <w:numId w:val="20"/>
        </w:numPr>
      </w:pPr>
      <w:r>
        <w:t>Editmodus, z.B. Admins können alle Dateien existieren (Metadaten und Inhalt trennen)</w:t>
      </w:r>
    </w:p>
    <w:p w:rsidR="0000614C" w:rsidRDefault="0000614C" w:rsidP="0000614C">
      <w:pPr>
        <w:pStyle w:val="Listenabsatz"/>
        <w:numPr>
          <w:ilvl w:val="1"/>
          <w:numId w:val="20"/>
        </w:numPr>
      </w:pPr>
      <w:r>
        <w:lastRenderedPageBreak/>
        <w:t xml:space="preserve">Domainlevel-System (Zwischen Owner und Group </w:t>
      </w:r>
      <w:r w:rsidR="004841F8">
        <w:sym w:font="Wingdings" w:char="F0E0"/>
      </w:r>
      <w:r>
        <w:t xml:space="preserve"> z.B. nur jeder in der Firma)</w:t>
      </w:r>
    </w:p>
    <w:p w:rsidR="0000614C" w:rsidRDefault="0000614C" w:rsidP="0000614C">
      <w:pPr>
        <w:pStyle w:val="Listenabsatz"/>
        <w:numPr>
          <w:ilvl w:val="1"/>
          <w:numId w:val="20"/>
        </w:numPr>
      </w:pPr>
      <w:r>
        <w:t>Annotationsrecht</w:t>
      </w:r>
    </w:p>
    <w:p w:rsidR="0000614C" w:rsidRDefault="0000614C" w:rsidP="0000614C">
      <w:pPr>
        <w:pStyle w:val="Listenabsatz"/>
        <w:numPr>
          <w:ilvl w:val="1"/>
          <w:numId w:val="20"/>
        </w:numPr>
      </w:pPr>
      <w:r>
        <w:t>Content an Datei appenden</w:t>
      </w:r>
    </w:p>
    <w:p w:rsidR="0000614C" w:rsidRDefault="0000614C" w:rsidP="0000614C">
      <w:pPr>
        <w:pStyle w:val="Listenabsatz"/>
        <w:numPr>
          <w:ilvl w:val="1"/>
          <w:numId w:val="20"/>
        </w:numPr>
      </w:pPr>
      <w:r>
        <w:t>Löschbefehl</w:t>
      </w:r>
    </w:p>
    <w:p w:rsidR="0000614C" w:rsidRDefault="0000614C" w:rsidP="0000614C">
      <w:pPr>
        <w:pStyle w:val="Listenabsatz"/>
        <w:numPr>
          <w:ilvl w:val="1"/>
          <w:numId w:val="20"/>
        </w:numPr>
      </w:pPr>
      <w:r>
        <w:t xml:space="preserve">dirinfo/dirlist, welche Verzeichnisinformationen anzeigen, ohne </w:t>
      </w:r>
      <w:r w:rsidR="00D127A3">
        <w:t>dass</w:t>
      </w:r>
      <w:r>
        <w:t xml:space="preserve"> +x gesetzt sein muss</w:t>
      </w:r>
    </w:p>
    <w:p w:rsidR="00636D57" w:rsidRDefault="00636D57" w:rsidP="00636D57">
      <w:pPr>
        <w:pStyle w:val="Listenabsatz"/>
        <w:numPr>
          <w:ilvl w:val="0"/>
          <w:numId w:val="20"/>
        </w:numPr>
      </w:pPr>
      <w:r>
        <w:t>Stärken und Schwächen des Unix UFS Dateisystems</w:t>
      </w:r>
    </w:p>
    <w:p w:rsidR="00716753" w:rsidRDefault="00716753" w:rsidP="00716753">
      <w:pPr>
        <w:pStyle w:val="Listenabsatz"/>
        <w:numPr>
          <w:ilvl w:val="1"/>
          <w:numId w:val="20"/>
        </w:numPr>
      </w:pPr>
      <w:r>
        <w:t>Gut: Einfachheit</w:t>
      </w:r>
    </w:p>
    <w:p w:rsidR="00716753" w:rsidRDefault="00716753" w:rsidP="00716753">
      <w:pPr>
        <w:pStyle w:val="Listenabsatz"/>
        <w:numPr>
          <w:ilvl w:val="1"/>
          <w:numId w:val="20"/>
        </w:numPr>
      </w:pPr>
      <w:r>
        <w:t>Gut: Performance</w:t>
      </w:r>
    </w:p>
    <w:p w:rsidR="00716753" w:rsidRDefault="00716753" w:rsidP="00716753">
      <w:pPr>
        <w:pStyle w:val="Listenabsatz"/>
        <w:numPr>
          <w:ilvl w:val="1"/>
          <w:numId w:val="20"/>
        </w:numPr>
      </w:pPr>
      <w:r>
        <w:t xml:space="preserve">Gut: </w:t>
      </w:r>
      <w:r w:rsidR="00CF0156">
        <w:t>Standardisiert</w:t>
      </w:r>
    </w:p>
    <w:p w:rsidR="00716753" w:rsidRDefault="00716753" w:rsidP="00716753">
      <w:pPr>
        <w:pStyle w:val="Listenabsatz"/>
        <w:numPr>
          <w:ilvl w:val="1"/>
          <w:numId w:val="20"/>
        </w:numPr>
      </w:pPr>
      <w:r>
        <w:t>Schlecht: Logik verlagert sich in den Userspace</w:t>
      </w:r>
    </w:p>
    <w:p w:rsidR="00716753" w:rsidRDefault="00716753" w:rsidP="00716753">
      <w:pPr>
        <w:pStyle w:val="Listenabsatz"/>
        <w:numPr>
          <w:ilvl w:val="1"/>
          <w:numId w:val="20"/>
        </w:numPr>
      </w:pPr>
      <w:r>
        <w:t>Schlecht: Fehlende Komprimierungsmöglichkeit</w:t>
      </w:r>
    </w:p>
    <w:p w:rsidR="00716753" w:rsidRDefault="00716753" w:rsidP="00716753">
      <w:pPr>
        <w:pStyle w:val="Listenabsatz"/>
        <w:numPr>
          <w:ilvl w:val="1"/>
          <w:numId w:val="20"/>
        </w:numPr>
      </w:pPr>
      <w:r>
        <w:t>Schlecht: Fehlerkorrektur der Daten fehlt</w:t>
      </w:r>
    </w:p>
    <w:p w:rsidR="00636D57" w:rsidRDefault="00636D57" w:rsidP="00636D57">
      <w:pPr>
        <w:pStyle w:val="Listenabsatz"/>
        <w:numPr>
          <w:ilvl w:val="0"/>
          <w:numId w:val="20"/>
        </w:numPr>
      </w:pPr>
      <w:r>
        <w:t>Alternative Entwürfe eines Dateisystems</w:t>
      </w:r>
    </w:p>
    <w:p w:rsidR="00DF17F5" w:rsidRDefault="00DF17F5" w:rsidP="00DF17F5">
      <w:pPr>
        <w:pStyle w:val="Listenabsatz"/>
        <w:numPr>
          <w:ilvl w:val="1"/>
          <w:numId w:val="20"/>
        </w:numPr>
      </w:pPr>
      <w:r>
        <w:t>Dynamischer Dokumentblock mit einem Header, welche alle Informationen enthält. Zudem enthält dieser ein Eintrag auf den ersten Datenblock. Datenblöcke mit statischer Grösse, zeigen via Double Linked Liste auf den vorherige</w:t>
      </w:r>
      <w:r w:rsidR="0033443E">
        <w:t>n</w:t>
      </w:r>
      <w:r>
        <w:t xml:space="preserve"> Datenblock (oder Dokumentblock) oder den nächsten Datenblock (oder Ende)</w:t>
      </w:r>
    </w:p>
    <w:p w:rsidR="00636D57" w:rsidRDefault="00DF17F5" w:rsidP="00DF17F5">
      <w:pPr>
        <w:pStyle w:val="Listenabsatz"/>
        <w:numPr>
          <w:ilvl w:val="1"/>
          <w:numId w:val="20"/>
        </w:numPr>
      </w:pPr>
      <w:r>
        <w:t>Andere Möglichkeiten: Filesystem als Datenbank</w:t>
      </w:r>
    </w:p>
    <w:p w:rsidR="008973EB" w:rsidRDefault="00FE7A0A" w:rsidP="00FE7A0A">
      <w:pPr>
        <w:pStyle w:val="berschrift2"/>
      </w:pPr>
      <w:bookmarkStart w:id="49" w:name="_Toc453574134"/>
      <w:r>
        <w:t>Benutzung &amp; Administration eines Unix UFS</w:t>
      </w:r>
      <w:bookmarkEnd w:id="49"/>
    </w:p>
    <w:p w:rsidR="00FE7A0A" w:rsidRPr="00492EA3" w:rsidRDefault="00FE7A0A" w:rsidP="00FE7A0A">
      <w:pPr>
        <w:pStyle w:val="Listenabsatz"/>
        <w:numPr>
          <w:ilvl w:val="0"/>
          <w:numId w:val="16"/>
        </w:numPr>
      </w:pPr>
      <w:r w:rsidRPr="00492EA3">
        <w:t>Navigation</w:t>
      </w:r>
    </w:p>
    <w:p w:rsidR="00FE7A0A" w:rsidRPr="00492EA3" w:rsidRDefault="00FE7A0A" w:rsidP="00FE7A0A">
      <w:pPr>
        <w:pStyle w:val="Listenabsatz"/>
        <w:numPr>
          <w:ilvl w:val="1"/>
          <w:numId w:val="16"/>
        </w:numPr>
      </w:pPr>
      <w:r w:rsidRPr="00492EA3">
        <w:t>Darstellung von Datei- und Pfadnamen</w:t>
      </w:r>
    </w:p>
    <w:p w:rsidR="00FE7A0A" w:rsidRPr="00492EA3" w:rsidRDefault="00FE7A0A" w:rsidP="00FE7A0A">
      <w:pPr>
        <w:pStyle w:val="Listenabsatz"/>
        <w:numPr>
          <w:ilvl w:val="1"/>
          <w:numId w:val="16"/>
        </w:numPr>
      </w:pPr>
      <w:r w:rsidRPr="00492EA3">
        <w:t>Absolute &amp; relative Adressierung</w:t>
      </w:r>
    </w:p>
    <w:p w:rsidR="00FE7A0A" w:rsidRPr="00492EA3" w:rsidRDefault="00FE7A0A" w:rsidP="00FE7A0A">
      <w:pPr>
        <w:pStyle w:val="Listenabsatz"/>
        <w:numPr>
          <w:ilvl w:val="1"/>
          <w:numId w:val="16"/>
        </w:numPr>
      </w:pPr>
      <w:r w:rsidRPr="00492EA3">
        <w:t>Benennung des aktuellen und des direkt übergeordneten Directories</w:t>
      </w:r>
    </w:p>
    <w:p w:rsidR="00FE7A0A" w:rsidRPr="00492EA3" w:rsidRDefault="00FE7A0A" w:rsidP="00FE7A0A">
      <w:pPr>
        <w:pStyle w:val="Listenabsatz"/>
        <w:numPr>
          <w:ilvl w:val="1"/>
          <w:numId w:val="16"/>
        </w:numPr>
      </w:pPr>
      <w:r w:rsidRPr="00492EA3">
        <w:t>Anlage von Directories</w:t>
      </w:r>
    </w:p>
    <w:p w:rsidR="00FE7A0A" w:rsidRPr="00492EA3" w:rsidRDefault="00FE7A0A" w:rsidP="00FE7A0A">
      <w:pPr>
        <w:pStyle w:val="Listenabsatz"/>
        <w:numPr>
          <w:ilvl w:val="1"/>
          <w:numId w:val="16"/>
        </w:numPr>
      </w:pPr>
      <w:r w:rsidRPr="00492EA3">
        <w:t>Hard und Soft Links</w:t>
      </w:r>
    </w:p>
    <w:p w:rsidR="008973EB" w:rsidRPr="00E4579B" w:rsidRDefault="008447A2" w:rsidP="00FE7A0A">
      <w:pPr>
        <w:pStyle w:val="Listenabsatz"/>
        <w:numPr>
          <w:ilvl w:val="1"/>
          <w:numId w:val="16"/>
        </w:numPr>
        <w:rPr>
          <w:lang w:val="fr-CH"/>
        </w:rPr>
      </w:pPr>
      <w:r w:rsidRPr="00DE634A">
        <w:rPr>
          <w:lang w:val="fr-CH"/>
        </w:rPr>
        <w:t>Kommandos</w:t>
      </w:r>
      <w:r w:rsidRPr="00E4579B">
        <w:rPr>
          <w:lang w:val="fr-CH"/>
        </w:rPr>
        <w:t>:</w:t>
      </w:r>
      <w:r w:rsidR="00DB7492">
        <w:rPr>
          <w:lang w:val="fr-CH"/>
        </w:rPr>
        <w:t xml:space="preserve"> </w:t>
      </w:r>
      <w:r w:rsidR="00FE7A0A" w:rsidRPr="00E4579B">
        <w:rPr>
          <w:lang w:val="fr-CH"/>
        </w:rPr>
        <w:t>cd, pwd, mkdir, rmdir etc.</w:t>
      </w:r>
    </w:p>
    <w:p w:rsidR="00862E23" w:rsidRPr="00492EA3" w:rsidRDefault="00862E23" w:rsidP="00862E23">
      <w:pPr>
        <w:pStyle w:val="Listenabsatz"/>
        <w:numPr>
          <w:ilvl w:val="0"/>
          <w:numId w:val="16"/>
        </w:numPr>
      </w:pPr>
      <w:r w:rsidRPr="00492EA3">
        <w:t>Zugriffsrechte</w:t>
      </w:r>
    </w:p>
    <w:p w:rsidR="00862E23" w:rsidRPr="00492EA3" w:rsidRDefault="00862E23" w:rsidP="00862E23">
      <w:pPr>
        <w:pStyle w:val="Listenabsatz"/>
        <w:numPr>
          <w:ilvl w:val="1"/>
          <w:numId w:val="16"/>
        </w:numPr>
      </w:pPr>
      <w:r w:rsidRPr="00492EA3">
        <w:t>Benutzer</w:t>
      </w:r>
    </w:p>
    <w:p w:rsidR="00862E23" w:rsidRPr="00492EA3" w:rsidRDefault="00862E23" w:rsidP="00862E23">
      <w:pPr>
        <w:pStyle w:val="Listenabsatz"/>
        <w:numPr>
          <w:ilvl w:val="1"/>
          <w:numId w:val="16"/>
        </w:numPr>
      </w:pPr>
      <w:r w:rsidRPr="00492EA3">
        <w:t>Gruppen</w:t>
      </w:r>
    </w:p>
    <w:p w:rsidR="00862E23" w:rsidRPr="00492EA3" w:rsidRDefault="00862E23" w:rsidP="00862E23">
      <w:pPr>
        <w:pStyle w:val="Listenabsatz"/>
        <w:numPr>
          <w:ilvl w:val="1"/>
          <w:numId w:val="16"/>
        </w:numPr>
      </w:pPr>
      <w:r w:rsidRPr="00492EA3">
        <w:t>„Rest der Welt“</w:t>
      </w:r>
    </w:p>
    <w:p w:rsidR="00862E23" w:rsidRPr="00492EA3" w:rsidRDefault="00862E23" w:rsidP="00862E23">
      <w:pPr>
        <w:pStyle w:val="Listenabsatz"/>
        <w:numPr>
          <w:ilvl w:val="1"/>
          <w:numId w:val="16"/>
        </w:numPr>
      </w:pPr>
      <w:r w:rsidRPr="00492EA3">
        <w:t>Rechte</w:t>
      </w:r>
    </w:p>
    <w:p w:rsidR="00862E23" w:rsidRPr="00492EA3" w:rsidRDefault="00862E23" w:rsidP="00862E23">
      <w:pPr>
        <w:pStyle w:val="Listenabsatz"/>
        <w:numPr>
          <w:ilvl w:val="2"/>
          <w:numId w:val="16"/>
        </w:numPr>
      </w:pPr>
      <w:r w:rsidRPr="00492EA3">
        <w:t>Read</w:t>
      </w:r>
    </w:p>
    <w:p w:rsidR="00862E23" w:rsidRPr="00492EA3" w:rsidRDefault="00862E23" w:rsidP="00862E23">
      <w:pPr>
        <w:pStyle w:val="Listenabsatz"/>
        <w:numPr>
          <w:ilvl w:val="2"/>
          <w:numId w:val="16"/>
        </w:numPr>
      </w:pPr>
      <w:r w:rsidRPr="00492EA3">
        <w:t>Write</w:t>
      </w:r>
    </w:p>
    <w:p w:rsidR="00862E23" w:rsidRPr="00492EA3" w:rsidRDefault="00862E23" w:rsidP="00862E23">
      <w:pPr>
        <w:pStyle w:val="Listenabsatz"/>
        <w:numPr>
          <w:ilvl w:val="2"/>
          <w:numId w:val="16"/>
        </w:numPr>
      </w:pPr>
      <w:r w:rsidRPr="00492EA3">
        <w:t>Execute</w:t>
      </w:r>
    </w:p>
    <w:p w:rsidR="00862E23" w:rsidRPr="00492EA3" w:rsidRDefault="00862E23" w:rsidP="00862E23">
      <w:pPr>
        <w:pStyle w:val="Listenabsatz"/>
        <w:numPr>
          <w:ilvl w:val="2"/>
          <w:numId w:val="16"/>
        </w:numPr>
      </w:pPr>
      <w:r w:rsidRPr="00492EA3">
        <w:t>Warum kein „delete“?</w:t>
      </w:r>
    </w:p>
    <w:p w:rsidR="00862E23" w:rsidRPr="00492EA3" w:rsidRDefault="00862E23" w:rsidP="00862E23">
      <w:pPr>
        <w:pStyle w:val="Listenabsatz"/>
        <w:numPr>
          <w:ilvl w:val="2"/>
          <w:numId w:val="16"/>
        </w:numPr>
      </w:pPr>
      <w:r w:rsidRPr="00492EA3">
        <w:t>Warum kein „create“?</w:t>
      </w:r>
    </w:p>
    <w:p w:rsidR="008973EB" w:rsidRPr="00492EA3" w:rsidRDefault="00862E23" w:rsidP="00AF65CF">
      <w:pPr>
        <w:pStyle w:val="Listenabsatz"/>
        <w:numPr>
          <w:ilvl w:val="1"/>
          <w:numId w:val="16"/>
        </w:numPr>
      </w:pPr>
      <w:r w:rsidRPr="00492EA3">
        <w:t>Änderung: chown, chgrp, chmod (u+x oder 755)</w:t>
      </w:r>
    </w:p>
    <w:p w:rsidR="00A26173" w:rsidRPr="00492EA3" w:rsidRDefault="00A26173" w:rsidP="00A26173">
      <w:pPr>
        <w:pStyle w:val="Listenabsatz"/>
        <w:numPr>
          <w:ilvl w:val="0"/>
          <w:numId w:val="16"/>
        </w:numPr>
      </w:pPr>
      <w:r w:rsidRPr="00492EA3">
        <w:t>Konsistenzprüfung</w:t>
      </w:r>
      <w:r w:rsidR="001B5359">
        <w:t>/</w:t>
      </w:r>
      <w:r w:rsidRPr="00492EA3">
        <w:t>Reparatur</w:t>
      </w:r>
    </w:p>
    <w:p w:rsidR="00A26173" w:rsidRPr="00492EA3" w:rsidRDefault="00A26173" w:rsidP="00A26173">
      <w:pPr>
        <w:pStyle w:val="Listenabsatz"/>
        <w:numPr>
          <w:ilvl w:val="1"/>
          <w:numId w:val="16"/>
        </w:numPr>
      </w:pPr>
      <w:r w:rsidRPr="00492EA3">
        <w:t>File System Check: fsck (ruft Dateisystemspezifisches fsck, z.B. fsck.ext2 auf) &amp; grafische Front-Ends, z.B. PySDM</w:t>
      </w:r>
    </w:p>
    <w:p w:rsidR="00A26173" w:rsidRPr="00492EA3" w:rsidRDefault="00A26173" w:rsidP="00A26173">
      <w:pPr>
        <w:pStyle w:val="Listenabsatz"/>
        <w:numPr>
          <w:ilvl w:val="1"/>
          <w:numId w:val="16"/>
        </w:numPr>
      </w:pPr>
      <w:r w:rsidRPr="00492EA3">
        <w:t xml:space="preserve">„lost &amp; found“ Directory zur Ablage gefundener Dateien ohne </w:t>
      </w:r>
      <w:r w:rsidR="00D0772E">
        <w:t>Directory-Eintrag (Dateiname = I</w:t>
      </w:r>
      <w:r w:rsidRPr="00492EA3">
        <w:t>node Nummer)</w:t>
      </w:r>
    </w:p>
    <w:p w:rsidR="00A26173" w:rsidRPr="00492EA3" w:rsidRDefault="00A26173" w:rsidP="00A26173">
      <w:pPr>
        <w:pStyle w:val="Listenabsatz"/>
        <w:numPr>
          <w:ilvl w:val="1"/>
          <w:numId w:val="16"/>
        </w:numPr>
      </w:pPr>
      <w:r w:rsidRPr="00492EA3">
        <w:t>Manuell oder beim Systemstart für alle nicht s</w:t>
      </w:r>
      <w:r w:rsidR="00E827F0" w:rsidRPr="00492EA3">
        <w:t>auber terminierten Dateisysteme</w:t>
      </w:r>
    </w:p>
    <w:p w:rsidR="00965330" w:rsidRPr="00492EA3" w:rsidRDefault="00965330" w:rsidP="00965330">
      <w:pPr>
        <w:pStyle w:val="Listenabsatz"/>
        <w:numPr>
          <w:ilvl w:val="0"/>
          <w:numId w:val="16"/>
        </w:numPr>
      </w:pPr>
      <w:r w:rsidRPr="00492EA3">
        <w:t>SetUID/SetGID-Mechanismus</w:t>
      </w:r>
    </w:p>
    <w:p w:rsidR="00965330" w:rsidRPr="00492EA3" w:rsidRDefault="00965330" w:rsidP="00965330">
      <w:pPr>
        <w:pStyle w:val="Listenabsatz"/>
        <w:numPr>
          <w:ilvl w:val="1"/>
          <w:numId w:val="16"/>
        </w:numPr>
      </w:pPr>
      <w:r w:rsidRPr="00492EA3">
        <w:t>Ersetzt die Berechtigungen des Benutzers oder der Gruppe während der Ausführung eines Programms durch d</w:t>
      </w:r>
      <w:r w:rsidR="00E827F0" w:rsidRPr="00492EA3">
        <w:t>ie Rechte des Programmbesitzers</w:t>
      </w:r>
    </w:p>
    <w:p w:rsidR="00965330" w:rsidRPr="00492EA3" w:rsidRDefault="00965330" w:rsidP="00965330">
      <w:pPr>
        <w:pStyle w:val="Listenabsatz"/>
        <w:numPr>
          <w:ilvl w:val="1"/>
          <w:numId w:val="16"/>
        </w:numPr>
      </w:pPr>
      <w:r w:rsidRPr="00492EA3">
        <w:t>Beispiel: Kommando „passwd“ zum W</w:t>
      </w:r>
      <w:r w:rsidR="00E827F0" w:rsidRPr="00492EA3">
        <w:t>echseln des Passwortes (setuid)</w:t>
      </w:r>
    </w:p>
    <w:p w:rsidR="00965330" w:rsidRPr="00492EA3" w:rsidRDefault="00965330" w:rsidP="00965330">
      <w:pPr>
        <w:pStyle w:val="Listenabsatz"/>
        <w:numPr>
          <w:ilvl w:val="1"/>
          <w:numId w:val="16"/>
        </w:numPr>
      </w:pPr>
      <w:r w:rsidRPr="00492EA3">
        <w:lastRenderedPageBreak/>
        <w:t>Mächtiger Mechanismus mit Risik</w:t>
      </w:r>
      <w:r w:rsidR="00E827F0" w:rsidRPr="00492EA3">
        <w:t>en bei unvorsichtiger Benutzung</w:t>
      </w:r>
    </w:p>
    <w:p w:rsidR="00904981" w:rsidRPr="00492EA3" w:rsidRDefault="00904981" w:rsidP="00904981">
      <w:pPr>
        <w:pStyle w:val="Listenabsatz"/>
        <w:numPr>
          <w:ilvl w:val="0"/>
          <w:numId w:val="16"/>
        </w:numPr>
      </w:pPr>
      <w:r w:rsidRPr="00492EA3">
        <w:t>Mounting</w:t>
      </w:r>
    </w:p>
    <w:p w:rsidR="00904981" w:rsidRPr="00492EA3" w:rsidRDefault="00904981" w:rsidP="00904981">
      <w:pPr>
        <w:pStyle w:val="Listenabsatz"/>
        <w:numPr>
          <w:ilvl w:val="1"/>
          <w:numId w:val="16"/>
        </w:numPr>
      </w:pPr>
      <w:r w:rsidRPr="00492EA3">
        <w:t>Zusammensetzen eines logischen Dateibaums aus mehreren Dateisystemen auf verschiedenen</w:t>
      </w:r>
      <w:r w:rsidR="00E827F0" w:rsidRPr="00492EA3">
        <w:t xml:space="preserve"> Disks</w:t>
      </w:r>
      <w:r w:rsidR="001B5359">
        <w:t>/</w:t>
      </w:r>
      <w:r w:rsidR="00E827F0" w:rsidRPr="00492EA3">
        <w:t>Partitionen</w:t>
      </w:r>
    </w:p>
    <w:p w:rsidR="00904981" w:rsidRPr="00492EA3" w:rsidRDefault="00904981" w:rsidP="00904981">
      <w:pPr>
        <w:pStyle w:val="Listenabsatz"/>
        <w:numPr>
          <w:ilvl w:val="1"/>
          <w:numId w:val="16"/>
        </w:numPr>
      </w:pPr>
      <w:r w:rsidRPr="00492EA3">
        <w:t>Mount Point = Directory (muss nicht leer sein, jedoch sind bei Verwendung als Mount Point andere Einträge im</w:t>
      </w:r>
      <w:r w:rsidR="00E827F0" w:rsidRPr="00492EA3">
        <w:t xml:space="preserve"> Directory nicht mehr sichtbar)</w:t>
      </w:r>
    </w:p>
    <w:p w:rsidR="00904981" w:rsidRPr="00492EA3" w:rsidRDefault="00904981" w:rsidP="00904981">
      <w:pPr>
        <w:pStyle w:val="Listenabsatz"/>
        <w:numPr>
          <w:ilvl w:val="1"/>
          <w:numId w:val="16"/>
        </w:numPr>
      </w:pPr>
      <w:r w:rsidRPr="00492EA3">
        <w:t>Logische Wurzel bei Navigation im Baum er</w:t>
      </w:r>
      <w:r w:rsidR="00E827F0" w:rsidRPr="00492EA3">
        <w:t>reicht, wenn „.“ = „..“ Eintrag</w:t>
      </w:r>
    </w:p>
    <w:p w:rsidR="00904981" w:rsidRPr="00E96E1F" w:rsidRDefault="00904981" w:rsidP="00904981">
      <w:pPr>
        <w:pStyle w:val="Listenabsatz"/>
        <w:numPr>
          <w:ilvl w:val="1"/>
          <w:numId w:val="16"/>
        </w:numPr>
        <w:rPr>
          <w:lang w:val="fr-CH"/>
        </w:rPr>
      </w:pPr>
      <w:r w:rsidRPr="00E96E1F">
        <w:rPr>
          <w:lang w:val="fr-CH"/>
        </w:rPr>
        <w:t>mount, umount, /etc/mounttab, /etc/fstab</w:t>
      </w:r>
    </w:p>
    <w:p w:rsidR="004C3901" w:rsidRPr="00492EA3" w:rsidRDefault="004C3901" w:rsidP="004C3901">
      <w:pPr>
        <w:pStyle w:val="Listenabsatz"/>
        <w:numPr>
          <w:ilvl w:val="0"/>
          <w:numId w:val="16"/>
        </w:numPr>
      </w:pPr>
      <w:r w:rsidRPr="00492EA3">
        <w:t>Geräte-Spezialdateien</w:t>
      </w:r>
    </w:p>
    <w:p w:rsidR="004C3901" w:rsidRPr="00492EA3" w:rsidRDefault="004C3901" w:rsidP="004C3901">
      <w:pPr>
        <w:pStyle w:val="Listenabsatz"/>
        <w:numPr>
          <w:ilvl w:val="1"/>
          <w:numId w:val="16"/>
        </w:numPr>
      </w:pPr>
      <w:r w:rsidRPr="00492EA3">
        <w:t>Eigenes Directory (/dev, /device)</w:t>
      </w:r>
    </w:p>
    <w:p w:rsidR="004C3901" w:rsidRPr="00492EA3" w:rsidRDefault="004C3901" w:rsidP="004C3901">
      <w:pPr>
        <w:pStyle w:val="Listenabsatz"/>
        <w:numPr>
          <w:ilvl w:val="1"/>
          <w:numId w:val="16"/>
        </w:numPr>
      </w:pPr>
      <w:r w:rsidRPr="00492EA3">
        <w:t>Eigenes Filesystem</w:t>
      </w:r>
    </w:p>
    <w:p w:rsidR="004C3901" w:rsidRPr="00492EA3" w:rsidRDefault="004C3901" w:rsidP="004C3901">
      <w:pPr>
        <w:pStyle w:val="Listenabsatz"/>
        <w:numPr>
          <w:ilvl w:val="1"/>
          <w:numId w:val="16"/>
        </w:numPr>
      </w:pPr>
      <w:r w:rsidRPr="00492EA3">
        <w:t>Major</w:t>
      </w:r>
      <w:r w:rsidR="001B5359">
        <w:t>/</w:t>
      </w:r>
      <w:r w:rsidRPr="00492EA3">
        <w:t>Minor Device Number</w:t>
      </w:r>
    </w:p>
    <w:p w:rsidR="004C3901" w:rsidRPr="00737BC7" w:rsidRDefault="004C3901" w:rsidP="004C3901">
      <w:pPr>
        <w:pStyle w:val="Listenabsatz"/>
        <w:numPr>
          <w:ilvl w:val="1"/>
          <w:numId w:val="16"/>
        </w:numPr>
        <w:rPr>
          <w:lang w:val="en-US"/>
        </w:rPr>
      </w:pPr>
      <w:r w:rsidRPr="00737BC7">
        <w:rPr>
          <w:lang w:val="en-US"/>
        </w:rPr>
        <w:t>Device Switching Table (character/block)</w:t>
      </w:r>
    </w:p>
    <w:p w:rsidR="004C3901" w:rsidRPr="00492EA3" w:rsidRDefault="004C3901" w:rsidP="004C3901">
      <w:pPr>
        <w:pStyle w:val="Listenabsatz"/>
        <w:numPr>
          <w:ilvl w:val="1"/>
          <w:numId w:val="16"/>
        </w:numPr>
      </w:pPr>
      <w:r w:rsidRPr="00492EA3">
        <w:t>Zugriff auf „raw device“</w:t>
      </w:r>
    </w:p>
    <w:p w:rsidR="004C3901" w:rsidRPr="00492EA3" w:rsidRDefault="004C3901" w:rsidP="004C3901">
      <w:pPr>
        <w:pStyle w:val="Listenabsatz"/>
        <w:numPr>
          <w:ilvl w:val="1"/>
          <w:numId w:val="16"/>
        </w:numPr>
      </w:pPr>
      <w:r w:rsidRPr="00492EA3">
        <w:t>„/dev/null“</w:t>
      </w:r>
    </w:p>
    <w:p w:rsidR="008973EB" w:rsidRPr="00862E23" w:rsidRDefault="001F1B77" w:rsidP="001F1B77">
      <w:pPr>
        <w:pStyle w:val="berschrift2"/>
      </w:pPr>
      <w:bookmarkStart w:id="50" w:name="_Toc453574135"/>
      <w:r>
        <w:t>Designkriterien für ein Dateisystem</w:t>
      </w:r>
      <w:bookmarkEnd w:id="50"/>
    </w:p>
    <w:p w:rsidR="001F1B77" w:rsidRDefault="001F1B77" w:rsidP="001F1B77">
      <w:pPr>
        <w:pStyle w:val="Listenabsatz"/>
        <w:numPr>
          <w:ilvl w:val="0"/>
          <w:numId w:val="17"/>
        </w:numPr>
      </w:pPr>
      <w:r>
        <w:t>Anzahl Disks &amp; Disk Controller</w:t>
      </w:r>
    </w:p>
    <w:p w:rsidR="001F1B77" w:rsidRDefault="001F1B77" w:rsidP="001F1B77">
      <w:pPr>
        <w:pStyle w:val="Listenabsatz"/>
        <w:numPr>
          <w:ilvl w:val="0"/>
          <w:numId w:val="17"/>
        </w:numPr>
      </w:pPr>
      <w:r>
        <w:t>Verteilung auf Partitionen</w:t>
      </w:r>
    </w:p>
    <w:p w:rsidR="001F1B77" w:rsidRDefault="001F1B77" w:rsidP="001F1B77">
      <w:pPr>
        <w:pStyle w:val="Listenabsatz"/>
        <w:numPr>
          <w:ilvl w:val="0"/>
          <w:numId w:val="17"/>
        </w:numPr>
      </w:pPr>
      <w:r>
        <w:t>Blockgrösse pro Partition</w:t>
      </w:r>
    </w:p>
    <w:p w:rsidR="001F1B77" w:rsidRDefault="001F1B77" w:rsidP="001F1B77">
      <w:pPr>
        <w:pStyle w:val="Listenabsatz"/>
        <w:numPr>
          <w:ilvl w:val="1"/>
          <w:numId w:val="17"/>
        </w:numPr>
      </w:pPr>
      <w:r>
        <w:t xml:space="preserve">Grosse Blöcke: schneller Zugriff auf Dateien (Datei-Durchschnittsgrösse &lt; 4 </w:t>
      </w:r>
      <w:r w:rsidR="00007916">
        <w:t>K</w:t>
      </w:r>
      <w:r>
        <w:t>B)</w:t>
      </w:r>
    </w:p>
    <w:p w:rsidR="001F1B77" w:rsidRDefault="001F1B77" w:rsidP="001F1B77">
      <w:pPr>
        <w:pStyle w:val="Listenabsatz"/>
        <w:numPr>
          <w:ilvl w:val="1"/>
          <w:numId w:val="17"/>
        </w:numPr>
      </w:pPr>
      <w:r>
        <w:t>Kleine Blöcke: weniger interne Fragmentierung</w:t>
      </w:r>
    </w:p>
    <w:p w:rsidR="001F1B77" w:rsidRDefault="001F1B77" w:rsidP="001F1B77">
      <w:pPr>
        <w:pStyle w:val="Listenabsatz"/>
        <w:numPr>
          <w:ilvl w:val="0"/>
          <w:numId w:val="17"/>
        </w:numPr>
      </w:pPr>
      <w:r>
        <w:t>Anzahl Dateien</w:t>
      </w:r>
      <w:r w:rsidR="001B5359">
        <w:t>/</w:t>
      </w:r>
      <w:r>
        <w:t>Inodes pro Partition</w:t>
      </w:r>
    </w:p>
    <w:p w:rsidR="001F1B77" w:rsidRDefault="001F1B77" w:rsidP="001F1B77">
      <w:pPr>
        <w:pStyle w:val="Listenabsatz"/>
        <w:numPr>
          <w:ilvl w:val="1"/>
          <w:numId w:val="17"/>
        </w:numPr>
      </w:pPr>
      <w:r>
        <w:t>Wenige Inodes: mehr Platz für Dateiblöcke</w:t>
      </w:r>
    </w:p>
    <w:p w:rsidR="00142C98" w:rsidRPr="00862E23" w:rsidRDefault="001F1B77" w:rsidP="001F1B77">
      <w:pPr>
        <w:pStyle w:val="Listenabsatz"/>
        <w:numPr>
          <w:ilvl w:val="1"/>
          <w:numId w:val="17"/>
        </w:numPr>
      </w:pPr>
      <w:r>
        <w:t>Viele Inodes: meh</w:t>
      </w:r>
      <w:r w:rsidR="00E827F0">
        <w:t>r Dateien pro Partition möglich</w:t>
      </w:r>
    </w:p>
    <w:p w:rsidR="00142C98" w:rsidRPr="00862E23" w:rsidRDefault="007906FF" w:rsidP="007906FF">
      <w:pPr>
        <w:pStyle w:val="berschrift2"/>
      </w:pPr>
      <w:bookmarkStart w:id="51" w:name="_Toc453574136"/>
      <w:r>
        <w:t>Typen von Unix-Dateisystemen</w:t>
      </w:r>
      <w:bookmarkEnd w:id="51"/>
    </w:p>
    <w:p w:rsidR="00142C98" w:rsidRPr="00862E23" w:rsidRDefault="007906FF" w:rsidP="007906FF">
      <w:pPr>
        <w:jc w:val="center"/>
      </w:pPr>
      <w:r>
        <w:rPr>
          <w:noProof/>
          <w:lang w:eastAsia="de-CH"/>
        </w:rPr>
        <w:drawing>
          <wp:inline distT="0" distB="0" distL="0" distR="0" wp14:anchorId="2742F928" wp14:editId="4F5D47E6">
            <wp:extent cx="5760720" cy="341439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14395"/>
                    </a:xfrm>
                    <a:prstGeom prst="rect">
                      <a:avLst/>
                    </a:prstGeom>
                  </pic:spPr>
                </pic:pic>
              </a:graphicData>
            </a:graphic>
          </wp:inline>
        </w:drawing>
      </w:r>
    </w:p>
    <w:p w:rsidR="00142C98" w:rsidRPr="00862E23" w:rsidRDefault="00B6198D" w:rsidP="00B6198D">
      <w:pPr>
        <w:pStyle w:val="berschrift2"/>
      </w:pPr>
      <w:bookmarkStart w:id="52" w:name="_Toc453574137"/>
      <w:r>
        <w:t>Ext4 als Trend in Linux</w:t>
      </w:r>
      <w:bookmarkEnd w:id="52"/>
    </w:p>
    <w:p w:rsidR="00B6198D" w:rsidRDefault="00B6198D" w:rsidP="00B6198D">
      <w:pPr>
        <w:pStyle w:val="Listenabsatz"/>
        <w:numPr>
          <w:ilvl w:val="0"/>
          <w:numId w:val="18"/>
        </w:numPr>
      </w:pPr>
      <w:r>
        <w:t>Linux verwendet bisher Ext3 als Standard-Dateisy</w:t>
      </w:r>
      <w:r w:rsidR="00B8620C">
        <w:t>stem, stösst jedoch auf Limiten</w:t>
      </w:r>
    </w:p>
    <w:p w:rsidR="00B6198D" w:rsidRDefault="00B6198D" w:rsidP="00B6198D">
      <w:pPr>
        <w:pStyle w:val="Listenabsatz"/>
        <w:numPr>
          <w:ilvl w:val="0"/>
          <w:numId w:val="18"/>
        </w:numPr>
      </w:pPr>
      <w:r>
        <w:lastRenderedPageBreak/>
        <w:t xml:space="preserve">Ext4 kann Dateisysteme bis 1EByte (1 048 576 </w:t>
      </w:r>
      <w:r w:rsidR="00353D8D">
        <w:t>TB</w:t>
      </w:r>
      <w:r>
        <w:t>) verwalten. Dabei werden Verweise auf Datenblöcke in sog. „extends“ gehalten (ähnlich zu den 1-, 2- und 3-</w:t>
      </w:r>
      <w:r w:rsidR="00B8620C">
        <w:t>fach indirekten Blöcken in UFS)</w:t>
      </w:r>
    </w:p>
    <w:p w:rsidR="00B6198D" w:rsidRDefault="00B6198D" w:rsidP="00B6198D">
      <w:pPr>
        <w:pStyle w:val="Listenabsatz"/>
        <w:numPr>
          <w:ilvl w:val="0"/>
          <w:numId w:val="18"/>
        </w:numPr>
      </w:pPr>
      <w:r>
        <w:t xml:space="preserve">Diese „extends“ werden in einer speziellen Baumstruktur verwaltet (B-Baum) (http://slady.net/java/bt/view.php bzw. </w:t>
      </w:r>
      <w:r w:rsidR="00813627">
        <w:t>http://www.youtube.com/watch?v=coRJrcIYbF4)</w:t>
      </w:r>
    </w:p>
    <w:p w:rsidR="00B6198D" w:rsidRDefault="00B6198D" w:rsidP="00B6198D">
      <w:pPr>
        <w:pStyle w:val="Listenabsatz"/>
        <w:numPr>
          <w:ilvl w:val="0"/>
          <w:numId w:val="18"/>
        </w:numPr>
      </w:pPr>
      <w:r>
        <w:t>Zudem kann Ex</w:t>
      </w:r>
      <w:r w:rsidR="00B8620C">
        <w:t>t4 Disk-Speicher vorallozieren</w:t>
      </w:r>
    </w:p>
    <w:p w:rsidR="00142C98" w:rsidRPr="00862E23" w:rsidRDefault="00B6198D" w:rsidP="00B6198D">
      <w:pPr>
        <w:pStyle w:val="Listenabsatz"/>
        <w:numPr>
          <w:ilvl w:val="0"/>
          <w:numId w:val="18"/>
        </w:numPr>
      </w:pPr>
      <w:r>
        <w:t xml:space="preserve">Man kann Ext3 zu Ext4 </w:t>
      </w:r>
      <w:r w:rsidR="00F53D28">
        <w:t>um deklarieren</w:t>
      </w:r>
      <w:r>
        <w:t>, jedoch dann nur die Ext3 Funktionen nutzen – sonst hilft nur das Neu- Au</w:t>
      </w:r>
      <w:r w:rsidR="00B8620C">
        <w:t>fsetzen eines Ext4 Dateisystems</w:t>
      </w:r>
    </w:p>
    <w:p w:rsidR="00142C98" w:rsidRDefault="00B6198D" w:rsidP="00B6198D">
      <w:pPr>
        <w:pStyle w:val="berschrift2"/>
      </w:pPr>
      <w:bookmarkStart w:id="53" w:name="_Toc453574138"/>
      <w:r>
        <w:t>NFS als Netzwerk-Filesystem</w:t>
      </w:r>
      <w:bookmarkEnd w:id="53"/>
    </w:p>
    <w:p w:rsidR="00B6198D" w:rsidRDefault="00B6198D" w:rsidP="00B6198D">
      <w:pPr>
        <w:pStyle w:val="Listenabsatz"/>
        <w:numPr>
          <w:ilvl w:val="0"/>
          <w:numId w:val="19"/>
        </w:numPr>
      </w:pPr>
      <w:r>
        <w:t>Mounten von Filesystemen über e</w:t>
      </w:r>
      <w:r w:rsidR="00632016">
        <w:t>in Lokalnetz auf Basis „R</w:t>
      </w:r>
      <w:r>
        <w:t>emot</w:t>
      </w:r>
      <w:r w:rsidR="00632016">
        <w:t>e Procedure C</w:t>
      </w:r>
      <w:r w:rsidR="00B8620C">
        <w:t>all“ Package (RPC)</w:t>
      </w:r>
    </w:p>
    <w:p w:rsidR="00B6198D" w:rsidRPr="00862E23" w:rsidRDefault="00632016" w:rsidP="00B6198D">
      <w:pPr>
        <w:pStyle w:val="Listenabsatz"/>
        <w:numPr>
          <w:ilvl w:val="0"/>
          <w:numId w:val="19"/>
        </w:numPr>
      </w:pPr>
      <w:r>
        <w:t>Dateiblock-Lieferung „On R</w:t>
      </w:r>
      <w:r w:rsidR="00B6198D">
        <w:t>equest“</w:t>
      </w:r>
    </w:p>
    <w:p w:rsidR="00142C98" w:rsidRPr="00862E23" w:rsidRDefault="00B6198D" w:rsidP="00B6198D">
      <w:pPr>
        <w:jc w:val="center"/>
      </w:pPr>
      <w:r w:rsidRPr="00B6198D">
        <w:rPr>
          <w:noProof/>
          <w:lang w:eastAsia="de-CH"/>
        </w:rPr>
        <w:drawing>
          <wp:inline distT="0" distB="0" distL="0" distR="0" wp14:anchorId="489C30A0" wp14:editId="2B023D72">
            <wp:extent cx="4444365" cy="3061970"/>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4365" cy="3061970"/>
                    </a:xfrm>
                    <a:prstGeom prst="rect">
                      <a:avLst/>
                    </a:prstGeom>
                    <a:noFill/>
                    <a:ln>
                      <a:noFill/>
                    </a:ln>
                  </pic:spPr>
                </pic:pic>
              </a:graphicData>
            </a:graphic>
          </wp:inline>
        </w:drawing>
      </w:r>
    </w:p>
    <w:p w:rsidR="00142C98" w:rsidRPr="00862E23" w:rsidRDefault="00142C98" w:rsidP="00AF65CF"/>
    <w:p w:rsidR="00064599" w:rsidRDefault="00064599" w:rsidP="00064599">
      <w:pPr>
        <w:pStyle w:val="berschrift1"/>
      </w:pPr>
      <w:bookmarkStart w:id="54" w:name="_Toc453574139"/>
      <w:r>
        <w:lastRenderedPageBreak/>
        <w:t>Woche 4</w:t>
      </w:r>
      <w:bookmarkEnd w:id="54"/>
    </w:p>
    <w:p w:rsidR="00064599" w:rsidRDefault="00E44F57" w:rsidP="00E44F57">
      <w:pPr>
        <w:pStyle w:val="berschrift2"/>
      </w:pPr>
      <w:bookmarkStart w:id="55" w:name="_Toc453574140"/>
      <w:r>
        <w:t>Anforderungen an ein Prozesssteuersystem (Time Sharing)</w:t>
      </w:r>
      <w:bookmarkEnd w:id="55"/>
    </w:p>
    <w:p w:rsidR="00FC02FF" w:rsidRDefault="00FC02FF" w:rsidP="00FC02FF">
      <w:pPr>
        <w:pStyle w:val="Listenabsatz"/>
        <w:numPr>
          <w:ilvl w:val="0"/>
          <w:numId w:val="22"/>
        </w:numPr>
      </w:pPr>
      <w:r>
        <w:t>Prozesse kreieren</w:t>
      </w:r>
    </w:p>
    <w:p w:rsidR="00FC02FF" w:rsidRDefault="00FC02FF" w:rsidP="00FC02FF">
      <w:pPr>
        <w:pStyle w:val="Listenabsatz"/>
        <w:numPr>
          <w:ilvl w:val="0"/>
          <w:numId w:val="22"/>
        </w:numPr>
      </w:pPr>
      <w:r>
        <w:t>Prozesse starten</w:t>
      </w:r>
    </w:p>
    <w:p w:rsidR="00FC02FF" w:rsidRDefault="00FC02FF" w:rsidP="00FC02FF">
      <w:pPr>
        <w:pStyle w:val="Listenabsatz"/>
        <w:numPr>
          <w:ilvl w:val="0"/>
          <w:numId w:val="22"/>
        </w:numPr>
      </w:pPr>
      <w:r>
        <w:t>Prozesse schedulen, Warteschlangen, Ressourcenverbrauch</w:t>
      </w:r>
    </w:p>
    <w:p w:rsidR="00FC02FF" w:rsidRDefault="001F7CCD" w:rsidP="00FC02FF">
      <w:pPr>
        <w:pStyle w:val="Listenabsatz"/>
        <w:numPr>
          <w:ilvl w:val="0"/>
          <w:numId w:val="22"/>
        </w:numPr>
      </w:pPr>
      <w:r>
        <w:t>Prozesse stoppen/</w:t>
      </w:r>
      <w:r w:rsidR="00FC02FF">
        <w:t>unterbrechen</w:t>
      </w:r>
    </w:p>
    <w:p w:rsidR="00FC02FF" w:rsidRDefault="00FC02FF" w:rsidP="00FC02FF">
      <w:pPr>
        <w:pStyle w:val="Listenabsatz"/>
        <w:numPr>
          <w:ilvl w:val="0"/>
          <w:numId w:val="22"/>
        </w:numPr>
      </w:pPr>
      <w:r>
        <w:t>P</w:t>
      </w:r>
      <w:r w:rsidR="001F7CCD">
        <w:t>rozesse terminieren (freiwillig/</w:t>
      </w:r>
      <w:r>
        <w:t>wegen Fehler)</w:t>
      </w:r>
    </w:p>
    <w:p w:rsidR="00FC02FF" w:rsidRDefault="00FC02FF" w:rsidP="00FC02FF">
      <w:pPr>
        <w:pStyle w:val="Listenabsatz"/>
        <w:numPr>
          <w:ilvl w:val="0"/>
          <w:numId w:val="22"/>
        </w:numPr>
      </w:pPr>
      <w:r>
        <w:t>Prozess-Signalisierung und -kommunikation (Prozess-Prozess und Kern-Prozess/Prozess-Kern)</w:t>
      </w:r>
    </w:p>
    <w:p w:rsidR="00FC02FF" w:rsidRDefault="00FC02FF" w:rsidP="00FC02FF">
      <w:pPr>
        <w:pStyle w:val="Listenabsatz"/>
        <w:numPr>
          <w:ilvl w:val="0"/>
          <w:numId w:val="22"/>
        </w:numPr>
      </w:pPr>
      <w:r>
        <w:t>Faire Zuordnung von Hauptspeicher und anderen geteilten Ressourcen</w:t>
      </w:r>
    </w:p>
    <w:p w:rsidR="00FC02FF" w:rsidRDefault="00FC02FF" w:rsidP="00FC02FF">
      <w:pPr>
        <w:pStyle w:val="Listenabsatz"/>
        <w:numPr>
          <w:ilvl w:val="0"/>
          <w:numId w:val="22"/>
        </w:numPr>
      </w:pPr>
      <w:r>
        <w:t>Ein-/Auslagerung von Prozessen bei vollem Speicher</w:t>
      </w:r>
    </w:p>
    <w:p w:rsidR="00E44F57" w:rsidRDefault="00FC02FF" w:rsidP="00FC02FF">
      <w:pPr>
        <w:pStyle w:val="Listenabsatz"/>
        <w:numPr>
          <w:ilvl w:val="0"/>
          <w:numId w:val="22"/>
        </w:numPr>
      </w:pPr>
      <w:r>
        <w:t>Prozesse und ihre Zustände anzeigen</w:t>
      </w:r>
    </w:p>
    <w:p w:rsidR="00E44F57" w:rsidRDefault="00E44F57" w:rsidP="00E44F57">
      <w:pPr>
        <w:pStyle w:val="berschrift2"/>
      </w:pPr>
      <w:bookmarkStart w:id="56" w:name="_Toc453574141"/>
      <w:r>
        <w:t>Was ist ein Prozess</w:t>
      </w:r>
      <w:bookmarkEnd w:id="56"/>
    </w:p>
    <w:p w:rsidR="00A9482D" w:rsidRDefault="00A9482D" w:rsidP="00A9482D">
      <w:pPr>
        <w:pStyle w:val="Listenabsatz"/>
        <w:numPr>
          <w:ilvl w:val="0"/>
          <w:numId w:val="23"/>
        </w:numPr>
      </w:pPr>
      <w:r>
        <w:t>Ein oder mehrere Programme (deterministische Sequenz von Instruktionen) werden auf einem oder mehreren physischen oder vi</w:t>
      </w:r>
      <w:r w:rsidR="00446502">
        <w:t>rtuellen Prozessoren ausgeführt</w:t>
      </w:r>
    </w:p>
    <w:p w:rsidR="00A9482D" w:rsidRDefault="00A9482D" w:rsidP="00A9482D">
      <w:pPr>
        <w:pStyle w:val="Listenabsatz"/>
        <w:numPr>
          <w:ilvl w:val="0"/>
          <w:numId w:val="23"/>
        </w:numPr>
      </w:pPr>
      <w:r>
        <w:t>Zu jedem Zeitpunkt der A</w:t>
      </w:r>
      <w:r w:rsidR="00BA038B">
        <w:t>usführung verbunden mit einem “Computational S</w:t>
      </w:r>
      <w:r>
        <w:t>tate” (aktuell verwendete Variablen etc. im Programm), externe Ressourcen wie Zustand der CPU, Register, Zeitnahme, usw.)</w:t>
      </w:r>
    </w:p>
    <w:p w:rsidR="00E44F57" w:rsidRDefault="00A9482D" w:rsidP="00A9482D">
      <w:pPr>
        <w:pStyle w:val="Listenabsatz"/>
        <w:numPr>
          <w:ilvl w:val="0"/>
          <w:numId w:val="23"/>
        </w:numPr>
      </w:pPr>
      <w:r>
        <w:t>Wird durch das Betriebssystem strikt überwacht und verwaltet (korrektes Verhalten im System, Ressourcen- Verbrauch, Synchronisation etc.)</w:t>
      </w:r>
    </w:p>
    <w:p w:rsidR="00E44F57" w:rsidRDefault="00E44F57" w:rsidP="00E44F57">
      <w:pPr>
        <w:pStyle w:val="berschrift2"/>
      </w:pPr>
      <w:bookmarkStart w:id="57" w:name="_Toc453574142"/>
      <w:r>
        <w:t>Wie ist ein Unix Prozess aufgebaut</w:t>
      </w:r>
      <w:bookmarkEnd w:id="57"/>
    </w:p>
    <w:p w:rsidR="008E0F4D" w:rsidRDefault="00981791" w:rsidP="00981791">
      <w:pPr>
        <w:jc w:val="center"/>
      </w:pPr>
      <w:r>
        <w:rPr>
          <w:noProof/>
          <w:lang w:eastAsia="de-CH"/>
        </w:rPr>
        <w:drawing>
          <wp:inline distT="0" distB="0" distL="0" distR="0" wp14:anchorId="0FFC17A8" wp14:editId="55244852">
            <wp:extent cx="5760720" cy="3291840"/>
            <wp:effectExtent l="0" t="0" r="0" b="381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rsidR="008E0F4D" w:rsidRDefault="00E44F57" w:rsidP="00E44F57">
      <w:pPr>
        <w:pStyle w:val="berschrift2"/>
      </w:pPr>
      <w:bookmarkStart w:id="58" w:name="_Toc453574143"/>
      <w:r>
        <w:t>Typen von Unix Prozesssegmenten</w:t>
      </w:r>
      <w:bookmarkEnd w:id="58"/>
    </w:p>
    <w:p w:rsidR="00E44F57" w:rsidRDefault="00C60B2D" w:rsidP="00C60B2D">
      <w:pPr>
        <w:pStyle w:val="Listenabsatz"/>
        <w:numPr>
          <w:ilvl w:val="0"/>
          <w:numId w:val="24"/>
        </w:numPr>
      </w:pPr>
      <w:r>
        <w:t>Verschiedene Typen (Je pro Prozess und Kernel):</w:t>
      </w:r>
    </w:p>
    <w:p w:rsidR="00C60B2D" w:rsidRDefault="00C60B2D" w:rsidP="00C60B2D">
      <w:pPr>
        <w:pStyle w:val="Listenabsatz"/>
        <w:numPr>
          <w:ilvl w:val="1"/>
          <w:numId w:val="24"/>
        </w:numPr>
      </w:pPr>
      <w:r>
        <w:t>Text Segment</w:t>
      </w:r>
    </w:p>
    <w:p w:rsidR="00C60B2D" w:rsidRDefault="00C60B2D" w:rsidP="00C60B2D">
      <w:pPr>
        <w:pStyle w:val="Listenabsatz"/>
        <w:numPr>
          <w:ilvl w:val="1"/>
          <w:numId w:val="24"/>
        </w:numPr>
      </w:pPr>
      <w:r>
        <w:t>Daten Segment</w:t>
      </w:r>
    </w:p>
    <w:p w:rsidR="00C60B2D" w:rsidRDefault="00C60B2D" w:rsidP="00C60B2D">
      <w:pPr>
        <w:pStyle w:val="Listenabsatz"/>
        <w:numPr>
          <w:ilvl w:val="1"/>
          <w:numId w:val="24"/>
        </w:numPr>
      </w:pPr>
      <w:r>
        <w:t>Stack Segment</w:t>
      </w:r>
    </w:p>
    <w:p w:rsidR="00C60B2D" w:rsidRDefault="00C60B2D" w:rsidP="00C60B2D">
      <w:pPr>
        <w:pStyle w:val="Listenabsatz"/>
        <w:numPr>
          <w:ilvl w:val="1"/>
          <w:numId w:val="24"/>
        </w:numPr>
      </w:pPr>
      <w:r>
        <w:t>Shared Memory Segment</w:t>
      </w:r>
    </w:p>
    <w:p w:rsidR="00C60B2D" w:rsidRDefault="00C60B2D" w:rsidP="00C60B2D">
      <w:pPr>
        <w:pStyle w:val="Listenabsatz"/>
        <w:numPr>
          <w:ilvl w:val="1"/>
          <w:numId w:val="24"/>
        </w:numPr>
      </w:pPr>
      <w:r>
        <w:t>“Mapped File” Segment</w:t>
      </w:r>
    </w:p>
    <w:p w:rsidR="008E0F4D" w:rsidRDefault="00E44F57" w:rsidP="00E44F57">
      <w:pPr>
        <w:pStyle w:val="berschrift2"/>
      </w:pPr>
      <w:bookmarkStart w:id="59" w:name="_Toc453574144"/>
      <w:r>
        <w:lastRenderedPageBreak/>
        <w:t>Virtuelle Adressierung</w:t>
      </w:r>
      <w:bookmarkEnd w:id="59"/>
    </w:p>
    <w:p w:rsidR="008E0F4D" w:rsidRDefault="00C52D54" w:rsidP="00C52D54">
      <w:pPr>
        <w:jc w:val="center"/>
      </w:pPr>
      <w:r>
        <w:rPr>
          <w:noProof/>
          <w:lang w:eastAsia="de-CH"/>
        </w:rPr>
        <w:drawing>
          <wp:inline distT="0" distB="0" distL="0" distR="0" wp14:anchorId="6BF745C8" wp14:editId="083CFB40">
            <wp:extent cx="5753100" cy="302895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a:graphicData>
            </a:graphic>
          </wp:inline>
        </w:drawing>
      </w:r>
    </w:p>
    <w:p w:rsidR="008E0F4D" w:rsidRDefault="00E44F57" w:rsidP="00E44F57">
      <w:pPr>
        <w:pStyle w:val="berschrift2"/>
      </w:pPr>
      <w:bookmarkStart w:id="60" w:name="_Toc453574145"/>
      <w:r>
        <w:t>Unterschied zwischen Kernel und User Mode</w:t>
      </w:r>
      <w:bookmarkEnd w:id="60"/>
    </w:p>
    <w:p w:rsidR="00D432F2" w:rsidRDefault="00D432F2" w:rsidP="00D432F2">
      <w:pPr>
        <w:pStyle w:val="Listenabsatz"/>
        <w:numPr>
          <w:ilvl w:val="0"/>
          <w:numId w:val="24"/>
        </w:numPr>
      </w:pPr>
      <w:r>
        <w:t>Ein Prozess hat mindestens (in Unix genau) zwei Ausführungsmodi:</w:t>
      </w:r>
    </w:p>
    <w:p w:rsidR="00D432F2" w:rsidRDefault="00D432F2" w:rsidP="00D432F2">
      <w:pPr>
        <w:pStyle w:val="Listenabsatz"/>
        <w:numPr>
          <w:ilvl w:val="1"/>
          <w:numId w:val="24"/>
        </w:numPr>
      </w:pPr>
      <w:r>
        <w:t xml:space="preserve">User Mode: Es wird der </w:t>
      </w:r>
      <w:r w:rsidR="00446502">
        <w:t>normale Programmcode ausgeführt</w:t>
      </w:r>
    </w:p>
    <w:p w:rsidR="00D432F2" w:rsidRDefault="00D432F2" w:rsidP="00D432F2">
      <w:pPr>
        <w:pStyle w:val="Listenabsatz"/>
        <w:numPr>
          <w:ilvl w:val="1"/>
          <w:numId w:val="24"/>
        </w:numPr>
      </w:pPr>
      <w:r>
        <w:t>Kernel Mode: es werden Systemaufrufe ausgeführt oder Ausnahmen behandelt</w:t>
      </w:r>
    </w:p>
    <w:p w:rsidR="00D432F2" w:rsidRDefault="00D432F2" w:rsidP="00D432F2">
      <w:pPr>
        <w:pStyle w:val="Listenabsatz"/>
        <w:numPr>
          <w:ilvl w:val="0"/>
          <w:numId w:val="24"/>
        </w:numPr>
      </w:pPr>
      <w:r>
        <w:t>Der Übergang erfolgt durch einen Systemaufruf durch das Programm, eine Ausnahmesituation (Fehler) oder durch asynchrone Events (Kommunikation etc)</w:t>
      </w:r>
    </w:p>
    <w:p w:rsidR="00E44F57" w:rsidRDefault="00D432F2" w:rsidP="00D432F2">
      <w:pPr>
        <w:pStyle w:val="Listenabsatz"/>
        <w:numPr>
          <w:ilvl w:val="0"/>
          <w:numId w:val="24"/>
        </w:numPr>
      </w:pPr>
      <w:r>
        <w:t>Beide Modi haben separate Segmente und sind voneinander abgeschirmt</w:t>
      </w:r>
    </w:p>
    <w:p w:rsidR="008E0F4D" w:rsidRDefault="00E44F57" w:rsidP="00E44F57">
      <w:pPr>
        <w:pStyle w:val="berschrift2"/>
      </w:pPr>
      <w:bookmarkStart w:id="61" w:name="_Toc453574146"/>
      <w:r>
        <w:t>Kernel-Datenstrukturen für das Prozessmanagement</w:t>
      </w:r>
      <w:bookmarkEnd w:id="61"/>
    </w:p>
    <w:p w:rsidR="00E44F57" w:rsidRDefault="00706CFB" w:rsidP="00706CFB">
      <w:pPr>
        <w:jc w:val="center"/>
      </w:pPr>
      <w:r>
        <w:rPr>
          <w:noProof/>
          <w:lang w:eastAsia="de-CH"/>
        </w:rPr>
        <w:drawing>
          <wp:inline distT="0" distB="0" distL="0" distR="0" wp14:anchorId="267F87D0" wp14:editId="058A0DEF">
            <wp:extent cx="5760720" cy="295529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55290"/>
                    </a:xfrm>
                    <a:prstGeom prst="rect">
                      <a:avLst/>
                    </a:prstGeom>
                  </pic:spPr>
                </pic:pic>
              </a:graphicData>
            </a:graphic>
          </wp:inline>
        </w:drawing>
      </w:r>
    </w:p>
    <w:p w:rsidR="00D45900" w:rsidRDefault="00D45900" w:rsidP="00706CFB">
      <w:pPr>
        <w:jc w:val="center"/>
      </w:pPr>
      <w:r w:rsidRPr="00D45900">
        <w:rPr>
          <w:noProof/>
          <w:lang w:eastAsia="de-CH"/>
        </w:rPr>
        <w:lastRenderedPageBreak/>
        <w:drawing>
          <wp:inline distT="0" distB="0" distL="0" distR="0" wp14:anchorId="1C45355C" wp14:editId="261CD25B">
            <wp:extent cx="5019675" cy="8879821"/>
            <wp:effectExtent l="0" t="0" r="0" b="0"/>
            <wp:docPr id="128" name="Grafik 128" descr="C:\Users\swaechter\Owncloud\Schule FHNW\Module\bsys\IMG_20160314_130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aechter\Owncloud\Schule FHNW\Module\bsys\IMG_20160314_13082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1818" cy="8883611"/>
                    </a:xfrm>
                    <a:prstGeom prst="rect">
                      <a:avLst/>
                    </a:prstGeom>
                    <a:noFill/>
                    <a:ln>
                      <a:noFill/>
                    </a:ln>
                  </pic:spPr>
                </pic:pic>
              </a:graphicData>
            </a:graphic>
          </wp:inline>
        </w:drawing>
      </w:r>
    </w:p>
    <w:p w:rsidR="00D45900" w:rsidRDefault="00D45900" w:rsidP="0004272A">
      <w:pPr>
        <w:pStyle w:val="Listenabsatz"/>
        <w:numPr>
          <w:ilvl w:val="0"/>
          <w:numId w:val="31"/>
        </w:numPr>
        <w:jc w:val="left"/>
      </w:pPr>
      <w:r>
        <w:lastRenderedPageBreak/>
        <w:t>Jeder Prozess verfügt über einen Eintrag in der Process Table</w:t>
      </w:r>
    </w:p>
    <w:p w:rsidR="00D45900" w:rsidRDefault="00D45900" w:rsidP="0004272A">
      <w:pPr>
        <w:pStyle w:val="Listenabsatz"/>
        <w:numPr>
          <w:ilvl w:val="0"/>
          <w:numId w:val="31"/>
        </w:numPr>
        <w:jc w:val="left"/>
      </w:pPr>
      <w:r>
        <w:t>Jeder Eintrag in der Process Table verfügt über ein eigenes Text</w:t>
      </w:r>
      <w:r w:rsidR="001F18FD">
        <w:t>-</w:t>
      </w:r>
      <w:r>
        <w:t>, Data</w:t>
      </w:r>
      <w:r w:rsidR="001F18FD">
        <w:t>- und Stack</w:t>
      </w:r>
      <w:r w:rsidR="007C2E1C">
        <w:t>-E</w:t>
      </w:r>
      <w:r>
        <w:t>lement</w:t>
      </w:r>
      <w:r w:rsidR="00266DD2">
        <w:t>. Diese sind in einem virtuellen Adressraum angesiedelt</w:t>
      </w:r>
    </w:p>
    <w:p w:rsidR="00D45900" w:rsidRDefault="00D45900" w:rsidP="0004272A">
      <w:pPr>
        <w:pStyle w:val="Listenabsatz"/>
        <w:numPr>
          <w:ilvl w:val="0"/>
          <w:numId w:val="31"/>
        </w:numPr>
        <w:jc w:val="left"/>
      </w:pPr>
      <w:r>
        <w:t>Die drei Elemente des Process Tables Eintrag werden in der Region Table abgelegt. So können zum Beispiel zwei Prozesse mit dem Befehl „ls“ auf das gleiche Region Table Text Element zugreifen. Jedes Region Table Element verfügt ferner über einen Counter, damit klar ist, von wie vielen Prozessen es verwendet wird</w:t>
      </w:r>
    </w:p>
    <w:p w:rsidR="00D45900" w:rsidRDefault="00D45900" w:rsidP="0004272A">
      <w:pPr>
        <w:pStyle w:val="Listenabsatz"/>
        <w:numPr>
          <w:ilvl w:val="0"/>
          <w:numId w:val="31"/>
        </w:numPr>
        <w:jc w:val="left"/>
      </w:pPr>
      <w:r>
        <w:t>Jedes Element in der Region Table verweist direkt auf eine Paging Table. Es kann auch vorkommen, dass für ein Region Table Element mehrere Pages verwendet werden müssen</w:t>
      </w:r>
    </w:p>
    <w:p w:rsidR="00D45900" w:rsidRDefault="00D45900" w:rsidP="0004272A">
      <w:pPr>
        <w:pStyle w:val="Listenabsatz"/>
        <w:numPr>
          <w:ilvl w:val="0"/>
          <w:numId w:val="31"/>
        </w:numPr>
        <w:jc w:val="left"/>
      </w:pPr>
      <w:r>
        <w:t>Die Pages zeigen direkt auf den physikalischen Speicher. Dieser kann entweder in Form von Arbeitsspeicher oder aber als Swapping Device zur Verfügung gestellt werden</w:t>
      </w:r>
    </w:p>
    <w:p w:rsidR="00E44F57" w:rsidRDefault="00E44F57" w:rsidP="00E44F57">
      <w:pPr>
        <w:pStyle w:val="berschrift2"/>
      </w:pPr>
      <w:bookmarkStart w:id="62" w:name="_Toc453574147"/>
      <w:r>
        <w:t>Prozess- und Kontextwechsel</w:t>
      </w:r>
      <w:bookmarkEnd w:id="62"/>
    </w:p>
    <w:p w:rsidR="000D3270" w:rsidRDefault="00F91C63" w:rsidP="0004272A">
      <w:pPr>
        <w:pStyle w:val="Listenabsatz"/>
        <w:numPr>
          <w:ilvl w:val="0"/>
          <w:numId w:val="25"/>
        </w:numPr>
      </w:pPr>
      <w:r>
        <w:t xml:space="preserve">Bei </w:t>
      </w:r>
      <w:r w:rsidR="008D040B">
        <w:t xml:space="preserve">den </w:t>
      </w:r>
      <w:r w:rsidR="000D3270">
        <w:t>folgenden Situationen muss das Betriebssystem die CPU einen anderen ablaufbereiten Prozess zuteilen und diesen starten:</w:t>
      </w:r>
    </w:p>
    <w:p w:rsidR="000D3270" w:rsidRDefault="000D3270" w:rsidP="0004272A">
      <w:pPr>
        <w:pStyle w:val="Listenabsatz"/>
        <w:numPr>
          <w:ilvl w:val="1"/>
          <w:numId w:val="25"/>
        </w:numPr>
      </w:pPr>
      <w:r>
        <w:t>warten muss (z.B. auf I/O oder einen Event),</w:t>
      </w:r>
    </w:p>
    <w:p w:rsidR="000D3270" w:rsidRDefault="000D3270" w:rsidP="0004272A">
      <w:pPr>
        <w:pStyle w:val="Listenabsatz"/>
        <w:numPr>
          <w:ilvl w:val="1"/>
          <w:numId w:val="25"/>
        </w:numPr>
      </w:pPr>
      <w:r>
        <w:t>seine zugeordnete Laufzeit oder andere Ressourcengrenzen erreicht bzw. überschreitet,</w:t>
      </w:r>
    </w:p>
    <w:p w:rsidR="000D3270" w:rsidRDefault="000D3270" w:rsidP="0004272A">
      <w:pPr>
        <w:pStyle w:val="Listenabsatz"/>
        <w:numPr>
          <w:ilvl w:val="1"/>
          <w:numId w:val="25"/>
        </w:numPr>
      </w:pPr>
      <w:r>
        <w:t>terminiert oder gestoppt wird,</w:t>
      </w:r>
    </w:p>
    <w:p w:rsidR="000D3270" w:rsidRDefault="000D3270" w:rsidP="0004272A">
      <w:pPr>
        <w:pStyle w:val="Listenabsatz"/>
        <w:numPr>
          <w:ilvl w:val="1"/>
          <w:numId w:val="25"/>
        </w:numPr>
      </w:pPr>
      <w:r>
        <w:t>die CPU freiwillig abgibt</w:t>
      </w:r>
    </w:p>
    <w:p w:rsidR="000D3270" w:rsidRPr="000D3270" w:rsidRDefault="000D3270" w:rsidP="0004272A">
      <w:pPr>
        <w:pStyle w:val="Listenabsatz"/>
        <w:numPr>
          <w:ilvl w:val="0"/>
          <w:numId w:val="25"/>
        </w:numPr>
      </w:pPr>
      <w:r>
        <w:t>Dies erfordert das Abspeichern des exakten Prozesszustandes und das spätere Restaurieren, wenn der Prozess wieder weiterlaufen soll.</w:t>
      </w:r>
    </w:p>
    <w:p w:rsidR="00E44F57" w:rsidRDefault="00E44F57" w:rsidP="00E44F57">
      <w:pPr>
        <w:pStyle w:val="berschrift2"/>
      </w:pPr>
      <w:bookmarkStart w:id="63" w:name="_Toc453574148"/>
      <w:r>
        <w:t>Prozesskontext</w:t>
      </w:r>
      <w:bookmarkEnd w:id="63"/>
    </w:p>
    <w:p w:rsidR="00E44F57" w:rsidRDefault="008C754E" w:rsidP="008C754E">
      <w:pPr>
        <w:jc w:val="center"/>
      </w:pPr>
      <w:r>
        <w:rPr>
          <w:noProof/>
          <w:lang w:eastAsia="de-CH"/>
        </w:rPr>
        <w:drawing>
          <wp:inline distT="0" distB="0" distL="0" distR="0" wp14:anchorId="3ABEAEEC" wp14:editId="4049609C">
            <wp:extent cx="5760720" cy="335534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355340"/>
                    </a:xfrm>
                    <a:prstGeom prst="rect">
                      <a:avLst/>
                    </a:prstGeom>
                  </pic:spPr>
                </pic:pic>
              </a:graphicData>
            </a:graphic>
          </wp:inline>
        </w:drawing>
      </w:r>
    </w:p>
    <w:p w:rsidR="00E44F57" w:rsidRDefault="00E44F57" w:rsidP="00E44F57">
      <w:pPr>
        <w:pStyle w:val="berschrift2"/>
      </w:pPr>
      <w:bookmarkStart w:id="64" w:name="_Toc453574149"/>
      <w:r>
        <w:lastRenderedPageBreak/>
        <w:t>Sichern des Prozesskontexts</w:t>
      </w:r>
      <w:bookmarkEnd w:id="64"/>
    </w:p>
    <w:p w:rsidR="00E44F57" w:rsidRDefault="004175ED" w:rsidP="004175ED">
      <w:pPr>
        <w:jc w:val="center"/>
      </w:pPr>
      <w:r>
        <w:rPr>
          <w:noProof/>
          <w:lang w:eastAsia="de-CH"/>
        </w:rPr>
        <w:drawing>
          <wp:inline distT="0" distB="0" distL="0" distR="0" wp14:anchorId="5A0C2872" wp14:editId="1F788D36">
            <wp:extent cx="5760720" cy="2969260"/>
            <wp:effectExtent l="0" t="0" r="0"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69260"/>
                    </a:xfrm>
                    <a:prstGeom prst="rect">
                      <a:avLst/>
                    </a:prstGeom>
                  </pic:spPr>
                </pic:pic>
              </a:graphicData>
            </a:graphic>
          </wp:inline>
        </w:drawing>
      </w:r>
    </w:p>
    <w:p w:rsidR="00177E0D" w:rsidRDefault="00177E0D" w:rsidP="0004272A">
      <w:pPr>
        <w:pStyle w:val="Listenabsatz"/>
        <w:numPr>
          <w:ilvl w:val="0"/>
          <w:numId w:val="26"/>
        </w:numPr>
      </w:pPr>
      <w:r>
        <w:t>Beim Wechsel wird der Prozesskontext gespeichert</w:t>
      </w:r>
    </w:p>
    <w:p w:rsidR="00177E0D" w:rsidRDefault="00177E0D" w:rsidP="0004272A">
      <w:pPr>
        <w:pStyle w:val="Listenabsatz"/>
        <w:numPr>
          <w:ilvl w:val="0"/>
          <w:numId w:val="26"/>
        </w:numPr>
      </w:pPr>
      <w:r>
        <w:t>Kommt es während der Speicherung zu einem wichtigeren Interrupt, wird zuerst dieser abgebaut und es bildet sich eine rekursive Kette</w:t>
      </w:r>
    </w:p>
    <w:p w:rsidR="00E44F57" w:rsidRDefault="004B17F8" w:rsidP="004B17F8">
      <w:pPr>
        <w:pStyle w:val="berschrift2"/>
      </w:pPr>
      <w:bookmarkStart w:id="65" w:name="_Toc453574150"/>
      <w:r>
        <w:t>Context Switching</w:t>
      </w:r>
      <w:bookmarkEnd w:id="65"/>
    </w:p>
    <w:p w:rsidR="00E44F57" w:rsidRDefault="000D4F37" w:rsidP="000D4F37">
      <w:pPr>
        <w:jc w:val="center"/>
      </w:pPr>
      <w:r>
        <w:rPr>
          <w:noProof/>
          <w:lang w:eastAsia="de-CH"/>
        </w:rPr>
        <w:drawing>
          <wp:inline distT="0" distB="0" distL="0" distR="0" wp14:anchorId="6ECE0464" wp14:editId="708B5DDF">
            <wp:extent cx="5760720" cy="3311525"/>
            <wp:effectExtent l="0" t="0" r="0" b="317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311525"/>
                    </a:xfrm>
                    <a:prstGeom prst="rect">
                      <a:avLst/>
                    </a:prstGeom>
                  </pic:spPr>
                </pic:pic>
              </a:graphicData>
            </a:graphic>
          </wp:inline>
        </w:drawing>
      </w:r>
    </w:p>
    <w:p w:rsidR="000D4F37" w:rsidRDefault="00164741" w:rsidP="00164741">
      <w:pPr>
        <w:jc w:val="center"/>
      </w:pPr>
      <w:r>
        <w:rPr>
          <w:noProof/>
          <w:lang w:eastAsia="de-CH"/>
        </w:rPr>
        <w:lastRenderedPageBreak/>
        <w:drawing>
          <wp:inline distT="0" distB="0" distL="0" distR="0" wp14:anchorId="2D9D236E" wp14:editId="006510B3">
            <wp:extent cx="5760720" cy="306578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65780"/>
                    </a:xfrm>
                    <a:prstGeom prst="rect">
                      <a:avLst/>
                    </a:prstGeom>
                  </pic:spPr>
                </pic:pic>
              </a:graphicData>
            </a:graphic>
          </wp:inline>
        </w:drawing>
      </w:r>
    </w:p>
    <w:p w:rsidR="00E44F57" w:rsidRPr="00E44F57" w:rsidRDefault="00775146" w:rsidP="00E326BF">
      <w:pPr>
        <w:pStyle w:val="berschrift2"/>
      </w:pPr>
      <w:bookmarkStart w:id="66" w:name="_Toc453574151"/>
      <w:r>
        <w:t>Zuordnung</w:t>
      </w:r>
      <w:r w:rsidR="00E326BF">
        <w:t xml:space="preserve"> von Prozessen zu Prioritätswarteschlangen</w:t>
      </w:r>
      <w:bookmarkEnd w:id="66"/>
    </w:p>
    <w:p w:rsidR="00E44F57" w:rsidRDefault="00775146" w:rsidP="00775146">
      <w:pPr>
        <w:jc w:val="center"/>
      </w:pPr>
      <w:r>
        <w:rPr>
          <w:noProof/>
          <w:lang w:eastAsia="de-CH"/>
        </w:rPr>
        <w:drawing>
          <wp:inline distT="0" distB="0" distL="0" distR="0" wp14:anchorId="403E5F6B" wp14:editId="33DF7526">
            <wp:extent cx="5760720" cy="318198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81985"/>
                    </a:xfrm>
                    <a:prstGeom prst="rect">
                      <a:avLst/>
                    </a:prstGeom>
                  </pic:spPr>
                </pic:pic>
              </a:graphicData>
            </a:graphic>
          </wp:inline>
        </w:drawing>
      </w:r>
    </w:p>
    <w:p w:rsidR="00E326BF" w:rsidRDefault="00E326BF" w:rsidP="00E326BF">
      <w:pPr>
        <w:pStyle w:val="berschrift2"/>
      </w:pPr>
      <w:bookmarkStart w:id="67" w:name="_Toc453574152"/>
      <w:r>
        <w:lastRenderedPageBreak/>
        <w:t>Prozesszustände</w:t>
      </w:r>
      <w:bookmarkEnd w:id="67"/>
    </w:p>
    <w:p w:rsidR="00E326BF" w:rsidRDefault="003E6957" w:rsidP="003E6957">
      <w:pPr>
        <w:jc w:val="center"/>
      </w:pPr>
      <w:r>
        <w:rPr>
          <w:noProof/>
          <w:lang w:eastAsia="de-CH"/>
        </w:rPr>
        <w:drawing>
          <wp:inline distT="0" distB="0" distL="0" distR="0" wp14:anchorId="1E9DFC89" wp14:editId="2DEDE36B">
            <wp:extent cx="4810125" cy="4886999"/>
            <wp:effectExtent l="0" t="0" r="0" b="889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2093" cy="4888998"/>
                    </a:xfrm>
                    <a:prstGeom prst="rect">
                      <a:avLst/>
                    </a:prstGeom>
                  </pic:spPr>
                </pic:pic>
              </a:graphicData>
            </a:graphic>
          </wp:inline>
        </w:drawing>
      </w:r>
    </w:p>
    <w:p w:rsidR="00E326BF" w:rsidRDefault="00E326BF" w:rsidP="00E326BF">
      <w:pPr>
        <w:pStyle w:val="berschrift2"/>
      </w:pPr>
      <w:bookmarkStart w:id="68" w:name="_Toc453574153"/>
      <w:r>
        <w:t>Prozessbezogene System Calls in Unix</w:t>
      </w:r>
      <w:bookmarkEnd w:id="68"/>
    </w:p>
    <w:p w:rsidR="000D0E76" w:rsidRDefault="000D0E76" w:rsidP="0004272A">
      <w:pPr>
        <w:pStyle w:val="Listenabsatz"/>
        <w:numPr>
          <w:ilvl w:val="0"/>
          <w:numId w:val="27"/>
        </w:numPr>
      </w:pPr>
      <w:r>
        <w:t>Erstellen eines neuen Prozesses durch Kopieren (fork)</w:t>
      </w:r>
      <w:r w:rsidR="003A2CA5">
        <w:t>. Der allererste Prozess „init“ mit der Prozessnummer 1 wird dabei aus einer Datei generiert, da er nicht von einem bisherigen Prozess kopiert werden kann</w:t>
      </w:r>
    </w:p>
    <w:p w:rsidR="000D0E76" w:rsidRDefault="000D0E76" w:rsidP="0004272A">
      <w:pPr>
        <w:pStyle w:val="Listenabsatz"/>
        <w:numPr>
          <w:ilvl w:val="0"/>
          <w:numId w:val="27"/>
        </w:numPr>
      </w:pPr>
      <w:r>
        <w:t>Ausführen eines neuen Programms in einer vorhandenen Prozesshülle (exec)</w:t>
      </w:r>
    </w:p>
    <w:p w:rsidR="000D0E76" w:rsidRDefault="000D0E76" w:rsidP="0004272A">
      <w:pPr>
        <w:pStyle w:val="Listenabsatz"/>
        <w:numPr>
          <w:ilvl w:val="0"/>
          <w:numId w:val="27"/>
        </w:numPr>
      </w:pPr>
      <w:r>
        <w:t>Stoppen eines Prozesses (Signal)</w:t>
      </w:r>
    </w:p>
    <w:p w:rsidR="003A2CA5" w:rsidRDefault="000D0E76" w:rsidP="0004272A">
      <w:pPr>
        <w:pStyle w:val="Listenabsatz"/>
        <w:numPr>
          <w:ilvl w:val="0"/>
          <w:numId w:val="27"/>
        </w:numPr>
      </w:pPr>
      <w:r>
        <w:t>Terminieren eines Prozesses (exit)</w:t>
      </w:r>
      <w:r w:rsidR="003A2CA5">
        <w:t>. Dabei wird der Prozess abgeräumt und nur der Exitcode beibehalten</w:t>
      </w:r>
      <w:r w:rsidR="004B34B4">
        <w:t xml:space="preserve"> (Zombie)</w:t>
      </w:r>
      <w:r w:rsidR="003A2CA5">
        <w:t xml:space="preserve">. Dieser wird solange gespeichert, bis er entweder durch den </w:t>
      </w:r>
      <w:r w:rsidR="00856DF6">
        <w:t>Elternprozess</w:t>
      </w:r>
      <w:r w:rsidR="003A2CA5">
        <w:t xml:space="preserve"> abgeholt oder aber dem init Prozess angehängt wird. Ein Prozess kann explizit angeben, dass er den Exitcode seiner </w:t>
      </w:r>
      <w:r w:rsidR="00856DF6">
        <w:t>Kinderprozesse</w:t>
      </w:r>
      <w:r w:rsidR="003A2CA5">
        <w:t xml:space="preserve"> ignorieren wird und diese bei der Terminierung komplett abgeräumt werden können</w:t>
      </w:r>
    </w:p>
    <w:p w:rsidR="00E326BF" w:rsidRDefault="000D0E76" w:rsidP="0004272A">
      <w:pPr>
        <w:pStyle w:val="Listenabsatz"/>
        <w:numPr>
          <w:ilvl w:val="0"/>
          <w:numId w:val="27"/>
        </w:numPr>
      </w:pPr>
      <w:r>
        <w:t>Warten auf das Terminieren eines Prozesses, einfache Synchronisation (wait)</w:t>
      </w:r>
    </w:p>
    <w:p w:rsidR="00E326BF" w:rsidRDefault="00E326BF" w:rsidP="00E326BF">
      <w:pPr>
        <w:pStyle w:val="berschrift2"/>
      </w:pPr>
      <w:bookmarkStart w:id="69" w:name="_Toc453574154"/>
      <w:r>
        <w:t>Prozesse versus Threads</w:t>
      </w:r>
      <w:bookmarkEnd w:id="69"/>
    </w:p>
    <w:p w:rsidR="00F92BD5" w:rsidRDefault="00F92BD5" w:rsidP="0004272A">
      <w:pPr>
        <w:pStyle w:val="Listenabsatz"/>
        <w:numPr>
          <w:ilvl w:val="0"/>
          <w:numId w:val="28"/>
        </w:numPr>
      </w:pPr>
      <w:r>
        <w:t>Kontextwechsel sind eine “schwere” Operation mit viel Verarbeitungsaufwand durch den Kernel</w:t>
      </w:r>
    </w:p>
    <w:p w:rsidR="00F92BD5" w:rsidRDefault="00F92BD5" w:rsidP="0004272A">
      <w:pPr>
        <w:pStyle w:val="Listenabsatz"/>
        <w:numPr>
          <w:ilvl w:val="0"/>
          <w:numId w:val="28"/>
        </w:numPr>
      </w:pPr>
      <w:r>
        <w:t>Da viele Unix-Prozesse I/O-intensiv sind, verbringen sie die meiste Laufzeit mit Warten, dadurch erhöht sich die Anzahl von Kontextwechseln im System</w:t>
      </w:r>
    </w:p>
    <w:p w:rsidR="00F92BD5" w:rsidRDefault="00F92BD5" w:rsidP="0004272A">
      <w:pPr>
        <w:pStyle w:val="Listenabsatz"/>
        <w:numPr>
          <w:ilvl w:val="0"/>
          <w:numId w:val="28"/>
        </w:numPr>
      </w:pPr>
      <w:r>
        <w:lastRenderedPageBreak/>
        <w:t xml:space="preserve">Neuere Unix-/Linux-Systeme unterstützen mehr als einen parallelen Ausführungspfad innerhalb eines Prozesses (multi-threading) </w:t>
      </w:r>
      <w:r>
        <w:sym w:font="Wingdings" w:char="F0E0"/>
      </w:r>
      <w:r>
        <w:t xml:space="preserve"> es muss kein Kontextwechsel vorgenommen werden, um eine andere Aktivität zu starten</w:t>
      </w:r>
    </w:p>
    <w:p w:rsidR="00F92BD5" w:rsidRDefault="00F92BD5" w:rsidP="0004272A">
      <w:pPr>
        <w:pStyle w:val="Listenabsatz"/>
        <w:numPr>
          <w:ilvl w:val="0"/>
          <w:numId w:val="28"/>
        </w:numPr>
      </w:pPr>
      <w:r>
        <w:t>Aber:</w:t>
      </w:r>
    </w:p>
    <w:p w:rsidR="00F92BD5" w:rsidRDefault="00F92BD5" w:rsidP="0004272A">
      <w:pPr>
        <w:pStyle w:val="Listenabsatz"/>
        <w:numPr>
          <w:ilvl w:val="1"/>
          <w:numId w:val="28"/>
        </w:numPr>
      </w:pPr>
      <w:r>
        <w:t>Das Scheduling muss innerhalb des Prozesses erfolgen</w:t>
      </w:r>
    </w:p>
    <w:p w:rsidR="00F92BD5" w:rsidRDefault="00F92BD5" w:rsidP="0004272A">
      <w:pPr>
        <w:pStyle w:val="Listenabsatz"/>
        <w:numPr>
          <w:ilvl w:val="1"/>
          <w:numId w:val="28"/>
        </w:numPr>
      </w:pPr>
      <w:r>
        <w:t>Die Threads sind verwandt, d.h. ihr Code liegt innerhalb des gleichen Unix-Prozesses</w:t>
      </w:r>
    </w:p>
    <w:p w:rsidR="00E326BF" w:rsidRDefault="00F92BD5" w:rsidP="0004272A">
      <w:pPr>
        <w:pStyle w:val="Listenabsatz"/>
        <w:numPr>
          <w:ilvl w:val="1"/>
          <w:numId w:val="28"/>
        </w:numPr>
      </w:pPr>
      <w:r>
        <w:t>Der Programmierer muss für die Datenintegrität selbst sorgen</w:t>
      </w:r>
    </w:p>
    <w:p w:rsidR="008E0F4D" w:rsidRDefault="004347CB" w:rsidP="004347CB">
      <w:pPr>
        <w:jc w:val="center"/>
      </w:pPr>
      <w:r>
        <w:rPr>
          <w:noProof/>
          <w:lang w:eastAsia="de-CH"/>
        </w:rPr>
        <w:drawing>
          <wp:inline distT="0" distB="0" distL="0" distR="0" wp14:anchorId="1A3A5CEF" wp14:editId="4C0C073A">
            <wp:extent cx="5753100" cy="27813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noFill/>
                    </a:ln>
                  </pic:spPr>
                </pic:pic>
              </a:graphicData>
            </a:graphic>
          </wp:inline>
        </w:drawing>
      </w:r>
    </w:p>
    <w:p w:rsidR="00091AF6" w:rsidRDefault="00091AF6" w:rsidP="00E326BF">
      <w:pPr>
        <w:pStyle w:val="berschrift2"/>
      </w:pPr>
      <w:bookmarkStart w:id="70" w:name="_Toc453574155"/>
      <w:r>
        <w:t>Basismodell für Threads</w:t>
      </w:r>
      <w:bookmarkEnd w:id="70"/>
    </w:p>
    <w:p w:rsidR="00091AF6" w:rsidRPr="00AE2298" w:rsidRDefault="00091AF6" w:rsidP="0004272A">
      <w:pPr>
        <w:pStyle w:val="Listenabsatz"/>
        <w:numPr>
          <w:ilvl w:val="0"/>
          <w:numId w:val="29"/>
        </w:numPr>
      </w:pPr>
      <w:r w:rsidRPr="00AE2298">
        <w:t xml:space="preserve">Kernel-Code (System Call Interface) oder </w:t>
      </w:r>
      <w:r w:rsidR="00AE2298" w:rsidRPr="00AE2298">
        <w:t xml:space="preserve">aber eine </w:t>
      </w:r>
      <w:r w:rsidRPr="00AE2298">
        <w:t>Library?</w:t>
      </w:r>
    </w:p>
    <w:p w:rsidR="00091AF6" w:rsidRDefault="00091AF6" w:rsidP="0004272A">
      <w:pPr>
        <w:pStyle w:val="Listenabsatz"/>
        <w:numPr>
          <w:ilvl w:val="0"/>
          <w:numId w:val="29"/>
        </w:numPr>
      </w:pPr>
      <w:r>
        <w:t>Ausführungsmodelle</w:t>
      </w:r>
    </w:p>
    <w:p w:rsidR="00091AF6" w:rsidRDefault="00091AF6" w:rsidP="0004272A">
      <w:pPr>
        <w:pStyle w:val="Listenabsatz"/>
        <w:numPr>
          <w:ilvl w:val="1"/>
          <w:numId w:val="29"/>
        </w:numPr>
      </w:pPr>
      <w:r>
        <w:t>Master/Slave(s)</w:t>
      </w:r>
    </w:p>
    <w:p w:rsidR="00091AF6" w:rsidRDefault="00091AF6" w:rsidP="0004272A">
      <w:pPr>
        <w:pStyle w:val="Listenabsatz"/>
        <w:numPr>
          <w:ilvl w:val="1"/>
          <w:numId w:val="29"/>
        </w:numPr>
      </w:pPr>
      <w:r>
        <w:t>Cooperating Pool</w:t>
      </w:r>
    </w:p>
    <w:p w:rsidR="00091AF6" w:rsidRDefault="00091AF6" w:rsidP="0004272A">
      <w:pPr>
        <w:pStyle w:val="Listenabsatz"/>
        <w:numPr>
          <w:ilvl w:val="1"/>
          <w:numId w:val="29"/>
        </w:numPr>
      </w:pPr>
      <w:r>
        <w:t>Pipeline</w:t>
      </w:r>
    </w:p>
    <w:p w:rsidR="00091AF6" w:rsidRDefault="00091AF6" w:rsidP="0004272A">
      <w:pPr>
        <w:pStyle w:val="Listenabsatz"/>
        <w:numPr>
          <w:ilvl w:val="1"/>
          <w:numId w:val="29"/>
        </w:numPr>
      </w:pPr>
      <w:r>
        <w:t>Hybrid</w:t>
      </w:r>
    </w:p>
    <w:p w:rsidR="00091AF6" w:rsidRDefault="00091AF6" w:rsidP="0004272A">
      <w:pPr>
        <w:pStyle w:val="Listenabsatz"/>
        <w:numPr>
          <w:ilvl w:val="0"/>
          <w:numId w:val="29"/>
        </w:numPr>
      </w:pPr>
      <w:r>
        <w:t>Besondere Anforderungen</w:t>
      </w:r>
    </w:p>
    <w:p w:rsidR="00091AF6" w:rsidRDefault="00091AF6" w:rsidP="0004272A">
      <w:pPr>
        <w:pStyle w:val="Listenabsatz"/>
        <w:numPr>
          <w:ilvl w:val="1"/>
          <w:numId w:val="29"/>
        </w:numPr>
      </w:pPr>
      <w:r>
        <w:t>Synchronisation</w:t>
      </w:r>
    </w:p>
    <w:p w:rsidR="00091AF6" w:rsidRDefault="00091AF6" w:rsidP="0004272A">
      <w:pPr>
        <w:pStyle w:val="Listenabsatz"/>
        <w:numPr>
          <w:ilvl w:val="1"/>
          <w:numId w:val="29"/>
        </w:numPr>
      </w:pPr>
      <w:r>
        <w:t>Betriebsmittel-Zuteilung (Scheduling)</w:t>
      </w:r>
    </w:p>
    <w:p w:rsidR="00091AF6" w:rsidRPr="00091AF6" w:rsidRDefault="00091AF6" w:rsidP="0004272A">
      <w:pPr>
        <w:pStyle w:val="Listenabsatz"/>
        <w:numPr>
          <w:ilvl w:val="1"/>
          <w:numId w:val="29"/>
        </w:numPr>
      </w:pPr>
      <w:r>
        <w:t>Ausnahmebehandlung</w:t>
      </w:r>
    </w:p>
    <w:p w:rsidR="00E326BF" w:rsidRDefault="00091AF6" w:rsidP="00E326BF">
      <w:pPr>
        <w:pStyle w:val="berschrift2"/>
      </w:pPr>
      <w:bookmarkStart w:id="71" w:name="_Toc453574156"/>
      <w:r>
        <w:t>B</w:t>
      </w:r>
      <w:r w:rsidR="00E326BF">
        <w:t>enutzungs- und Administrationssicht auf ein Prozesssteuersystem</w:t>
      </w:r>
      <w:bookmarkEnd w:id="71"/>
    </w:p>
    <w:p w:rsidR="00695402" w:rsidRDefault="00695402" w:rsidP="0004272A">
      <w:pPr>
        <w:pStyle w:val="Listenabsatz"/>
        <w:numPr>
          <w:ilvl w:val="0"/>
          <w:numId w:val="30"/>
        </w:numPr>
      </w:pPr>
      <w:r>
        <w:t>Prozess-Erzeugung und –Termination</w:t>
      </w:r>
    </w:p>
    <w:p w:rsidR="00695402" w:rsidRDefault="00695402" w:rsidP="0004272A">
      <w:pPr>
        <w:pStyle w:val="Listenabsatz"/>
        <w:numPr>
          <w:ilvl w:val="0"/>
          <w:numId w:val="30"/>
        </w:numPr>
      </w:pPr>
      <w:r>
        <w:t>Identifikation</w:t>
      </w:r>
    </w:p>
    <w:p w:rsidR="00695402" w:rsidRDefault="00695402" w:rsidP="0004272A">
      <w:pPr>
        <w:pStyle w:val="Listenabsatz"/>
        <w:numPr>
          <w:ilvl w:val="0"/>
          <w:numId w:val="30"/>
        </w:numPr>
      </w:pPr>
      <w:r>
        <w:t>Priorisierung</w:t>
      </w:r>
    </w:p>
    <w:p w:rsidR="00695402" w:rsidRDefault="00695402" w:rsidP="0004272A">
      <w:pPr>
        <w:pStyle w:val="Listenabsatz"/>
        <w:numPr>
          <w:ilvl w:val="0"/>
          <w:numId w:val="30"/>
        </w:numPr>
      </w:pPr>
      <w:r>
        <w:t>Besitzer</w:t>
      </w:r>
    </w:p>
    <w:p w:rsidR="00695402" w:rsidRDefault="00695402" w:rsidP="0004272A">
      <w:pPr>
        <w:pStyle w:val="Listenabsatz"/>
        <w:numPr>
          <w:ilvl w:val="0"/>
          <w:numId w:val="30"/>
        </w:numPr>
      </w:pPr>
      <w:r>
        <w:t>Ressourcenverbrauch</w:t>
      </w:r>
    </w:p>
    <w:p w:rsidR="00695402" w:rsidRDefault="00695402" w:rsidP="0004272A">
      <w:pPr>
        <w:pStyle w:val="Listenabsatz"/>
        <w:numPr>
          <w:ilvl w:val="0"/>
          <w:numId w:val="30"/>
        </w:numPr>
      </w:pPr>
      <w:r>
        <w:t>Prozess-Ein-/Auslagerung</w:t>
      </w:r>
    </w:p>
    <w:p w:rsidR="00695402" w:rsidRDefault="00695402" w:rsidP="0004272A">
      <w:pPr>
        <w:pStyle w:val="Listenabsatz"/>
        <w:numPr>
          <w:ilvl w:val="0"/>
          <w:numId w:val="30"/>
        </w:numPr>
      </w:pPr>
      <w:r>
        <w:t>Signalisierung</w:t>
      </w:r>
    </w:p>
    <w:p w:rsidR="00E326BF" w:rsidRDefault="00695402" w:rsidP="0004272A">
      <w:pPr>
        <w:pStyle w:val="Listenabsatz"/>
        <w:numPr>
          <w:ilvl w:val="0"/>
          <w:numId w:val="30"/>
        </w:numPr>
      </w:pPr>
      <w:r>
        <w:t>Prozesskommunikation</w:t>
      </w:r>
    </w:p>
    <w:p w:rsidR="00E326BF" w:rsidRDefault="00E326BF" w:rsidP="00E326BF">
      <w:pPr>
        <w:pStyle w:val="berschrift2"/>
      </w:pPr>
      <w:bookmarkStart w:id="72" w:name="_Toc453574157"/>
      <w:r>
        <w:lastRenderedPageBreak/>
        <w:t>Interpretation der Prozesstabelle</w:t>
      </w:r>
      <w:bookmarkEnd w:id="72"/>
    </w:p>
    <w:p w:rsidR="00E326BF" w:rsidRDefault="00C9699B" w:rsidP="00C9699B">
      <w:pPr>
        <w:jc w:val="center"/>
      </w:pPr>
      <w:r>
        <w:rPr>
          <w:noProof/>
          <w:lang w:eastAsia="de-CH"/>
        </w:rPr>
        <w:drawing>
          <wp:inline distT="0" distB="0" distL="0" distR="0" wp14:anchorId="047E2413" wp14:editId="763AA4DF">
            <wp:extent cx="6120710" cy="317182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5976" cy="3174554"/>
                    </a:xfrm>
                    <a:prstGeom prst="rect">
                      <a:avLst/>
                    </a:prstGeom>
                    <a:noFill/>
                    <a:ln>
                      <a:noFill/>
                    </a:ln>
                  </pic:spPr>
                </pic:pic>
              </a:graphicData>
            </a:graphic>
          </wp:inline>
        </w:drawing>
      </w:r>
    </w:p>
    <w:p w:rsidR="00E326BF" w:rsidRDefault="00E326BF" w:rsidP="00AF65CF"/>
    <w:p w:rsidR="000A23A9" w:rsidRDefault="000A23A9" w:rsidP="000A23A9">
      <w:pPr>
        <w:pStyle w:val="berschrift1"/>
      </w:pPr>
      <w:bookmarkStart w:id="73" w:name="_Toc453574158"/>
      <w:r>
        <w:lastRenderedPageBreak/>
        <w:t>Woche 5</w:t>
      </w:r>
      <w:bookmarkEnd w:id="73"/>
    </w:p>
    <w:p w:rsidR="000A23A9" w:rsidRDefault="00FC1D50" w:rsidP="00FC1D50">
      <w:pPr>
        <w:pStyle w:val="berschrift2"/>
      </w:pPr>
      <w:bookmarkStart w:id="74" w:name="_Toc453574159"/>
      <w:r>
        <w:t>Die Speicherpyramide</w:t>
      </w:r>
      <w:bookmarkEnd w:id="74"/>
    </w:p>
    <w:p w:rsidR="00FC1D50" w:rsidRDefault="00FC1D50" w:rsidP="00FC1D50">
      <w:pPr>
        <w:jc w:val="center"/>
      </w:pPr>
      <w:r>
        <w:rPr>
          <w:noProof/>
          <w:lang w:eastAsia="de-CH"/>
        </w:rPr>
        <w:drawing>
          <wp:inline distT="0" distB="0" distL="0" distR="0" wp14:anchorId="42D3F327" wp14:editId="5823E79F">
            <wp:extent cx="4809066" cy="2793096"/>
            <wp:effectExtent l="0" t="0" r="0" b="762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3925" cy="2801726"/>
                    </a:xfrm>
                    <a:prstGeom prst="rect">
                      <a:avLst/>
                    </a:prstGeom>
                  </pic:spPr>
                </pic:pic>
              </a:graphicData>
            </a:graphic>
          </wp:inline>
        </w:drawing>
      </w:r>
    </w:p>
    <w:p w:rsidR="00FC1D50" w:rsidRDefault="004F32CF" w:rsidP="004F32CF">
      <w:pPr>
        <w:pStyle w:val="berschrift2"/>
      </w:pPr>
      <w:bookmarkStart w:id="75" w:name="_Toc453574160"/>
      <w:r>
        <w:t>Virtual Memory</w:t>
      </w:r>
      <w:bookmarkEnd w:id="75"/>
    </w:p>
    <w:p w:rsidR="004F32CF" w:rsidRDefault="004F32CF" w:rsidP="0004272A">
      <w:pPr>
        <w:pStyle w:val="Listenabsatz"/>
        <w:numPr>
          <w:ilvl w:val="0"/>
          <w:numId w:val="32"/>
        </w:numPr>
      </w:pPr>
      <w:r>
        <w:t>Erweiterung des Hauptspeichers pro System (mehr Prozesse im System als Speicher verfügbar), oder pro Prozess (einzelner Prozess grösser</w:t>
      </w:r>
      <w:r w:rsidR="00AD3448">
        <w:t xml:space="preserve"> als verfügbarer Hauptspeicher)</w:t>
      </w:r>
    </w:p>
    <w:p w:rsidR="004F32CF" w:rsidRDefault="004F32CF" w:rsidP="0004272A">
      <w:pPr>
        <w:pStyle w:val="Listenabsatz"/>
        <w:numPr>
          <w:ilvl w:val="0"/>
          <w:numId w:val="32"/>
        </w:numPr>
      </w:pPr>
      <w:r>
        <w:t xml:space="preserve">Systematische Abstraktion </w:t>
      </w:r>
      <w:r w:rsidR="00AD3448">
        <w:t>für system-spezifische Overlay-Techniken</w:t>
      </w:r>
    </w:p>
    <w:p w:rsidR="004F32CF" w:rsidRDefault="004F32CF" w:rsidP="0004272A">
      <w:pPr>
        <w:pStyle w:val="Listenabsatz"/>
        <w:numPr>
          <w:ilvl w:val="0"/>
          <w:numId w:val="32"/>
        </w:numPr>
      </w:pPr>
      <w:r>
        <w:t>Organisation des Hauptspeichers in gleich grosse, einheitlich adressie</w:t>
      </w:r>
      <w:r w:rsidR="00AD3448">
        <w:t>rbare Einheiten (Seiten, Pages)</w:t>
      </w:r>
    </w:p>
    <w:p w:rsidR="004F32CF" w:rsidRDefault="004F32CF" w:rsidP="0004272A">
      <w:pPr>
        <w:pStyle w:val="Listenabsatz"/>
        <w:numPr>
          <w:ilvl w:val="0"/>
          <w:numId w:val="32"/>
        </w:numPr>
      </w:pPr>
      <w:r>
        <w:t>Benötigt hardware-unterstütze Abbildung zwischen physischen und virtuellen Adressen:</w:t>
      </w:r>
    </w:p>
    <w:p w:rsidR="004F32CF" w:rsidRDefault="004F32CF" w:rsidP="0004272A">
      <w:pPr>
        <w:pStyle w:val="Listenabsatz"/>
        <w:numPr>
          <w:ilvl w:val="1"/>
          <w:numId w:val="32"/>
        </w:numPr>
      </w:pPr>
      <w:r>
        <w:t>Statische Tabelle</w:t>
      </w:r>
    </w:p>
    <w:p w:rsidR="004F32CF" w:rsidRDefault="004F32CF" w:rsidP="0004272A">
      <w:pPr>
        <w:pStyle w:val="Listenabsatz"/>
        <w:numPr>
          <w:ilvl w:val="1"/>
          <w:numId w:val="32"/>
        </w:numPr>
      </w:pPr>
      <w:r>
        <w:t>Assoziationstabelle</w:t>
      </w:r>
      <w:r w:rsidR="001B5359">
        <w:t>/</w:t>
      </w:r>
      <w:r>
        <w:t>Cache</w:t>
      </w:r>
    </w:p>
    <w:p w:rsidR="00FC1D50" w:rsidRDefault="004F32CF" w:rsidP="0004272A">
      <w:pPr>
        <w:pStyle w:val="Listenabsatz"/>
        <w:numPr>
          <w:ilvl w:val="1"/>
          <w:numId w:val="32"/>
        </w:numPr>
      </w:pPr>
      <w:r>
        <w:t>Dynamische Auflösung</w:t>
      </w:r>
      <w:r w:rsidR="008C55EE">
        <w:t>,</w:t>
      </w:r>
      <w:r>
        <w:t xml:space="preserve"> wenn eine Adresse referenziert wird (Basis Register)</w:t>
      </w:r>
    </w:p>
    <w:p w:rsidR="004F32CF" w:rsidRDefault="004F32CF" w:rsidP="0004272A">
      <w:pPr>
        <w:pStyle w:val="Listenabsatz"/>
        <w:numPr>
          <w:ilvl w:val="1"/>
          <w:numId w:val="32"/>
        </w:numPr>
      </w:pPr>
      <w:r>
        <w:t>Viele weitere Komponenten</w:t>
      </w:r>
    </w:p>
    <w:p w:rsidR="00FC1D50" w:rsidRDefault="004F32CF" w:rsidP="004F32CF">
      <w:pPr>
        <w:pStyle w:val="berschrift2"/>
      </w:pPr>
      <w:bookmarkStart w:id="76" w:name="_Toc453574161"/>
      <w:r>
        <w:t>Swapping</w:t>
      </w:r>
      <w:bookmarkEnd w:id="76"/>
    </w:p>
    <w:p w:rsidR="004F32CF" w:rsidRDefault="004F32CF" w:rsidP="004F32CF">
      <w:pPr>
        <w:jc w:val="center"/>
      </w:pPr>
      <w:r>
        <w:rPr>
          <w:noProof/>
          <w:lang w:eastAsia="de-CH"/>
        </w:rPr>
        <w:drawing>
          <wp:inline distT="0" distB="0" distL="0" distR="0" wp14:anchorId="7479B166" wp14:editId="7B9792CF">
            <wp:extent cx="5350933" cy="3235215"/>
            <wp:effectExtent l="0" t="0" r="2540" b="381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6179" cy="3238387"/>
                    </a:xfrm>
                    <a:prstGeom prst="rect">
                      <a:avLst/>
                    </a:prstGeom>
                  </pic:spPr>
                </pic:pic>
              </a:graphicData>
            </a:graphic>
          </wp:inline>
        </w:drawing>
      </w:r>
    </w:p>
    <w:p w:rsidR="00FC1D50" w:rsidRDefault="00985FA1" w:rsidP="00985FA1">
      <w:pPr>
        <w:pStyle w:val="berschrift2"/>
      </w:pPr>
      <w:bookmarkStart w:id="77" w:name="_Toc453574162"/>
      <w:r>
        <w:lastRenderedPageBreak/>
        <w:t>Kriterien für das Swapping</w:t>
      </w:r>
      <w:bookmarkEnd w:id="77"/>
    </w:p>
    <w:p w:rsidR="00985FA1" w:rsidRDefault="00985FA1" w:rsidP="0004272A">
      <w:pPr>
        <w:pStyle w:val="Listenabsatz"/>
        <w:numPr>
          <w:ilvl w:val="0"/>
          <w:numId w:val="33"/>
        </w:numPr>
      </w:pPr>
      <w:r>
        <w:t>Weg A: Verlagere Prozesse vom Haupt</w:t>
      </w:r>
      <w:r w:rsidR="00632016">
        <w:t>speicher auf das Swap Device: “Swap O</w:t>
      </w:r>
      <w:r>
        <w:t>ut”</w:t>
      </w:r>
    </w:p>
    <w:p w:rsidR="00985FA1" w:rsidRDefault="00632016" w:rsidP="0004272A">
      <w:pPr>
        <w:pStyle w:val="Listenabsatz"/>
        <w:numPr>
          <w:ilvl w:val="1"/>
          <w:numId w:val="33"/>
        </w:numPr>
      </w:pPr>
      <w:r>
        <w:t>1.) Kein Platz im Hauptspeicher</w:t>
      </w:r>
      <w:r w:rsidR="00985FA1">
        <w:t xml:space="preserve"> für weitere Prozesse, aber Prozess ruft “fork” auf </w:t>
      </w:r>
      <w:r w:rsidR="00985FA1">
        <w:sym w:font="Wingdings" w:char="F0E0"/>
      </w:r>
      <w:r>
        <w:t xml:space="preserve"> Fork S</w:t>
      </w:r>
      <w:r w:rsidR="00985FA1">
        <w:t>wap</w:t>
      </w:r>
    </w:p>
    <w:p w:rsidR="00985FA1" w:rsidRDefault="00632016" w:rsidP="0004272A">
      <w:pPr>
        <w:pStyle w:val="Listenabsatz"/>
        <w:numPr>
          <w:ilvl w:val="1"/>
          <w:numId w:val="33"/>
        </w:numPr>
      </w:pPr>
      <w:r>
        <w:t>2.) Kein Platz im Hauptspeicher</w:t>
      </w:r>
      <w:r w:rsidR="00985FA1">
        <w:t xml:space="preserve">, aber Prozess wächst, z.B. weil der Stack wächst </w:t>
      </w:r>
      <w:r w:rsidR="00985FA1">
        <w:sym w:font="Wingdings" w:char="F0E0"/>
      </w:r>
      <w:r>
        <w:t xml:space="preserve"> Expansion S</w:t>
      </w:r>
      <w:r w:rsidR="00985FA1">
        <w:t>wap</w:t>
      </w:r>
    </w:p>
    <w:p w:rsidR="00985FA1" w:rsidRDefault="00985FA1" w:rsidP="0004272A">
      <w:pPr>
        <w:pStyle w:val="Listenabsatz"/>
        <w:numPr>
          <w:ilvl w:val="1"/>
          <w:numId w:val="33"/>
        </w:numPr>
      </w:pPr>
      <w:r>
        <w:t>3.) Auf Swap Device ausgelagerter wartender Prozess wi</w:t>
      </w:r>
      <w:r w:rsidR="00632016">
        <w:t>rd “Ready To Run” und wird vom S</w:t>
      </w:r>
      <w:r>
        <w:t xml:space="preserve">cheduler ausgewählt </w:t>
      </w:r>
      <w:r>
        <w:sym w:font="Wingdings" w:char="F0E0"/>
      </w:r>
      <w:r w:rsidR="00632016">
        <w:t xml:space="preserve"> Exchange S</w:t>
      </w:r>
      <w:r>
        <w:t>wap</w:t>
      </w:r>
    </w:p>
    <w:p w:rsidR="00985FA1" w:rsidRDefault="00632016" w:rsidP="0004272A">
      <w:pPr>
        <w:pStyle w:val="Listenabsatz"/>
        <w:numPr>
          <w:ilvl w:val="2"/>
          <w:numId w:val="33"/>
        </w:numPr>
      </w:pPr>
      <w:r>
        <w:t>Zombie Prozesse und “Locked In M</w:t>
      </w:r>
      <w:r w:rsidR="00985FA1">
        <w:t>emory” Prozesse sind nicht wählbar</w:t>
      </w:r>
    </w:p>
    <w:p w:rsidR="00985FA1" w:rsidRDefault="00985FA1" w:rsidP="0004272A">
      <w:pPr>
        <w:pStyle w:val="Listenabsatz"/>
        <w:numPr>
          <w:ilvl w:val="2"/>
          <w:numId w:val="33"/>
        </w:numPr>
      </w:pPr>
      <w:r>
        <w:t xml:space="preserve">Schlafende </w:t>
      </w:r>
      <w:r w:rsidR="00632016">
        <w:t>Prozesse werden “Ready To R</w:t>
      </w:r>
      <w:r w:rsidR="00D022DF">
        <w:t>un” P</w:t>
      </w:r>
      <w:r>
        <w:t>rozessen vorgezogen</w:t>
      </w:r>
    </w:p>
    <w:p w:rsidR="00985FA1" w:rsidRDefault="00985FA1" w:rsidP="0004272A">
      <w:pPr>
        <w:pStyle w:val="Listenabsatz"/>
        <w:numPr>
          <w:ilvl w:val="2"/>
          <w:numId w:val="33"/>
        </w:numPr>
      </w:pPr>
      <w:r>
        <w:t>Präferenz auf Prozessen mit niedriger Priorität</w:t>
      </w:r>
    </w:p>
    <w:p w:rsidR="00985FA1" w:rsidRDefault="00985FA1" w:rsidP="0004272A">
      <w:pPr>
        <w:pStyle w:val="Listenabsatz"/>
        <w:numPr>
          <w:ilvl w:val="2"/>
          <w:numId w:val="33"/>
        </w:numPr>
      </w:pPr>
      <w:r>
        <w:t>P</w:t>
      </w:r>
      <w:r w:rsidR="00007916">
        <w:t>räferenz auf Prozessen die &gt; 2 Sekunden im Hauptspeicher</w:t>
      </w:r>
      <w:r>
        <w:t xml:space="preserve"> waren</w:t>
      </w:r>
    </w:p>
    <w:p w:rsidR="00985FA1" w:rsidRDefault="00985FA1" w:rsidP="0004272A">
      <w:pPr>
        <w:pStyle w:val="Listenabsatz"/>
        <w:numPr>
          <w:ilvl w:val="0"/>
          <w:numId w:val="33"/>
        </w:numPr>
      </w:pPr>
      <w:r>
        <w:t>Weg B: Verlagere Prozesse vom Swap</w:t>
      </w:r>
      <w:r w:rsidR="00632016">
        <w:t xml:space="preserve"> Device in den Hauptspeicher: “Swap I</w:t>
      </w:r>
      <w:r>
        <w:t>n”</w:t>
      </w:r>
    </w:p>
    <w:p w:rsidR="00985FA1" w:rsidRDefault="00632016" w:rsidP="0004272A">
      <w:pPr>
        <w:pStyle w:val="Listenabsatz"/>
        <w:numPr>
          <w:ilvl w:val="1"/>
          <w:numId w:val="33"/>
        </w:numPr>
      </w:pPr>
      <w:r>
        <w:t>Nur “Ready To R</w:t>
      </w:r>
      <w:r w:rsidR="00985FA1">
        <w:t>un” Prozesse sind wählbar</w:t>
      </w:r>
    </w:p>
    <w:p w:rsidR="00FC1D50" w:rsidRDefault="00985FA1" w:rsidP="0004272A">
      <w:pPr>
        <w:pStyle w:val="Listenabsatz"/>
        <w:numPr>
          <w:ilvl w:val="1"/>
          <w:numId w:val="33"/>
        </w:numPr>
      </w:pPr>
      <w:r>
        <w:t>Präferenz auf Prozessen die &gt; 2</w:t>
      </w:r>
      <w:r w:rsidR="00AD3448">
        <w:t xml:space="preserve"> Sekunden</w:t>
      </w:r>
      <w:r>
        <w:t xml:space="preserve"> ausgelagert waren</w:t>
      </w:r>
    </w:p>
    <w:p w:rsidR="00FC1D50" w:rsidRDefault="00E82A5D" w:rsidP="00E82A5D">
      <w:pPr>
        <w:pStyle w:val="berschrift2"/>
      </w:pPr>
      <w:bookmarkStart w:id="78" w:name="_Toc453574163"/>
      <w:r>
        <w:t>Adressabbildung während des Swaps</w:t>
      </w:r>
      <w:bookmarkEnd w:id="78"/>
    </w:p>
    <w:p w:rsidR="00E82A5D" w:rsidRDefault="00E82A5D" w:rsidP="00E82A5D">
      <w:pPr>
        <w:jc w:val="center"/>
      </w:pPr>
      <w:r>
        <w:rPr>
          <w:noProof/>
          <w:lang w:eastAsia="de-CH"/>
        </w:rPr>
        <w:drawing>
          <wp:inline distT="0" distB="0" distL="0" distR="0" wp14:anchorId="00E7F9AD" wp14:editId="5E6219AB">
            <wp:extent cx="5046686" cy="2734734"/>
            <wp:effectExtent l="0" t="0" r="1905" b="889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1641" cy="2769932"/>
                    </a:xfrm>
                    <a:prstGeom prst="rect">
                      <a:avLst/>
                    </a:prstGeom>
                  </pic:spPr>
                </pic:pic>
              </a:graphicData>
            </a:graphic>
          </wp:inline>
        </w:drawing>
      </w:r>
    </w:p>
    <w:p w:rsidR="00E82A5D" w:rsidRDefault="00F10169" w:rsidP="00F10169">
      <w:pPr>
        <w:pStyle w:val="berschrift2"/>
      </w:pPr>
      <w:bookmarkStart w:id="79" w:name="_Toc453574164"/>
      <w:r>
        <w:t>Expansion Swap Beispiel</w:t>
      </w:r>
      <w:bookmarkEnd w:id="79"/>
    </w:p>
    <w:p w:rsidR="00E82A5D" w:rsidRDefault="00F10169" w:rsidP="00F10169">
      <w:pPr>
        <w:jc w:val="center"/>
      </w:pPr>
      <w:r>
        <w:rPr>
          <w:noProof/>
          <w:lang w:eastAsia="de-CH"/>
        </w:rPr>
        <w:drawing>
          <wp:inline distT="0" distB="0" distL="0" distR="0" wp14:anchorId="747F9B52" wp14:editId="5E769B2A">
            <wp:extent cx="5101521" cy="2861733"/>
            <wp:effectExtent l="0" t="0" r="444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6213" cy="2881194"/>
                    </a:xfrm>
                    <a:prstGeom prst="rect">
                      <a:avLst/>
                    </a:prstGeom>
                  </pic:spPr>
                </pic:pic>
              </a:graphicData>
            </a:graphic>
          </wp:inline>
        </w:drawing>
      </w:r>
    </w:p>
    <w:p w:rsidR="00FC1D50" w:rsidRDefault="00096475" w:rsidP="00096475">
      <w:pPr>
        <w:pStyle w:val="berschrift2"/>
      </w:pPr>
      <w:bookmarkStart w:id="80" w:name="_Toc453574165"/>
      <w:r>
        <w:lastRenderedPageBreak/>
        <w:t>Swap Device Verwaltung</w:t>
      </w:r>
      <w:bookmarkEnd w:id="80"/>
    </w:p>
    <w:p w:rsidR="00096475" w:rsidRDefault="009E7A02" w:rsidP="009E7A02">
      <w:pPr>
        <w:jc w:val="center"/>
      </w:pPr>
      <w:r>
        <w:rPr>
          <w:noProof/>
          <w:lang w:eastAsia="de-CH"/>
        </w:rPr>
        <w:drawing>
          <wp:inline distT="0" distB="0" distL="0" distR="0" wp14:anchorId="072B7633" wp14:editId="29623122">
            <wp:extent cx="4275667" cy="232824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0103" cy="2346992"/>
                    </a:xfrm>
                    <a:prstGeom prst="rect">
                      <a:avLst/>
                    </a:prstGeom>
                  </pic:spPr>
                </pic:pic>
              </a:graphicData>
            </a:graphic>
          </wp:inline>
        </w:drawing>
      </w:r>
    </w:p>
    <w:p w:rsidR="00096475" w:rsidRDefault="00096475" w:rsidP="00096475">
      <w:pPr>
        <w:pStyle w:val="berschrift2"/>
      </w:pPr>
      <w:bookmarkStart w:id="81" w:name="_Toc453574166"/>
      <w:r>
        <w:t>Sequenz der Swap Operationen</w:t>
      </w:r>
      <w:bookmarkEnd w:id="81"/>
    </w:p>
    <w:p w:rsidR="00096475" w:rsidRDefault="009E7A02" w:rsidP="009E7A02">
      <w:pPr>
        <w:jc w:val="center"/>
      </w:pPr>
      <w:r>
        <w:rPr>
          <w:noProof/>
          <w:lang w:eastAsia="de-CH"/>
        </w:rPr>
        <w:drawing>
          <wp:inline distT="0" distB="0" distL="0" distR="0" wp14:anchorId="3703BE71" wp14:editId="25ADCDC5">
            <wp:extent cx="4758267" cy="2723206"/>
            <wp:effectExtent l="0" t="0" r="4445" b="127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0079" cy="2735689"/>
                    </a:xfrm>
                    <a:prstGeom prst="rect">
                      <a:avLst/>
                    </a:prstGeom>
                  </pic:spPr>
                </pic:pic>
              </a:graphicData>
            </a:graphic>
          </wp:inline>
        </w:drawing>
      </w:r>
    </w:p>
    <w:p w:rsidR="00096475" w:rsidRDefault="006F44E6" w:rsidP="006F44E6">
      <w:pPr>
        <w:pStyle w:val="berschrift2"/>
      </w:pPr>
      <w:bookmarkStart w:id="82" w:name="_Toc453574167"/>
      <w:r>
        <w:t>„Trashing“ beim Swapping</w:t>
      </w:r>
      <w:bookmarkEnd w:id="82"/>
    </w:p>
    <w:p w:rsidR="00FC1D50" w:rsidRDefault="009E7A02" w:rsidP="009E7A02">
      <w:pPr>
        <w:jc w:val="center"/>
      </w:pPr>
      <w:r>
        <w:rPr>
          <w:noProof/>
          <w:lang w:eastAsia="de-CH"/>
        </w:rPr>
        <w:drawing>
          <wp:inline distT="0" distB="0" distL="0" distR="0" wp14:anchorId="17BBB471" wp14:editId="17061D88">
            <wp:extent cx="4699910" cy="2988733"/>
            <wp:effectExtent l="0" t="0" r="5715" b="254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7649" cy="3006372"/>
                    </a:xfrm>
                    <a:prstGeom prst="rect">
                      <a:avLst/>
                    </a:prstGeom>
                  </pic:spPr>
                </pic:pic>
              </a:graphicData>
            </a:graphic>
          </wp:inline>
        </w:drawing>
      </w:r>
    </w:p>
    <w:p w:rsidR="00FC1D50" w:rsidRDefault="006F44E6" w:rsidP="006F44E6">
      <w:pPr>
        <w:pStyle w:val="berschrift2"/>
      </w:pPr>
      <w:bookmarkStart w:id="83" w:name="_Toc453574168"/>
      <w:r>
        <w:lastRenderedPageBreak/>
        <w:t>Demand Paging</w:t>
      </w:r>
      <w:bookmarkEnd w:id="83"/>
    </w:p>
    <w:p w:rsidR="009E7A02" w:rsidRDefault="009E7A02" w:rsidP="0004272A">
      <w:pPr>
        <w:pStyle w:val="Listenabsatz"/>
        <w:numPr>
          <w:ilvl w:val="0"/>
          <w:numId w:val="34"/>
        </w:numPr>
      </w:pPr>
      <w:r>
        <w:t>Anforderung: ein einzelner Prozess soll grösser sein dürfen, als der verfügbare Hauptspeicher</w:t>
      </w:r>
    </w:p>
    <w:p w:rsidR="009E7A02" w:rsidRDefault="00632016" w:rsidP="0004272A">
      <w:pPr>
        <w:pStyle w:val="Listenabsatz"/>
        <w:numPr>
          <w:ilvl w:val="0"/>
          <w:numId w:val="34"/>
        </w:numPr>
      </w:pPr>
      <w:r>
        <w:t>Voraussetzungen für “Demand P</w:t>
      </w:r>
      <w:r w:rsidR="009E7A02">
        <w:t>aging”:</w:t>
      </w:r>
    </w:p>
    <w:p w:rsidR="009E7A02" w:rsidRDefault="009E7A02" w:rsidP="0004272A">
      <w:pPr>
        <w:pStyle w:val="Listenabsatz"/>
        <w:numPr>
          <w:ilvl w:val="1"/>
          <w:numId w:val="34"/>
        </w:numPr>
      </w:pPr>
      <w:r>
        <w:t>Hardware unterstützt seitenorientieres Speichermanagement (</w:t>
      </w:r>
      <w:r w:rsidR="003629C9">
        <w:t xml:space="preserve">0.5 - </w:t>
      </w:r>
      <w:r>
        <w:t xml:space="preserve">4 </w:t>
      </w:r>
      <w:r w:rsidR="003629C9">
        <w:t xml:space="preserve">KB pro </w:t>
      </w:r>
      <w:r>
        <w:t>Seite)</w:t>
      </w:r>
    </w:p>
    <w:p w:rsidR="009E7A02" w:rsidRDefault="009E7A02" w:rsidP="0004272A">
      <w:pPr>
        <w:pStyle w:val="Listenabsatz"/>
        <w:numPr>
          <w:ilvl w:val="1"/>
          <w:numId w:val="34"/>
        </w:numPr>
      </w:pPr>
      <w:r>
        <w:t>Wiederaufsetzbare CPU-Instruktionen (wenn Instruktionen über eine Seitengrenze verlaufen)</w:t>
      </w:r>
    </w:p>
    <w:p w:rsidR="009E7A02" w:rsidRDefault="009E7A02" w:rsidP="0004272A">
      <w:pPr>
        <w:pStyle w:val="Listenabsatz"/>
        <w:numPr>
          <w:ilvl w:val="0"/>
          <w:numId w:val="34"/>
        </w:numPr>
      </w:pPr>
      <w:r>
        <w:t>Beobachtung: Lokalität des Codes, nur etwa 10</w:t>
      </w:r>
      <w:r w:rsidR="008904F5">
        <w:t xml:space="preserve"> </w:t>
      </w:r>
      <w:r>
        <w:t>-</w:t>
      </w:r>
      <w:r w:rsidR="008904F5">
        <w:t xml:space="preserve"> </w:t>
      </w:r>
      <w:r>
        <w:t>15% des Programmcodes müsse</w:t>
      </w:r>
      <w:r w:rsidR="00007916">
        <w:t>n zu jeder beliebigen Zeit im Hauptspeicher</w:t>
      </w:r>
      <w:r>
        <w:t xml:space="preserve"> liegen </w:t>
      </w:r>
      <w:r w:rsidR="00632016">
        <w:t>(“Working S</w:t>
      </w:r>
      <w:r w:rsidR="00364713">
        <w:t>et”)</w:t>
      </w:r>
    </w:p>
    <w:p w:rsidR="009E7A02" w:rsidRDefault="009E7A02" w:rsidP="0004272A">
      <w:pPr>
        <w:pStyle w:val="Listenabsatz"/>
        <w:numPr>
          <w:ilvl w:val="0"/>
          <w:numId w:val="34"/>
        </w:numPr>
      </w:pPr>
      <w:r>
        <w:t xml:space="preserve">Zugriff </w:t>
      </w:r>
      <w:r w:rsidR="00632016">
        <w:t>auf eine Seite ausserhalb des “Working Set” führt zu einem “Page F</w:t>
      </w:r>
      <w:r>
        <w:t xml:space="preserve">ault” (Seitenladefehler), dann wird die Seite nachgeladen </w:t>
      </w:r>
      <w:r w:rsidR="008B0A9F">
        <w:sym w:font="Wingdings" w:char="F0E0"/>
      </w:r>
      <w:r w:rsidR="00632016">
        <w:t xml:space="preserve"> B</w:t>
      </w:r>
      <w:r>
        <w:t>a</w:t>
      </w:r>
      <w:r w:rsidR="00225B64">
        <w:t>lance zwischen der Grösse des “W</w:t>
      </w:r>
      <w:r>
        <w:t xml:space="preserve">orking </w:t>
      </w:r>
      <w:r w:rsidR="00225B64">
        <w:t>Set” und der Anzahl “Page F</w:t>
      </w:r>
      <w:r>
        <w:t>aults”</w:t>
      </w:r>
    </w:p>
    <w:p w:rsidR="009E7A02" w:rsidRDefault="00225B64" w:rsidP="0004272A">
      <w:pPr>
        <w:pStyle w:val="Listenabsatz"/>
        <w:numPr>
          <w:ilvl w:val="0"/>
          <w:numId w:val="34"/>
        </w:numPr>
      </w:pPr>
      <w:r>
        <w:t>Optimierung des “Demand P</w:t>
      </w:r>
      <w:r w:rsidR="009E7A02">
        <w:t>aging” durch</w:t>
      </w:r>
      <w:r w:rsidR="00364713">
        <w:t>:</w:t>
      </w:r>
    </w:p>
    <w:p w:rsidR="009E7A02" w:rsidRDefault="00225B64" w:rsidP="0004272A">
      <w:pPr>
        <w:pStyle w:val="Listenabsatz"/>
        <w:numPr>
          <w:ilvl w:val="1"/>
          <w:numId w:val="34"/>
        </w:numPr>
      </w:pPr>
      <w:r>
        <w:t>“Reference B</w:t>
      </w:r>
      <w:r w:rsidR="009E7A02">
        <w:t xml:space="preserve">it” </w:t>
      </w:r>
      <w:r w:rsidR="008B0A9F">
        <w:sym w:font="Wingdings" w:char="F0E0"/>
      </w:r>
      <w:r>
        <w:t xml:space="preserve"> ermöglicht nicht-lineares “W</w:t>
      </w:r>
      <w:r w:rsidR="009E7A02">
        <w:t xml:space="preserve">orking </w:t>
      </w:r>
      <w:r>
        <w:t>S</w:t>
      </w:r>
      <w:r w:rsidR="009E7A02">
        <w:t>et”</w:t>
      </w:r>
    </w:p>
    <w:p w:rsidR="009E7A02" w:rsidRDefault="009E7A02" w:rsidP="0004272A">
      <w:pPr>
        <w:pStyle w:val="Listenabsatz"/>
        <w:numPr>
          <w:ilvl w:val="1"/>
          <w:numId w:val="34"/>
        </w:numPr>
      </w:pPr>
      <w:r>
        <w:t xml:space="preserve">“Age </w:t>
      </w:r>
      <w:r w:rsidR="00225B64">
        <w:t>B</w:t>
      </w:r>
      <w:r>
        <w:t xml:space="preserve">its” </w:t>
      </w:r>
      <w:r w:rsidR="008B0A9F">
        <w:sym w:font="Wingdings" w:char="F0E0"/>
      </w:r>
      <w:r>
        <w:t xml:space="preserve"> ve</w:t>
      </w:r>
      <w:r w:rsidR="00225B64">
        <w:t>rbleibende Zeit einer Seite im “Wo</w:t>
      </w:r>
      <w:r>
        <w:t xml:space="preserve">rking </w:t>
      </w:r>
      <w:r w:rsidR="00225B64">
        <w:t>S</w:t>
      </w:r>
      <w:r>
        <w:t>et”</w:t>
      </w:r>
    </w:p>
    <w:p w:rsidR="009E7A02" w:rsidRDefault="009E7A02" w:rsidP="0004272A">
      <w:pPr>
        <w:pStyle w:val="Listenabsatz"/>
        <w:numPr>
          <w:ilvl w:val="0"/>
          <w:numId w:val="34"/>
        </w:numPr>
      </w:pPr>
      <w:r>
        <w:t>Zwei Aufgaben für das Paging-Subsystem:</w:t>
      </w:r>
    </w:p>
    <w:p w:rsidR="009E7A02" w:rsidRDefault="009E7A02" w:rsidP="0004272A">
      <w:pPr>
        <w:pStyle w:val="Listenabsatz"/>
        <w:numPr>
          <w:ilvl w:val="1"/>
          <w:numId w:val="34"/>
        </w:numPr>
      </w:pPr>
      <w:r>
        <w:t>Seitenalterung und Auslagerung/Löschung genügend alter Seiten</w:t>
      </w:r>
    </w:p>
    <w:p w:rsidR="00FC1D50" w:rsidRDefault="009E7A02" w:rsidP="0004272A">
      <w:pPr>
        <w:pStyle w:val="Listenabsatz"/>
        <w:numPr>
          <w:ilvl w:val="1"/>
          <w:numId w:val="34"/>
        </w:numPr>
      </w:pPr>
      <w:r>
        <w:t>Bearbeitung von “</w:t>
      </w:r>
      <w:r w:rsidR="00225B64">
        <w:t>Page F</w:t>
      </w:r>
      <w:r>
        <w:t>aults”</w:t>
      </w:r>
    </w:p>
    <w:p w:rsidR="00FC1D50" w:rsidRDefault="00D07F37" w:rsidP="00D07F37">
      <w:pPr>
        <w:pStyle w:val="berschrift2"/>
      </w:pPr>
      <w:bookmarkStart w:id="84" w:name="_Toc453574169"/>
      <w:r>
        <w:t>Paged Memory</w:t>
      </w:r>
      <w:bookmarkEnd w:id="84"/>
    </w:p>
    <w:p w:rsidR="00FC1D50" w:rsidRDefault="00B82495" w:rsidP="00B82495">
      <w:pPr>
        <w:jc w:val="center"/>
      </w:pPr>
      <w:r>
        <w:rPr>
          <w:noProof/>
          <w:lang w:eastAsia="de-CH"/>
        </w:rPr>
        <w:drawing>
          <wp:inline distT="0" distB="0" distL="0" distR="0" wp14:anchorId="60A7B303" wp14:editId="1C8B544E">
            <wp:extent cx="5760720" cy="2983230"/>
            <wp:effectExtent l="0" t="0" r="0" b="762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83230"/>
                    </a:xfrm>
                    <a:prstGeom prst="rect">
                      <a:avLst/>
                    </a:prstGeom>
                  </pic:spPr>
                </pic:pic>
              </a:graphicData>
            </a:graphic>
          </wp:inline>
        </w:drawing>
      </w:r>
    </w:p>
    <w:p w:rsidR="00B82495" w:rsidRDefault="00B82495" w:rsidP="0004272A">
      <w:pPr>
        <w:pStyle w:val="Listenabsatz"/>
        <w:numPr>
          <w:ilvl w:val="0"/>
          <w:numId w:val="35"/>
        </w:numPr>
      </w:pPr>
      <w:r>
        <w:t>Design und Layout der Datenstrukturen für die seitenorientierte Speicherverwaltung variieren zwischen Unix und Linux-Varianten und sind zudem von den H</w:t>
      </w:r>
      <w:r w:rsidR="00364713">
        <w:t>ardware- Eigenschaften anhängig</w:t>
      </w:r>
    </w:p>
    <w:p w:rsidR="00B82495" w:rsidRDefault="00B82495" w:rsidP="0004272A">
      <w:pPr>
        <w:pStyle w:val="Listenabsatz"/>
        <w:numPr>
          <w:ilvl w:val="0"/>
          <w:numId w:val="35"/>
        </w:numPr>
      </w:pPr>
      <w:r>
        <w:t>Beispiel: Linux verwendet eine 3-stufige Seitentabelle:</w:t>
      </w:r>
    </w:p>
    <w:p w:rsidR="00B82495" w:rsidRDefault="00B82495" w:rsidP="0004272A">
      <w:pPr>
        <w:pStyle w:val="Listenabsatz"/>
        <w:numPr>
          <w:ilvl w:val="1"/>
          <w:numId w:val="35"/>
        </w:numPr>
      </w:pPr>
      <w:r>
        <w:t>Page Directory pro Prozess und für den Betriebssystem-Kern</w:t>
      </w:r>
    </w:p>
    <w:p w:rsidR="00B82495" w:rsidRPr="00AB369B" w:rsidRDefault="00B82495" w:rsidP="0004272A">
      <w:pPr>
        <w:pStyle w:val="Listenabsatz"/>
        <w:numPr>
          <w:ilvl w:val="1"/>
          <w:numId w:val="35"/>
        </w:numPr>
        <w:rPr>
          <w:lang w:val="en-US"/>
        </w:rPr>
      </w:pPr>
      <w:r w:rsidRPr="00AB369B">
        <w:rPr>
          <w:lang w:val="en-US"/>
        </w:rPr>
        <w:t>Page</w:t>
      </w:r>
      <w:r w:rsidR="002264FB" w:rsidRPr="00AB369B">
        <w:rPr>
          <w:lang w:val="en-US"/>
        </w:rPr>
        <w:t xml:space="preserve"> Mid-L</w:t>
      </w:r>
      <w:r w:rsidRPr="00AB369B">
        <w:rPr>
          <w:lang w:val="en-US"/>
        </w:rPr>
        <w:t>evel Directory (</w:t>
      </w:r>
      <w:r w:rsidR="00225B64" w:rsidRPr="00B849CA">
        <w:t>F</w:t>
      </w:r>
      <w:r w:rsidRPr="00B849CA">
        <w:t xml:space="preserve">ür 64 </w:t>
      </w:r>
      <w:r w:rsidR="002264FB" w:rsidRPr="00B849CA">
        <w:t>Bit</w:t>
      </w:r>
      <w:r w:rsidRPr="00B849CA">
        <w:t xml:space="preserve"> CPU-Architekturen</w:t>
      </w:r>
      <w:r w:rsidRPr="00AB369B">
        <w:rPr>
          <w:lang w:val="en-US"/>
        </w:rPr>
        <w:t>)</w:t>
      </w:r>
    </w:p>
    <w:p w:rsidR="00B82495" w:rsidRDefault="00B82495" w:rsidP="0004272A">
      <w:pPr>
        <w:pStyle w:val="Listenabsatz"/>
        <w:numPr>
          <w:ilvl w:val="1"/>
          <w:numId w:val="35"/>
        </w:numPr>
      </w:pPr>
      <w:r>
        <w:t>Page Table, enthält Seitenbeschreibungen und Verweise auf den physische</w:t>
      </w:r>
      <w:r w:rsidR="002264FB">
        <w:t>n</w:t>
      </w:r>
      <w:r>
        <w:t xml:space="preserve"> Speicherort</w:t>
      </w:r>
    </w:p>
    <w:p w:rsidR="00B82495" w:rsidRDefault="00B82495" w:rsidP="0004272A">
      <w:pPr>
        <w:pStyle w:val="Listenabsatz"/>
        <w:numPr>
          <w:ilvl w:val="0"/>
          <w:numId w:val="35"/>
        </w:numPr>
      </w:pPr>
      <w:r>
        <w:t>und eine virtuelle Linux-Adresse enthält diese Elemente:</w:t>
      </w:r>
    </w:p>
    <w:p w:rsidR="00CC1B20" w:rsidRDefault="00CC1B20" w:rsidP="00CC1B20">
      <w:pPr>
        <w:jc w:val="center"/>
      </w:pPr>
      <w:r>
        <w:rPr>
          <w:noProof/>
          <w:lang w:eastAsia="de-CH"/>
        </w:rPr>
        <w:drawing>
          <wp:inline distT="0" distB="0" distL="0" distR="0" wp14:anchorId="282E027D" wp14:editId="08223A33">
            <wp:extent cx="5760720" cy="591185"/>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591185"/>
                    </a:xfrm>
                    <a:prstGeom prst="rect">
                      <a:avLst/>
                    </a:prstGeom>
                  </pic:spPr>
                </pic:pic>
              </a:graphicData>
            </a:graphic>
          </wp:inline>
        </w:drawing>
      </w:r>
    </w:p>
    <w:p w:rsidR="00615196" w:rsidRDefault="00615196" w:rsidP="00CC1B20">
      <w:pPr>
        <w:jc w:val="center"/>
      </w:pPr>
      <w:r w:rsidRPr="00615196">
        <w:rPr>
          <w:noProof/>
          <w:lang w:eastAsia="de-CH"/>
        </w:rPr>
        <w:lastRenderedPageBreak/>
        <w:drawing>
          <wp:inline distT="0" distB="0" distL="0" distR="0" wp14:anchorId="241F6044" wp14:editId="62BCCAD8">
            <wp:extent cx="4817533" cy="3603516"/>
            <wp:effectExtent l="0" t="0" r="254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31673" cy="3614093"/>
                    </a:xfrm>
                    <a:prstGeom prst="rect">
                      <a:avLst/>
                    </a:prstGeom>
                    <a:noFill/>
                    <a:ln>
                      <a:noFill/>
                    </a:ln>
                  </pic:spPr>
                </pic:pic>
              </a:graphicData>
            </a:graphic>
          </wp:inline>
        </w:drawing>
      </w:r>
    </w:p>
    <w:p w:rsidR="00615196" w:rsidRDefault="00615196" w:rsidP="00615196">
      <w:r>
        <w:t>Für 32-bit Systeme wurde zudem das Page Middle Directory hinzugefügt. Bei 64-bit Systemen ist dieses nicht vorhanden</w:t>
      </w:r>
      <w:r w:rsidR="00DD5BD2">
        <w:t>.</w:t>
      </w:r>
    </w:p>
    <w:p w:rsidR="001654A8" w:rsidRDefault="001654A8" w:rsidP="00615196">
      <w:r>
        <w:t>Paged Memory:</w:t>
      </w:r>
    </w:p>
    <w:p w:rsidR="001654A8" w:rsidRDefault="001654A8" w:rsidP="0004272A">
      <w:pPr>
        <w:pStyle w:val="Listenabsatz"/>
        <w:numPr>
          <w:ilvl w:val="0"/>
          <w:numId w:val="36"/>
        </w:numPr>
      </w:pPr>
      <w:r>
        <w:t xml:space="preserve">Linux Kennzahlen: Page-Grösse 4 </w:t>
      </w:r>
      <w:r w:rsidR="007E7F65">
        <w:t>KB</w:t>
      </w:r>
    </w:p>
    <w:p w:rsidR="001654A8" w:rsidRDefault="001654A8" w:rsidP="0004272A">
      <w:pPr>
        <w:pStyle w:val="Listenabsatz"/>
        <w:numPr>
          <w:ilvl w:val="0"/>
          <w:numId w:val="36"/>
        </w:numPr>
      </w:pPr>
      <w:r>
        <w:t>Die ersten beiden MB des physischen Speichers sind reserviert für PC-interne Zwecke sowie Text und Daten des Betriebssystem-Kerns</w:t>
      </w:r>
    </w:p>
    <w:p w:rsidR="001654A8" w:rsidRDefault="001654A8" w:rsidP="0004272A">
      <w:pPr>
        <w:pStyle w:val="Listenabsatz"/>
        <w:numPr>
          <w:ilvl w:val="0"/>
          <w:numId w:val="36"/>
        </w:numPr>
      </w:pPr>
      <w:r>
        <w:t>Der logische Prozess-Adressraum ist zweigeteilt:</w:t>
      </w:r>
    </w:p>
    <w:p w:rsidR="001654A8" w:rsidRDefault="001654A8" w:rsidP="0004272A">
      <w:pPr>
        <w:pStyle w:val="Listenabsatz"/>
        <w:numPr>
          <w:ilvl w:val="1"/>
          <w:numId w:val="36"/>
        </w:numPr>
      </w:pPr>
      <w:r>
        <w:t>0x00000000 bis PAGE_OFFSET – 1 sind sowohl im User Mode als auch im Kernel Mode adressierbar</w:t>
      </w:r>
    </w:p>
    <w:p w:rsidR="001654A8" w:rsidRDefault="001654A8" w:rsidP="0004272A">
      <w:pPr>
        <w:pStyle w:val="Listenabsatz"/>
        <w:numPr>
          <w:ilvl w:val="1"/>
          <w:numId w:val="36"/>
        </w:numPr>
      </w:pPr>
      <w:r>
        <w:t>PAGE_OFFSET bis 0xffffffff ist nur im Kernel Mode adressierbar</w:t>
      </w:r>
    </w:p>
    <w:p w:rsidR="001654A8" w:rsidRDefault="001654A8" w:rsidP="0004272A">
      <w:pPr>
        <w:pStyle w:val="Listenabsatz"/>
        <w:numPr>
          <w:ilvl w:val="1"/>
          <w:numId w:val="36"/>
        </w:numPr>
      </w:pPr>
      <w:r>
        <w:t>PAGE_OFFSET ist meist 0xc0000000</w:t>
      </w:r>
    </w:p>
    <w:p w:rsidR="001654A8" w:rsidRDefault="001654A8" w:rsidP="0004272A">
      <w:pPr>
        <w:pStyle w:val="Listenabsatz"/>
        <w:numPr>
          <w:ilvl w:val="0"/>
          <w:numId w:val="36"/>
        </w:numPr>
      </w:pPr>
      <w:r>
        <w:t>Kontinuierlich aufeinander folgende Pages (z.B. für Geräte mit fixe</w:t>
      </w:r>
      <w:r w:rsidR="00225B64">
        <w:t>n DMA) durch das „Buddy S</w:t>
      </w:r>
      <w:r w:rsidR="00364713">
        <w:t>ystem“</w:t>
      </w:r>
    </w:p>
    <w:p w:rsidR="00FC1D50" w:rsidRDefault="00D07F37" w:rsidP="00D07F37">
      <w:pPr>
        <w:pStyle w:val="berschrift2"/>
      </w:pPr>
      <w:bookmarkStart w:id="85" w:name="_Toc453574170"/>
      <w:r>
        <w:t>Altern von Seiten durch den Page Stealer</w:t>
      </w:r>
      <w:bookmarkEnd w:id="85"/>
    </w:p>
    <w:p w:rsidR="00FC1D50" w:rsidRDefault="00520BD8" w:rsidP="00520BD8">
      <w:pPr>
        <w:jc w:val="center"/>
      </w:pPr>
      <w:r>
        <w:rPr>
          <w:noProof/>
          <w:lang w:eastAsia="de-CH"/>
        </w:rPr>
        <w:drawing>
          <wp:inline distT="0" distB="0" distL="0" distR="0" wp14:anchorId="7FBEBEDF" wp14:editId="53AD5B42">
            <wp:extent cx="4970868" cy="2379134"/>
            <wp:effectExtent l="0" t="0" r="1270" b="254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1997" cy="2389247"/>
                    </a:xfrm>
                    <a:prstGeom prst="rect">
                      <a:avLst/>
                    </a:prstGeom>
                  </pic:spPr>
                </pic:pic>
              </a:graphicData>
            </a:graphic>
          </wp:inline>
        </w:drawing>
      </w:r>
    </w:p>
    <w:p w:rsidR="00FC1D50" w:rsidRDefault="00720C06" w:rsidP="00AC7A98">
      <w:pPr>
        <w:pStyle w:val="berschrift2"/>
      </w:pPr>
      <w:bookmarkStart w:id="86" w:name="_Toc453574171"/>
      <w:r>
        <w:lastRenderedPageBreak/>
        <w:t>Auslagern von Seiten</w:t>
      </w:r>
      <w:bookmarkEnd w:id="86"/>
    </w:p>
    <w:p w:rsidR="00FC1D50" w:rsidRDefault="003E1A38" w:rsidP="00AF65CF">
      <w:r>
        <w:t>Pro Auslagerungsablauf werden immer 64 Seiten ausgelagert:</w:t>
      </w:r>
    </w:p>
    <w:p w:rsidR="003E1A38" w:rsidRDefault="003E1A38" w:rsidP="003E1A38">
      <w:pPr>
        <w:jc w:val="center"/>
      </w:pPr>
      <w:r>
        <w:rPr>
          <w:noProof/>
          <w:lang w:eastAsia="de-CH"/>
        </w:rPr>
        <w:drawing>
          <wp:inline distT="0" distB="0" distL="0" distR="0" wp14:anchorId="3C92E2B2" wp14:editId="6A0F99D5">
            <wp:extent cx="5003800" cy="2307197"/>
            <wp:effectExtent l="0" t="0" r="635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5586" cy="2312632"/>
                    </a:xfrm>
                    <a:prstGeom prst="rect">
                      <a:avLst/>
                    </a:prstGeom>
                  </pic:spPr>
                </pic:pic>
              </a:graphicData>
            </a:graphic>
          </wp:inline>
        </w:drawing>
      </w:r>
    </w:p>
    <w:p w:rsidR="00FC1D50" w:rsidRDefault="00AC7A98" w:rsidP="00AC7A98">
      <w:pPr>
        <w:pStyle w:val="berschrift2"/>
      </w:pPr>
      <w:bookmarkStart w:id="87" w:name="_Toc453574172"/>
      <w:r>
        <w:t>Behandlung von Fehlerzuständen</w:t>
      </w:r>
      <w:bookmarkEnd w:id="87"/>
    </w:p>
    <w:p w:rsidR="00FC1D50" w:rsidRDefault="00DF1866" w:rsidP="00DF1866">
      <w:pPr>
        <w:jc w:val="center"/>
      </w:pPr>
      <w:r>
        <w:rPr>
          <w:noProof/>
          <w:lang w:eastAsia="de-CH"/>
        </w:rPr>
        <w:drawing>
          <wp:inline distT="0" distB="0" distL="0" distR="0" wp14:anchorId="738D720B" wp14:editId="145CFEE5">
            <wp:extent cx="5207000" cy="2391133"/>
            <wp:effectExtent l="0" t="0" r="0" b="9525"/>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2107" cy="2393478"/>
                    </a:xfrm>
                    <a:prstGeom prst="rect">
                      <a:avLst/>
                    </a:prstGeom>
                  </pic:spPr>
                </pic:pic>
              </a:graphicData>
            </a:graphic>
          </wp:inline>
        </w:drawing>
      </w:r>
    </w:p>
    <w:p w:rsidR="00FC1D50" w:rsidRDefault="0088577F" w:rsidP="0088577F">
      <w:pPr>
        <w:pStyle w:val="berschrift2"/>
      </w:pPr>
      <w:bookmarkStart w:id="88" w:name="_Toc453574173"/>
      <w:r>
        <w:t>Speicherfehler durch Abhängigkeiten</w:t>
      </w:r>
      <w:bookmarkEnd w:id="88"/>
    </w:p>
    <w:p w:rsidR="0088577F" w:rsidRDefault="00034866" w:rsidP="00AF65CF">
      <w:r>
        <w:rPr>
          <w:noProof/>
          <w:lang w:eastAsia="de-CH"/>
        </w:rPr>
        <w:drawing>
          <wp:inline distT="0" distB="0" distL="0" distR="0" wp14:anchorId="4EAB4413" wp14:editId="1B5F5F2D">
            <wp:extent cx="5504375" cy="2963334"/>
            <wp:effectExtent l="0" t="0" r="1270" b="889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3411" cy="2968199"/>
                    </a:xfrm>
                    <a:prstGeom prst="rect">
                      <a:avLst/>
                    </a:prstGeom>
                  </pic:spPr>
                </pic:pic>
              </a:graphicData>
            </a:graphic>
          </wp:inline>
        </w:drawing>
      </w:r>
    </w:p>
    <w:p w:rsidR="0088577F" w:rsidRDefault="0088577F" w:rsidP="0088577F">
      <w:pPr>
        <w:pStyle w:val="berschrift2"/>
      </w:pPr>
      <w:bookmarkStart w:id="89" w:name="_Toc453574174"/>
      <w:r>
        <w:lastRenderedPageBreak/>
        <w:t>Sekundärspeicherverwaltung und Zuteilung</w:t>
      </w:r>
      <w:bookmarkEnd w:id="89"/>
    </w:p>
    <w:p w:rsidR="009D2078" w:rsidRDefault="009D2078" w:rsidP="0004272A">
      <w:pPr>
        <w:pStyle w:val="Listenabsatz"/>
        <w:numPr>
          <w:ilvl w:val="0"/>
          <w:numId w:val="37"/>
        </w:numPr>
      </w:pPr>
      <w:r>
        <w:t>Quota-System: Es gibt für Systemadministratoren mehrere Möglichkeiten, Limits für den Plattenplatz, den ein Benutzer oder eine Gruppe verbrauchen kann, oder die Anzahl der Dateien, die angelegt werden dürfen, festzulegen. Die Limits können auf dem Plattenplatz (Block-Quotas) oder der Anzahl der Dateien (Inode-Quotas) oder einer Kombination basieren. Jedes dieser Limits wird weiterhin in zwei Kategorien get</w:t>
      </w:r>
      <w:r w:rsidR="00364713">
        <w:t>eilt: Hardlimits und Softlimits</w:t>
      </w:r>
    </w:p>
    <w:p w:rsidR="009D2078" w:rsidRDefault="009D2078" w:rsidP="0004272A">
      <w:pPr>
        <w:pStyle w:val="Listenabsatz"/>
        <w:numPr>
          <w:ilvl w:val="0"/>
          <w:numId w:val="37"/>
        </w:numPr>
      </w:pPr>
      <w:r>
        <w:t>Ein Hardlimit kann nicht überschritten werden. Hat der Benutzer das Hardlimit erreicht, so kann er auf dem betreffenden Dateisystem keinen weiteren Platz mehr beanspruchen und alle Schrei</w:t>
      </w:r>
      <w:r w:rsidR="00364713">
        <w:t>b-/Kopierversuche schlagen fehl</w:t>
      </w:r>
    </w:p>
    <w:p w:rsidR="0088577F" w:rsidRDefault="009D2078" w:rsidP="0004272A">
      <w:pPr>
        <w:pStyle w:val="Listenabsatz"/>
        <w:numPr>
          <w:ilvl w:val="0"/>
          <w:numId w:val="37"/>
        </w:numPr>
      </w:pPr>
      <w:r>
        <w:t>Im Gegensatz dazu können Softlimits für eine befristete Zeit überschritten werden. Hat der Benutzer das Softlimit über die Frist hinaus überschritten, so wird das Softlimit in ein Hardlimit umgewandelt und der Benutzer kann keinen weiteren Platz mehr beanspruchen. Wenn er einmal das Softlimit unterschreitet, wird</w:t>
      </w:r>
      <w:r w:rsidR="00364713">
        <w:t xml:space="preserve"> die Frist wieder zurückgesetzt</w:t>
      </w:r>
    </w:p>
    <w:p w:rsidR="009D2078" w:rsidRDefault="009D2078" w:rsidP="009D2078">
      <w:pPr>
        <w:ind w:left="360"/>
        <w:jc w:val="center"/>
      </w:pPr>
      <w:r w:rsidRPr="009D2078">
        <w:rPr>
          <w:noProof/>
          <w:lang w:eastAsia="de-CH"/>
        </w:rPr>
        <w:drawing>
          <wp:inline distT="0" distB="0" distL="0" distR="0" wp14:anchorId="34D305C2" wp14:editId="1E90B719">
            <wp:extent cx="5760720" cy="1121995"/>
            <wp:effectExtent l="0" t="0" r="0" b="254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1121995"/>
                    </a:xfrm>
                    <a:prstGeom prst="rect">
                      <a:avLst/>
                    </a:prstGeom>
                    <a:noFill/>
                    <a:ln>
                      <a:noFill/>
                    </a:ln>
                  </pic:spPr>
                </pic:pic>
              </a:graphicData>
            </a:graphic>
          </wp:inline>
        </w:drawing>
      </w:r>
    </w:p>
    <w:p w:rsidR="0088577F" w:rsidRDefault="0088577F" w:rsidP="0088577F">
      <w:pPr>
        <w:pStyle w:val="berschrift2"/>
      </w:pPr>
      <w:bookmarkStart w:id="90" w:name="_Toc453574175"/>
      <w:r>
        <w:t>Scheduling Strategien</w:t>
      </w:r>
      <w:bookmarkEnd w:id="90"/>
    </w:p>
    <w:p w:rsidR="00005DAE" w:rsidRDefault="00005DAE" w:rsidP="0004272A">
      <w:pPr>
        <w:pStyle w:val="Listenabsatz"/>
        <w:numPr>
          <w:ilvl w:val="0"/>
          <w:numId w:val="38"/>
        </w:numPr>
      </w:pPr>
      <w:r>
        <w:t>Funktionsweise</w:t>
      </w:r>
      <w:r w:rsidR="00364713">
        <w:t>:</w:t>
      </w:r>
    </w:p>
    <w:p w:rsidR="00005DAE" w:rsidRDefault="00005DAE" w:rsidP="0004272A">
      <w:pPr>
        <w:pStyle w:val="Listenabsatz"/>
        <w:numPr>
          <w:ilvl w:val="1"/>
          <w:numId w:val="38"/>
        </w:numPr>
      </w:pPr>
      <w:r>
        <w:t>Fairness</w:t>
      </w:r>
      <w:r w:rsidR="001B5359">
        <w:t>/</w:t>
      </w:r>
      <w:r>
        <w:t>Regeleinhaltung bezüglich der Zuteilung von Betriebsmitteln an Prozesse gemäss definierter Kriterien</w:t>
      </w:r>
    </w:p>
    <w:p w:rsidR="00005DAE" w:rsidRDefault="00005DAE" w:rsidP="0004272A">
      <w:pPr>
        <w:pStyle w:val="Listenabsatz"/>
        <w:numPr>
          <w:ilvl w:val="1"/>
          <w:numId w:val="38"/>
        </w:numPr>
      </w:pPr>
      <w:r>
        <w:t>Vermeidung von „Starvation“ und „Deadlocks“</w:t>
      </w:r>
    </w:p>
    <w:p w:rsidR="00005DAE" w:rsidRDefault="00005DAE" w:rsidP="0004272A">
      <w:pPr>
        <w:pStyle w:val="Listenabsatz"/>
        <w:numPr>
          <w:ilvl w:val="0"/>
          <w:numId w:val="38"/>
        </w:numPr>
      </w:pPr>
      <w:r>
        <w:t>Vor- und Nachteile</w:t>
      </w:r>
      <w:r w:rsidR="00364713">
        <w:t>:</w:t>
      </w:r>
    </w:p>
    <w:p w:rsidR="00005DAE" w:rsidRDefault="00005DAE" w:rsidP="0004272A">
      <w:pPr>
        <w:pStyle w:val="Listenabsatz"/>
        <w:numPr>
          <w:ilvl w:val="1"/>
          <w:numId w:val="38"/>
        </w:numPr>
      </w:pPr>
      <w:r>
        <w:t xml:space="preserve">Durchschnittliche Qualität für alle ist </w:t>
      </w:r>
      <w:r w:rsidR="00B90E54">
        <w:t>gegebenenfalls</w:t>
      </w:r>
      <w:r>
        <w:t xml:space="preserve"> suboptimal</w:t>
      </w:r>
    </w:p>
    <w:p w:rsidR="00005DAE" w:rsidRDefault="00005DAE" w:rsidP="0004272A">
      <w:pPr>
        <w:pStyle w:val="Listenabsatz"/>
        <w:numPr>
          <w:ilvl w:val="1"/>
          <w:numId w:val="38"/>
        </w:numPr>
      </w:pPr>
      <w:r>
        <w:t>Komplexität</w:t>
      </w:r>
      <w:r w:rsidR="001B5359">
        <w:t>/</w:t>
      </w:r>
      <w:r>
        <w:t>Overhead des Scheduling</w:t>
      </w:r>
    </w:p>
    <w:p w:rsidR="00005DAE" w:rsidRDefault="00005DAE" w:rsidP="0004272A">
      <w:pPr>
        <w:pStyle w:val="Listenabsatz"/>
        <w:numPr>
          <w:ilvl w:val="0"/>
          <w:numId w:val="38"/>
        </w:numPr>
      </w:pPr>
      <w:r>
        <w:t>Einsatzgebiete</w:t>
      </w:r>
      <w:r w:rsidR="00364713">
        <w:t>:</w:t>
      </w:r>
    </w:p>
    <w:p w:rsidR="00005DAE" w:rsidRDefault="00005DAE" w:rsidP="0004272A">
      <w:pPr>
        <w:pStyle w:val="Listenabsatz"/>
        <w:numPr>
          <w:ilvl w:val="1"/>
          <w:numId w:val="38"/>
        </w:numPr>
      </w:pPr>
      <w:r>
        <w:t>Echtzeitsysteme mit „harten“ Garantien</w:t>
      </w:r>
    </w:p>
    <w:p w:rsidR="00005DAE" w:rsidRDefault="00005DAE" w:rsidP="0004272A">
      <w:pPr>
        <w:pStyle w:val="Listenabsatz"/>
        <w:numPr>
          <w:ilvl w:val="1"/>
          <w:numId w:val="38"/>
        </w:numPr>
      </w:pPr>
      <w:r>
        <w:t>Möglichst unterbruchsfreie Batchverarbeitung</w:t>
      </w:r>
    </w:p>
    <w:p w:rsidR="0088577F" w:rsidRDefault="00005DAE" w:rsidP="0004272A">
      <w:pPr>
        <w:pStyle w:val="Listenabsatz"/>
        <w:numPr>
          <w:ilvl w:val="1"/>
          <w:numId w:val="38"/>
        </w:numPr>
      </w:pPr>
      <w:r>
        <w:t>Interaktives Mehrbenutzersystem</w:t>
      </w:r>
    </w:p>
    <w:p w:rsidR="0088577F" w:rsidRDefault="0088577F" w:rsidP="0088577F">
      <w:pPr>
        <w:pStyle w:val="berschrift2"/>
      </w:pPr>
      <w:bookmarkStart w:id="91" w:name="_Toc453574176"/>
      <w:r>
        <w:t>Scheduling in Unix</w:t>
      </w:r>
      <w:bookmarkEnd w:id="91"/>
    </w:p>
    <w:p w:rsidR="00011D8D" w:rsidRDefault="00011D8D" w:rsidP="0004272A">
      <w:pPr>
        <w:pStyle w:val="Listenabsatz"/>
        <w:numPr>
          <w:ilvl w:val="0"/>
          <w:numId w:val="39"/>
        </w:numPr>
      </w:pPr>
      <w:r>
        <w:t>Unix verwendet typischerweise 3 Prioritätsklassen (</w:t>
      </w:r>
      <w:r w:rsidR="00225B64">
        <w:t>V</w:t>
      </w:r>
      <w:r>
        <w:t xml:space="preserve">irtual </w:t>
      </w:r>
      <w:r w:rsidR="00225B64">
        <w:t>Scheduling</w:t>
      </w:r>
      <w:r>
        <w:t>):</w:t>
      </w:r>
    </w:p>
    <w:p w:rsidR="00011D8D" w:rsidRDefault="00011D8D" w:rsidP="0004272A">
      <w:pPr>
        <w:pStyle w:val="Listenabsatz"/>
        <w:numPr>
          <w:ilvl w:val="1"/>
          <w:numId w:val="39"/>
        </w:numPr>
      </w:pPr>
      <w:r>
        <w:t>Realtime: Scheduling (oft mit fixen Prioritäten</w:t>
      </w:r>
      <w:r w:rsidR="00225B64">
        <w:t>)</w:t>
      </w:r>
    </w:p>
    <w:p w:rsidR="00011D8D" w:rsidRDefault="00011D8D" w:rsidP="0004272A">
      <w:pPr>
        <w:pStyle w:val="Listenabsatz"/>
        <w:numPr>
          <w:ilvl w:val="1"/>
          <w:numId w:val="39"/>
        </w:numPr>
      </w:pPr>
      <w:r>
        <w:t>System: Geschlossene Scheduling-Klasse für Systemprozesse, inklusive dem Null Prozess (oder init Prozess) zum Konsumieren nicht verwendeter CPU-Zeit</w:t>
      </w:r>
    </w:p>
    <w:p w:rsidR="00011D8D" w:rsidRDefault="00225B64" w:rsidP="0004272A">
      <w:pPr>
        <w:pStyle w:val="Listenabsatz"/>
        <w:numPr>
          <w:ilvl w:val="1"/>
          <w:numId w:val="39"/>
        </w:numPr>
      </w:pPr>
      <w:r>
        <w:t>Time-S</w:t>
      </w:r>
      <w:r w:rsidR="00011D8D">
        <w:t>hared: Für alle Benutzerprozesse</w:t>
      </w:r>
    </w:p>
    <w:p w:rsidR="00011D8D" w:rsidRDefault="00011D8D" w:rsidP="0004272A">
      <w:pPr>
        <w:pStyle w:val="Listenabsatz"/>
        <w:numPr>
          <w:ilvl w:val="0"/>
          <w:numId w:val="39"/>
        </w:numPr>
      </w:pPr>
      <w:r>
        <w:t>Prioritäts-basiertes Scheduling:</w:t>
      </w:r>
    </w:p>
    <w:p w:rsidR="00011D8D" w:rsidRDefault="00225B64" w:rsidP="0004272A">
      <w:pPr>
        <w:pStyle w:val="Listenabsatz"/>
        <w:numPr>
          <w:ilvl w:val="1"/>
          <w:numId w:val="39"/>
        </w:numPr>
      </w:pPr>
      <w:r>
        <w:t>“Round R</w:t>
      </w:r>
      <w:r w:rsidR="00011D8D">
        <w:t>obin”</w:t>
      </w:r>
      <w:r>
        <w:t xml:space="preserve"> für alle Prozesse im Zustand “Ready To R</w:t>
      </w:r>
      <w:r w:rsidR="00011D8D">
        <w:t>un”</w:t>
      </w:r>
    </w:p>
    <w:p w:rsidR="00011D8D" w:rsidRDefault="00011D8D" w:rsidP="0004272A">
      <w:pPr>
        <w:pStyle w:val="Listenabsatz"/>
        <w:numPr>
          <w:ilvl w:val="1"/>
          <w:numId w:val="39"/>
        </w:numPr>
      </w:pPr>
      <w:r>
        <w:t>Initiale Priorität pro Klasse (siehe “nice”), Linux hat 140 Klassen pro CPU</w:t>
      </w:r>
    </w:p>
    <w:p w:rsidR="00011D8D" w:rsidRDefault="00011D8D" w:rsidP="0004272A">
      <w:pPr>
        <w:pStyle w:val="Listenabsatz"/>
        <w:numPr>
          <w:ilvl w:val="1"/>
          <w:numId w:val="39"/>
        </w:numPr>
      </w:pPr>
      <w:r>
        <w:t>Verminderte Prozesspriorität mit steigendem Ressourcenverbrauch</w:t>
      </w:r>
    </w:p>
    <w:p w:rsidR="00011D8D" w:rsidRDefault="00011D8D" w:rsidP="0004272A">
      <w:pPr>
        <w:pStyle w:val="Listenabsatz"/>
        <w:numPr>
          <w:ilvl w:val="1"/>
          <w:numId w:val="39"/>
        </w:numPr>
      </w:pPr>
      <w:r>
        <w:t>Verminderung der Prior</w:t>
      </w:r>
      <w:r w:rsidR="00225B64">
        <w:t>ität gemäss Laufzeit (via den “Clock Handler”), gemäss Formel C</w:t>
      </w:r>
      <w:r>
        <w:t xml:space="preserve">ounter = </w:t>
      </w:r>
      <w:r w:rsidR="00225B64">
        <w:t>Priority + C</w:t>
      </w:r>
      <w:r>
        <w:t>ounter/2</w:t>
      </w:r>
    </w:p>
    <w:p w:rsidR="00011D8D" w:rsidRDefault="00011D8D" w:rsidP="0004272A">
      <w:pPr>
        <w:pStyle w:val="Listenabsatz"/>
        <w:numPr>
          <w:ilvl w:val="0"/>
          <w:numId w:val="39"/>
        </w:numPr>
      </w:pPr>
      <w:r>
        <w:t>Scheduling-Strategien:</w:t>
      </w:r>
    </w:p>
    <w:p w:rsidR="00011D8D" w:rsidRDefault="00011D8D" w:rsidP="0004272A">
      <w:pPr>
        <w:pStyle w:val="Listenabsatz"/>
        <w:numPr>
          <w:ilvl w:val="1"/>
          <w:numId w:val="39"/>
        </w:numPr>
      </w:pPr>
      <w:r>
        <w:t>Kleine, schnelle Prozesse präferieren (z.B. Shell) für interaktive Systeme</w:t>
      </w:r>
    </w:p>
    <w:p w:rsidR="00FC1D50" w:rsidRDefault="00011D8D" w:rsidP="0004272A">
      <w:pPr>
        <w:pStyle w:val="Listenabsatz"/>
        <w:numPr>
          <w:ilvl w:val="1"/>
          <w:numId w:val="39"/>
        </w:numPr>
      </w:pPr>
      <w:r>
        <w:lastRenderedPageBreak/>
        <w:t>Ressourcen-intensiven Prozessen alle benötigen Ressourcen geben: (1) schnellere Beendigung &amp; Freigabe und (2) Bee</w:t>
      </w:r>
      <w:r w:rsidR="00C90C66">
        <w:t>n</w:t>
      </w:r>
      <w:r>
        <w:t>digung im Zeitlimit (Batch)</w:t>
      </w:r>
    </w:p>
    <w:p w:rsidR="00FC1D50" w:rsidRDefault="002F3545" w:rsidP="002F3545">
      <w:pPr>
        <w:pStyle w:val="berschrift2"/>
      </w:pPr>
      <w:bookmarkStart w:id="92" w:name="_Toc453574177"/>
      <w:r>
        <w:t>Übungsaufgaben</w:t>
      </w:r>
      <w:bookmarkEnd w:id="92"/>
    </w:p>
    <w:p w:rsidR="002F3545" w:rsidRDefault="002F3545" w:rsidP="0004272A">
      <w:pPr>
        <w:pStyle w:val="Listenabsatz"/>
        <w:numPr>
          <w:ilvl w:val="0"/>
          <w:numId w:val="40"/>
        </w:numPr>
      </w:pPr>
      <w:r>
        <w:t xml:space="preserve">Der Kernel will einen </w:t>
      </w:r>
      <w:r w:rsidR="006C506E">
        <w:t>Prozess aus</w:t>
      </w:r>
      <w:r>
        <w:t>swappen, aber das Swapping Device ist voll und der Swapper Prozess schläft. Ist es möglich, dass alle Prozesse im Memory schlafen und alle „Ready To Run“ Prozesse auf dem Swap Device liegen? Was kann der Kernel dagegen tun?</w:t>
      </w:r>
    </w:p>
    <w:p w:rsidR="002F3545" w:rsidRDefault="002F3545" w:rsidP="0004272A">
      <w:pPr>
        <w:pStyle w:val="Listenabsatz"/>
        <w:numPr>
          <w:ilvl w:val="1"/>
          <w:numId w:val="40"/>
        </w:numPr>
      </w:pPr>
      <w:r>
        <w:t>Die Situation kommt sehr selten vor und ist sehr schwierig nachzustellen – ausschliessen kann man es nicht. Der Kernel wird anfangen, Prozesse zu killen</w:t>
      </w:r>
    </w:p>
    <w:p w:rsidR="002F3545" w:rsidRDefault="002F3545" w:rsidP="0004272A">
      <w:pPr>
        <w:pStyle w:val="Listenabsatz"/>
        <w:numPr>
          <w:ilvl w:val="0"/>
          <w:numId w:val="40"/>
        </w:numPr>
      </w:pPr>
      <w:r>
        <w:t>Beschreiben Sie eine Methode für einen Compiler, um das initiale „Working Set“ eines Programmes zu bestimmen?</w:t>
      </w:r>
    </w:p>
    <w:p w:rsidR="002F3545" w:rsidRDefault="002F3545" w:rsidP="0004272A">
      <w:pPr>
        <w:pStyle w:val="Listenabsatz"/>
        <w:numPr>
          <w:ilvl w:val="1"/>
          <w:numId w:val="40"/>
        </w:numPr>
      </w:pPr>
      <w:r>
        <w:t xml:space="preserve">Das Programm dürfte entweder über rein statische Daten verfügen (Compiler berechnet Working Set) oder aber es gibt eine ungenauere dafür dynamische heuristische Analyse nach der </w:t>
      </w:r>
      <w:r w:rsidR="002F541C">
        <w:t>Kompilierung</w:t>
      </w:r>
      <w:r>
        <w:t xml:space="preserve">. Generell ist es aber </w:t>
      </w:r>
      <w:r w:rsidR="006C506E">
        <w:t>sehr wahrscheinlich, dass das Be</w:t>
      </w:r>
      <w:r>
        <w:t>stimmen es „Working Set“ aufwändiger ist, als einfach einen Forkprozess zu starten</w:t>
      </w:r>
    </w:p>
    <w:p w:rsidR="002F3545" w:rsidRDefault="002F3545" w:rsidP="0004272A">
      <w:pPr>
        <w:pStyle w:val="Listenabsatz"/>
        <w:numPr>
          <w:ilvl w:val="0"/>
          <w:numId w:val="40"/>
        </w:numPr>
      </w:pPr>
      <w:r>
        <w:t>Wie kann Unix sicherstellen, dass alle Prozesse genügend Rechenzeit und Ressourcen erhalten, um ihre Aufgaben wahrnehmen zu können?</w:t>
      </w:r>
    </w:p>
    <w:p w:rsidR="00DF2D37" w:rsidRDefault="00DF2D37" w:rsidP="0004272A">
      <w:pPr>
        <w:pStyle w:val="Listenabsatz"/>
        <w:numPr>
          <w:ilvl w:val="1"/>
          <w:numId w:val="40"/>
        </w:numPr>
      </w:pPr>
      <w:r w:rsidRPr="00DF2D37">
        <w:t>Die Anzahl der Prozesse hängt von der Grösse der Prozesstabelle oder Regulierungen wie "ulimit -a" ab</w:t>
      </w:r>
    </w:p>
    <w:p w:rsidR="002F3545" w:rsidRDefault="002F3545" w:rsidP="0004272A">
      <w:pPr>
        <w:pStyle w:val="Listenabsatz"/>
        <w:numPr>
          <w:ilvl w:val="0"/>
          <w:numId w:val="40"/>
        </w:numPr>
      </w:pPr>
      <w:r>
        <w:t>Wie stellt Unix sicher, dass es nicht zu viele Prozesse für die vorhandenen Ressourcen gibt?</w:t>
      </w:r>
    </w:p>
    <w:p w:rsidR="002F3545" w:rsidRDefault="002F3545" w:rsidP="0004272A">
      <w:pPr>
        <w:pStyle w:val="Listenabsatz"/>
        <w:numPr>
          <w:ilvl w:val="0"/>
          <w:numId w:val="40"/>
        </w:numPr>
      </w:pPr>
      <w:r>
        <w:t>Sind alle Prozesse in einem Unix System bezüglich Scheduling gleich oder gibt es sinnvollerweise Unterschiede?</w:t>
      </w:r>
    </w:p>
    <w:p w:rsidR="00507AD6" w:rsidRDefault="00507AD6" w:rsidP="0004272A">
      <w:pPr>
        <w:pStyle w:val="Listenabsatz"/>
        <w:numPr>
          <w:ilvl w:val="1"/>
          <w:numId w:val="40"/>
        </w:numPr>
      </w:pPr>
      <w:r>
        <w:t>Nein, es gibt 3 verschiedene Klassen von Prozessen</w:t>
      </w:r>
    </w:p>
    <w:p w:rsidR="00507AD6" w:rsidRDefault="00507AD6" w:rsidP="0004272A">
      <w:pPr>
        <w:pStyle w:val="Listenabsatz"/>
        <w:numPr>
          <w:ilvl w:val="1"/>
          <w:numId w:val="40"/>
        </w:numPr>
      </w:pPr>
      <w:r>
        <w:t>Zudem nimmt die Priorität mit zunehmender Laufzeit und anderen Faktoren ab</w:t>
      </w:r>
    </w:p>
    <w:p w:rsidR="00507AD6" w:rsidRDefault="00507AD6" w:rsidP="0004272A">
      <w:pPr>
        <w:pStyle w:val="Listenabsatz"/>
        <w:numPr>
          <w:ilvl w:val="1"/>
          <w:numId w:val="40"/>
        </w:numPr>
      </w:pPr>
      <w:r>
        <w:t>Zu guter Letzt kann der Benutzer mittels nice Kommando die Priorität regulieren</w:t>
      </w:r>
    </w:p>
    <w:p w:rsidR="002F3545" w:rsidRDefault="002F3545" w:rsidP="0004272A">
      <w:pPr>
        <w:pStyle w:val="Listenabsatz"/>
        <w:numPr>
          <w:ilvl w:val="0"/>
          <w:numId w:val="40"/>
        </w:numPr>
      </w:pPr>
      <w:r>
        <w:t>Wie kann in einer harten Unix Echtzeitumgebung sichergestellt werden, dass die zeitlichen Rahmenbedingungen formuliert sind und eigehalten werden?</w:t>
      </w:r>
    </w:p>
    <w:p w:rsidR="00507AD6" w:rsidRDefault="00507AD6" w:rsidP="0004272A">
      <w:pPr>
        <w:pStyle w:val="Listenabsatz"/>
        <w:numPr>
          <w:ilvl w:val="1"/>
          <w:numId w:val="40"/>
        </w:numPr>
      </w:pPr>
      <w:r>
        <w:t>Die Response Time von allen Aktionen und Requests muss bekannt sein</w:t>
      </w:r>
    </w:p>
    <w:p w:rsidR="00507AD6" w:rsidRDefault="00507AD6" w:rsidP="0004272A">
      <w:pPr>
        <w:pStyle w:val="Listenabsatz"/>
        <w:numPr>
          <w:ilvl w:val="1"/>
          <w:numId w:val="40"/>
        </w:numPr>
      </w:pPr>
      <w:r>
        <w:t>Realtime Systeme arbeiten mit einem statischen Scheduler, welche alle Prozesse geregelt abarbeitet</w:t>
      </w:r>
    </w:p>
    <w:p w:rsidR="00507AD6" w:rsidRDefault="00507AD6" w:rsidP="0004272A">
      <w:pPr>
        <w:pStyle w:val="Listenabsatz"/>
        <w:numPr>
          <w:ilvl w:val="1"/>
          <w:numId w:val="40"/>
        </w:numPr>
      </w:pPr>
      <w:r>
        <w:t>Zudem werden bei einem Prozessstart im einem Realtime System Informationen wie die benötigte Laufzeit, benötigte Zeitfristen und andere Rahmenbedingungen mitgeteilt. Der Kernel entscheidet anhand dieser Daten, ob dem Prozess eine Laufgarantie gegeben werden kann oder ob der Prozess abgelehnt werden muss</w:t>
      </w:r>
    </w:p>
    <w:p w:rsidR="002F3545" w:rsidRDefault="002F3545" w:rsidP="00AF65CF"/>
    <w:p w:rsidR="00D1607D" w:rsidRDefault="00D1607D" w:rsidP="00D1607D">
      <w:pPr>
        <w:pStyle w:val="berschrift1"/>
      </w:pPr>
      <w:bookmarkStart w:id="93" w:name="_Toc453574178"/>
      <w:r>
        <w:lastRenderedPageBreak/>
        <w:t>Woche 6</w:t>
      </w:r>
      <w:bookmarkEnd w:id="93"/>
    </w:p>
    <w:p w:rsidR="00EA70B0" w:rsidRDefault="00D1607D" w:rsidP="00AF65CF">
      <w:r>
        <w:t>In Woche 6 fand aufgrund der Osterferien kein</w:t>
      </w:r>
      <w:r w:rsidR="00EA70B0">
        <w:t>e Schule statt.</w:t>
      </w:r>
    </w:p>
    <w:p w:rsidR="00E96E1F" w:rsidRDefault="00E96E1F" w:rsidP="00AF65CF"/>
    <w:p w:rsidR="00D1607D" w:rsidRDefault="00D1607D" w:rsidP="00D1607D">
      <w:pPr>
        <w:pStyle w:val="berschrift1"/>
      </w:pPr>
      <w:bookmarkStart w:id="94" w:name="_Toc453574179"/>
      <w:r>
        <w:lastRenderedPageBreak/>
        <w:t>Woche 7</w:t>
      </w:r>
      <w:bookmarkEnd w:id="94"/>
    </w:p>
    <w:p w:rsidR="00D1607D" w:rsidRDefault="00E96E1F" w:rsidP="00E96E1F">
      <w:pPr>
        <w:pStyle w:val="berschrift2"/>
      </w:pPr>
      <w:bookmarkStart w:id="95" w:name="_Toc453574180"/>
      <w:r>
        <w:t>Anforderungen von Peripheriegeräten an das Betriebssystem</w:t>
      </w:r>
      <w:bookmarkEnd w:id="95"/>
    </w:p>
    <w:p w:rsidR="00AD7685" w:rsidRDefault="00AD7685" w:rsidP="0004272A">
      <w:pPr>
        <w:pStyle w:val="Listenabsatz"/>
        <w:numPr>
          <w:ilvl w:val="0"/>
          <w:numId w:val="41"/>
        </w:numPr>
      </w:pPr>
      <w:r>
        <w:t>Ressourcenverwaltung:</w:t>
      </w:r>
    </w:p>
    <w:p w:rsidR="00AD7685" w:rsidRDefault="00AD7685" w:rsidP="0004272A">
      <w:pPr>
        <w:pStyle w:val="Listenabsatz"/>
        <w:numPr>
          <w:ilvl w:val="1"/>
          <w:numId w:val="41"/>
        </w:numPr>
      </w:pPr>
      <w:r>
        <w:t>Hauptspeicher für Zwischenpufferung von Daten beim Transfer</w:t>
      </w:r>
    </w:p>
    <w:p w:rsidR="00AD7685" w:rsidRDefault="00AD7685" w:rsidP="0004272A">
      <w:pPr>
        <w:pStyle w:val="Listenabsatz"/>
        <w:numPr>
          <w:ilvl w:val="1"/>
          <w:numId w:val="41"/>
        </w:numPr>
      </w:pPr>
      <w:r>
        <w:t>CPU-Zeit für das Behandeln asynchroner Events (z.B. Ankunft von Daten an der Netzwerkschnittstelle)</w:t>
      </w:r>
    </w:p>
    <w:p w:rsidR="00AD7685" w:rsidRDefault="00C166B2" w:rsidP="0004272A">
      <w:pPr>
        <w:pStyle w:val="Listenabsatz"/>
        <w:numPr>
          <w:ilvl w:val="0"/>
          <w:numId w:val="41"/>
        </w:numPr>
      </w:pPr>
      <w:r>
        <w:t>Zugriffssteuerung und Zugriffs</w:t>
      </w:r>
      <w:r w:rsidR="00AD7685">
        <w:t>synchronisation:</w:t>
      </w:r>
    </w:p>
    <w:p w:rsidR="00AD7685" w:rsidRDefault="00AD7685" w:rsidP="0004272A">
      <w:pPr>
        <w:pStyle w:val="Listenabsatz"/>
        <w:numPr>
          <w:ilvl w:val="1"/>
          <w:numId w:val="41"/>
        </w:numPr>
      </w:pPr>
      <w:r>
        <w:t>Einheitliche Schnittstelle</w:t>
      </w:r>
    </w:p>
    <w:p w:rsidR="00AD7685" w:rsidRDefault="00AD7685" w:rsidP="0004272A">
      <w:pPr>
        <w:pStyle w:val="Listenabsatz"/>
        <w:numPr>
          <w:ilvl w:val="1"/>
          <w:numId w:val="41"/>
        </w:numPr>
      </w:pPr>
      <w:r>
        <w:t>Synchronisation von Zugriffen durch die Prozesse</w:t>
      </w:r>
    </w:p>
    <w:p w:rsidR="00AD7685" w:rsidRDefault="00AD7685" w:rsidP="0004272A">
      <w:pPr>
        <w:pStyle w:val="Listenabsatz"/>
        <w:numPr>
          <w:ilvl w:val="1"/>
          <w:numId w:val="41"/>
        </w:numPr>
      </w:pPr>
      <w:r>
        <w:t>Signalisierung</w:t>
      </w:r>
    </w:p>
    <w:p w:rsidR="00E96E1F" w:rsidRDefault="00AD7685" w:rsidP="0004272A">
      <w:pPr>
        <w:pStyle w:val="Listenabsatz"/>
        <w:numPr>
          <w:ilvl w:val="0"/>
          <w:numId w:val="41"/>
        </w:numPr>
      </w:pPr>
      <w:r>
        <w:t>Scheduling</w:t>
      </w:r>
    </w:p>
    <w:p w:rsidR="00AD003E" w:rsidRDefault="00AD003E" w:rsidP="00AD003E">
      <w:pPr>
        <w:pStyle w:val="berschrift2"/>
      </w:pPr>
      <w:bookmarkStart w:id="96" w:name="_Toc453574181"/>
      <w:r>
        <w:t>Aufgaben und Funktionsweise des I/O Subsystems am Beispiel Unix/Linux</w:t>
      </w:r>
      <w:bookmarkEnd w:id="96"/>
    </w:p>
    <w:p w:rsidR="00AD7685" w:rsidRDefault="00AD7685" w:rsidP="0004272A">
      <w:pPr>
        <w:pStyle w:val="Listenabsatz"/>
        <w:numPr>
          <w:ilvl w:val="0"/>
          <w:numId w:val="42"/>
        </w:numPr>
      </w:pPr>
      <w:r>
        <w:t>Aufgabe: schneller und zuverlässiger Datentransfer zwischen Geräten (Disk, Drucker, Tastatur, Bildschirm, Maus etc.) und Prozessen, d.h. Datenstrukturen im Prozess-Adressraum (read und write Operationen)</w:t>
      </w:r>
    </w:p>
    <w:p w:rsidR="00AD7685" w:rsidRDefault="00AD7685" w:rsidP="0004272A">
      <w:pPr>
        <w:pStyle w:val="Listenabsatz"/>
        <w:numPr>
          <w:ilvl w:val="0"/>
          <w:numId w:val="42"/>
        </w:numPr>
      </w:pPr>
      <w:r>
        <w:t>Design: Das I/O Subsystem besteht aus einer oberen Schicht, die Daten zwischen dem Benutzer- und dem Kernel-Adressraum bewegt, und einer unteren Schicht, die Daten zwischen dem Kernel-Adressraum und den Geräten bewegt.</w:t>
      </w:r>
    </w:p>
    <w:p w:rsidR="00AD7685" w:rsidRDefault="00AD7685" w:rsidP="0004272A">
      <w:pPr>
        <w:pStyle w:val="Listenabsatz"/>
        <w:numPr>
          <w:ilvl w:val="0"/>
          <w:numId w:val="42"/>
        </w:numPr>
      </w:pPr>
      <w:r>
        <w:t>Standardisiertes I/O (Geräteunabhängigkeit bezüglich Programmierung und Benutzung)</w:t>
      </w:r>
    </w:p>
    <w:p w:rsidR="00AD7685" w:rsidRDefault="00AD7685" w:rsidP="0004272A">
      <w:pPr>
        <w:pStyle w:val="Listenabsatz"/>
        <w:numPr>
          <w:ilvl w:val="0"/>
          <w:numId w:val="42"/>
        </w:numPr>
      </w:pPr>
      <w:r>
        <w:t>Optimiertes I/O (abhängig vom Gerät und dessen Eigenschaften, Durchsatz, Sicherheit usw.)</w:t>
      </w:r>
    </w:p>
    <w:p w:rsidR="00AD7685" w:rsidRDefault="00AD7685" w:rsidP="0004272A">
      <w:pPr>
        <w:pStyle w:val="Listenabsatz"/>
        <w:numPr>
          <w:ilvl w:val="0"/>
          <w:numId w:val="42"/>
        </w:numPr>
      </w:pPr>
      <w:r>
        <w:t xml:space="preserve">Konsistenz trotz Unterbrechbarkeit der Operationen und </w:t>
      </w:r>
      <w:r w:rsidR="00F84D60">
        <w:t>Zugriffssicherheit,</w:t>
      </w:r>
      <w:r>
        <w:t xml:space="preserve"> wenn Daten zwi</w:t>
      </w:r>
      <w:r w:rsidR="00F84D60">
        <w:t>s</w:t>
      </w:r>
      <w:r>
        <w:t>chen Kernel und Benutzer-Prozess bewegt werden</w:t>
      </w:r>
    </w:p>
    <w:p w:rsidR="00AD003E" w:rsidRDefault="00AD7685" w:rsidP="0004272A">
      <w:pPr>
        <w:pStyle w:val="Listenabsatz"/>
        <w:numPr>
          <w:ilvl w:val="0"/>
          <w:numId w:val="42"/>
        </w:numPr>
      </w:pPr>
      <w:r>
        <w:t>Drei Typen von I/O: Datei-basiert, Zeichen-basiert, STREAM-basiert</w:t>
      </w:r>
    </w:p>
    <w:p w:rsidR="00AD003E" w:rsidRDefault="00AD003E" w:rsidP="00AD003E">
      <w:pPr>
        <w:pStyle w:val="berschrift2"/>
      </w:pPr>
      <w:bookmarkStart w:id="97" w:name="_Toc453574182"/>
      <w:r>
        <w:t>Der klassische Buffer Cache</w:t>
      </w:r>
      <w:bookmarkEnd w:id="97"/>
    </w:p>
    <w:p w:rsidR="00BC5824" w:rsidRDefault="00BC5824" w:rsidP="0004272A">
      <w:pPr>
        <w:pStyle w:val="Listenabsatz"/>
        <w:numPr>
          <w:ilvl w:val="0"/>
          <w:numId w:val="43"/>
        </w:numPr>
      </w:pPr>
      <w:r>
        <w:t>Ziel: Optimierung des Zugriffs auf blockorientierte Geräte, maximale Menge Daten im Speicher behalten.</w:t>
      </w:r>
    </w:p>
    <w:p w:rsidR="00BC5824" w:rsidRDefault="00BC5824" w:rsidP="0004272A">
      <w:pPr>
        <w:pStyle w:val="Listenabsatz"/>
        <w:numPr>
          <w:ilvl w:val="0"/>
          <w:numId w:val="43"/>
        </w:numPr>
      </w:pPr>
      <w:r>
        <w:t>Strate</w:t>
      </w:r>
      <w:r w:rsidR="003D2623">
        <w:t>gie 1: vorausschauendes Lesen (Read A</w:t>
      </w:r>
      <w:r>
        <w:t>head)</w:t>
      </w:r>
    </w:p>
    <w:p w:rsidR="00BC5824" w:rsidRDefault="00BC5824" w:rsidP="0004272A">
      <w:pPr>
        <w:pStyle w:val="Listenabsatz"/>
        <w:numPr>
          <w:ilvl w:val="1"/>
          <w:numId w:val="43"/>
        </w:numPr>
      </w:pPr>
      <w:r>
        <w:t>Vorteil: beschleunigt das sequentielle Lesen (z.B. einer Datei)</w:t>
      </w:r>
    </w:p>
    <w:p w:rsidR="00BC5824" w:rsidRDefault="00BC5824" w:rsidP="0004272A">
      <w:pPr>
        <w:pStyle w:val="Listenabsatz"/>
        <w:numPr>
          <w:ilvl w:val="1"/>
          <w:numId w:val="43"/>
        </w:numPr>
      </w:pPr>
      <w:r>
        <w:t>Risiko: potentielle Verschwendung von Hauptspeicher</w:t>
      </w:r>
    </w:p>
    <w:p w:rsidR="00BC5824" w:rsidRDefault="00BC5824" w:rsidP="0004272A">
      <w:pPr>
        <w:pStyle w:val="Listenabsatz"/>
        <w:numPr>
          <w:ilvl w:val="0"/>
          <w:numId w:val="43"/>
        </w:numPr>
      </w:pPr>
      <w:r>
        <w:t>Strat</w:t>
      </w:r>
      <w:r w:rsidR="003D2623">
        <w:t>egie 2: verzögertes Schreiben (Delayed W</w:t>
      </w:r>
      <w:r>
        <w:t>rite)</w:t>
      </w:r>
    </w:p>
    <w:p w:rsidR="00BC5824" w:rsidRDefault="00BC5824" w:rsidP="0004272A">
      <w:pPr>
        <w:pStyle w:val="Listenabsatz"/>
        <w:numPr>
          <w:ilvl w:val="1"/>
          <w:numId w:val="43"/>
        </w:numPr>
      </w:pPr>
      <w:r>
        <w:t>Vorteil: Bündeln von Daten in Blöcke für das Schreiben auf langsame Geräte (z.B. Disk)</w:t>
      </w:r>
    </w:p>
    <w:p w:rsidR="00BC5824" w:rsidRDefault="00BC5824" w:rsidP="0004272A">
      <w:pPr>
        <w:pStyle w:val="Listenabsatz"/>
        <w:numPr>
          <w:ilvl w:val="1"/>
          <w:numId w:val="43"/>
        </w:numPr>
      </w:pPr>
      <w:r>
        <w:t>Risiko: nach einem erfolgreichen write() Systemaufruf sind die Daten noch nicht auf der Disk gespeichert (Verlustrisiko)</w:t>
      </w:r>
    </w:p>
    <w:p w:rsidR="00AD003E" w:rsidRDefault="00BC5824" w:rsidP="0004272A">
      <w:pPr>
        <w:pStyle w:val="Listenabsatz"/>
        <w:numPr>
          <w:ilvl w:val="0"/>
          <w:numId w:val="43"/>
        </w:numPr>
      </w:pPr>
      <w:r>
        <w:t>Optimiert für die Arbeit mit “dummen” Peripheriegeräten</w:t>
      </w:r>
    </w:p>
    <w:p w:rsidR="00AD003E" w:rsidRDefault="00AD003E" w:rsidP="00AD003E">
      <w:pPr>
        <w:pStyle w:val="berschrift2"/>
      </w:pPr>
      <w:bookmarkStart w:id="98" w:name="_Toc453574183"/>
      <w:r>
        <w:t>Der neue Buffer Cache</w:t>
      </w:r>
      <w:bookmarkEnd w:id="98"/>
    </w:p>
    <w:p w:rsidR="003D2623" w:rsidRDefault="003D2623" w:rsidP="0004272A">
      <w:pPr>
        <w:pStyle w:val="Listenabsatz"/>
        <w:numPr>
          <w:ilvl w:val="0"/>
          <w:numId w:val="44"/>
        </w:numPr>
      </w:pPr>
      <w:r>
        <w:t>Der neue Buffer Cache verwendet einen seitenorientierten Zugriff auf Dateien, ähnlich der Hauptspeicherverwaltung.</w:t>
      </w:r>
    </w:p>
    <w:p w:rsidR="003D2623" w:rsidRDefault="003D2623" w:rsidP="0004272A">
      <w:pPr>
        <w:pStyle w:val="Listenabsatz"/>
        <w:numPr>
          <w:ilvl w:val="0"/>
          <w:numId w:val="44"/>
        </w:numPr>
      </w:pPr>
      <w:r>
        <w:t>Zu diesem Zweck unterstützt der Kernel einen neuen Regionstyp (Memory-Mapped File), der den Inhalt einer Datei in Speicherseiten im Prozessadressraum abbildet.</w:t>
      </w:r>
    </w:p>
    <w:p w:rsidR="00AD003E" w:rsidRDefault="003D2623" w:rsidP="0004272A">
      <w:pPr>
        <w:pStyle w:val="Listenabsatz"/>
        <w:numPr>
          <w:ilvl w:val="0"/>
          <w:numId w:val="44"/>
        </w:numPr>
      </w:pPr>
      <w:r>
        <w:t>Der Zugriff erfolgt weiter via inodes und einen Offset – der Kernel bildet diese Zugriffe intern auf die mmap- Strukturen ab (typischerweise 8096 aufeinanderfolgende Blöcke von 8 kB Grösse)</w:t>
      </w:r>
    </w:p>
    <w:p w:rsidR="00AD003E" w:rsidRDefault="00AD003E" w:rsidP="00AD003E">
      <w:pPr>
        <w:pStyle w:val="berschrift2"/>
      </w:pPr>
      <w:bookmarkStart w:id="99" w:name="_Toc453574184"/>
      <w:r>
        <w:t>Basisfunktionen von Datei I/O</w:t>
      </w:r>
      <w:bookmarkEnd w:id="99"/>
    </w:p>
    <w:p w:rsidR="000760F1" w:rsidRDefault="000760F1" w:rsidP="0004272A">
      <w:pPr>
        <w:pStyle w:val="Listenabsatz"/>
        <w:numPr>
          <w:ilvl w:val="0"/>
          <w:numId w:val="45"/>
        </w:numPr>
      </w:pPr>
      <w:r>
        <w:t>Jeder Dateisystem</w:t>
      </w:r>
      <w:r w:rsidR="003435D9">
        <w:t>t</w:t>
      </w:r>
      <w:r>
        <w:t>yp definiert zwei spezifische Operationen (getpage() und putpage()).</w:t>
      </w:r>
    </w:p>
    <w:p w:rsidR="000760F1" w:rsidRDefault="000760F1" w:rsidP="0004272A">
      <w:pPr>
        <w:pStyle w:val="Listenabsatz"/>
        <w:numPr>
          <w:ilvl w:val="0"/>
          <w:numId w:val="45"/>
        </w:numPr>
      </w:pPr>
      <w:r>
        <w:lastRenderedPageBreak/>
        <w:t>Diese F</w:t>
      </w:r>
      <w:r w:rsidR="003435D9">
        <w:t>unktionen werden für den seiten</w:t>
      </w:r>
      <w:r>
        <w:t>orientierten Datentransfer zwischen dem Kernel-Adressraum und den Dateien im Dateisystem verwendet.</w:t>
      </w:r>
    </w:p>
    <w:p w:rsidR="000760F1" w:rsidRDefault="003435D9" w:rsidP="0004272A">
      <w:pPr>
        <w:pStyle w:val="Listenabsatz"/>
        <w:numPr>
          <w:ilvl w:val="0"/>
          <w:numId w:val="45"/>
        </w:numPr>
      </w:pPr>
      <w:r>
        <w:t>Für die Organisation des seiten</w:t>
      </w:r>
      <w:r w:rsidR="000760F1">
        <w:t>orientierten Transfers werden 5 Basisfunktionen im Kernel verwendet:</w:t>
      </w:r>
    </w:p>
    <w:p w:rsidR="000760F1" w:rsidRDefault="000760F1" w:rsidP="0004272A">
      <w:pPr>
        <w:pStyle w:val="Listenabsatz"/>
        <w:numPr>
          <w:ilvl w:val="1"/>
          <w:numId w:val="45"/>
        </w:numPr>
      </w:pPr>
      <w:r>
        <w:t>pageio_setup(): Pufferspeicher alloziieren</w:t>
      </w:r>
    </w:p>
    <w:p w:rsidR="000760F1" w:rsidRDefault="000760F1" w:rsidP="0004272A">
      <w:pPr>
        <w:pStyle w:val="Listenabsatz"/>
        <w:numPr>
          <w:ilvl w:val="1"/>
          <w:numId w:val="45"/>
        </w:numPr>
      </w:pPr>
      <w:r>
        <w:t>strategy(): Gerätetreiberfunktion für das Lesen/Schreiben über den alten oder neuen Buffer Cache</w:t>
      </w:r>
    </w:p>
    <w:p w:rsidR="000760F1" w:rsidRDefault="000760F1" w:rsidP="0004272A">
      <w:pPr>
        <w:pStyle w:val="Listenabsatz"/>
        <w:numPr>
          <w:ilvl w:val="1"/>
          <w:numId w:val="45"/>
        </w:numPr>
      </w:pPr>
      <w:r>
        <w:t>biowait(): Warten auf das Ende eines synchronen Schreibvorgangs</w:t>
      </w:r>
    </w:p>
    <w:p w:rsidR="000760F1" w:rsidRDefault="000760F1" w:rsidP="0004272A">
      <w:pPr>
        <w:pStyle w:val="Listenabsatz"/>
        <w:numPr>
          <w:ilvl w:val="1"/>
          <w:numId w:val="45"/>
        </w:numPr>
      </w:pPr>
      <w:r>
        <w:t>biodone(): Aufwecken eines in biowait() schlafenden Prozesses (“</w:t>
      </w:r>
      <w:r w:rsidR="00200494">
        <w:t>Up-C</w:t>
      </w:r>
      <w:r>
        <w:t>all” durch den Gerätetreiber)</w:t>
      </w:r>
    </w:p>
    <w:p w:rsidR="00AD003E" w:rsidRDefault="003435D9" w:rsidP="0004272A">
      <w:pPr>
        <w:pStyle w:val="Listenabsatz"/>
        <w:numPr>
          <w:ilvl w:val="1"/>
          <w:numId w:val="45"/>
        </w:numPr>
      </w:pPr>
      <w:r>
        <w:t>pageio_done(): De</w:t>
      </w:r>
      <w:r w:rsidR="000760F1">
        <w:t>allokation der durch pageio_setup() gebrauchten Puffer</w:t>
      </w:r>
    </w:p>
    <w:p w:rsidR="00AD003E" w:rsidRDefault="00AD003E" w:rsidP="00AD003E">
      <w:pPr>
        <w:pStyle w:val="berschrift2"/>
      </w:pPr>
      <w:bookmarkStart w:id="100" w:name="_Toc453574185"/>
      <w:r>
        <w:t>Systemaufruf von uf</w:t>
      </w:r>
      <w:r w:rsidR="004F0E25">
        <w:t>s</w:t>
      </w:r>
      <w:r>
        <w:t>_read()</w:t>
      </w:r>
      <w:bookmarkEnd w:id="100"/>
    </w:p>
    <w:p w:rsidR="00AD003E" w:rsidRDefault="005048E4" w:rsidP="005048E4">
      <w:pPr>
        <w:jc w:val="center"/>
      </w:pPr>
      <w:r>
        <w:rPr>
          <w:noProof/>
          <w:lang w:eastAsia="de-CH"/>
        </w:rPr>
        <w:drawing>
          <wp:inline distT="0" distB="0" distL="0" distR="0" wp14:anchorId="30CD08D5" wp14:editId="44D8A98C">
            <wp:extent cx="5760720" cy="2735580"/>
            <wp:effectExtent l="0" t="0" r="0" b="762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35580"/>
                    </a:xfrm>
                    <a:prstGeom prst="rect">
                      <a:avLst/>
                    </a:prstGeom>
                  </pic:spPr>
                </pic:pic>
              </a:graphicData>
            </a:graphic>
          </wp:inline>
        </w:drawing>
      </w:r>
    </w:p>
    <w:p w:rsidR="004F0E25" w:rsidRDefault="004F0E25" w:rsidP="004F0E25">
      <w:pPr>
        <w:pStyle w:val="berschrift2"/>
      </w:pPr>
      <w:bookmarkStart w:id="101" w:name="_Toc453574186"/>
      <w:r>
        <w:t>Systemaufruf von ufs_write()</w:t>
      </w:r>
      <w:bookmarkEnd w:id="101"/>
    </w:p>
    <w:p w:rsidR="004F0E25" w:rsidRDefault="00E127A3" w:rsidP="00E127A3">
      <w:pPr>
        <w:jc w:val="center"/>
      </w:pPr>
      <w:r>
        <w:rPr>
          <w:noProof/>
          <w:lang w:eastAsia="de-CH"/>
        </w:rPr>
        <w:drawing>
          <wp:inline distT="0" distB="0" distL="0" distR="0" wp14:anchorId="46ED355A" wp14:editId="1524A134">
            <wp:extent cx="5760720" cy="3171825"/>
            <wp:effectExtent l="0" t="0" r="0" b="9525"/>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71825"/>
                    </a:xfrm>
                    <a:prstGeom prst="rect">
                      <a:avLst/>
                    </a:prstGeom>
                  </pic:spPr>
                </pic:pic>
              </a:graphicData>
            </a:graphic>
          </wp:inline>
        </w:drawing>
      </w:r>
    </w:p>
    <w:p w:rsidR="004F0E25" w:rsidRDefault="004F0E25" w:rsidP="004F0E25">
      <w:pPr>
        <w:pStyle w:val="berschrift2"/>
      </w:pPr>
      <w:bookmarkStart w:id="102" w:name="_Toc453574187"/>
      <w:r>
        <w:lastRenderedPageBreak/>
        <w:t>Einbindung und Verwaltung von Peripheriegeräten in das</w:t>
      </w:r>
      <w:r w:rsidR="00575400">
        <w:t xml:space="preserve"> </w:t>
      </w:r>
      <w:r>
        <w:t>Betriebssystem</w:t>
      </w:r>
      <w:bookmarkEnd w:id="102"/>
    </w:p>
    <w:p w:rsidR="00C06239" w:rsidRDefault="00C06239" w:rsidP="0004272A">
      <w:pPr>
        <w:pStyle w:val="Listenabsatz"/>
        <w:numPr>
          <w:ilvl w:val="0"/>
          <w:numId w:val="46"/>
        </w:numPr>
      </w:pPr>
      <w:r>
        <w:t>Zentrales Element: Gerätespezialdateien im /dev bzw. /devices Dateisystem als einheitliche Schnittstelle</w:t>
      </w:r>
    </w:p>
    <w:p w:rsidR="00C06239" w:rsidRPr="001B5359" w:rsidRDefault="00C06239" w:rsidP="0004272A">
      <w:pPr>
        <w:pStyle w:val="Listenabsatz"/>
        <w:numPr>
          <w:ilvl w:val="0"/>
          <w:numId w:val="46"/>
        </w:numPr>
        <w:rPr>
          <w:lang w:val="en-US"/>
        </w:rPr>
      </w:pPr>
      <w:r w:rsidRPr="001B5359">
        <w:rPr>
          <w:lang w:val="en-US"/>
        </w:rPr>
        <w:t>Major</w:t>
      </w:r>
      <w:r w:rsidR="001B5359" w:rsidRPr="001B5359">
        <w:rPr>
          <w:lang w:val="en-US"/>
        </w:rPr>
        <w:t>/</w:t>
      </w:r>
      <w:r w:rsidRPr="001B5359">
        <w:rPr>
          <w:lang w:val="en-US"/>
        </w:rPr>
        <w:t xml:space="preserve">Minor Device Number </w:t>
      </w:r>
      <w:r w:rsidRPr="00B116CB">
        <w:t>zur Identifikation</w:t>
      </w:r>
    </w:p>
    <w:p w:rsidR="00C06239" w:rsidRDefault="00C06239" w:rsidP="0004272A">
      <w:pPr>
        <w:pStyle w:val="Listenabsatz"/>
        <w:numPr>
          <w:ilvl w:val="0"/>
          <w:numId w:val="46"/>
        </w:numPr>
      </w:pPr>
      <w:r>
        <w:t>Zugriffsrechte auf die Gerätespezialdateien sind relevant</w:t>
      </w:r>
    </w:p>
    <w:p w:rsidR="00C06239" w:rsidRDefault="00C06239" w:rsidP="0004272A">
      <w:pPr>
        <w:pStyle w:val="Listenabsatz"/>
        <w:numPr>
          <w:ilvl w:val="0"/>
          <w:numId w:val="46"/>
        </w:numPr>
      </w:pPr>
      <w:r>
        <w:t xml:space="preserve">Geräte in verschiedenen Betriebs-Modi: block oder </w:t>
      </w:r>
      <w:r w:rsidR="00DB1275">
        <w:t>zeichen</w:t>
      </w:r>
      <w:r>
        <w:t>weiser Zugriff</w:t>
      </w:r>
    </w:p>
    <w:p w:rsidR="004F0E25" w:rsidRDefault="00C06239" w:rsidP="0004272A">
      <w:pPr>
        <w:pStyle w:val="Listenabsatz"/>
        <w:numPr>
          <w:ilvl w:val="0"/>
          <w:numId w:val="46"/>
        </w:numPr>
      </w:pPr>
      <w:r>
        <w:t>Echte Geräte und „Pseudo-Geräte“ (z.B. virtuelle Terminals, Netzwerkprotokolle oder /dev/null)</w:t>
      </w:r>
    </w:p>
    <w:p w:rsidR="004F0E25" w:rsidRDefault="004F0E25" w:rsidP="004F0E25">
      <w:pPr>
        <w:pStyle w:val="berschrift2"/>
      </w:pPr>
      <w:bookmarkStart w:id="103" w:name="_Toc453574188"/>
      <w:r>
        <w:t>Beispiel /dev</w:t>
      </w:r>
      <w:bookmarkEnd w:id="103"/>
    </w:p>
    <w:p w:rsidR="004F0E25" w:rsidRDefault="006402BF" w:rsidP="006402BF">
      <w:pPr>
        <w:jc w:val="center"/>
      </w:pPr>
      <w:r w:rsidRPr="006402BF">
        <w:rPr>
          <w:noProof/>
          <w:lang w:eastAsia="de-CH"/>
        </w:rPr>
        <w:drawing>
          <wp:inline distT="0" distB="0" distL="0" distR="0" wp14:anchorId="394903C2" wp14:editId="41220856">
            <wp:extent cx="5760720" cy="5223245"/>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5223245"/>
                    </a:xfrm>
                    <a:prstGeom prst="rect">
                      <a:avLst/>
                    </a:prstGeom>
                    <a:noFill/>
                    <a:ln>
                      <a:noFill/>
                    </a:ln>
                  </pic:spPr>
                </pic:pic>
              </a:graphicData>
            </a:graphic>
          </wp:inline>
        </w:drawing>
      </w:r>
    </w:p>
    <w:p w:rsidR="004F0E25" w:rsidRDefault="004F0E25" w:rsidP="004F0E25">
      <w:pPr>
        <w:pStyle w:val="berschrift2"/>
      </w:pPr>
      <w:bookmarkStart w:id="104" w:name="_Toc453574189"/>
      <w:r>
        <w:lastRenderedPageBreak/>
        <w:t>Beispiel /devices</w:t>
      </w:r>
      <w:bookmarkEnd w:id="104"/>
    </w:p>
    <w:p w:rsidR="004F0E25" w:rsidRDefault="006402BF" w:rsidP="006402BF">
      <w:pPr>
        <w:jc w:val="center"/>
      </w:pPr>
      <w:r w:rsidRPr="006402BF">
        <w:rPr>
          <w:noProof/>
          <w:lang w:eastAsia="de-CH"/>
        </w:rPr>
        <w:drawing>
          <wp:inline distT="0" distB="0" distL="0" distR="0" wp14:anchorId="51A6A36F" wp14:editId="00D8AB26">
            <wp:extent cx="5760720" cy="3564157"/>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564157"/>
                    </a:xfrm>
                    <a:prstGeom prst="rect">
                      <a:avLst/>
                    </a:prstGeom>
                    <a:noFill/>
                    <a:ln>
                      <a:noFill/>
                    </a:ln>
                  </pic:spPr>
                </pic:pic>
              </a:graphicData>
            </a:graphic>
          </wp:inline>
        </w:drawing>
      </w:r>
    </w:p>
    <w:p w:rsidR="006402BF" w:rsidRDefault="006402BF" w:rsidP="006402BF">
      <w:pPr>
        <w:jc w:val="center"/>
      </w:pPr>
      <w:r w:rsidRPr="006402BF">
        <w:rPr>
          <w:noProof/>
          <w:lang w:eastAsia="de-CH"/>
        </w:rPr>
        <w:drawing>
          <wp:inline distT="0" distB="0" distL="0" distR="0" wp14:anchorId="132A91C5" wp14:editId="6326F88C">
            <wp:extent cx="5760720" cy="3564157"/>
            <wp:effectExtent l="0" t="0" r="0" b="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564157"/>
                    </a:xfrm>
                    <a:prstGeom prst="rect">
                      <a:avLst/>
                    </a:prstGeom>
                    <a:noFill/>
                    <a:ln>
                      <a:noFill/>
                    </a:ln>
                  </pic:spPr>
                </pic:pic>
              </a:graphicData>
            </a:graphic>
          </wp:inline>
        </w:drawing>
      </w:r>
    </w:p>
    <w:p w:rsidR="004F0E25" w:rsidRDefault="00575400" w:rsidP="00575400">
      <w:pPr>
        <w:pStyle w:val="berschrift2"/>
      </w:pPr>
      <w:bookmarkStart w:id="105" w:name="_Toc453574190"/>
      <w:r>
        <w:t>Unix Gerätetreiber</w:t>
      </w:r>
      <w:bookmarkEnd w:id="105"/>
    </w:p>
    <w:p w:rsidR="006402BF" w:rsidRDefault="006402BF" w:rsidP="0004272A">
      <w:pPr>
        <w:pStyle w:val="Listenabsatz"/>
        <w:numPr>
          <w:ilvl w:val="0"/>
          <w:numId w:val="47"/>
        </w:numPr>
      </w:pPr>
      <w:r>
        <w:t>Gerätetreiber sind die einzige Schnittstelle, über die ein Prozess mit Geräten kommunizieren kann. Sie sind Teil des Kernel-Codes des Systems, und werden entweder statisch beim Systemstart oder zur Laufzeit (in Linux: insmod/rmmod) geladen</w:t>
      </w:r>
    </w:p>
    <w:p w:rsidR="00575400" w:rsidRDefault="006402BF" w:rsidP="0004272A">
      <w:pPr>
        <w:pStyle w:val="Listenabsatz"/>
        <w:numPr>
          <w:ilvl w:val="0"/>
          <w:numId w:val="47"/>
        </w:numPr>
      </w:pPr>
      <w:r>
        <w:t>In Unix sind Gerätetreiber Teil jedes Prozesses (über den Kernel-Code) – in anderen Betriebssystemen sind sie nur speziellen Kommunikationsprozessen zugänglich über die die anderen Prozesse dann mit Geräten kommunizieren müssen</w:t>
      </w:r>
    </w:p>
    <w:p w:rsidR="00575400" w:rsidRDefault="00575400" w:rsidP="00575400">
      <w:pPr>
        <w:pStyle w:val="berschrift2"/>
      </w:pPr>
      <w:bookmarkStart w:id="106" w:name="_Toc453574191"/>
      <w:r>
        <w:lastRenderedPageBreak/>
        <w:t>Zugang zu Geräten über Gerätespezialdateien</w:t>
      </w:r>
      <w:bookmarkEnd w:id="106"/>
    </w:p>
    <w:p w:rsidR="00575400" w:rsidRDefault="006402BF" w:rsidP="006402BF">
      <w:pPr>
        <w:jc w:val="center"/>
      </w:pPr>
      <w:r>
        <w:rPr>
          <w:noProof/>
          <w:lang w:eastAsia="de-CH"/>
        </w:rPr>
        <w:drawing>
          <wp:inline distT="0" distB="0" distL="0" distR="0" wp14:anchorId="691A1139" wp14:editId="2813B1B1">
            <wp:extent cx="5760720" cy="3152140"/>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52140"/>
                    </a:xfrm>
                    <a:prstGeom prst="rect">
                      <a:avLst/>
                    </a:prstGeom>
                  </pic:spPr>
                </pic:pic>
              </a:graphicData>
            </a:graphic>
          </wp:inline>
        </w:drawing>
      </w:r>
    </w:p>
    <w:p w:rsidR="004F0E25" w:rsidRDefault="00575400" w:rsidP="00575400">
      <w:pPr>
        <w:pStyle w:val="berschrift2"/>
      </w:pPr>
      <w:bookmarkStart w:id="107" w:name="_Toc453574192"/>
      <w:r>
        <w:t>Dateistrukturen von Gerätetreibern</w:t>
      </w:r>
      <w:bookmarkEnd w:id="107"/>
    </w:p>
    <w:p w:rsidR="00AD003E" w:rsidRDefault="00D63FAC" w:rsidP="00AF1380">
      <w:pPr>
        <w:jc w:val="center"/>
      </w:pPr>
      <w:r>
        <w:rPr>
          <w:noProof/>
          <w:lang w:eastAsia="de-CH"/>
        </w:rPr>
        <w:drawing>
          <wp:inline distT="0" distB="0" distL="0" distR="0" wp14:anchorId="1694A20E" wp14:editId="5F19A2E3">
            <wp:extent cx="5760720" cy="2861945"/>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61945"/>
                    </a:xfrm>
                    <a:prstGeom prst="rect">
                      <a:avLst/>
                    </a:prstGeom>
                  </pic:spPr>
                </pic:pic>
              </a:graphicData>
            </a:graphic>
          </wp:inline>
        </w:drawing>
      </w:r>
    </w:p>
    <w:p w:rsidR="00575400" w:rsidRDefault="00575400" w:rsidP="00575400">
      <w:pPr>
        <w:pStyle w:val="berschrift2"/>
      </w:pPr>
      <w:bookmarkStart w:id="108" w:name="_Toc453574193"/>
      <w:r>
        <w:t>Gerätetreiber udev</w:t>
      </w:r>
      <w:bookmarkEnd w:id="108"/>
    </w:p>
    <w:p w:rsidR="00D63FAC" w:rsidRDefault="00295239" w:rsidP="0004272A">
      <w:pPr>
        <w:pStyle w:val="Listenabsatz"/>
        <w:numPr>
          <w:ilvl w:val="0"/>
          <w:numId w:val="48"/>
        </w:numPr>
      </w:pPr>
      <w:r>
        <w:t>udev steht für U</w:t>
      </w:r>
      <w:r w:rsidR="00D63FAC">
        <w:t>serspace /dev und ist ein Programm, mit welchem der Linux-Kernel Gerätedateien für die D</w:t>
      </w:r>
      <w:r w:rsidR="00423ED1">
        <w:t>ate</w:t>
      </w:r>
      <w:r>
        <w:t>i</w:t>
      </w:r>
      <w:r w:rsidR="00423ED1">
        <w:t>en- und -ausgabe verwaltet</w:t>
      </w:r>
    </w:p>
    <w:p w:rsidR="00D63FAC" w:rsidRDefault="00D63FAC" w:rsidP="0004272A">
      <w:pPr>
        <w:pStyle w:val="Listenabsatz"/>
        <w:numPr>
          <w:ilvl w:val="0"/>
          <w:numId w:val="48"/>
        </w:numPr>
      </w:pPr>
      <w:r>
        <w:t>udev ersetzt seit dem Kernel 2.6 das früher genutzte devfs-Dateisystem, dessen Aufgaben es damit übernimmt. Genauso wie devfs verwaltet udev das /dev-Verzeichnis, welches die speziellen Gerätedateien enthält, um von Programmen aus auf die vom System zur Verfügun</w:t>
      </w:r>
      <w:r w:rsidR="00423ED1">
        <w:t>g gestellten Geräte zuzugreifen</w:t>
      </w:r>
    </w:p>
    <w:p w:rsidR="00575400" w:rsidRDefault="00295239" w:rsidP="0004272A">
      <w:pPr>
        <w:pStyle w:val="Listenabsatz"/>
        <w:numPr>
          <w:ilvl w:val="0"/>
          <w:numId w:val="48"/>
        </w:numPr>
      </w:pPr>
      <w:r>
        <w:t>udev überwacht und wertet H</w:t>
      </w:r>
      <w:r w:rsidR="00D63FAC">
        <w:t>otplug-Ereignisse aus. Finden sich dort Informationen über ein neu angeschlossenes Gerät, werden zu diesem Gerät vorhandene zusätzliche Informationen dem sysfs-Dateisystem entnommen und eine neue Gerätedatei im /dev-Verzeichnis erzeugt. Dabei ist der für die spezielle Datei verwendete Name und die Zugriffsberechtigung frei durch Regeln konfigurierbar (meist in /etc/udev oder für Ubuntu /lib/udev/rules.d)</w:t>
      </w:r>
    </w:p>
    <w:p w:rsidR="00575400" w:rsidRDefault="00575400" w:rsidP="00575400">
      <w:pPr>
        <w:pStyle w:val="berschrift2"/>
      </w:pPr>
      <w:bookmarkStart w:id="109" w:name="_Toc453574194"/>
      <w:r>
        <w:lastRenderedPageBreak/>
        <w:t>Interrupt Behandlung von Gerätetreibern</w:t>
      </w:r>
      <w:bookmarkEnd w:id="109"/>
    </w:p>
    <w:p w:rsidR="00423ED1" w:rsidRDefault="00423ED1" w:rsidP="0004272A">
      <w:pPr>
        <w:pStyle w:val="Listenabsatz"/>
        <w:numPr>
          <w:ilvl w:val="0"/>
          <w:numId w:val="49"/>
        </w:numPr>
      </w:pPr>
      <w:r>
        <w:t>Routinen zur Interrupt-Behandlung sind sehr system- und hardware-spezifisch, es gibt nur wenige allgemeine Regeln für das Design</w:t>
      </w:r>
    </w:p>
    <w:p w:rsidR="00423ED1" w:rsidRDefault="00423ED1" w:rsidP="0004272A">
      <w:pPr>
        <w:pStyle w:val="Listenabsatz"/>
        <w:numPr>
          <w:ilvl w:val="0"/>
          <w:numId w:val="49"/>
        </w:numPr>
      </w:pPr>
      <w:r>
        <w:t>In Unix werden Interrupts immer im Kontext des gerade laufenden Prozesses behandelt, auch wenn der Prozess den Interrupt nicht verursacht hat oder nicht davon profitiert. Der gerade laufende Prozess muss also seine Arbeit unterbrechen, den Kontext sichern, den Interrupt behandeln, den Kontext restaurieren und kann dann weiterarbeiten</w:t>
      </w:r>
    </w:p>
    <w:p w:rsidR="00575400" w:rsidRDefault="00423ED1" w:rsidP="0004272A">
      <w:pPr>
        <w:pStyle w:val="Listenabsatz"/>
        <w:numPr>
          <w:ilvl w:val="0"/>
          <w:numId w:val="49"/>
        </w:numPr>
      </w:pPr>
      <w:r>
        <w:t xml:space="preserve">Die “Zeitstrafe” für das Behandeln von Interrupts verbleibt bei jedem Prozess (Annahme: etwa gleiche Verteilung über alle Prozesse </w:t>
      </w:r>
      <w:r w:rsidR="004841F8">
        <w:sym w:font="Wingdings" w:char="F0E0"/>
      </w:r>
      <w:r w:rsidR="004841F8">
        <w:t xml:space="preserve"> </w:t>
      </w:r>
      <w:r>
        <w:t>Fairness)</w:t>
      </w:r>
    </w:p>
    <w:p w:rsidR="00575400" w:rsidRDefault="00575400" w:rsidP="00575400">
      <w:pPr>
        <w:pStyle w:val="berschrift2"/>
      </w:pPr>
      <w:bookmarkStart w:id="110" w:name="_Toc453574195"/>
      <w:r>
        <w:t>Blockorientierte Gerätetreiber</w:t>
      </w:r>
      <w:bookmarkEnd w:id="110"/>
    </w:p>
    <w:p w:rsidR="00423ED1" w:rsidRDefault="00423ED1" w:rsidP="0004272A">
      <w:pPr>
        <w:pStyle w:val="Listenabsatz"/>
        <w:numPr>
          <w:ilvl w:val="0"/>
          <w:numId w:val="50"/>
        </w:numPr>
      </w:pPr>
      <w:r>
        <w:t>Bloc</w:t>
      </w:r>
      <w:r w:rsidR="00295239">
        <w:t>k-orientierte Geräte erlauben “Random A</w:t>
      </w:r>
      <w:r>
        <w:t>ccess” auf Datenblöcke (meist Disk-Partitionen). Beispiel: Mounten eines Dateisystems: mount -F ufs /dev/dsk/sc4d2s3 /mnt</w:t>
      </w:r>
    </w:p>
    <w:p w:rsidR="00575400" w:rsidRDefault="00423ED1" w:rsidP="0004272A">
      <w:pPr>
        <w:pStyle w:val="Listenabsatz"/>
        <w:numPr>
          <w:ilvl w:val="0"/>
          <w:numId w:val="50"/>
        </w:numPr>
      </w:pPr>
      <w:r>
        <w:t>Wenn Daten via das /mnt Dateisystem gelesen oder geschrieben werden, müssen die entsprechenden Prozeduren für das assoziierte Block Device aus der Block Device Switching Table verwende</w:t>
      </w:r>
      <w:r w:rsidR="00D50133">
        <w:t>t werden (Major D</w:t>
      </w:r>
      <w:r>
        <w:t xml:space="preserve">evice </w:t>
      </w:r>
      <w:r w:rsidR="00D50133">
        <w:t>N</w:t>
      </w:r>
      <w:r>
        <w:t>umber)</w:t>
      </w:r>
    </w:p>
    <w:p w:rsidR="00423ED1" w:rsidRDefault="00423ED1" w:rsidP="00423ED1">
      <w:pPr>
        <w:pStyle w:val="berschrift2"/>
      </w:pPr>
      <w:bookmarkStart w:id="111" w:name="_Toc453574196"/>
      <w:r>
        <w:t>Strategy von blockorientierten Gerätetreibern</w:t>
      </w:r>
      <w:bookmarkEnd w:id="111"/>
    </w:p>
    <w:p w:rsidR="005C1EA1" w:rsidRDefault="005C1EA1" w:rsidP="0004272A">
      <w:pPr>
        <w:pStyle w:val="Listenabsatz"/>
        <w:numPr>
          <w:ilvl w:val="0"/>
          <w:numId w:val="51"/>
        </w:numPr>
      </w:pPr>
      <w:r>
        <w:t>Die Hauptschnittstelle für die Arbeit mit blockorientierten Gerätetreibern ist die strategy() Funktion. Sie implementiert die read() und write() Operationen</w:t>
      </w:r>
    </w:p>
    <w:p w:rsidR="005C1EA1" w:rsidRDefault="005C1EA1" w:rsidP="0004272A">
      <w:pPr>
        <w:pStyle w:val="Listenabsatz"/>
        <w:numPr>
          <w:ilvl w:val="0"/>
          <w:numId w:val="51"/>
        </w:numPr>
      </w:pPr>
      <w:r>
        <w:t>Der Aufruf von strategy() geht durch den Buffer Cache und kann synchron (sleep) oder asynchron ausgeführt werden</w:t>
      </w:r>
    </w:p>
    <w:p w:rsidR="00423ED1" w:rsidRDefault="005C1EA1" w:rsidP="0004272A">
      <w:pPr>
        <w:pStyle w:val="Listenabsatz"/>
        <w:numPr>
          <w:ilvl w:val="0"/>
          <w:numId w:val="51"/>
        </w:numPr>
      </w:pPr>
      <w:r>
        <w:t>Achtung: nicht jeder Aufruf von strategy() führt zum sofortigen Schreiben der Daten auf die Disk (Datenverlust! Methoden write() vs. writev() und sync())</w:t>
      </w:r>
    </w:p>
    <w:p w:rsidR="00575400" w:rsidRDefault="00527CDF" w:rsidP="00575400">
      <w:pPr>
        <w:pStyle w:val="berschrift2"/>
      </w:pPr>
      <w:bookmarkStart w:id="112" w:name="_Toc453574197"/>
      <w:r>
        <w:t>Raw I/O Schnittstelle von blockorientierten Gerätetreibern</w:t>
      </w:r>
      <w:bookmarkEnd w:id="112"/>
    </w:p>
    <w:p w:rsidR="006926AA" w:rsidRDefault="006926AA" w:rsidP="0004272A">
      <w:pPr>
        <w:pStyle w:val="Listenabsatz"/>
        <w:numPr>
          <w:ilvl w:val="0"/>
          <w:numId w:val="52"/>
        </w:numPr>
      </w:pPr>
      <w:r>
        <w:t>In diesem Modus werden der Buffer Cache und das Abbilden von Dateien auf virtuelle Speicheradressen (mmap) nicht verwendet (z.B. für Datenbanken)</w:t>
      </w:r>
    </w:p>
    <w:p w:rsidR="006926AA" w:rsidRDefault="006926AA" w:rsidP="0004272A">
      <w:pPr>
        <w:pStyle w:val="Listenabsatz"/>
        <w:numPr>
          <w:ilvl w:val="0"/>
          <w:numId w:val="52"/>
        </w:numPr>
      </w:pPr>
      <w:r>
        <w:t>Stattdessen werden die Daten direkt zwischen dem Prozess-Adressraum und dem on-board Speicher des Geräts transferiert (DMA). Dies vermeidet den Kopiervorgang zwischen Prozess-Adressraum und Kernel- Adressraum</w:t>
      </w:r>
    </w:p>
    <w:p w:rsidR="00575400" w:rsidRDefault="006926AA" w:rsidP="0004272A">
      <w:pPr>
        <w:pStyle w:val="Listenabsatz"/>
        <w:numPr>
          <w:ilvl w:val="0"/>
          <w:numId w:val="52"/>
        </w:numPr>
      </w:pPr>
      <w:r>
        <w:t>Das Lesen und Schreiben ist somit nicht optimiert, d.h. jeder Aufruf von read() oder write() resultiert in einem physischen Datentransfer über den entsprechenden zeichen-orientierten Gerätetreiber</w:t>
      </w:r>
    </w:p>
    <w:p w:rsidR="00527CDF" w:rsidRDefault="00527CDF" w:rsidP="00527CDF">
      <w:pPr>
        <w:pStyle w:val="berschrift2"/>
      </w:pPr>
      <w:bookmarkStart w:id="113" w:name="_Toc453574198"/>
      <w:r>
        <w:t>Zeichenorientierte Gerätetreiber</w:t>
      </w:r>
      <w:bookmarkEnd w:id="113"/>
    </w:p>
    <w:p w:rsidR="00527CDF" w:rsidRDefault="00527CDF" w:rsidP="0004272A">
      <w:pPr>
        <w:pStyle w:val="Listenabsatz"/>
        <w:numPr>
          <w:ilvl w:val="0"/>
          <w:numId w:val="53"/>
        </w:numPr>
      </w:pPr>
      <w:r>
        <w:t>Bei der Verwendung von zeichen-orientierten Gerätetreibern ist der Buffer Cache nicht involviert</w:t>
      </w:r>
    </w:p>
    <w:p w:rsidR="00527CDF" w:rsidRDefault="00527CDF" w:rsidP="0004272A">
      <w:pPr>
        <w:pStyle w:val="Listenabsatz"/>
        <w:numPr>
          <w:ilvl w:val="0"/>
          <w:numId w:val="53"/>
        </w:numPr>
      </w:pPr>
      <w:r>
        <w:t>Es wird zwischen STREAM- und nicht-STREAM</w:t>
      </w:r>
      <w:r w:rsidR="004841F8">
        <w:t>-</w:t>
      </w:r>
      <w:r>
        <w:t>basierten zeichenorientierten Geräten unterschieden (Flusskontrolle etc.)</w:t>
      </w:r>
    </w:p>
    <w:p w:rsidR="00527CDF" w:rsidRDefault="000F622A" w:rsidP="0004272A">
      <w:pPr>
        <w:pStyle w:val="Listenabsatz"/>
        <w:numPr>
          <w:ilvl w:val="0"/>
          <w:numId w:val="53"/>
        </w:numPr>
      </w:pPr>
      <w:r>
        <w:t>Die Eingabe kann im “Cooked M</w:t>
      </w:r>
      <w:r w:rsidR="00527CDF">
        <w:t>ode” (Verarbeitung von Spezialzeichen wie Back</w:t>
      </w:r>
      <w:r>
        <w:t>space) oder “Raw M</w:t>
      </w:r>
      <w:r w:rsidR="00527CDF">
        <w:t>ode” erfolgen</w:t>
      </w:r>
    </w:p>
    <w:p w:rsidR="00527CDF" w:rsidRDefault="00527CDF" w:rsidP="0004272A">
      <w:pPr>
        <w:pStyle w:val="Listenabsatz"/>
        <w:numPr>
          <w:ilvl w:val="0"/>
          <w:numId w:val="53"/>
        </w:numPr>
      </w:pPr>
      <w:r>
        <w:t>Hauptnutzer von zeichen-orientierten Geräten sind Programme, die mit interaktiven, zeichenbasierten Geräten wie Terminals, Modems usw. arbeiten</w:t>
      </w:r>
    </w:p>
    <w:p w:rsidR="00527CDF" w:rsidRDefault="00527CDF" w:rsidP="0004272A">
      <w:pPr>
        <w:pStyle w:val="Listenabsatz"/>
        <w:numPr>
          <w:ilvl w:val="0"/>
          <w:numId w:val="53"/>
        </w:numPr>
      </w:pPr>
      <w:r>
        <w:t>Die wesentlichen Operationen sind read(), write(), ioctl(), poll(), und mmap()</w:t>
      </w:r>
    </w:p>
    <w:p w:rsidR="004841F8" w:rsidRDefault="004841F8" w:rsidP="004841F8">
      <w:pPr>
        <w:pStyle w:val="berschrift2"/>
      </w:pPr>
      <w:bookmarkStart w:id="114" w:name="_Toc453574199"/>
      <w:r>
        <w:t>Methoden von zeichenorientierten Gerätetreibern</w:t>
      </w:r>
      <w:bookmarkEnd w:id="114"/>
    </w:p>
    <w:p w:rsidR="004841F8" w:rsidRDefault="004841F8" w:rsidP="0004272A">
      <w:pPr>
        <w:pStyle w:val="Listenabsatz"/>
        <w:numPr>
          <w:ilvl w:val="0"/>
          <w:numId w:val="54"/>
        </w:numPr>
      </w:pPr>
      <w:r>
        <w:t>Für die read() und write() Operationen gibt es geräte-spezifische Prozeduren in der C</w:t>
      </w:r>
      <w:r w:rsidR="0052685C">
        <w:t>haracter Device Switching Table</w:t>
      </w:r>
    </w:p>
    <w:p w:rsidR="004841F8" w:rsidRDefault="004841F8" w:rsidP="0004272A">
      <w:pPr>
        <w:pStyle w:val="Listenabsatz"/>
        <w:numPr>
          <w:ilvl w:val="0"/>
          <w:numId w:val="54"/>
        </w:numPr>
      </w:pPr>
      <w:r>
        <w:lastRenderedPageBreak/>
        <w:t xml:space="preserve">Über die ioctl() Funktion können gerätespezifische Eigenschaften (Übertragungsgeschwindigkeit, Parität, Puffergrössen etc.) </w:t>
      </w:r>
      <w:r w:rsidR="0052685C">
        <w:t>abgefragt oder verändert werden</w:t>
      </w:r>
    </w:p>
    <w:p w:rsidR="0052685C" w:rsidRDefault="0052685C" w:rsidP="0004272A">
      <w:pPr>
        <w:pStyle w:val="Listenabsatz"/>
        <w:numPr>
          <w:ilvl w:val="0"/>
          <w:numId w:val="54"/>
        </w:numPr>
      </w:pPr>
      <w:r>
        <w:t xml:space="preserve">Mittels der poll() Funktion kann ein zeichenorientiertes Gerät oder ein STREAM bezüglich Bereitschaft für eine Eingabe- oder Ausgabe- Operation angefragt werden </w:t>
      </w:r>
      <w:r>
        <w:sym w:font="Wingdings" w:char="F0E0"/>
      </w:r>
      <w:r>
        <w:t xml:space="preserve"> Die Abfrage ist nicht blockierend, d.h. ein Prozess wird nicht blockiert, wenn da</w:t>
      </w:r>
      <w:r w:rsidR="00F96A40">
        <w:t>s Gerät gerade nicht bereit ist</w:t>
      </w:r>
    </w:p>
    <w:p w:rsidR="00575400" w:rsidRDefault="00575400" w:rsidP="00575400">
      <w:pPr>
        <w:pStyle w:val="berschrift2"/>
      </w:pPr>
      <w:bookmarkStart w:id="115" w:name="_Toc453574200"/>
      <w:r>
        <w:t>Systemaufruf von mmap()</w:t>
      </w:r>
      <w:bookmarkEnd w:id="115"/>
    </w:p>
    <w:p w:rsidR="000A323E" w:rsidRDefault="000A323E" w:rsidP="0004272A">
      <w:pPr>
        <w:pStyle w:val="Listenabsatz"/>
        <w:numPr>
          <w:ilvl w:val="0"/>
          <w:numId w:val="55"/>
        </w:numPr>
      </w:pPr>
      <w:r>
        <w:t>Mit dem Systemaufruf mmap() kann ein Prozess den Inhalt einer Datei in seinen virtuellen Adressraum kopieren und dort die Daten direkt manipulieren, anstatt read() und write() zu verwenden</w:t>
      </w:r>
    </w:p>
    <w:p w:rsidR="00575400" w:rsidRDefault="000A323E" w:rsidP="0004272A">
      <w:pPr>
        <w:pStyle w:val="Listenabsatz"/>
        <w:numPr>
          <w:ilvl w:val="0"/>
          <w:numId w:val="55"/>
        </w:numPr>
      </w:pPr>
      <w:r>
        <w:t xml:space="preserve">Dies ist der gleiche Mechanismus wie im neuen Buffer Cache, jedoch ist er nun auch direkt für die </w:t>
      </w:r>
      <w:r w:rsidR="0038029C">
        <w:t>Programmierung</w:t>
      </w:r>
      <w:r>
        <w:t xml:space="preserve"> zugänglich</w:t>
      </w:r>
    </w:p>
    <w:p w:rsidR="000A323E" w:rsidRDefault="000A323E" w:rsidP="0004272A">
      <w:pPr>
        <w:pStyle w:val="Listenabsatz"/>
        <w:numPr>
          <w:ilvl w:val="0"/>
          <w:numId w:val="55"/>
        </w:numPr>
      </w:pPr>
      <w:r>
        <w:t>Falls die Datei gerade von mehreren Prozessen benutzt wird, schreiben alle Prozesse auf die gleiche physische Speicherposition.</w:t>
      </w:r>
    </w:p>
    <w:p w:rsidR="000A323E" w:rsidRDefault="000A323E" w:rsidP="0004272A">
      <w:pPr>
        <w:pStyle w:val="Listenabsatz"/>
        <w:numPr>
          <w:ilvl w:val="0"/>
          <w:numId w:val="55"/>
        </w:numPr>
      </w:pPr>
      <w:r>
        <w:t>Der mmap() Systemaufruf kann zudem auf dem zeichen-orientierten Gerätespezialdatei eines Geräts benutzt werden, um direkten Zugriff auf den “on-board” Speicher des Geräts zu erhalten (z.B. auf den Frame Buffer einer Video-Karte)</w:t>
      </w:r>
    </w:p>
    <w:p w:rsidR="000A323E" w:rsidRDefault="000A323E" w:rsidP="000A323E">
      <w:pPr>
        <w:pStyle w:val="berschrift2"/>
      </w:pPr>
      <w:bookmarkStart w:id="116" w:name="_Toc453574201"/>
      <w:r>
        <w:t>mmap() bei zeichenorientierten Geräten</w:t>
      </w:r>
      <w:bookmarkEnd w:id="116"/>
    </w:p>
    <w:p w:rsidR="000A323E" w:rsidRDefault="003E2A37" w:rsidP="003E2A37">
      <w:pPr>
        <w:jc w:val="center"/>
      </w:pPr>
      <w:r>
        <w:rPr>
          <w:noProof/>
          <w:lang w:eastAsia="de-CH"/>
        </w:rPr>
        <w:drawing>
          <wp:inline distT="0" distB="0" distL="0" distR="0" wp14:anchorId="758ADA52" wp14:editId="6AE65F4B">
            <wp:extent cx="5760720" cy="3166110"/>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166110"/>
                    </a:xfrm>
                    <a:prstGeom prst="rect">
                      <a:avLst/>
                    </a:prstGeom>
                  </pic:spPr>
                </pic:pic>
              </a:graphicData>
            </a:graphic>
          </wp:inline>
        </w:drawing>
      </w:r>
    </w:p>
    <w:p w:rsidR="000A323E" w:rsidRDefault="00603726" w:rsidP="00603726">
      <w:pPr>
        <w:pStyle w:val="berschrift2"/>
      </w:pPr>
      <w:bookmarkStart w:id="117" w:name="_Toc453574202"/>
      <w:r>
        <w:lastRenderedPageBreak/>
        <w:t>Aufruf von mmap()</w:t>
      </w:r>
      <w:bookmarkEnd w:id="117"/>
    </w:p>
    <w:p w:rsidR="00603726" w:rsidRDefault="00603726" w:rsidP="00603726">
      <w:pPr>
        <w:jc w:val="center"/>
      </w:pPr>
      <w:r>
        <w:rPr>
          <w:noProof/>
          <w:lang w:eastAsia="de-CH"/>
        </w:rPr>
        <w:drawing>
          <wp:inline distT="0" distB="0" distL="0" distR="0" wp14:anchorId="22E2A27B" wp14:editId="6B800141">
            <wp:extent cx="5091284" cy="3132667"/>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3719" cy="3146471"/>
                    </a:xfrm>
                    <a:prstGeom prst="rect">
                      <a:avLst/>
                    </a:prstGeom>
                  </pic:spPr>
                </pic:pic>
              </a:graphicData>
            </a:graphic>
          </wp:inline>
        </w:drawing>
      </w:r>
    </w:p>
    <w:p w:rsidR="000A323E" w:rsidRPr="00AD003E" w:rsidRDefault="000A323E" w:rsidP="000A323E"/>
    <w:p w:rsidR="00E96E1F" w:rsidRDefault="00E96E1F" w:rsidP="00E96E1F">
      <w:pPr>
        <w:pStyle w:val="berschrift1"/>
      </w:pPr>
      <w:bookmarkStart w:id="118" w:name="_Toc453574203"/>
      <w:r>
        <w:lastRenderedPageBreak/>
        <w:t>Woche 8</w:t>
      </w:r>
      <w:bookmarkEnd w:id="118"/>
    </w:p>
    <w:p w:rsidR="00904566" w:rsidRPr="00904566" w:rsidRDefault="00904566" w:rsidP="00904566">
      <w:pPr>
        <w:pStyle w:val="berschrift2"/>
      </w:pPr>
      <w:bookmarkStart w:id="119" w:name="_Toc453574204"/>
      <w:r>
        <w:t>Inventarliste</w:t>
      </w:r>
      <w:bookmarkEnd w:id="119"/>
    </w:p>
    <w:p w:rsidR="00904566" w:rsidRDefault="00904566" w:rsidP="00904566">
      <w:r>
        <w:t>Systeme mit Eigenschaften erfassen:</w:t>
      </w:r>
    </w:p>
    <w:p w:rsidR="00904566" w:rsidRDefault="00904566" w:rsidP="00904566">
      <w:pPr>
        <w:pStyle w:val="Listenabsatz"/>
        <w:numPr>
          <w:ilvl w:val="0"/>
          <w:numId w:val="56"/>
        </w:numPr>
      </w:pPr>
      <w:r>
        <w:t>Typ</w:t>
      </w:r>
    </w:p>
    <w:p w:rsidR="00904566" w:rsidRDefault="00904566" w:rsidP="00904566">
      <w:pPr>
        <w:pStyle w:val="Listenabsatz"/>
        <w:numPr>
          <w:ilvl w:val="0"/>
          <w:numId w:val="56"/>
        </w:numPr>
      </w:pPr>
      <w:r>
        <w:t>Alter</w:t>
      </w:r>
    </w:p>
    <w:p w:rsidR="00904566" w:rsidRDefault="00904566" w:rsidP="00904566">
      <w:pPr>
        <w:pStyle w:val="Listenabsatz"/>
        <w:numPr>
          <w:ilvl w:val="0"/>
          <w:numId w:val="56"/>
        </w:numPr>
      </w:pPr>
      <w:r>
        <w:t>CPU</w:t>
      </w:r>
    </w:p>
    <w:p w:rsidR="00904566" w:rsidRDefault="00904566" w:rsidP="00904566">
      <w:pPr>
        <w:pStyle w:val="Listenabsatz"/>
        <w:numPr>
          <w:ilvl w:val="0"/>
          <w:numId w:val="56"/>
        </w:numPr>
      </w:pPr>
      <w:r>
        <w:t>Hauptspeicher</w:t>
      </w:r>
    </w:p>
    <w:p w:rsidR="00904566" w:rsidRDefault="00904566" w:rsidP="00904566">
      <w:pPr>
        <w:pStyle w:val="Listenabsatz"/>
        <w:numPr>
          <w:ilvl w:val="0"/>
          <w:numId w:val="56"/>
        </w:numPr>
      </w:pPr>
      <w:r>
        <w:t>Disks</w:t>
      </w:r>
    </w:p>
    <w:p w:rsidR="00904566" w:rsidRDefault="00904566" w:rsidP="00904566">
      <w:pPr>
        <w:pStyle w:val="Listenabsatz"/>
        <w:numPr>
          <w:ilvl w:val="0"/>
          <w:numId w:val="56"/>
        </w:numPr>
      </w:pPr>
      <w:r>
        <w:t>Peripheriegeräte</w:t>
      </w:r>
    </w:p>
    <w:p w:rsidR="00904566" w:rsidRDefault="00904566" w:rsidP="00904566">
      <w:pPr>
        <w:pStyle w:val="Listenabsatz"/>
        <w:numPr>
          <w:ilvl w:val="0"/>
          <w:numId w:val="56"/>
        </w:numPr>
      </w:pPr>
      <w:r>
        <w:t>Netzwerkanschlüsse</w:t>
      </w:r>
    </w:p>
    <w:p w:rsidR="00E96E1F" w:rsidRDefault="00904566" w:rsidP="00904566">
      <w:pPr>
        <w:pStyle w:val="Listenabsatz"/>
        <w:numPr>
          <w:ilvl w:val="0"/>
          <w:numId w:val="56"/>
        </w:numPr>
      </w:pPr>
      <w:r>
        <w:t>Betriebssystem</w:t>
      </w:r>
    </w:p>
    <w:p w:rsidR="006A223B" w:rsidRDefault="00D34846" w:rsidP="00D34846">
      <w:pPr>
        <w:pStyle w:val="berschrift2"/>
      </w:pPr>
      <w:bookmarkStart w:id="120" w:name="_Toc453574205"/>
      <w:r>
        <w:t>Lokale Systemressourcen</w:t>
      </w:r>
      <w:bookmarkEnd w:id="120"/>
    </w:p>
    <w:p w:rsidR="00D34846" w:rsidRDefault="00D34846" w:rsidP="00D34846">
      <w:pPr>
        <w:pStyle w:val="Listenabsatz"/>
        <w:numPr>
          <w:ilvl w:val="0"/>
          <w:numId w:val="57"/>
        </w:numPr>
      </w:pPr>
      <w:r>
        <w:t>Dateisystem</w:t>
      </w:r>
      <w:r w:rsidR="005C6E32">
        <w:t>:</w:t>
      </w:r>
    </w:p>
    <w:p w:rsidR="00D34846" w:rsidRDefault="00D34846" w:rsidP="00D34846">
      <w:pPr>
        <w:pStyle w:val="Listenabsatz"/>
        <w:numPr>
          <w:ilvl w:val="1"/>
          <w:numId w:val="57"/>
        </w:numPr>
      </w:pPr>
      <w:r>
        <w:t>Sekundärspeicher</w:t>
      </w:r>
      <w:r w:rsidR="005C6E32">
        <w:t>:</w:t>
      </w:r>
    </w:p>
    <w:p w:rsidR="00D34846" w:rsidRDefault="00D34846" w:rsidP="00D34846">
      <w:pPr>
        <w:pStyle w:val="Listenabsatz"/>
        <w:numPr>
          <w:ilvl w:val="2"/>
          <w:numId w:val="57"/>
        </w:numPr>
      </w:pPr>
      <w:r>
        <w:t>Physische Disks am System: Dimensionierung, Layout</w:t>
      </w:r>
    </w:p>
    <w:p w:rsidR="00D34846" w:rsidRDefault="00D34846" w:rsidP="00D34846">
      <w:pPr>
        <w:pStyle w:val="Listenabsatz"/>
        <w:numPr>
          <w:ilvl w:val="2"/>
          <w:numId w:val="57"/>
        </w:numPr>
      </w:pPr>
      <w:r>
        <w:t>Logisches Dateisystem</w:t>
      </w:r>
      <w:r w:rsidR="001B5359">
        <w:t>/</w:t>
      </w:r>
      <w:r>
        <w:t>Dateisystembaum</w:t>
      </w:r>
    </w:p>
    <w:p w:rsidR="00D34846" w:rsidRDefault="00D34846" w:rsidP="00D34846">
      <w:pPr>
        <w:pStyle w:val="Listenabsatz"/>
        <w:numPr>
          <w:ilvl w:val="2"/>
          <w:numId w:val="57"/>
        </w:numPr>
      </w:pPr>
      <w:r>
        <w:t>Lokal, entfernt, mobil (Client/Server, SAN, NAS)</w:t>
      </w:r>
    </w:p>
    <w:p w:rsidR="00D34846" w:rsidRDefault="00D34846" w:rsidP="00D34846">
      <w:pPr>
        <w:pStyle w:val="Listenabsatz"/>
        <w:numPr>
          <w:ilvl w:val="2"/>
          <w:numId w:val="57"/>
        </w:numPr>
      </w:pPr>
      <w:r>
        <w:t>Benutzerberechtigungen (MAC/DAC) und Nutzungsregeln</w:t>
      </w:r>
    </w:p>
    <w:p w:rsidR="00D34846" w:rsidRDefault="00D34846" w:rsidP="00D34846">
      <w:pPr>
        <w:pStyle w:val="Listenabsatz"/>
        <w:numPr>
          <w:ilvl w:val="2"/>
          <w:numId w:val="57"/>
        </w:numPr>
      </w:pPr>
      <w:r>
        <w:t>Zuteilung</w:t>
      </w:r>
      <w:r w:rsidR="001B5359">
        <w:t>/</w:t>
      </w:r>
      <w:r>
        <w:t>Limitierung (Quota-System)</w:t>
      </w:r>
    </w:p>
    <w:p w:rsidR="00D34846" w:rsidRDefault="00D34846" w:rsidP="00D34846">
      <w:pPr>
        <w:pStyle w:val="Listenabsatz"/>
        <w:numPr>
          <w:ilvl w:val="2"/>
          <w:numId w:val="57"/>
        </w:numPr>
      </w:pPr>
      <w:r>
        <w:t>Laufzeitüberwachung</w:t>
      </w:r>
    </w:p>
    <w:p w:rsidR="00D34846" w:rsidRDefault="00D34846" w:rsidP="00D34846">
      <w:pPr>
        <w:pStyle w:val="Listenabsatz"/>
        <w:numPr>
          <w:ilvl w:val="1"/>
          <w:numId w:val="57"/>
        </w:numPr>
      </w:pPr>
      <w:r>
        <w:t>Tertiärspeicher</w:t>
      </w:r>
      <w:r w:rsidR="005C6E32">
        <w:t>:</w:t>
      </w:r>
    </w:p>
    <w:p w:rsidR="00D34846" w:rsidRDefault="00D34846" w:rsidP="00D34846">
      <w:pPr>
        <w:pStyle w:val="Listenabsatz"/>
        <w:numPr>
          <w:ilvl w:val="2"/>
          <w:numId w:val="57"/>
        </w:numPr>
      </w:pPr>
      <w:r>
        <w:t>Planung &amp; Beschaffung</w:t>
      </w:r>
    </w:p>
    <w:p w:rsidR="00D34846" w:rsidRDefault="00D34846" w:rsidP="00D34846">
      <w:pPr>
        <w:pStyle w:val="Listenabsatz"/>
        <w:numPr>
          <w:ilvl w:val="2"/>
          <w:numId w:val="57"/>
        </w:numPr>
      </w:pPr>
      <w:r>
        <w:t>Backup</w:t>
      </w:r>
    </w:p>
    <w:p w:rsidR="00D34846" w:rsidRDefault="00D34846" w:rsidP="00D34846">
      <w:pPr>
        <w:pStyle w:val="Listenabsatz"/>
        <w:numPr>
          <w:ilvl w:val="2"/>
          <w:numId w:val="57"/>
        </w:numPr>
      </w:pPr>
      <w:r>
        <w:t>Archivierung</w:t>
      </w:r>
    </w:p>
    <w:p w:rsidR="00D34846" w:rsidRDefault="00D34846" w:rsidP="00D34846">
      <w:pPr>
        <w:pStyle w:val="Listenabsatz"/>
        <w:numPr>
          <w:ilvl w:val="2"/>
          <w:numId w:val="57"/>
        </w:numPr>
      </w:pPr>
      <w:r>
        <w:t>Zugriffsmethoden und –rechte</w:t>
      </w:r>
    </w:p>
    <w:p w:rsidR="006A223B" w:rsidRDefault="00D34846" w:rsidP="00D34846">
      <w:pPr>
        <w:pStyle w:val="Listenabsatz"/>
        <w:numPr>
          <w:ilvl w:val="2"/>
          <w:numId w:val="57"/>
        </w:numPr>
      </w:pPr>
      <w:r>
        <w:t>Laufzeitüberwachung</w:t>
      </w:r>
    </w:p>
    <w:p w:rsidR="00446A29" w:rsidRDefault="00446A29" w:rsidP="00446A29">
      <w:pPr>
        <w:pStyle w:val="Listenabsatz"/>
        <w:numPr>
          <w:ilvl w:val="0"/>
          <w:numId w:val="57"/>
        </w:numPr>
      </w:pPr>
      <w:r>
        <w:t>Prozess-Steuersystem</w:t>
      </w:r>
      <w:r w:rsidR="005C6E32">
        <w:t>:</w:t>
      </w:r>
    </w:p>
    <w:p w:rsidR="00446A29" w:rsidRDefault="00446A29" w:rsidP="00446A29">
      <w:pPr>
        <w:pStyle w:val="Listenabsatz"/>
        <w:numPr>
          <w:ilvl w:val="1"/>
          <w:numId w:val="57"/>
        </w:numPr>
      </w:pPr>
      <w:r>
        <w:t>Ressourcenzuteilung, -überwachung und Verrechnung (Rechenzeit, I/O, Anzahl Prozesse/Jobs pro Zeiteinheit oder während Zeitfenstern)</w:t>
      </w:r>
    </w:p>
    <w:p w:rsidR="00446A29" w:rsidRDefault="00446A29" w:rsidP="00446A29">
      <w:pPr>
        <w:pStyle w:val="Listenabsatz"/>
        <w:numPr>
          <w:ilvl w:val="1"/>
          <w:numId w:val="57"/>
        </w:numPr>
      </w:pPr>
      <w:r>
        <w:t>Benutzerberechtigungen</w:t>
      </w:r>
    </w:p>
    <w:p w:rsidR="00446A29" w:rsidRDefault="00446A29" w:rsidP="00446A29">
      <w:pPr>
        <w:pStyle w:val="Listenabsatz"/>
        <w:numPr>
          <w:ilvl w:val="1"/>
          <w:numId w:val="57"/>
        </w:numPr>
      </w:pPr>
      <w:r>
        <w:t>Fail-Over und Clustering</w:t>
      </w:r>
    </w:p>
    <w:p w:rsidR="00446A29" w:rsidRDefault="00446A29" w:rsidP="00446A29">
      <w:pPr>
        <w:pStyle w:val="Listenabsatz"/>
        <w:numPr>
          <w:ilvl w:val="1"/>
          <w:numId w:val="57"/>
        </w:numPr>
      </w:pPr>
      <w:r>
        <w:t>Auslastung und Trendanalyse</w:t>
      </w:r>
    </w:p>
    <w:p w:rsidR="00446A29" w:rsidRDefault="00446A29" w:rsidP="00446A29">
      <w:pPr>
        <w:pStyle w:val="Listenabsatz"/>
        <w:numPr>
          <w:ilvl w:val="1"/>
          <w:numId w:val="57"/>
        </w:numPr>
      </w:pPr>
      <w:r>
        <w:t>Laufzeitüberwachung</w:t>
      </w:r>
    </w:p>
    <w:p w:rsidR="005C6E32" w:rsidRDefault="005C6E32" w:rsidP="005C6E32">
      <w:pPr>
        <w:pStyle w:val="Listenabsatz"/>
        <w:numPr>
          <w:ilvl w:val="0"/>
          <w:numId w:val="57"/>
        </w:numPr>
      </w:pPr>
      <w:r>
        <w:t>Netzwerk-Schnittstelle:</w:t>
      </w:r>
    </w:p>
    <w:p w:rsidR="005C6E32" w:rsidRDefault="005C6E32" w:rsidP="005C6E32">
      <w:pPr>
        <w:pStyle w:val="Listenabsatz"/>
        <w:numPr>
          <w:ilvl w:val="1"/>
          <w:numId w:val="57"/>
        </w:numPr>
      </w:pPr>
      <w:r>
        <w:t>Adressierungskonzept (statisch, dynamisch, Subnetting, CIDR, NAT,</w:t>
      </w:r>
      <w:r w:rsidR="00702F39">
        <w:t xml:space="preserve"> VLAN, VPN, Routing/Switching etc.</w:t>
      </w:r>
      <w:r>
        <w:t>)</w:t>
      </w:r>
    </w:p>
    <w:p w:rsidR="005C6E32" w:rsidRDefault="005C6E32" w:rsidP="005C6E32">
      <w:pPr>
        <w:pStyle w:val="Listenabsatz"/>
        <w:numPr>
          <w:ilvl w:val="1"/>
          <w:numId w:val="57"/>
        </w:numPr>
      </w:pPr>
      <w:r>
        <w:t>Namensgebung und -auflösung (Hostname, DNS o.ä.)</w:t>
      </w:r>
    </w:p>
    <w:p w:rsidR="005C6E32" w:rsidRDefault="005C6E32" w:rsidP="005C6E32">
      <w:pPr>
        <w:pStyle w:val="Listenabsatz"/>
        <w:numPr>
          <w:ilvl w:val="1"/>
          <w:numId w:val="57"/>
        </w:numPr>
      </w:pPr>
      <w:r>
        <w:t>Bindung an systemnahe Server-Dienste (NFS, Drucker, Zeitsynchronisation usw.)</w:t>
      </w:r>
    </w:p>
    <w:p w:rsidR="005C6E32" w:rsidRDefault="005C6E32" w:rsidP="005C6E32">
      <w:pPr>
        <w:pStyle w:val="Listenabsatz"/>
        <w:numPr>
          <w:ilvl w:val="1"/>
          <w:numId w:val="57"/>
        </w:numPr>
      </w:pPr>
      <w:r>
        <w:t>Autorisierter Anschluss von Geräten (Admission Control)</w:t>
      </w:r>
    </w:p>
    <w:p w:rsidR="005C6E32" w:rsidRDefault="005C6E32" w:rsidP="005C6E32">
      <w:pPr>
        <w:pStyle w:val="Listenabsatz"/>
        <w:numPr>
          <w:ilvl w:val="1"/>
          <w:numId w:val="57"/>
        </w:numPr>
      </w:pPr>
      <w:r>
        <w:t>Sicherheitsmerkmale</w:t>
      </w:r>
    </w:p>
    <w:p w:rsidR="005C6E32" w:rsidRDefault="005C6E32" w:rsidP="005C6E32">
      <w:pPr>
        <w:pStyle w:val="Listenabsatz"/>
        <w:numPr>
          <w:ilvl w:val="1"/>
          <w:numId w:val="57"/>
        </w:numPr>
      </w:pPr>
      <w:r>
        <w:t>Verkehrsarten-Steuerung (Ports, QoS-Parameter, Zeit)</w:t>
      </w:r>
    </w:p>
    <w:p w:rsidR="005C6E32" w:rsidRDefault="005C6E32" w:rsidP="005C6E32">
      <w:pPr>
        <w:pStyle w:val="Listenabsatz"/>
        <w:numPr>
          <w:ilvl w:val="1"/>
          <w:numId w:val="57"/>
        </w:numPr>
      </w:pPr>
      <w:r>
        <w:t>Verkehrsmengen-Analyse und Prognose/Kapazitätsplan</w:t>
      </w:r>
    </w:p>
    <w:p w:rsidR="005C6E32" w:rsidRDefault="005C6E32" w:rsidP="005C6E32">
      <w:pPr>
        <w:pStyle w:val="Listenabsatz"/>
        <w:numPr>
          <w:ilvl w:val="1"/>
          <w:numId w:val="57"/>
        </w:numPr>
      </w:pPr>
      <w:r>
        <w:t>Laufzeitüberwachung</w:t>
      </w:r>
    </w:p>
    <w:p w:rsidR="00436F74" w:rsidRDefault="00436F74" w:rsidP="00436F74">
      <w:pPr>
        <w:pStyle w:val="Listenabsatz"/>
        <w:numPr>
          <w:ilvl w:val="0"/>
          <w:numId w:val="57"/>
        </w:numPr>
      </w:pPr>
      <w:r>
        <w:t>Software-Inventar und Lizenzen</w:t>
      </w:r>
    </w:p>
    <w:p w:rsidR="00436F74" w:rsidRDefault="00436F74" w:rsidP="00436F74">
      <w:pPr>
        <w:pStyle w:val="Listenabsatz"/>
        <w:numPr>
          <w:ilvl w:val="1"/>
          <w:numId w:val="57"/>
        </w:numPr>
      </w:pPr>
      <w:r>
        <w:t>Welche Software ist installiert und warum?</w:t>
      </w:r>
    </w:p>
    <w:p w:rsidR="00436F74" w:rsidRDefault="00436F74" w:rsidP="00436F74">
      <w:pPr>
        <w:pStyle w:val="Listenabsatz"/>
        <w:numPr>
          <w:ilvl w:val="1"/>
          <w:numId w:val="57"/>
        </w:numPr>
      </w:pPr>
      <w:r>
        <w:t>Ist sämtliche installierte Software intendiert?</w:t>
      </w:r>
    </w:p>
    <w:p w:rsidR="00436F74" w:rsidRDefault="00436F74" w:rsidP="00436F74">
      <w:pPr>
        <w:pStyle w:val="Listenabsatz"/>
        <w:numPr>
          <w:ilvl w:val="1"/>
          <w:numId w:val="57"/>
        </w:numPr>
      </w:pPr>
      <w:r>
        <w:lastRenderedPageBreak/>
        <w:t>Wer kann wann welche Software installieren, updaten oder deinstallieren?</w:t>
      </w:r>
    </w:p>
    <w:p w:rsidR="00436F74" w:rsidRDefault="00436F74" w:rsidP="00436F74">
      <w:pPr>
        <w:pStyle w:val="Listenabsatz"/>
        <w:numPr>
          <w:ilvl w:val="1"/>
          <w:numId w:val="57"/>
        </w:numPr>
      </w:pPr>
      <w:r>
        <w:t>Ist sämtliche installierte Software lizenziert?</w:t>
      </w:r>
    </w:p>
    <w:p w:rsidR="00436F74" w:rsidRDefault="00436F74" w:rsidP="00436F74">
      <w:pPr>
        <w:pStyle w:val="Listenabsatz"/>
        <w:numPr>
          <w:ilvl w:val="1"/>
          <w:numId w:val="57"/>
        </w:numPr>
      </w:pPr>
      <w:r>
        <w:t>Wie wird mit „Public Domain“, „Shareware“ oder „Freeware“ umgegangen?</w:t>
      </w:r>
    </w:p>
    <w:p w:rsidR="00436F74" w:rsidRDefault="00436F74" w:rsidP="00436F74">
      <w:pPr>
        <w:pStyle w:val="Listenabsatz"/>
        <w:numPr>
          <w:ilvl w:val="1"/>
          <w:numId w:val="57"/>
        </w:numPr>
      </w:pPr>
      <w:r>
        <w:t>Wer beschafft Software, und zu welchen Konditionen (inkl. Wartung, Patches, Updates)?</w:t>
      </w:r>
    </w:p>
    <w:p w:rsidR="006A223B" w:rsidRDefault="00436F74" w:rsidP="00AF65CF">
      <w:pPr>
        <w:pStyle w:val="Listenabsatz"/>
        <w:numPr>
          <w:ilvl w:val="1"/>
          <w:numId w:val="57"/>
        </w:numPr>
      </w:pPr>
      <w:r>
        <w:t>Wer ist verantwortlich für welche Software (d.h. für den gesamtem Lifecycle)?</w:t>
      </w:r>
    </w:p>
    <w:p w:rsidR="00894F6E" w:rsidRDefault="00894F6E" w:rsidP="00894F6E">
      <w:pPr>
        <w:pStyle w:val="Listenabsatz"/>
        <w:numPr>
          <w:ilvl w:val="0"/>
          <w:numId w:val="57"/>
        </w:numPr>
      </w:pPr>
      <w:r>
        <w:t>Benutzerverwaltung:</w:t>
      </w:r>
    </w:p>
    <w:p w:rsidR="00894F6E" w:rsidRDefault="00894F6E" w:rsidP="00894F6E">
      <w:pPr>
        <w:pStyle w:val="Listenabsatz"/>
        <w:numPr>
          <w:ilvl w:val="1"/>
          <w:numId w:val="57"/>
        </w:numPr>
      </w:pPr>
      <w:r>
        <w:t>Wer administriert Benutzer und deren Berechtigungen (Erstellung, Mutationen, Deaktivierung)?</w:t>
      </w:r>
    </w:p>
    <w:p w:rsidR="00894F6E" w:rsidRDefault="00894F6E" w:rsidP="00894F6E">
      <w:pPr>
        <w:pStyle w:val="Listenabsatz"/>
        <w:numPr>
          <w:ilvl w:val="1"/>
          <w:numId w:val="57"/>
        </w:numPr>
      </w:pPr>
      <w:r>
        <w:t xml:space="preserve">Welche Autorisierung und welcher Bewilligungsprozess </w:t>
      </w:r>
      <w:r w:rsidR="00AA2CB7">
        <w:t>sind</w:t>
      </w:r>
      <w:r>
        <w:t xml:space="preserve"> dafür nötig?</w:t>
      </w:r>
    </w:p>
    <w:p w:rsidR="00894F6E" w:rsidRDefault="00894F6E" w:rsidP="00894F6E">
      <w:pPr>
        <w:pStyle w:val="Listenabsatz"/>
        <w:numPr>
          <w:ilvl w:val="1"/>
          <w:numId w:val="57"/>
        </w:numPr>
      </w:pPr>
      <w:r>
        <w:t>Wie wird mi</w:t>
      </w:r>
      <w:r w:rsidR="0088591A">
        <w:t>t Benutzern mit Sonderrechten (root,</w:t>
      </w:r>
      <w:r>
        <w:t xml:space="preserve"> </w:t>
      </w:r>
      <w:r w:rsidR="0088591A">
        <w:t>Administrator, oracle etc.</w:t>
      </w:r>
      <w:r>
        <w:t>) umgegangen?</w:t>
      </w:r>
    </w:p>
    <w:p w:rsidR="00894F6E" w:rsidRDefault="00894F6E" w:rsidP="00894F6E">
      <w:pPr>
        <w:pStyle w:val="Listenabsatz"/>
        <w:numPr>
          <w:ilvl w:val="1"/>
          <w:numId w:val="57"/>
        </w:numPr>
      </w:pPr>
      <w:r>
        <w:t>Wie wird mit Fernzugriffen (Benutzer, Pikett, Fremd-wartung etc.) umgegangen?</w:t>
      </w:r>
    </w:p>
    <w:p w:rsidR="00894F6E" w:rsidRDefault="00894F6E" w:rsidP="00894F6E">
      <w:pPr>
        <w:pStyle w:val="Listenabsatz"/>
        <w:numPr>
          <w:ilvl w:val="1"/>
          <w:numId w:val="57"/>
        </w:numPr>
      </w:pPr>
      <w:r>
        <w:t>Wer überwacht wie die Aktivitäten der Benutzer? Wie werden systematische Probleme gefunden?</w:t>
      </w:r>
    </w:p>
    <w:p w:rsidR="00894F6E" w:rsidRDefault="00894F6E" w:rsidP="00894F6E">
      <w:pPr>
        <w:pStyle w:val="Listenabsatz"/>
        <w:numPr>
          <w:ilvl w:val="1"/>
          <w:numId w:val="57"/>
        </w:numPr>
      </w:pPr>
      <w:r>
        <w:t>Wie werden Benutzer bezüglich Pflichten und korrektem Umgang mit dem System geschult?</w:t>
      </w:r>
    </w:p>
    <w:p w:rsidR="006A223B" w:rsidRDefault="00A27BA7" w:rsidP="00A27BA7">
      <w:pPr>
        <w:pStyle w:val="berschrift2"/>
      </w:pPr>
      <w:bookmarkStart w:id="121" w:name="_Toc453574206"/>
      <w:r>
        <w:t>Handlungsbedarf</w:t>
      </w:r>
      <w:bookmarkEnd w:id="121"/>
    </w:p>
    <w:p w:rsidR="00A27BA7" w:rsidRDefault="00A27BA7" w:rsidP="00A27BA7">
      <w:pPr>
        <w:pStyle w:val="Listenabsatz"/>
        <w:numPr>
          <w:ilvl w:val="0"/>
          <w:numId w:val="58"/>
        </w:numPr>
      </w:pPr>
      <w:r>
        <w:t>Lokale Dienste nach globalen Prozessen/Regeln (Beschaffung, Betrieb, Veränderung etc.)</w:t>
      </w:r>
    </w:p>
    <w:p w:rsidR="00A27BA7" w:rsidRDefault="00A27BA7" w:rsidP="00A27BA7">
      <w:pPr>
        <w:pStyle w:val="Listenabsatz"/>
        <w:numPr>
          <w:ilvl w:val="0"/>
          <w:numId w:val="58"/>
        </w:numPr>
      </w:pPr>
      <w:r>
        <w:t>Synergiepotential erkennen und zur Diskussion stellenabgestimmter Entscheid</w:t>
      </w:r>
    </w:p>
    <w:p w:rsidR="00141B10" w:rsidRDefault="00A27BA7" w:rsidP="00A27BA7">
      <w:pPr>
        <w:pStyle w:val="Listenabsatz"/>
        <w:numPr>
          <w:ilvl w:val="0"/>
          <w:numId w:val="58"/>
        </w:numPr>
      </w:pPr>
      <w:r>
        <w:t xml:space="preserve">Zentrales Monitoring </w:t>
      </w:r>
      <w:r w:rsidR="00141B10">
        <w:sym w:font="Wingdings" w:char="F0E0"/>
      </w:r>
      <w:r w:rsidR="00141B10">
        <w:t xml:space="preserve"> </w:t>
      </w:r>
      <w:r>
        <w:t>kumulative Risiken</w:t>
      </w:r>
    </w:p>
    <w:p w:rsidR="00A27BA7" w:rsidRDefault="00141B10" w:rsidP="00A27BA7">
      <w:pPr>
        <w:pStyle w:val="Listenabsatz"/>
        <w:numPr>
          <w:ilvl w:val="0"/>
          <w:numId w:val="58"/>
        </w:numPr>
      </w:pPr>
      <w:r>
        <w:t xml:space="preserve">Generell: </w:t>
      </w:r>
      <w:r w:rsidR="00A27BA7">
        <w:t>Das richtige Kooperationsmodell finden</w:t>
      </w:r>
    </w:p>
    <w:p w:rsidR="006A223B" w:rsidRDefault="00E2532E" w:rsidP="00E2532E">
      <w:pPr>
        <w:pStyle w:val="berschrift2"/>
      </w:pPr>
      <w:bookmarkStart w:id="122" w:name="_Toc453574207"/>
      <w:r>
        <w:t>Schnittstelle zwischen lokaler und internation</w:t>
      </w:r>
      <w:r w:rsidR="0071128B">
        <w:t>al</w:t>
      </w:r>
      <w:r>
        <w:t>er Informatik</w:t>
      </w:r>
      <w:bookmarkEnd w:id="122"/>
    </w:p>
    <w:p w:rsidR="00141B10" w:rsidRPr="00AB369B" w:rsidRDefault="00141B10" w:rsidP="00141B10">
      <w:pPr>
        <w:pStyle w:val="Listenabsatz"/>
        <w:numPr>
          <w:ilvl w:val="0"/>
          <w:numId w:val="59"/>
        </w:numPr>
        <w:rPr>
          <w:lang w:val="en-US"/>
        </w:rPr>
      </w:pPr>
      <w:r w:rsidRPr="00AB369B">
        <w:rPr>
          <w:lang w:val="en-US"/>
        </w:rPr>
        <w:t>Koexistenz: „Ships in the Night“</w:t>
      </w:r>
    </w:p>
    <w:p w:rsidR="00141B10" w:rsidRDefault="00141B10" w:rsidP="00141B10">
      <w:pPr>
        <w:pStyle w:val="Listenabsatz"/>
        <w:numPr>
          <w:ilvl w:val="0"/>
          <w:numId w:val="59"/>
        </w:numPr>
      </w:pPr>
      <w:r>
        <w:t>Governance: es werden globale Betriebsregeln vorgegeben und deren Einhaltung wird überwacht</w:t>
      </w:r>
    </w:p>
    <w:p w:rsidR="006A223B" w:rsidRDefault="00141B10" w:rsidP="00141B10">
      <w:pPr>
        <w:pStyle w:val="Listenabsatz"/>
        <w:numPr>
          <w:ilvl w:val="0"/>
          <w:numId w:val="59"/>
        </w:numPr>
      </w:pPr>
      <w:r>
        <w:t>Partielle Integration: es werden nur die als relevant klassierten Betriebsprozesse gemeinsam betrieben</w:t>
      </w:r>
    </w:p>
    <w:p w:rsidR="00141B10" w:rsidRDefault="00141B10" w:rsidP="00141B10">
      <w:pPr>
        <w:pStyle w:val="Listenabsatz"/>
        <w:numPr>
          <w:ilvl w:val="0"/>
          <w:numId w:val="59"/>
        </w:numPr>
      </w:pPr>
      <w:r>
        <w:t>Volle Integration: die Betriebsprozesse sowie Aufbau- und Ablauforganisation sind vereinheitlicht</w:t>
      </w:r>
    </w:p>
    <w:p w:rsidR="00141B10" w:rsidRDefault="00141B10" w:rsidP="00141B10">
      <w:pPr>
        <w:pStyle w:val="Listenabsatz"/>
        <w:numPr>
          <w:ilvl w:val="0"/>
          <w:numId w:val="59"/>
        </w:numPr>
      </w:pPr>
      <w:r>
        <w:t xml:space="preserve">Harmonisierung: es werden technisch und organisatorische/personelle Änderungen am Status Quo vorgenommen, um Skaleneffekte auszunutzen </w:t>
      </w:r>
      <w:r>
        <w:sym w:font="Wingdings" w:char="F0E0"/>
      </w:r>
      <w:r>
        <w:t xml:space="preserve"> keine lokalen Entscheide</w:t>
      </w:r>
    </w:p>
    <w:p w:rsidR="006A223B" w:rsidRDefault="009B1A3E" w:rsidP="009B1A3E">
      <w:pPr>
        <w:pStyle w:val="berschrift2"/>
      </w:pPr>
      <w:bookmarkStart w:id="123" w:name="_Toc453574208"/>
      <w:r>
        <w:t>Zielkonflikte</w:t>
      </w:r>
      <w:bookmarkEnd w:id="123"/>
    </w:p>
    <w:p w:rsidR="009B1A3E" w:rsidRDefault="009B1A3E" w:rsidP="009B1A3E">
      <w:pPr>
        <w:pStyle w:val="Listenabsatz"/>
        <w:numPr>
          <w:ilvl w:val="0"/>
          <w:numId w:val="60"/>
        </w:numPr>
      </w:pPr>
      <w:r>
        <w:t>Lokale Optimierung „dicht am Kunden“ versus globale Optimierung bezüglich „Economy of Scale“</w:t>
      </w:r>
    </w:p>
    <w:p w:rsidR="009B1A3E" w:rsidRDefault="009B1A3E" w:rsidP="009B1A3E">
      <w:pPr>
        <w:pStyle w:val="Listenabsatz"/>
        <w:numPr>
          <w:ilvl w:val="0"/>
          <w:numId w:val="60"/>
        </w:numPr>
      </w:pPr>
      <w:r>
        <w:t>Lokale Ansprechpartner, „kurzer Dienstweg“</w:t>
      </w:r>
    </w:p>
    <w:p w:rsidR="009B1A3E" w:rsidRDefault="009B1A3E" w:rsidP="009B1A3E">
      <w:pPr>
        <w:pStyle w:val="Listenabsatz"/>
        <w:numPr>
          <w:ilvl w:val="0"/>
          <w:numId w:val="60"/>
        </w:numPr>
      </w:pPr>
      <w:r>
        <w:t>„Schlüsselgewalt“ und Gewicht in der IT Organisation</w:t>
      </w:r>
    </w:p>
    <w:p w:rsidR="009B1A3E" w:rsidRDefault="009B1A3E" w:rsidP="009B1A3E">
      <w:pPr>
        <w:pStyle w:val="Listenabsatz"/>
        <w:numPr>
          <w:ilvl w:val="0"/>
          <w:numId w:val="60"/>
        </w:numPr>
      </w:pPr>
      <w:r>
        <w:t>Abfluss</w:t>
      </w:r>
      <w:r w:rsidR="001B5359">
        <w:t>/</w:t>
      </w:r>
      <w:r>
        <w:t>Verschiebung von Know-how</w:t>
      </w:r>
    </w:p>
    <w:p w:rsidR="009B1A3E" w:rsidRDefault="009B1A3E" w:rsidP="009B1A3E">
      <w:pPr>
        <w:pStyle w:val="Listenabsatz"/>
        <w:numPr>
          <w:ilvl w:val="0"/>
          <w:numId w:val="60"/>
        </w:numPr>
      </w:pPr>
      <w:r>
        <w:t>Freiwillige Zusatzleistung (informelles Pikett)</w:t>
      </w:r>
    </w:p>
    <w:p w:rsidR="009B1A3E" w:rsidRDefault="009B1A3E" w:rsidP="009B1A3E">
      <w:pPr>
        <w:pStyle w:val="berschrift2"/>
      </w:pPr>
      <w:bookmarkStart w:id="124" w:name="_Toc453574209"/>
      <w:r>
        <w:t>Synergiebildung</w:t>
      </w:r>
      <w:bookmarkEnd w:id="124"/>
    </w:p>
    <w:p w:rsidR="009B1A3E" w:rsidRDefault="009B1A3E" w:rsidP="009B1A3E">
      <w:pPr>
        <w:pStyle w:val="Listenabsatz"/>
        <w:numPr>
          <w:ilvl w:val="0"/>
          <w:numId w:val="61"/>
        </w:numPr>
      </w:pPr>
      <w:r>
        <w:t>„Economy of Scale“ bei der Beschaffung</w:t>
      </w:r>
    </w:p>
    <w:p w:rsidR="009B1A3E" w:rsidRDefault="009B1A3E" w:rsidP="009B1A3E">
      <w:pPr>
        <w:pStyle w:val="Listenabsatz"/>
        <w:numPr>
          <w:ilvl w:val="0"/>
          <w:numId w:val="61"/>
        </w:numPr>
      </w:pPr>
      <w:r>
        <w:t>Gemeinschaftlicher 1st und/oder 2nd Level Support</w:t>
      </w:r>
    </w:p>
    <w:p w:rsidR="009B1A3E" w:rsidRDefault="009B1A3E" w:rsidP="009B1A3E">
      <w:pPr>
        <w:pStyle w:val="Listenabsatz"/>
        <w:numPr>
          <w:ilvl w:val="0"/>
          <w:numId w:val="61"/>
        </w:numPr>
      </w:pPr>
      <w:r>
        <w:t>Harmonisierter Pikett-Dienst</w:t>
      </w:r>
    </w:p>
    <w:p w:rsidR="009B1A3E" w:rsidRDefault="009B1A3E" w:rsidP="009B1A3E">
      <w:pPr>
        <w:pStyle w:val="Listenabsatz"/>
        <w:numPr>
          <w:ilvl w:val="0"/>
          <w:numId w:val="61"/>
        </w:numPr>
      </w:pPr>
      <w:r>
        <w:t>Vereinheitlichte Betriebsüberwachung</w:t>
      </w:r>
    </w:p>
    <w:p w:rsidR="009B1A3E" w:rsidRDefault="009B1A3E" w:rsidP="009B1A3E">
      <w:pPr>
        <w:pStyle w:val="Listenabsatz"/>
        <w:numPr>
          <w:ilvl w:val="0"/>
          <w:numId w:val="61"/>
        </w:numPr>
      </w:pPr>
      <w:r>
        <w:t>Einheitliches Sicherheitskonzept</w:t>
      </w:r>
    </w:p>
    <w:p w:rsidR="009B1A3E" w:rsidRDefault="009B1A3E" w:rsidP="009B1A3E">
      <w:pPr>
        <w:pStyle w:val="Listenabsatz"/>
        <w:numPr>
          <w:ilvl w:val="0"/>
          <w:numId w:val="61"/>
        </w:numPr>
      </w:pPr>
      <w:r>
        <w:lastRenderedPageBreak/>
        <w:t>Einheitliche Benutzerverwaltung</w:t>
      </w:r>
    </w:p>
    <w:p w:rsidR="009B1A3E" w:rsidRDefault="009B1A3E" w:rsidP="009B1A3E">
      <w:pPr>
        <w:pStyle w:val="Listenabsatz"/>
        <w:numPr>
          <w:ilvl w:val="0"/>
          <w:numId w:val="61"/>
        </w:numPr>
      </w:pPr>
      <w:r>
        <w:t>Einheitliche Kapazitäts- und Bedarfsplanung</w:t>
      </w:r>
    </w:p>
    <w:p w:rsidR="009B1A3E" w:rsidRDefault="007718C9" w:rsidP="007718C9">
      <w:pPr>
        <w:pStyle w:val="berschrift2"/>
      </w:pPr>
      <w:bookmarkStart w:id="125" w:name="_Toc453574210"/>
      <w:r>
        <w:t>Übungen</w:t>
      </w:r>
      <w:bookmarkEnd w:id="125"/>
    </w:p>
    <w:p w:rsidR="009B1A3E" w:rsidRDefault="007718C9" w:rsidP="007718C9">
      <w:pPr>
        <w:pStyle w:val="berschrift3"/>
      </w:pPr>
      <w:bookmarkStart w:id="126" w:name="_Toc453574211"/>
      <w:r>
        <w:t>Wichtige Informationen für Anwender</w:t>
      </w:r>
      <w:bookmarkEnd w:id="126"/>
    </w:p>
    <w:p w:rsidR="007718C9" w:rsidRDefault="007718C9" w:rsidP="007718C9">
      <w:pPr>
        <w:pStyle w:val="Listenabsatz"/>
        <w:numPr>
          <w:ilvl w:val="0"/>
          <w:numId w:val="62"/>
        </w:numPr>
      </w:pPr>
      <w:r>
        <w:t xml:space="preserve">Wenn Sie unsicher sind, fragen sie, anstatt etwas </w:t>
      </w:r>
      <w:r w:rsidR="00CD5750">
        <w:t>Unsicheres</w:t>
      </w:r>
      <w:r>
        <w:t xml:space="preserve"> zu tun</w:t>
      </w:r>
    </w:p>
    <w:p w:rsidR="007718C9" w:rsidRDefault="007718C9" w:rsidP="007718C9">
      <w:pPr>
        <w:pStyle w:val="Listenabsatz"/>
        <w:numPr>
          <w:ilvl w:val="0"/>
          <w:numId w:val="62"/>
        </w:numPr>
      </w:pPr>
      <w:r>
        <w:t xml:space="preserve">Nutzen Sie bestehende </w:t>
      </w:r>
      <w:r w:rsidR="00CD5750">
        <w:t>Infrastruktur</w:t>
      </w:r>
      <w:r>
        <w:t xml:space="preserve"> oder beantragen Sie welche</w:t>
      </w:r>
    </w:p>
    <w:p w:rsidR="007718C9" w:rsidRDefault="007718C9" w:rsidP="007718C9">
      <w:pPr>
        <w:pStyle w:val="Listenabsatz"/>
        <w:numPr>
          <w:ilvl w:val="0"/>
          <w:numId w:val="62"/>
        </w:numPr>
      </w:pPr>
      <w:r>
        <w:t>Nutzen Sie die offiziellen Datenshares für täglichen Arbeiten</w:t>
      </w:r>
    </w:p>
    <w:p w:rsidR="007718C9" w:rsidRDefault="007718C9" w:rsidP="007718C9">
      <w:pPr>
        <w:pStyle w:val="Listenabsatz"/>
        <w:numPr>
          <w:ilvl w:val="0"/>
          <w:numId w:val="62"/>
        </w:numPr>
      </w:pPr>
      <w:r>
        <w:t>Nutzen Sie die Infrastruktur nur für geschäftliche Arbeiten</w:t>
      </w:r>
    </w:p>
    <w:p w:rsidR="007718C9" w:rsidRDefault="007718C9" w:rsidP="007718C9">
      <w:pPr>
        <w:pStyle w:val="Listenabsatz"/>
        <w:numPr>
          <w:ilvl w:val="0"/>
          <w:numId w:val="62"/>
        </w:numPr>
      </w:pPr>
      <w:r>
        <w:t>Arbeiten Sie mit Geschäftsdaten nur auf Firmeninfrastruktur</w:t>
      </w:r>
    </w:p>
    <w:p w:rsidR="007718C9" w:rsidRDefault="007718C9" w:rsidP="007718C9">
      <w:pPr>
        <w:pStyle w:val="Listenabsatz"/>
        <w:numPr>
          <w:ilvl w:val="0"/>
          <w:numId w:val="62"/>
        </w:numPr>
      </w:pPr>
      <w:r>
        <w:t>Kontaktieren Sie den Support nicht mit privaten Angelegenheiten</w:t>
      </w:r>
    </w:p>
    <w:p w:rsidR="007718C9" w:rsidRDefault="007718C9" w:rsidP="007718C9">
      <w:pPr>
        <w:pStyle w:val="Listenabsatz"/>
        <w:numPr>
          <w:ilvl w:val="0"/>
          <w:numId w:val="62"/>
        </w:numPr>
      </w:pPr>
      <w:r>
        <w:t>Alle Anfragen müssen über den Support und nicht via direkten Kontakt geschehen</w:t>
      </w:r>
    </w:p>
    <w:p w:rsidR="007718C9" w:rsidRDefault="007718C9" w:rsidP="007718C9">
      <w:pPr>
        <w:pStyle w:val="Listenabsatz"/>
        <w:numPr>
          <w:ilvl w:val="0"/>
          <w:numId w:val="62"/>
        </w:numPr>
      </w:pPr>
      <w:r>
        <w:t>Nutzen Sie nur legale und richtig zertifizierte Software</w:t>
      </w:r>
    </w:p>
    <w:p w:rsidR="007718C9" w:rsidRDefault="007718C9" w:rsidP="007718C9">
      <w:pPr>
        <w:pStyle w:val="Listenabsatz"/>
        <w:numPr>
          <w:ilvl w:val="0"/>
          <w:numId w:val="62"/>
        </w:numPr>
      </w:pPr>
      <w:r>
        <w:t>Zugangsdaten sind persönlich und bleiben es auch. Keine Weitergabe an Dritte oder Niederschreiben auf Zettel</w:t>
      </w:r>
    </w:p>
    <w:p w:rsidR="007718C9" w:rsidRDefault="007718C9" w:rsidP="007718C9">
      <w:pPr>
        <w:pStyle w:val="Listenabsatz"/>
        <w:numPr>
          <w:ilvl w:val="0"/>
          <w:numId w:val="62"/>
        </w:numPr>
      </w:pPr>
      <w:r>
        <w:t>Updates dürfen nicht mehr als 3 Mal verschoben werden und auch nicht ausgehebelt werden</w:t>
      </w:r>
    </w:p>
    <w:p w:rsidR="007718C9" w:rsidRDefault="007718C9" w:rsidP="007718C9">
      <w:pPr>
        <w:pStyle w:val="Listenabsatz"/>
        <w:numPr>
          <w:ilvl w:val="0"/>
          <w:numId w:val="62"/>
        </w:numPr>
      </w:pPr>
      <w:r>
        <w:t>Wie gehe ich mit vertraulichen oder geheimen Daten um? Fallbacklösung?</w:t>
      </w:r>
    </w:p>
    <w:p w:rsidR="009B1A3E" w:rsidRDefault="007718C9" w:rsidP="007718C9">
      <w:pPr>
        <w:pStyle w:val="berschrift3"/>
      </w:pPr>
      <w:bookmarkStart w:id="127" w:name="_Toc453574212"/>
      <w:r>
        <w:t>Krisenmanagement und dessen Ablauf</w:t>
      </w:r>
      <w:bookmarkEnd w:id="127"/>
    </w:p>
    <w:p w:rsidR="007718C9" w:rsidRDefault="007718C9" w:rsidP="007718C9">
      <w:pPr>
        <w:pStyle w:val="Listenabsatz"/>
        <w:numPr>
          <w:ilvl w:val="0"/>
          <w:numId w:val="63"/>
        </w:numPr>
      </w:pPr>
      <w:r>
        <w:t xml:space="preserve">Alle Inputkanäle überwachen und </w:t>
      </w:r>
      <w:r w:rsidR="009A0492">
        <w:t>identifizieren</w:t>
      </w:r>
      <w:r>
        <w:t xml:space="preserve"> (Log, Net</w:t>
      </w:r>
      <w:r w:rsidR="009A0492">
        <w:t>zwerk, Ü</w:t>
      </w:r>
      <w:r>
        <w:t>berwachungstools)</w:t>
      </w:r>
    </w:p>
    <w:p w:rsidR="007718C9" w:rsidRDefault="009A0492" w:rsidP="007718C9">
      <w:pPr>
        <w:pStyle w:val="Listenabsatz"/>
        <w:numPr>
          <w:ilvl w:val="0"/>
          <w:numId w:val="63"/>
        </w:numPr>
      </w:pPr>
      <w:r>
        <w:t>Problemm</w:t>
      </w:r>
      <w:r w:rsidR="007718C9">
        <w:t>anager: Schnellcheck - Lebend, halbtot oder bereits tot</w:t>
      </w:r>
    </w:p>
    <w:p w:rsidR="007718C9" w:rsidRDefault="007718C9" w:rsidP="007718C9">
      <w:pPr>
        <w:pStyle w:val="Listenabsatz"/>
        <w:numPr>
          <w:ilvl w:val="0"/>
          <w:numId w:val="63"/>
        </w:numPr>
      </w:pPr>
      <w:r>
        <w:t>Problemmanager: Bestätigung des Auftrags, Informationen sammeln, Entscheid treffen: Workaround oder richtiger Fix</w:t>
      </w:r>
    </w:p>
    <w:p w:rsidR="007718C9" w:rsidRDefault="007718C9" w:rsidP="007718C9">
      <w:pPr>
        <w:pStyle w:val="Listenabsatz"/>
        <w:numPr>
          <w:ilvl w:val="0"/>
          <w:numId w:val="63"/>
        </w:numPr>
      </w:pPr>
      <w:r>
        <w:t>Problemmanager: Bekämpfe ich die Wirkung oder gleich die Wurzeln</w:t>
      </w:r>
    </w:p>
    <w:p w:rsidR="007718C9" w:rsidRDefault="007718C9" w:rsidP="007718C9">
      <w:pPr>
        <w:pStyle w:val="Listenabsatz"/>
        <w:numPr>
          <w:ilvl w:val="0"/>
          <w:numId w:val="63"/>
        </w:numPr>
      </w:pPr>
      <w:r>
        <w:t>Problemmanager: Direkt Nachfolger suchen, Schichten bilden</w:t>
      </w:r>
    </w:p>
    <w:p w:rsidR="007718C9" w:rsidRDefault="009A0492" w:rsidP="007718C9">
      <w:pPr>
        <w:pStyle w:val="Listenabsatz"/>
        <w:numPr>
          <w:ilvl w:val="0"/>
          <w:numId w:val="63"/>
        </w:numPr>
      </w:pPr>
      <w:r>
        <w:t>Problemm</w:t>
      </w:r>
      <w:r w:rsidR="007718C9">
        <w:t>anager: Schichtleiter ablösen lassen, neue Schichtleiter briefen</w:t>
      </w:r>
    </w:p>
    <w:p w:rsidR="007718C9" w:rsidRDefault="007718C9" w:rsidP="007718C9">
      <w:pPr>
        <w:pStyle w:val="Listenabsatz"/>
        <w:numPr>
          <w:ilvl w:val="0"/>
          <w:numId w:val="63"/>
        </w:numPr>
      </w:pPr>
      <w:r>
        <w:t>Problemmanager: Den Schichtleit</w:t>
      </w:r>
      <w:r w:rsidR="00CD5750">
        <w:t>ern den Rücken frei</w:t>
      </w:r>
      <w:r>
        <w:t>halten</w:t>
      </w:r>
    </w:p>
    <w:p w:rsidR="007718C9" w:rsidRDefault="007718C9" w:rsidP="007718C9">
      <w:pPr>
        <w:pStyle w:val="Listenabsatz"/>
        <w:numPr>
          <w:ilvl w:val="0"/>
          <w:numId w:val="63"/>
        </w:numPr>
      </w:pPr>
      <w:r>
        <w:t>Probl</w:t>
      </w:r>
      <w:r w:rsidR="00CD5750">
        <w:t>emmanager: Normalbetrieb, After M</w:t>
      </w:r>
      <w:r>
        <w:t>ath, Debriefing</w:t>
      </w:r>
    </w:p>
    <w:p w:rsidR="007718C9" w:rsidRDefault="007718C9" w:rsidP="007718C9">
      <w:pPr>
        <w:pStyle w:val="Listenabsatz"/>
        <w:numPr>
          <w:ilvl w:val="1"/>
          <w:numId w:val="63"/>
        </w:numPr>
      </w:pPr>
      <w:r>
        <w:t xml:space="preserve">Warum kam es zu einem Schaden? Warum </w:t>
      </w:r>
      <w:r w:rsidR="009156E8">
        <w:t>haben wir es nicht sehen kommen?</w:t>
      </w:r>
    </w:p>
    <w:p w:rsidR="009156E8" w:rsidRDefault="007718C9" w:rsidP="009156E8">
      <w:pPr>
        <w:pStyle w:val="Listenabsatz"/>
        <w:numPr>
          <w:ilvl w:val="1"/>
          <w:numId w:val="63"/>
        </w:numPr>
      </w:pPr>
      <w:r>
        <w:t xml:space="preserve">Ist es zukünftig </w:t>
      </w:r>
      <w:r w:rsidR="00CD5750">
        <w:t>möglich es zu verhindern</w:t>
      </w:r>
      <w:r w:rsidR="009156E8">
        <w:t xml:space="preserve"> oder den Schaden zu minimieren?</w:t>
      </w:r>
    </w:p>
    <w:p w:rsidR="007718C9" w:rsidRDefault="007718C9" w:rsidP="009156E8">
      <w:pPr>
        <w:pStyle w:val="Listenabsatz"/>
        <w:numPr>
          <w:ilvl w:val="1"/>
          <w:numId w:val="63"/>
        </w:numPr>
      </w:pPr>
      <w:r>
        <w:t>Haben wir beim Reparieren Fehler begangen?</w:t>
      </w:r>
      <w:r w:rsidR="009156E8">
        <w:t>?</w:t>
      </w:r>
    </w:p>
    <w:p w:rsidR="009B1A3E" w:rsidRDefault="007718C9" w:rsidP="007718C9">
      <w:pPr>
        <w:pStyle w:val="Listenabsatz"/>
        <w:numPr>
          <w:ilvl w:val="0"/>
          <w:numId w:val="63"/>
        </w:numPr>
      </w:pPr>
      <w:r>
        <w:t>Goldene Regel: Fehler passieren nicht - sie werden verursacht</w:t>
      </w:r>
    </w:p>
    <w:p w:rsidR="009B1A3E" w:rsidRDefault="001C5CF2" w:rsidP="001C5CF2">
      <w:pPr>
        <w:pStyle w:val="berschrift2"/>
      </w:pPr>
      <w:bookmarkStart w:id="128" w:name="_Toc453574213"/>
      <w:r>
        <w:t>Typische Fehlerquellen und deren Ursachen/Auswirkungen</w:t>
      </w:r>
      <w:bookmarkEnd w:id="128"/>
    </w:p>
    <w:p w:rsidR="001C5CF2" w:rsidRDefault="001C5CF2" w:rsidP="001C5CF2">
      <w:pPr>
        <w:pStyle w:val="Listenabsatz"/>
        <w:numPr>
          <w:ilvl w:val="0"/>
          <w:numId w:val="64"/>
        </w:numPr>
      </w:pPr>
      <w:r>
        <w:t>„Fehler passieren nicht– sie werden verursacht“</w:t>
      </w:r>
    </w:p>
    <w:p w:rsidR="001C5CF2" w:rsidRDefault="001C5CF2" w:rsidP="000C292B">
      <w:pPr>
        <w:pStyle w:val="Listenabsatz"/>
        <w:numPr>
          <w:ilvl w:val="0"/>
          <w:numId w:val="64"/>
        </w:numPr>
      </w:pPr>
      <w:r>
        <w:t>Motivation der Verursacher: Nicht-Wissen, Nachlässigkeit,</w:t>
      </w:r>
      <w:r w:rsidR="000C292B">
        <w:t xml:space="preserve"> </w:t>
      </w:r>
      <w:r>
        <w:t>Zielkonflikt oder Vorsatz</w:t>
      </w:r>
    </w:p>
    <w:p w:rsidR="001C5CF2" w:rsidRDefault="001C5CF2" w:rsidP="001C5CF2">
      <w:pPr>
        <w:pStyle w:val="Listenabsatz"/>
        <w:numPr>
          <w:ilvl w:val="0"/>
          <w:numId w:val="64"/>
        </w:numPr>
      </w:pPr>
      <w:r>
        <w:t>Beispiele:</w:t>
      </w:r>
    </w:p>
    <w:p w:rsidR="001C5CF2" w:rsidRDefault="001C5CF2" w:rsidP="001C5CF2">
      <w:pPr>
        <w:pStyle w:val="Listenabsatz"/>
        <w:numPr>
          <w:ilvl w:val="1"/>
          <w:numId w:val="64"/>
        </w:numPr>
      </w:pPr>
      <w:r>
        <w:t>Unautorisierter Change: Berechtigungsmodell fehlerhaft</w:t>
      </w:r>
    </w:p>
    <w:p w:rsidR="001C5CF2" w:rsidRDefault="001C5CF2" w:rsidP="001C5CF2">
      <w:pPr>
        <w:pStyle w:val="Listenabsatz"/>
        <w:numPr>
          <w:ilvl w:val="1"/>
          <w:numId w:val="64"/>
        </w:numPr>
      </w:pPr>
      <w:r>
        <w:t xml:space="preserve">Ungetesteter Change: </w:t>
      </w:r>
      <w:r w:rsidR="0043673F">
        <w:t>Change-Management</w:t>
      </w:r>
      <w:r>
        <w:t xml:space="preserve"> Problem</w:t>
      </w:r>
    </w:p>
    <w:p w:rsidR="001C5CF2" w:rsidRPr="00AB369B" w:rsidRDefault="001C5CF2" w:rsidP="001C5CF2">
      <w:pPr>
        <w:pStyle w:val="Listenabsatz"/>
        <w:numPr>
          <w:ilvl w:val="1"/>
          <w:numId w:val="64"/>
        </w:numPr>
        <w:rPr>
          <w:lang w:val="en-US"/>
        </w:rPr>
      </w:pPr>
      <w:r w:rsidRPr="00AB369B">
        <w:rPr>
          <w:lang w:val="en-US"/>
        </w:rPr>
        <w:t>Virus, Wurm, DDoS: IT-Security Management Problem</w:t>
      </w:r>
    </w:p>
    <w:p w:rsidR="001C5CF2" w:rsidRDefault="001C5CF2" w:rsidP="001C5CF2">
      <w:pPr>
        <w:pStyle w:val="Listenabsatz"/>
        <w:numPr>
          <w:ilvl w:val="1"/>
          <w:numId w:val="64"/>
        </w:numPr>
      </w:pPr>
      <w:r>
        <w:t>Benutzerfehler: Applikationsfehler</w:t>
      </w:r>
      <w:r w:rsidR="001B5359">
        <w:t>/</w:t>
      </w:r>
      <w:r>
        <w:t>Berechtigungsmodell</w:t>
      </w:r>
    </w:p>
    <w:p w:rsidR="001C5CF2" w:rsidRDefault="001C5CF2" w:rsidP="001C5CF2">
      <w:pPr>
        <w:pStyle w:val="Listenabsatz"/>
        <w:numPr>
          <w:ilvl w:val="1"/>
          <w:numId w:val="64"/>
        </w:numPr>
      </w:pPr>
      <w:r>
        <w:t>Administratorfehler: Mangelhafte interne Kontrollen oder Umsetzung (Mehraugenprinzip, Gewaltentrennung etc.)</w:t>
      </w:r>
    </w:p>
    <w:p w:rsidR="001C5CF2" w:rsidRDefault="00C35CE2" w:rsidP="001C5CF2">
      <w:pPr>
        <w:pStyle w:val="Listenabsatz"/>
        <w:numPr>
          <w:ilvl w:val="0"/>
          <w:numId w:val="64"/>
        </w:numPr>
      </w:pPr>
      <w:r>
        <w:t>Auswirkungen: Gegebenenfalls</w:t>
      </w:r>
      <w:r w:rsidR="001C5CF2">
        <w:t xml:space="preserve"> weit über den eigenen Scope hinaus (Ort, Zeit, Organisation, Geschäftsfall)</w:t>
      </w:r>
    </w:p>
    <w:p w:rsidR="009B1A3E" w:rsidRDefault="001C5CF2" w:rsidP="001C5CF2">
      <w:pPr>
        <w:pStyle w:val="berschrift2"/>
      </w:pPr>
      <w:bookmarkStart w:id="129" w:name="_Toc453574214"/>
      <w:r>
        <w:t>Feststellung einer Fehlersituation</w:t>
      </w:r>
      <w:bookmarkEnd w:id="129"/>
    </w:p>
    <w:p w:rsidR="00144C34" w:rsidRDefault="00144C34" w:rsidP="00144C34">
      <w:pPr>
        <w:pStyle w:val="Listenabsatz"/>
        <w:numPr>
          <w:ilvl w:val="0"/>
          <w:numId w:val="65"/>
        </w:numPr>
      </w:pPr>
      <w:r>
        <w:t>Ab wann ist eine Abweichung vom Erwartungswert ein Fehler?</w:t>
      </w:r>
    </w:p>
    <w:p w:rsidR="00144C34" w:rsidRDefault="00144C34" w:rsidP="00144C34">
      <w:pPr>
        <w:pStyle w:val="Listenabsatz"/>
        <w:numPr>
          <w:ilvl w:val="1"/>
          <w:numId w:val="65"/>
        </w:numPr>
      </w:pPr>
      <w:r>
        <w:t>Binärer Erwartungswert (läuft</w:t>
      </w:r>
      <w:r w:rsidR="001B5359">
        <w:t>/</w:t>
      </w:r>
      <w:r>
        <w:t>läuft nicht)</w:t>
      </w:r>
    </w:p>
    <w:p w:rsidR="00144C34" w:rsidRDefault="00144C34" w:rsidP="00144C34">
      <w:pPr>
        <w:pStyle w:val="Listenabsatz"/>
        <w:numPr>
          <w:ilvl w:val="1"/>
          <w:numId w:val="65"/>
        </w:numPr>
      </w:pPr>
      <w:r>
        <w:lastRenderedPageBreak/>
        <w:t>Gleitender Massstab</w:t>
      </w:r>
    </w:p>
    <w:p w:rsidR="00144C34" w:rsidRDefault="00144C34" w:rsidP="00144C34">
      <w:pPr>
        <w:pStyle w:val="Listenabsatz"/>
        <w:numPr>
          <w:ilvl w:val="1"/>
          <w:numId w:val="65"/>
        </w:numPr>
      </w:pPr>
      <w:r>
        <w:t>Bereits eingetretene versus erwartete Fehlersituation</w:t>
      </w:r>
    </w:p>
    <w:p w:rsidR="00144C34" w:rsidRDefault="00144C34" w:rsidP="00144C34">
      <w:pPr>
        <w:pStyle w:val="Listenabsatz"/>
        <w:numPr>
          <w:ilvl w:val="0"/>
          <w:numId w:val="65"/>
        </w:numPr>
      </w:pPr>
      <w:r>
        <w:t>Wer erkennt einen vorhandenen oder drohenden Fehler?</w:t>
      </w:r>
    </w:p>
    <w:p w:rsidR="00144C34" w:rsidRDefault="00144C34" w:rsidP="00144C34">
      <w:pPr>
        <w:pStyle w:val="Listenabsatz"/>
        <w:numPr>
          <w:ilvl w:val="1"/>
          <w:numId w:val="65"/>
        </w:numPr>
      </w:pPr>
      <w:r>
        <w:t>IT Betrieb</w:t>
      </w:r>
    </w:p>
    <w:p w:rsidR="00144C34" w:rsidRDefault="00144C34" w:rsidP="00144C34">
      <w:pPr>
        <w:pStyle w:val="Listenabsatz"/>
        <w:numPr>
          <w:ilvl w:val="1"/>
          <w:numId w:val="65"/>
        </w:numPr>
      </w:pPr>
      <w:r>
        <w:t>IT Entwicklung</w:t>
      </w:r>
    </w:p>
    <w:p w:rsidR="00144C34" w:rsidRDefault="00144C34" w:rsidP="00144C34">
      <w:pPr>
        <w:pStyle w:val="Listenabsatz"/>
        <w:numPr>
          <w:ilvl w:val="1"/>
          <w:numId w:val="65"/>
        </w:numPr>
      </w:pPr>
      <w:r>
        <w:t>Benutzer</w:t>
      </w:r>
    </w:p>
    <w:p w:rsidR="00144C34" w:rsidRDefault="00144C34" w:rsidP="00144C34">
      <w:pPr>
        <w:pStyle w:val="Listenabsatz"/>
        <w:numPr>
          <w:ilvl w:val="1"/>
          <w:numId w:val="65"/>
        </w:numPr>
      </w:pPr>
      <w:r>
        <w:t>Drittpartei (Lieferant, Öffentlichkeit etc.)</w:t>
      </w:r>
    </w:p>
    <w:p w:rsidR="00144C34" w:rsidRDefault="00144C34" w:rsidP="00144C34">
      <w:pPr>
        <w:pStyle w:val="Listenabsatz"/>
        <w:numPr>
          <w:ilvl w:val="0"/>
          <w:numId w:val="65"/>
        </w:numPr>
      </w:pPr>
      <w:r>
        <w:t>Wer darf einen Fehler oder Verdachtsfall melden, und an wen wird gemeldet?</w:t>
      </w:r>
    </w:p>
    <w:p w:rsidR="00144C34" w:rsidRDefault="00144C34" w:rsidP="00144C34">
      <w:pPr>
        <w:pStyle w:val="Listenabsatz"/>
        <w:numPr>
          <w:ilvl w:val="1"/>
          <w:numId w:val="65"/>
        </w:numPr>
      </w:pPr>
      <w:r>
        <w:t>Klare Regelung</w:t>
      </w:r>
    </w:p>
    <w:p w:rsidR="00144C34" w:rsidRDefault="00144C34" w:rsidP="00144C34">
      <w:pPr>
        <w:pStyle w:val="Listenabsatz"/>
        <w:numPr>
          <w:ilvl w:val="1"/>
          <w:numId w:val="65"/>
        </w:numPr>
      </w:pPr>
      <w:r>
        <w:t>Eindeutige, erreichbare Anlaufstelle</w:t>
      </w:r>
    </w:p>
    <w:p w:rsidR="00144C34" w:rsidRDefault="00144C34" w:rsidP="00144C34">
      <w:pPr>
        <w:pStyle w:val="Listenabsatz"/>
        <w:numPr>
          <w:ilvl w:val="1"/>
          <w:numId w:val="65"/>
        </w:numPr>
      </w:pPr>
      <w:r>
        <w:t>Feedback (initial, periodisch)</w:t>
      </w:r>
    </w:p>
    <w:p w:rsidR="001C5CF2" w:rsidRPr="001C5CF2" w:rsidRDefault="00144C34" w:rsidP="00144C34">
      <w:pPr>
        <w:pStyle w:val="Listenabsatz"/>
        <w:numPr>
          <w:ilvl w:val="1"/>
          <w:numId w:val="65"/>
        </w:numPr>
      </w:pPr>
      <w:r>
        <w:t>Akzeptanz</w:t>
      </w:r>
      <w:r w:rsidR="001B5359">
        <w:t>/</w:t>
      </w:r>
      <w:r>
        <w:t>Eskalation</w:t>
      </w:r>
      <w:r w:rsidR="001B5359">
        <w:t>/</w:t>
      </w:r>
      <w:r>
        <w:t>Rückweisung</w:t>
      </w:r>
    </w:p>
    <w:p w:rsidR="009B1A3E" w:rsidRPr="009B1A3E" w:rsidRDefault="001C5CF2" w:rsidP="001C5CF2">
      <w:pPr>
        <w:pStyle w:val="berschrift2"/>
      </w:pPr>
      <w:bookmarkStart w:id="130" w:name="_Toc453574215"/>
      <w:r>
        <w:t>Triage: Incident, Problem oder Desaster</w:t>
      </w:r>
      <w:bookmarkEnd w:id="130"/>
    </w:p>
    <w:p w:rsidR="00C8240C" w:rsidRDefault="00C8240C" w:rsidP="00C8240C">
      <w:pPr>
        <w:pStyle w:val="Listenabsatz"/>
        <w:numPr>
          <w:ilvl w:val="0"/>
          <w:numId w:val="66"/>
        </w:numPr>
      </w:pPr>
      <w:r>
        <w:t>Incident</w:t>
      </w:r>
      <w:r w:rsidR="001B5359">
        <w:t>/</w:t>
      </w:r>
      <w:r>
        <w:t>Einzelvorfall: im Normalbetrieb zu lösendes Problem (Risiko: „schleichender Plattfuss“)</w:t>
      </w:r>
    </w:p>
    <w:p w:rsidR="00C8240C" w:rsidRDefault="00C8240C" w:rsidP="00C8240C">
      <w:pPr>
        <w:pStyle w:val="Listenabsatz"/>
        <w:numPr>
          <w:ilvl w:val="0"/>
          <w:numId w:val="66"/>
        </w:numPr>
      </w:pPr>
      <w:r>
        <w:t>Problem: Reihung von Fehlerfällen, aber Ursache und ggf. Systematik erkannt, Vorgehen zur Behebung durch 2nd</w:t>
      </w:r>
      <w:r w:rsidR="001B5359">
        <w:t>/</w:t>
      </w:r>
      <w:r>
        <w:t>3rd Level Support bekannt</w:t>
      </w:r>
    </w:p>
    <w:p w:rsidR="00C8240C" w:rsidRDefault="00C8240C" w:rsidP="00CC40BC">
      <w:pPr>
        <w:pStyle w:val="Listenabsatz"/>
        <w:numPr>
          <w:ilvl w:val="0"/>
          <w:numId w:val="66"/>
        </w:numPr>
      </w:pPr>
      <w:r>
        <w:t xml:space="preserve">Desaster: physisches oder logisches Schadensereignis, welches die normale Betriebsweiterführung verunmöglicht </w:t>
      </w:r>
      <w:r>
        <w:sym w:font="Wingdings" w:char="F0E0"/>
      </w:r>
      <w:r>
        <w:t xml:space="preserve"> Es tritt der Notfallplan zur Krisenbewältigung in Kraft</w:t>
      </w:r>
    </w:p>
    <w:p w:rsidR="006A223B" w:rsidRDefault="00C8240C" w:rsidP="00C8240C">
      <w:pPr>
        <w:pStyle w:val="Listenabsatz"/>
        <w:numPr>
          <w:ilvl w:val="0"/>
          <w:numId w:val="66"/>
        </w:numPr>
      </w:pPr>
      <w:r>
        <w:t>Triage: Rollen, Verantwortlichkeiten, Beurteilungskriterien, Nachvollziehbarkeit, Prozesse, Zeitfaktor, Kommunikation</w:t>
      </w:r>
    </w:p>
    <w:p w:rsidR="006A223B" w:rsidRDefault="001C5CF2" w:rsidP="001C5CF2">
      <w:pPr>
        <w:pStyle w:val="berschrift2"/>
      </w:pPr>
      <w:bookmarkStart w:id="131" w:name="_Toc453574216"/>
      <w:r>
        <w:t>Planung der Fehlerbehebung</w:t>
      </w:r>
      <w:bookmarkEnd w:id="131"/>
    </w:p>
    <w:p w:rsidR="00C2704D" w:rsidRDefault="00C2704D" w:rsidP="00C2704D">
      <w:pPr>
        <w:pStyle w:val="Listenabsatz"/>
        <w:numPr>
          <w:ilvl w:val="0"/>
          <w:numId w:val="67"/>
        </w:numPr>
      </w:pPr>
      <w:r>
        <w:t>Es braucht einen Plan: „K</w:t>
      </w:r>
      <w:r w:rsidR="00D841A6">
        <w:t>eep the Rambos out“</w:t>
      </w:r>
    </w:p>
    <w:p w:rsidR="00C2704D" w:rsidRDefault="00C2704D" w:rsidP="00C2704D">
      <w:pPr>
        <w:pStyle w:val="Listenabsatz"/>
        <w:numPr>
          <w:ilvl w:val="0"/>
          <w:numId w:val="67"/>
        </w:numPr>
      </w:pPr>
      <w:r>
        <w:t>Je mehr vorgeplant und eingeübt wurde, desto schneller kann der Plan erstellt werden (aber bitte kein „Death by Scenario“, was geübt wurde, findet genauso</w:t>
      </w:r>
      <w:r w:rsidR="00D841A6">
        <w:t xml:space="preserve"> nicht statt)</w:t>
      </w:r>
    </w:p>
    <w:p w:rsidR="00C2704D" w:rsidRDefault="00C2704D" w:rsidP="00C2704D">
      <w:pPr>
        <w:pStyle w:val="Listenabsatz"/>
        <w:numPr>
          <w:ilvl w:val="0"/>
          <w:numId w:val="67"/>
        </w:numPr>
      </w:pPr>
      <w:r>
        <w:t>Ursache beheben oder Symptome bekämpfen?</w:t>
      </w:r>
    </w:p>
    <w:p w:rsidR="00C2704D" w:rsidRDefault="00C2704D" w:rsidP="00C2704D">
      <w:pPr>
        <w:pStyle w:val="Listenabsatz"/>
        <w:numPr>
          <w:ilvl w:val="0"/>
          <w:numId w:val="67"/>
        </w:numPr>
      </w:pPr>
      <w:r>
        <w:t>Der Plan darf keine „Geheimnisse“ oder „Black Bo</w:t>
      </w:r>
      <w:r w:rsidR="00D841A6">
        <w:t>xes“ enthalten</w:t>
      </w:r>
    </w:p>
    <w:p w:rsidR="001C5CF2" w:rsidRDefault="00C2704D" w:rsidP="00C2704D">
      <w:pPr>
        <w:pStyle w:val="Listenabsatz"/>
        <w:numPr>
          <w:ilvl w:val="0"/>
          <w:numId w:val="67"/>
        </w:numPr>
      </w:pPr>
      <w:r>
        <w:t>Keine Zeit f</w:t>
      </w:r>
      <w:r w:rsidR="00D841A6">
        <w:t>ür Vorwürfe und alte Rechnungen</w:t>
      </w:r>
    </w:p>
    <w:p w:rsidR="006A223B" w:rsidRDefault="001C5CF2" w:rsidP="001C5CF2">
      <w:pPr>
        <w:pStyle w:val="berschrift2"/>
      </w:pPr>
      <w:bookmarkStart w:id="132" w:name="_Toc453574217"/>
      <w:r>
        <w:t>Umsetzung des Plans zur Fehlerbehebung</w:t>
      </w:r>
      <w:bookmarkEnd w:id="132"/>
    </w:p>
    <w:p w:rsidR="000F4C06" w:rsidRDefault="000F4C06" w:rsidP="000F4C06">
      <w:pPr>
        <w:pStyle w:val="Listenabsatz"/>
        <w:numPr>
          <w:ilvl w:val="0"/>
          <w:numId w:val="68"/>
        </w:numPr>
      </w:pPr>
      <w:r>
        <w:t>Der Plan gilt – Abweichungen sind möglich, aber zu begründen, in ihrer Auswirkung zu koordinie</w:t>
      </w:r>
      <w:r w:rsidR="00C86EB6">
        <w:t>ren und im Plan zu reflektieren</w:t>
      </w:r>
    </w:p>
    <w:p w:rsidR="000F4C06" w:rsidRDefault="000F4C06" w:rsidP="000F4C06">
      <w:pPr>
        <w:pStyle w:val="Listenabsatz"/>
        <w:numPr>
          <w:ilvl w:val="0"/>
          <w:numId w:val="68"/>
        </w:numPr>
      </w:pPr>
      <w:r>
        <w:t>Zwischenschritte einplanen und Fortschrittskontrolle in</w:t>
      </w:r>
      <w:r w:rsidR="00C86EB6">
        <w:t xml:space="preserve"> sinnvollen Abständen einplanen</w:t>
      </w:r>
    </w:p>
    <w:p w:rsidR="001C5CF2" w:rsidRDefault="000F4C06" w:rsidP="000F4C06">
      <w:pPr>
        <w:pStyle w:val="Listenabsatz"/>
        <w:numPr>
          <w:ilvl w:val="0"/>
          <w:numId w:val="68"/>
        </w:numPr>
      </w:pPr>
      <w:r>
        <w:t>Der „People Factor“: Nervosität, Müdigkeit, Umgehen mit Druck, Schichten</w:t>
      </w:r>
      <w:r w:rsidR="001B5359">
        <w:t>/</w:t>
      </w:r>
      <w:r>
        <w:t>Hand-Over, Management-Interesse und -Interventionen</w:t>
      </w:r>
    </w:p>
    <w:p w:rsidR="001C5CF2" w:rsidRDefault="001C5CF2" w:rsidP="001C5CF2">
      <w:pPr>
        <w:pStyle w:val="berschrift2"/>
      </w:pPr>
      <w:bookmarkStart w:id="133" w:name="_Toc453574218"/>
      <w:r>
        <w:t>Auswertung der Umsetzung und Schnittstelle zum Qualitätsmanagement</w:t>
      </w:r>
      <w:bookmarkEnd w:id="133"/>
    </w:p>
    <w:p w:rsidR="00416247" w:rsidRDefault="00416247" w:rsidP="00416247">
      <w:pPr>
        <w:pStyle w:val="Listenabsatz"/>
        <w:numPr>
          <w:ilvl w:val="0"/>
          <w:numId w:val="69"/>
        </w:numPr>
      </w:pPr>
      <w:r>
        <w:t>Auswertung der Fehlersituation nach Behebung, sofern sinnvoll (Nicht jeder Mist ergibt guten Dünger):</w:t>
      </w:r>
    </w:p>
    <w:p w:rsidR="00416247" w:rsidRDefault="00416247" w:rsidP="00416247">
      <w:pPr>
        <w:pStyle w:val="Listenabsatz"/>
        <w:numPr>
          <w:ilvl w:val="1"/>
          <w:numId w:val="69"/>
        </w:numPr>
      </w:pPr>
      <w:r>
        <w:t>„Root Cause“ Analyse</w:t>
      </w:r>
    </w:p>
    <w:p w:rsidR="00416247" w:rsidRDefault="00416247" w:rsidP="00416247">
      <w:pPr>
        <w:pStyle w:val="Listenabsatz"/>
        <w:numPr>
          <w:ilvl w:val="1"/>
          <w:numId w:val="69"/>
        </w:numPr>
      </w:pPr>
      <w:r>
        <w:t>Verbesserungspotential bezüglich Fehlerfall</w:t>
      </w:r>
    </w:p>
    <w:p w:rsidR="00416247" w:rsidRDefault="00416247" w:rsidP="00416247">
      <w:pPr>
        <w:pStyle w:val="Listenabsatz"/>
        <w:numPr>
          <w:ilvl w:val="1"/>
          <w:numId w:val="69"/>
        </w:numPr>
      </w:pPr>
      <w:r>
        <w:t>Verbesserungspotential bezüglich Behebung</w:t>
      </w:r>
    </w:p>
    <w:p w:rsidR="00416247" w:rsidRDefault="00416247" w:rsidP="00416247">
      <w:pPr>
        <w:pStyle w:val="Listenabsatz"/>
        <w:numPr>
          <w:ilvl w:val="1"/>
          <w:numId w:val="69"/>
        </w:numPr>
      </w:pPr>
      <w:r>
        <w:t>Kommunikation gegen innen und aussen</w:t>
      </w:r>
    </w:p>
    <w:p w:rsidR="00416247" w:rsidRDefault="00416247" w:rsidP="00416247">
      <w:pPr>
        <w:pStyle w:val="Listenabsatz"/>
        <w:numPr>
          <w:ilvl w:val="1"/>
          <w:numId w:val="69"/>
        </w:numPr>
      </w:pPr>
      <w:r>
        <w:t>Die Beteiligten loben, die Betroffenen trösten</w:t>
      </w:r>
    </w:p>
    <w:p w:rsidR="001C5CF2" w:rsidRDefault="00416247" w:rsidP="00416247">
      <w:pPr>
        <w:pStyle w:val="Listenabsatz"/>
        <w:numPr>
          <w:ilvl w:val="0"/>
          <w:numId w:val="69"/>
        </w:numPr>
      </w:pPr>
      <w:r>
        <w:t>Ggf. Performance Indikator(en) für die genauere Überwachung im QMS definieren</w:t>
      </w:r>
    </w:p>
    <w:p w:rsidR="001C5CF2" w:rsidRDefault="001C5CF2" w:rsidP="001C5CF2">
      <w:pPr>
        <w:pStyle w:val="berschrift2"/>
      </w:pPr>
      <w:bookmarkStart w:id="134" w:name="_Toc453574219"/>
      <w:r>
        <w:lastRenderedPageBreak/>
        <w:t>Feststellen eines Fehlers</w:t>
      </w:r>
      <w:bookmarkEnd w:id="134"/>
    </w:p>
    <w:p w:rsidR="001C5CF2" w:rsidRDefault="0053669E" w:rsidP="0053669E">
      <w:r>
        <w:t>„Wenn das technische Personal gewusst hätte, wo es hinschauen muss, und hätte es die wichtigen Fehlermeldungen erkannt – dann wäre das Schlimmste vermeidbar</w:t>
      </w:r>
      <w:r w:rsidR="00FC2C76">
        <w:t xml:space="preserve"> </w:t>
      </w:r>
      <w:r>
        <w:t>gewesen.“ Hansjörg Hess, Chef SBB-Infrastruktur (Tages Anzeiger, 2. Juli 2005)</w:t>
      </w:r>
    </w:p>
    <w:p w:rsidR="001C5CF2" w:rsidRDefault="001C5CF2" w:rsidP="001C5CF2">
      <w:pPr>
        <w:pStyle w:val="berschrift2"/>
      </w:pPr>
      <w:bookmarkStart w:id="135" w:name="_Toc453574220"/>
      <w:r>
        <w:t>Syntax, Semantik und Speicherorte von Logdateien</w:t>
      </w:r>
      <w:bookmarkEnd w:id="135"/>
    </w:p>
    <w:p w:rsidR="00161678" w:rsidRPr="00161678" w:rsidRDefault="00161678" w:rsidP="00161678">
      <w:pPr>
        <w:pStyle w:val="Listenabsatz"/>
        <w:numPr>
          <w:ilvl w:val="0"/>
          <w:numId w:val="70"/>
        </w:numPr>
      </w:pPr>
      <w:r w:rsidRPr="00161678">
        <w:t>Unix (ggf. nicht alle relevant für die aktuell betrachtete Version von Linux):</w:t>
      </w:r>
    </w:p>
    <w:p w:rsidR="00161678" w:rsidRPr="00AB369B" w:rsidRDefault="00161678" w:rsidP="00161678">
      <w:pPr>
        <w:pStyle w:val="Listenabsatz"/>
        <w:numPr>
          <w:ilvl w:val="1"/>
          <w:numId w:val="70"/>
        </w:numPr>
        <w:rPr>
          <w:lang w:val="en-US"/>
        </w:rPr>
      </w:pPr>
      <w:r w:rsidRPr="00AB369B">
        <w:rPr>
          <w:lang w:val="en-US"/>
        </w:rPr>
        <w:t>Syslog: /var/adm/messages or /var/adm/syslog or /var/log depending on configuration</w:t>
      </w:r>
    </w:p>
    <w:p w:rsidR="00161678" w:rsidRPr="00AB369B" w:rsidRDefault="00161678" w:rsidP="00161678">
      <w:pPr>
        <w:pStyle w:val="Listenabsatz"/>
        <w:numPr>
          <w:ilvl w:val="1"/>
          <w:numId w:val="70"/>
        </w:numPr>
        <w:rPr>
          <w:lang w:val="en-US"/>
        </w:rPr>
      </w:pPr>
      <w:r w:rsidRPr="00AB369B">
        <w:rPr>
          <w:lang w:val="en-US"/>
        </w:rPr>
        <w:t>Process accounting: /var/adm/acct, pacct*</w:t>
      </w:r>
    </w:p>
    <w:p w:rsidR="00161678" w:rsidRPr="00AB369B" w:rsidRDefault="00161678" w:rsidP="00161678">
      <w:pPr>
        <w:pStyle w:val="Listenabsatz"/>
        <w:numPr>
          <w:ilvl w:val="1"/>
          <w:numId w:val="70"/>
        </w:numPr>
        <w:rPr>
          <w:lang w:val="en-US"/>
        </w:rPr>
      </w:pPr>
      <w:r w:rsidRPr="00AB369B">
        <w:rPr>
          <w:lang w:val="en-US"/>
        </w:rPr>
        <w:t>utmp and utmpx: A log of who is logged in is kept in utmp, normally to be found in /var/adm, /etc or /usr/adm</w:t>
      </w:r>
    </w:p>
    <w:p w:rsidR="00161678" w:rsidRPr="00161678" w:rsidRDefault="00161678" w:rsidP="00161678">
      <w:pPr>
        <w:pStyle w:val="Listenabsatz"/>
        <w:numPr>
          <w:ilvl w:val="1"/>
          <w:numId w:val="70"/>
        </w:numPr>
      </w:pPr>
      <w:r w:rsidRPr="00AB369B">
        <w:rPr>
          <w:lang w:val="en-US"/>
        </w:rPr>
        <w:t xml:space="preserve">wtmp and wtmpx: A log of logins, logouts, reboots are kept in these files. </w:t>
      </w:r>
      <w:r w:rsidRPr="00161678">
        <w:t>They are also used for system accounting (in Solaris)</w:t>
      </w:r>
    </w:p>
    <w:p w:rsidR="00161678" w:rsidRPr="00AB369B" w:rsidRDefault="00161678" w:rsidP="00161678">
      <w:pPr>
        <w:pStyle w:val="Listenabsatz"/>
        <w:numPr>
          <w:ilvl w:val="1"/>
          <w:numId w:val="70"/>
        </w:numPr>
        <w:rPr>
          <w:lang w:val="en-US"/>
        </w:rPr>
      </w:pPr>
      <w:r w:rsidRPr="00AB369B">
        <w:rPr>
          <w:lang w:val="en-US"/>
        </w:rPr>
        <w:t>The binary file /var/adm/lastlog contains a log when a user last logged in and is displayed to the user on login</w:t>
      </w:r>
    </w:p>
    <w:p w:rsidR="00161678" w:rsidRPr="00AB369B" w:rsidRDefault="00161678" w:rsidP="00161678">
      <w:pPr>
        <w:pStyle w:val="Listenabsatz"/>
        <w:numPr>
          <w:ilvl w:val="1"/>
          <w:numId w:val="70"/>
        </w:numPr>
        <w:rPr>
          <w:lang w:val="en-US"/>
        </w:rPr>
      </w:pPr>
      <w:r w:rsidRPr="00AB369B">
        <w:rPr>
          <w:lang w:val="en-US"/>
        </w:rPr>
        <w:t>All cron activity is logged to /var/cron/log if CRONLOG=Yes in /etc/default/cron</w:t>
      </w:r>
    </w:p>
    <w:p w:rsidR="00161678" w:rsidRPr="00E4579B" w:rsidRDefault="00161678" w:rsidP="00161678">
      <w:pPr>
        <w:pStyle w:val="Listenabsatz"/>
        <w:numPr>
          <w:ilvl w:val="1"/>
          <w:numId w:val="70"/>
        </w:numPr>
        <w:rPr>
          <w:lang w:val="fr-CH"/>
        </w:rPr>
      </w:pPr>
      <w:r w:rsidRPr="00E4579B">
        <w:rPr>
          <w:lang w:val="fr-CH"/>
        </w:rPr>
        <w:t>/var/adm/sa/*: sar performance monitoring</w:t>
      </w:r>
    </w:p>
    <w:p w:rsidR="00161678" w:rsidRPr="00AB369B" w:rsidRDefault="00161678" w:rsidP="00161678">
      <w:pPr>
        <w:pStyle w:val="Listenabsatz"/>
        <w:numPr>
          <w:ilvl w:val="1"/>
          <w:numId w:val="70"/>
        </w:numPr>
        <w:rPr>
          <w:lang w:val="en-US"/>
        </w:rPr>
      </w:pPr>
      <w:r w:rsidRPr="00AB369B">
        <w:rPr>
          <w:lang w:val="en-US"/>
        </w:rPr>
        <w:t>Printer logs are kept in /var/lp/logs/{lpNet,lpsched,requests}</w:t>
      </w:r>
    </w:p>
    <w:p w:rsidR="00161678" w:rsidRPr="00AB369B" w:rsidRDefault="00161678" w:rsidP="00161678">
      <w:pPr>
        <w:pStyle w:val="Listenabsatz"/>
        <w:numPr>
          <w:ilvl w:val="1"/>
          <w:numId w:val="70"/>
        </w:numPr>
        <w:rPr>
          <w:lang w:val="en-US"/>
        </w:rPr>
      </w:pPr>
      <w:r w:rsidRPr="00AB369B">
        <w:rPr>
          <w:lang w:val="en-US"/>
        </w:rPr>
        <w:t>Accounting files are kept in /var/adm/acct.</w:t>
      </w:r>
    </w:p>
    <w:p w:rsidR="00161678" w:rsidRPr="00AB369B" w:rsidRDefault="00161678" w:rsidP="00161678">
      <w:pPr>
        <w:pStyle w:val="Listenabsatz"/>
        <w:numPr>
          <w:ilvl w:val="1"/>
          <w:numId w:val="70"/>
        </w:numPr>
        <w:rPr>
          <w:lang w:val="en-US"/>
        </w:rPr>
      </w:pPr>
      <w:r w:rsidRPr="00AB369B">
        <w:rPr>
          <w:lang w:val="en-US"/>
        </w:rPr>
        <w:t>https://help.ubuntu.com/community/LinuxLogFiles</w:t>
      </w:r>
    </w:p>
    <w:p w:rsidR="00161678" w:rsidRPr="00161678" w:rsidRDefault="00161678" w:rsidP="00161678">
      <w:pPr>
        <w:pStyle w:val="Listenabsatz"/>
        <w:numPr>
          <w:ilvl w:val="0"/>
          <w:numId w:val="70"/>
        </w:numPr>
      </w:pPr>
      <w:r w:rsidRPr="00161678">
        <w:t>Windows:</w:t>
      </w:r>
    </w:p>
    <w:p w:rsidR="00161678" w:rsidRPr="00161678" w:rsidRDefault="004D2AF2" w:rsidP="00161678">
      <w:pPr>
        <w:pStyle w:val="Listenabsatz"/>
        <w:numPr>
          <w:ilvl w:val="1"/>
          <w:numId w:val="70"/>
        </w:numPr>
      </w:pPr>
      <w:r>
        <w:t xml:space="preserve">Event Viewer: Einstellungen </w:t>
      </w:r>
      <w:r>
        <w:sym w:font="Wingdings" w:char="F0E0"/>
      </w:r>
      <w:r>
        <w:t xml:space="preserve"> Systemsteuerung </w:t>
      </w:r>
      <w:r>
        <w:sym w:font="Wingdings" w:char="F0E0"/>
      </w:r>
      <w:r>
        <w:t xml:space="preserve"> Verwaltung </w:t>
      </w:r>
      <w:r>
        <w:sym w:font="Wingdings" w:char="F0E0"/>
      </w:r>
      <w:r w:rsidR="00161678" w:rsidRPr="00161678">
        <w:t xml:space="preserve"> Ereignisanzeige</w:t>
      </w:r>
    </w:p>
    <w:p w:rsidR="001C5CF2" w:rsidRPr="00161678" w:rsidRDefault="00161678" w:rsidP="00161678">
      <w:pPr>
        <w:pStyle w:val="Listenabsatz"/>
        <w:numPr>
          <w:ilvl w:val="1"/>
          <w:numId w:val="70"/>
        </w:numPr>
      </w:pPr>
      <w:r w:rsidRPr="00161678">
        <w:t>Andere: siehe http://www.hsc.fr/ressources/articles/win_log_files/index.html.en (ggf. nicht alle relevant für die aktuell betrachtete Version von Windows)</w:t>
      </w:r>
    </w:p>
    <w:p w:rsidR="001C5CF2" w:rsidRDefault="001C5CF2" w:rsidP="001C5CF2">
      <w:pPr>
        <w:pStyle w:val="berschrift2"/>
      </w:pPr>
      <w:bookmarkStart w:id="136" w:name="_Toc453574221"/>
      <w:r>
        <w:t>Effektives und effizientes Anlegen von Logdateien</w:t>
      </w:r>
      <w:bookmarkEnd w:id="136"/>
    </w:p>
    <w:p w:rsidR="000459AF" w:rsidRDefault="000459AF" w:rsidP="000459AF">
      <w:pPr>
        <w:pStyle w:val="Listenabsatz"/>
        <w:numPr>
          <w:ilvl w:val="0"/>
          <w:numId w:val="71"/>
        </w:numPr>
      </w:pPr>
      <w:r>
        <w:t>„Logs nicht zu haben ist schlimm – Logs zu haben und sie nicht kennen ist schlimmer, aber Logs zu haben, sie zu kennen aber nicht ausz</w:t>
      </w:r>
      <w:r w:rsidR="004D2AF2">
        <w:t>uwerten ist eine schwere Sünde.</w:t>
      </w:r>
    </w:p>
    <w:p w:rsidR="000459AF" w:rsidRDefault="000459AF" w:rsidP="000459AF">
      <w:pPr>
        <w:pStyle w:val="Listenabsatz"/>
        <w:numPr>
          <w:ilvl w:val="0"/>
          <w:numId w:val="71"/>
        </w:numPr>
      </w:pPr>
      <w:r>
        <w:t>Inhalte on Logs:</w:t>
      </w:r>
    </w:p>
    <w:p w:rsidR="000459AF" w:rsidRDefault="000459AF" w:rsidP="000459AF">
      <w:pPr>
        <w:pStyle w:val="Listenabsatz"/>
        <w:numPr>
          <w:ilvl w:val="1"/>
          <w:numId w:val="71"/>
        </w:numPr>
      </w:pPr>
      <w:r>
        <w:t>Log Levels</w:t>
      </w:r>
    </w:p>
    <w:p w:rsidR="000459AF" w:rsidRDefault="000459AF" w:rsidP="000459AF">
      <w:pPr>
        <w:pStyle w:val="Listenabsatz"/>
        <w:numPr>
          <w:ilvl w:val="1"/>
          <w:numId w:val="71"/>
        </w:numPr>
      </w:pPr>
      <w:r>
        <w:t>Statusmeldungen</w:t>
      </w:r>
    </w:p>
    <w:p w:rsidR="000459AF" w:rsidRDefault="000459AF" w:rsidP="000459AF">
      <w:pPr>
        <w:pStyle w:val="Listenabsatz"/>
        <w:numPr>
          <w:ilvl w:val="1"/>
          <w:numId w:val="71"/>
        </w:numPr>
      </w:pPr>
      <w:r>
        <w:t>Ausnahmesituationen</w:t>
      </w:r>
    </w:p>
    <w:p w:rsidR="000459AF" w:rsidRDefault="000459AF" w:rsidP="000459AF">
      <w:pPr>
        <w:pStyle w:val="Listenabsatz"/>
        <w:numPr>
          <w:ilvl w:val="0"/>
          <w:numId w:val="71"/>
        </w:numPr>
      </w:pPr>
      <w:r>
        <w:t>Pflege:</w:t>
      </w:r>
    </w:p>
    <w:p w:rsidR="000459AF" w:rsidRDefault="000459AF" w:rsidP="000459AF">
      <w:pPr>
        <w:pStyle w:val="Listenabsatz"/>
        <w:numPr>
          <w:ilvl w:val="1"/>
          <w:numId w:val="71"/>
        </w:numPr>
      </w:pPr>
      <w:r>
        <w:t>Log Rotation</w:t>
      </w:r>
    </w:p>
    <w:p w:rsidR="000459AF" w:rsidRDefault="000459AF" w:rsidP="000459AF">
      <w:pPr>
        <w:pStyle w:val="Listenabsatz"/>
        <w:numPr>
          <w:ilvl w:val="1"/>
          <w:numId w:val="71"/>
        </w:numPr>
      </w:pPr>
      <w:r>
        <w:t>Überwachung &amp; Alarmierung</w:t>
      </w:r>
    </w:p>
    <w:p w:rsidR="000459AF" w:rsidRDefault="000459AF" w:rsidP="000459AF">
      <w:pPr>
        <w:pStyle w:val="Listenabsatz"/>
        <w:numPr>
          <w:ilvl w:val="1"/>
          <w:numId w:val="71"/>
        </w:numPr>
      </w:pPr>
      <w:r>
        <w:t>Längerfristige Aufbewahrung</w:t>
      </w:r>
    </w:p>
    <w:p w:rsidR="000459AF" w:rsidRDefault="000459AF" w:rsidP="000459AF">
      <w:pPr>
        <w:pStyle w:val="Listenabsatz"/>
        <w:numPr>
          <w:ilvl w:val="1"/>
          <w:numId w:val="71"/>
        </w:numPr>
      </w:pPr>
      <w:r>
        <w:t>Systematische Auswertung</w:t>
      </w:r>
    </w:p>
    <w:p w:rsidR="001C5CF2" w:rsidRDefault="000459AF" w:rsidP="000459AF">
      <w:pPr>
        <w:pStyle w:val="Listenabsatz"/>
        <w:numPr>
          <w:ilvl w:val="1"/>
          <w:numId w:val="71"/>
        </w:numPr>
      </w:pPr>
      <w:r>
        <w:t>Sichere Entsorgung</w:t>
      </w:r>
    </w:p>
    <w:p w:rsidR="001C5CF2" w:rsidRDefault="001C5CF2" w:rsidP="001C5CF2">
      <w:pPr>
        <w:pStyle w:val="berschrift2"/>
      </w:pPr>
      <w:bookmarkStart w:id="137" w:name="_Toc453574222"/>
      <w:r>
        <w:lastRenderedPageBreak/>
        <w:t>Loglevels</w:t>
      </w:r>
      <w:bookmarkEnd w:id="137"/>
    </w:p>
    <w:p w:rsidR="001C5CF2" w:rsidRDefault="0019591E" w:rsidP="0019591E">
      <w:pPr>
        <w:jc w:val="center"/>
      </w:pPr>
      <w:r>
        <w:rPr>
          <w:noProof/>
          <w:lang w:eastAsia="de-CH"/>
        </w:rPr>
        <w:drawing>
          <wp:inline distT="0" distB="0" distL="0" distR="0" wp14:anchorId="28BCF9C6" wp14:editId="74C6EEC7">
            <wp:extent cx="5760720" cy="1941195"/>
            <wp:effectExtent l="0" t="0" r="0" b="1905"/>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941195"/>
                    </a:xfrm>
                    <a:prstGeom prst="rect">
                      <a:avLst/>
                    </a:prstGeom>
                  </pic:spPr>
                </pic:pic>
              </a:graphicData>
            </a:graphic>
          </wp:inline>
        </w:drawing>
      </w:r>
    </w:p>
    <w:p w:rsidR="004854E3" w:rsidRDefault="004854E3" w:rsidP="004854E3">
      <w:r>
        <w:t>Mögliche Kriterien für die Auswahl von Log Levels:</w:t>
      </w:r>
    </w:p>
    <w:p w:rsidR="004854E3" w:rsidRDefault="004854E3" w:rsidP="004854E3">
      <w:pPr>
        <w:pStyle w:val="Listenabsatz"/>
        <w:numPr>
          <w:ilvl w:val="0"/>
          <w:numId w:val="72"/>
        </w:numPr>
      </w:pPr>
      <w:r>
        <w:t>Systemüberwachung</w:t>
      </w:r>
    </w:p>
    <w:p w:rsidR="004854E3" w:rsidRDefault="004854E3" w:rsidP="004854E3">
      <w:pPr>
        <w:pStyle w:val="Listenabsatz"/>
        <w:numPr>
          <w:ilvl w:val="0"/>
          <w:numId w:val="72"/>
        </w:numPr>
      </w:pPr>
      <w:r>
        <w:t>Debugging</w:t>
      </w:r>
    </w:p>
    <w:p w:rsidR="004854E3" w:rsidRDefault="004854E3" w:rsidP="004854E3">
      <w:pPr>
        <w:pStyle w:val="Listenabsatz"/>
        <w:numPr>
          <w:ilvl w:val="0"/>
          <w:numId w:val="72"/>
        </w:numPr>
      </w:pPr>
      <w:r>
        <w:t>Strafrechtliche Untersuchung</w:t>
      </w:r>
    </w:p>
    <w:p w:rsidR="001C5CF2" w:rsidRDefault="001C5CF2" w:rsidP="001C5CF2">
      <w:pPr>
        <w:pStyle w:val="berschrift2"/>
      </w:pPr>
      <w:bookmarkStart w:id="138" w:name="_Toc453574223"/>
      <w:r>
        <w:t>Überwachung von Loginformationen und Schnittstelle zu anderen Prozessen</w:t>
      </w:r>
      <w:bookmarkEnd w:id="138"/>
    </w:p>
    <w:p w:rsidR="004854E3" w:rsidRDefault="004854E3" w:rsidP="004854E3">
      <w:pPr>
        <w:pStyle w:val="Listenabsatz"/>
        <w:numPr>
          <w:ilvl w:val="0"/>
          <w:numId w:val="73"/>
        </w:numPr>
      </w:pPr>
      <w:r>
        <w:t>Alarmierung durch den Logging-Prozess via E-Mail, Script-Ausführung, SNMP-Trap etc.</w:t>
      </w:r>
    </w:p>
    <w:p w:rsidR="004854E3" w:rsidRDefault="004854E3" w:rsidP="004854E3">
      <w:pPr>
        <w:pStyle w:val="Listenabsatz"/>
        <w:numPr>
          <w:ilvl w:val="0"/>
          <w:numId w:val="73"/>
        </w:numPr>
      </w:pPr>
      <w:r>
        <w:t>Alarmierung durch unabhängigen Log-Monitor (Logwatch etc.)</w:t>
      </w:r>
    </w:p>
    <w:p w:rsidR="004854E3" w:rsidRDefault="004854E3" w:rsidP="004854E3">
      <w:pPr>
        <w:pStyle w:val="Listenabsatz"/>
        <w:numPr>
          <w:ilvl w:val="0"/>
          <w:numId w:val="73"/>
        </w:numPr>
      </w:pPr>
      <w:r>
        <w:t>Schnittstellen zu:</w:t>
      </w:r>
    </w:p>
    <w:p w:rsidR="004854E3" w:rsidRPr="004854E3" w:rsidRDefault="004854E3" w:rsidP="004854E3">
      <w:pPr>
        <w:pStyle w:val="Listenabsatz"/>
        <w:numPr>
          <w:ilvl w:val="1"/>
          <w:numId w:val="73"/>
        </w:numPr>
      </w:pPr>
      <w:r w:rsidRPr="004854E3">
        <w:t>1st Level Support: Incident Management</w:t>
      </w:r>
    </w:p>
    <w:p w:rsidR="004854E3" w:rsidRDefault="004854E3" w:rsidP="004854E3">
      <w:pPr>
        <w:pStyle w:val="Listenabsatz"/>
        <w:numPr>
          <w:ilvl w:val="1"/>
          <w:numId w:val="73"/>
        </w:numPr>
      </w:pPr>
      <w:r>
        <w:t>2nd Level Support: Problem Handling</w:t>
      </w:r>
    </w:p>
    <w:p w:rsidR="004854E3" w:rsidRDefault="004854E3" w:rsidP="004854E3">
      <w:pPr>
        <w:pStyle w:val="Listenabsatz"/>
        <w:numPr>
          <w:ilvl w:val="1"/>
          <w:numId w:val="73"/>
        </w:numPr>
      </w:pPr>
      <w:r>
        <w:t>IT Sicherheit: Alarmierung bei Verstössen</w:t>
      </w:r>
    </w:p>
    <w:p w:rsidR="001C5CF2" w:rsidRDefault="004854E3" w:rsidP="004854E3">
      <w:pPr>
        <w:pStyle w:val="Listenabsatz"/>
        <w:numPr>
          <w:ilvl w:val="1"/>
          <w:numId w:val="73"/>
        </w:numPr>
      </w:pPr>
      <w:r>
        <w:t>Leiter IT Betrieb: Trend, Verbesserungspotential</w:t>
      </w:r>
    </w:p>
    <w:p w:rsidR="001C5CF2" w:rsidRDefault="001C5CF2" w:rsidP="001C5CF2">
      <w:pPr>
        <w:pStyle w:val="berschrift2"/>
      </w:pPr>
      <w:bookmarkStart w:id="139" w:name="_Toc453574224"/>
      <w:r>
        <w:t>Sichere und rechtssichere Speicherung/Aufbewahrung von Loginformationen</w:t>
      </w:r>
      <w:bookmarkEnd w:id="139"/>
    </w:p>
    <w:p w:rsidR="001F339D" w:rsidRDefault="001F339D" w:rsidP="001F339D">
      <w:pPr>
        <w:pStyle w:val="Listenabsatz"/>
        <w:numPr>
          <w:ilvl w:val="0"/>
          <w:numId w:val="74"/>
        </w:numPr>
      </w:pPr>
      <w:r>
        <w:t>Die gesetzlichen Anforderungen sind nicht ganz klar: Betreiber sind nicht explizit verpflichtet, Logs zu führen (ausser im Bereich Telekommunikation und ISPs) – zudem schränkt der Datenschutz die Anlage von personenbezogen auswertbaren Logs ein. Jedoch dienen System-Logs der schnellen Fehlerdetektion und Ursac</w:t>
      </w:r>
      <w:r w:rsidR="008B632D">
        <w:t>henforschung (Sorgfaltspflicht)</w:t>
      </w:r>
    </w:p>
    <w:p w:rsidR="001C5CF2" w:rsidRDefault="001F339D" w:rsidP="001F339D">
      <w:pPr>
        <w:pStyle w:val="Listenabsatz"/>
        <w:numPr>
          <w:ilvl w:val="0"/>
          <w:numId w:val="74"/>
        </w:numPr>
      </w:pPr>
      <w:r>
        <w:t>Ein zentraler Loghost kann Logs periodisch entgegennehmen und archivieren. - da die Logs jedoch auch sensitive Daten enthalten können, müssen sie sorgfältig behandelt werden (d.h. sichere Speicherung und Vernichtung, regulierter und protokollierter Zugriff auf archivierte Logs</w:t>
      </w:r>
      <w:r w:rsidR="008B632D">
        <w:t xml:space="preserve"> gemäss „Need to Know“ Prinzip)</w:t>
      </w:r>
    </w:p>
    <w:p w:rsidR="001C5CF2" w:rsidRPr="001C5CF2" w:rsidRDefault="001C5CF2" w:rsidP="001C5CF2"/>
    <w:p w:rsidR="006A223B" w:rsidRDefault="006A223B" w:rsidP="006A223B">
      <w:pPr>
        <w:pStyle w:val="berschrift1"/>
      </w:pPr>
      <w:bookmarkStart w:id="140" w:name="_Toc453574225"/>
      <w:r>
        <w:lastRenderedPageBreak/>
        <w:t>Woche 9</w:t>
      </w:r>
      <w:bookmarkEnd w:id="140"/>
    </w:p>
    <w:p w:rsidR="00C663D6" w:rsidRDefault="00C663D6" w:rsidP="00C663D6">
      <w:r>
        <w:t>In Woche 9 fand die erste Prüfung statt und somit fiel der Unterricht aus.</w:t>
      </w:r>
    </w:p>
    <w:p w:rsidR="00C663D6" w:rsidRDefault="00C663D6" w:rsidP="00AF65CF"/>
    <w:p w:rsidR="00C663D6" w:rsidRDefault="00C663D6" w:rsidP="00C663D6">
      <w:pPr>
        <w:pStyle w:val="berschrift1"/>
      </w:pPr>
      <w:bookmarkStart w:id="141" w:name="_Toc453574226"/>
      <w:r>
        <w:lastRenderedPageBreak/>
        <w:t>Woche 10</w:t>
      </w:r>
      <w:bookmarkEnd w:id="141"/>
    </w:p>
    <w:p w:rsidR="00C663D6" w:rsidRDefault="00AB369B" w:rsidP="00AB369B">
      <w:pPr>
        <w:pStyle w:val="berschrift2"/>
      </w:pPr>
      <w:bookmarkStart w:id="142" w:name="_Toc453574227"/>
      <w:r>
        <w:t>Parallelität und Nebenläufigkeit</w:t>
      </w:r>
      <w:bookmarkEnd w:id="142"/>
    </w:p>
    <w:p w:rsidR="00ED4FCC" w:rsidRDefault="00ED4FCC" w:rsidP="00ED4FCC">
      <w:pPr>
        <w:pStyle w:val="Listenabsatz"/>
        <w:numPr>
          <w:ilvl w:val="0"/>
          <w:numId w:val="75"/>
        </w:numPr>
      </w:pPr>
      <w:r>
        <w:t xml:space="preserve">Falls ein Rechner mehrere Prozesse parallel verarbeiten kann (Multi-Tasking), so führt er jeden Prozess als separate Aktivität aus. Diese Prozesse können unabhängig voneinander ablaufen (Nebenläufigkeit), müssen jedoch synchronisiert werden, da bestimmte Ressourcen (insbesondere die CPU) gemeinsam genutzt werden </w:t>
      </w:r>
      <w:r>
        <w:sym w:font="Wingdings" w:char="F0E0"/>
      </w:r>
      <w:r>
        <w:t xml:space="preserve"> Quasi-Parallelität</w:t>
      </w:r>
    </w:p>
    <w:p w:rsidR="00ED4FCC" w:rsidRDefault="00ED4FCC" w:rsidP="00ED4FCC">
      <w:pPr>
        <w:pStyle w:val="Listenabsatz"/>
        <w:numPr>
          <w:ilvl w:val="0"/>
          <w:numId w:val="75"/>
        </w:numPr>
      </w:pPr>
      <w:r>
        <w:t>Stehen mehrere CPU‘s zur Verfügung, können Prozesse parallel ablaufen, jedoch weiterhin mit Synchronisation und Wartezuständen bei gemeinsam genutzten Ressourcen</w:t>
      </w:r>
    </w:p>
    <w:p w:rsidR="00AB369B" w:rsidRDefault="00ED4FCC" w:rsidP="00ED4FCC">
      <w:pPr>
        <w:pStyle w:val="Listenabsatz"/>
        <w:numPr>
          <w:ilvl w:val="0"/>
          <w:numId w:val="75"/>
        </w:numPr>
      </w:pPr>
      <w:r>
        <w:t>Werden Threads innerhalb eines Prozess-Adressraums eingesetzt, gilt diese Aussage sinngemäss auch für jeden Thread innerhalb eines Prozesskontexts</w:t>
      </w:r>
    </w:p>
    <w:p w:rsidR="00AB369B" w:rsidRDefault="00AB369B" w:rsidP="00AB369B">
      <w:pPr>
        <w:pStyle w:val="berschrift2"/>
      </w:pPr>
      <w:bookmarkStart w:id="143" w:name="_Toc453574228"/>
      <w:r>
        <w:t>Rolle des Scheduler</w:t>
      </w:r>
      <w:bookmarkEnd w:id="143"/>
    </w:p>
    <w:p w:rsidR="001B1085" w:rsidRDefault="001B1085" w:rsidP="001B1085">
      <w:pPr>
        <w:pStyle w:val="Listenabsatz"/>
        <w:numPr>
          <w:ilvl w:val="0"/>
          <w:numId w:val="76"/>
        </w:numPr>
      </w:pPr>
      <w:r>
        <w:t>Der Scheduler teilt Prozessen Rechenzeit zu und sequentialisiert damit die nebenläufige Ausführung von Prozessen oder Threads auf einer oder mehreren CPUs. Bei genügender Performance des Systems geschieht dies so rasch, dass für den Benutzer der Eindruck der Parallelität entsteht.</w:t>
      </w:r>
    </w:p>
    <w:p w:rsidR="00AB369B" w:rsidRDefault="001B1085" w:rsidP="001B1085">
      <w:pPr>
        <w:pStyle w:val="Listenabsatz"/>
        <w:numPr>
          <w:ilvl w:val="0"/>
          <w:numId w:val="76"/>
        </w:numPr>
      </w:pPr>
      <w:r>
        <w:t xml:space="preserve">Neben der Ressourcenauslastung beeinflusst die Scheduling-Strategie den Grad der Quasi- Parallelität (zu häufige Wechsel </w:t>
      </w:r>
      <w:r>
        <w:sym w:font="Wingdings" w:char="F0E0"/>
      </w:r>
      <w:r>
        <w:t xml:space="preserve"> Thrashing)</w:t>
      </w:r>
    </w:p>
    <w:p w:rsidR="00AB369B" w:rsidRDefault="00AB369B" w:rsidP="00AB369B">
      <w:pPr>
        <w:pStyle w:val="berschrift2"/>
      </w:pPr>
      <w:bookmarkStart w:id="144" w:name="_Toc453574229"/>
      <w:r>
        <w:t>Preemption und Reentrance</w:t>
      </w:r>
      <w:bookmarkEnd w:id="144"/>
    </w:p>
    <w:p w:rsidR="00C96CA6" w:rsidRDefault="00C96CA6" w:rsidP="00C96CA6">
      <w:pPr>
        <w:pStyle w:val="Listenabsatz"/>
        <w:numPr>
          <w:ilvl w:val="0"/>
          <w:numId w:val="77"/>
        </w:numPr>
      </w:pPr>
      <w:r>
        <w:t>Prozesse können in Unix zu fast jeder Zeit unterbrochen werden:</w:t>
      </w:r>
    </w:p>
    <w:p w:rsidR="00C96CA6" w:rsidRDefault="00C96CA6" w:rsidP="00C96CA6">
      <w:pPr>
        <w:pStyle w:val="Listenabsatz"/>
        <w:numPr>
          <w:ilvl w:val="1"/>
          <w:numId w:val="77"/>
        </w:numPr>
      </w:pPr>
      <w:r>
        <w:t>Freiwillig durch Systemaufruf mit Wartezustand oder Abgabe der CPU (sleep, wait);</w:t>
      </w:r>
    </w:p>
    <w:p w:rsidR="00C96CA6" w:rsidRDefault="00C96CA6" w:rsidP="00C96CA6">
      <w:pPr>
        <w:pStyle w:val="Listenabsatz"/>
        <w:numPr>
          <w:ilvl w:val="1"/>
          <w:numId w:val="77"/>
        </w:numPr>
      </w:pPr>
      <w:r>
        <w:t>Ungeplant durch den Scheduler auf Basis von Priorisierung und Ressourcenverbrauch oder nach Ablauf der Zeitscheibe</w:t>
      </w:r>
    </w:p>
    <w:p w:rsidR="00C96CA6" w:rsidRDefault="00C96CA6" w:rsidP="00C96CA6">
      <w:pPr>
        <w:pStyle w:val="Listenabsatz"/>
        <w:numPr>
          <w:ilvl w:val="1"/>
          <w:numId w:val="77"/>
        </w:numPr>
      </w:pPr>
      <w:r>
        <w:t>Ungeplant durch asynchronen Events (z.B. Interrupts, die durch den gerade laufenden Prozess behandelt werden müssen)</w:t>
      </w:r>
    </w:p>
    <w:p w:rsidR="00C96CA6" w:rsidRDefault="00C96CA6" w:rsidP="00C96CA6">
      <w:pPr>
        <w:pStyle w:val="Listenabsatz"/>
        <w:numPr>
          <w:ilvl w:val="0"/>
          <w:numId w:val="77"/>
        </w:numPr>
      </w:pPr>
      <w:r>
        <w:t>Ein Prozess muss seinen Ausführungskontext unterbrechen, abspeichern, zum neuen Kontext wechseln, im neuen Kontext ablaufen, den alten Kontext wiederherstellen und neu starten können (Aufgabe des Kernels).</w:t>
      </w:r>
    </w:p>
    <w:p w:rsidR="00AB369B" w:rsidRDefault="00C96CA6" w:rsidP="00C96CA6">
      <w:pPr>
        <w:pStyle w:val="Listenabsatz"/>
        <w:numPr>
          <w:ilvl w:val="0"/>
          <w:numId w:val="77"/>
        </w:numPr>
      </w:pPr>
      <w:r>
        <w:t>Behandelt der Prozess im Programmcode Ausnahmen selbst (z.B. Signale), muss der Programmierer selbst für die Konsistenz von Variablen und Zuständen sorgen.</w:t>
      </w:r>
    </w:p>
    <w:p w:rsidR="00AB369B" w:rsidRDefault="00AB369B" w:rsidP="00AB369B">
      <w:pPr>
        <w:pStyle w:val="berschrift2"/>
      </w:pPr>
      <w:bookmarkStart w:id="145" w:name="_Toc453574230"/>
      <w:r>
        <w:t>Problem der Synchronisierung</w:t>
      </w:r>
      <w:bookmarkEnd w:id="145"/>
    </w:p>
    <w:p w:rsidR="00AB369B" w:rsidRDefault="009D58DC" w:rsidP="009D58DC">
      <w:pPr>
        <w:jc w:val="center"/>
      </w:pPr>
      <w:r>
        <w:rPr>
          <w:noProof/>
          <w:lang w:eastAsia="de-CH"/>
        </w:rPr>
        <w:drawing>
          <wp:inline distT="0" distB="0" distL="0" distR="0" wp14:anchorId="0EC33DEF" wp14:editId="732BB431">
            <wp:extent cx="5043863" cy="2600325"/>
            <wp:effectExtent l="0" t="0" r="4445" b="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3673" cy="2605383"/>
                    </a:xfrm>
                    <a:prstGeom prst="rect">
                      <a:avLst/>
                    </a:prstGeom>
                  </pic:spPr>
                </pic:pic>
              </a:graphicData>
            </a:graphic>
          </wp:inline>
        </w:drawing>
      </w:r>
    </w:p>
    <w:p w:rsidR="00AB369B" w:rsidRDefault="00AB369B" w:rsidP="00AB369B">
      <w:pPr>
        <w:pStyle w:val="berschrift2"/>
      </w:pPr>
      <w:bookmarkStart w:id="146" w:name="_Toc453574231"/>
      <w:r>
        <w:lastRenderedPageBreak/>
        <w:t>Synchronisation</w:t>
      </w:r>
      <w:bookmarkEnd w:id="146"/>
    </w:p>
    <w:p w:rsidR="00876155" w:rsidRDefault="00876155" w:rsidP="00876155">
      <w:pPr>
        <w:pStyle w:val="Listenabsatz"/>
        <w:numPr>
          <w:ilvl w:val="0"/>
          <w:numId w:val="78"/>
        </w:numPr>
      </w:pPr>
      <w:r>
        <w:t>Zwischen Kernel und Prozessen:</w:t>
      </w:r>
    </w:p>
    <w:p w:rsidR="00876155" w:rsidRDefault="00876155" w:rsidP="00876155">
      <w:pPr>
        <w:pStyle w:val="Listenabsatz"/>
        <w:numPr>
          <w:ilvl w:val="1"/>
          <w:numId w:val="78"/>
        </w:numPr>
      </w:pPr>
      <w:r>
        <w:t>Signalisierung</w:t>
      </w:r>
    </w:p>
    <w:p w:rsidR="00876155" w:rsidRDefault="00876155" w:rsidP="00876155">
      <w:pPr>
        <w:pStyle w:val="Listenabsatz"/>
        <w:numPr>
          <w:ilvl w:val="1"/>
          <w:numId w:val="78"/>
        </w:numPr>
      </w:pPr>
      <w:r>
        <w:t>Schlaf-/Wartezustand des Prozesses</w:t>
      </w:r>
    </w:p>
    <w:p w:rsidR="00876155" w:rsidRDefault="00876155" w:rsidP="00876155">
      <w:pPr>
        <w:pStyle w:val="Listenabsatz"/>
        <w:numPr>
          <w:ilvl w:val="1"/>
          <w:numId w:val="78"/>
        </w:numPr>
      </w:pPr>
      <w:r>
        <w:t>Aufwecken &amp; Scheduling</w:t>
      </w:r>
    </w:p>
    <w:p w:rsidR="00876155" w:rsidRDefault="00876155" w:rsidP="00876155">
      <w:pPr>
        <w:pStyle w:val="Listenabsatz"/>
        <w:numPr>
          <w:ilvl w:val="0"/>
          <w:numId w:val="78"/>
        </w:numPr>
      </w:pPr>
      <w:r>
        <w:t>Zwischen Prozessen:</w:t>
      </w:r>
    </w:p>
    <w:p w:rsidR="00876155" w:rsidRDefault="00876155" w:rsidP="00876155">
      <w:pPr>
        <w:pStyle w:val="Listenabsatz"/>
        <w:numPr>
          <w:ilvl w:val="1"/>
          <w:numId w:val="78"/>
        </w:numPr>
      </w:pPr>
      <w:r>
        <w:t>Einseitige Synchronisation</w:t>
      </w:r>
    </w:p>
    <w:p w:rsidR="00876155" w:rsidRDefault="00876155" w:rsidP="00876155">
      <w:pPr>
        <w:pStyle w:val="Listenabsatz"/>
        <w:numPr>
          <w:ilvl w:val="1"/>
          <w:numId w:val="78"/>
        </w:numPr>
      </w:pPr>
      <w:r>
        <w:t>Mehrseitige Synchronisation</w:t>
      </w:r>
    </w:p>
    <w:p w:rsidR="00876155" w:rsidRDefault="00876155" w:rsidP="00876155">
      <w:pPr>
        <w:pStyle w:val="Listenabsatz"/>
        <w:numPr>
          <w:ilvl w:val="1"/>
          <w:numId w:val="78"/>
        </w:numPr>
      </w:pPr>
      <w:r>
        <w:t>Gegenseitiger Ausschluss aus kritischen Abschnitten</w:t>
      </w:r>
    </w:p>
    <w:p w:rsidR="00876155" w:rsidRDefault="00876155" w:rsidP="00876155">
      <w:pPr>
        <w:pStyle w:val="Listenabsatz"/>
        <w:numPr>
          <w:ilvl w:val="2"/>
          <w:numId w:val="78"/>
        </w:numPr>
      </w:pPr>
      <w:r>
        <w:t>Binär</w:t>
      </w:r>
    </w:p>
    <w:p w:rsidR="00876155" w:rsidRDefault="00876155" w:rsidP="00876155">
      <w:pPr>
        <w:pStyle w:val="Listenabsatz"/>
        <w:numPr>
          <w:ilvl w:val="2"/>
          <w:numId w:val="78"/>
        </w:numPr>
      </w:pPr>
      <w:r>
        <w:t>Typisiert (z.B. Reader</w:t>
      </w:r>
      <w:r w:rsidR="001B5359">
        <w:t>/</w:t>
      </w:r>
      <w:r>
        <w:t>Writer)</w:t>
      </w:r>
    </w:p>
    <w:p w:rsidR="00AB369B" w:rsidRDefault="00876155" w:rsidP="00876155">
      <w:pPr>
        <w:pStyle w:val="Listenabsatz"/>
        <w:numPr>
          <w:ilvl w:val="2"/>
          <w:numId w:val="78"/>
        </w:numPr>
      </w:pPr>
      <w:r>
        <w:t>Gezählt (Anzahl Prozesse im kritischen Abschnitt)</w:t>
      </w:r>
    </w:p>
    <w:p w:rsidR="00AB369B" w:rsidRDefault="00AB369B" w:rsidP="00AB369B">
      <w:pPr>
        <w:pStyle w:val="berschrift2"/>
      </w:pPr>
      <w:bookmarkStart w:id="147" w:name="_Toc453574232"/>
      <w:r>
        <w:t>Synchronisationsmittel</w:t>
      </w:r>
      <w:bookmarkEnd w:id="147"/>
    </w:p>
    <w:p w:rsidR="00876155" w:rsidRDefault="00876155" w:rsidP="00876155">
      <w:pPr>
        <w:pStyle w:val="Listenabsatz"/>
        <w:numPr>
          <w:ilvl w:val="0"/>
          <w:numId w:val="79"/>
        </w:numPr>
      </w:pPr>
      <w:r>
        <w:t>Signalisierung/Benachrichtigung &amp; Warten</w:t>
      </w:r>
    </w:p>
    <w:p w:rsidR="00876155" w:rsidRDefault="00876155" w:rsidP="00876155">
      <w:pPr>
        <w:pStyle w:val="Listenabsatz"/>
        <w:numPr>
          <w:ilvl w:val="0"/>
          <w:numId w:val="79"/>
        </w:numPr>
      </w:pPr>
      <w:r>
        <w:t>Locks</w:t>
      </w:r>
    </w:p>
    <w:p w:rsidR="00876155" w:rsidRDefault="00876155" w:rsidP="00876155">
      <w:pPr>
        <w:pStyle w:val="Listenabsatz"/>
        <w:numPr>
          <w:ilvl w:val="1"/>
          <w:numId w:val="79"/>
        </w:numPr>
      </w:pPr>
      <w:r>
        <w:t>Im Dateisystem (Lockfile, Lock-Bits im Superblock)</w:t>
      </w:r>
    </w:p>
    <w:p w:rsidR="00876155" w:rsidRDefault="00876155" w:rsidP="00876155">
      <w:pPr>
        <w:pStyle w:val="Listenabsatz"/>
        <w:numPr>
          <w:ilvl w:val="1"/>
          <w:numId w:val="79"/>
        </w:numPr>
      </w:pPr>
      <w:r>
        <w:t>Im Speicher (Lock Bits, gemeinsame Variablen)</w:t>
      </w:r>
    </w:p>
    <w:p w:rsidR="00876155" w:rsidRDefault="00876155" w:rsidP="00876155">
      <w:pPr>
        <w:pStyle w:val="Listenabsatz"/>
        <w:numPr>
          <w:ilvl w:val="0"/>
          <w:numId w:val="79"/>
        </w:numPr>
      </w:pPr>
      <w:r>
        <w:t>Ereigniszähler</w:t>
      </w:r>
    </w:p>
    <w:p w:rsidR="00876155" w:rsidRDefault="00876155" w:rsidP="00876155">
      <w:pPr>
        <w:pStyle w:val="Listenabsatz"/>
        <w:numPr>
          <w:ilvl w:val="0"/>
          <w:numId w:val="79"/>
        </w:numPr>
      </w:pPr>
      <w:r>
        <w:t>Petri-Netze</w:t>
      </w:r>
    </w:p>
    <w:p w:rsidR="00876155" w:rsidRDefault="00876155" w:rsidP="00876155">
      <w:pPr>
        <w:pStyle w:val="Listenabsatz"/>
        <w:numPr>
          <w:ilvl w:val="0"/>
          <w:numId w:val="79"/>
        </w:numPr>
      </w:pPr>
      <w:r>
        <w:t>Semaphore</w:t>
      </w:r>
    </w:p>
    <w:p w:rsidR="00876155" w:rsidRDefault="00876155" w:rsidP="00876155">
      <w:pPr>
        <w:pStyle w:val="Listenabsatz"/>
        <w:numPr>
          <w:ilvl w:val="1"/>
          <w:numId w:val="79"/>
        </w:numPr>
      </w:pPr>
      <w:r>
        <w:t>Binär</w:t>
      </w:r>
    </w:p>
    <w:p w:rsidR="00876155" w:rsidRDefault="00876155" w:rsidP="00876155">
      <w:pPr>
        <w:pStyle w:val="Listenabsatz"/>
        <w:numPr>
          <w:ilvl w:val="1"/>
          <w:numId w:val="79"/>
        </w:numPr>
      </w:pPr>
      <w:r>
        <w:t>Zähler</w:t>
      </w:r>
    </w:p>
    <w:p w:rsidR="00876155" w:rsidRDefault="00876155" w:rsidP="00876155">
      <w:pPr>
        <w:pStyle w:val="Listenabsatz"/>
        <w:numPr>
          <w:ilvl w:val="1"/>
          <w:numId w:val="79"/>
        </w:numPr>
      </w:pPr>
      <w:r>
        <w:t>Array</w:t>
      </w:r>
    </w:p>
    <w:p w:rsidR="00876155" w:rsidRDefault="00876155" w:rsidP="00876155">
      <w:pPr>
        <w:pStyle w:val="Listenabsatz"/>
        <w:numPr>
          <w:ilvl w:val="0"/>
          <w:numId w:val="79"/>
        </w:numPr>
      </w:pPr>
      <w:r>
        <w:t>Barrier</w:t>
      </w:r>
    </w:p>
    <w:p w:rsidR="00AB369B" w:rsidRPr="00AB369B" w:rsidRDefault="00876155" w:rsidP="00876155">
      <w:pPr>
        <w:pStyle w:val="Listenabsatz"/>
        <w:numPr>
          <w:ilvl w:val="0"/>
          <w:numId w:val="79"/>
        </w:numPr>
      </w:pPr>
      <w:r>
        <w:t>Rendezvous</w:t>
      </w:r>
    </w:p>
    <w:p w:rsidR="00AB369B" w:rsidRDefault="00AB369B" w:rsidP="00AB369B">
      <w:pPr>
        <w:pStyle w:val="berschrift2"/>
      </w:pPr>
      <w:bookmarkStart w:id="148" w:name="_Toc453574233"/>
      <w:r>
        <w:t>Synchronisationsmittel: Signalisierung, Benachrichtigung und Warten</w:t>
      </w:r>
      <w:bookmarkEnd w:id="148"/>
    </w:p>
    <w:p w:rsidR="00807AFC" w:rsidRDefault="00807AFC" w:rsidP="00807AFC">
      <w:pPr>
        <w:pStyle w:val="Listenabsatz"/>
        <w:numPr>
          <w:ilvl w:val="0"/>
          <w:numId w:val="80"/>
        </w:numPr>
      </w:pPr>
      <w:r>
        <w:t xml:space="preserve">Modell 1: Prozess wartet aktiv auf das Eintreffen einer Nachricht (Busy Waiting) </w:t>
      </w:r>
      <w:r>
        <w:sym w:font="Wingdings" w:char="F0E0"/>
      </w:r>
      <w:r>
        <w:t xml:space="preserve"> sofortige Erkennung, aber nutzloser Verbrauch von Rechenzeit, keine nebenläufige Aktivität im Prozess möglich</w:t>
      </w:r>
    </w:p>
    <w:p w:rsidR="00AB369B" w:rsidRDefault="00807AFC" w:rsidP="00807AFC">
      <w:pPr>
        <w:pStyle w:val="Listenabsatz"/>
        <w:numPr>
          <w:ilvl w:val="0"/>
          <w:numId w:val="80"/>
        </w:numPr>
      </w:pPr>
      <w:r>
        <w:t>Modell 2: Prozess wartet (schläft) auf das Eintreffen eines Wecksignals (typisiert) – der Signal- Mechanismus von Unix weckt dann (via den Kernel</w:t>
      </w:r>
      <w:r w:rsidR="001B5359">
        <w:t>/</w:t>
      </w:r>
      <w:r>
        <w:t xml:space="preserve">Scheduler) alle auf dieses Ereignis wartenden Prozesse </w:t>
      </w:r>
      <w:r>
        <w:sym w:font="Wingdings" w:char="F0E0"/>
      </w:r>
      <w:r>
        <w:t xml:space="preserve"> kein Verbrauch von Rechenzeit, nebenläufige Aktivität im Prozess möglich</w:t>
      </w:r>
    </w:p>
    <w:p w:rsidR="00AB369B" w:rsidRDefault="00AB369B" w:rsidP="00AB369B">
      <w:pPr>
        <w:pStyle w:val="berschrift2"/>
      </w:pPr>
      <w:bookmarkStart w:id="149" w:name="_Toc453574234"/>
      <w:r>
        <w:t>Synchronisationsmittel: Locks und Schlossvariablen</w:t>
      </w:r>
      <w:bookmarkEnd w:id="149"/>
    </w:p>
    <w:p w:rsidR="00807AFC" w:rsidRDefault="00807AFC" w:rsidP="00807AFC">
      <w:pPr>
        <w:pStyle w:val="Listenabsatz"/>
        <w:numPr>
          <w:ilvl w:val="0"/>
          <w:numId w:val="81"/>
        </w:numPr>
      </w:pPr>
      <w:r>
        <w:t>Im Dateisystem (Lockfile, Lock-Bits im Superblock)</w:t>
      </w:r>
    </w:p>
    <w:p w:rsidR="00807AFC" w:rsidRDefault="00807AFC" w:rsidP="00807AFC">
      <w:pPr>
        <w:pStyle w:val="Listenabsatz"/>
        <w:numPr>
          <w:ilvl w:val="0"/>
          <w:numId w:val="81"/>
        </w:numPr>
      </w:pPr>
      <w:r>
        <w:t>Im Speicher (Lock Bits, gemeinsame Variablen)</w:t>
      </w:r>
    </w:p>
    <w:p w:rsidR="00807AFC" w:rsidRDefault="00807AFC" w:rsidP="00807AFC">
      <w:pPr>
        <w:pStyle w:val="Listenabsatz"/>
        <w:numPr>
          <w:ilvl w:val="0"/>
          <w:numId w:val="81"/>
        </w:numPr>
      </w:pPr>
      <w:r>
        <w:t>Modell: der Prozess prüft zyklisch auf Zustandsänderung des Bits</w:t>
      </w:r>
      <w:r w:rsidR="001B5359">
        <w:t>/</w:t>
      </w:r>
      <w:r>
        <w:t>der Variablen und modifiziert das Bit bzw. die Variable, falls erlaubt</w:t>
      </w:r>
    </w:p>
    <w:p w:rsidR="00AB369B" w:rsidRDefault="00807AFC" w:rsidP="00807AFC">
      <w:pPr>
        <w:pStyle w:val="Listenabsatz"/>
        <w:numPr>
          <w:ilvl w:val="0"/>
          <w:numId w:val="81"/>
        </w:numPr>
      </w:pPr>
      <w:r>
        <w:t xml:space="preserve">Problem: meist keine atomare Operation wegen jederzeitiger Unterbrechbarkeit, es kann daher zu Problemen kommen, wenn die Implementation nicht durch </w:t>
      </w:r>
      <w:r w:rsidR="00CA3C2A">
        <w:t>unteilbare CPU-Instruktionen („Test and Set“, „R</w:t>
      </w:r>
      <w:r>
        <w:t xml:space="preserve">ead and </w:t>
      </w:r>
      <w:r w:rsidR="00CA3C2A">
        <w:t>Clear“, „Compare and S</w:t>
      </w:r>
      <w:r>
        <w:t>wap“</w:t>
      </w:r>
      <w:r w:rsidR="001B5359">
        <w:t>/</w:t>
      </w:r>
      <w:r>
        <w:t>CMPXCHG) unterstützt wird</w:t>
      </w:r>
    </w:p>
    <w:p w:rsidR="00AB369B" w:rsidRDefault="00AB369B" w:rsidP="00AB369B">
      <w:pPr>
        <w:pStyle w:val="berschrift2"/>
      </w:pPr>
      <w:bookmarkStart w:id="150" w:name="_Toc453574235"/>
      <w:r>
        <w:t>Synchronisationsmittel: Ereigniszähler</w:t>
      </w:r>
      <w:bookmarkEnd w:id="150"/>
    </w:p>
    <w:p w:rsidR="00807AFC" w:rsidRDefault="00807AFC" w:rsidP="00807AFC">
      <w:pPr>
        <w:pStyle w:val="Listenabsatz"/>
        <w:numPr>
          <w:ilvl w:val="0"/>
          <w:numId w:val="82"/>
        </w:numPr>
      </w:pPr>
      <w:r>
        <w:t>Variante eines Locks, welches durch eine Zählervariable (z.B. in einem Shared Memory Segment) implementiert wird</w:t>
      </w:r>
    </w:p>
    <w:p w:rsidR="00807AFC" w:rsidRDefault="00807AFC" w:rsidP="00807AFC">
      <w:pPr>
        <w:pStyle w:val="Listenabsatz"/>
        <w:numPr>
          <w:ilvl w:val="0"/>
          <w:numId w:val="82"/>
        </w:numPr>
      </w:pPr>
      <w:r>
        <w:t>Sinnvoll, wenn mehrere Prozesse zu synchronisieren sind, z.B. maximale Anzahl quasiparalleler Leseprozesse auf einer Datenbank wegen Performance-Garantien</w:t>
      </w:r>
    </w:p>
    <w:p w:rsidR="00AB369B" w:rsidRDefault="00807AFC" w:rsidP="00807AFC">
      <w:pPr>
        <w:pStyle w:val="Listenabsatz"/>
        <w:numPr>
          <w:ilvl w:val="0"/>
          <w:numId w:val="82"/>
        </w:numPr>
      </w:pPr>
      <w:r>
        <w:lastRenderedPageBreak/>
        <w:t>Gleiches Problem der unterbrechbaren, nicht atomaren Operation wie bei Locks, benötigt daher ähnliche Schutzmechanismen</w:t>
      </w:r>
    </w:p>
    <w:p w:rsidR="00AB369B" w:rsidRDefault="00AB369B" w:rsidP="00AB369B">
      <w:pPr>
        <w:pStyle w:val="berschrift2"/>
      </w:pPr>
      <w:bookmarkStart w:id="151" w:name="_Toc453574236"/>
      <w:r>
        <w:t>Synchronisationsmittel: Petri-Netze</w:t>
      </w:r>
      <w:bookmarkEnd w:id="151"/>
    </w:p>
    <w:p w:rsidR="00AB369B" w:rsidRDefault="00DD1545" w:rsidP="00DD1545">
      <w:pPr>
        <w:jc w:val="center"/>
      </w:pPr>
      <w:r>
        <w:rPr>
          <w:noProof/>
          <w:lang w:eastAsia="de-CH"/>
        </w:rPr>
        <w:drawing>
          <wp:inline distT="0" distB="0" distL="0" distR="0" wp14:anchorId="6EACA8BE" wp14:editId="70D2856B">
            <wp:extent cx="5760720" cy="3288665"/>
            <wp:effectExtent l="0" t="0" r="0" b="6985"/>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88665"/>
                    </a:xfrm>
                    <a:prstGeom prst="rect">
                      <a:avLst/>
                    </a:prstGeom>
                  </pic:spPr>
                </pic:pic>
              </a:graphicData>
            </a:graphic>
          </wp:inline>
        </w:drawing>
      </w:r>
    </w:p>
    <w:p w:rsidR="00AD72E5" w:rsidRDefault="00AD72E5" w:rsidP="000B45DC">
      <w:pPr>
        <w:pStyle w:val="berschrift2"/>
      </w:pPr>
      <w:bookmarkStart w:id="152" w:name="_Toc453574237"/>
      <w:r>
        <w:t>Synchronisationsmittel: Di</w:t>
      </w:r>
      <w:r w:rsidR="0055231D">
        <w:t>j</w:t>
      </w:r>
      <w:r>
        <w:t>kstra Semaphore</w:t>
      </w:r>
      <w:bookmarkEnd w:id="152"/>
    </w:p>
    <w:p w:rsidR="003477C9" w:rsidRDefault="003477C9" w:rsidP="003477C9">
      <w:pPr>
        <w:pStyle w:val="Listenabsatz"/>
        <w:numPr>
          <w:ilvl w:val="0"/>
          <w:numId w:val="83"/>
        </w:numPr>
      </w:pPr>
      <w:r>
        <w:t>Modul/Kapsel mit geschützter Statusvariablen</w:t>
      </w:r>
    </w:p>
    <w:p w:rsidR="003477C9" w:rsidRDefault="003477C9" w:rsidP="003477C9">
      <w:pPr>
        <w:pStyle w:val="Listenabsatz"/>
        <w:numPr>
          <w:ilvl w:val="0"/>
          <w:numId w:val="83"/>
        </w:numPr>
      </w:pPr>
      <w:r>
        <w:t>Bereitstellung von Operationen für:</w:t>
      </w:r>
    </w:p>
    <w:p w:rsidR="003477C9" w:rsidRDefault="003477C9" w:rsidP="003477C9">
      <w:pPr>
        <w:pStyle w:val="Listenabsatz"/>
        <w:numPr>
          <w:ilvl w:val="1"/>
          <w:numId w:val="83"/>
        </w:numPr>
      </w:pPr>
      <w:r>
        <w:t>Initialisierung</w:t>
      </w:r>
    </w:p>
    <w:p w:rsidR="003477C9" w:rsidRDefault="003477C9" w:rsidP="003477C9">
      <w:pPr>
        <w:pStyle w:val="Listenabsatz"/>
        <w:numPr>
          <w:ilvl w:val="1"/>
          <w:numId w:val="83"/>
        </w:numPr>
      </w:pPr>
      <w:r>
        <w:t>Eintritt/Signalisierung (P)</w:t>
      </w:r>
    </w:p>
    <w:p w:rsidR="003477C9" w:rsidRDefault="003477C9" w:rsidP="003477C9">
      <w:pPr>
        <w:pStyle w:val="Listenabsatz"/>
        <w:numPr>
          <w:ilvl w:val="1"/>
          <w:numId w:val="83"/>
        </w:numPr>
      </w:pPr>
      <w:r>
        <w:t>Austritt/Freigabe (V)</w:t>
      </w:r>
    </w:p>
    <w:p w:rsidR="003477C9" w:rsidRDefault="003477C9" w:rsidP="003477C9">
      <w:pPr>
        <w:pStyle w:val="Listenabsatz"/>
        <w:numPr>
          <w:ilvl w:val="1"/>
          <w:numId w:val="83"/>
        </w:numPr>
      </w:pPr>
      <w:r>
        <w:t>Deallokation</w:t>
      </w:r>
    </w:p>
    <w:p w:rsidR="003477C9" w:rsidRDefault="003477C9" w:rsidP="003477C9">
      <w:pPr>
        <w:pStyle w:val="Listenabsatz"/>
        <w:numPr>
          <w:ilvl w:val="0"/>
          <w:numId w:val="83"/>
        </w:numPr>
      </w:pPr>
      <w:r>
        <w:t>Typen:</w:t>
      </w:r>
    </w:p>
    <w:p w:rsidR="003477C9" w:rsidRDefault="003477C9" w:rsidP="003477C9">
      <w:pPr>
        <w:pStyle w:val="Listenabsatz"/>
        <w:numPr>
          <w:ilvl w:val="1"/>
          <w:numId w:val="83"/>
        </w:numPr>
      </w:pPr>
      <w:r>
        <w:t>Binär</w:t>
      </w:r>
    </w:p>
    <w:p w:rsidR="003477C9" w:rsidRDefault="003477C9" w:rsidP="003477C9">
      <w:pPr>
        <w:pStyle w:val="Listenabsatz"/>
        <w:numPr>
          <w:ilvl w:val="1"/>
          <w:numId w:val="83"/>
        </w:numPr>
      </w:pPr>
      <w:r>
        <w:t>Zähler</w:t>
      </w:r>
    </w:p>
    <w:p w:rsidR="003477C9" w:rsidRDefault="003477C9" w:rsidP="003477C9">
      <w:pPr>
        <w:pStyle w:val="Listenabsatz"/>
        <w:numPr>
          <w:ilvl w:val="1"/>
          <w:numId w:val="83"/>
        </w:numPr>
      </w:pPr>
      <w:r>
        <w:t>Set</w:t>
      </w:r>
      <w:r w:rsidR="001B5359">
        <w:t>/</w:t>
      </w:r>
      <w:r>
        <w:t>Array</w:t>
      </w:r>
    </w:p>
    <w:p w:rsidR="00AB369B" w:rsidRDefault="003477C9" w:rsidP="003477C9">
      <w:pPr>
        <w:pStyle w:val="Listenabsatz"/>
        <w:numPr>
          <w:ilvl w:val="0"/>
          <w:numId w:val="83"/>
        </w:numPr>
      </w:pPr>
      <w:r>
        <w:t>Implementierung: atomare CPU-Instruktion oder kurzzeitige Erhöhung des Interrupt-Levels</w:t>
      </w:r>
    </w:p>
    <w:p w:rsidR="00AB369B" w:rsidRDefault="000B45DC" w:rsidP="000B45DC">
      <w:pPr>
        <w:pStyle w:val="berschrift2"/>
      </w:pPr>
      <w:bookmarkStart w:id="153" w:name="_Toc453574238"/>
      <w:r>
        <w:t>Semaphoren in Linux</w:t>
      </w:r>
      <w:bookmarkEnd w:id="153"/>
    </w:p>
    <w:p w:rsidR="00AB369B" w:rsidRDefault="00EA709E" w:rsidP="00EA709E">
      <w:pPr>
        <w:jc w:val="center"/>
      </w:pPr>
      <w:r>
        <w:rPr>
          <w:noProof/>
          <w:lang w:eastAsia="de-CH"/>
        </w:rPr>
        <w:drawing>
          <wp:inline distT="0" distB="0" distL="0" distR="0" wp14:anchorId="57555893" wp14:editId="0033DF3D">
            <wp:extent cx="4953000" cy="2342738"/>
            <wp:effectExtent l="0" t="0" r="0" b="63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8261" cy="2345226"/>
                    </a:xfrm>
                    <a:prstGeom prst="rect">
                      <a:avLst/>
                    </a:prstGeom>
                  </pic:spPr>
                </pic:pic>
              </a:graphicData>
            </a:graphic>
          </wp:inline>
        </w:drawing>
      </w:r>
    </w:p>
    <w:p w:rsidR="00AB369B" w:rsidRDefault="000B45DC" w:rsidP="000B45DC">
      <w:pPr>
        <w:pStyle w:val="berschrift2"/>
      </w:pPr>
      <w:bookmarkStart w:id="154" w:name="_Toc453574239"/>
      <w:r>
        <w:lastRenderedPageBreak/>
        <w:t>Benutzung von Semaphoren für den gegenseitigen Ausschluss</w:t>
      </w:r>
      <w:bookmarkEnd w:id="154"/>
    </w:p>
    <w:p w:rsidR="000B45DC" w:rsidRDefault="003C544E" w:rsidP="003C544E">
      <w:pPr>
        <w:jc w:val="center"/>
      </w:pPr>
      <w:r>
        <w:rPr>
          <w:noProof/>
          <w:lang w:eastAsia="de-CH"/>
        </w:rPr>
        <w:drawing>
          <wp:inline distT="0" distB="0" distL="0" distR="0" wp14:anchorId="6107E6D9" wp14:editId="072FFBD0">
            <wp:extent cx="5029200" cy="1530048"/>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7344" cy="1532526"/>
                    </a:xfrm>
                    <a:prstGeom prst="rect">
                      <a:avLst/>
                    </a:prstGeom>
                  </pic:spPr>
                </pic:pic>
              </a:graphicData>
            </a:graphic>
          </wp:inline>
        </w:drawing>
      </w:r>
    </w:p>
    <w:p w:rsidR="000B45DC" w:rsidRDefault="000B45DC" w:rsidP="000B45DC">
      <w:pPr>
        <w:pStyle w:val="berschrift2"/>
      </w:pPr>
      <w:bookmarkStart w:id="155" w:name="_Toc453574240"/>
      <w:r>
        <w:t>Benutzung von Semaphoren für einseitige Synchronisation</w:t>
      </w:r>
      <w:bookmarkEnd w:id="155"/>
    </w:p>
    <w:p w:rsidR="000B45DC" w:rsidRDefault="003C544E" w:rsidP="003C544E">
      <w:pPr>
        <w:jc w:val="center"/>
      </w:pPr>
      <w:r>
        <w:rPr>
          <w:noProof/>
          <w:lang w:eastAsia="de-CH"/>
        </w:rPr>
        <w:drawing>
          <wp:inline distT="0" distB="0" distL="0" distR="0" wp14:anchorId="56DC086B" wp14:editId="523BD101">
            <wp:extent cx="5760720" cy="1388110"/>
            <wp:effectExtent l="0" t="0" r="0" b="254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388110"/>
                    </a:xfrm>
                    <a:prstGeom prst="rect">
                      <a:avLst/>
                    </a:prstGeom>
                  </pic:spPr>
                </pic:pic>
              </a:graphicData>
            </a:graphic>
          </wp:inline>
        </w:drawing>
      </w:r>
    </w:p>
    <w:p w:rsidR="000B45DC" w:rsidRDefault="000B45DC" w:rsidP="000B45DC">
      <w:pPr>
        <w:pStyle w:val="berschrift2"/>
      </w:pPr>
      <w:bookmarkStart w:id="156" w:name="_Toc453574241"/>
      <w:r>
        <w:t>Additive Semaphore</w:t>
      </w:r>
      <w:bookmarkEnd w:id="156"/>
    </w:p>
    <w:p w:rsidR="000B45DC" w:rsidRDefault="00816793" w:rsidP="00816793">
      <w:pPr>
        <w:jc w:val="center"/>
      </w:pPr>
      <w:r>
        <w:rPr>
          <w:noProof/>
          <w:lang w:eastAsia="de-CH"/>
        </w:rPr>
        <w:drawing>
          <wp:inline distT="0" distB="0" distL="0" distR="0" wp14:anchorId="5BCDEEED" wp14:editId="0653D298">
            <wp:extent cx="5000625" cy="2906007"/>
            <wp:effectExtent l="0" t="0" r="0" b="889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8250" cy="2910438"/>
                    </a:xfrm>
                    <a:prstGeom prst="rect">
                      <a:avLst/>
                    </a:prstGeom>
                  </pic:spPr>
                </pic:pic>
              </a:graphicData>
            </a:graphic>
          </wp:inline>
        </w:drawing>
      </w:r>
    </w:p>
    <w:p w:rsidR="000B45DC" w:rsidRDefault="000B45DC" w:rsidP="000B45DC">
      <w:pPr>
        <w:pStyle w:val="berschrift2"/>
      </w:pPr>
      <w:bookmarkStart w:id="157" w:name="_Toc453574242"/>
      <w:r>
        <w:t>Semaphore Sets</w:t>
      </w:r>
      <w:bookmarkEnd w:id="157"/>
    </w:p>
    <w:p w:rsidR="00C241A3" w:rsidRDefault="00C241A3" w:rsidP="00C241A3">
      <w:pPr>
        <w:pStyle w:val="Listenabsatz"/>
        <w:numPr>
          <w:ilvl w:val="0"/>
          <w:numId w:val="84"/>
        </w:numPr>
      </w:pPr>
      <w:r>
        <w:t>Mehrere Semaphore in einer Datenstruktur</w:t>
      </w:r>
    </w:p>
    <w:p w:rsidR="00C241A3" w:rsidRDefault="00C241A3" w:rsidP="00C241A3">
      <w:pPr>
        <w:pStyle w:val="Listenabsatz"/>
        <w:numPr>
          <w:ilvl w:val="0"/>
          <w:numId w:val="84"/>
        </w:numPr>
      </w:pPr>
      <w:r>
        <w:t>Manipulationen (P, V) auf einer, mehreren oder allen Semaphoren im Set erlaubt</w:t>
      </w:r>
    </w:p>
    <w:p w:rsidR="00C241A3" w:rsidRDefault="00C241A3" w:rsidP="00C241A3">
      <w:pPr>
        <w:pStyle w:val="Listenabsatz"/>
        <w:numPr>
          <w:ilvl w:val="0"/>
          <w:numId w:val="84"/>
        </w:numPr>
      </w:pPr>
      <w:r>
        <w:t>Garantie des Kernels, dass alle in einem Systemaufruf spezifizierten Manipulationen in einer atomaren Operation ausgeführt werden</w:t>
      </w:r>
    </w:p>
    <w:p w:rsidR="000B45DC" w:rsidRDefault="00C241A3" w:rsidP="00C241A3">
      <w:pPr>
        <w:pStyle w:val="Listenabsatz"/>
        <w:numPr>
          <w:ilvl w:val="0"/>
          <w:numId w:val="84"/>
        </w:numPr>
      </w:pPr>
      <w:r>
        <w:t>Implementation z.B. durch Schutz des Sets durch einen umgebenden binären Semaphor</w:t>
      </w:r>
    </w:p>
    <w:p w:rsidR="000B45DC" w:rsidRDefault="000B45DC" w:rsidP="000B45DC">
      <w:pPr>
        <w:pStyle w:val="berschrift2"/>
      </w:pPr>
      <w:bookmarkStart w:id="158" w:name="_Toc453574243"/>
      <w:r>
        <w:t>Synchronisationsmittel: Barrier</w:t>
      </w:r>
      <w:bookmarkEnd w:id="158"/>
    </w:p>
    <w:p w:rsidR="009004B3" w:rsidRDefault="009004B3" w:rsidP="009004B3">
      <w:r>
        <w:t xml:space="preserve">Die fehlerhafte Programmierung eines wechselseitigen Ausschlusses mit Semaphoren kann zu signifikanten Fehlern führen </w:t>
      </w:r>
      <w:r w:rsidR="00783D14">
        <w:sym w:font="Wingdings" w:char="F0E0"/>
      </w:r>
      <w:r>
        <w:t xml:space="preserve"> neues Sprachkonstrukt MONITOR ohne explizite Programmierung von P und V Operationen – stattdessen Generierung durch den Compiler (Brinch Hansen &amp; Hoare, unterstützt z.B. in C</w:t>
      </w:r>
      <w:r w:rsidR="00DB7492">
        <w:t>oncurrent Pascal, Modula, Java)</w:t>
      </w:r>
    </w:p>
    <w:p w:rsidR="009004B3" w:rsidRDefault="009004B3" w:rsidP="009004B3">
      <w:pPr>
        <w:pStyle w:val="Listenabsatz"/>
        <w:numPr>
          <w:ilvl w:val="0"/>
          <w:numId w:val="85"/>
        </w:numPr>
      </w:pPr>
      <w:r>
        <w:lastRenderedPageBreak/>
        <w:t>Modul, welches Daten und Methoden/Prozeduren enthält.</w:t>
      </w:r>
    </w:p>
    <w:p w:rsidR="009004B3" w:rsidRDefault="009004B3" w:rsidP="009004B3">
      <w:pPr>
        <w:pStyle w:val="Listenabsatz"/>
        <w:numPr>
          <w:ilvl w:val="0"/>
          <w:numId w:val="85"/>
        </w:numPr>
      </w:pPr>
      <w:r>
        <w:t>Aufruf des Monitor Entry durch beliebig viele Prozesse; Garantie des wechselseitigen Ausschlusses</w:t>
      </w:r>
    </w:p>
    <w:p w:rsidR="009004B3" w:rsidRDefault="009004B3" w:rsidP="009004B3">
      <w:pPr>
        <w:pStyle w:val="Listenabsatz"/>
        <w:numPr>
          <w:ilvl w:val="0"/>
          <w:numId w:val="85"/>
        </w:numPr>
      </w:pPr>
      <w:r>
        <w:t>Prozeduren/Methoden eines Monitors können auf globale Daten zugreifen, die lokalen Daten des Monitors sind aber von aussen nicht zugänglich</w:t>
      </w:r>
    </w:p>
    <w:p w:rsidR="000B45DC" w:rsidRDefault="009004B3" w:rsidP="009004B3">
      <w:pPr>
        <w:pStyle w:val="Listenabsatz"/>
        <w:numPr>
          <w:ilvl w:val="0"/>
          <w:numId w:val="85"/>
        </w:numPr>
      </w:pPr>
      <w:r>
        <w:t>Im Innern eines Monitors ist es ggf. nötig, dass eine Aktivität wartet. Eine solche Aktivität wird durch den Monitor aus dem Monitor ausgelagert. Auf diese Weise bleibt der Monitor nicht blockiert und eine andere Aktivität kann in den Monitor eintreten. Falls eine andere Aktivität den Wartenden befreit, so kann diese, sobald der Monitor frei ist, diesen wieder bet</w:t>
      </w:r>
      <w:r w:rsidR="00DB7492">
        <w:t>reten</w:t>
      </w:r>
    </w:p>
    <w:p w:rsidR="000B45DC" w:rsidRDefault="000B45DC" w:rsidP="00783D14">
      <w:pPr>
        <w:pStyle w:val="berschrift2"/>
        <w:numPr>
          <w:ilvl w:val="0"/>
          <w:numId w:val="85"/>
        </w:numPr>
      </w:pPr>
      <w:bookmarkStart w:id="159" w:name="_Toc453574244"/>
      <w:r>
        <w:t>Synchronisationsmittel: Rendezvous</w:t>
      </w:r>
      <w:bookmarkEnd w:id="159"/>
    </w:p>
    <w:p w:rsidR="00783D14" w:rsidRDefault="00783D14" w:rsidP="00783D14">
      <w:pPr>
        <w:pStyle w:val="Listenabsatz"/>
        <w:numPr>
          <w:ilvl w:val="0"/>
          <w:numId w:val="85"/>
        </w:numPr>
      </w:pPr>
      <w:r>
        <w:t>Synchronisation vo</w:t>
      </w:r>
      <w:r w:rsidR="00FC411A">
        <w:t>n entfernten Prozeduraufrufen (R</w:t>
      </w:r>
      <w:r>
        <w:t xml:space="preserve">emote </w:t>
      </w:r>
      <w:r w:rsidR="00FC411A">
        <w:t>P</w:t>
      </w:r>
      <w:r>
        <w:t xml:space="preserve">rocedure </w:t>
      </w:r>
      <w:r w:rsidR="00FC411A">
        <w:t>C</w:t>
      </w:r>
      <w:r>
        <w:t>alls)</w:t>
      </w:r>
    </w:p>
    <w:p w:rsidR="00783D14" w:rsidRDefault="00783D14" w:rsidP="00783D14">
      <w:pPr>
        <w:pStyle w:val="Listenabsatz"/>
        <w:numPr>
          <w:ilvl w:val="0"/>
          <w:numId w:val="85"/>
        </w:numPr>
      </w:pPr>
      <w:r>
        <w:t>Der Prozedur-Aufrufer wird blockiert, bis die entfernte Prozedur ausgeführt wurde</w:t>
      </w:r>
    </w:p>
    <w:p w:rsidR="00783D14" w:rsidRDefault="00783D14" w:rsidP="00783D14">
      <w:pPr>
        <w:pStyle w:val="Listenabsatz"/>
        <w:numPr>
          <w:ilvl w:val="0"/>
          <w:numId w:val="85"/>
        </w:numPr>
      </w:pPr>
      <w:r>
        <w:t>Der Prozedur-Anbieter bleibt blockiert, bis eine seiner Prozeduren aufgerufen wird.</w:t>
      </w:r>
    </w:p>
    <w:p w:rsidR="00783D14" w:rsidRDefault="00783D14" w:rsidP="00783D14">
      <w:pPr>
        <w:pStyle w:val="Listenabsatz"/>
        <w:numPr>
          <w:ilvl w:val="0"/>
          <w:numId w:val="85"/>
        </w:numPr>
      </w:pPr>
      <w:r>
        <w:t>Operationen:</w:t>
      </w:r>
    </w:p>
    <w:p w:rsidR="00783D14" w:rsidRDefault="00783D14" w:rsidP="00783D14">
      <w:pPr>
        <w:pStyle w:val="Listenabsatz"/>
        <w:numPr>
          <w:ilvl w:val="1"/>
          <w:numId w:val="85"/>
        </w:numPr>
      </w:pPr>
      <w:r>
        <w:t>Rendezvous anbieten (Anbieter)</w:t>
      </w:r>
    </w:p>
    <w:p w:rsidR="00783D14" w:rsidRDefault="00783D14" w:rsidP="00783D14">
      <w:pPr>
        <w:pStyle w:val="Listenabsatz"/>
        <w:numPr>
          <w:ilvl w:val="1"/>
          <w:numId w:val="85"/>
        </w:numPr>
      </w:pPr>
      <w:r>
        <w:t xml:space="preserve">Rendezvous beantragen (Aufrufer) </w:t>
      </w:r>
      <w:r>
        <w:sym w:font="Wingdings" w:char="F0E0"/>
      </w:r>
      <w:r>
        <w:t xml:space="preserve"> Warteschlange</w:t>
      </w:r>
    </w:p>
    <w:p w:rsidR="00783D14" w:rsidRDefault="00783D14" w:rsidP="00783D14">
      <w:pPr>
        <w:pStyle w:val="Listenabsatz"/>
        <w:numPr>
          <w:ilvl w:val="1"/>
          <w:numId w:val="85"/>
        </w:numPr>
      </w:pPr>
      <w:r>
        <w:t xml:space="preserve">Rendezvous annehmen (Anbieter) </w:t>
      </w:r>
      <w:r>
        <w:sym w:font="Wingdings" w:char="F0E0"/>
      </w:r>
      <w:r>
        <w:t xml:space="preserve"> erster Aufrufer</w:t>
      </w:r>
    </w:p>
    <w:p w:rsidR="00AB369B" w:rsidRDefault="00783D14" w:rsidP="00783D14">
      <w:pPr>
        <w:pStyle w:val="Listenabsatz"/>
        <w:numPr>
          <w:ilvl w:val="1"/>
          <w:numId w:val="85"/>
        </w:numPr>
      </w:pPr>
      <w:r>
        <w:t>Rendezvous ausführen &amp; Resultat melden (Anbieter)</w:t>
      </w:r>
    </w:p>
    <w:p w:rsidR="00AB369B" w:rsidRDefault="00AB369B" w:rsidP="00AB369B">
      <w:pPr>
        <w:pStyle w:val="berschrift2"/>
      </w:pPr>
      <w:bookmarkStart w:id="160" w:name="_Toc453574245"/>
      <w:r>
        <w:t>Deadlock Erkennung und Vermeidung oder Behebung</w:t>
      </w:r>
      <w:bookmarkEnd w:id="160"/>
    </w:p>
    <w:p w:rsidR="00A179FC" w:rsidRDefault="00A179FC" w:rsidP="00A179FC">
      <w:pPr>
        <w:pStyle w:val="Listenabsatz"/>
        <w:numPr>
          <w:ilvl w:val="0"/>
          <w:numId w:val="86"/>
        </w:numPr>
      </w:pPr>
      <w:r>
        <w:t>Deadlocks treten auf, wenn:</w:t>
      </w:r>
    </w:p>
    <w:p w:rsidR="00A179FC" w:rsidRDefault="00A179FC" w:rsidP="00A179FC">
      <w:pPr>
        <w:pStyle w:val="Listenabsatz"/>
        <w:numPr>
          <w:ilvl w:val="1"/>
          <w:numId w:val="86"/>
        </w:numPr>
      </w:pPr>
      <w:r>
        <w:t>Die umstrittenen Ressourcen nur exklusiv nutzbar sind,</w:t>
      </w:r>
    </w:p>
    <w:p w:rsidR="00A179FC" w:rsidRDefault="00A179FC" w:rsidP="00A179FC">
      <w:pPr>
        <w:pStyle w:val="Listenabsatz"/>
        <w:numPr>
          <w:ilvl w:val="1"/>
          <w:numId w:val="86"/>
        </w:numPr>
      </w:pPr>
      <w:r>
        <w:t>Die umstrittenen Ressourcen nicht entzogen werden können,</w:t>
      </w:r>
    </w:p>
    <w:p w:rsidR="00A179FC" w:rsidRDefault="00A179FC" w:rsidP="00A179FC">
      <w:pPr>
        <w:pStyle w:val="Listenabsatz"/>
        <w:numPr>
          <w:ilvl w:val="1"/>
          <w:numId w:val="86"/>
        </w:numPr>
      </w:pPr>
      <w:r>
        <w:t>Die Belegung von Ressourcen schon möglich ist, auch wenn auf die Zuweisung weiterer Ressourcen gewartet werden muss,</w:t>
      </w:r>
    </w:p>
    <w:p w:rsidR="00A179FC" w:rsidRDefault="00A179FC" w:rsidP="00A179FC">
      <w:pPr>
        <w:pStyle w:val="Listenabsatz"/>
        <w:numPr>
          <w:ilvl w:val="1"/>
          <w:numId w:val="86"/>
        </w:numPr>
      </w:pPr>
      <w:r>
        <w:t>Eine zyklische Kette von Prozessen auftritt, in der jeder Prozess mindestens eine Ressource besitzt, die der nächste Prozess in der Kette benötigt.</w:t>
      </w:r>
    </w:p>
    <w:p w:rsidR="00A179FC" w:rsidRDefault="00A179FC" w:rsidP="00A179FC">
      <w:pPr>
        <w:pStyle w:val="Listenabsatz"/>
        <w:numPr>
          <w:ilvl w:val="0"/>
          <w:numId w:val="86"/>
        </w:numPr>
      </w:pPr>
      <w:r>
        <w:t>Gegenmassnahmen:</w:t>
      </w:r>
    </w:p>
    <w:p w:rsidR="00A179FC" w:rsidRDefault="00A179FC" w:rsidP="00A179FC">
      <w:pPr>
        <w:pStyle w:val="Listenabsatz"/>
        <w:numPr>
          <w:ilvl w:val="1"/>
          <w:numId w:val="86"/>
        </w:numPr>
      </w:pPr>
      <w:r>
        <w:t>Sicherstellen, dass immer eine der Deadlock-Bedingungen nicht erfüllt ist (Regeln für die Nutzung</w:t>
      </w:r>
      <w:r w:rsidR="001B5359">
        <w:t>/</w:t>
      </w:r>
      <w:r>
        <w:t>erzwungene Freiga</w:t>
      </w:r>
      <w:r w:rsidR="002513D9">
        <w:t>be etc)</w:t>
      </w:r>
    </w:p>
    <w:p w:rsidR="00A179FC" w:rsidRDefault="00A179FC" w:rsidP="00A179FC">
      <w:pPr>
        <w:pStyle w:val="Listenabsatz"/>
        <w:numPr>
          <w:ilvl w:val="1"/>
          <w:numId w:val="86"/>
        </w:numPr>
      </w:pPr>
      <w:r>
        <w:t>Zukünftigen Ressourcenbedarf der Prozesse analysieren und Zustände erkennen/verbieten, die zu Deadlocks führen (Banker‘s Algorithm, aber ggf. schlech</w:t>
      </w:r>
      <w:r w:rsidR="002513D9">
        <w:t xml:space="preserve">te Ausnutzung </w:t>
      </w:r>
      <w:r w:rsidR="002513D9">
        <w:sym w:font="Wingdings" w:char="F0E0"/>
      </w:r>
      <w:r w:rsidR="002513D9">
        <w:t xml:space="preserve"> Overbooking)</w:t>
      </w:r>
    </w:p>
    <w:p w:rsidR="00AB369B" w:rsidRPr="00AB369B" w:rsidRDefault="00A179FC" w:rsidP="00A179FC">
      <w:pPr>
        <w:pStyle w:val="Listenabsatz"/>
        <w:numPr>
          <w:ilvl w:val="1"/>
          <w:numId w:val="86"/>
        </w:numPr>
      </w:pPr>
      <w:r>
        <w:t xml:space="preserve">Bereits </w:t>
      </w:r>
      <w:r w:rsidR="002513D9">
        <w:t>eingetretene</w:t>
      </w:r>
      <w:r>
        <w:t xml:space="preserve"> Deadlock erkennen und auflösen (ggf. Proze</w:t>
      </w:r>
      <w:r w:rsidR="002513D9">
        <w:t>ss-Abbruch)</w:t>
      </w:r>
    </w:p>
    <w:p w:rsidR="00AB369B" w:rsidRDefault="00AB369B" w:rsidP="00AF65CF"/>
    <w:p w:rsidR="00A10A1A" w:rsidRDefault="00A10A1A" w:rsidP="00A10A1A">
      <w:pPr>
        <w:pStyle w:val="berschrift1"/>
      </w:pPr>
      <w:bookmarkStart w:id="161" w:name="_Toc453574246"/>
      <w:r>
        <w:lastRenderedPageBreak/>
        <w:t>Woche 11</w:t>
      </w:r>
      <w:bookmarkEnd w:id="161"/>
    </w:p>
    <w:p w:rsidR="00A10A1A" w:rsidRDefault="00182187" w:rsidP="00182187">
      <w:pPr>
        <w:pStyle w:val="berschrift2"/>
      </w:pPr>
      <w:bookmarkStart w:id="162" w:name="_Toc453574247"/>
      <w:r>
        <w:t>Verteilte Systeme</w:t>
      </w:r>
      <w:bookmarkEnd w:id="162"/>
    </w:p>
    <w:p w:rsidR="00107794" w:rsidRDefault="00E0218B" w:rsidP="00107794">
      <w:pPr>
        <w:pStyle w:val="Listenabsatz"/>
        <w:numPr>
          <w:ilvl w:val="0"/>
          <w:numId w:val="87"/>
        </w:numPr>
      </w:pPr>
      <w:r>
        <w:t xml:space="preserve">Andrew Tanenbaum: </w:t>
      </w:r>
      <w:r w:rsidR="00107794">
        <w:t>Ein verteiltes System ist ein Zusammenschluss unabhängiger Computer, der sich für den Benutzer als ei</w:t>
      </w:r>
      <w:r>
        <w:t>n einzelnes System präsentiert.</w:t>
      </w:r>
    </w:p>
    <w:p w:rsidR="00107794" w:rsidRDefault="00E0218B" w:rsidP="00107794">
      <w:pPr>
        <w:pStyle w:val="Listenabsatz"/>
        <w:numPr>
          <w:ilvl w:val="0"/>
          <w:numId w:val="87"/>
        </w:numPr>
      </w:pPr>
      <w:r>
        <w:t xml:space="preserve">Peter Löhr: </w:t>
      </w:r>
      <w:r w:rsidR="00107794">
        <w:t>Eine Menge interagierender Prozesse (oder Prozessoren), die über keinen gemeinsamen Speicher verfügen und daher über Nachric</w:t>
      </w:r>
      <w:r>
        <w:t>hten miteinander kommunizieren.</w:t>
      </w:r>
    </w:p>
    <w:p w:rsidR="00107794" w:rsidRPr="00107794" w:rsidRDefault="00E0218B" w:rsidP="00107794">
      <w:pPr>
        <w:pStyle w:val="Listenabsatz"/>
        <w:numPr>
          <w:ilvl w:val="0"/>
          <w:numId w:val="87"/>
        </w:numPr>
        <w:rPr>
          <w:lang w:val="en-US"/>
        </w:rPr>
      </w:pPr>
      <w:r>
        <w:rPr>
          <w:lang w:val="en-US"/>
        </w:rPr>
        <w:t xml:space="preserve">Leslie Lamport: </w:t>
      </w:r>
      <w:r w:rsidR="00107794" w:rsidRPr="00107794">
        <w:rPr>
          <w:lang w:val="en-US"/>
        </w:rPr>
        <w:t xml:space="preserve">A distributed system is one in which the failure of a computer you </w:t>
      </w:r>
      <w:r w:rsidR="00357052">
        <w:rPr>
          <w:lang w:val="en-US"/>
        </w:rPr>
        <w:t>did not</w:t>
      </w:r>
      <w:r w:rsidR="00107794" w:rsidRPr="00107794">
        <w:rPr>
          <w:lang w:val="en-US"/>
        </w:rPr>
        <w:t xml:space="preserve"> even know existed can render your own comp</w:t>
      </w:r>
      <w:r>
        <w:rPr>
          <w:lang w:val="en-US"/>
        </w:rPr>
        <w:t>uter unusable.</w:t>
      </w:r>
    </w:p>
    <w:p w:rsidR="00182187" w:rsidRDefault="00182187" w:rsidP="00182187">
      <w:pPr>
        <w:pStyle w:val="berschrift2"/>
      </w:pPr>
      <w:bookmarkStart w:id="163" w:name="_Toc453574248"/>
      <w:r>
        <w:t>Verteilungsvarianten</w:t>
      </w:r>
      <w:bookmarkEnd w:id="163"/>
    </w:p>
    <w:p w:rsidR="00107794" w:rsidRDefault="00107794" w:rsidP="00107794">
      <w:pPr>
        <w:pStyle w:val="Listenabsatz"/>
        <w:numPr>
          <w:ilvl w:val="0"/>
          <w:numId w:val="88"/>
        </w:numPr>
      </w:pPr>
      <w:r>
        <w:t>Hardware</w:t>
      </w:r>
      <w:r w:rsidR="001B5359">
        <w:t>/</w:t>
      </w:r>
      <w:r>
        <w:t>Software</w:t>
      </w:r>
      <w:r w:rsidR="001B5359">
        <w:t>/</w:t>
      </w:r>
      <w:r>
        <w:t>Benutzung</w:t>
      </w:r>
    </w:p>
    <w:p w:rsidR="00107794" w:rsidRDefault="00107794" w:rsidP="00107794">
      <w:pPr>
        <w:pStyle w:val="Listenabsatz"/>
        <w:numPr>
          <w:ilvl w:val="0"/>
          <w:numId w:val="88"/>
        </w:numPr>
      </w:pPr>
      <w:r>
        <w:t>Client-Server-System: Viele Clients greifen auf einen oder mehrere Server bzw. Services zu</w:t>
      </w:r>
    </w:p>
    <w:p w:rsidR="00107794" w:rsidRDefault="00107794" w:rsidP="00107794">
      <w:pPr>
        <w:pStyle w:val="Listenabsatz"/>
        <w:numPr>
          <w:ilvl w:val="0"/>
          <w:numId w:val="88"/>
        </w:numPr>
      </w:pPr>
      <w:r>
        <w:t>Verteiltes Dateisystem (z.B. NFS): Ein über mehrere Server verteiltes virtuelles Dateisystem steht Clients zur transparenten Benutzung zur Verfügung</w:t>
      </w:r>
    </w:p>
    <w:p w:rsidR="00107794" w:rsidRDefault="00107794" w:rsidP="00107794">
      <w:pPr>
        <w:pStyle w:val="Listenabsatz"/>
        <w:numPr>
          <w:ilvl w:val="0"/>
          <w:numId w:val="88"/>
        </w:numPr>
      </w:pPr>
      <w:r>
        <w:t>Netzwerk-fähiges Betriebssystem (lose Kopplung): das Betriebssystem stellt system-übergreifende Funktionalität (z.B. rcp, rlogin, rsh unter Unix) zur Verfügung</w:t>
      </w:r>
    </w:p>
    <w:p w:rsidR="00107794" w:rsidRDefault="00107794" w:rsidP="00107794">
      <w:pPr>
        <w:pStyle w:val="Listenabsatz"/>
        <w:numPr>
          <w:ilvl w:val="0"/>
          <w:numId w:val="88"/>
        </w:numPr>
      </w:pPr>
      <w:r>
        <w:t>Verteiltes Betriebssystem (enge Kopplung): Das Betriebssystem selbst ist verteilt, für Benutzer und Anwendungen ist dies nicht sichtbar</w:t>
      </w:r>
    </w:p>
    <w:p w:rsidR="00107794" w:rsidRPr="00107794" w:rsidRDefault="00107794" w:rsidP="00107794">
      <w:pPr>
        <w:pStyle w:val="Listenabsatz"/>
        <w:numPr>
          <w:ilvl w:val="0"/>
          <w:numId w:val="88"/>
        </w:numPr>
      </w:pPr>
      <w:r>
        <w:t>Verteilte Anwendung: Durch die Programmierung der Anwendung wird das verteilte System erstellt – das Programm muss in der Regel die Verteillogik kennen</w:t>
      </w:r>
    </w:p>
    <w:p w:rsidR="00182187" w:rsidRDefault="00182187" w:rsidP="00182187">
      <w:pPr>
        <w:pStyle w:val="berschrift2"/>
      </w:pPr>
      <w:bookmarkStart w:id="164" w:name="_Toc453574249"/>
      <w:r>
        <w:t>Gründe für die Verteilung</w:t>
      </w:r>
      <w:bookmarkEnd w:id="164"/>
    </w:p>
    <w:p w:rsidR="00CC40BC" w:rsidRDefault="00CC40BC" w:rsidP="00CC40BC">
      <w:pPr>
        <w:pStyle w:val="Listenabsatz"/>
        <w:numPr>
          <w:ilvl w:val="0"/>
          <w:numId w:val="88"/>
        </w:numPr>
      </w:pPr>
      <w:r>
        <w:t>Verteilung versus Parallelität</w:t>
      </w:r>
    </w:p>
    <w:p w:rsidR="00CC40BC" w:rsidRDefault="00CC40BC" w:rsidP="00CC40BC">
      <w:pPr>
        <w:pStyle w:val="Listenabsatz"/>
        <w:numPr>
          <w:ilvl w:val="0"/>
          <w:numId w:val="88"/>
        </w:numPr>
      </w:pPr>
      <w:r>
        <w:t>Lastverteilung</w:t>
      </w:r>
    </w:p>
    <w:p w:rsidR="00CC40BC" w:rsidRDefault="00CC40BC" w:rsidP="00CC40BC">
      <w:pPr>
        <w:pStyle w:val="Listenabsatz"/>
        <w:numPr>
          <w:ilvl w:val="0"/>
          <w:numId w:val="88"/>
        </w:numPr>
      </w:pPr>
      <w:r>
        <w:t>Leistungssteigerung</w:t>
      </w:r>
    </w:p>
    <w:p w:rsidR="00CC40BC" w:rsidRDefault="00CC40BC" w:rsidP="00CC40BC">
      <w:pPr>
        <w:pStyle w:val="Listenabsatz"/>
        <w:numPr>
          <w:ilvl w:val="0"/>
          <w:numId w:val="88"/>
        </w:numPr>
      </w:pPr>
      <w:r>
        <w:t>Skalierbarkeit</w:t>
      </w:r>
      <w:r w:rsidR="001B5359">
        <w:t>/</w:t>
      </w:r>
      <w:r>
        <w:t>Flexibilität</w:t>
      </w:r>
    </w:p>
    <w:p w:rsidR="00CC40BC" w:rsidRDefault="00CC40BC" w:rsidP="00CC40BC">
      <w:pPr>
        <w:pStyle w:val="Listenabsatz"/>
        <w:numPr>
          <w:ilvl w:val="0"/>
          <w:numId w:val="88"/>
        </w:numPr>
      </w:pPr>
      <w:r>
        <w:t>Sicherheit</w:t>
      </w:r>
      <w:r w:rsidR="001B5359">
        <w:t>/</w:t>
      </w:r>
      <w:r>
        <w:t>Zuverlässigkeit</w:t>
      </w:r>
      <w:r w:rsidR="001B5359">
        <w:t>/</w:t>
      </w:r>
      <w:r>
        <w:t>Verfügbarkeit</w:t>
      </w:r>
    </w:p>
    <w:p w:rsidR="00CC40BC" w:rsidRDefault="00CC40BC" w:rsidP="00CC40BC">
      <w:pPr>
        <w:pStyle w:val="Listenabsatz"/>
        <w:numPr>
          <w:ilvl w:val="0"/>
          <w:numId w:val="88"/>
        </w:numPr>
      </w:pPr>
      <w:r>
        <w:t>Preis</w:t>
      </w:r>
      <w:r w:rsidR="001B5359">
        <w:t>/</w:t>
      </w:r>
      <w:r>
        <w:t>Leistung bzw. Kostenreduktion</w:t>
      </w:r>
    </w:p>
    <w:p w:rsidR="00CC40BC" w:rsidRDefault="00CC40BC" w:rsidP="00CC40BC">
      <w:pPr>
        <w:pStyle w:val="Listenabsatz"/>
        <w:numPr>
          <w:ilvl w:val="0"/>
          <w:numId w:val="88"/>
        </w:numPr>
      </w:pPr>
      <w:r>
        <w:t>Gemeinsame Datennutzung</w:t>
      </w:r>
    </w:p>
    <w:p w:rsidR="00CC40BC" w:rsidRDefault="00CC40BC" w:rsidP="00CC40BC">
      <w:pPr>
        <w:pStyle w:val="Listenabsatz"/>
        <w:numPr>
          <w:ilvl w:val="0"/>
          <w:numId w:val="88"/>
        </w:numPr>
      </w:pPr>
      <w:r>
        <w:t>Gemeinsame Nutzung teurer Peripherie</w:t>
      </w:r>
    </w:p>
    <w:p w:rsidR="00182187" w:rsidRDefault="00CC40BC" w:rsidP="00CC40BC">
      <w:pPr>
        <w:pStyle w:val="Listenabsatz"/>
        <w:numPr>
          <w:ilvl w:val="0"/>
          <w:numId w:val="88"/>
        </w:numPr>
      </w:pPr>
      <w:r>
        <w:t>Applikatorische Verteilung (z.B. E-Mail)</w:t>
      </w:r>
    </w:p>
    <w:p w:rsidR="00182187" w:rsidRDefault="00182187" w:rsidP="00182187">
      <w:pPr>
        <w:pStyle w:val="berschrift2"/>
      </w:pPr>
      <w:bookmarkStart w:id="165" w:name="_Toc453574250"/>
      <w:r>
        <w:t>Potentielle Nachteile und Risiken</w:t>
      </w:r>
      <w:bookmarkEnd w:id="165"/>
    </w:p>
    <w:p w:rsidR="006A05EC" w:rsidRDefault="006A05EC" w:rsidP="005C315D">
      <w:pPr>
        <w:pStyle w:val="Listenabsatz"/>
        <w:numPr>
          <w:ilvl w:val="0"/>
          <w:numId w:val="89"/>
        </w:numPr>
      </w:pPr>
      <w:r>
        <w:t>Erhöhte Komplexität</w:t>
      </w:r>
    </w:p>
    <w:p w:rsidR="006A05EC" w:rsidRDefault="006A05EC" w:rsidP="005C315D">
      <w:pPr>
        <w:pStyle w:val="Listenabsatz"/>
        <w:numPr>
          <w:ilvl w:val="0"/>
          <w:numId w:val="89"/>
        </w:numPr>
      </w:pPr>
      <w:r>
        <w:t>Erschwerte Fehlersuche</w:t>
      </w:r>
    </w:p>
    <w:p w:rsidR="006A05EC" w:rsidRDefault="006A05EC" w:rsidP="005C315D">
      <w:pPr>
        <w:pStyle w:val="Listenabsatz"/>
        <w:numPr>
          <w:ilvl w:val="0"/>
          <w:numId w:val="89"/>
        </w:numPr>
      </w:pPr>
      <w:r>
        <w:t>Verlängerte Abhängigkeitsketten (z.B. Netzwerk)</w:t>
      </w:r>
    </w:p>
    <w:p w:rsidR="006A05EC" w:rsidRDefault="006A05EC" w:rsidP="005C315D">
      <w:pPr>
        <w:pStyle w:val="Listenabsatz"/>
        <w:numPr>
          <w:ilvl w:val="0"/>
          <w:numId w:val="89"/>
        </w:numPr>
      </w:pPr>
      <w:r>
        <w:t>Sicherheitsdispositiv wird aufwendiger</w:t>
      </w:r>
    </w:p>
    <w:p w:rsidR="006A05EC" w:rsidRDefault="006A05EC" w:rsidP="005C315D">
      <w:pPr>
        <w:pStyle w:val="Listenabsatz"/>
        <w:numPr>
          <w:ilvl w:val="0"/>
          <w:numId w:val="89"/>
        </w:numPr>
      </w:pPr>
      <w:r>
        <w:t>Nicht alle Subsysteme (Hard-, Software) eignen sich für die Verteilung</w:t>
      </w:r>
    </w:p>
    <w:p w:rsidR="00182187" w:rsidRDefault="006A05EC" w:rsidP="005C315D">
      <w:pPr>
        <w:pStyle w:val="Listenabsatz"/>
        <w:numPr>
          <w:ilvl w:val="0"/>
          <w:numId w:val="89"/>
        </w:numPr>
      </w:pPr>
      <w:r>
        <w:t>Sicherstellung der Konsistenz und Synchronisation</w:t>
      </w:r>
    </w:p>
    <w:p w:rsidR="00182187" w:rsidRDefault="00182187" w:rsidP="00182187">
      <w:pPr>
        <w:pStyle w:val="berschrift2"/>
      </w:pPr>
      <w:bookmarkStart w:id="166" w:name="_Toc453574251"/>
      <w:r>
        <w:t>Anforderungen an verteilte Betriebssysteme</w:t>
      </w:r>
      <w:bookmarkEnd w:id="166"/>
    </w:p>
    <w:p w:rsidR="00182187" w:rsidRDefault="006A05EC" w:rsidP="00182187">
      <w:pPr>
        <w:pStyle w:val="berschrift3"/>
      </w:pPr>
      <w:bookmarkStart w:id="167" w:name="_Toc453574252"/>
      <w:r>
        <w:t>Anforderungen</w:t>
      </w:r>
      <w:bookmarkEnd w:id="167"/>
    </w:p>
    <w:p w:rsidR="006A05EC" w:rsidRDefault="006A05EC" w:rsidP="005C315D">
      <w:pPr>
        <w:pStyle w:val="Listenabsatz"/>
        <w:numPr>
          <w:ilvl w:val="0"/>
          <w:numId w:val="90"/>
        </w:numPr>
      </w:pPr>
      <w:r>
        <w:t>Gemeinsamer Kernel Code und System Calls</w:t>
      </w:r>
    </w:p>
    <w:p w:rsidR="006A05EC" w:rsidRDefault="006A05EC" w:rsidP="005C315D">
      <w:pPr>
        <w:pStyle w:val="Listenabsatz"/>
        <w:numPr>
          <w:ilvl w:val="0"/>
          <w:numId w:val="90"/>
        </w:numPr>
      </w:pPr>
      <w:r>
        <w:t>Gemeinsam genutzter Hauptspeicher</w:t>
      </w:r>
    </w:p>
    <w:p w:rsidR="006A05EC" w:rsidRDefault="006A05EC" w:rsidP="005C315D">
      <w:pPr>
        <w:pStyle w:val="Listenabsatz"/>
        <w:numPr>
          <w:ilvl w:val="0"/>
          <w:numId w:val="90"/>
        </w:numPr>
      </w:pPr>
      <w:r>
        <w:t>Gemeinsames Prozess-Steuersystem</w:t>
      </w:r>
    </w:p>
    <w:p w:rsidR="006A05EC" w:rsidRDefault="006A05EC" w:rsidP="005C315D">
      <w:pPr>
        <w:pStyle w:val="Listenabsatz"/>
        <w:numPr>
          <w:ilvl w:val="0"/>
          <w:numId w:val="90"/>
        </w:numPr>
      </w:pPr>
      <w:r>
        <w:t>Gemeinsames Dateisystem</w:t>
      </w:r>
    </w:p>
    <w:p w:rsidR="006A05EC" w:rsidRDefault="006A05EC" w:rsidP="005C315D">
      <w:pPr>
        <w:pStyle w:val="Listenabsatz"/>
        <w:numPr>
          <w:ilvl w:val="0"/>
          <w:numId w:val="90"/>
        </w:numPr>
      </w:pPr>
      <w:r>
        <w:t>Gemeinsame Interprozess-Kommunikation</w:t>
      </w:r>
    </w:p>
    <w:p w:rsidR="006A05EC" w:rsidRDefault="006A05EC" w:rsidP="005C315D">
      <w:pPr>
        <w:pStyle w:val="Listenabsatz"/>
        <w:numPr>
          <w:ilvl w:val="0"/>
          <w:numId w:val="90"/>
        </w:numPr>
      </w:pPr>
      <w:r>
        <w:t>Gemeinsame Ausnahmebehandlung</w:t>
      </w:r>
    </w:p>
    <w:p w:rsidR="006A05EC" w:rsidRDefault="006A05EC" w:rsidP="005C315D">
      <w:pPr>
        <w:pStyle w:val="Listenabsatz"/>
        <w:numPr>
          <w:ilvl w:val="0"/>
          <w:numId w:val="90"/>
        </w:numPr>
      </w:pPr>
      <w:r>
        <w:lastRenderedPageBreak/>
        <w:t>Gemeinsame Synchronisationsmechanismen</w:t>
      </w:r>
    </w:p>
    <w:p w:rsidR="006A05EC" w:rsidRDefault="006A05EC" w:rsidP="005C315D">
      <w:pPr>
        <w:pStyle w:val="Listenabsatz"/>
        <w:numPr>
          <w:ilvl w:val="0"/>
          <w:numId w:val="90"/>
        </w:numPr>
      </w:pPr>
      <w:r>
        <w:t>Gemeinsames System Management</w:t>
      </w:r>
    </w:p>
    <w:p w:rsidR="006A05EC" w:rsidRDefault="006A05EC" w:rsidP="005C315D">
      <w:pPr>
        <w:pStyle w:val="Listenabsatz"/>
        <w:numPr>
          <w:ilvl w:val="0"/>
          <w:numId w:val="90"/>
        </w:numPr>
      </w:pPr>
      <w:r>
        <w:t>Spezialisierte Funktionen für das Management der Verteilung</w:t>
      </w:r>
    </w:p>
    <w:p w:rsidR="00182187" w:rsidRDefault="006A05EC" w:rsidP="005C315D">
      <w:pPr>
        <w:pStyle w:val="Listenabsatz"/>
        <w:numPr>
          <w:ilvl w:val="0"/>
          <w:numId w:val="90"/>
        </w:numPr>
      </w:pPr>
      <w:r>
        <w:t>Transparente Benutzerschnittstelle</w:t>
      </w:r>
    </w:p>
    <w:p w:rsidR="00182187" w:rsidRDefault="00182187" w:rsidP="00182187">
      <w:pPr>
        <w:pStyle w:val="berschrift3"/>
      </w:pPr>
      <w:bookmarkStart w:id="168" w:name="_Toc453574253"/>
      <w:r>
        <w:t>Faktor Transparenz</w:t>
      </w:r>
      <w:bookmarkEnd w:id="168"/>
    </w:p>
    <w:p w:rsidR="006A05EC" w:rsidRDefault="006A05EC" w:rsidP="005C315D">
      <w:pPr>
        <w:pStyle w:val="Listenabsatz"/>
        <w:numPr>
          <w:ilvl w:val="0"/>
          <w:numId w:val="91"/>
        </w:numPr>
      </w:pPr>
      <w:r>
        <w:t>Ortstransparenz: Der Ort der genutzten Ressourcen</w:t>
      </w:r>
      <w:r w:rsidR="001B5359">
        <w:t>/</w:t>
      </w:r>
      <w:r>
        <w:t>erbrachten Dienste ist für den Anwender nicht sichtbar</w:t>
      </w:r>
    </w:p>
    <w:p w:rsidR="006A05EC" w:rsidRDefault="006A05EC" w:rsidP="005C315D">
      <w:pPr>
        <w:pStyle w:val="Listenabsatz"/>
        <w:numPr>
          <w:ilvl w:val="0"/>
          <w:numId w:val="91"/>
        </w:numPr>
      </w:pPr>
      <w:r>
        <w:t>Migrationstransparenz: Ressourcen können verlagert werden, ohne dass sich ihr Name bzw. ihre Nutzung verändert</w:t>
      </w:r>
    </w:p>
    <w:p w:rsidR="006A05EC" w:rsidRDefault="006A05EC" w:rsidP="005C315D">
      <w:pPr>
        <w:pStyle w:val="Listenabsatz"/>
        <w:numPr>
          <w:ilvl w:val="0"/>
          <w:numId w:val="91"/>
        </w:numPr>
      </w:pPr>
      <w:r>
        <w:t>Replikationstransparenz: Anwender können nicht erkennen, wie viele Instanzen es gibt</w:t>
      </w:r>
    </w:p>
    <w:p w:rsidR="006A05EC" w:rsidRDefault="006A05EC" w:rsidP="005C315D">
      <w:pPr>
        <w:pStyle w:val="Listenabsatz"/>
        <w:numPr>
          <w:ilvl w:val="0"/>
          <w:numId w:val="91"/>
        </w:numPr>
      </w:pPr>
      <w:r>
        <w:t>Nebenläufigkeitstransparenz: mehrere Anwender können die Ressourcen automatisch gemeinsam und unabhängig voneinander nutzen</w:t>
      </w:r>
    </w:p>
    <w:p w:rsidR="00182187" w:rsidRDefault="006A05EC" w:rsidP="005C315D">
      <w:pPr>
        <w:pStyle w:val="Listenabsatz"/>
        <w:numPr>
          <w:ilvl w:val="0"/>
          <w:numId w:val="91"/>
        </w:numPr>
      </w:pPr>
      <w:r>
        <w:t>Parallelitätstransparenz: Aktivitäten können parallel bzw. Nebenläufig ausgeführt werden, ohne dass der Anwender es bemerkt</w:t>
      </w:r>
    </w:p>
    <w:p w:rsidR="00182187" w:rsidRDefault="00182187" w:rsidP="00182187">
      <w:pPr>
        <w:pStyle w:val="berschrift3"/>
      </w:pPr>
      <w:bookmarkStart w:id="169" w:name="_Toc453574254"/>
      <w:r>
        <w:t>Faktor Flexibilität</w:t>
      </w:r>
      <w:bookmarkEnd w:id="169"/>
    </w:p>
    <w:p w:rsidR="006A05EC" w:rsidRDefault="006A05EC" w:rsidP="005C315D">
      <w:pPr>
        <w:pStyle w:val="Listenabsatz"/>
        <w:numPr>
          <w:ilvl w:val="0"/>
          <w:numId w:val="92"/>
        </w:numPr>
      </w:pPr>
      <w:r>
        <w:t>Services sollen dynamisch an den Bedarf anpassbar sein, entweder durch administrative Eingriffe oder durch Eigenkonfiguration zur Laufzeit</w:t>
      </w:r>
    </w:p>
    <w:p w:rsidR="00182187" w:rsidRDefault="006A05EC" w:rsidP="005C315D">
      <w:pPr>
        <w:pStyle w:val="Listenabsatz"/>
        <w:numPr>
          <w:ilvl w:val="0"/>
          <w:numId w:val="92"/>
        </w:numPr>
      </w:pPr>
      <w:r>
        <w:t>Änderungen sollen keinen kompletten Neustart des verteilten Systems erfordern</w:t>
      </w:r>
    </w:p>
    <w:p w:rsidR="00182187" w:rsidRDefault="00187CC5" w:rsidP="00187CC5">
      <w:pPr>
        <w:pStyle w:val="berschrift3"/>
      </w:pPr>
      <w:bookmarkStart w:id="170" w:name="_Toc453574255"/>
      <w:r>
        <w:t>Faktor Zuverlässigkeit</w:t>
      </w:r>
      <w:bookmarkEnd w:id="170"/>
    </w:p>
    <w:p w:rsidR="00C63BD8" w:rsidRDefault="00C63BD8" w:rsidP="005C315D">
      <w:pPr>
        <w:pStyle w:val="Listenabsatz"/>
        <w:numPr>
          <w:ilvl w:val="0"/>
          <w:numId w:val="93"/>
        </w:numPr>
      </w:pPr>
      <w:r>
        <w:t>Erhöhte Zuverlässigkeit gegenüber Einzelsystemen trotz additiver Ausfallwahrscheinlichkeiten (Redundanz)</w:t>
      </w:r>
    </w:p>
    <w:p w:rsidR="00C63BD8" w:rsidRDefault="00C63BD8" w:rsidP="005C315D">
      <w:pPr>
        <w:pStyle w:val="Listenabsatz"/>
        <w:numPr>
          <w:ilvl w:val="0"/>
          <w:numId w:val="93"/>
        </w:numPr>
      </w:pPr>
      <w:r>
        <w:t>End-zu-End Verfügbarkeit statt Komponentenverfügbarkeit</w:t>
      </w:r>
    </w:p>
    <w:p w:rsidR="00C63BD8" w:rsidRDefault="00C63BD8" w:rsidP="005C315D">
      <w:pPr>
        <w:pStyle w:val="Listenabsatz"/>
        <w:numPr>
          <w:ilvl w:val="0"/>
          <w:numId w:val="93"/>
        </w:numPr>
      </w:pPr>
      <w:r>
        <w:t>Sicherheit – gleiche Richtlinien &amp; Umsetzung im gesamten verteilten System</w:t>
      </w:r>
    </w:p>
    <w:p w:rsidR="00C63BD8" w:rsidRDefault="00C63BD8" w:rsidP="005C315D">
      <w:pPr>
        <w:pStyle w:val="Listenabsatz"/>
        <w:numPr>
          <w:ilvl w:val="0"/>
          <w:numId w:val="93"/>
        </w:numPr>
      </w:pPr>
      <w:r>
        <w:t>Fehlertolerenz (versus Overhead)</w:t>
      </w:r>
    </w:p>
    <w:p w:rsidR="00182187" w:rsidRDefault="00C63BD8" w:rsidP="005C315D">
      <w:pPr>
        <w:pStyle w:val="Listenabsatz"/>
        <w:numPr>
          <w:ilvl w:val="0"/>
          <w:numId w:val="93"/>
        </w:numPr>
      </w:pPr>
      <w:r>
        <w:t>Automatisches Recovery von Komponenten</w:t>
      </w:r>
    </w:p>
    <w:p w:rsidR="00182187" w:rsidRDefault="00187CC5" w:rsidP="00187CC5">
      <w:pPr>
        <w:pStyle w:val="berschrift3"/>
      </w:pPr>
      <w:bookmarkStart w:id="171" w:name="_Toc453574256"/>
      <w:r>
        <w:t>Faktor Performance</w:t>
      </w:r>
      <w:bookmarkEnd w:id="171"/>
    </w:p>
    <w:p w:rsidR="00D87883" w:rsidRDefault="00D87883" w:rsidP="005C315D">
      <w:pPr>
        <w:pStyle w:val="Listenabsatz"/>
        <w:numPr>
          <w:ilvl w:val="0"/>
          <w:numId w:val="94"/>
        </w:numPr>
      </w:pPr>
      <w:r>
        <w:t>Verteilungs- und Kommunikationsmehraufwand muss den Aufwand wert sein</w:t>
      </w:r>
      <w:r w:rsidR="005D3ADE">
        <w:t xml:space="preserve"> (Granularität, Fehlertolerenz)</w:t>
      </w:r>
    </w:p>
    <w:p w:rsidR="00D87883" w:rsidRDefault="00D87883" w:rsidP="005C315D">
      <w:pPr>
        <w:pStyle w:val="Listenabsatz"/>
        <w:numPr>
          <w:ilvl w:val="0"/>
          <w:numId w:val="94"/>
        </w:numPr>
      </w:pPr>
      <w:r>
        <w:t>Wiederholbarkeit</w:t>
      </w:r>
      <w:r w:rsidR="001B5359">
        <w:t>/</w:t>
      </w:r>
      <w:r>
        <w:t>Determi</w:t>
      </w:r>
      <w:r w:rsidR="005D3ADE">
        <w:t>nismus von Leistungsindikatoren</w:t>
      </w:r>
    </w:p>
    <w:p w:rsidR="00D87883" w:rsidRDefault="00D87883" w:rsidP="005C315D">
      <w:pPr>
        <w:pStyle w:val="Listenabsatz"/>
        <w:numPr>
          <w:ilvl w:val="0"/>
          <w:numId w:val="94"/>
        </w:numPr>
      </w:pPr>
      <w:r>
        <w:t>Abhängigkeit von nicht direkt kontroll</w:t>
      </w:r>
      <w:r w:rsidR="005D3ADE">
        <w:t>ierbaren Komponenten (z.B. LAN)</w:t>
      </w:r>
    </w:p>
    <w:p w:rsidR="00187CC5" w:rsidRDefault="00D87883" w:rsidP="005C315D">
      <w:pPr>
        <w:pStyle w:val="Listenabsatz"/>
        <w:numPr>
          <w:ilvl w:val="0"/>
          <w:numId w:val="94"/>
        </w:numPr>
      </w:pPr>
      <w:r>
        <w:t>End-zu-End Performance</w:t>
      </w:r>
      <w:r w:rsidR="005D3ADE">
        <w:t xml:space="preserve"> statt Komponenten- Performance</w:t>
      </w:r>
    </w:p>
    <w:p w:rsidR="00187CC5" w:rsidRDefault="00187CC5" w:rsidP="00187CC5">
      <w:pPr>
        <w:pStyle w:val="berschrift3"/>
      </w:pPr>
      <w:bookmarkStart w:id="172" w:name="_Toc453574257"/>
      <w:r>
        <w:t>Faktor Skalierbarkeit</w:t>
      </w:r>
      <w:bookmarkEnd w:id="172"/>
    </w:p>
    <w:p w:rsidR="00D87883" w:rsidRDefault="00D87883" w:rsidP="005C315D">
      <w:pPr>
        <w:pStyle w:val="Listenabsatz"/>
        <w:numPr>
          <w:ilvl w:val="0"/>
          <w:numId w:val="95"/>
        </w:numPr>
      </w:pPr>
      <w:r>
        <w:t>Angebotsseite:</w:t>
      </w:r>
    </w:p>
    <w:p w:rsidR="00D87883" w:rsidRDefault="00D87883" w:rsidP="005C315D">
      <w:pPr>
        <w:pStyle w:val="Listenabsatz"/>
        <w:numPr>
          <w:ilvl w:val="1"/>
          <w:numId w:val="95"/>
        </w:numPr>
      </w:pPr>
      <w:r>
        <w:t xml:space="preserve">Statische oder dynamische </w:t>
      </w:r>
      <w:r w:rsidR="005D3ADE">
        <w:t>Zufügung</w:t>
      </w:r>
      <w:r w:rsidR="001B5359">
        <w:t>/</w:t>
      </w:r>
      <w:r w:rsidR="005D3ADE">
        <w:t>Wegnahme von Servern</w:t>
      </w:r>
    </w:p>
    <w:p w:rsidR="00D87883" w:rsidRDefault="00D87883" w:rsidP="005C315D">
      <w:pPr>
        <w:pStyle w:val="Listenabsatz"/>
        <w:numPr>
          <w:ilvl w:val="1"/>
          <w:numId w:val="95"/>
        </w:numPr>
      </w:pPr>
      <w:r>
        <w:t>V</w:t>
      </w:r>
      <w:r w:rsidR="005D3ADE">
        <w:t>errechnung: Durchschnitt oder „P</w:t>
      </w:r>
      <w:r>
        <w:t>eaks“?</w:t>
      </w:r>
    </w:p>
    <w:p w:rsidR="00D87883" w:rsidRDefault="00D87883" w:rsidP="005C315D">
      <w:pPr>
        <w:pStyle w:val="Listenabsatz"/>
        <w:numPr>
          <w:ilvl w:val="1"/>
          <w:numId w:val="95"/>
        </w:numPr>
      </w:pPr>
      <w:r>
        <w:t>Vermeiden von „Flaschenhälsen“ durch zu starke Serialisierung (Applikationskomponenten, Datenstrukture</w:t>
      </w:r>
      <w:r w:rsidR="005D3ADE">
        <w:t>n, Algorithmen)</w:t>
      </w:r>
    </w:p>
    <w:p w:rsidR="00D87883" w:rsidRDefault="00D87883" w:rsidP="005C315D">
      <w:pPr>
        <w:pStyle w:val="Listenabsatz"/>
        <w:numPr>
          <w:ilvl w:val="0"/>
          <w:numId w:val="95"/>
        </w:numPr>
      </w:pPr>
      <w:r>
        <w:t>Dienstnehmerseite:</w:t>
      </w:r>
    </w:p>
    <w:p w:rsidR="00D87883" w:rsidRDefault="00D87883" w:rsidP="005C315D">
      <w:pPr>
        <w:pStyle w:val="Listenabsatz"/>
        <w:numPr>
          <w:ilvl w:val="1"/>
          <w:numId w:val="95"/>
        </w:numPr>
      </w:pPr>
      <w:r>
        <w:t>Nicht vo</w:t>
      </w:r>
      <w:r w:rsidR="005D3ADE">
        <w:t>rhersagbare Anzahl Dienstnehmer</w:t>
      </w:r>
    </w:p>
    <w:p w:rsidR="00187CC5" w:rsidRDefault="00D87883" w:rsidP="005C315D">
      <w:pPr>
        <w:pStyle w:val="Listenabsatz"/>
        <w:numPr>
          <w:ilvl w:val="1"/>
          <w:numId w:val="95"/>
        </w:numPr>
      </w:pPr>
      <w:r>
        <w:t>Einhaltung von Dienstgütegarantien</w:t>
      </w:r>
    </w:p>
    <w:p w:rsidR="00187CC5" w:rsidRDefault="00187CC5" w:rsidP="00187CC5">
      <w:pPr>
        <w:pStyle w:val="berschrift2"/>
      </w:pPr>
      <w:bookmarkStart w:id="173" w:name="_Toc453574258"/>
      <w:r>
        <w:t>Das Mach Betriebssystem als Beispiel</w:t>
      </w:r>
      <w:bookmarkEnd w:id="173"/>
    </w:p>
    <w:p w:rsidR="005365BF" w:rsidRPr="005365BF" w:rsidRDefault="005365BF" w:rsidP="005365BF">
      <w:pPr>
        <w:pStyle w:val="berschrift3"/>
      </w:pPr>
      <w:bookmarkStart w:id="174" w:name="_Toc453574259"/>
      <w:r>
        <w:t>Überblick</w:t>
      </w:r>
      <w:bookmarkEnd w:id="174"/>
    </w:p>
    <w:p w:rsidR="005D3ADE" w:rsidRDefault="005D3ADE" w:rsidP="005C315D">
      <w:pPr>
        <w:pStyle w:val="Listenabsatz"/>
        <w:numPr>
          <w:ilvl w:val="0"/>
          <w:numId w:val="96"/>
        </w:numPr>
      </w:pPr>
      <w:r>
        <w:t>Entwickelt an der Carnegie-Mellon Universität als Plattform für Forschung an verteilten Betriebssystemen</w:t>
      </w:r>
    </w:p>
    <w:p w:rsidR="005D3ADE" w:rsidRDefault="005D3ADE" w:rsidP="005C315D">
      <w:pPr>
        <w:pStyle w:val="Listenabsatz"/>
        <w:numPr>
          <w:ilvl w:val="0"/>
          <w:numId w:val="96"/>
        </w:numPr>
      </w:pPr>
      <w:r>
        <w:lastRenderedPageBreak/>
        <w:t>Enge geistige Verwandtschaft mit Unix</w:t>
      </w:r>
    </w:p>
    <w:p w:rsidR="005D3ADE" w:rsidRDefault="005D3ADE" w:rsidP="005C315D">
      <w:pPr>
        <w:pStyle w:val="Listenabsatz"/>
        <w:numPr>
          <w:ilvl w:val="0"/>
          <w:numId w:val="96"/>
        </w:numPr>
      </w:pPr>
      <w:r>
        <w:t>Derivate: MachTen, Mac OS X, iPhone OS)</w:t>
      </w:r>
    </w:p>
    <w:p w:rsidR="00187CC5" w:rsidRDefault="005D3ADE" w:rsidP="005C315D">
      <w:pPr>
        <w:pStyle w:val="Listenabsatz"/>
        <w:numPr>
          <w:ilvl w:val="0"/>
          <w:numId w:val="96"/>
        </w:numPr>
      </w:pPr>
      <w:r>
        <w:t>Microkernel-Architektur (d.h. Auslagerung grosse Teile des ursprünglichen Kernelcodes in den Benutzeradressraum)</w:t>
      </w:r>
    </w:p>
    <w:p w:rsidR="005365BF" w:rsidRDefault="005365BF" w:rsidP="005365BF">
      <w:pPr>
        <w:pStyle w:val="berschrift3"/>
      </w:pPr>
      <w:bookmarkStart w:id="175" w:name="_Toc453574260"/>
      <w:r>
        <w:t>Aufbau</w:t>
      </w:r>
      <w:bookmarkEnd w:id="175"/>
    </w:p>
    <w:p w:rsidR="000371B1" w:rsidRDefault="000371B1" w:rsidP="005C315D">
      <w:pPr>
        <w:pStyle w:val="Listenabsatz"/>
        <w:numPr>
          <w:ilvl w:val="0"/>
          <w:numId w:val="97"/>
        </w:numPr>
      </w:pPr>
      <w:r>
        <w:t>Der Kernel verwaltet 5 einfache Basiselemente:</w:t>
      </w:r>
    </w:p>
    <w:p w:rsidR="000371B1" w:rsidRDefault="000371B1" w:rsidP="005C315D">
      <w:pPr>
        <w:pStyle w:val="Listenabsatz"/>
        <w:numPr>
          <w:ilvl w:val="1"/>
          <w:numId w:val="97"/>
        </w:numPr>
      </w:pPr>
      <w:r>
        <w:t>Ein Task ist eine Umgebung zur Ausführung von Prozessen. Er besteht aus einem virtuellen Adressraum, einem oder mehreren Ports zur Kommunikation sowie mindestens einem Thread</w:t>
      </w:r>
    </w:p>
    <w:p w:rsidR="000371B1" w:rsidRDefault="000371B1" w:rsidP="005C315D">
      <w:pPr>
        <w:pStyle w:val="Listenabsatz"/>
        <w:numPr>
          <w:ilvl w:val="1"/>
          <w:numId w:val="97"/>
        </w:numPr>
      </w:pPr>
      <w:r>
        <w:t>Als Thread wird ein einzelner Ablauf innerhalb eines Tasks bezeichnet. Ein Task kann mehrere nebenläufige Threads enthalten. Diese verwenden dann alle zum Task gehörenden Ressourcen (Speicher, Ports, etc.) gemeinsam</w:t>
      </w:r>
    </w:p>
    <w:p w:rsidR="000371B1" w:rsidRDefault="000371B1" w:rsidP="005C315D">
      <w:pPr>
        <w:pStyle w:val="Listenabsatz"/>
        <w:numPr>
          <w:ilvl w:val="1"/>
          <w:numId w:val="97"/>
        </w:numPr>
      </w:pPr>
      <w:r>
        <w:t>Ein Port ist ein einfacher Kommunikationskanal. Der Zugriff auf Ports wird vom Kernel über Rechte (Port Rights) kontrolliert</w:t>
      </w:r>
    </w:p>
    <w:p w:rsidR="000371B1" w:rsidRDefault="000371B1" w:rsidP="005C315D">
      <w:pPr>
        <w:pStyle w:val="Listenabsatz"/>
        <w:numPr>
          <w:ilvl w:val="1"/>
          <w:numId w:val="97"/>
        </w:numPr>
      </w:pPr>
      <w:r>
        <w:t>Über Ports werden Nachrichten (Messages) zwischen Tasks und dem Kernel ausgetauscht</w:t>
      </w:r>
    </w:p>
    <w:p w:rsidR="000371B1" w:rsidRDefault="000371B1" w:rsidP="005C315D">
      <w:pPr>
        <w:pStyle w:val="Listenabsatz"/>
        <w:numPr>
          <w:ilvl w:val="1"/>
          <w:numId w:val="97"/>
        </w:numPr>
      </w:pPr>
      <w:r>
        <w:t>Über Memory Objects wird den Tasks Speicher zur Verfügung gestellt. Neben physischem Speicher kommen auch Dateien oder Pipes als Memory Objects in Frage. Diese werden von externen Servern (z.B. Dateisystem- Server) bereitgestellt und in den Adressraum des Tasks eingeblendet</w:t>
      </w:r>
    </w:p>
    <w:p w:rsidR="00187CC5" w:rsidRDefault="000371B1" w:rsidP="005C315D">
      <w:pPr>
        <w:pStyle w:val="Listenabsatz"/>
        <w:numPr>
          <w:ilvl w:val="0"/>
          <w:numId w:val="97"/>
        </w:numPr>
      </w:pPr>
      <w:r>
        <w:t>Das „echte“ Betriebssystem (z.B. Unix) wird auf einer Software-Emulationsschicht bereitgestellt und läuft damit vollständig im Benutzer-Adressraum. Es können verschiedene BS nebenläufig existieren (Virtualisierung)</w:t>
      </w:r>
    </w:p>
    <w:p w:rsidR="005365BF" w:rsidRDefault="005365BF" w:rsidP="005365BF">
      <w:pPr>
        <w:pStyle w:val="berschrift3"/>
      </w:pPr>
      <w:bookmarkStart w:id="176" w:name="_Toc453574261"/>
      <w:r>
        <w:t>Architektur</w:t>
      </w:r>
      <w:bookmarkEnd w:id="176"/>
    </w:p>
    <w:p w:rsidR="000371B1" w:rsidRDefault="005365BF" w:rsidP="006E1E66">
      <w:pPr>
        <w:jc w:val="center"/>
      </w:pPr>
      <w:r>
        <w:rPr>
          <w:noProof/>
          <w:lang w:eastAsia="de-CH"/>
        </w:rPr>
        <w:drawing>
          <wp:inline distT="0" distB="0" distL="0" distR="0" wp14:anchorId="58C2B230" wp14:editId="403AB248">
            <wp:extent cx="4838700" cy="3488750"/>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51032" cy="3497641"/>
                    </a:xfrm>
                    <a:prstGeom prst="rect">
                      <a:avLst/>
                    </a:prstGeom>
                  </pic:spPr>
                </pic:pic>
              </a:graphicData>
            </a:graphic>
          </wp:inline>
        </w:drawing>
      </w:r>
    </w:p>
    <w:p w:rsidR="00187CC5" w:rsidRDefault="00E70FE8" w:rsidP="00E70FE8">
      <w:pPr>
        <w:pStyle w:val="berschrift2"/>
      </w:pPr>
      <w:bookmarkStart w:id="177" w:name="_Toc453574262"/>
      <w:r>
        <w:t>Aufgaben zu Linux und Mach</w:t>
      </w:r>
      <w:bookmarkEnd w:id="177"/>
    </w:p>
    <w:p w:rsidR="00187CC5" w:rsidRDefault="000371B1" w:rsidP="005C315D">
      <w:pPr>
        <w:pStyle w:val="Listenabsatz"/>
        <w:numPr>
          <w:ilvl w:val="0"/>
          <w:numId w:val="98"/>
        </w:numPr>
      </w:pPr>
      <w:r>
        <w:t>Frage:</w:t>
      </w:r>
      <w:r w:rsidR="0055570F">
        <w:t xml:space="preserve"> </w:t>
      </w:r>
      <w:r w:rsidR="0055570F" w:rsidRPr="0055570F">
        <w:t xml:space="preserve">Bewerten Sie tabellarisch ein monolithisches Betriebssystem wie Linux/Unix sowie ein verteiltes Betriebssystem (Mach) anhand der 5 in der Vorlesung diskutierten Eigenschaften (Transparenz, Flexibilität, Zuverlässigkeit, Performance, Skalierbarkeit). Verwenden Sie eine </w:t>
      </w:r>
      <w:r w:rsidR="0055570F" w:rsidRPr="0055570F">
        <w:lastRenderedPageBreak/>
        <w:t>Skala von 1 - 4, wobei 1 sehr gut, 2 gut, 3 mässig und 4 schlecht bedeutet und begründen Sie</w:t>
      </w:r>
      <w:r w:rsidR="0055570F">
        <w:t xml:space="preserve"> stichwortartig ihre Entscheide</w:t>
      </w:r>
      <w:r w:rsidR="00452412">
        <w:t>:</w:t>
      </w:r>
    </w:p>
    <w:p w:rsidR="0055570F" w:rsidRDefault="0055570F" w:rsidP="005C315D">
      <w:pPr>
        <w:pStyle w:val="Listenabsatz"/>
        <w:numPr>
          <w:ilvl w:val="1"/>
          <w:numId w:val="98"/>
        </w:numPr>
      </w:pPr>
      <w:r>
        <w:t>Transparenz:</w:t>
      </w:r>
    </w:p>
    <w:p w:rsidR="0055570F" w:rsidRDefault="0055570F" w:rsidP="005C315D">
      <w:pPr>
        <w:pStyle w:val="Listenabsatz"/>
        <w:numPr>
          <w:ilvl w:val="2"/>
          <w:numId w:val="98"/>
        </w:numPr>
      </w:pPr>
      <w:r>
        <w:t>Linux: Per Stand</w:t>
      </w:r>
      <w:r w:rsidR="00826AA5">
        <w:t xml:space="preserve">ard ein Singlehardwaresystem </w:t>
      </w:r>
      <w:r w:rsidR="00826AA5">
        <w:sym w:font="Wingdings" w:char="F0E0"/>
      </w:r>
      <w:r w:rsidR="00826AA5">
        <w:t xml:space="preserve"> </w:t>
      </w:r>
      <w:r>
        <w:t xml:space="preserve"> -</w:t>
      </w:r>
    </w:p>
    <w:p w:rsidR="0055570F" w:rsidRDefault="0055570F" w:rsidP="005C315D">
      <w:pPr>
        <w:pStyle w:val="Listenabsatz"/>
        <w:numPr>
          <w:ilvl w:val="2"/>
          <w:numId w:val="98"/>
        </w:numPr>
      </w:pPr>
      <w:r>
        <w:t>Mach: Wurde gebaut, in einer verteilten Umgebung zu lauf</w:t>
      </w:r>
      <w:r w:rsidR="00826AA5">
        <w:t xml:space="preserve">en </w:t>
      </w:r>
      <w:r w:rsidR="00826AA5">
        <w:sym w:font="Wingdings" w:char="F0E0"/>
      </w:r>
      <w:r>
        <w:t xml:space="preserve"> +</w:t>
      </w:r>
    </w:p>
    <w:p w:rsidR="0055570F" w:rsidRDefault="0055570F" w:rsidP="005C315D">
      <w:pPr>
        <w:pStyle w:val="Listenabsatz"/>
        <w:numPr>
          <w:ilvl w:val="1"/>
          <w:numId w:val="98"/>
        </w:numPr>
      </w:pPr>
      <w:r>
        <w:t>Flexibilität:</w:t>
      </w:r>
    </w:p>
    <w:p w:rsidR="0055570F" w:rsidRDefault="0055570F" w:rsidP="005C315D">
      <w:pPr>
        <w:pStyle w:val="Listenabsatz"/>
        <w:numPr>
          <w:ilvl w:val="2"/>
          <w:numId w:val="98"/>
        </w:numPr>
      </w:pPr>
      <w:r>
        <w:t>Linux: Wenig flexibel, da Hardware nicht dynamisch gehandhabt werden kann</w:t>
      </w:r>
      <w:r w:rsidR="00826AA5">
        <w:t xml:space="preserve"> </w:t>
      </w:r>
      <w:r w:rsidR="00826AA5">
        <w:sym w:font="Wingdings" w:char="F0E0"/>
      </w:r>
      <w:r w:rsidR="00826AA5">
        <w:t xml:space="preserve"> +</w:t>
      </w:r>
    </w:p>
    <w:p w:rsidR="0055570F" w:rsidRDefault="0055570F" w:rsidP="005C315D">
      <w:pPr>
        <w:pStyle w:val="Listenabsatz"/>
        <w:numPr>
          <w:ilvl w:val="2"/>
          <w:numId w:val="98"/>
        </w:numPr>
      </w:pPr>
      <w:r>
        <w:t xml:space="preserve">Mach: Sehr flexibel </w:t>
      </w:r>
      <w:r>
        <w:sym w:font="Wingdings" w:char="F0E0"/>
      </w:r>
      <w:r>
        <w:t xml:space="preserve"> +</w:t>
      </w:r>
    </w:p>
    <w:p w:rsidR="0055570F" w:rsidRDefault="0055570F" w:rsidP="005C315D">
      <w:pPr>
        <w:pStyle w:val="Listenabsatz"/>
        <w:numPr>
          <w:ilvl w:val="1"/>
          <w:numId w:val="98"/>
        </w:numPr>
      </w:pPr>
      <w:r>
        <w:t>Zuverlässigkeit:</w:t>
      </w:r>
    </w:p>
    <w:p w:rsidR="0055570F" w:rsidRDefault="0055570F" w:rsidP="005C315D">
      <w:pPr>
        <w:pStyle w:val="Listenabsatz"/>
        <w:numPr>
          <w:ilvl w:val="2"/>
          <w:numId w:val="98"/>
        </w:numPr>
      </w:pPr>
      <w:r>
        <w:t xml:space="preserve">Linux: Kann gut Fehler erkennen, da er monolithisch arbeitet </w:t>
      </w:r>
      <w:r>
        <w:sym w:font="Wingdings" w:char="F0E0"/>
      </w:r>
      <w:r>
        <w:t xml:space="preserve"> +</w:t>
      </w:r>
    </w:p>
    <w:p w:rsidR="0055570F" w:rsidRDefault="0055570F" w:rsidP="005C315D">
      <w:pPr>
        <w:pStyle w:val="Listenabsatz"/>
        <w:numPr>
          <w:ilvl w:val="2"/>
          <w:numId w:val="98"/>
        </w:numPr>
      </w:pPr>
      <w:r>
        <w:t xml:space="preserve">Mach: Alles verteilt, Fehlererkenntnisse sind schwierig </w:t>
      </w:r>
      <w:r>
        <w:sym w:font="Wingdings" w:char="F0E0"/>
      </w:r>
      <w:r>
        <w:t xml:space="preserve"> -</w:t>
      </w:r>
    </w:p>
    <w:p w:rsidR="0055570F" w:rsidRDefault="0055570F" w:rsidP="005C315D">
      <w:pPr>
        <w:pStyle w:val="Listenabsatz"/>
        <w:numPr>
          <w:ilvl w:val="1"/>
          <w:numId w:val="98"/>
        </w:numPr>
      </w:pPr>
      <w:r>
        <w:t>Performance:</w:t>
      </w:r>
    </w:p>
    <w:p w:rsidR="0055570F" w:rsidRDefault="0055570F" w:rsidP="005C315D">
      <w:pPr>
        <w:pStyle w:val="Listenabsatz"/>
        <w:numPr>
          <w:ilvl w:val="2"/>
          <w:numId w:val="98"/>
        </w:numPr>
      </w:pPr>
      <w:r>
        <w:t xml:space="preserve">Linux: Bei einer einzigen Aufgabe, da ein geringer Overhead besteht </w:t>
      </w:r>
      <w:r>
        <w:sym w:font="Wingdings" w:char="F0E0"/>
      </w:r>
      <w:r>
        <w:t xml:space="preserve"> + Bei parallelen Aufgaben </w:t>
      </w:r>
      <w:r>
        <w:sym w:font="Wingdings" w:char="F0E0"/>
      </w:r>
      <w:r>
        <w:t xml:space="preserve"> -</w:t>
      </w:r>
    </w:p>
    <w:p w:rsidR="0055570F" w:rsidRDefault="0055570F" w:rsidP="005C315D">
      <w:pPr>
        <w:pStyle w:val="Listenabsatz"/>
        <w:numPr>
          <w:ilvl w:val="2"/>
          <w:numId w:val="98"/>
        </w:numPr>
      </w:pPr>
      <w:r>
        <w:t xml:space="preserve">Mach: Bei einer einzigen Aufgabe, da viel Overhead besteht </w:t>
      </w:r>
      <w:r>
        <w:sym w:font="Wingdings" w:char="F0E0"/>
      </w:r>
      <w:r>
        <w:t xml:space="preserve"> - Bei parallelen Aufgaben </w:t>
      </w:r>
      <w:r>
        <w:sym w:font="Wingdings" w:char="F0E0"/>
      </w:r>
      <w:r>
        <w:t xml:space="preserve"> +</w:t>
      </w:r>
    </w:p>
    <w:p w:rsidR="0055570F" w:rsidRDefault="0055570F" w:rsidP="005C315D">
      <w:pPr>
        <w:pStyle w:val="Listenabsatz"/>
        <w:numPr>
          <w:ilvl w:val="1"/>
          <w:numId w:val="98"/>
        </w:numPr>
      </w:pPr>
      <w:r>
        <w:t>Skalierbarkeit:</w:t>
      </w:r>
    </w:p>
    <w:p w:rsidR="0055570F" w:rsidRDefault="0055570F" w:rsidP="005C315D">
      <w:pPr>
        <w:pStyle w:val="Listenabsatz"/>
        <w:numPr>
          <w:ilvl w:val="2"/>
          <w:numId w:val="98"/>
        </w:numPr>
      </w:pPr>
      <w:r>
        <w:t xml:space="preserve">Linux: Skaliert bis zur maximalen Hardwareauslastung </w:t>
      </w:r>
      <w:r>
        <w:sym w:font="Wingdings" w:char="F0E0"/>
      </w:r>
      <w:r>
        <w:t xml:space="preserve"> -</w:t>
      </w:r>
    </w:p>
    <w:p w:rsidR="0055570F" w:rsidRDefault="0055570F" w:rsidP="005C315D">
      <w:pPr>
        <w:pStyle w:val="Listenabsatz"/>
        <w:numPr>
          <w:ilvl w:val="2"/>
          <w:numId w:val="98"/>
        </w:numPr>
      </w:pPr>
      <w:r>
        <w:t xml:space="preserve">Mach: Skaliert mit weiteren Systemen </w:t>
      </w:r>
      <w:r>
        <w:sym w:font="Wingdings" w:char="F0E0"/>
      </w:r>
      <w:r>
        <w:t xml:space="preserve"> +</w:t>
      </w:r>
    </w:p>
    <w:p w:rsidR="00AE5CCC" w:rsidRDefault="00AE5CCC" w:rsidP="005C315D">
      <w:pPr>
        <w:pStyle w:val="Listenabsatz"/>
        <w:numPr>
          <w:ilvl w:val="0"/>
          <w:numId w:val="98"/>
        </w:numPr>
      </w:pPr>
      <w:r w:rsidRPr="00AE5CCC">
        <w:t>Frage: Studieren Sie die potentiellen Risiken &amp; Nachteile verteilter Betriebssysteme gemäss der Vorlesung. Finden Sie für jeden aufgeführten Nachteil zwei sinnvolle und realistisch umsetzbare Gegenmassnahmen und beschreiben Sie jede von Ihnen vorgeschlagene Massnahme im Überblick (Erhöhte Komplexität, Erschwerte Fehlersuche, Verlängerte Abhängigkeitsketten (z.B. Netzwerk), Sicherheitsdispositiv wird aufwendiger, Nicht alle Subsysteme (Hard-, Software) eignen sich für die Verteilung, Sicherstellung der Konsistenz und Synchronisation)</w:t>
      </w:r>
      <w:r w:rsidR="00452412">
        <w:t>:</w:t>
      </w:r>
    </w:p>
    <w:p w:rsidR="00AE5CCC" w:rsidRDefault="00AE5CCC" w:rsidP="005C315D">
      <w:pPr>
        <w:pStyle w:val="Listenabsatz"/>
        <w:numPr>
          <w:ilvl w:val="1"/>
          <w:numId w:val="98"/>
        </w:numPr>
      </w:pPr>
      <w:r>
        <w:t>Erhöhte Komplexität</w:t>
      </w:r>
      <w:r w:rsidR="00452412">
        <w:t>:</w:t>
      </w:r>
    </w:p>
    <w:p w:rsidR="00AE5CCC" w:rsidRDefault="00AE5CCC" w:rsidP="005C315D">
      <w:pPr>
        <w:pStyle w:val="Listenabsatz"/>
        <w:numPr>
          <w:ilvl w:val="2"/>
          <w:numId w:val="98"/>
        </w:numPr>
      </w:pPr>
      <w:r>
        <w:t>Abhängigkeitskette verringern</w:t>
      </w:r>
      <w:r w:rsidR="00EF4FCD">
        <w:t xml:space="preserve"> und </w:t>
      </w:r>
      <w:r>
        <w:t>Schnittstellen so einfach und klar wie möglich halten. Dokumentieren, was eine Schnittstelle macht</w:t>
      </w:r>
    </w:p>
    <w:p w:rsidR="00AE5CCC" w:rsidRDefault="00AE5CCC" w:rsidP="005C315D">
      <w:pPr>
        <w:pStyle w:val="Listenabsatz"/>
        <w:numPr>
          <w:ilvl w:val="1"/>
          <w:numId w:val="98"/>
        </w:numPr>
      </w:pPr>
      <w:r>
        <w:t>Erschwerte Fehlersuche</w:t>
      </w:r>
      <w:r w:rsidR="00452412">
        <w:t>:</w:t>
      </w:r>
    </w:p>
    <w:p w:rsidR="00AE5CCC" w:rsidRDefault="00AE5CCC" w:rsidP="005C315D">
      <w:pPr>
        <w:pStyle w:val="Listenabsatz"/>
        <w:numPr>
          <w:ilvl w:val="2"/>
          <w:numId w:val="98"/>
        </w:numPr>
      </w:pPr>
      <w:r>
        <w:t>Jedes System muss über eine integrierte Gesundheitsprüfung verfügen (Analog zum SMART von Festplatten). Kranke System melden sich beim Controller</w:t>
      </w:r>
    </w:p>
    <w:p w:rsidR="00AE5CCC" w:rsidRDefault="00AE5CCC" w:rsidP="005C315D">
      <w:pPr>
        <w:pStyle w:val="Listenabsatz"/>
        <w:numPr>
          <w:ilvl w:val="2"/>
          <w:numId w:val="98"/>
        </w:numPr>
      </w:pPr>
      <w:r>
        <w:t>Zentrales Logging</w:t>
      </w:r>
    </w:p>
    <w:p w:rsidR="00AE5CCC" w:rsidRDefault="00AE5CCC" w:rsidP="005C315D">
      <w:pPr>
        <w:pStyle w:val="Listenabsatz"/>
        <w:numPr>
          <w:ilvl w:val="2"/>
          <w:numId w:val="98"/>
        </w:numPr>
      </w:pPr>
      <w:r>
        <w:t>Debugger über das ganze verteilte System</w:t>
      </w:r>
    </w:p>
    <w:p w:rsidR="00AE5CCC" w:rsidRDefault="00AE5CCC" w:rsidP="005C315D">
      <w:pPr>
        <w:pStyle w:val="Listenabsatz"/>
        <w:numPr>
          <w:ilvl w:val="1"/>
          <w:numId w:val="98"/>
        </w:numPr>
      </w:pPr>
      <w:r>
        <w:t>Verlängerte Abhängigkeitsketten</w:t>
      </w:r>
      <w:r w:rsidR="00452412">
        <w:t>:</w:t>
      </w:r>
    </w:p>
    <w:p w:rsidR="00AE5CCC" w:rsidRDefault="00AE5CCC" w:rsidP="005C315D">
      <w:pPr>
        <w:pStyle w:val="Listenabsatz"/>
        <w:numPr>
          <w:ilvl w:val="2"/>
          <w:numId w:val="98"/>
        </w:numPr>
      </w:pPr>
      <w:r>
        <w:t>Transparent machen, dokumentieren</w:t>
      </w:r>
    </w:p>
    <w:p w:rsidR="00AE5CCC" w:rsidRDefault="00AE5CCC" w:rsidP="005C315D">
      <w:pPr>
        <w:pStyle w:val="Listenabsatz"/>
        <w:numPr>
          <w:ilvl w:val="2"/>
          <w:numId w:val="98"/>
        </w:numPr>
      </w:pPr>
      <w:r>
        <w:t>Selbstüberprüfung</w:t>
      </w:r>
    </w:p>
    <w:p w:rsidR="00AE5CCC" w:rsidRDefault="00AE5CCC" w:rsidP="005C315D">
      <w:pPr>
        <w:pStyle w:val="Listenabsatz"/>
        <w:numPr>
          <w:ilvl w:val="2"/>
          <w:numId w:val="98"/>
        </w:numPr>
      </w:pPr>
      <w:r>
        <w:t>IPv6 Flow Funktionen</w:t>
      </w:r>
    </w:p>
    <w:p w:rsidR="00AE5CCC" w:rsidRDefault="00AE5CCC" w:rsidP="005C315D">
      <w:pPr>
        <w:pStyle w:val="Listenabsatz"/>
        <w:numPr>
          <w:ilvl w:val="1"/>
          <w:numId w:val="98"/>
        </w:numPr>
      </w:pPr>
      <w:r>
        <w:t>Sicherheitsdispositiv wird aufwendiger</w:t>
      </w:r>
      <w:r w:rsidR="00452412">
        <w:t>:</w:t>
      </w:r>
    </w:p>
    <w:p w:rsidR="00AE5CCC" w:rsidRDefault="00AE5CCC" w:rsidP="005C315D">
      <w:pPr>
        <w:pStyle w:val="Listenabsatz"/>
        <w:numPr>
          <w:ilvl w:val="2"/>
          <w:numId w:val="98"/>
        </w:numPr>
      </w:pPr>
      <w:r>
        <w:t>Physikalische Absicherung</w:t>
      </w:r>
    </w:p>
    <w:p w:rsidR="00AE5CCC" w:rsidRDefault="00AE5CCC" w:rsidP="005C315D">
      <w:pPr>
        <w:pStyle w:val="Listenabsatz"/>
        <w:numPr>
          <w:ilvl w:val="2"/>
          <w:numId w:val="98"/>
        </w:numPr>
      </w:pPr>
      <w:r>
        <w:t xml:space="preserve">Verschlüsselung der Daten </w:t>
      </w:r>
      <w:r>
        <w:sym w:font="Wingdings" w:char="F0E0"/>
      </w:r>
      <w:r>
        <w:t xml:space="preserve"> Blockchains</w:t>
      </w:r>
    </w:p>
    <w:p w:rsidR="00AE5CCC" w:rsidRDefault="00AE5CCC" w:rsidP="005C315D">
      <w:pPr>
        <w:pStyle w:val="Listenabsatz"/>
        <w:numPr>
          <w:ilvl w:val="1"/>
          <w:numId w:val="98"/>
        </w:numPr>
      </w:pPr>
      <w:r>
        <w:t>Nicht alle Subsysteme (Hard-/Software) eignen sich für die Verteilung</w:t>
      </w:r>
      <w:r w:rsidR="00452412">
        <w:t>:</w:t>
      </w:r>
    </w:p>
    <w:p w:rsidR="00AE5CCC" w:rsidRDefault="00AE5CCC" w:rsidP="005C315D">
      <w:pPr>
        <w:pStyle w:val="Listenabsatz"/>
        <w:numPr>
          <w:ilvl w:val="2"/>
          <w:numId w:val="98"/>
        </w:numPr>
      </w:pPr>
      <w:r>
        <w:t>Entscheiden, ob es sich verteilen lässt oder nicht - notfalls testen und erst dann beurteilen</w:t>
      </w:r>
    </w:p>
    <w:p w:rsidR="00AE5CCC" w:rsidRDefault="00AE5CCC" w:rsidP="005C315D">
      <w:pPr>
        <w:pStyle w:val="Listenabsatz"/>
        <w:numPr>
          <w:ilvl w:val="2"/>
          <w:numId w:val="98"/>
        </w:numPr>
      </w:pPr>
      <w:r>
        <w:t xml:space="preserve">Wenn es sich nicht verteilen lässt, muss es einen Repräsentanten geben </w:t>
      </w:r>
      <w:r w:rsidR="00452412">
        <w:sym w:font="Wingdings" w:char="F0E0"/>
      </w:r>
      <w:r>
        <w:t xml:space="preserve"> Lokaler Ansprechpartner lagert aus</w:t>
      </w:r>
    </w:p>
    <w:p w:rsidR="00AE5CCC" w:rsidRDefault="00AE5CCC" w:rsidP="005C315D">
      <w:pPr>
        <w:pStyle w:val="Listenabsatz"/>
        <w:numPr>
          <w:ilvl w:val="1"/>
          <w:numId w:val="98"/>
        </w:numPr>
      </w:pPr>
      <w:r>
        <w:t>Sicherstellung der Konsistent und Synchronisation</w:t>
      </w:r>
      <w:r w:rsidR="00452412">
        <w:t>:</w:t>
      </w:r>
    </w:p>
    <w:p w:rsidR="00AE5CCC" w:rsidRDefault="00AE5CCC" w:rsidP="005C315D">
      <w:pPr>
        <w:pStyle w:val="Listenabsatz"/>
        <w:numPr>
          <w:ilvl w:val="2"/>
          <w:numId w:val="98"/>
        </w:numPr>
      </w:pPr>
      <w:r>
        <w:t>Synchronisation</w:t>
      </w:r>
    </w:p>
    <w:p w:rsidR="00AE5CCC" w:rsidRDefault="00AE5CCC" w:rsidP="005C315D">
      <w:pPr>
        <w:pStyle w:val="Listenabsatz"/>
        <w:numPr>
          <w:ilvl w:val="2"/>
          <w:numId w:val="98"/>
        </w:numPr>
      </w:pPr>
      <w:r>
        <w:t>Spezielle Protokolle</w:t>
      </w:r>
    </w:p>
    <w:p w:rsidR="00E70FE8" w:rsidRDefault="00E70FE8" w:rsidP="00187CC5">
      <w:pPr>
        <w:pStyle w:val="berschrift2"/>
      </w:pPr>
      <w:bookmarkStart w:id="178" w:name="_Toc453574263"/>
      <w:r>
        <w:lastRenderedPageBreak/>
        <w:t>Synchronisation in verteilten Systemen</w:t>
      </w:r>
      <w:bookmarkEnd w:id="178"/>
    </w:p>
    <w:p w:rsidR="00E70FE8" w:rsidRDefault="00E70FE8" w:rsidP="005C315D">
      <w:pPr>
        <w:pStyle w:val="Listenabsatz"/>
        <w:numPr>
          <w:ilvl w:val="0"/>
          <w:numId w:val="99"/>
        </w:numPr>
      </w:pPr>
      <w:r>
        <w:t>Zeitsynchronisation</w:t>
      </w:r>
      <w:r w:rsidR="005C4ADF">
        <w:t>:</w:t>
      </w:r>
    </w:p>
    <w:p w:rsidR="00E70FE8" w:rsidRDefault="00E70FE8" w:rsidP="005C315D">
      <w:pPr>
        <w:pStyle w:val="Listenabsatz"/>
        <w:numPr>
          <w:ilvl w:val="1"/>
          <w:numId w:val="99"/>
        </w:numPr>
      </w:pPr>
      <w:r>
        <w:t>Absolut</w:t>
      </w:r>
      <w:r w:rsidR="005C4ADF">
        <w:t>:</w:t>
      </w:r>
    </w:p>
    <w:p w:rsidR="00E70FE8" w:rsidRPr="00E70FE8" w:rsidRDefault="006D2AA6" w:rsidP="005C315D">
      <w:pPr>
        <w:pStyle w:val="Listenabsatz"/>
        <w:numPr>
          <w:ilvl w:val="2"/>
          <w:numId w:val="99"/>
        </w:numPr>
        <w:rPr>
          <w:lang w:val="en-US"/>
        </w:rPr>
      </w:pPr>
      <w:r>
        <w:rPr>
          <w:lang w:val="en-US"/>
        </w:rPr>
        <w:t>Zeitserver (z.B</w:t>
      </w:r>
      <w:r w:rsidR="00E70FE8" w:rsidRPr="00E70FE8">
        <w:rPr>
          <w:lang w:val="en-US"/>
        </w:rPr>
        <w:t>. Network Time Protocol, NTP)</w:t>
      </w:r>
    </w:p>
    <w:p w:rsidR="00E70FE8" w:rsidRDefault="00E70FE8" w:rsidP="005C315D">
      <w:pPr>
        <w:pStyle w:val="Listenabsatz"/>
        <w:numPr>
          <w:ilvl w:val="2"/>
          <w:numId w:val="99"/>
        </w:numPr>
      </w:pPr>
      <w:r>
        <w:t>Eigene Referenz-Uhr (z.B. Funkempfänger)</w:t>
      </w:r>
    </w:p>
    <w:p w:rsidR="00E70FE8" w:rsidRDefault="00E70FE8" w:rsidP="005C315D">
      <w:pPr>
        <w:pStyle w:val="Listenabsatz"/>
        <w:numPr>
          <w:ilvl w:val="1"/>
          <w:numId w:val="99"/>
        </w:numPr>
      </w:pPr>
      <w:r>
        <w:t>Relativ</w:t>
      </w:r>
      <w:r w:rsidR="005C4ADF">
        <w:t>:</w:t>
      </w:r>
    </w:p>
    <w:p w:rsidR="00E70FE8" w:rsidRDefault="00E70FE8" w:rsidP="005C315D">
      <w:pPr>
        <w:pStyle w:val="Listenabsatz"/>
        <w:numPr>
          <w:ilvl w:val="2"/>
          <w:numId w:val="99"/>
        </w:numPr>
      </w:pPr>
      <w:r>
        <w:t>Median mehrerer interner oder externer Quellen</w:t>
      </w:r>
    </w:p>
    <w:p w:rsidR="00E70FE8" w:rsidRDefault="00E70FE8" w:rsidP="005C315D">
      <w:pPr>
        <w:pStyle w:val="Listenabsatz"/>
        <w:numPr>
          <w:ilvl w:val="2"/>
          <w:numId w:val="99"/>
        </w:numPr>
      </w:pPr>
      <w:r>
        <w:t>Neuester Zeitstempel gilt</w:t>
      </w:r>
    </w:p>
    <w:p w:rsidR="00E70FE8" w:rsidRDefault="00E70FE8" w:rsidP="005C315D">
      <w:pPr>
        <w:pStyle w:val="Listenabsatz"/>
        <w:numPr>
          <w:ilvl w:val="2"/>
          <w:numId w:val="99"/>
        </w:numPr>
      </w:pPr>
      <w:r>
        <w:t>Maximale Abweichung begrenzen, sonst Lokalzeit nutzen</w:t>
      </w:r>
    </w:p>
    <w:p w:rsidR="00E70FE8" w:rsidRDefault="00E70FE8" w:rsidP="005C315D">
      <w:pPr>
        <w:pStyle w:val="Listenabsatz"/>
        <w:numPr>
          <w:ilvl w:val="1"/>
          <w:numId w:val="99"/>
        </w:numPr>
      </w:pPr>
      <w:r>
        <w:t>Vorstellen ist einfacher als Rückstellen (Backup, „m</w:t>
      </w:r>
      <w:r w:rsidR="005C4ADF">
        <w:t>ake“ etc.</w:t>
      </w:r>
      <w:r>
        <w:t>)</w:t>
      </w:r>
    </w:p>
    <w:p w:rsidR="006D2AA6" w:rsidRDefault="006D2AA6" w:rsidP="005C315D">
      <w:pPr>
        <w:pStyle w:val="Listenabsatz"/>
        <w:numPr>
          <w:ilvl w:val="0"/>
          <w:numId w:val="99"/>
        </w:numPr>
      </w:pPr>
      <w:r>
        <w:t>Gegenseitiger Ausschluss über Systemgrenzen</w:t>
      </w:r>
      <w:r w:rsidR="005C4ADF">
        <w:t>:</w:t>
      </w:r>
    </w:p>
    <w:p w:rsidR="006D2AA6" w:rsidRDefault="006D2AA6" w:rsidP="005C315D">
      <w:pPr>
        <w:pStyle w:val="Listenabsatz"/>
        <w:numPr>
          <w:ilvl w:val="1"/>
          <w:numId w:val="99"/>
        </w:numPr>
      </w:pPr>
      <w:r>
        <w:t>Zentraler Algorithmus (mit Redundanz)</w:t>
      </w:r>
      <w:r w:rsidR="005C4ADF">
        <w:t>:</w:t>
      </w:r>
    </w:p>
    <w:p w:rsidR="006D2AA6" w:rsidRDefault="006D2AA6" w:rsidP="005C315D">
      <w:pPr>
        <w:pStyle w:val="Listenabsatz"/>
        <w:numPr>
          <w:ilvl w:val="2"/>
          <w:numId w:val="99"/>
        </w:numPr>
      </w:pPr>
      <w:r>
        <w:t>Zuverlässig, berechenbar</w:t>
      </w:r>
    </w:p>
    <w:p w:rsidR="006D2AA6" w:rsidRDefault="006D2AA6" w:rsidP="005C315D">
      <w:pPr>
        <w:pStyle w:val="Listenabsatz"/>
        <w:numPr>
          <w:ilvl w:val="2"/>
          <w:numId w:val="99"/>
        </w:numPr>
      </w:pPr>
      <w:r>
        <w:t>Starke Serialisierung</w:t>
      </w:r>
    </w:p>
    <w:p w:rsidR="006D2AA6" w:rsidRDefault="006D2AA6" w:rsidP="005C315D">
      <w:pPr>
        <w:pStyle w:val="Listenabsatz"/>
        <w:numPr>
          <w:ilvl w:val="1"/>
          <w:numId w:val="99"/>
        </w:numPr>
      </w:pPr>
      <w:r>
        <w:t>Verteilter Algorithmus</w:t>
      </w:r>
      <w:r w:rsidR="005C4ADF">
        <w:t>:</w:t>
      </w:r>
    </w:p>
    <w:p w:rsidR="006D2AA6" w:rsidRDefault="006D2AA6" w:rsidP="005C315D">
      <w:pPr>
        <w:pStyle w:val="Listenabsatz"/>
        <w:numPr>
          <w:ilvl w:val="2"/>
          <w:numId w:val="99"/>
        </w:numPr>
      </w:pPr>
      <w:r>
        <w:t>Zeitliche Ordnung im Gesamtsystem (setzt synchrone Uhrzeiten voraus)</w:t>
      </w:r>
    </w:p>
    <w:p w:rsidR="006D2AA6" w:rsidRDefault="006D2AA6" w:rsidP="005C315D">
      <w:pPr>
        <w:pStyle w:val="Listenabsatz"/>
        <w:numPr>
          <w:ilvl w:val="2"/>
          <w:numId w:val="99"/>
        </w:numPr>
      </w:pPr>
      <w:r>
        <w:t>Getimte Nachricht an alle Prozesse und Warten auf Bestätigung (setzt zuverlässige Nachrichtenübermittlung voraus)</w:t>
      </w:r>
    </w:p>
    <w:p w:rsidR="006D2AA6" w:rsidRDefault="006D2AA6" w:rsidP="005C315D">
      <w:pPr>
        <w:pStyle w:val="Listenabsatz"/>
        <w:numPr>
          <w:ilvl w:val="1"/>
          <w:numId w:val="99"/>
        </w:numPr>
      </w:pPr>
      <w:r>
        <w:t>Token Ring Algorithmus</w:t>
      </w:r>
      <w:r w:rsidR="005C4ADF">
        <w:t>:</w:t>
      </w:r>
    </w:p>
    <w:p w:rsidR="006D2AA6" w:rsidRDefault="006D2AA6" w:rsidP="005C315D">
      <w:pPr>
        <w:pStyle w:val="Listenabsatz"/>
        <w:numPr>
          <w:ilvl w:val="2"/>
          <w:numId w:val="99"/>
        </w:numPr>
      </w:pPr>
      <w:r>
        <w:t>Explizite Erlaubnis zum Zugriff in vordefinierter Reihenfolge</w:t>
      </w:r>
    </w:p>
    <w:p w:rsidR="006D2AA6" w:rsidRDefault="006D2AA6" w:rsidP="005C315D">
      <w:pPr>
        <w:pStyle w:val="Listenabsatz"/>
        <w:numPr>
          <w:ilvl w:val="2"/>
          <w:numId w:val="99"/>
        </w:numPr>
      </w:pPr>
      <w:r>
        <w:t>Suboptimale Ressourcennutzung</w:t>
      </w:r>
      <w:r w:rsidR="001B5359">
        <w:t>/</w:t>
      </w:r>
      <w:r>
        <w:t>Wartezeiten</w:t>
      </w:r>
    </w:p>
    <w:p w:rsidR="00F11456" w:rsidRDefault="00F11456" w:rsidP="005C315D">
      <w:pPr>
        <w:pStyle w:val="Listenabsatz"/>
        <w:numPr>
          <w:ilvl w:val="0"/>
          <w:numId w:val="99"/>
        </w:numPr>
      </w:pPr>
      <w:r>
        <w:t>Vergleich der drei Algorithmen</w:t>
      </w:r>
      <w:r w:rsidR="005C4ADF">
        <w:t>:</w:t>
      </w:r>
    </w:p>
    <w:p w:rsidR="00F11456" w:rsidRDefault="00F11456" w:rsidP="005C315D">
      <w:pPr>
        <w:pStyle w:val="Listenabsatz"/>
        <w:numPr>
          <w:ilvl w:val="1"/>
          <w:numId w:val="99"/>
        </w:numPr>
      </w:pPr>
      <w:r>
        <w:t>Zentraler Algorithmus (mit Redundanz)</w:t>
      </w:r>
      <w:r w:rsidR="005C4ADF">
        <w:t>:</w:t>
      </w:r>
    </w:p>
    <w:p w:rsidR="00F11456" w:rsidRDefault="00F11456" w:rsidP="005C315D">
      <w:pPr>
        <w:pStyle w:val="Listenabsatz"/>
        <w:numPr>
          <w:ilvl w:val="2"/>
          <w:numId w:val="99"/>
        </w:numPr>
      </w:pPr>
      <w:r>
        <w:t>Nachrichten pro Eintritt/Verlassen: 3</w:t>
      </w:r>
    </w:p>
    <w:p w:rsidR="00F11456" w:rsidRDefault="00F11456" w:rsidP="005C315D">
      <w:pPr>
        <w:pStyle w:val="Listenabsatz"/>
        <w:numPr>
          <w:ilvl w:val="2"/>
          <w:numId w:val="99"/>
        </w:numPr>
      </w:pPr>
      <w:r>
        <w:t>Verzögerung vor dem Eintritt (in Nachrichten): 2</w:t>
      </w:r>
    </w:p>
    <w:p w:rsidR="00F11456" w:rsidRDefault="00F11456" w:rsidP="005C315D">
      <w:pPr>
        <w:pStyle w:val="Listenabsatz"/>
        <w:numPr>
          <w:ilvl w:val="2"/>
          <w:numId w:val="99"/>
        </w:numPr>
      </w:pPr>
      <w:r>
        <w:t>Probleme: Absturz des zentralen Koordinators</w:t>
      </w:r>
    </w:p>
    <w:p w:rsidR="00F11456" w:rsidRDefault="00F11456" w:rsidP="005C315D">
      <w:pPr>
        <w:pStyle w:val="Listenabsatz"/>
        <w:numPr>
          <w:ilvl w:val="1"/>
          <w:numId w:val="99"/>
        </w:numPr>
      </w:pPr>
      <w:r>
        <w:t>Verteilter Algorithmus</w:t>
      </w:r>
      <w:r w:rsidR="005C4ADF">
        <w:t>:</w:t>
      </w:r>
    </w:p>
    <w:p w:rsidR="00F11456" w:rsidRDefault="00F11456" w:rsidP="005C315D">
      <w:pPr>
        <w:pStyle w:val="Listenabsatz"/>
        <w:numPr>
          <w:ilvl w:val="2"/>
          <w:numId w:val="99"/>
        </w:numPr>
      </w:pPr>
      <w:r>
        <w:t>Nachrichten pro Eintritt/Verlassen: 2 * (n - 1)</w:t>
      </w:r>
    </w:p>
    <w:p w:rsidR="00F11456" w:rsidRDefault="00F11456" w:rsidP="005C315D">
      <w:pPr>
        <w:pStyle w:val="Listenabsatz"/>
        <w:numPr>
          <w:ilvl w:val="2"/>
          <w:numId w:val="99"/>
        </w:numPr>
      </w:pPr>
      <w:r>
        <w:t>Verzögerung vor dem Eintritt (in Nachrichten): 2 * (n - 1)</w:t>
      </w:r>
    </w:p>
    <w:p w:rsidR="00F11456" w:rsidRDefault="00F11456" w:rsidP="005C315D">
      <w:pPr>
        <w:pStyle w:val="Listenabsatz"/>
        <w:numPr>
          <w:ilvl w:val="2"/>
          <w:numId w:val="99"/>
        </w:numPr>
      </w:pPr>
      <w:r>
        <w:t>Probleme: Absturz</w:t>
      </w:r>
      <w:r w:rsidR="001B5359">
        <w:t>/</w:t>
      </w:r>
      <w:r>
        <w:t>Nicht-Antwort von Prozessen</w:t>
      </w:r>
    </w:p>
    <w:p w:rsidR="00F11456" w:rsidRDefault="00F11456" w:rsidP="005C315D">
      <w:pPr>
        <w:pStyle w:val="Listenabsatz"/>
        <w:numPr>
          <w:ilvl w:val="0"/>
          <w:numId w:val="99"/>
        </w:numPr>
      </w:pPr>
      <w:r>
        <w:t>Token Ring Algorithmus</w:t>
      </w:r>
      <w:r w:rsidR="005C4ADF">
        <w:t>:</w:t>
      </w:r>
    </w:p>
    <w:p w:rsidR="00F11456" w:rsidRDefault="00F11456" w:rsidP="005C315D">
      <w:pPr>
        <w:pStyle w:val="Listenabsatz"/>
        <w:numPr>
          <w:ilvl w:val="2"/>
          <w:numId w:val="99"/>
        </w:numPr>
      </w:pPr>
      <w:r>
        <w:t>Nachrichten pro Eintritt/Verlassen: 1 bis unendlich</w:t>
      </w:r>
    </w:p>
    <w:p w:rsidR="00F11456" w:rsidRDefault="00F11456" w:rsidP="005C315D">
      <w:pPr>
        <w:pStyle w:val="Listenabsatz"/>
        <w:numPr>
          <w:ilvl w:val="2"/>
          <w:numId w:val="99"/>
        </w:numPr>
      </w:pPr>
      <w:r>
        <w:t>Verzögerung vor dem Eintritt (in Nachrichten): 0 bis n -1</w:t>
      </w:r>
    </w:p>
    <w:p w:rsidR="00F11456" w:rsidRPr="00E70FE8" w:rsidRDefault="00F11456" w:rsidP="005C315D">
      <w:pPr>
        <w:pStyle w:val="Listenabsatz"/>
        <w:numPr>
          <w:ilvl w:val="2"/>
          <w:numId w:val="99"/>
        </w:numPr>
      </w:pPr>
      <w:r>
        <w:t>Probleme: Verlorener Token, Prozessabsturz</w:t>
      </w:r>
    </w:p>
    <w:p w:rsidR="00187CC5" w:rsidRDefault="00187CC5" w:rsidP="00187CC5">
      <w:pPr>
        <w:pStyle w:val="berschrift2"/>
      </w:pPr>
      <w:bookmarkStart w:id="179" w:name="_Toc453574264"/>
      <w:r>
        <w:t>Verwaltung v on gemeinsam genutztem Speicher</w:t>
      </w:r>
      <w:bookmarkEnd w:id="179"/>
    </w:p>
    <w:p w:rsidR="00F11456" w:rsidRDefault="00F11456" w:rsidP="005C315D">
      <w:pPr>
        <w:pStyle w:val="Listenabsatz"/>
        <w:numPr>
          <w:ilvl w:val="0"/>
          <w:numId w:val="100"/>
        </w:numPr>
      </w:pPr>
      <w:r>
        <w:t>Eng gekoppelt:</w:t>
      </w:r>
    </w:p>
    <w:p w:rsidR="00F11456" w:rsidRDefault="00F11456" w:rsidP="005C315D">
      <w:pPr>
        <w:pStyle w:val="Listenabsatz"/>
        <w:numPr>
          <w:ilvl w:val="1"/>
          <w:numId w:val="100"/>
        </w:numPr>
      </w:pPr>
      <w:r>
        <w:t>(Non-Uniform Memory Access) NUMA: Hardware-Multiprozessoren mit diversen Prozessoren am gleichen Bussystem</w:t>
      </w:r>
    </w:p>
    <w:p w:rsidR="00F11456" w:rsidRDefault="00F11456" w:rsidP="005C315D">
      <w:pPr>
        <w:pStyle w:val="Listenabsatz"/>
        <w:numPr>
          <w:ilvl w:val="0"/>
          <w:numId w:val="100"/>
        </w:numPr>
      </w:pPr>
      <w:r>
        <w:t>Lose gekoppelt:</w:t>
      </w:r>
    </w:p>
    <w:p w:rsidR="00F11456" w:rsidRDefault="00F11456" w:rsidP="005C315D">
      <w:pPr>
        <w:pStyle w:val="Listenabsatz"/>
        <w:numPr>
          <w:ilvl w:val="1"/>
          <w:numId w:val="100"/>
        </w:numPr>
      </w:pPr>
      <w:r>
        <w:t>Distributed Shared Memory (DSM): Ein Seitenladefehler wird dadurch aufgelöst, dass eine Seite nicht von der lokalen Disk geladen wird, sondern von einer entfernten Disk</w:t>
      </w:r>
    </w:p>
    <w:p w:rsidR="00F11456" w:rsidRDefault="00F11456" w:rsidP="005C315D">
      <w:pPr>
        <w:pStyle w:val="Listenabsatz"/>
        <w:numPr>
          <w:ilvl w:val="1"/>
          <w:numId w:val="100"/>
        </w:numPr>
      </w:pPr>
      <w:r>
        <w:t>Schlechte Performance, lange Netz-Wartezeiten</w:t>
      </w:r>
    </w:p>
    <w:p w:rsidR="00187CC5" w:rsidRDefault="00F11456" w:rsidP="005C315D">
      <w:pPr>
        <w:pStyle w:val="Listenabsatz"/>
        <w:numPr>
          <w:ilvl w:val="1"/>
          <w:numId w:val="100"/>
        </w:numPr>
      </w:pPr>
      <w:r>
        <w:t xml:space="preserve">Optimierung durch Anlage nur der gemeinsam benutzten Datenstrukturen auf gemeinsam genutzten Seiten, alle anderen Seiten bleiben </w:t>
      </w:r>
      <w:r w:rsidR="00E03DA9">
        <w:t>lokal</w:t>
      </w:r>
    </w:p>
    <w:p w:rsidR="00174BD8" w:rsidRDefault="00174BD8" w:rsidP="00174BD8">
      <w:pPr>
        <w:jc w:val="center"/>
      </w:pPr>
      <w:r>
        <w:rPr>
          <w:noProof/>
          <w:lang w:eastAsia="de-CH"/>
        </w:rPr>
        <w:lastRenderedPageBreak/>
        <w:drawing>
          <wp:inline distT="0" distB="0" distL="0" distR="0" wp14:anchorId="26D63BA4" wp14:editId="03BAC0FF">
            <wp:extent cx="5448300" cy="2724150"/>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48300" cy="2724150"/>
                    </a:xfrm>
                    <a:prstGeom prst="rect">
                      <a:avLst/>
                    </a:prstGeom>
                  </pic:spPr>
                </pic:pic>
              </a:graphicData>
            </a:graphic>
          </wp:inline>
        </w:drawing>
      </w:r>
    </w:p>
    <w:p w:rsidR="00187CC5" w:rsidRDefault="00187CC5" w:rsidP="00187CC5">
      <w:pPr>
        <w:pStyle w:val="berschrift2"/>
      </w:pPr>
      <w:bookmarkStart w:id="180" w:name="_Toc453574265"/>
      <w:r>
        <w:t>Vergleich der Funktionalität von verteilten und monolithischen Betriebssystemen</w:t>
      </w:r>
      <w:bookmarkEnd w:id="180"/>
    </w:p>
    <w:p w:rsidR="00AB51A5" w:rsidRDefault="00AB51A5" w:rsidP="005C315D">
      <w:pPr>
        <w:pStyle w:val="Listenabsatz"/>
        <w:numPr>
          <w:ilvl w:val="0"/>
          <w:numId w:val="101"/>
        </w:numPr>
      </w:pPr>
      <w:r>
        <w:t>Ein monolithisches Betriebssystem präferiert Effizienz vor Robustheit. Obwohl das Design die Trennung funktionaler Blöcke vorsieht, werden Privilegien nicht auf Teile des Betriebssystems beschränkt (z.B. „root“ Ausführungsrechte im Datei- und Prozesssystem). Die verwendeten Kommunikationsmechanismen (Signale, Pipes, Share Memory, Sockets usw.) sind überall identisch.</w:t>
      </w:r>
    </w:p>
    <w:p w:rsidR="00AB51A5" w:rsidRDefault="00AB51A5" w:rsidP="005C315D">
      <w:pPr>
        <w:pStyle w:val="Listenabsatz"/>
        <w:numPr>
          <w:ilvl w:val="0"/>
          <w:numId w:val="101"/>
        </w:numPr>
      </w:pPr>
      <w:r>
        <w:t>Eine Schichtenarchitektur des Betriebssystems fördert die Robustheit durch die Anordnung von Funktionalität in gegeneinander abgegrenzte Schichten mit unterschiedlichen Privilegien. Der höchstprivilegierte Block behandelt Interruptbehandlung und Kontextwechsel, die darüber liegenden Schichten beinhalten Gerätetreiber, Speicherverwaltung, das Dateisystem und die Benutzerschnittstelle. Am oberen Ende folgt schliesslich die am wenigsten priorisierte Applikationsschicht.</w:t>
      </w:r>
    </w:p>
    <w:p w:rsidR="00187CC5" w:rsidRDefault="00AB51A5" w:rsidP="005C315D">
      <w:pPr>
        <w:pStyle w:val="Listenabsatz"/>
        <w:numPr>
          <w:ilvl w:val="0"/>
          <w:numId w:val="101"/>
        </w:numPr>
      </w:pPr>
      <w:r>
        <w:t>Eine Microkernel-Architektur präferiert Robustheit vor Effizienz. Die den einzelnen Teilen des Betriebssystems zugeordneten Privilegien sind so restriktiv wie möglich und die Kommunikation zwischen den Blöcken basiert auf spezialisierten Kommunikationsmechanismen, die auf die jeweiligen Zugriffsrechte begrenzt sind (nur wenige Teile des Betriebssystems benötigen mehr Rechte als die Applikationen). Somit kann das Betriebssystem oberhalb des Microkernels auf wenige Service begrenzt werden, die die Basisfunktionen des Betriebssystems realisieren.</w:t>
      </w:r>
    </w:p>
    <w:p w:rsidR="00187CC5" w:rsidRDefault="00187CC5" w:rsidP="00187CC5">
      <w:pPr>
        <w:pStyle w:val="berschrift2"/>
      </w:pPr>
      <w:bookmarkStart w:id="181" w:name="_Toc453574266"/>
      <w:r>
        <w:t>Architekturvergleich Unix und Mach</w:t>
      </w:r>
      <w:bookmarkEnd w:id="181"/>
    </w:p>
    <w:p w:rsidR="00182187" w:rsidRDefault="00C06398" w:rsidP="00C06398">
      <w:pPr>
        <w:jc w:val="center"/>
      </w:pPr>
      <w:r>
        <w:rPr>
          <w:noProof/>
          <w:lang w:eastAsia="de-CH"/>
        </w:rPr>
        <w:drawing>
          <wp:inline distT="0" distB="0" distL="0" distR="0" wp14:anchorId="2E8AB5E1" wp14:editId="1A7037E8">
            <wp:extent cx="4368787" cy="2371725"/>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5380" cy="2380733"/>
                    </a:xfrm>
                    <a:prstGeom prst="rect">
                      <a:avLst/>
                    </a:prstGeom>
                  </pic:spPr>
                </pic:pic>
              </a:graphicData>
            </a:graphic>
          </wp:inline>
        </w:drawing>
      </w:r>
    </w:p>
    <w:p w:rsidR="00182187" w:rsidRDefault="00187CC5" w:rsidP="00187CC5">
      <w:pPr>
        <w:pStyle w:val="berschrift2"/>
      </w:pPr>
      <w:bookmarkStart w:id="182" w:name="_Toc453574267"/>
      <w:r>
        <w:lastRenderedPageBreak/>
        <w:t>Auswirkung von verteilten Systemen</w:t>
      </w:r>
      <w:bookmarkEnd w:id="182"/>
    </w:p>
    <w:p w:rsidR="00417EAD" w:rsidRDefault="00417EAD" w:rsidP="005C315D">
      <w:pPr>
        <w:pStyle w:val="Listenabsatz"/>
        <w:numPr>
          <w:ilvl w:val="0"/>
          <w:numId w:val="102"/>
        </w:numPr>
      </w:pPr>
      <w:r>
        <w:t>Datennetze</w:t>
      </w:r>
      <w:r w:rsidR="00E03DA9">
        <w:t>:</w:t>
      </w:r>
    </w:p>
    <w:p w:rsidR="00417EAD" w:rsidRDefault="00417EAD" w:rsidP="005C315D">
      <w:pPr>
        <w:pStyle w:val="Listenabsatz"/>
        <w:numPr>
          <w:ilvl w:val="1"/>
          <w:numId w:val="102"/>
        </w:numPr>
      </w:pPr>
      <w:r>
        <w:t>Hochpriorisierter Datenverkehr im LAN</w:t>
      </w:r>
    </w:p>
    <w:p w:rsidR="00417EAD" w:rsidRDefault="00417EAD" w:rsidP="005C315D">
      <w:pPr>
        <w:pStyle w:val="Listenabsatz"/>
        <w:numPr>
          <w:ilvl w:val="1"/>
          <w:numId w:val="102"/>
        </w:numPr>
      </w:pPr>
      <w:r>
        <w:t>Hohe Zuverlässigkeit, niedrige Latenz</w:t>
      </w:r>
    </w:p>
    <w:p w:rsidR="00417EAD" w:rsidRDefault="00417EAD" w:rsidP="005C315D">
      <w:pPr>
        <w:pStyle w:val="Listenabsatz"/>
        <w:numPr>
          <w:ilvl w:val="1"/>
          <w:numId w:val="102"/>
        </w:numPr>
      </w:pPr>
      <w:r>
        <w:t>Schutz vor Mitlesen</w:t>
      </w:r>
      <w:r w:rsidR="001B5359">
        <w:t>/</w:t>
      </w:r>
      <w:r>
        <w:t>Modifikation nötig</w:t>
      </w:r>
    </w:p>
    <w:p w:rsidR="00417EAD" w:rsidRDefault="00417EAD" w:rsidP="005C315D">
      <w:pPr>
        <w:pStyle w:val="Listenabsatz"/>
        <w:numPr>
          <w:ilvl w:val="0"/>
          <w:numId w:val="102"/>
        </w:numPr>
      </w:pPr>
      <w:r>
        <w:t>Peripheriegeräte</w:t>
      </w:r>
      <w:r w:rsidR="00E03DA9">
        <w:t>:</w:t>
      </w:r>
    </w:p>
    <w:p w:rsidR="00417EAD" w:rsidRDefault="00417EAD" w:rsidP="005C315D">
      <w:pPr>
        <w:pStyle w:val="Listenabsatz"/>
        <w:numPr>
          <w:ilvl w:val="1"/>
          <w:numId w:val="102"/>
        </w:numPr>
      </w:pPr>
      <w:r>
        <w:t>Geteilte Nutzung über Systemgrenzen</w:t>
      </w:r>
    </w:p>
    <w:p w:rsidR="00417EAD" w:rsidRDefault="00417EAD" w:rsidP="005C315D">
      <w:pPr>
        <w:pStyle w:val="Listenabsatz"/>
        <w:numPr>
          <w:ilvl w:val="1"/>
          <w:numId w:val="102"/>
        </w:numPr>
      </w:pPr>
      <w:r>
        <w:t>Verwaltung</w:t>
      </w:r>
      <w:r w:rsidR="001B5359">
        <w:t>/</w:t>
      </w:r>
      <w:r>
        <w:t>Scheduling nötig</w:t>
      </w:r>
    </w:p>
    <w:p w:rsidR="00417EAD" w:rsidRDefault="00417EAD" w:rsidP="005C315D">
      <w:pPr>
        <w:pStyle w:val="Listenabsatz"/>
        <w:numPr>
          <w:ilvl w:val="0"/>
          <w:numId w:val="102"/>
        </w:numPr>
      </w:pPr>
      <w:r>
        <w:t>System Management</w:t>
      </w:r>
      <w:r w:rsidR="00E03DA9">
        <w:t>:</w:t>
      </w:r>
    </w:p>
    <w:p w:rsidR="00417EAD" w:rsidRDefault="00417EAD" w:rsidP="005C315D">
      <w:pPr>
        <w:pStyle w:val="Listenabsatz"/>
        <w:numPr>
          <w:ilvl w:val="1"/>
          <w:numId w:val="102"/>
        </w:numPr>
      </w:pPr>
      <w:r>
        <w:t>Beobachtung einzelner Systeme genügt nicht</w:t>
      </w:r>
    </w:p>
    <w:p w:rsidR="00182187" w:rsidRDefault="00417EAD" w:rsidP="005C315D">
      <w:pPr>
        <w:pStyle w:val="Listenabsatz"/>
        <w:numPr>
          <w:ilvl w:val="1"/>
          <w:numId w:val="102"/>
        </w:numPr>
      </w:pPr>
      <w:r>
        <w:t>Dynamische Konfigurationsänderungen</w:t>
      </w:r>
    </w:p>
    <w:p w:rsidR="00187CC5" w:rsidRDefault="00187CC5" w:rsidP="00AF65CF"/>
    <w:p w:rsidR="00124109" w:rsidRDefault="00124109" w:rsidP="00124109">
      <w:pPr>
        <w:pStyle w:val="berschrift1"/>
      </w:pPr>
      <w:bookmarkStart w:id="183" w:name="_Toc453574268"/>
      <w:r>
        <w:lastRenderedPageBreak/>
        <w:t>Woche 12</w:t>
      </w:r>
      <w:bookmarkEnd w:id="183"/>
    </w:p>
    <w:p w:rsidR="00124109" w:rsidRDefault="00124109" w:rsidP="00124109">
      <w:r>
        <w:t xml:space="preserve">In Woche </w:t>
      </w:r>
      <w:r w:rsidR="006B3F1E">
        <w:t xml:space="preserve">12 </w:t>
      </w:r>
      <w:r>
        <w:t>fand aufgrund der Projektwoche kein Unterricht statt.</w:t>
      </w:r>
    </w:p>
    <w:p w:rsidR="00124109" w:rsidRDefault="00124109" w:rsidP="00AF65CF"/>
    <w:p w:rsidR="00124109" w:rsidRDefault="00124109" w:rsidP="00124109">
      <w:pPr>
        <w:pStyle w:val="berschrift1"/>
      </w:pPr>
      <w:bookmarkStart w:id="184" w:name="_Toc453574269"/>
      <w:r>
        <w:lastRenderedPageBreak/>
        <w:t>Woche 13</w:t>
      </w:r>
      <w:bookmarkEnd w:id="184"/>
    </w:p>
    <w:p w:rsidR="008E460C" w:rsidRDefault="008E460C" w:rsidP="008E460C">
      <w:r>
        <w:t xml:space="preserve">In Woche </w:t>
      </w:r>
      <w:r w:rsidR="00F079AD">
        <w:t xml:space="preserve">13 </w:t>
      </w:r>
      <w:r>
        <w:t>fand aufgrund des Pfingstmontags kein Unterricht statt.</w:t>
      </w:r>
    </w:p>
    <w:p w:rsidR="00124109" w:rsidRDefault="00124109" w:rsidP="00AF65CF"/>
    <w:p w:rsidR="007D1312" w:rsidRDefault="007D1312" w:rsidP="007D1312">
      <w:pPr>
        <w:pStyle w:val="berschrift1"/>
      </w:pPr>
      <w:bookmarkStart w:id="185" w:name="_Toc453574270"/>
      <w:r>
        <w:lastRenderedPageBreak/>
        <w:t>Woche 14</w:t>
      </w:r>
      <w:bookmarkEnd w:id="185"/>
    </w:p>
    <w:p w:rsidR="007D1312" w:rsidRDefault="003754E3" w:rsidP="003754E3">
      <w:pPr>
        <w:pStyle w:val="berschrift2"/>
      </w:pPr>
      <w:bookmarkStart w:id="186" w:name="_Toc453574271"/>
      <w:r>
        <w:t>Das Problem wird grösser</w:t>
      </w:r>
      <w:bookmarkEnd w:id="186"/>
    </w:p>
    <w:p w:rsidR="003754E3" w:rsidRDefault="008B5170" w:rsidP="00CF2B73">
      <w:pPr>
        <w:jc w:val="center"/>
      </w:pPr>
      <w:r>
        <w:rPr>
          <w:noProof/>
          <w:lang w:eastAsia="de-CH"/>
        </w:rPr>
        <w:drawing>
          <wp:inline distT="0" distB="0" distL="0" distR="0" wp14:anchorId="5E1D777A" wp14:editId="2B7D6601">
            <wp:extent cx="5760720" cy="2990215"/>
            <wp:effectExtent l="0" t="0" r="0" b="635"/>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90215"/>
                    </a:xfrm>
                    <a:prstGeom prst="rect">
                      <a:avLst/>
                    </a:prstGeom>
                  </pic:spPr>
                </pic:pic>
              </a:graphicData>
            </a:graphic>
          </wp:inline>
        </w:drawing>
      </w:r>
    </w:p>
    <w:p w:rsidR="00D32E7B" w:rsidRDefault="008B5170" w:rsidP="008B5170">
      <w:pPr>
        <w:pStyle w:val="berschrift2"/>
      </w:pPr>
      <w:bookmarkStart w:id="187" w:name="_Toc453574272"/>
      <w:r>
        <w:t>Typische Schwachstellen von ICT Systemen</w:t>
      </w:r>
      <w:bookmarkEnd w:id="187"/>
    </w:p>
    <w:p w:rsidR="008B5170" w:rsidRDefault="008B5170" w:rsidP="008B5170">
      <w:pPr>
        <w:pStyle w:val="Listenabsatz"/>
        <w:numPr>
          <w:ilvl w:val="0"/>
          <w:numId w:val="103"/>
        </w:numPr>
      </w:pPr>
      <w:r>
        <w:t>Typische Schwachstellen</w:t>
      </w:r>
    </w:p>
    <w:p w:rsidR="008B5170" w:rsidRDefault="008B5170" w:rsidP="008B5170">
      <w:pPr>
        <w:pStyle w:val="Listenabsatz"/>
        <w:numPr>
          <w:ilvl w:val="1"/>
          <w:numId w:val="103"/>
        </w:numPr>
      </w:pPr>
      <w:r>
        <w:t>Lieferwege (physisch, aber vor allem elektronisch)</w:t>
      </w:r>
    </w:p>
    <w:p w:rsidR="008B5170" w:rsidRDefault="008B5170" w:rsidP="008B5170">
      <w:pPr>
        <w:pStyle w:val="Listenabsatz"/>
        <w:numPr>
          <w:ilvl w:val="1"/>
          <w:numId w:val="103"/>
        </w:numPr>
      </w:pPr>
      <w:r>
        <w:t>Software-Voreinstellungen (Defaults)</w:t>
      </w:r>
    </w:p>
    <w:p w:rsidR="008B5170" w:rsidRDefault="008B5170" w:rsidP="008B5170">
      <w:pPr>
        <w:pStyle w:val="Listenabsatz"/>
        <w:numPr>
          <w:ilvl w:val="1"/>
          <w:numId w:val="103"/>
        </w:numPr>
      </w:pPr>
      <w:r>
        <w:t>Funktionale Fehler der Software/Ausnutzbarkeit von Nebeneffekten</w:t>
      </w:r>
    </w:p>
    <w:p w:rsidR="008B5170" w:rsidRDefault="008B5170" w:rsidP="008B5170">
      <w:pPr>
        <w:pStyle w:val="Listenabsatz"/>
        <w:numPr>
          <w:ilvl w:val="1"/>
          <w:numId w:val="103"/>
        </w:numPr>
      </w:pPr>
      <w:r>
        <w:t>Nicht getestete oder nicht autorisierte Änderungen</w:t>
      </w:r>
    </w:p>
    <w:p w:rsidR="008B5170" w:rsidRDefault="008B5170" w:rsidP="008B5170">
      <w:pPr>
        <w:pStyle w:val="Listenabsatz"/>
        <w:numPr>
          <w:ilvl w:val="1"/>
          <w:numId w:val="103"/>
        </w:numPr>
      </w:pPr>
      <w:r>
        <w:t>Fremd-/Fernzugriffe oder Auslagerung aus dem Sicherheits-Kontext</w:t>
      </w:r>
    </w:p>
    <w:p w:rsidR="008B5170" w:rsidRDefault="008B5170" w:rsidP="008B5170">
      <w:pPr>
        <w:pStyle w:val="Listenabsatz"/>
        <w:numPr>
          <w:ilvl w:val="1"/>
          <w:numId w:val="103"/>
        </w:numPr>
      </w:pPr>
      <w:r>
        <w:t>Der Benutzer</w:t>
      </w:r>
    </w:p>
    <w:p w:rsidR="008B5170" w:rsidRDefault="008B5170" w:rsidP="008B5170">
      <w:pPr>
        <w:pStyle w:val="Listenabsatz"/>
        <w:numPr>
          <w:ilvl w:val="1"/>
          <w:numId w:val="103"/>
        </w:numPr>
      </w:pPr>
      <w:r>
        <w:t>Der Administrator</w:t>
      </w:r>
    </w:p>
    <w:p w:rsidR="008B5170" w:rsidRDefault="008B5170" w:rsidP="008B5170">
      <w:pPr>
        <w:pStyle w:val="Listenabsatz"/>
        <w:numPr>
          <w:ilvl w:val="0"/>
          <w:numId w:val="103"/>
        </w:numPr>
      </w:pPr>
      <w:r>
        <w:t>Ursachen</w:t>
      </w:r>
    </w:p>
    <w:p w:rsidR="008B5170" w:rsidRDefault="008B5170" w:rsidP="008B5170">
      <w:pPr>
        <w:pStyle w:val="Listenabsatz"/>
        <w:numPr>
          <w:ilvl w:val="1"/>
          <w:numId w:val="103"/>
        </w:numPr>
      </w:pPr>
      <w:r>
        <w:t>Komplexes Zusammenwirken verschiedener Effekte</w:t>
      </w:r>
    </w:p>
    <w:p w:rsidR="008B5170" w:rsidRDefault="008B5170" w:rsidP="008B5170">
      <w:pPr>
        <w:pStyle w:val="Listenabsatz"/>
        <w:numPr>
          <w:ilvl w:val="1"/>
          <w:numId w:val="103"/>
        </w:numPr>
      </w:pPr>
      <w:r>
        <w:t>Ungerechtfertigtes Vertrauen („Es sah aber echt aus“)</w:t>
      </w:r>
    </w:p>
    <w:p w:rsidR="008B5170" w:rsidRDefault="008B5170" w:rsidP="008B5170">
      <w:pPr>
        <w:pStyle w:val="Listenabsatz"/>
        <w:numPr>
          <w:ilvl w:val="1"/>
          <w:numId w:val="103"/>
        </w:numPr>
      </w:pPr>
      <w:r>
        <w:t>Gutwilligkeit der Beteiligten („Wird schon stimmen“)</w:t>
      </w:r>
    </w:p>
    <w:p w:rsidR="008B5170" w:rsidRDefault="008B5170" w:rsidP="008B5170">
      <w:pPr>
        <w:pStyle w:val="Listenabsatz"/>
        <w:numPr>
          <w:ilvl w:val="1"/>
          <w:numId w:val="103"/>
        </w:numPr>
      </w:pPr>
      <w:r>
        <w:t>Fehlerhafte Ausführung und/oder Kontrolle (insbes. unter Zeitdruck)</w:t>
      </w:r>
    </w:p>
    <w:p w:rsidR="008B5170" w:rsidRDefault="008B5170" w:rsidP="008B5170">
      <w:pPr>
        <w:pStyle w:val="Listenabsatz"/>
        <w:numPr>
          <w:ilvl w:val="1"/>
          <w:numId w:val="103"/>
        </w:numPr>
      </w:pPr>
      <w:r>
        <w:t>Böswilligkeit/Vorsatz (Innen- oder Aussentäterschaft)</w:t>
      </w:r>
    </w:p>
    <w:p w:rsidR="00D32E7B" w:rsidRDefault="00067512" w:rsidP="00067512">
      <w:pPr>
        <w:pStyle w:val="berschrift2"/>
      </w:pPr>
      <w:bookmarkStart w:id="188" w:name="_Toc453574273"/>
      <w:r>
        <w:t>Analyse typischer Schwachstellen von Betriebssystemen</w:t>
      </w:r>
      <w:bookmarkEnd w:id="188"/>
    </w:p>
    <w:p w:rsidR="00067512" w:rsidRDefault="00067512" w:rsidP="00067512">
      <w:pPr>
        <w:pStyle w:val="Listenabsatz"/>
        <w:numPr>
          <w:ilvl w:val="0"/>
          <w:numId w:val="104"/>
        </w:numPr>
      </w:pPr>
      <w:r>
        <w:t>Unix</w:t>
      </w:r>
      <w:r w:rsidR="0037717F">
        <w:t>:</w:t>
      </w:r>
    </w:p>
    <w:p w:rsidR="00067512" w:rsidRDefault="00067512" w:rsidP="00067512">
      <w:pPr>
        <w:pStyle w:val="Listenabsatz"/>
        <w:numPr>
          <w:ilvl w:val="1"/>
          <w:numId w:val="104"/>
        </w:numPr>
      </w:pPr>
      <w:r>
        <w:t>Fehlerhafte Default-Konfigurationen</w:t>
      </w:r>
    </w:p>
    <w:p w:rsidR="00067512" w:rsidRDefault="00067512" w:rsidP="00067512">
      <w:pPr>
        <w:pStyle w:val="Listenabsatz"/>
        <w:numPr>
          <w:ilvl w:val="1"/>
          <w:numId w:val="104"/>
        </w:numPr>
      </w:pPr>
      <w:r>
        <w:t>Unnötige (offene) Services/Ports</w:t>
      </w:r>
    </w:p>
    <w:p w:rsidR="00067512" w:rsidRDefault="00067512" w:rsidP="00067512">
      <w:pPr>
        <w:pStyle w:val="Listenabsatz"/>
        <w:numPr>
          <w:ilvl w:val="1"/>
          <w:numId w:val="104"/>
        </w:numPr>
      </w:pPr>
      <w:r>
        <w:t>Zu wenig restriktive Zugriffsrechte</w:t>
      </w:r>
    </w:p>
    <w:p w:rsidR="00067512" w:rsidRDefault="00067512" w:rsidP="00067512">
      <w:pPr>
        <w:pStyle w:val="Listenabsatz"/>
        <w:numPr>
          <w:ilvl w:val="1"/>
          <w:numId w:val="104"/>
        </w:numPr>
      </w:pPr>
      <w:r>
        <w:t>Technische Benutzer ohne Passworte</w:t>
      </w:r>
    </w:p>
    <w:p w:rsidR="00067512" w:rsidRDefault="00067512" w:rsidP="00067512">
      <w:pPr>
        <w:pStyle w:val="Listenabsatz"/>
        <w:numPr>
          <w:ilvl w:val="1"/>
          <w:numId w:val="104"/>
        </w:numPr>
      </w:pPr>
      <w:r>
        <w:t>Brute Force Passwort-Angriffe auf Dienste wie telnet, ftp, ssh (Würmer, Botnets)</w:t>
      </w:r>
    </w:p>
    <w:p w:rsidR="00D32E7B" w:rsidRDefault="00067512" w:rsidP="00067512">
      <w:pPr>
        <w:pStyle w:val="Listenabsatz"/>
        <w:numPr>
          <w:ilvl w:val="1"/>
          <w:numId w:val="104"/>
        </w:numPr>
      </w:pPr>
      <w:r>
        <w:t>Ausnutzung von Software-Schwachstellen (meist Authentisierung, Speicherüberlauf, Escape-Shells)</w:t>
      </w:r>
    </w:p>
    <w:p w:rsidR="00067512" w:rsidRDefault="00067512" w:rsidP="00067512">
      <w:pPr>
        <w:pStyle w:val="Listenabsatz"/>
        <w:numPr>
          <w:ilvl w:val="0"/>
          <w:numId w:val="104"/>
        </w:numPr>
      </w:pPr>
      <w:r>
        <w:t>Windows</w:t>
      </w:r>
      <w:r w:rsidR="0037717F">
        <w:t>:</w:t>
      </w:r>
    </w:p>
    <w:p w:rsidR="0037717F" w:rsidRDefault="0037717F" w:rsidP="0037717F">
      <w:pPr>
        <w:pStyle w:val="Listenabsatz"/>
        <w:numPr>
          <w:ilvl w:val="1"/>
          <w:numId w:val="104"/>
        </w:numPr>
      </w:pPr>
      <w:r>
        <w:t>Microsoft Windows</w:t>
      </w:r>
    </w:p>
    <w:p w:rsidR="0037717F" w:rsidRDefault="0037717F" w:rsidP="0037717F">
      <w:pPr>
        <w:pStyle w:val="Listenabsatz"/>
        <w:numPr>
          <w:ilvl w:val="1"/>
          <w:numId w:val="104"/>
        </w:numPr>
      </w:pPr>
      <w:r>
        <w:t>– Angriffe auf „Service Control“ Programme (SCP) unter Kontrolle des „Service Control Manager“ (SCM, „services.exe“)</w:t>
      </w:r>
    </w:p>
    <w:p w:rsidR="0037717F" w:rsidRDefault="0037717F" w:rsidP="0037717F">
      <w:pPr>
        <w:pStyle w:val="Listenabsatz"/>
        <w:numPr>
          <w:ilvl w:val="1"/>
          <w:numId w:val="104"/>
        </w:numPr>
      </w:pPr>
      <w:r>
        <w:lastRenderedPageBreak/>
        <w:t>– Ausnutzung</w:t>
      </w:r>
      <w:r w:rsidR="000A7EAC">
        <w:t xml:space="preserve"> von Software-Schwachstellen („Buffer Ov</w:t>
      </w:r>
      <w:r>
        <w:t>erflow“</w:t>
      </w:r>
      <w:r w:rsidR="000A7EAC">
        <w:t xml:space="preserve">) </w:t>
      </w:r>
      <w:r w:rsidR="000A7EAC">
        <w:sym w:font="Wingdings" w:char="F0E0"/>
      </w:r>
      <w:r w:rsidR="000A7EAC">
        <w:t xml:space="preserve"> aufgrund der schwachen betriebssystem</w:t>
      </w:r>
      <w:r>
        <w:t>internen Abgrenzung des Speicher-</w:t>
      </w:r>
      <w:r w:rsidR="000A7EAC">
        <w:t>Management</w:t>
      </w:r>
    </w:p>
    <w:p w:rsidR="0037717F" w:rsidRDefault="000A7EAC" w:rsidP="0037717F">
      <w:pPr>
        <w:pStyle w:val="Listenabsatz"/>
        <w:numPr>
          <w:ilvl w:val="1"/>
          <w:numId w:val="104"/>
        </w:numPr>
      </w:pPr>
      <w:r>
        <w:t xml:space="preserve">– Nicht </w:t>
      </w:r>
      <w:r w:rsidR="0037717F">
        <w:t>benötigte Services mit schwachem Schutz</w:t>
      </w:r>
    </w:p>
    <w:p w:rsidR="0037717F" w:rsidRDefault="0037717F" w:rsidP="0037717F">
      <w:pPr>
        <w:pStyle w:val="Listenabsatz"/>
        <w:numPr>
          <w:ilvl w:val="1"/>
          <w:numId w:val="104"/>
        </w:numPr>
      </w:pPr>
      <w:r>
        <w:t>– Lokale Administratorenrechte</w:t>
      </w:r>
    </w:p>
    <w:p w:rsidR="00D32E7B" w:rsidRDefault="0037717F" w:rsidP="0037717F">
      <w:pPr>
        <w:pStyle w:val="berschrift2"/>
      </w:pPr>
      <w:bookmarkStart w:id="189" w:name="_Toc453574274"/>
      <w:r>
        <w:t>SAN Top 20 Liste</w:t>
      </w:r>
      <w:bookmarkEnd w:id="189"/>
    </w:p>
    <w:p w:rsidR="0037717F" w:rsidRDefault="0037717F" w:rsidP="00CF2B73">
      <w:pPr>
        <w:jc w:val="center"/>
      </w:pPr>
      <w:r>
        <w:rPr>
          <w:noProof/>
          <w:lang w:eastAsia="de-CH"/>
        </w:rPr>
        <w:drawing>
          <wp:inline distT="0" distB="0" distL="0" distR="0" wp14:anchorId="04BEF04F" wp14:editId="2C15C62A">
            <wp:extent cx="4543425" cy="3229963"/>
            <wp:effectExtent l="0" t="0" r="0" b="889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9644" cy="3234384"/>
                    </a:xfrm>
                    <a:prstGeom prst="rect">
                      <a:avLst/>
                    </a:prstGeom>
                  </pic:spPr>
                </pic:pic>
              </a:graphicData>
            </a:graphic>
          </wp:inline>
        </w:drawing>
      </w:r>
    </w:p>
    <w:p w:rsidR="00D32E7B" w:rsidRDefault="0037717F" w:rsidP="0037717F">
      <w:pPr>
        <w:pStyle w:val="berschrift2"/>
      </w:pPr>
      <w:bookmarkStart w:id="190" w:name="_Toc453574275"/>
      <w:r>
        <w:t>Bedrohungen und Angreifer</w:t>
      </w:r>
      <w:bookmarkEnd w:id="190"/>
    </w:p>
    <w:p w:rsidR="0037717F" w:rsidRDefault="0037717F" w:rsidP="0037717F">
      <w:pPr>
        <w:pStyle w:val="Listenabsatz"/>
        <w:numPr>
          <w:ilvl w:val="0"/>
          <w:numId w:val="105"/>
        </w:numPr>
      </w:pPr>
      <w:r>
        <w:t>Outsiders:</w:t>
      </w:r>
    </w:p>
    <w:p w:rsidR="0037717F" w:rsidRDefault="0037717F" w:rsidP="0037717F">
      <w:pPr>
        <w:pStyle w:val="Listenabsatz"/>
        <w:numPr>
          <w:ilvl w:val="1"/>
          <w:numId w:val="105"/>
        </w:numPr>
      </w:pPr>
      <w:r>
        <w:t>Hackers/Crackers/Pranksters</w:t>
      </w:r>
    </w:p>
    <w:p w:rsidR="0037717F" w:rsidRDefault="0037717F" w:rsidP="0037717F">
      <w:pPr>
        <w:pStyle w:val="Listenabsatz"/>
        <w:numPr>
          <w:ilvl w:val="1"/>
          <w:numId w:val="105"/>
        </w:numPr>
      </w:pPr>
      <w:r>
        <w:t>Informationssammler/Presse</w:t>
      </w:r>
    </w:p>
    <w:p w:rsidR="0037717F" w:rsidRDefault="0037717F" w:rsidP="0037717F">
      <w:pPr>
        <w:pStyle w:val="Listenabsatz"/>
        <w:numPr>
          <w:ilvl w:val="1"/>
          <w:numId w:val="105"/>
        </w:numPr>
      </w:pPr>
      <w:r>
        <w:t>Kriminelle Individuen oder Organisationen</w:t>
      </w:r>
    </w:p>
    <w:p w:rsidR="0037717F" w:rsidRDefault="0037717F" w:rsidP="0037717F">
      <w:pPr>
        <w:pStyle w:val="Listenabsatz"/>
        <w:numPr>
          <w:ilvl w:val="1"/>
          <w:numId w:val="105"/>
        </w:numPr>
      </w:pPr>
      <w:r>
        <w:t>(Fremde) Aufklärungsdienste</w:t>
      </w:r>
    </w:p>
    <w:p w:rsidR="0037717F" w:rsidRDefault="0037717F" w:rsidP="0037717F">
      <w:pPr>
        <w:pStyle w:val="Listenabsatz"/>
        <w:numPr>
          <w:ilvl w:val="1"/>
          <w:numId w:val="105"/>
        </w:numPr>
      </w:pPr>
      <w:r>
        <w:t>Polizei/Strafverfolgungsbehörden</w:t>
      </w:r>
    </w:p>
    <w:p w:rsidR="0037717F" w:rsidRDefault="0037717F" w:rsidP="0037717F">
      <w:pPr>
        <w:pStyle w:val="Listenabsatz"/>
        <w:numPr>
          <w:ilvl w:val="1"/>
          <w:numId w:val="105"/>
        </w:numPr>
      </w:pPr>
      <w:r>
        <w:t>Geschäftspartner/Kunden</w:t>
      </w:r>
    </w:p>
    <w:p w:rsidR="0037717F" w:rsidRDefault="0037717F" w:rsidP="0037717F">
      <w:pPr>
        <w:pStyle w:val="Listenabsatz"/>
        <w:numPr>
          <w:ilvl w:val="1"/>
          <w:numId w:val="105"/>
        </w:numPr>
      </w:pPr>
      <w:r>
        <w:t>Wettbewerber/Neue Mitbewerber</w:t>
      </w:r>
    </w:p>
    <w:p w:rsidR="0037717F" w:rsidRDefault="0037717F" w:rsidP="0037717F">
      <w:pPr>
        <w:pStyle w:val="Listenabsatz"/>
        <w:numPr>
          <w:ilvl w:val="1"/>
          <w:numId w:val="105"/>
        </w:numPr>
      </w:pPr>
      <w:r>
        <w:t>Fanatiker/Terroristen</w:t>
      </w:r>
    </w:p>
    <w:p w:rsidR="0037717F" w:rsidRDefault="0037717F" w:rsidP="0037717F">
      <w:pPr>
        <w:pStyle w:val="Listenabsatz"/>
        <w:numPr>
          <w:ilvl w:val="1"/>
          <w:numId w:val="105"/>
        </w:numPr>
      </w:pPr>
      <w:r>
        <w:t>Information Warfare</w:t>
      </w:r>
    </w:p>
    <w:p w:rsidR="0037717F" w:rsidRDefault="0037717F" w:rsidP="0037717F">
      <w:pPr>
        <w:pStyle w:val="Listenabsatz"/>
        <w:numPr>
          <w:ilvl w:val="0"/>
          <w:numId w:val="105"/>
        </w:numPr>
      </w:pPr>
      <w:r>
        <w:t>Insiders:</w:t>
      </w:r>
    </w:p>
    <w:p w:rsidR="0037717F" w:rsidRDefault="0037717F" w:rsidP="0037717F">
      <w:pPr>
        <w:pStyle w:val="Listenabsatz"/>
        <w:numPr>
          <w:ilvl w:val="1"/>
          <w:numId w:val="105"/>
        </w:numPr>
      </w:pPr>
      <w:r>
        <w:t>Unzufriedene Mitarbeitende</w:t>
      </w:r>
    </w:p>
    <w:p w:rsidR="0037717F" w:rsidRDefault="0037717F" w:rsidP="0037717F">
      <w:pPr>
        <w:pStyle w:val="Listenabsatz"/>
        <w:numPr>
          <w:ilvl w:val="1"/>
          <w:numId w:val="105"/>
        </w:numPr>
      </w:pPr>
      <w:r>
        <w:t>Lieferanten/(externes) Wartungspersonal</w:t>
      </w:r>
    </w:p>
    <w:p w:rsidR="0037717F" w:rsidRDefault="0037717F" w:rsidP="0037717F">
      <w:pPr>
        <w:pStyle w:val="Listenabsatz"/>
        <w:numPr>
          <w:ilvl w:val="1"/>
          <w:numId w:val="105"/>
        </w:numPr>
      </w:pPr>
      <w:r>
        <w:t>System Spezialisten</w:t>
      </w:r>
    </w:p>
    <w:p w:rsidR="0037717F" w:rsidRDefault="0037717F" w:rsidP="0037717F">
      <w:pPr>
        <w:pStyle w:val="Listenabsatz"/>
        <w:numPr>
          <w:ilvl w:val="1"/>
          <w:numId w:val="105"/>
        </w:numPr>
      </w:pPr>
      <w:r>
        <w:t>Kriminelle Mitarbeitende</w:t>
      </w:r>
    </w:p>
    <w:p w:rsidR="0037717F" w:rsidRDefault="0037717F" w:rsidP="0037717F">
      <w:pPr>
        <w:pStyle w:val="Listenabsatz"/>
        <w:numPr>
          <w:ilvl w:val="1"/>
          <w:numId w:val="105"/>
        </w:numPr>
      </w:pPr>
      <w:r>
        <w:t>Unvorsichtige Mitarbeitende</w:t>
      </w:r>
    </w:p>
    <w:p w:rsidR="0037717F" w:rsidRDefault="0037717F" w:rsidP="00AF65CF">
      <w:pPr>
        <w:pStyle w:val="Listenabsatz"/>
        <w:numPr>
          <w:ilvl w:val="1"/>
          <w:numId w:val="105"/>
        </w:numPr>
      </w:pPr>
      <w:r>
        <w:t>“Friends &amp; Family”</w:t>
      </w:r>
    </w:p>
    <w:p w:rsidR="0037717F" w:rsidRDefault="0037717F" w:rsidP="0037717F">
      <w:pPr>
        <w:pStyle w:val="Listenabsatz"/>
        <w:numPr>
          <w:ilvl w:val="0"/>
          <w:numId w:val="105"/>
        </w:numPr>
      </w:pPr>
      <w:r>
        <w:t>Classification</w:t>
      </w:r>
    </w:p>
    <w:p w:rsidR="0037717F" w:rsidRDefault="0037717F" w:rsidP="0037717F">
      <w:pPr>
        <w:pStyle w:val="Listenabsatz"/>
        <w:numPr>
          <w:ilvl w:val="1"/>
          <w:numId w:val="105"/>
        </w:numPr>
      </w:pPr>
      <w:r>
        <w:t>Script Kiddie</w:t>
      </w:r>
    </w:p>
    <w:p w:rsidR="0037717F" w:rsidRDefault="0037717F" w:rsidP="0037717F">
      <w:pPr>
        <w:pStyle w:val="Listenabsatz"/>
        <w:numPr>
          <w:ilvl w:val="1"/>
          <w:numId w:val="105"/>
        </w:numPr>
      </w:pPr>
      <w:r>
        <w:t>Intermediate</w:t>
      </w:r>
    </w:p>
    <w:p w:rsidR="0037717F" w:rsidRDefault="0037717F" w:rsidP="0037717F">
      <w:pPr>
        <w:pStyle w:val="Listenabsatz"/>
        <w:numPr>
          <w:ilvl w:val="1"/>
          <w:numId w:val="105"/>
        </w:numPr>
      </w:pPr>
      <w:r>
        <w:t>Professional</w:t>
      </w:r>
    </w:p>
    <w:p w:rsidR="0037717F" w:rsidRDefault="0037717F" w:rsidP="0037717F">
      <w:pPr>
        <w:pStyle w:val="Listenabsatz"/>
        <w:numPr>
          <w:ilvl w:val="1"/>
          <w:numId w:val="105"/>
        </w:numPr>
      </w:pPr>
      <w:r>
        <w:t>Elite</w:t>
      </w:r>
    </w:p>
    <w:p w:rsidR="00D32E7B" w:rsidRDefault="00673D58" w:rsidP="00673D58">
      <w:pPr>
        <w:pStyle w:val="berschrift2"/>
      </w:pPr>
      <w:bookmarkStart w:id="191" w:name="_Toc453574276"/>
      <w:r>
        <w:lastRenderedPageBreak/>
        <w:t>Angreifer Intentionen</w:t>
      </w:r>
      <w:bookmarkEnd w:id="191"/>
    </w:p>
    <w:p w:rsidR="00384E83" w:rsidRDefault="00384E83" w:rsidP="00384E83">
      <w:pPr>
        <w:pStyle w:val="Listenabsatz"/>
        <w:numPr>
          <w:ilvl w:val="0"/>
          <w:numId w:val="106"/>
        </w:numPr>
      </w:pPr>
      <w:r>
        <w:t>Reputation (Community, Freunde, Öffentlichkeit etc.)</w:t>
      </w:r>
    </w:p>
    <w:p w:rsidR="00384E83" w:rsidRDefault="00384E83" w:rsidP="00384E83">
      <w:pPr>
        <w:pStyle w:val="Listenabsatz"/>
        <w:numPr>
          <w:ilvl w:val="0"/>
          <w:numId w:val="106"/>
        </w:numPr>
      </w:pPr>
      <w:r>
        <w:t>Langeweile (oft altersbedingt)</w:t>
      </w:r>
    </w:p>
    <w:p w:rsidR="00384E83" w:rsidRDefault="00384E83" w:rsidP="00384E83">
      <w:pPr>
        <w:pStyle w:val="Listenabsatz"/>
        <w:numPr>
          <w:ilvl w:val="0"/>
          <w:numId w:val="106"/>
        </w:numPr>
      </w:pPr>
      <w:r>
        <w:t>Schaden/Rache (früherer Mitarbeiter, Ex-Partner etc.)</w:t>
      </w:r>
    </w:p>
    <w:p w:rsidR="00384E83" w:rsidRDefault="00384E83" w:rsidP="00384E83">
      <w:pPr>
        <w:pStyle w:val="Listenabsatz"/>
        <w:numPr>
          <w:ilvl w:val="0"/>
          <w:numId w:val="106"/>
        </w:numPr>
      </w:pPr>
      <w:r>
        <w:t>Wettbewerb (Offerten, Kunden, Patente etc.)</w:t>
      </w:r>
    </w:p>
    <w:p w:rsidR="00384E83" w:rsidRDefault="00384E83" w:rsidP="00384E83">
      <w:pPr>
        <w:pStyle w:val="Listenabsatz"/>
        <w:numPr>
          <w:ilvl w:val="0"/>
          <w:numId w:val="106"/>
        </w:numPr>
      </w:pPr>
      <w:r>
        <w:t>Direkter Vorteil (Software, Musik etc.)</w:t>
      </w:r>
    </w:p>
    <w:p w:rsidR="00384E83" w:rsidRDefault="00384E83" w:rsidP="00384E83">
      <w:pPr>
        <w:pStyle w:val="Listenabsatz"/>
        <w:numPr>
          <w:ilvl w:val="0"/>
          <w:numId w:val="106"/>
        </w:numPr>
      </w:pPr>
      <w:r>
        <w:t>Indirekter Vorteil (Lizenzen, Information, Passworte et.)</w:t>
      </w:r>
    </w:p>
    <w:p w:rsidR="00384E83" w:rsidRDefault="00384E83" w:rsidP="00384E83">
      <w:pPr>
        <w:pStyle w:val="Listenabsatz"/>
        <w:numPr>
          <w:ilvl w:val="0"/>
          <w:numId w:val="106"/>
        </w:numPr>
      </w:pPr>
      <w:r>
        <w:t>Privater Auftrag (kommerzielle/industrielle Spionage)</w:t>
      </w:r>
    </w:p>
    <w:p w:rsidR="00D32E7B" w:rsidRDefault="00384E83" w:rsidP="00384E83">
      <w:pPr>
        <w:pStyle w:val="Listenabsatz"/>
        <w:numPr>
          <w:ilvl w:val="0"/>
          <w:numId w:val="106"/>
        </w:numPr>
      </w:pPr>
      <w:r>
        <w:t>Regierungsauftrag (Terrorismusbekämpfung, Spionage, Gegenspionage, militärische Aufklärung etc.)</w:t>
      </w:r>
    </w:p>
    <w:p w:rsidR="00D32E7B" w:rsidRDefault="00A17120" w:rsidP="00A17120">
      <w:pPr>
        <w:pStyle w:val="berschrift2"/>
      </w:pPr>
      <w:bookmarkStart w:id="192" w:name="_Toc453574277"/>
      <w:r>
        <w:t>Schützenswerte Güter</w:t>
      </w:r>
      <w:bookmarkEnd w:id="192"/>
    </w:p>
    <w:p w:rsidR="00A17120" w:rsidRDefault="00A17120" w:rsidP="00A17120">
      <w:pPr>
        <w:pStyle w:val="Listenabsatz"/>
        <w:numPr>
          <w:ilvl w:val="0"/>
          <w:numId w:val="107"/>
        </w:numPr>
      </w:pPr>
      <w:r>
        <w:t>Verfügbarkeit</w:t>
      </w:r>
    </w:p>
    <w:p w:rsidR="00A17120" w:rsidRDefault="00A17120" w:rsidP="00A17120">
      <w:pPr>
        <w:pStyle w:val="Listenabsatz"/>
        <w:numPr>
          <w:ilvl w:val="0"/>
          <w:numId w:val="107"/>
        </w:numPr>
      </w:pPr>
      <w:r>
        <w:t>Vertraulichkeit</w:t>
      </w:r>
    </w:p>
    <w:p w:rsidR="00A17120" w:rsidRDefault="00A17120" w:rsidP="00A17120">
      <w:pPr>
        <w:pStyle w:val="Listenabsatz"/>
        <w:numPr>
          <w:ilvl w:val="0"/>
          <w:numId w:val="107"/>
        </w:numPr>
      </w:pPr>
      <w:r>
        <w:t>Korrektheit</w:t>
      </w:r>
    </w:p>
    <w:p w:rsidR="00A17120" w:rsidRDefault="00A17120" w:rsidP="00A17120">
      <w:pPr>
        <w:pStyle w:val="Listenabsatz"/>
        <w:numPr>
          <w:ilvl w:val="0"/>
          <w:numId w:val="107"/>
        </w:numPr>
      </w:pPr>
      <w:r>
        <w:t>Zeitliche Abfolge</w:t>
      </w:r>
    </w:p>
    <w:p w:rsidR="00A17120" w:rsidRDefault="00A17120" w:rsidP="00A17120">
      <w:pPr>
        <w:pStyle w:val="Listenabsatz"/>
        <w:numPr>
          <w:ilvl w:val="0"/>
          <w:numId w:val="107"/>
        </w:numPr>
      </w:pPr>
      <w:r>
        <w:t>Bereitstellungstermin</w:t>
      </w:r>
    </w:p>
    <w:p w:rsidR="00A17120" w:rsidRDefault="00A17120" w:rsidP="00A17120">
      <w:pPr>
        <w:pStyle w:val="Listenabsatz"/>
        <w:numPr>
          <w:ilvl w:val="0"/>
          <w:numId w:val="107"/>
        </w:numPr>
      </w:pPr>
      <w:r>
        <w:t>Identität/Autorisierung</w:t>
      </w:r>
    </w:p>
    <w:p w:rsidR="00A17120" w:rsidRDefault="00A17120" w:rsidP="00A17120">
      <w:pPr>
        <w:pStyle w:val="Listenabsatz"/>
        <w:numPr>
          <w:ilvl w:val="0"/>
          <w:numId w:val="107"/>
        </w:numPr>
      </w:pPr>
      <w:r>
        <w:t>Handlungsfähigkeit</w:t>
      </w:r>
    </w:p>
    <w:p w:rsidR="00A17120" w:rsidRDefault="00A17120" w:rsidP="00A17120">
      <w:pPr>
        <w:pStyle w:val="Listenabsatz"/>
        <w:numPr>
          <w:ilvl w:val="0"/>
          <w:numId w:val="107"/>
        </w:numPr>
      </w:pPr>
      <w:r>
        <w:t>Guter Ruf/Image</w:t>
      </w:r>
    </w:p>
    <w:p w:rsidR="00D32E7B" w:rsidRDefault="00A17120" w:rsidP="00A17120">
      <w:pPr>
        <w:pStyle w:val="berschrift2"/>
      </w:pPr>
      <w:bookmarkStart w:id="193" w:name="_Toc453574278"/>
      <w:r>
        <w:t>Aufwand für IT Sicherheit</w:t>
      </w:r>
      <w:bookmarkEnd w:id="193"/>
    </w:p>
    <w:p w:rsidR="00D32E7B" w:rsidRDefault="00A17120" w:rsidP="00446537">
      <w:pPr>
        <w:jc w:val="center"/>
      </w:pPr>
      <w:r>
        <w:rPr>
          <w:noProof/>
          <w:lang w:eastAsia="de-CH"/>
        </w:rPr>
        <w:drawing>
          <wp:inline distT="0" distB="0" distL="0" distR="0" wp14:anchorId="5A600D53" wp14:editId="31EC21B7">
            <wp:extent cx="5760720" cy="3314065"/>
            <wp:effectExtent l="0" t="0" r="0" b="635"/>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314065"/>
                    </a:xfrm>
                    <a:prstGeom prst="rect">
                      <a:avLst/>
                    </a:prstGeom>
                  </pic:spPr>
                </pic:pic>
              </a:graphicData>
            </a:graphic>
          </wp:inline>
        </w:drawing>
      </w:r>
    </w:p>
    <w:p w:rsidR="00D32E7B" w:rsidRDefault="005606F7" w:rsidP="005606F7">
      <w:pPr>
        <w:pStyle w:val="berschrift2"/>
      </w:pPr>
      <w:bookmarkStart w:id="194" w:name="_Toc453574279"/>
      <w:r>
        <w:t>Präventive und reaktive Schutzmassnahmen</w:t>
      </w:r>
      <w:bookmarkEnd w:id="194"/>
    </w:p>
    <w:p w:rsidR="005606F7" w:rsidRDefault="005606F7" w:rsidP="005606F7">
      <w:pPr>
        <w:pStyle w:val="Listenabsatz"/>
        <w:numPr>
          <w:ilvl w:val="0"/>
          <w:numId w:val="108"/>
        </w:numPr>
      </w:pPr>
      <w:r>
        <w:t>Technik – Härten und Prüfen</w:t>
      </w:r>
    </w:p>
    <w:p w:rsidR="005606F7" w:rsidRDefault="005606F7" w:rsidP="005606F7">
      <w:pPr>
        <w:pStyle w:val="Listenabsatz"/>
        <w:numPr>
          <w:ilvl w:val="0"/>
          <w:numId w:val="108"/>
        </w:numPr>
      </w:pPr>
      <w:r>
        <w:t>Prozesse – Überwachung und automatische</w:t>
      </w:r>
    </w:p>
    <w:p w:rsidR="005606F7" w:rsidRDefault="005606F7" w:rsidP="005606F7">
      <w:pPr>
        <w:pStyle w:val="Listenabsatz"/>
        <w:numPr>
          <w:ilvl w:val="0"/>
          <w:numId w:val="108"/>
        </w:numPr>
      </w:pPr>
      <w:r>
        <w:t>Reaktion</w:t>
      </w:r>
    </w:p>
    <w:p w:rsidR="005606F7" w:rsidRDefault="005606F7" w:rsidP="005606F7">
      <w:pPr>
        <w:pStyle w:val="Listenabsatz"/>
        <w:numPr>
          <w:ilvl w:val="0"/>
          <w:numId w:val="108"/>
        </w:numPr>
      </w:pPr>
      <w:r>
        <w:t>Personen – Awareness</w:t>
      </w:r>
    </w:p>
    <w:p w:rsidR="00D32E7B" w:rsidRDefault="005606F7" w:rsidP="005606F7">
      <w:r>
        <w:sym w:font="Wingdings" w:char="F0E0"/>
      </w:r>
      <w:r>
        <w:t xml:space="preserve"> Auswirkung auf die Funktionalität und Leistungsfähigkeit des Systems</w:t>
      </w:r>
    </w:p>
    <w:p w:rsidR="00D32E7B" w:rsidRDefault="00426616" w:rsidP="00426616">
      <w:pPr>
        <w:pStyle w:val="berschrift2"/>
      </w:pPr>
      <w:bookmarkStart w:id="195" w:name="_Toc453574280"/>
      <w:r>
        <w:lastRenderedPageBreak/>
        <w:t>Methoden und Prozeduren zur Härtung von ICT Systemen</w:t>
      </w:r>
      <w:bookmarkEnd w:id="195"/>
    </w:p>
    <w:p w:rsidR="00426616" w:rsidRDefault="00426616" w:rsidP="002B65B2">
      <w:pPr>
        <w:pStyle w:val="Listenabsatz"/>
        <w:numPr>
          <w:ilvl w:val="0"/>
          <w:numId w:val="109"/>
        </w:numPr>
      </w:pPr>
      <w:r>
        <w:t>Identifikation relevanter Systeme oder Applikationen</w:t>
      </w:r>
    </w:p>
    <w:p w:rsidR="00426616" w:rsidRDefault="00426616" w:rsidP="002B65B2">
      <w:pPr>
        <w:pStyle w:val="Listenabsatz"/>
        <w:numPr>
          <w:ilvl w:val="0"/>
          <w:numId w:val="109"/>
        </w:numPr>
      </w:pPr>
      <w:r>
        <w:t>Technische Überprüfung (Security Scan, Penetration Testing,</w:t>
      </w:r>
    </w:p>
    <w:p w:rsidR="00426616" w:rsidRPr="001B5928" w:rsidRDefault="00426616" w:rsidP="002B65B2">
      <w:pPr>
        <w:pStyle w:val="Listenabsatz"/>
        <w:numPr>
          <w:ilvl w:val="0"/>
          <w:numId w:val="109"/>
        </w:numPr>
        <w:rPr>
          <w:lang w:val="en-US"/>
        </w:rPr>
      </w:pPr>
      <w:r w:rsidRPr="001B5928">
        <w:rPr>
          <w:lang w:val="en-US"/>
        </w:rPr>
        <w:t>Application Security Audit, Ethical Hacking)</w:t>
      </w:r>
    </w:p>
    <w:p w:rsidR="00426616" w:rsidRDefault="00426616" w:rsidP="002B65B2">
      <w:pPr>
        <w:pStyle w:val="Listenabsatz"/>
        <w:numPr>
          <w:ilvl w:val="0"/>
          <w:numId w:val="109"/>
        </w:numPr>
      </w:pPr>
      <w:r>
        <w:t>Organisatorische Überprüfung (ICT Bedrohungs- und Risikoanalyse)</w:t>
      </w:r>
    </w:p>
    <w:p w:rsidR="00426616" w:rsidRDefault="00426616" w:rsidP="002B65B2">
      <w:pPr>
        <w:pStyle w:val="Listenabsatz"/>
        <w:numPr>
          <w:ilvl w:val="0"/>
          <w:numId w:val="109"/>
        </w:numPr>
      </w:pPr>
      <w:r>
        <w:t xml:space="preserve">Definition </w:t>
      </w:r>
      <w:r w:rsidR="00490D2B">
        <w:t>des Massnahmenkataloges</w:t>
      </w:r>
      <w:r>
        <w:t xml:space="preserve"> zur Erhöhung des Sicherheitsniveaus:</w:t>
      </w:r>
    </w:p>
    <w:p w:rsidR="00426616" w:rsidRDefault="00426616" w:rsidP="002B65B2">
      <w:pPr>
        <w:pStyle w:val="Listenabsatz"/>
        <w:numPr>
          <w:ilvl w:val="1"/>
          <w:numId w:val="109"/>
        </w:numPr>
      </w:pPr>
      <w:r>
        <w:t>Default-Installationen kritisch hinterfragen --&gt; ggf. eigener Default</w:t>
      </w:r>
    </w:p>
    <w:p w:rsidR="00426616" w:rsidRDefault="00426616" w:rsidP="002B65B2">
      <w:pPr>
        <w:pStyle w:val="Listenabsatz"/>
        <w:numPr>
          <w:ilvl w:val="1"/>
          <w:numId w:val="109"/>
        </w:numPr>
      </w:pPr>
      <w:r>
        <w:t>Konfigurationsänderungen (Rechte, Rollen, Prozesse, …)</w:t>
      </w:r>
    </w:p>
    <w:p w:rsidR="00426616" w:rsidRDefault="00426616" w:rsidP="002B65B2">
      <w:pPr>
        <w:pStyle w:val="Listenabsatz"/>
        <w:numPr>
          <w:ilvl w:val="1"/>
          <w:numId w:val="109"/>
        </w:numPr>
      </w:pPr>
      <w:r>
        <w:t>Einspielen von Security-relevanten Updates</w:t>
      </w:r>
    </w:p>
    <w:p w:rsidR="00426616" w:rsidRDefault="00426616" w:rsidP="002B65B2">
      <w:pPr>
        <w:pStyle w:val="Listenabsatz"/>
        <w:numPr>
          <w:ilvl w:val="1"/>
          <w:numId w:val="109"/>
        </w:numPr>
      </w:pPr>
      <w:r>
        <w:t>Entfernen nicht benötigter HW/SW-Komponenten oder Schnittstellen</w:t>
      </w:r>
    </w:p>
    <w:p w:rsidR="00426616" w:rsidRDefault="00426616" w:rsidP="002B65B2">
      <w:pPr>
        <w:pStyle w:val="Listenabsatz"/>
        <w:numPr>
          <w:ilvl w:val="1"/>
          <w:numId w:val="109"/>
        </w:numPr>
      </w:pPr>
      <w:r>
        <w:t>Installation von sicherheitsspezifischer Zusatzsoftware</w:t>
      </w:r>
    </w:p>
    <w:p w:rsidR="00426616" w:rsidRDefault="00426616" w:rsidP="002B65B2">
      <w:pPr>
        <w:pStyle w:val="Listenabsatz"/>
        <w:numPr>
          <w:ilvl w:val="1"/>
          <w:numId w:val="109"/>
        </w:numPr>
      </w:pPr>
      <w:r>
        <w:t>Zyklische Neuüberprüfung von aussen (Scan) oder innen (z.B. Secunia)</w:t>
      </w:r>
    </w:p>
    <w:p w:rsidR="00426616" w:rsidRDefault="00181F35" w:rsidP="002B65B2">
      <w:pPr>
        <w:pStyle w:val="Listenabsatz"/>
        <w:numPr>
          <w:ilvl w:val="1"/>
          <w:numId w:val="109"/>
        </w:numPr>
      </w:pPr>
      <w:r>
        <w:t>Veränderungen/</w:t>
      </w:r>
      <w:r w:rsidR="00426616">
        <w:t>Verbesserungen im Betriebsablauf oder Überwachung</w:t>
      </w:r>
    </w:p>
    <w:p w:rsidR="00D32E7B" w:rsidRDefault="00426616" w:rsidP="002B65B2">
      <w:pPr>
        <w:pStyle w:val="Listenabsatz"/>
        <w:numPr>
          <w:ilvl w:val="1"/>
          <w:numId w:val="109"/>
        </w:numPr>
      </w:pPr>
      <w:r>
        <w:t>Auswertung „echter“ Angriffsversuche oder Kollateralinformation</w:t>
      </w:r>
    </w:p>
    <w:p w:rsidR="00D32E7B" w:rsidRDefault="004D14A7" w:rsidP="004D14A7">
      <w:pPr>
        <w:pStyle w:val="berschrift2"/>
      </w:pPr>
      <w:bookmarkStart w:id="196" w:name="_Toc453574281"/>
      <w:r>
        <w:t>Härtung von Applikation</w:t>
      </w:r>
      <w:bookmarkEnd w:id="196"/>
    </w:p>
    <w:p w:rsidR="004D14A7" w:rsidRDefault="004D14A7" w:rsidP="002B65B2">
      <w:pPr>
        <w:pStyle w:val="Listenabsatz"/>
        <w:numPr>
          <w:ilvl w:val="0"/>
          <w:numId w:val="110"/>
        </w:numPr>
      </w:pPr>
      <w:r>
        <w:t>Programme mit Verbindung zur Aussenwelt (z.B. Web Server S</w:t>
      </w:r>
      <w:r w:rsidR="00490D2B">
        <w:t xml:space="preserve">oftware) gegen Missbrauch und nicht </w:t>
      </w:r>
      <w:r>
        <w:t>intendierte Benutzung schützen:</w:t>
      </w:r>
    </w:p>
    <w:p w:rsidR="004D14A7" w:rsidRDefault="004D14A7" w:rsidP="002B65B2">
      <w:pPr>
        <w:pStyle w:val="Listenabsatz"/>
        <w:numPr>
          <w:ilvl w:val="1"/>
          <w:numId w:val="110"/>
        </w:numPr>
      </w:pPr>
      <w:r>
        <w:t>Beispiel 1: Web Server und anonymer FTP-Server nutzen das selbe Directory; dadurch Hinterlegung von Dateien mit FTP und Ausführung auf dem Server durch den Web Server Prozess möglich</w:t>
      </w:r>
    </w:p>
    <w:p w:rsidR="00D32E7B" w:rsidRDefault="004D14A7" w:rsidP="002B65B2">
      <w:pPr>
        <w:pStyle w:val="Listenabsatz"/>
        <w:numPr>
          <w:ilvl w:val="1"/>
          <w:numId w:val="110"/>
        </w:numPr>
      </w:pPr>
      <w:r>
        <w:t xml:space="preserve">Beispiel 2: E-Mail Serverprozess (SMTP) leitet E-Mail an entfernte </w:t>
      </w:r>
      <w:r w:rsidR="00490D2B">
        <w:t>Empfänger ohne Prüfung weiter (R</w:t>
      </w:r>
      <w:r>
        <w:t>elaying), dadurch Missbrauch des Rechners für Spam-Versand möglich</w:t>
      </w:r>
    </w:p>
    <w:p w:rsidR="003A013E" w:rsidRDefault="003A013E" w:rsidP="004D14A7">
      <w:pPr>
        <w:pStyle w:val="berschrift2"/>
      </w:pPr>
      <w:bookmarkStart w:id="197" w:name="_Toc453574282"/>
      <w:r>
        <w:t>Fallbeispiel Nessus</w:t>
      </w:r>
      <w:bookmarkEnd w:id="197"/>
    </w:p>
    <w:p w:rsidR="003A013E" w:rsidRPr="003A013E" w:rsidRDefault="008565C7" w:rsidP="00446537">
      <w:pPr>
        <w:jc w:val="center"/>
      </w:pPr>
      <w:r>
        <w:rPr>
          <w:noProof/>
          <w:lang w:eastAsia="de-CH"/>
        </w:rPr>
        <w:drawing>
          <wp:inline distT="0" distB="0" distL="0" distR="0" wp14:anchorId="4AD626EC" wp14:editId="14A0037A">
            <wp:extent cx="5760720" cy="3191510"/>
            <wp:effectExtent l="0" t="0" r="0" b="889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191510"/>
                    </a:xfrm>
                    <a:prstGeom prst="rect">
                      <a:avLst/>
                    </a:prstGeom>
                  </pic:spPr>
                </pic:pic>
              </a:graphicData>
            </a:graphic>
          </wp:inline>
        </w:drawing>
      </w:r>
    </w:p>
    <w:p w:rsidR="00D32E7B" w:rsidRDefault="003A013E" w:rsidP="004D14A7">
      <w:pPr>
        <w:pStyle w:val="berschrift2"/>
      </w:pPr>
      <w:bookmarkStart w:id="198" w:name="_Toc453574283"/>
      <w:r>
        <w:lastRenderedPageBreak/>
        <w:t>Fallbeispiel Secunia</w:t>
      </w:r>
      <w:bookmarkEnd w:id="198"/>
    </w:p>
    <w:p w:rsidR="004D14A7" w:rsidRDefault="008565C7" w:rsidP="00446537">
      <w:pPr>
        <w:jc w:val="center"/>
      </w:pPr>
      <w:r>
        <w:rPr>
          <w:noProof/>
          <w:lang w:eastAsia="de-CH"/>
        </w:rPr>
        <w:drawing>
          <wp:inline distT="0" distB="0" distL="0" distR="0" wp14:anchorId="59B22DB2" wp14:editId="238FDF5B">
            <wp:extent cx="5760720" cy="3241040"/>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241040"/>
                    </a:xfrm>
                    <a:prstGeom prst="rect">
                      <a:avLst/>
                    </a:prstGeom>
                  </pic:spPr>
                </pic:pic>
              </a:graphicData>
            </a:graphic>
          </wp:inline>
        </w:drawing>
      </w:r>
    </w:p>
    <w:p w:rsidR="004D14A7" w:rsidRDefault="00150AB7" w:rsidP="00150AB7">
      <w:pPr>
        <w:pStyle w:val="berschrift2"/>
      </w:pPr>
      <w:bookmarkStart w:id="199" w:name="_Toc453574284"/>
      <w:r>
        <w:t>Security Monitoring Daten - Informationsfluss</w:t>
      </w:r>
      <w:bookmarkEnd w:id="199"/>
    </w:p>
    <w:p w:rsidR="004D14A7" w:rsidRDefault="00150AB7" w:rsidP="00446537">
      <w:pPr>
        <w:jc w:val="center"/>
      </w:pPr>
      <w:r>
        <w:rPr>
          <w:noProof/>
          <w:lang w:eastAsia="de-CH"/>
        </w:rPr>
        <w:drawing>
          <wp:inline distT="0" distB="0" distL="0" distR="0" wp14:anchorId="617869CB" wp14:editId="637F7260">
            <wp:extent cx="5760720" cy="3006090"/>
            <wp:effectExtent l="0" t="0" r="0" b="381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006090"/>
                    </a:xfrm>
                    <a:prstGeom prst="rect">
                      <a:avLst/>
                    </a:prstGeom>
                  </pic:spPr>
                </pic:pic>
              </a:graphicData>
            </a:graphic>
          </wp:inline>
        </w:drawing>
      </w:r>
    </w:p>
    <w:p w:rsidR="00150AB7" w:rsidRDefault="00150AB7" w:rsidP="00150AB7">
      <w:pPr>
        <w:pStyle w:val="berschrift2"/>
      </w:pPr>
      <w:bookmarkStart w:id="200" w:name="_Toc453574285"/>
      <w:r>
        <w:lastRenderedPageBreak/>
        <w:t>Lösung CA Security Command Center</w:t>
      </w:r>
      <w:bookmarkEnd w:id="200"/>
    </w:p>
    <w:p w:rsidR="004D14A7" w:rsidRDefault="00150AB7" w:rsidP="00446537">
      <w:pPr>
        <w:jc w:val="center"/>
      </w:pPr>
      <w:r>
        <w:rPr>
          <w:noProof/>
          <w:lang w:eastAsia="de-CH"/>
        </w:rPr>
        <w:drawing>
          <wp:inline distT="0" distB="0" distL="0" distR="0" wp14:anchorId="2B53C0B7" wp14:editId="4714FF47">
            <wp:extent cx="5760720" cy="3329305"/>
            <wp:effectExtent l="0" t="0" r="0" b="4445"/>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329305"/>
                    </a:xfrm>
                    <a:prstGeom prst="rect">
                      <a:avLst/>
                    </a:prstGeom>
                  </pic:spPr>
                </pic:pic>
              </a:graphicData>
            </a:graphic>
          </wp:inline>
        </w:drawing>
      </w:r>
    </w:p>
    <w:p w:rsidR="004D14A7" w:rsidRDefault="00150AB7" w:rsidP="00150AB7">
      <w:pPr>
        <w:pStyle w:val="berschrift2"/>
      </w:pPr>
      <w:bookmarkStart w:id="201" w:name="_Toc453574286"/>
      <w:r>
        <w:t>Lösung ArcSight</w:t>
      </w:r>
      <w:bookmarkEnd w:id="201"/>
    </w:p>
    <w:p w:rsidR="00D32E7B" w:rsidRDefault="00150AB7" w:rsidP="00446537">
      <w:pPr>
        <w:jc w:val="center"/>
      </w:pPr>
      <w:r>
        <w:rPr>
          <w:noProof/>
          <w:lang w:eastAsia="de-CH"/>
        </w:rPr>
        <w:drawing>
          <wp:inline distT="0" distB="0" distL="0" distR="0" wp14:anchorId="0B92159F" wp14:editId="7E542B88">
            <wp:extent cx="5760720" cy="3334385"/>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334385"/>
                    </a:xfrm>
                    <a:prstGeom prst="rect">
                      <a:avLst/>
                    </a:prstGeom>
                  </pic:spPr>
                </pic:pic>
              </a:graphicData>
            </a:graphic>
          </wp:inline>
        </w:drawing>
      </w:r>
    </w:p>
    <w:p w:rsidR="00150AB7" w:rsidRDefault="00150AB7" w:rsidP="00150AB7">
      <w:pPr>
        <w:pStyle w:val="berschrift2"/>
      </w:pPr>
      <w:bookmarkStart w:id="202" w:name="_Toc453574287"/>
      <w:r>
        <w:t>Hausaufgaben</w:t>
      </w:r>
      <w:bookmarkEnd w:id="202"/>
    </w:p>
    <w:p w:rsidR="00D32E7B" w:rsidRDefault="00CC53B2" w:rsidP="00AF65CF">
      <w:r>
        <w:t>TODO</w:t>
      </w:r>
    </w:p>
    <w:p w:rsidR="00CC53B2" w:rsidRDefault="00CC53B2" w:rsidP="00CC53B2">
      <w:pPr>
        <w:pStyle w:val="berschrift2"/>
      </w:pPr>
      <w:bookmarkStart w:id="203" w:name="_Toc453574288"/>
      <w:r>
        <w:t>Awareness</w:t>
      </w:r>
      <w:bookmarkEnd w:id="203"/>
    </w:p>
    <w:p w:rsidR="00CF2B73" w:rsidRDefault="00CF2B73" w:rsidP="002B65B2">
      <w:pPr>
        <w:pStyle w:val="Listenabsatz"/>
        <w:numPr>
          <w:ilvl w:val="0"/>
          <w:numId w:val="110"/>
        </w:numPr>
      </w:pPr>
      <w:r>
        <w:t>Regelmässige Information über Bedrohungen und Gegenmassnahmen mit Bezug auf die Person/Firma/Situation</w:t>
      </w:r>
    </w:p>
    <w:p w:rsidR="00CF2B73" w:rsidRDefault="00CF2B73" w:rsidP="002B65B2">
      <w:pPr>
        <w:pStyle w:val="Listenabsatz"/>
        <w:numPr>
          <w:ilvl w:val="0"/>
          <w:numId w:val="110"/>
        </w:numPr>
      </w:pPr>
      <w:r>
        <w:t>Warnung vor akuten Problemen</w:t>
      </w:r>
    </w:p>
    <w:p w:rsidR="00CF2B73" w:rsidRDefault="00CF2B73" w:rsidP="002B65B2">
      <w:pPr>
        <w:pStyle w:val="Listenabsatz"/>
        <w:numPr>
          <w:ilvl w:val="0"/>
          <w:numId w:val="110"/>
        </w:numPr>
      </w:pPr>
      <w:r>
        <w:t>Übungen, Schulungen, Erfahrungsberichte</w:t>
      </w:r>
    </w:p>
    <w:p w:rsidR="00CF2B73" w:rsidRDefault="00CF2B73" w:rsidP="002B65B2">
      <w:pPr>
        <w:pStyle w:val="Listenabsatz"/>
        <w:numPr>
          <w:ilvl w:val="0"/>
          <w:numId w:val="110"/>
        </w:numPr>
      </w:pPr>
      <w:r>
        <w:t>Regelmässige Aktualisierung von Systemen und Applikationen aus zuverlässigen Quellen</w:t>
      </w:r>
    </w:p>
    <w:p w:rsidR="00CC53B2" w:rsidRDefault="00CF2B73" w:rsidP="002B65B2">
      <w:pPr>
        <w:pStyle w:val="Listenabsatz"/>
        <w:numPr>
          <w:ilvl w:val="0"/>
          <w:numId w:val="110"/>
        </w:numPr>
      </w:pPr>
      <w:r>
        <w:lastRenderedPageBreak/>
        <w:t>Bekannte Kontaktstelle bei Problemen</w:t>
      </w:r>
    </w:p>
    <w:p w:rsidR="00CC53B2" w:rsidRPr="00CC53B2" w:rsidRDefault="00CC53B2" w:rsidP="00CC53B2">
      <w:pPr>
        <w:pStyle w:val="berschrift2"/>
      </w:pPr>
      <w:bookmarkStart w:id="204" w:name="_Toc453574289"/>
      <w:r>
        <w:t>Weitergehender Schutzbedarf ausserhalb des Betriebssystem</w:t>
      </w:r>
      <w:bookmarkEnd w:id="204"/>
    </w:p>
    <w:p w:rsidR="00CF2B73" w:rsidRDefault="00CF2B73" w:rsidP="002B65B2">
      <w:pPr>
        <w:pStyle w:val="Listenabsatz"/>
        <w:numPr>
          <w:ilvl w:val="0"/>
          <w:numId w:val="111"/>
        </w:numPr>
      </w:pPr>
      <w:r>
        <w:t>IT Sicherheits-Architektur</w:t>
      </w:r>
    </w:p>
    <w:p w:rsidR="00CF2B73" w:rsidRDefault="00CF2B73" w:rsidP="002B65B2">
      <w:pPr>
        <w:pStyle w:val="Listenabsatz"/>
        <w:numPr>
          <w:ilvl w:val="0"/>
          <w:numId w:val="111"/>
        </w:numPr>
      </w:pPr>
      <w:r>
        <w:t>IT Sicherheits-Prozesse/Verfahren</w:t>
      </w:r>
    </w:p>
    <w:p w:rsidR="00CF2B73" w:rsidRDefault="00CF2B73" w:rsidP="002B65B2">
      <w:pPr>
        <w:pStyle w:val="Listenabsatz"/>
        <w:numPr>
          <w:ilvl w:val="0"/>
          <w:numId w:val="111"/>
        </w:numPr>
      </w:pPr>
      <w:r>
        <w:t>End-zu-End Sicherheit</w:t>
      </w:r>
    </w:p>
    <w:p w:rsidR="00CF2B73" w:rsidRDefault="00CF2B73" w:rsidP="002B65B2">
      <w:pPr>
        <w:pStyle w:val="Listenabsatz"/>
        <w:numPr>
          <w:ilvl w:val="0"/>
          <w:numId w:val="111"/>
        </w:numPr>
      </w:pPr>
      <w:r>
        <w:t>Einsatz von Baselines &amp; Standards</w:t>
      </w:r>
    </w:p>
    <w:p w:rsidR="00D32E7B" w:rsidRDefault="00CF2B73" w:rsidP="002B65B2">
      <w:pPr>
        <w:pStyle w:val="Listenabsatz"/>
        <w:numPr>
          <w:ilvl w:val="0"/>
          <w:numId w:val="111"/>
        </w:numPr>
      </w:pPr>
      <w:r>
        <w:t>Systematische Risikoanalyse</w:t>
      </w:r>
    </w:p>
    <w:p w:rsidR="00CC53B2" w:rsidRDefault="00CC53B2" w:rsidP="00CC53B2">
      <w:pPr>
        <w:pStyle w:val="berschrift2"/>
      </w:pPr>
      <w:bookmarkStart w:id="205" w:name="_Toc453574290"/>
      <w:r>
        <w:t>Security-Architektur und Security-Prozesse</w:t>
      </w:r>
      <w:bookmarkEnd w:id="205"/>
    </w:p>
    <w:p w:rsidR="00CC53B2" w:rsidRDefault="00CF2B73" w:rsidP="00A728BB">
      <w:pPr>
        <w:jc w:val="center"/>
      </w:pPr>
      <w:r>
        <w:rPr>
          <w:noProof/>
          <w:lang w:eastAsia="de-CH"/>
        </w:rPr>
        <w:drawing>
          <wp:inline distT="0" distB="0" distL="0" distR="0" wp14:anchorId="7E16F823" wp14:editId="523A611B">
            <wp:extent cx="5760720" cy="3315335"/>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15335"/>
                    </a:xfrm>
                    <a:prstGeom prst="rect">
                      <a:avLst/>
                    </a:prstGeom>
                  </pic:spPr>
                </pic:pic>
              </a:graphicData>
            </a:graphic>
          </wp:inline>
        </w:drawing>
      </w:r>
    </w:p>
    <w:p w:rsidR="00CC53B2" w:rsidRDefault="00CC53B2" w:rsidP="00CC53B2">
      <w:pPr>
        <w:pStyle w:val="berschrift2"/>
      </w:pPr>
      <w:bookmarkStart w:id="206" w:name="_Toc453574291"/>
      <w:r>
        <w:t>Firmenweite End-to-End Security</w:t>
      </w:r>
      <w:bookmarkEnd w:id="206"/>
    </w:p>
    <w:p w:rsidR="00150AB7" w:rsidRDefault="00A728BB" w:rsidP="00A728BB">
      <w:pPr>
        <w:jc w:val="center"/>
      </w:pPr>
      <w:r>
        <w:rPr>
          <w:noProof/>
          <w:lang w:eastAsia="de-CH"/>
        </w:rPr>
        <w:drawing>
          <wp:inline distT="0" distB="0" distL="0" distR="0" wp14:anchorId="24AC3588" wp14:editId="7D8E6B62">
            <wp:extent cx="5760720" cy="3105150"/>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05150"/>
                    </a:xfrm>
                    <a:prstGeom prst="rect">
                      <a:avLst/>
                    </a:prstGeom>
                  </pic:spPr>
                </pic:pic>
              </a:graphicData>
            </a:graphic>
          </wp:inline>
        </w:drawing>
      </w:r>
    </w:p>
    <w:p w:rsidR="00150AB7" w:rsidRDefault="00CC53B2" w:rsidP="00CC53B2">
      <w:pPr>
        <w:pStyle w:val="berschrift2"/>
      </w:pPr>
      <w:bookmarkStart w:id="207" w:name="_Toc453574292"/>
      <w:r>
        <w:lastRenderedPageBreak/>
        <w:t>Sicherheits-Management</w:t>
      </w:r>
      <w:bookmarkEnd w:id="207"/>
    </w:p>
    <w:p w:rsidR="00150AB7" w:rsidRDefault="00A728BB" w:rsidP="00A728BB">
      <w:pPr>
        <w:jc w:val="center"/>
      </w:pPr>
      <w:r>
        <w:rPr>
          <w:noProof/>
          <w:lang w:eastAsia="de-CH"/>
        </w:rPr>
        <w:drawing>
          <wp:inline distT="0" distB="0" distL="0" distR="0" wp14:anchorId="5BBA8BA8" wp14:editId="1E8C8C04">
            <wp:extent cx="5760720" cy="2230755"/>
            <wp:effectExtent l="0" t="0" r="0"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230755"/>
                    </a:xfrm>
                    <a:prstGeom prst="rect">
                      <a:avLst/>
                    </a:prstGeom>
                  </pic:spPr>
                </pic:pic>
              </a:graphicData>
            </a:graphic>
          </wp:inline>
        </w:drawing>
      </w:r>
    </w:p>
    <w:p w:rsidR="00150AB7" w:rsidRDefault="00CC53B2" w:rsidP="00CC53B2">
      <w:pPr>
        <w:pStyle w:val="berschrift2"/>
      </w:pPr>
      <w:bookmarkStart w:id="208" w:name="_Toc453574293"/>
      <w:r>
        <w:t>ISMS – Standards und Best Practices</w:t>
      </w:r>
      <w:bookmarkEnd w:id="208"/>
    </w:p>
    <w:p w:rsidR="00A728BB" w:rsidRPr="00ED3454" w:rsidRDefault="00A728BB" w:rsidP="002B65B2">
      <w:pPr>
        <w:pStyle w:val="Listenabsatz"/>
        <w:numPr>
          <w:ilvl w:val="0"/>
          <w:numId w:val="112"/>
        </w:numPr>
        <w:rPr>
          <w:lang w:val="de-DE"/>
        </w:rPr>
      </w:pPr>
      <w:r w:rsidRPr="00ED3454">
        <w:rPr>
          <w:lang w:val="de-DE"/>
        </w:rPr>
        <w:t>Standards: BS7799/ISO17799/ISO2700x</w:t>
      </w:r>
    </w:p>
    <w:p w:rsidR="00A728BB" w:rsidRPr="00ED3454" w:rsidRDefault="00A728BB" w:rsidP="002B65B2">
      <w:pPr>
        <w:pStyle w:val="Listenabsatz"/>
        <w:numPr>
          <w:ilvl w:val="0"/>
          <w:numId w:val="112"/>
        </w:numPr>
        <w:rPr>
          <w:lang w:val="de-DE"/>
        </w:rPr>
      </w:pPr>
      <w:r w:rsidRPr="00ED3454">
        <w:rPr>
          <w:lang w:val="de-DE"/>
        </w:rPr>
        <w:t>Baselines/Grundschutz: z.B. BSI-GSHB</w:t>
      </w:r>
    </w:p>
    <w:p w:rsidR="00A728BB" w:rsidRPr="00ED3454" w:rsidRDefault="00ED3454" w:rsidP="002B65B2">
      <w:pPr>
        <w:pStyle w:val="Listenabsatz"/>
        <w:numPr>
          <w:ilvl w:val="0"/>
          <w:numId w:val="112"/>
        </w:numPr>
        <w:rPr>
          <w:lang w:val="de-DE"/>
        </w:rPr>
      </w:pPr>
      <w:r w:rsidRPr="00ED3454">
        <w:rPr>
          <w:lang w:val="de-DE"/>
        </w:rPr>
        <w:t xml:space="preserve">Best Practices: </w:t>
      </w:r>
      <w:r w:rsidR="00A728BB" w:rsidRPr="00ED3454">
        <w:rPr>
          <w:lang w:val="de-DE"/>
        </w:rPr>
        <w:t>CoBIT</w:t>
      </w:r>
    </w:p>
    <w:p w:rsidR="00A728BB" w:rsidRPr="00ED3454" w:rsidRDefault="00A728BB" w:rsidP="002B65B2">
      <w:pPr>
        <w:pStyle w:val="Listenabsatz"/>
        <w:numPr>
          <w:ilvl w:val="0"/>
          <w:numId w:val="112"/>
        </w:numPr>
        <w:rPr>
          <w:lang w:val="de-DE"/>
        </w:rPr>
      </w:pPr>
      <w:r w:rsidRPr="00ED3454">
        <w:rPr>
          <w:lang w:val="de-DE"/>
        </w:rPr>
        <w:t>Compliance: Internes Kontrollsystem (IKS), COSO</w:t>
      </w:r>
    </w:p>
    <w:p w:rsidR="00A728BB" w:rsidRPr="00ED3454" w:rsidRDefault="00A728BB" w:rsidP="002B65B2">
      <w:pPr>
        <w:pStyle w:val="Listenabsatz"/>
        <w:numPr>
          <w:ilvl w:val="0"/>
          <w:numId w:val="112"/>
        </w:numPr>
        <w:rPr>
          <w:lang w:val="de-DE"/>
        </w:rPr>
      </w:pPr>
      <w:r w:rsidRPr="00ED3454">
        <w:rPr>
          <w:lang w:val="de-DE"/>
        </w:rPr>
        <w:t>Gesetze: Obligationenrecht, Datenschutzgesetze, S-OX; MiFID etc.</w:t>
      </w:r>
    </w:p>
    <w:p w:rsidR="00CC53B2" w:rsidRPr="001B5928" w:rsidRDefault="00A728BB" w:rsidP="002B65B2">
      <w:pPr>
        <w:pStyle w:val="Listenabsatz"/>
        <w:numPr>
          <w:ilvl w:val="0"/>
          <w:numId w:val="112"/>
        </w:numPr>
        <w:rPr>
          <w:lang w:val="fr-CH"/>
        </w:rPr>
      </w:pPr>
      <w:r w:rsidRPr="0005256B">
        <w:t>Branchenstandards</w:t>
      </w:r>
      <w:r w:rsidRPr="001B5928">
        <w:rPr>
          <w:lang w:val="fr-CH"/>
        </w:rPr>
        <w:t>: Basel-II, HIPPAA etc.</w:t>
      </w:r>
    </w:p>
    <w:p w:rsidR="00CC53B2" w:rsidRDefault="00CC53B2" w:rsidP="00CC53B2">
      <w:pPr>
        <w:pStyle w:val="berschrift2"/>
      </w:pPr>
      <w:bookmarkStart w:id="209" w:name="_Toc453574294"/>
      <w:r>
        <w:t>Risiko Management</w:t>
      </w:r>
      <w:bookmarkEnd w:id="209"/>
    </w:p>
    <w:p w:rsidR="00C65D1C" w:rsidRDefault="00C65D1C" w:rsidP="002B65B2">
      <w:pPr>
        <w:pStyle w:val="Listenabsatz"/>
        <w:numPr>
          <w:ilvl w:val="0"/>
          <w:numId w:val="113"/>
        </w:numPr>
      </w:pPr>
      <w:r>
        <w:t>Die wissentliche oder unwissentliche Akzeptanz einer Verlustwahrscheinlichkeit und möglichen Schadenhöhe.</w:t>
      </w:r>
    </w:p>
    <w:p w:rsidR="00C65D1C" w:rsidRDefault="00C65D1C" w:rsidP="002B65B2">
      <w:pPr>
        <w:pStyle w:val="Listenabsatz"/>
        <w:numPr>
          <w:ilvl w:val="0"/>
          <w:numId w:val="113"/>
        </w:numPr>
      </w:pPr>
      <w:r>
        <w:t>Risiko-Management durch:</w:t>
      </w:r>
    </w:p>
    <w:p w:rsidR="00C65D1C" w:rsidRDefault="00C65D1C" w:rsidP="002B65B2">
      <w:pPr>
        <w:pStyle w:val="Listenabsatz"/>
        <w:numPr>
          <w:ilvl w:val="1"/>
          <w:numId w:val="113"/>
        </w:numPr>
      </w:pPr>
      <w:r>
        <w:t>Analyse</w:t>
      </w:r>
    </w:p>
    <w:p w:rsidR="00C65D1C" w:rsidRDefault="00C65D1C" w:rsidP="002B65B2">
      <w:pPr>
        <w:pStyle w:val="Listenabsatz"/>
        <w:numPr>
          <w:ilvl w:val="1"/>
          <w:numId w:val="113"/>
        </w:numPr>
      </w:pPr>
      <w:r>
        <w:t>Vermeidung (Nur bedingt möglich)</w:t>
      </w:r>
    </w:p>
    <w:p w:rsidR="00C65D1C" w:rsidRDefault="00C65D1C" w:rsidP="002B65B2">
      <w:pPr>
        <w:pStyle w:val="Listenabsatz"/>
        <w:numPr>
          <w:ilvl w:val="1"/>
          <w:numId w:val="113"/>
        </w:numPr>
      </w:pPr>
      <w:r>
        <w:t>Übertragung (Versicherung, Werkschutz)</w:t>
      </w:r>
    </w:p>
    <w:p w:rsidR="00C65D1C" w:rsidRDefault="00C65D1C" w:rsidP="002B65B2">
      <w:pPr>
        <w:pStyle w:val="Listenabsatz"/>
        <w:numPr>
          <w:ilvl w:val="1"/>
          <w:numId w:val="113"/>
        </w:numPr>
      </w:pPr>
      <w:r>
        <w:t>Begrenzung (Präventive Massnahmen)</w:t>
      </w:r>
    </w:p>
    <w:p w:rsidR="00C65D1C" w:rsidRDefault="00C65D1C" w:rsidP="002B65B2">
      <w:pPr>
        <w:pStyle w:val="Listenabsatz"/>
        <w:numPr>
          <w:ilvl w:val="1"/>
          <w:numId w:val="113"/>
        </w:numPr>
      </w:pPr>
      <w:r>
        <w:t>Akzeptanz (Formaler, dokumentierter Willensakt)</w:t>
      </w:r>
    </w:p>
    <w:p w:rsidR="00C65D1C" w:rsidRDefault="00C65D1C" w:rsidP="002B65B2">
      <w:pPr>
        <w:pStyle w:val="Listenabsatz"/>
        <w:numPr>
          <w:ilvl w:val="1"/>
          <w:numId w:val="113"/>
        </w:numPr>
      </w:pPr>
      <w:r>
        <w:t>Ignoranz (Wegschauen)</w:t>
      </w:r>
    </w:p>
    <w:p w:rsidR="00150AB7" w:rsidRDefault="00C65D1C" w:rsidP="002B65B2">
      <w:pPr>
        <w:pStyle w:val="Listenabsatz"/>
        <w:numPr>
          <w:ilvl w:val="0"/>
          <w:numId w:val="113"/>
        </w:numPr>
      </w:pPr>
      <w:r>
        <w:t>Meist gibt es eine Mischung der Massnahmen, abhängig vom Risikotyp, der Risikokultur, den Kostenfolgen usw.</w:t>
      </w:r>
    </w:p>
    <w:p w:rsidR="00150AB7" w:rsidRDefault="00CC53B2" w:rsidP="00CC53B2">
      <w:pPr>
        <w:pStyle w:val="berschrift2"/>
      </w:pPr>
      <w:bookmarkStart w:id="210" w:name="_Toc453574295"/>
      <w:r>
        <w:lastRenderedPageBreak/>
        <w:t>Operationelle IT Risiken</w:t>
      </w:r>
      <w:bookmarkEnd w:id="210"/>
    </w:p>
    <w:p w:rsidR="00150AB7" w:rsidRDefault="00DE450B" w:rsidP="00DE450B">
      <w:pPr>
        <w:jc w:val="center"/>
      </w:pPr>
      <w:r>
        <w:rPr>
          <w:noProof/>
          <w:lang w:eastAsia="de-CH"/>
        </w:rPr>
        <w:drawing>
          <wp:inline distT="0" distB="0" distL="0" distR="0" wp14:anchorId="10E44315" wp14:editId="1FEE3700">
            <wp:extent cx="5760720" cy="3545205"/>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545205"/>
                    </a:xfrm>
                    <a:prstGeom prst="rect">
                      <a:avLst/>
                    </a:prstGeom>
                  </pic:spPr>
                </pic:pic>
              </a:graphicData>
            </a:graphic>
          </wp:inline>
        </w:drawing>
      </w:r>
    </w:p>
    <w:p w:rsidR="00150AB7" w:rsidRDefault="00CC53B2" w:rsidP="00CC53B2">
      <w:pPr>
        <w:pStyle w:val="berschrift2"/>
      </w:pPr>
      <w:bookmarkStart w:id="211" w:name="_Toc453574296"/>
      <w:r>
        <w:t>IT Sicherheit im Spannungsfeld</w:t>
      </w:r>
      <w:bookmarkEnd w:id="211"/>
    </w:p>
    <w:p w:rsidR="00DE450B" w:rsidRDefault="00DE450B" w:rsidP="002B65B2">
      <w:pPr>
        <w:pStyle w:val="Listenabsatz"/>
        <w:numPr>
          <w:ilvl w:val="0"/>
          <w:numId w:val="114"/>
        </w:numPr>
      </w:pPr>
      <w:r>
        <w:t>“Die sicherste Bank hat keine Türen, aber auch keine Kunden” - IT-Sicherheit kann im Widerspruch zu Elementen der Geschäftstät</w:t>
      </w:r>
      <w:r w:rsidR="005418F1">
        <w:t>i</w:t>
      </w:r>
      <w:r>
        <w:t>gkeiten stehen</w:t>
      </w:r>
    </w:p>
    <w:p w:rsidR="00DE450B" w:rsidRDefault="00DE450B" w:rsidP="002B65B2">
      <w:pPr>
        <w:pStyle w:val="Listenabsatz"/>
        <w:numPr>
          <w:ilvl w:val="0"/>
          <w:numId w:val="114"/>
        </w:numPr>
      </w:pPr>
      <w:r>
        <w:t>Auch bei einer funktionierenden Zusammenarbeit zwischen IT und Business kann es zu Zielkonflikten kommen, die systematisch gelöst werden müssen</w:t>
      </w:r>
    </w:p>
    <w:p w:rsidR="00DE450B" w:rsidRDefault="00DE450B" w:rsidP="002B65B2">
      <w:pPr>
        <w:pStyle w:val="Listenabsatz"/>
        <w:numPr>
          <w:ilvl w:val="0"/>
          <w:numId w:val="114"/>
        </w:numPr>
      </w:pPr>
      <w:r>
        <w:t>Das Business trägt die abschliessende Verantwortung für Risiko-Entscheide</w:t>
      </w:r>
    </w:p>
    <w:p w:rsidR="00150AB7" w:rsidRDefault="00DE450B" w:rsidP="002B65B2">
      <w:pPr>
        <w:pStyle w:val="Listenabsatz"/>
        <w:numPr>
          <w:ilvl w:val="0"/>
          <w:numId w:val="114"/>
        </w:numPr>
      </w:pPr>
      <w:r>
        <w:t>Die IT und die IT-Sicherheit müssen das Business wesentlich besser verstehen</w:t>
      </w:r>
    </w:p>
    <w:p w:rsidR="00150AB7" w:rsidRDefault="00150AB7" w:rsidP="00AF65CF"/>
    <w:p w:rsidR="00D32E7B" w:rsidRDefault="00D32E7B" w:rsidP="00D32E7B">
      <w:pPr>
        <w:pStyle w:val="berschrift1"/>
      </w:pPr>
      <w:bookmarkStart w:id="212" w:name="_Toc453574297"/>
      <w:r>
        <w:lastRenderedPageBreak/>
        <w:t>Woche 15</w:t>
      </w:r>
      <w:bookmarkEnd w:id="212"/>
    </w:p>
    <w:p w:rsidR="00D32E7B" w:rsidRDefault="00CC2824" w:rsidP="00AF65CF">
      <w:r>
        <w:t>In Woche 15 fanden alle Vorträge statt</w:t>
      </w:r>
      <w:r w:rsidR="00304F4A">
        <w:t>.</w:t>
      </w:r>
    </w:p>
    <w:p w:rsidR="00CC2824" w:rsidRDefault="00CC2824" w:rsidP="00AF65CF"/>
    <w:p w:rsidR="00CC2824" w:rsidRDefault="00CC2824" w:rsidP="00CC2824">
      <w:pPr>
        <w:pStyle w:val="berschrift1"/>
      </w:pPr>
      <w:bookmarkStart w:id="213" w:name="_Toc453574298"/>
      <w:r>
        <w:lastRenderedPageBreak/>
        <w:t>Woche 16</w:t>
      </w:r>
      <w:bookmarkEnd w:id="213"/>
    </w:p>
    <w:p w:rsidR="001B5928" w:rsidRDefault="001B5928" w:rsidP="001B5928">
      <w:r>
        <w:t>In Woche 16 fand die zweite Prüfung statt und somit fiel der Unterricht aus.</w:t>
      </w:r>
    </w:p>
    <w:p w:rsidR="001B5928" w:rsidRDefault="001B5928" w:rsidP="001B5928"/>
    <w:p w:rsidR="001B5928" w:rsidRDefault="001B5928" w:rsidP="001B5928">
      <w:pPr>
        <w:pStyle w:val="berschrift1"/>
      </w:pPr>
      <w:bookmarkStart w:id="214" w:name="_Toc453574299"/>
      <w:r>
        <w:lastRenderedPageBreak/>
        <w:t>Woche 17</w:t>
      </w:r>
      <w:bookmarkEnd w:id="214"/>
    </w:p>
    <w:p w:rsidR="001B5928" w:rsidRDefault="00EB5631" w:rsidP="00EB5631">
      <w:pPr>
        <w:pStyle w:val="berschrift2"/>
      </w:pPr>
      <w:bookmarkStart w:id="215" w:name="_Toc453574300"/>
      <w:r>
        <w:t>Aktuelle und künftige Forschungs- und Entwicklungsschwerpunkte</w:t>
      </w:r>
      <w:bookmarkEnd w:id="215"/>
    </w:p>
    <w:p w:rsidR="00EB5631" w:rsidRDefault="00EB5631" w:rsidP="00EB5631">
      <w:pPr>
        <w:pStyle w:val="Listenabsatz"/>
        <w:numPr>
          <w:ilvl w:val="0"/>
          <w:numId w:val="115"/>
        </w:numPr>
      </w:pPr>
      <w:r>
        <w:t>Enge Kopplung via Hardware und Bussysteme/Clustering</w:t>
      </w:r>
    </w:p>
    <w:p w:rsidR="00EB5631" w:rsidRDefault="00EB5631" w:rsidP="00EB5631">
      <w:pPr>
        <w:pStyle w:val="Listenabsatz"/>
        <w:numPr>
          <w:ilvl w:val="0"/>
          <w:numId w:val="115"/>
        </w:numPr>
      </w:pPr>
      <w:r>
        <w:t>Lose Kopplung autonomer Systeme</w:t>
      </w:r>
    </w:p>
    <w:p w:rsidR="00EB5631" w:rsidRDefault="00EB5631" w:rsidP="00EB5631">
      <w:pPr>
        <w:pStyle w:val="Listenabsatz"/>
        <w:numPr>
          <w:ilvl w:val="0"/>
          <w:numId w:val="115"/>
        </w:numPr>
      </w:pPr>
      <w:r>
        <w:t>Dynamischere Aufgaben- und Lastverteilung</w:t>
      </w:r>
    </w:p>
    <w:p w:rsidR="00EB5631" w:rsidRDefault="00EB5631" w:rsidP="00EB5631">
      <w:pPr>
        <w:pStyle w:val="Listenabsatz"/>
        <w:numPr>
          <w:ilvl w:val="0"/>
          <w:numId w:val="115"/>
        </w:numPr>
      </w:pPr>
      <w:r>
        <w:t>Sicherheits- und Zuverlässigkeitsaspekte</w:t>
      </w:r>
    </w:p>
    <w:p w:rsidR="00EB5631" w:rsidRDefault="00EB5631" w:rsidP="00EB5631">
      <w:pPr>
        <w:pStyle w:val="Listenabsatz"/>
        <w:numPr>
          <w:ilvl w:val="0"/>
          <w:numId w:val="115"/>
        </w:numPr>
      </w:pPr>
      <w:r>
        <w:t>Automatisierung der parallelen Ausführung von Software – Compiler &amp; Sprachkonstrukte</w:t>
      </w:r>
    </w:p>
    <w:p w:rsidR="00EB5631" w:rsidRDefault="00EB5631" w:rsidP="00EB5631">
      <w:pPr>
        <w:pStyle w:val="Listenabsatz"/>
        <w:numPr>
          <w:ilvl w:val="0"/>
          <w:numId w:val="115"/>
        </w:numPr>
      </w:pPr>
      <w:r>
        <w:t>Wechselwirkung der Verteilung mit Datennetzen (z.B. Priority Routing, Quality of Service)</w:t>
      </w:r>
    </w:p>
    <w:p w:rsidR="00EB5631" w:rsidRDefault="00181F35" w:rsidP="00EB5631">
      <w:pPr>
        <w:pStyle w:val="Listenabsatz"/>
        <w:numPr>
          <w:ilvl w:val="0"/>
          <w:numId w:val="115"/>
        </w:numPr>
      </w:pPr>
      <w:r>
        <w:t>Abbildung/Auswirkung auf Grid /</w:t>
      </w:r>
      <w:r w:rsidR="00EB5631">
        <w:t>Service Cloud-Architekturen</w:t>
      </w:r>
    </w:p>
    <w:p w:rsidR="00EB5631" w:rsidRDefault="00EB5631" w:rsidP="00EB5631">
      <w:pPr>
        <w:pStyle w:val="berschrift2"/>
      </w:pPr>
      <w:bookmarkStart w:id="216" w:name="_Toc453574301"/>
      <w:r>
        <w:t>Positionierung von Midrange/Mainframebetriebssystemen</w:t>
      </w:r>
      <w:bookmarkEnd w:id="216"/>
    </w:p>
    <w:p w:rsidR="00C801B1" w:rsidRDefault="00C801B1" w:rsidP="00C801B1">
      <w:pPr>
        <w:pStyle w:val="Listenabsatz"/>
        <w:numPr>
          <w:ilvl w:val="0"/>
          <w:numId w:val="116"/>
        </w:numPr>
      </w:pPr>
      <w:r>
        <w:t>Ist der Mainframe nun tot oder nicht?</w:t>
      </w:r>
    </w:p>
    <w:p w:rsidR="00C801B1" w:rsidRDefault="00C801B1" w:rsidP="00C801B1">
      <w:pPr>
        <w:pStyle w:val="Listenabsatz"/>
        <w:numPr>
          <w:ilvl w:val="0"/>
          <w:numId w:val="116"/>
        </w:numPr>
      </w:pPr>
      <w:r>
        <w:t>Wenn nicht, welche Betriebssysteme werden auf Mainframes genutzt?</w:t>
      </w:r>
    </w:p>
    <w:p w:rsidR="00EB5631" w:rsidRDefault="00C801B1" w:rsidP="00C801B1">
      <w:pPr>
        <w:pStyle w:val="Listenabsatz"/>
        <w:numPr>
          <w:ilvl w:val="0"/>
          <w:numId w:val="116"/>
        </w:numPr>
      </w:pPr>
      <w:r>
        <w:t>Warum rechnen sich Mainframes immer noch?</w:t>
      </w:r>
    </w:p>
    <w:p w:rsidR="00EB5631" w:rsidRDefault="00EB5631" w:rsidP="00EB5631">
      <w:pPr>
        <w:pStyle w:val="berschrift2"/>
      </w:pPr>
      <w:bookmarkStart w:id="217" w:name="_Toc453574302"/>
      <w:r>
        <w:t>Mainframemarkt</w:t>
      </w:r>
      <w:bookmarkEnd w:id="217"/>
    </w:p>
    <w:p w:rsidR="00F02798" w:rsidRDefault="00F02798" w:rsidP="00F02798">
      <w:pPr>
        <w:pStyle w:val="Listenabsatz"/>
        <w:numPr>
          <w:ilvl w:val="0"/>
          <w:numId w:val="117"/>
        </w:numPr>
      </w:pPr>
      <w:r>
        <w:t>Schätzungen für IBM-kompatible Mainframes liegen zwischen 12‘000 und 35‘000 Systemen weltweit</w:t>
      </w:r>
    </w:p>
    <w:p w:rsidR="00F02798" w:rsidRDefault="00F02798" w:rsidP="00F02798">
      <w:pPr>
        <w:pStyle w:val="Listenabsatz"/>
        <w:numPr>
          <w:ilvl w:val="0"/>
          <w:numId w:val="117"/>
        </w:numPr>
      </w:pPr>
      <w:r>
        <w:t>IDC prognostiziert ein Marktwachstum für Mainframes &gt; 1‘000 MIPS von &gt; 80%</w:t>
      </w:r>
    </w:p>
    <w:p w:rsidR="00EB5631" w:rsidRDefault="00F02798" w:rsidP="00F02798">
      <w:pPr>
        <w:pStyle w:val="Listenabsatz"/>
        <w:numPr>
          <w:ilvl w:val="0"/>
          <w:numId w:val="117"/>
        </w:numPr>
      </w:pPr>
      <w:r>
        <w:t>Anwendung als Backend in grossen, skalierbaren Web-Umgebungen (Webshops etc.), Lizensierung „per use“</w:t>
      </w:r>
    </w:p>
    <w:p w:rsidR="00EB5631" w:rsidRDefault="00EB5631" w:rsidP="00EB5631">
      <w:pPr>
        <w:pStyle w:val="berschrift2"/>
      </w:pPr>
      <w:bookmarkStart w:id="218" w:name="_Toc453574303"/>
      <w:r>
        <w:t>Unix und Linux auf dem Mainframe</w:t>
      </w:r>
      <w:bookmarkEnd w:id="218"/>
    </w:p>
    <w:p w:rsidR="00EB5631" w:rsidRDefault="00F02798" w:rsidP="00F02798">
      <w:pPr>
        <w:tabs>
          <w:tab w:val="left" w:pos="2520"/>
        </w:tabs>
        <w:jc w:val="center"/>
      </w:pPr>
      <w:r>
        <w:rPr>
          <w:noProof/>
          <w:lang w:eastAsia="de-CH"/>
        </w:rPr>
        <w:drawing>
          <wp:inline distT="0" distB="0" distL="0" distR="0" wp14:anchorId="10C0C196" wp14:editId="4DCF4F03">
            <wp:extent cx="4972050" cy="3305175"/>
            <wp:effectExtent l="0" t="0" r="0" b="9525"/>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2050" cy="3305175"/>
                    </a:xfrm>
                    <a:prstGeom prst="rect">
                      <a:avLst/>
                    </a:prstGeom>
                  </pic:spPr>
                </pic:pic>
              </a:graphicData>
            </a:graphic>
          </wp:inline>
        </w:drawing>
      </w:r>
    </w:p>
    <w:p w:rsidR="00EB5631" w:rsidRDefault="00EB5631" w:rsidP="00EB5631">
      <w:pPr>
        <w:pStyle w:val="berschrift2"/>
      </w:pPr>
      <w:bookmarkStart w:id="219" w:name="_Toc453574304"/>
      <w:r>
        <w:lastRenderedPageBreak/>
        <w:t>Marktpositionierung</w:t>
      </w:r>
      <w:bookmarkEnd w:id="219"/>
    </w:p>
    <w:p w:rsidR="00EB5631" w:rsidRPr="00EB5631" w:rsidRDefault="00F02798" w:rsidP="00F02798">
      <w:pPr>
        <w:jc w:val="center"/>
      </w:pPr>
      <w:r>
        <w:rPr>
          <w:noProof/>
          <w:lang w:eastAsia="de-CH"/>
        </w:rPr>
        <w:drawing>
          <wp:inline distT="0" distB="0" distL="0" distR="0" wp14:anchorId="251716C9" wp14:editId="01D1D7B1">
            <wp:extent cx="5133975" cy="3571875"/>
            <wp:effectExtent l="0" t="0" r="9525" b="9525"/>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3975" cy="3571875"/>
                    </a:xfrm>
                    <a:prstGeom prst="rect">
                      <a:avLst/>
                    </a:prstGeom>
                  </pic:spPr>
                </pic:pic>
              </a:graphicData>
            </a:graphic>
          </wp:inline>
        </w:drawing>
      </w:r>
    </w:p>
    <w:p w:rsidR="00EB5631" w:rsidRDefault="00EB5631" w:rsidP="00EB5631">
      <w:pPr>
        <w:pStyle w:val="berschrift2"/>
      </w:pPr>
      <w:bookmarkStart w:id="220" w:name="_Toc453574305"/>
      <w:r>
        <w:t>Bisherige Lernziele und Inhalte</w:t>
      </w:r>
      <w:bookmarkEnd w:id="220"/>
    </w:p>
    <w:p w:rsidR="00F02798" w:rsidRDefault="00F02798" w:rsidP="00F02798">
      <w:pPr>
        <w:pStyle w:val="Listenabsatz"/>
        <w:numPr>
          <w:ilvl w:val="0"/>
          <w:numId w:val="118"/>
        </w:numPr>
      </w:pPr>
      <w:r>
        <w:t>Einführung - Lernen aus der Geschichte</w:t>
      </w:r>
    </w:p>
    <w:p w:rsidR="00F02798" w:rsidRDefault="00F02798" w:rsidP="00F02798">
      <w:pPr>
        <w:pStyle w:val="Listenabsatz"/>
        <w:numPr>
          <w:ilvl w:val="0"/>
          <w:numId w:val="118"/>
        </w:numPr>
      </w:pPr>
      <w:r>
        <w:t>Blockstruktur - „</w:t>
      </w:r>
      <w:r w:rsidRPr="00EC0AB2">
        <w:rPr>
          <w:lang w:val="en-US"/>
        </w:rPr>
        <w:t xml:space="preserve">Good fences make good </w:t>
      </w:r>
      <w:r w:rsidR="00EC0AB2" w:rsidRPr="00EC0AB2">
        <w:rPr>
          <w:lang w:val="en-US"/>
        </w:rPr>
        <w:t>neighbors</w:t>
      </w:r>
      <w:r w:rsidRPr="00EC0AB2">
        <w:rPr>
          <w:lang w:val="en-US"/>
        </w:rPr>
        <w:t>.</w:t>
      </w:r>
      <w:r>
        <w:t>“</w:t>
      </w:r>
    </w:p>
    <w:p w:rsidR="00F02798" w:rsidRDefault="00F02798" w:rsidP="00F02798">
      <w:pPr>
        <w:pStyle w:val="Listenabsatz"/>
        <w:numPr>
          <w:ilvl w:val="0"/>
          <w:numId w:val="118"/>
        </w:numPr>
      </w:pPr>
      <w:r>
        <w:t>Dateisystem - Den Wald vor lauter Bäumen nicht sehen</w:t>
      </w:r>
    </w:p>
    <w:p w:rsidR="00F02798" w:rsidRDefault="00F02798" w:rsidP="00F02798">
      <w:pPr>
        <w:pStyle w:val="Listenabsatz"/>
        <w:numPr>
          <w:ilvl w:val="0"/>
          <w:numId w:val="118"/>
        </w:numPr>
      </w:pPr>
      <w:r>
        <w:t>Prozess-System - „Immer, wenn jemand kurzen Prozess machen möchte, gibt es danach eine lange Berufung.“</w:t>
      </w:r>
    </w:p>
    <w:p w:rsidR="00F02798" w:rsidRDefault="00F02798" w:rsidP="00F02798">
      <w:pPr>
        <w:pStyle w:val="Listenabsatz"/>
        <w:numPr>
          <w:ilvl w:val="0"/>
          <w:numId w:val="118"/>
        </w:numPr>
      </w:pPr>
      <w:r>
        <w:t>Scheduling - „Fairness ist die Kunst, sich in den Haaren zu liegen, ohne die Frisur zu zerstören.“</w:t>
      </w:r>
    </w:p>
    <w:p w:rsidR="00F02798" w:rsidRDefault="00F02798" w:rsidP="00F02798">
      <w:pPr>
        <w:pStyle w:val="Listenabsatz"/>
        <w:numPr>
          <w:ilvl w:val="0"/>
          <w:numId w:val="118"/>
        </w:numPr>
      </w:pPr>
      <w:r>
        <w:t>I/O - Die Macht des Dateideskriptors</w:t>
      </w:r>
    </w:p>
    <w:p w:rsidR="00F02798" w:rsidRDefault="00F02798" w:rsidP="00F02798">
      <w:pPr>
        <w:pStyle w:val="Listenabsatz"/>
        <w:numPr>
          <w:ilvl w:val="0"/>
          <w:numId w:val="118"/>
        </w:numPr>
      </w:pPr>
      <w:r>
        <w:t>Systemadministration - Lokal betreiben, global überwachen</w:t>
      </w:r>
    </w:p>
    <w:p w:rsidR="00EB5631" w:rsidRDefault="00F02798" w:rsidP="00F02798">
      <w:pPr>
        <w:pStyle w:val="Listenabsatz"/>
        <w:numPr>
          <w:ilvl w:val="0"/>
          <w:numId w:val="118"/>
        </w:numPr>
      </w:pPr>
      <w:r w:rsidRPr="00F02798">
        <w:t>1. Assessment - „Prüfungen sind deshalb so unerträglich, weil der grösste Dummkopf mehr fragen kann, als der gescheiteste Mensch zu beantworten vermag.“</w:t>
      </w:r>
    </w:p>
    <w:p w:rsidR="00F02798" w:rsidRDefault="00F02798" w:rsidP="00F02798">
      <w:pPr>
        <w:pStyle w:val="Listenabsatz"/>
        <w:numPr>
          <w:ilvl w:val="0"/>
          <w:numId w:val="118"/>
        </w:numPr>
      </w:pPr>
      <w:r>
        <w:t>Nebenläufigkeit - Speisende Personen</w:t>
      </w:r>
    </w:p>
    <w:p w:rsidR="00F02798" w:rsidRDefault="00F02798" w:rsidP="00F02798">
      <w:pPr>
        <w:pStyle w:val="Listenabsatz"/>
        <w:numPr>
          <w:ilvl w:val="0"/>
          <w:numId w:val="118"/>
        </w:numPr>
      </w:pPr>
      <w:r>
        <w:t>Verteilung - “</w:t>
      </w:r>
      <w:r w:rsidRPr="00EC0AB2">
        <w:rPr>
          <w:lang w:val="en-US"/>
        </w:rPr>
        <w:t>A distributed system is one in which the failure of a computer you didn't even know existed can render your own computer unusable.</w:t>
      </w:r>
      <w:r>
        <w:t>“</w:t>
      </w:r>
    </w:p>
    <w:p w:rsidR="00F02798" w:rsidRDefault="00F02798" w:rsidP="00F02798">
      <w:pPr>
        <w:pStyle w:val="Listenabsatz"/>
        <w:numPr>
          <w:ilvl w:val="0"/>
          <w:numId w:val="118"/>
        </w:numPr>
      </w:pPr>
      <w:r>
        <w:t>Sicherheit - „Vertrauen ist gut, Kontrolle ist besser.“</w:t>
      </w:r>
    </w:p>
    <w:p w:rsidR="00F02798" w:rsidRDefault="00F02798" w:rsidP="00F02798">
      <w:pPr>
        <w:pStyle w:val="Listenabsatz"/>
        <w:numPr>
          <w:ilvl w:val="0"/>
          <w:numId w:val="118"/>
        </w:numPr>
      </w:pPr>
      <w:r>
        <w:t>Vorträge - „Der Optimist sieht in jedem Problem eine Aufgabe – der Pessimist sieht in jeder Aufgabe ein Problem.“</w:t>
      </w:r>
    </w:p>
    <w:p w:rsidR="00F02798" w:rsidRDefault="00F02798" w:rsidP="00F02798">
      <w:pPr>
        <w:pStyle w:val="Listenabsatz"/>
        <w:numPr>
          <w:ilvl w:val="0"/>
          <w:numId w:val="118"/>
        </w:numPr>
      </w:pPr>
      <w:r>
        <w:t>2. Assessment - „In Prüfungen stellen Narren Fragen, die Weise nicht beantworten können.“</w:t>
      </w:r>
    </w:p>
    <w:p w:rsidR="00F02798" w:rsidRDefault="00F02798" w:rsidP="00F02798">
      <w:pPr>
        <w:pStyle w:val="Listenabsatz"/>
        <w:numPr>
          <w:ilvl w:val="0"/>
          <w:numId w:val="118"/>
        </w:numPr>
      </w:pPr>
      <w:r>
        <w:t>Abschluss - Der Mainframe lebt …</w:t>
      </w:r>
    </w:p>
    <w:p w:rsidR="00EB5631" w:rsidRPr="00AF65CF" w:rsidRDefault="00EB5631" w:rsidP="00AF65CF"/>
    <w:sectPr w:rsidR="00EB5631" w:rsidRPr="00AF65CF" w:rsidSect="00164DB6">
      <w:headerReference w:type="default" r:id="rId89"/>
      <w:footerReference w:type="default" r:id="rId90"/>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131C" w:rsidRDefault="00D1131C" w:rsidP="006B5E49">
      <w:pPr>
        <w:spacing w:after="0" w:line="240" w:lineRule="auto"/>
      </w:pPr>
      <w:r>
        <w:separator/>
      </w:r>
    </w:p>
  </w:endnote>
  <w:endnote w:type="continuationSeparator" w:id="0">
    <w:p w:rsidR="00D1131C" w:rsidRDefault="00D1131C"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8D9" w:rsidRPr="003037A4" w:rsidRDefault="007A58D9">
    <w:pPr>
      <w:pStyle w:val="Fuzeile"/>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DE634A">
      <w:rPr>
        <w:noProof/>
      </w:rPr>
      <w:t>1</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DE634A">
      <w:rPr>
        <w:noProof/>
      </w:rPr>
      <w:t>84</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131C" w:rsidRDefault="00D1131C" w:rsidP="006B5E49">
      <w:pPr>
        <w:spacing w:after="0" w:line="240" w:lineRule="auto"/>
      </w:pPr>
      <w:r>
        <w:separator/>
      </w:r>
    </w:p>
  </w:footnote>
  <w:footnote w:type="continuationSeparator" w:id="0">
    <w:p w:rsidR="00D1131C" w:rsidRDefault="00D1131C"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58D9" w:rsidRDefault="007A58D9" w:rsidP="006E35E8">
    <w:pPr>
      <w:pStyle w:val="Kopfzeile"/>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A0F41"/>
    <w:multiLevelType w:val="hybridMultilevel"/>
    <w:tmpl w:val="A8B601F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15725C8"/>
    <w:multiLevelType w:val="hybridMultilevel"/>
    <w:tmpl w:val="372AD8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2734B9"/>
    <w:multiLevelType w:val="hybridMultilevel"/>
    <w:tmpl w:val="A464214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3847EDC"/>
    <w:multiLevelType w:val="hybridMultilevel"/>
    <w:tmpl w:val="06BA63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3A3457D"/>
    <w:multiLevelType w:val="hybridMultilevel"/>
    <w:tmpl w:val="228EF3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50E2ADC"/>
    <w:multiLevelType w:val="hybridMultilevel"/>
    <w:tmpl w:val="E11EB9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85314E7"/>
    <w:multiLevelType w:val="hybridMultilevel"/>
    <w:tmpl w:val="4FA877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8846423"/>
    <w:multiLevelType w:val="hybridMultilevel"/>
    <w:tmpl w:val="CF84705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0A3E2634"/>
    <w:multiLevelType w:val="hybridMultilevel"/>
    <w:tmpl w:val="85A44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0AAA4CE3"/>
    <w:multiLevelType w:val="hybridMultilevel"/>
    <w:tmpl w:val="DDE8B4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B1D13C1"/>
    <w:multiLevelType w:val="hybridMultilevel"/>
    <w:tmpl w:val="ECA047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DB33865"/>
    <w:multiLevelType w:val="hybridMultilevel"/>
    <w:tmpl w:val="5746A7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EC72276"/>
    <w:multiLevelType w:val="hybridMultilevel"/>
    <w:tmpl w:val="6A1A093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0ED94C9C"/>
    <w:multiLevelType w:val="hybridMultilevel"/>
    <w:tmpl w:val="692C37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0F4759EA"/>
    <w:multiLevelType w:val="hybridMultilevel"/>
    <w:tmpl w:val="603679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0F5311D9"/>
    <w:multiLevelType w:val="hybridMultilevel"/>
    <w:tmpl w:val="ADEA638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2B609DC"/>
    <w:multiLevelType w:val="hybridMultilevel"/>
    <w:tmpl w:val="BC14E6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135F486D"/>
    <w:multiLevelType w:val="hybridMultilevel"/>
    <w:tmpl w:val="87ECF7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14D328A4"/>
    <w:multiLevelType w:val="hybridMultilevel"/>
    <w:tmpl w:val="A9107D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6696BCC"/>
    <w:multiLevelType w:val="hybridMultilevel"/>
    <w:tmpl w:val="92FEC3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16A03DCA"/>
    <w:multiLevelType w:val="hybridMultilevel"/>
    <w:tmpl w:val="59F8025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1779300A"/>
    <w:multiLevelType w:val="hybridMultilevel"/>
    <w:tmpl w:val="650CE3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18F943D2"/>
    <w:multiLevelType w:val="hybridMultilevel"/>
    <w:tmpl w:val="20A47A9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19145978"/>
    <w:multiLevelType w:val="hybridMultilevel"/>
    <w:tmpl w:val="1756BD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19952E5E"/>
    <w:multiLevelType w:val="hybridMultilevel"/>
    <w:tmpl w:val="323C9D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1AA25D79"/>
    <w:multiLevelType w:val="hybridMultilevel"/>
    <w:tmpl w:val="900CC20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1C8D72DD"/>
    <w:multiLevelType w:val="hybridMultilevel"/>
    <w:tmpl w:val="CA2C98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20397076"/>
    <w:multiLevelType w:val="hybridMultilevel"/>
    <w:tmpl w:val="6180F3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20EA7904"/>
    <w:multiLevelType w:val="hybridMultilevel"/>
    <w:tmpl w:val="B8D8E6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225958D9"/>
    <w:multiLevelType w:val="hybridMultilevel"/>
    <w:tmpl w:val="89AE6B1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24823ABF"/>
    <w:multiLevelType w:val="hybridMultilevel"/>
    <w:tmpl w:val="C18000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25236871"/>
    <w:multiLevelType w:val="hybridMultilevel"/>
    <w:tmpl w:val="0768A3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254C1FEA"/>
    <w:multiLevelType w:val="hybridMultilevel"/>
    <w:tmpl w:val="F36E6F1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2586449A"/>
    <w:multiLevelType w:val="hybridMultilevel"/>
    <w:tmpl w:val="046A97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25C829B2"/>
    <w:multiLevelType w:val="hybridMultilevel"/>
    <w:tmpl w:val="9FEA53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2694230F"/>
    <w:multiLevelType w:val="hybridMultilevel"/>
    <w:tmpl w:val="60609C7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26F40FB3"/>
    <w:multiLevelType w:val="hybridMultilevel"/>
    <w:tmpl w:val="D8F26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28A20429"/>
    <w:multiLevelType w:val="hybridMultilevel"/>
    <w:tmpl w:val="4B3A78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29642078"/>
    <w:multiLevelType w:val="hybridMultilevel"/>
    <w:tmpl w:val="A3A0D4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29D34A70"/>
    <w:multiLevelType w:val="hybridMultilevel"/>
    <w:tmpl w:val="E176E9B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2B01780F"/>
    <w:multiLevelType w:val="hybridMultilevel"/>
    <w:tmpl w:val="61B03B3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2EBC1FFB"/>
    <w:multiLevelType w:val="hybridMultilevel"/>
    <w:tmpl w:val="25B630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30EE6323"/>
    <w:multiLevelType w:val="hybridMultilevel"/>
    <w:tmpl w:val="0420B0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327C0E51"/>
    <w:multiLevelType w:val="hybridMultilevel"/>
    <w:tmpl w:val="B216A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330B6990"/>
    <w:multiLevelType w:val="hybridMultilevel"/>
    <w:tmpl w:val="1FBCEA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3368536F"/>
    <w:multiLevelType w:val="hybridMultilevel"/>
    <w:tmpl w:val="2F346E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36DC5CEE"/>
    <w:multiLevelType w:val="hybridMultilevel"/>
    <w:tmpl w:val="C1BCF1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370D2507"/>
    <w:multiLevelType w:val="hybridMultilevel"/>
    <w:tmpl w:val="7D7A19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37947762"/>
    <w:multiLevelType w:val="hybridMultilevel"/>
    <w:tmpl w:val="8D78B3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381256FD"/>
    <w:multiLevelType w:val="hybridMultilevel"/>
    <w:tmpl w:val="E29CFA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15:restartNumberingAfterBreak="0">
    <w:nsid w:val="3A0D3B10"/>
    <w:multiLevelType w:val="hybridMultilevel"/>
    <w:tmpl w:val="376EE3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3A1E51FF"/>
    <w:multiLevelType w:val="hybridMultilevel"/>
    <w:tmpl w:val="C832D7C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3CE85D61"/>
    <w:multiLevelType w:val="hybridMultilevel"/>
    <w:tmpl w:val="5D9C967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3D2D34EC"/>
    <w:multiLevelType w:val="hybridMultilevel"/>
    <w:tmpl w:val="EABCD6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3F166D97"/>
    <w:multiLevelType w:val="hybridMultilevel"/>
    <w:tmpl w:val="07326B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6" w15:restartNumberingAfterBreak="0">
    <w:nsid w:val="41EA5EB3"/>
    <w:multiLevelType w:val="hybridMultilevel"/>
    <w:tmpl w:val="749CFE3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7" w15:restartNumberingAfterBreak="0">
    <w:nsid w:val="42033450"/>
    <w:multiLevelType w:val="hybridMultilevel"/>
    <w:tmpl w:val="1A326CB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8" w15:restartNumberingAfterBreak="0">
    <w:nsid w:val="428415F9"/>
    <w:multiLevelType w:val="hybridMultilevel"/>
    <w:tmpl w:val="26EA58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15:restartNumberingAfterBreak="0">
    <w:nsid w:val="433167BA"/>
    <w:multiLevelType w:val="hybridMultilevel"/>
    <w:tmpl w:val="33E41F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0" w15:restartNumberingAfterBreak="0">
    <w:nsid w:val="43D17DF3"/>
    <w:multiLevelType w:val="hybridMultilevel"/>
    <w:tmpl w:val="515C92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1" w15:restartNumberingAfterBreak="0">
    <w:nsid w:val="43F972E5"/>
    <w:multiLevelType w:val="hybridMultilevel"/>
    <w:tmpl w:val="1FAA2BD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2" w15:restartNumberingAfterBreak="0">
    <w:nsid w:val="45DC5AE4"/>
    <w:multiLevelType w:val="hybridMultilevel"/>
    <w:tmpl w:val="297A8D5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3" w15:restartNumberingAfterBreak="0">
    <w:nsid w:val="46602096"/>
    <w:multiLevelType w:val="hybridMultilevel"/>
    <w:tmpl w:val="B704850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4" w15:restartNumberingAfterBreak="0">
    <w:nsid w:val="4773412E"/>
    <w:multiLevelType w:val="hybridMultilevel"/>
    <w:tmpl w:val="736084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5" w15:restartNumberingAfterBreak="0">
    <w:nsid w:val="4784696C"/>
    <w:multiLevelType w:val="hybridMultilevel"/>
    <w:tmpl w:val="5FAA739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6" w15:restartNumberingAfterBreak="0">
    <w:nsid w:val="48674EA4"/>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7" w15:restartNumberingAfterBreak="0">
    <w:nsid w:val="495172DF"/>
    <w:multiLevelType w:val="hybridMultilevel"/>
    <w:tmpl w:val="4B52FE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8" w15:restartNumberingAfterBreak="0">
    <w:nsid w:val="49C30360"/>
    <w:multiLevelType w:val="hybridMultilevel"/>
    <w:tmpl w:val="653AE32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9" w15:restartNumberingAfterBreak="0">
    <w:nsid w:val="4AF02A8D"/>
    <w:multiLevelType w:val="hybridMultilevel"/>
    <w:tmpl w:val="5EC66A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0" w15:restartNumberingAfterBreak="0">
    <w:nsid w:val="4BD45495"/>
    <w:multiLevelType w:val="hybridMultilevel"/>
    <w:tmpl w:val="FA5E7B7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1" w15:restartNumberingAfterBreak="0">
    <w:nsid w:val="4EC46D0C"/>
    <w:multiLevelType w:val="hybridMultilevel"/>
    <w:tmpl w:val="52DC415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2" w15:restartNumberingAfterBreak="0">
    <w:nsid w:val="50435E3D"/>
    <w:multiLevelType w:val="hybridMultilevel"/>
    <w:tmpl w:val="411EA5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3" w15:restartNumberingAfterBreak="0">
    <w:nsid w:val="52F24AC3"/>
    <w:multiLevelType w:val="hybridMultilevel"/>
    <w:tmpl w:val="CDE6710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4" w15:restartNumberingAfterBreak="0">
    <w:nsid w:val="535107CD"/>
    <w:multiLevelType w:val="hybridMultilevel"/>
    <w:tmpl w:val="0860920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5" w15:restartNumberingAfterBreak="0">
    <w:nsid w:val="55166EAF"/>
    <w:multiLevelType w:val="hybridMultilevel"/>
    <w:tmpl w:val="075A5A9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6" w15:restartNumberingAfterBreak="0">
    <w:nsid w:val="555E40DE"/>
    <w:multiLevelType w:val="hybridMultilevel"/>
    <w:tmpl w:val="9AEE39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7" w15:restartNumberingAfterBreak="0">
    <w:nsid w:val="55666769"/>
    <w:multiLevelType w:val="hybridMultilevel"/>
    <w:tmpl w:val="03DC82B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8" w15:restartNumberingAfterBreak="0">
    <w:nsid w:val="5586380B"/>
    <w:multiLevelType w:val="hybridMultilevel"/>
    <w:tmpl w:val="62FE2AD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9" w15:restartNumberingAfterBreak="0">
    <w:nsid w:val="56B76381"/>
    <w:multiLevelType w:val="hybridMultilevel"/>
    <w:tmpl w:val="3BA4786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0" w15:restartNumberingAfterBreak="0">
    <w:nsid w:val="56BD4F04"/>
    <w:multiLevelType w:val="hybridMultilevel"/>
    <w:tmpl w:val="266C61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1" w15:restartNumberingAfterBreak="0">
    <w:nsid w:val="56D747D4"/>
    <w:multiLevelType w:val="hybridMultilevel"/>
    <w:tmpl w:val="858A66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2" w15:restartNumberingAfterBreak="0">
    <w:nsid w:val="5730271B"/>
    <w:multiLevelType w:val="hybridMultilevel"/>
    <w:tmpl w:val="0268899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3" w15:restartNumberingAfterBreak="0">
    <w:nsid w:val="575816D4"/>
    <w:multiLevelType w:val="hybridMultilevel"/>
    <w:tmpl w:val="CF6034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4" w15:restartNumberingAfterBreak="0">
    <w:nsid w:val="577B4128"/>
    <w:multiLevelType w:val="hybridMultilevel"/>
    <w:tmpl w:val="A87AD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5" w15:restartNumberingAfterBreak="0">
    <w:nsid w:val="5E5230C4"/>
    <w:multiLevelType w:val="hybridMultilevel"/>
    <w:tmpl w:val="384C390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6" w15:restartNumberingAfterBreak="0">
    <w:nsid w:val="5E8B3460"/>
    <w:multiLevelType w:val="hybridMultilevel"/>
    <w:tmpl w:val="F57671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7" w15:restartNumberingAfterBreak="0">
    <w:nsid w:val="5FAD2C34"/>
    <w:multiLevelType w:val="hybridMultilevel"/>
    <w:tmpl w:val="F79EF3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8" w15:restartNumberingAfterBreak="0">
    <w:nsid w:val="600E3D22"/>
    <w:multiLevelType w:val="hybridMultilevel"/>
    <w:tmpl w:val="051C656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9" w15:restartNumberingAfterBreak="0">
    <w:nsid w:val="60236B20"/>
    <w:multiLevelType w:val="hybridMultilevel"/>
    <w:tmpl w:val="16D8B30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0" w15:restartNumberingAfterBreak="0">
    <w:nsid w:val="62B57E65"/>
    <w:multiLevelType w:val="hybridMultilevel"/>
    <w:tmpl w:val="53507F5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1" w15:restartNumberingAfterBreak="0">
    <w:nsid w:val="63D071E4"/>
    <w:multiLevelType w:val="hybridMultilevel"/>
    <w:tmpl w:val="2ACA13C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2" w15:restartNumberingAfterBreak="0">
    <w:nsid w:val="63DC4714"/>
    <w:multiLevelType w:val="hybridMultilevel"/>
    <w:tmpl w:val="1E8AE58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3" w15:restartNumberingAfterBreak="0">
    <w:nsid w:val="64001EA4"/>
    <w:multiLevelType w:val="hybridMultilevel"/>
    <w:tmpl w:val="6A5E18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4" w15:restartNumberingAfterBreak="0">
    <w:nsid w:val="64B37459"/>
    <w:multiLevelType w:val="hybridMultilevel"/>
    <w:tmpl w:val="850ED9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5" w15:restartNumberingAfterBreak="0">
    <w:nsid w:val="65331AB8"/>
    <w:multiLevelType w:val="hybridMultilevel"/>
    <w:tmpl w:val="6658B3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6" w15:restartNumberingAfterBreak="0">
    <w:nsid w:val="65D30EB5"/>
    <w:multiLevelType w:val="hybridMultilevel"/>
    <w:tmpl w:val="C2826E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7" w15:restartNumberingAfterBreak="0">
    <w:nsid w:val="69397E40"/>
    <w:multiLevelType w:val="hybridMultilevel"/>
    <w:tmpl w:val="78361EA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8" w15:restartNumberingAfterBreak="0">
    <w:nsid w:val="6A86682F"/>
    <w:multiLevelType w:val="hybridMultilevel"/>
    <w:tmpl w:val="27400F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9" w15:restartNumberingAfterBreak="0">
    <w:nsid w:val="6B130439"/>
    <w:multiLevelType w:val="hybridMultilevel"/>
    <w:tmpl w:val="6ED438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0" w15:restartNumberingAfterBreak="0">
    <w:nsid w:val="6C635C83"/>
    <w:multiLevelType w:val="hybridMultilevel"/>
    <w:tmpl w:val="AD7CE0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1" w15:restartNumberingAfterBreak="0">
    <w:nsid w:val="6E601FF1"/>
    <w:multiLevelType w:val="hybridMultilevel"/>
    <w:tmpl w:val="BAF2584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2" w15:restartNumberingAfterBreak="0">
    <w:nsid w:val="6F7C3CC1"/>
    <w:multiLevelType w:val="hybridMultilevel"/>
    <w:tmpl w:val="D8F2713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3" w15:restartNumberingAfterBreak="0">
    <w:nsid w:val="6F956516"/>
    <w:multiLevelType w:val="hybridMultilevel"/>
    <w:tmpl w:val="A5CC03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4" w15:restartNumberingAfterBreak="0">
    <w:nsid w:val="70D4420E"/>
    <w:multiLevelType w:val="hybridMultilevel"/>
    <w:tmpl w:val="A1BAD4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5" w15:restartNumberingAfterBreak="0">
    <w:nsid w:val="71ED5F7A"/>
    <w:multiLevelType w:val="hybridMultilevel"/>
    <w:tmpl w:val="2A24F4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6" w15:restartNumberingAfterBreak="0">
    <w:nsid w:val="72061A3A"/>
    <w:multiLevelType w:val="hybridMultilevel"/>
    <w:tmpl w:val="A31ABF1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7" w15:restartNumberingAfterBreak="0">
    <w:nsid w:val="72207451"/>
    <w:multiLevelType w:val="hybridMultilevel"/>
    <w:tmpl w:val="4E52FF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8" w15:restartNumberingAfterBreak="0">
    <w:nsid w:val="73D45059"/>
    <w:multiLevelType w:val="hybridMultilevel"/>
    <w:tmpl w:val="5E4052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9" w15:restartNumberingAfterBreak="0">
    <w:nsid w:val="74BB6A09"/>
    <w:multiLevelType w:val="hybridMultilevel"/>
    <w:tmpl w:val="416C16B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0" w15:restartNumberingAfterBreak="0">
    <w:nsid w:val="74CE63C6"/>
    <w:multiLevelType w:val="hybridMultilevel"/>
    <w:tmpl w:val="C1AEAA6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1" w15:restartNumberingAfterBreak="0">
    <w:nsid w:val="7C6E4EE6"/>
    <w:multiLevelType w:val="hybridMultilevel"/>
    <w:tmpl w:val="486020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2" w15:restartNumberingAfterBreak="0">
    <w:nsid w:val="7C6E6BFB"/>
    <w:multiLevelType w:val="hybridMultilevel"/>
    <w:tmpl w:val="7CA406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3" w15:restartNumberingAfterBreak="0">
    <w:nsid w:val="7CA81EF0"/>
    <w:multiLevelType w:val="hybridMultilevel"/>
    <w:tmpl w:val="118EE3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4" w15:restartNumberingAfterBreak="0">
    <w:nsid w:val="7D77026F"/>
    <w:multiLevelType w:val="hybridMultilevel"/>
    <w:tmpl w:val="1116B7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5" w15:restartNumberingAfterBreak="0">
    <w:nsid w:val="7D811B59"/>
    <w:multiLevelType w:val="hybridMultilevel"/>
    <w:tmpl w:val="ACE099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6" w15:restartNumberingAfterBreak="0">
    <w:nsid w:val="7E0737D1"/>
    <w:multiLevelType w:val="hybridMultilevel"/>
    <w:tmpl w:val="137CFB8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7" w15:restartNumberingAfterBreak="0">
    <w:nsid w:val="7E6A79F1"/>
    <w:multiLevelType w:val="hybridMultilevel"/>
    <w:tmpl w:val="ABECEB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66"/>
  </w:num>
  <w:num w:numId="2">
    <w:abstractNumId w:val="55"/>
  </w:num>
  <w:num w:numId="3">
    <w:abstractNumId w:val="11"/>
  </w:num>
  <w:num w:numId="4">
    <w:abstractNumId w:val="8"/>
  </w:num>
  <w:num w:numId="5">
    <w:abstractNumId w:val="45"/>
  </w:num>
  <w:num w:numId="6">
    <w:abstractNumId w:val="108"/>
  </w:num>
  <w:num w:numId="7">
    <w:abstractNumId w:val="85"/>
  </w:num>
  <w:num w:numId="8">
    <w:abstractNumId w:val="84"/>
  </w:num>
  <w:num w:numId="9">
    <w:abstractNumId w:val="59"/>
  </w:num>
  <w:num w:numId="10">
    <w:abstractNumId w:val="82"/>
  </w:num>
  <w:num w:numId="11">
    <w:abstractNumId w:val="12"/>
  </w:num>
  <w:num w:numId="12">
    <w:abstractNumId w:val="110"/>
  </w:num>
  <w:num w:numId="13">
    <w:abstractNumId w:val="13"/>
  </w:num>
  <w:num w:numId="14">
    <w:abstractNumId w:val="6"/>
  </w:num>
  <w:num w:numId="15">
    <w:abstractNumId w:val="58"/>
  </w:num>
  <w:num w:numId="16">
    <w:abstractNumId w:val="79"/>
  </w:num>
  <w:num w:numId="17">
    <w:abstractNumId w:val="106"/>
  </w:num>
  <w:num w:numId="18">
    <w:abstractNumId w:val="80"/>
  </w:num>
  <w:num w:numId="19">
    <w:abstractNumId w:val="43"/>
  </w:num>
  <w:num w:numId="20">
    <w:abstractNumId w:val="51"/>
  </w:num>
  <w:num w:numId="21">
    <w:abstractNumId w:val="41"/>
  </w:num>
  <w:num w:numId="22">
    <w:abstractNumId w:val="114"/>
  </w:num>
  <w:num w:numId="23">
    <w:abstractNumId w:val="94"/>
  </w:num>
  <w:num w:numId="24">
    <w:abstractNumId w:val="70"/>
  </w:num>
  <w:num w:numId="25">
    <w:abstractNumId w:val="61"/>
  </w:num>
  <w:num w:numId="26">
    <w:abstractNumId w:val="67"/>
  </w:num>
  <w:num w:numId="27">
    <w:abstractNumId w:val="109"/>
  </w:num>
  <w:num w:numId="28">
    <w:abstractNumId w:val="64"/>
  </w:num>
  <w:num w:numId="29">
    <w:abstractNumId w:val="63"/>
  </w:num>
  <w:num w:numId="30">
    <w:abstractNumId w:val="17"/>
  </w:num>
  <w:num w:numId="31">
    <w:abstractNumId w:val="14"/>
  </w:num>
  <w:num w:numId="32">
    <w:abstractNumId w:val="89"/>
  </w:num>
  <w:num w:numId="33">
    <w:abstractNumId w:val="1"/>
  </w:num>
  <w:num w:numId="34">
    <w:abstractNumId w:val="40"/>
  </w:num>
  <w:num w:numId="35">
    <w:abstractNumId w:val="75"/>
  </w:num>
  <w:num w:numId="36">
    <w:abstractNumId w:val="62"/>
  </w:num>
  <w:num w:numId="37">
    <w:abstractNumId w:val="10"/>
  </w:num>
  <w:num w:numId="38">
    <w:abstractNumId w:val="56"/>
  </w:num>
  <w:num w:numId="39">
    <w:abstractNumId w:val="29"/>
  </w:num>
  <w:num w:numId="40">
    <w:abstractNumId w:val="15"/>
  </w:num>
  <w:num w:numId="41">
    <w:abstractNumId w:val="78"/>
  </w:num>
  <w:num w:numId="42">
    <w:abstractNumId w:val="21"/>
  </w:num>
  <w:num w:numId="43">
    <w:abstractNumId w:val="52"/>
  </w:num>
  <w:num w:numId="44">
    <w:abstractNumId w:val="30"/>
  </w:num>
  <w:num w:numId="45">
    <w:abstractNumId w:val="73"/>
  </w:num>
  <w:num w:numId="46">
    <w:abstractNumId w:val="26"/>
  </w:num>
  <w:num w:numId="47">
    <w:abstractNumId w:val="95"/>
  </w:num>
  <w:num w:numId="48">
    <w:abstractNumId w:val="38"/>
  </w:num>
  <w:num w:numId="49">
    <w:abstractNumId w:val="3"/>
  </w:num>
  <w:num w:numId="50">
    <w:abstractNumId w:val="18"/>
  </w:num>
  <w:num w:numId="51">
    <w:abstractNumId w:val="46"/>
  </w:num>
  <w:num w:numId="52">
    <w:abstractNumId w:val="111"/>
  </w:num>
  <w:num w:numId="53">
    <w:abstractNumId w:val="16"/>
  </w:num>
  <w:num w:numId="54">
    <w:abstractNumId w:val="76"/>
  </w:num>
  <w:num w:numId="55">
    <w:abstractNumId w:val="100"/>
  </w:num>
  <w:num w:numId="56">
    <w:abstractNumId w:val="27"/>
  </w:num>
  <w:num w:numId="57">
    <w:abstractNumId w:val="57"/>
  </w:num>
  <w:num w:numId="58">
    <w:abstractNumId w:val="53"/>
  </w:num>
  <w:num w:numId="59">
    <w:abstractNumId w:val="83"/>
  </w:num>
  <w:num w:numId="60">
    <w:abstractNumId w:val="99"/>
  </w:num>
  <w:num w:numId="61">
    <w:abstractNumId w:val="9"/>
  </w:num>
  <w:num w:numId="62">
    <w:abstractNumId w:val="116"/>
  </w:num>
  <w:num w:numId="63">
    <w:abstractNumId w:val="47"/>
  </w:num>
  <w:num w:numId="64">
    <w:abstractNumId w:val="90"/>
  </w:num>
  <w:num w:numId="65">
    <w:abstractNumId w:val="71"/>
  </w:num>
  <w:num w:numId="66">
    <w:abstractNumId w:val="81"/>
  </w:num>
  <w:num w:numId="67">
    <w:abstractNumId w:val="5"/>
  </w:num>
  <w:num w:numId="68">
    <w:abstractNumId w:val="86"/>
  </w:num>
  <w:num w:numId="69">
    <w:abstractNumId w:val="96"/>
  </w:num>
  <w:num w:numId="70">
    <w:abstractNumId w:val="0"/>
  </w:num>
  <w:num w:numId="71">
    <w:abstractNumId w:val="20"/>
  </w:num>
  <w:num w:numId="72">
    <w:abstractNumId w:val="93"/>
  </w:num>
  <w:num w:numId="73">
    <w:abstractNumId w:val="22"/>
  </w:num>
  <w:num w:numId="74">
    <w:abstractNumId w:val="28"/>
  </w:num>
  <w:num w:numId="75">
    <w:abstractNumId w:val="60"/>
  </w:num>
  <w:num w:numId="76">
    <w:abstractNumId w:val="31"/>
  </w:num>
  <w:num w:numId="77">
    <w:abstractNumId w:val="2"/>
  </w:num>
  <w:num w:numId="78">
    <w:abstractNumId w:val="77"/>
  </w:num>
  <w:num w:numId="79">
    <w:abstractNumId w:val="54"/>
  </w:num>
  <w:num w:numId="80">
    <w:abstractNumId w:val="115"/>
  </w:num>
  <w:num w:numId="81">
    <w:abstractNumId w:val="72"/>
  </w:num>
  <w:num w:numId="82">
    <w:abstractNumId w:val="33"/>
  </w:num>
  <w:num w:numId="83">
    <w:abstractNumId w:val="74"/>
  </w:num>
  <w:num w:numId="84">
    <w:abstractNumId w:val="42"/>
  </w:num>
  <w:num w:numId="85">
    <w:abstractNumId w:val="37"/>
  </w:num>
  <w:num w:numId="86">
    <w:abstractNumId w:val="39"/>
  </w:num>
  <w:num w:numId="87">
    <w:abstractNumId w:val="112"/>
  </w:num>
  <w:num w:numId="88">
    <w:abstractNumId w:val="4"/>
  </w:num>
  <w:num w:numId="89">
    <w:abstractNumId w:val="113"/>
  </w:num>
  <w:num w:numId="90">
    <w:abstractNumId w:val="103"/>
  </w:num>
  <w:num w:numId="91">
    <w:abstractNumId w:val="49"/>
  </w:num>
  <w:num w:numId="92">
    <w:abstractNumId w:val="117"/>
  </w:num>
  <w:num w:numId="93">
    <w:abstractNumId w:val="87"/>
  </w:num>
  <w:num w:numId="94">
    <w:abstractNumId w:val="36"/>
  </w:num>
  <w:num w:numId="95">
    <w:abstractNumId w:val="65"/>
  </w:num>
  <w:num w:numId="96">
    <w:abstractNumId w:val="19"/>
  </w:num>
  <w:num w:numId="97">
    <w:abstractNumId w:val="102"/>
  </w:num>
  <w:num w:numId="98">
    <w:abstractNumId w:val="68"/>
  </w:num>
  <w:num w:numId="99">
    <w:abstractNumId w:val="104"/>
  </w:num>
  <w:num w:numId="100">
    <w:abstractNumId w:val="92"/>
  </w:num>
  <w:num w:numId="101">
    <w:abstractNumId w:val="98"/>
  </w:num>
  <w:num w:numId="102">
    <w:abstractNumId w:val="97"/>
  </w:num>
  <w:num w:numId="103">
    <w:abstractNumId w:val="35"/>
  </w:num>
  <w:num w:numId="104">
    <w:abstractNumId w:val="88"/>
  </w:num>
  <w:num w:numId="105">
    <w:abstractNumId w:val="32"/>
  </w:num>
  <w:num w:numId="106">
    <w:abstractNumId w:val="48"/>
  </w:num>
  <w:num w:numId="107">
    <w:abstractNumId w:val="34"/>
  </w:num>
  <w:num w:numId="108">
    <w:abstractNumId w:val="105"/>
  </w:num>
  <w:num w:numId="109">
    <w:abstractNumId w:val="91"/>
  </w:num>
  <w:num w:numId="110">
    <w:abstractNumId w:val="101"/>
  </w:num>
  <w:num w:numId="111">
    <w:abstractNumId w:val="69"/>
  </w:num>
  <w:num w:numId="112">
    <w:abstractNumId w:val="44"/>
  </w:num>
  <w:num w:numId="113">
    <w:abstractNumId w:val="7"/>
  </w:num>
  <w:num w:numId="114">
    <w:abstractNumId w:val="23"/>
  </w:num>
  <w:num w:numId="115">
    <w:abstractNumId w:val="50"/>
  </w:num>
  <w:num w:numId="116">
    <w:abstractNumId w:val="24"/>
  </w:num>
  <w:num w:numId="117">
    <w:abstractNumId w:val="107"/>
  </w:num>
  <w:num w:numId="118">
    <w:abstractNumId w:val="25"/>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CH" w:vendorID="64" w:dllVersion="131078" w:nlCheck="1" w:checkStyle="0"/>
  <w:activeWritingStyle w:appName="MSWord" w:lang="de-CH" w:vendorID="64" w:dllVersion="131078" w:nlCheck="1" w:checkStyle="0"/>
  <w:activeWritingStyle w:appName="MSWord" w:lang="en-US" w:vendorID="64" w:dllVersion="131078" w:nlCheck="1" w:checkStyle="0"/>
  <w:activeWritingStyle w:appName="MSWord" w:lang="de-DE" w:vendorID="64" w:dllVersion="131078" w:nlCheck="1" w:checkStyle="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255"/>
    <w:rsid w:val="00005DAE"/>
    <w:rsid w:val="0000614C"/>
    <w:rsid w:val="00007916"/>
    <w:rsid w:val="0001007A"/>
    <w:rsid w:val="00011D8D"/>
    <w:rsid w:val="00024043"/>
    <w:rsid w:val="00034866"/>
    <w:rsid w:val="000371B1"/>
    <w:rsid w:val="000411F3"/>
    <w:rsid w:val="0004272A"/>
    <w:rsid w:val="000459AF"/>
    <w:rsid w:val="0005256B"/>
    <w:rsid w:val="00057AA2"/>
    <w:rsid w:val="00064599"/>
    <w:rsid w:val="00067512"/>
    <w:rsid w:val="000760F1"/>
    <w:rsid w:val="00091AF6"/>
    <w:rsid w:val="00096475"/>
    <w:rsid w:val="000A23A9"/>
    <w:rsid w:val="000A323E"/>
    <w:rsid w:val="000A7EAC"/>
    <w:rsid w:val="000B45DC"/>
    <w:rsid w:val="000C292B"/>
    <w:rsid w:val="000C3B53"/>
    <w:rsid w:val="000D0E76"/>
    <w:rsid w:val="000D3270"/>
    <w:rsid w:val="000D4F37"/>
    <w:rsid w:val="000E003C"/>
    <w:rsid w:val="000E01D5"/>
    <w:rsid w:val="000E0DEE"/>
    <w:rsid w:val="000F4C06"/>
    <w:rsid w:val="000F622A"/>
    <w:rsid w:val="000F7010"/>
    <w:rsid w:val="00105030"/>
    <w:rsid w:val="00107794"/>
    <w:rsid w:val="0012397E"/>
    <w:rsid w:val="00124109"/>
    <w:rsid w:val="00141B10"/>
    <w:rsid w:val="00142C98"/>
    <w:rsid w:val="00144C34"/>
    <w:rsid w:val="00150AB7"/>
    <w:rsid w:val="00160860"/>
    <w:rsid w:val="00161678"/>
    <w:rsid w:val="00164741"/>
    <w:rsid w:val="00164748"/>
    <w:rsid w:val="00164DB6"/>
    <w:rsid w:val="001654A8"/>
    <w:rsid w:val="00174BD8"/>
    <w:rsid w:val="00177E0D"/>
    <w:rsid w:val="00181F35"/>
    <w:rsid w:val="00182187"/>
    <w:rsid w:val="00183024"/>
    <w:rsid w:val="00187CC5"/>
    <w:rsid w:val="0019591E"/>
    <w:rsid w:val="001A461E"/>
    <w:rsid w:val="001A52D5"/>
    <w:rsid w:val="001A5565"/>
    <w:rsid w:val="001A6B64"/>
    <w:rsid w:val="001B1085"/>
    <w:rsid w:val="001B2DD5"/>
    <w:rsid w:val="001B5359"/>
    <w:rsid w:val="001B5928"/>
    <w:rsid w:val="001B79D5"/>
    <w:rsid w:val="001C43F2"/>
    <w:rsid w:val="001C5CF2"/>
    <w:rsid w:val="001E32AD"/>
    <w:rsid w:val="001F18FD"/>
    <w:rsid w:val="001F1B77"/>
    <w:rsid w:val="001F339D"/>
    <w:rsid w:val="001F7CCD"/>
    <w:rsid w:val="00200494"/>
    <w:rsid w:val="002101C3"/>
    <w:rsid w:val="002219F7"/>
    <w:rsid w:val="00225B64"/>
    <w:rsid w:val="002264FB"/>
    <w:rsid w:val="002453BF"/>
    <w:rsid w:val="002513D9"/>
    <w:rsid w:val="002628E0"/>
    <w:rsid w:val="0026506C"/>
    <w:rsid w:val="00266DD2"/>
    <w:rsid w:val="0026725B"/>
    <w:rsid w:val="00284B52"/>
    <w:rsid w:val="002865EA"/>
    <w:rsid w:val="00295239"/>
    <w:rsid w:val="0029591F"/>
    <w:rsid w:val="002B65B2"/>
    <w:rsid w:val="002C050B"/>
    <w:rsid w:val="002D6828"/>
    <w:rsid w:val="002F3545"/>
    <w:rsid w:val="002F541C"/>
    <w:rsid w:val="00300571"/>
    <w:rsid w:val="003037A4"/>
    <w:rsid w:val="00304F4A"/>
    <w:rsid w:val="0033443E"/>
    <w:rsid w:val="0033460C"/>
    <w:rsid w:val="00342602"/>
    <w:rsid w:val="003435D9"/>
    <w:rsid w:val="003477C9"/>
    <w:rsid w:val="00353D8D"/>
    <w:rsid w:val="00357052"/>
    <w:rsid w:val="003629C9"/>
    <w:rsid w:val="00364713"/>
    <w:rsid w:val="0037207C"/>
    <w:rsid w:val="003754E3"/>
    <w:rsid w:val="0037717F"/>
    <w:rsid w:val="0038029C"/>
    <w:rsid w:val="00384E83"/>
    <w:rsid w:val="0038683A"/>
    <w:rsid w:val="003917D7"/>
    <w:rsid w:val="003A013E"/>
    <w:rsid w:val="003A2CA5"/>
    <w:rsid w:val="003A70B0"/>
    <w:rsid w:val="003B07FA"/>
    <w:rsid w:val="003B27B1"/>
    <w:rsid w:val="003C2EC2"/>
    <w:rsid w:val="003C544E"/>
    <w:rsid w:val="003D2623"/>
    <w:rsid w:val="003D50CE"/>
    <w:rsid w:val="003D5735"/>
    <w:rsid w:val="003E1A38"/>
    <w:rsid w:val="003E2A37"/>
    <w:rsid w:val="003E6957"/>
    <w:rsid w:val="00410E0C"/>
    <w:rsid w:val="00416247"/>
    <w:rsid w:val="004175ED"/>
    <w:rsid w:val="00417EAD"/>
    <w:rsid w:val="00423ED1"/>
    <w:rsid w:val="004254A8"/>
    <w:rsid w:val="00426616"/>
    <w:rsid w:val="00431D2C"/>
    <w:rsid w:val="004347CB"/>
    <w:rsid w:val="0043673F"/>
    <w:rsid w:val="00436F74"/>
    <w:rsid w:val="00446502"/>
    <w:rsid w:val="00446537"/>
    <w:rsid w:val="00446A29"/>
    <w:rsid w:val="00452412"/>
    <w:rsid w:val="0046356E"/>
    <w:rsid w:val="0047606F"/>
    <w:rsid w:val="004841F8"/>
    <w:rsid w:val="00484F89"/>
    <w:rsid w:val="004854E3"/>
    <w:rsid w:val="00490D2B"/>
    <w:rsid w:val="00492EA3"/>
    <w:rsid w:val="004B17F8"/>
    <w:rsid w:val="004B34B4"/>
    <w:rsid w:val="004B5461"/>
    <w:rsid w:val="004B776C"/>
    <w:rsid w:val="004C3901"/>
    <w:rsid w:val="004D14A7"/>
    <w:rsid w:val="004D2AF2"/>
    <w:rsid w:val="004F0E25"/>
    <w:rsid w:val="004F19BF"/>
    <w:rsid w:val="004F32CF"/>
    <w:rsid w:val="005048E4"/>
    <w:rsid w:val="00507AD6"/>
    <w:rsid w:val="00510030"/>
    <w:rsid w:val="005100C7"/>
    <w:rsid w:val="00520BD8"/>
    <w:rsid w:val="0052685C"/>
    <w:rsid w:val="00527CDF"/>
    <w:rsid w:val="00534255"/>
    <w:rsid w:val="005365BF"/>
    <w:rsid w:val="0053669E"/>
    <w:rsid w:val="005418F1"/>
    <w:rsid w:val="0055231D"/>
    <w:rsid w:val="0055570F"/>
    <w:rsid w:val="005606F7"/>
    <w:rsid w:val="00566F5B"/>
    <w:rsid w:val="00573D6F"/>
    <w:rsid w:val="00575400"/>
    <w:rsid w:val="00581E56"/>
    <w:rsid w:val="005B28C2"/>
    <w:rsid w:val="005C1EA1"/>
    <w:rsid w:val="005C315D"/>
    <w:rsid w:val="005C4ADF"/>
    <w:rsid w:val="005C6E32"/>
    <w:rsid w:val="005D3ADE"/>
    <w:rsid w:val="00603726"/>
    <w:rsid w:val="00615196"/>
    <w:rsid w:val="00615BFE"/>
    <w:rsid w:val="006266F2"/>
    <w:rsid w:val="00630368"/>
    <w:rsid w:val="00632016"/>
    <w:rsid w:val="00636D57"/>
    <w:rsid w:val="006402BF"/>
    <w:rsid w:val="006451B7"/>
    <w:rsid w:val="006471C9"/>
    <w:rsid w:val="0066667E"/>
    <w:rsid w:val="0067227E"/>
    <w:rsid w:val="0067383A"/>
    <w:rsid w:val="00673D58"/>
    <w:rsid w:val="006747C3"/>
    <w:rsid w:val="00676008"/>
    <w:rsid w:val="006926AA"/>
    <w:rsid w:val="00695402"/>
    <w:rsid w:val="00695C4B"/>
    <w:rsid w:val="006A05EC"/>
    <w:rsid w:val="006A223B"/>
    <w:rsid w:val="006A27C6"/>
    <w:rsid w:val="006A6BF8"/>
    <w:rsid w:val="006A7C9A"/>
    <w:rsid w:val="006B1B36"/>
    <w:rsid w:val="006B3F1E"/>
    <w:rsid w:val="006B51CC"/>
    <w:rsid w:val="006B5E49"/>
    <w:rsid w:val="006C02D9"/>
    <w:rsid w:val="006C506E"/>
    <w:rsid w:val="006D2AA6"/>
    <w:rsid w:val="006D62FC"/>
    <w:rsid w:val="006E1E66"/>
    <w:rsid w:val="006E2F0C"/>
    <w:rsid w:val="006E35E8"/>
    <w:rsid w:val="006E5CCA"/>
    <w:rsid w:val="006F44E6"/>
    <w:rsid w:val="00702F39"/>
    <w:rsid w:val="00706CFB"/>
    <w:rsid w:val="0071128B"/>
    <w:rsid w:val="00713F63"/>
    <w:rsid w:val="00716038"/>
    <w:rsid w:val="00716753"/>
    <w:rsid w:val="00720C06"/>
    <w:rsid w:val="00737BC7"/>
    <w:rsid w:val="00743319"/>
    <w:rsid w:val="00744F90"/>
    <w:rsid w:val="007718C9"/>
    <w:rsid w:val="00775146"/>
    <w:rsid w:val="00783D14"/>
    <w:rsid w:val="007906FF"/>
    <w:rsid w:val="007A58D9"/>
    <w:rsid w:val="007B0CD9"/>
    <w:rsid w:val="007C2E1C"/>
    <w:rsid w:val="007C68A3"/>
    <w:rsid w:val="007D09C6"/>
    <w:rsid w:val="007D1312"/>
    <w:rsid w:val="007D4280"/>
    <w:rsid w:val="007E6DAB"/>
    <w:rsid w:val="007E728C"/>
    <w:rsid w:val="007E7F65"/>
    <w:rsid w:val="007F0E07"/>
    <w:rsid w:val="00800149"/>
    <w:rsid w:val="00807AFC"/>
    <w:rsid w:val="00813627"/>
    <w:rsid w:val="00816793"/>
    <w:rsid w:val="008229A0"/>
    <w:rsid w:val="00826AA5"/>
    <w:rsid w:val="008301FA"/>
    <w:rsid w:val="00833DCD"/>
    <w:rsid w:val="008447A2"/>
    <w:rsid w:val="00853D6B"/>
    <w:rsid w:val="008565C7"/>
    <w:rsid w:val="00856DF6"/>
    <w:rsid w:val="00862E23"/>
    <w:rsid w:val="008639FD"/>
    <w:rsid w:val="00864E5D"/>
    <w:rsid w:val="00876155"/>
    <w:rsid w:val="00883226"/>
    <w:rsid w:val="0088577F"/>
    <w:rsid w:val="0088591A"/>
    <w:rsid w:val="008904F5"/>
    <w:rsid w:val="00894F6E"/>
    <w:rsid w:val="008973EB"/>
    <w:rsid w:val="008B0A9F"/>
    <w:rsid w:val="008B265C"/>
    <w:rsid w:val="008B5170"/>
    <w:rsid w:val="008B632D"/>
    <w:rsid w:val="008C1085"/>
    <w:rsid w:val="008C55EE"/>
    <w:rsid w:val="008C754E"/>
    <w:rsid w:val="008D040B"/>
    <w:rsid w:val="008D68BE"/>
    <w:rsid w:val="008E0F4D"/>
    <w:rsid w:val="008E460C"/>
    <w:rsid w:val="008E7A07"/>
    <w:rsid w:val="008F2178"/>
    <w:rsid w:val="009004B3"/>
    <w:rsid w:val="00904566"/>
    <w:rsid w:val="00904981"/>
    <w:rsid w:val="009156E8"/>
    <w:rsid w:val="00917B71"/>
    <w:rsid w:val="00923291"/>
    <w:rsid w:val="0095096E"/>
    <w:rsid w:val="0095145C"/>
    <w:rsid w:val="009637E6"/>
    <w:rsid w:val="00965330"/>
    <w:rsid w:val="00973D65"/>
    <w:rsid w:val="00975D74"/>
    <w:rsid w:val="00977BEC"/>
    <w:rsid w:val="00981791"/>
    <w:rsid w:val="00985FA1"/>
    <w:rsid w:val="00990E7F"/>
    <w:rsid w:val="00994163"/>
    <w:rsid w:val="009A0492"/>
    <w:rsid w:val="009A17D1"/>
    <w:rsid w:val="009B1A3E"/>
    <w:rsid w:val="009B342F"/>
    <w:rsid w:val="009D2078"/>
    <w:rsid w:val="009D58DC"/>
    <w:rsid w:val="009E7A02"/>
    <w:rsid w:val="009F12A9"/>
    <w:rsid w:val="00A00256"/>
    <w:rsid w:val="00A10A1A"/>
    <w:rsid w:val="00A17120"/>
    <w:rsid w:val="00A17789"/>
    <w:rsid w:val="00A179FC"/>
    <w:rsid w:val="00A23D10"/>
    <w:rsid w:val="00A26173"/>
    <w:rsid w:val="00A27A60"/>
    <w:rsid w:val="00A27BA7"/>
    <w:rsid w:val="00A464A4"/>
    <w:rsid w:val="00A728BB"/>
    <w:rsid w:val="00A86EA3"/>
    <w:rsid w:val="00A9482D"/>
    <w:rsid w:val="00AA2CB7"/>
    <w:rsid w:val="00AB369B"/>
    <w:rsid w:val="00AB51A5"/>
    <w:rsid w:val="00AC2925"/>
    <w:rsid w:val="00AC3FE4"/>
    <w:rsid w:val="00AC6A1F"/>
    <w:rsid w:val="00AC7863"/>
    <w:rsid w:val="00AC7A98"/>
    <w:rsid w:val="00AD003E"/>
    <w:rsid w:val="00AD1015"/>
    <w:rsid w:val="00AD3448"/>
    <w:rsid w:val="00AD72E5"/>
    <w:rsid w:val="00AD7685"/>
    <w:rsid w:val="00AE1665"/>
    <w:rsid w:val="00AE2298"/>
    <w:rsid w:val="00AE5CCC"/>
    <w:rsid w:val="00AF1380"/>
    <w:rsid w:val="00AF53ED"/>
    <w:rsid w:val="00AF65CF"/>
    <w:rsid w:val="00AF7A48"/>
    <w:rsid w:val="00B039F2"/>
    <w:rsid w:val="00B116CB"/>
    <w:rsid w:val="00B25571"/>
    <w:rsid w:val="00B44B2B"/>
    <w:rsid w:val="00B6198D"/>
    <w:rsid w:val="00B67230"/>
    <w:rsid w:val="00B7241C"/>
    <w:rsid w:val="00B74023"/>
    <w:rsid w:val="00B757B4"/>
    <w:rsid w:val="00B82495"/>
    <w:rsid w:val="00B849CA"/>
    <w:rsid w:val="00B8620C"/>
    <w:rsid w:val="00B906F6"/>
    <w:rsid w:val="00B90E54"/>
    <w:rsid w:val="00BA038B"/>
    <w:rsid w:val="00BB4A2A"/>
    <w:rsid w:val="00BB78F3"/>
    <w:rsid w:val="00BC5824"/>
    <w:rsid w:val="00BC693F"/>
    <w:rsid w:val="00BC7B70"/>
    <w:rsid w:val="00BE2F30"/>
    <w:rsid w:val="00BF0C5F"/>
    <w:rsid w:val="00C06239"/>
    <w:rsid w:val="00C06398"/>
    <w:rsid w:val="00C166B2"/>
    <w:rsid w:val="00C241A3"/>
    <w:rsid w:val="00C2704D"/>
    <w:rsid w:val="00C35CE2"/>
    <w:rsid w:val="00C36948"/>
    <w:rsid w:val="00C42AB7"/>
    <w:rsid w:val="00C52C86"/>
    <w:rsid w:val="00C52D54"/>
    <w:rsid w:val="00C569D5"/>
    <w:rsid w:val="00C60B2D"/>
    <w:rsid w:val="00C63BD8"/>
    <w:rsid w:val="00C6413D"/>
    <w:rsid w:val="00C65D1C"/>
    <w:rsid w:val="00C663D6"/>
    <w:rsid w:val="00C75142"/>
    <w:rsid w:val="00C7672D"/>
    <w:rsid w:val="00C801B1"/>
    <w:rsid w:val="00C8240C"/>
    <w:rsid w:val="00C84656"/>
    <w:rsid w:val="00C84F50"/>
    <w:rsid w:val="00C86EB6"/>
    <w:rsid w:val="00C90C66"/>
    <w:rsid w:val="00C9699B"/>
    <w:rsid w:val="00C96CA6"/>
    <w:rsid w:val="00CA3C2A"/>
    <w:rsid w:val="00CA42FE"/>
    <w:rsid w:val="00CB0FBC"/>
    <w:rsid w:val="00CC1B20"/>
    <w:rsid w:val="00CC1F1F"/>
    <w:rsid w:val="00CC2824"/>
    <w:rsid w:val="00CC40BC"/>
    <w:rsid w:val="00CC53B2"/>
    <w:rsid w:val="00CD2198"/>
    <w:rsid w:val="00CD5750"/>
    <w:rsid w:val="00CD7C20"/>
    <w:rsid w:val="00CF0156"/>
    <w:rsid w:val="00CF2B73"/>
    <w:rsid w:val="00CF4360"/>
    <w:rsid w:val="00D022DF"/>
    <w:rsid w:val="00D0600C"/>
    <w:rsid w:val="00D0772E"/>
    <w:rsid w:val="00D07F37"/>
    <w:rsid w:val="00D1131C"/>
    <w:rsid w:val="00D127A3"/>
    <w:rsid w:val="00D1607D"/>
    <w:rsid w:val="00D27BE0"/>
    <w:rsid w:val="00D32E7B"/>
    <w:rsid w:val="00D34846"/>
    <w:rsid w:val="00D432F2"/>
    <w:rsid w:val="00D45900"/>
    <w:rsid w:val="00D50133"/>
    <w:rsid w:val="00D51E1F"/>
    <w:rsid w:val="00D63FAC"/>
    <w:rsid w:val="00D7242E"/>
    <w:rsid w:val="00D8151E"/>
    <w:rsid w:val="00D841A6"/>
    <w:rsid w:val="00D87883"/>
    <w:rsid w:val="00DA04EC"/>
    <w:rsid w:val="00DB1275"/>
    <w:rsid w:val="00DB7492"/>
    <w:rsid w:val="00DC4954"/>
    <w:rsid w:val="00DD04C4"/>
    <w:rsid w:val="00DD1545"/>
    <w:rsid w:val="00DD5BD2"/>
    <w:rsid w:val="00DD6959"/>
    <w:rsid w:val="00DE450B"/>
    <w:rsid w:val="00DE60A2"/>
    <w:rsid w:val="00DE634A"/>
    <w:rsid w:val="00DF17F5"/>
    <w:rsid w:val="00DF1866"/>
    <w:rsid w:val="00DF1936"/>
    <w:rsid w:val="00DF2D37"/>
    <w:rsid w:val="00DF7070"/>
    <w:rsid w:val="00E0218B"/>
    <w:rsid w:val="00E03A1F"/>
    <w:rsid w:val="00E03DA9"/>
    <w:rsid w:val="00E127A3"/>
    <w:rsid w:val="00E149AB"/>
    <w:rsid w:val="00E2532E"/>
    <w:rsid w:val="00E326BF"/>
    <w:rsid w:val="00E376F9"/>
    <w:rsid w:val="00E44F57"/>
    <w:rsid w:val="00E4579B"/>
    <w:rsid w:val="00E52C9A"/>
    <w:rsid w:val="00E571CE"/>
    <w:rsid w:val="00E61140"/>
    <w:rsid w:val="00E70FE8"/>
    <w:rsid w:val="00E827F0"/>
    <w:rsid w:val="00E82A5D"/>
    <w:rsid w:val="00E86D8D"/>
    <w:rsid w:val="00E96E1F"/>
    <w:rsid w:val="00EA3937"/>
    <w:rsid w:val="00EA709E"/>
    <w:rsid w:val="00EA70B0"/>
    <w:rsid w:val="00EB3164"/>
    <w:rsid w:val="00EB5631"/>
    <w:rsid w:val="00EB766F"/>
    <w:rsid w:val="00EC0AB2"/>
    <w:rsid w:val="00EC271C"/>
    <w:rsid w:val="00ED3454"/>
    <w:rsid w:val="00ED4FCC"/>
    <w:rsid w:val="00EF4FCD"/>
    <w:rsid w:val="00F02798"/>
    <w:rsid w:val="00F079AD"/>
    <w:rsid w:val="00F10169"/>
    <w:rsid w:val="00F11456"/>
    <w:rsid w:val="00F232DE"/>
    <w:rsid w:val="00F40999"/>
    <w:rsid w:val="00F44376"/>
    <w:rsid w:val="00F4622C"/>
    <w:rsid w:val="00F50333"/>
    <w:rsid w:val="00F53D28"/>
    <w:rsid w:val="00F6213D"/>
    <w:rsid w:val="00F75181"/>
    <w:rsid w:val="00F84D60"/>
    <w:rsid w:val="00F91C63"/>
    <w:rsid w:val="00F92BD5"/>
    <w:rsid w:val="00F969C9"/>
    <w:rsid w:val="00F96A40"/>
    <w:rsid w:val="00F9720C"/>
    <w:rsid w:val="00FC0077"/>
    <w:rsid w:val="00FC02FF"/>
    <w:rsid w:val="00FC1D50"/>
    <w:rsid w:val="00FC2C76"/>
    <w:rsid w:val="00FC411A"/>
    <w:rsid w:val="00FE42FE"/>
    <w:rsid w:val="00FE7A0A"/>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01761"/>
  <w15:chartTrackingRefBased/>
  <w15:docId w15:val="{D84984A0-E50E-49CC-8D44-0FD6690CD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F65CF"/>
    <w:pPr>
      <w:jc w:val="both"/>
    </w:pPr>
  </w:style>
  <w:style w:type="paragraph" w:styleId="berschrift1">
    <w:name w:val="heading 1"/>
    <w:basedOn w:val="Standard"/>
    <w:next w:val="Standard"/>
    <w:link w:val="berschrift1Zchn"/>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164DB6"/>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164DB6"/>
    <w:rPr>
      <w:rFonts w:eastAsiaTheme="minorEastAsia"/>
      <w:lang w:val="en-US"/>
    </w:rPr>
  </w:style>
  <w:style w:type="character" w:customStyle="1" w:styleId="berschrift1Zchn">
    <w:name w:val="Überschrift 1 Zchn"/>
    <w:basedOn w:val="Absatz-Standardschriftart"/>
    <w:link w:val="berschrift1"/>
    <w:uiPriority w:val="9"/>
    <w:rsid w:val="00DE60A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164748"/>
    <w:pPr>
      <w:numPr>
        <w:numId w:val="0"/>
      </w:numPr>
      <w:outlineLvl w:val="9"/>
    </w:pPr>
    <w:rPr>
      <w:lang w:val="en-US"/>
    </w:rPr>
  </w:style>
  <w:style w:type="paragraph" w:styleId="Titel">
    <w:name w:val="Title"/>
    <w:basedOn w:val="Standard"/>
    <w:next w:val="Standard"/>
    <w:link w:val="TitelZchn"/>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0503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1A52D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1A52D5"/>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2865EA"/>
    <w:pPr>
      <w:ind w:left="720"/>
      <w:contextualSpacing/>
    </w:pPr>
  </w:style>
  <w:style w:type="character" w:customStyle="1" w:styleId="berschrift4Zchn">
    <w:name w:val="Überschrift 4 Zchn"/>
    <w:basedOn w:val="Absatz-Standardschriftart"/>
    <w:link w:val="berschrift4"/>
    <w:uiPriority w:val="9"/>
    <w:semiHidden/>
    <w:rsid w:val="002865E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2865E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865E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865E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65EA"/>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DE60A2"/>
    <w:pPr>
      <w:tabs>
        <w:tab w:val="left" w:pos="440"/>
        <w:tab w:val="right" w:leader="dot" w:pos="9062"/>
      </w:tabs>
      <w:spacing w:after="100"/>
    </w:pPr>
  </w:style>
  <w:style w:type="paragraph" w:styleId="Verzeichnis2">
    <w:name w:val="toc 2"/>
    <w:basedOn w:val="Standard"/>
    <w:next w:val="Standard"/>
    <w:autoRedefine/>
    <w:uiPriority w:val="39"/>
    <w:unhideWhenUsed/>
    <w:rsid w:val="00057AA2"/>
    <w:pPr>
      <w:spacing w:after="100"/>
      <w:ind w:left="220"/>
    </w:pPr>
  </w:style>
  <w:style w:type="paragraph" w:styleId="Verzeichnis3">
    <w:name w:val="toc 3"/>
    <w:basedOn w:val="Standard"/>
    <w:next w:val="Standard"/>
    <w:autoRedefine/>
    <w:uiPriority w:val="39"/>
    <w:unhideWhenUsed/>
    <w:rsid w:val="00057AA2"/>
    <w:pPr>
      <w:spacing w:after="100"/>
      <w:ind w:left="440"/>
    </w:pPr>
  </w:style>
  <w:style w:type="character" w:styleId="Hyperlink">
    <w:name w:val="Hyperlink"/>
    <w:basedOn w:val="Absatz-Standardschriftart"/>
    <w:uiPriority w:val="99"/>
    <w:unhideWhenUsed/>
    <w:rsid w:val="00057AA2"/>
    <w:rPr>
      <w:color w:val="0563C1" w:themeColor="hyperlink"/>
      <w:u w:val="single"/>
    </w:rPr>
  </w:style>
  <w:style w:type="paragraph" w:styleId="Kopfzeile">
    <w:name w:val="header"/>
    <w:basedOn w:val="Standard"/>
    <w:link w:val="KopfzeileZchn"/>
    <w:uiPriority w:val="99"/>
    <w:unhideWhenUsed/>
    <w:rsid w:val="006B5E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5E49"/>
  </w:style>
  <w:style w:type="paragraph" w:styleId="Fuzeile">
    <w:name w:val="footer"/>
    <w:basedOn w:val="Standard"/>
    <w:link w:val="FuzeileZchn"/>
    <w:uiPriority w:val="99"/>
    <w:unhideWhenUsed/>
    <w:rsid w:val="006B5E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5E49"/>
  </w:style>
  <w:style w:type="paragraph" w:styleId="Verzeichnis4">
    <w:name w:val="toc 4"/>
    <w:basedOn w:val="Standard"/>
    <w:next w:val="Standard"/>
    <w:autoRedefine/>
    <w:uiPriority w:val="39"/>
    <w:unhideWhenUsed/>
    <w:rsid w:val="00603726"/>
    <w:pPr>
      <w:spacing w:after="100"/>
      <w:ind w:left="660"/>
      <w:jc w:val="left"/>
    </w:pPr>
    <w:rPr>
      <w:rFonts w:eastAsiaTheme="minorEastAsia"/>
      <w:lang w:eastAsia="de-CH"/>
    </w:rPr>
  </w:style>
  <w:style w:type="paragraph" w:styleId="Verzeichnis5">
    <w:name w:val="toc 5"/>
    <w:basedOn w:val="Standard"/>
    <w:next w:val="Standard"/>
    <w:autoRedefine/>
    <w:uiPriority w:val="39"/>
    <w:unhideWhenUsed/>
    <w:rsid w:val="00603726"/>
    <w:pPr>
      <w:spacing w:after="100"/>
      <w:ind w:left="880"/>
      <w:jc w:val="left"/>
    </w:pPr>
    <w:rPr>
      <w:rFonts w:eastAsiaTheme="minorEastAsia"/>
      <w:lang w:eastAsia="de-CH"/>
    </w:rPr>
  </w:style>
  <w:style w:type="paragraph" w:styleId="Verzeichnis6">
    <w:name w:val="toc 6"/>
    <w:basedOn w:val="Standard"/>
    <w:next w:val="Standard"/>
    <w:autoRedefine/>
    <w:uiPriority w:val="39"/>
    <w:unhideWhenUsed/>
    <w:rsid w:val="00603726"/>
    <w:pPr>
      <w:spacing w:after="100"/>
      <w:ind w:left="1100"/>
      <w:jc w:val="left"/>
    </w:pPr>
    <w:rPr>
      <w:rFonts w:eastAsiaTheme="minorEastAsia"/>
      <w:lang w:eastAsia="de-CH"/>
    </w:rPr>
  </w:style>
  <w:style w:type="paragraph" w:styleId="Verzeichnis7">
    <w:name w:val="toc 7"/>
    <w:basedOn w:val="Standard"/>
    <w:next w:val="Standard"/>
    <w:autoRedefine/>
    <w:uiPriority w:val="39"/>
    <w:unhideWhenUsed/>
    <w:rsid w:val="00603726"/>
    <w:pPr>
      <w:spacing w:after="100"/>
      <w:ind w:left="1320"/>
      <w:jc w:val="left"/>
    </w:pPr>
    <w:rPr>
      <w:rFonts w:eastAsiaTheme="minorEastAsia"/>
      <w:lang w:eastAsia="de-CH"/>
    </w:rPr>
  </w:style>
  <w:style w:type="paragraph" w:styleId="Verzeichnis8">
    <w:name w:val="toc 8"/>
    <w:basedOn w:val="Standard"/>
    <w:next w:val="Standard"/>
    <w:autoRedefine/>
    <w:uiPriority w:val="39"/>
    <w:unhideWhenUsed/>
    <w:rsid w:val="00603726"/>
    <w:pPr>
      <w:spacing w:after="100"/>
      <w:ind w:left="1540"/>
      <w:jc w:val="left"/>
    </w:pPr>
    <w:rPr>
      <w:rFonts w:eastAsiaTheme="minorEastAsia"/>
      <w:lang w:eastAsia="de-CH"/>
    </w:rPr>
  </w:style>
  <w:style w:type="paragraph" w:styleId="Verzeichnis9">
    <w:name w:val="toc 9"/>
    <w:basedOn w:val="Standard"/>
    <w:next w:val="Standard"/>
    <w:autoRedefine/>
    <w:uiPriority w:val="39"/>
    <w:unhideWhenUsed/>
    <w:rsid w:val="00603726"/>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image" Target="media/image47.emf"/><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DA4107-D36E-4581-9233-40E619517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85</Pages>
  <Words>13763</Words>
  <Characters>86710</Characters>
  <Application>Microsoft Office Word</Application>
  <DocSecurity>0</DocSecurity>
  <Lines>722</Lines>
  <Paragraphs>200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Moduldokumentation</vt:lpstr>
      <vt:lpstr>Moduldokumentation X</vt:lpstr>
    </vt:vector>
  </TitlesOfParts>
  <Company/>
  <LinksUpToDate>false</LinksUpToDate>
  <CharactersWithSpaces>100273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379</cp:revision>
  <dcterms:created xsi:type="dcterms:W3CDTF">2016-02-21T14:13:00Z</dcterms:created>
  <dcterms:modified xsi:type="dcterms:W3CDTF">2016-06-13T07:39:00Z</dcterms:modified>
</cp:coreProperties>
</file>