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30750" w:rsidRPr="00386BF5" w:rsidRDefault="00156D8C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3075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E30750" w:rsidRPr="00386BF5" w:rsidRDefault="00E30750" w:rsidP="00AF65CF">
                                <w:pPr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</w:pPr>
                                <w:r w:rsidRPr="00386BF5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>Modul Distributed Data</w:t>
                                </w:r>
                                <w:r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 xml:space="preserve"> Management (ddm)</w:t>
                                </w:r>
                              </w:p>
                              <w:p w:rsidR="00E30750" w:rsidRPr="00386BF5" w:rsidRDefault="00E30750" w:rsidP="00AF65CF">
                                <w:pPr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</w:pPr>
                                <w:r w:rsidRPr="00386BF5"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E30750" w:rsidRPr="00386BF5" w:rsidRDefault="00156D8C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E30750"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E30750" w:rsidRPr="00386BF5" w:rsidRDefault="00E30750" w:rsidP="00AF65CF">
                          <w:pPr>
                            <w:rPr>
                              <w:sz w:val="40"/>
                              <w:szCs w:val="40"/>
                              <w:lang w:val="en-US"/>
                            </w:rPr>
                          </w:pPr>
                          <w:r w:rsidRPr="00386BF5">
                            <w:rPr>
                              <w:sz w:val="40"/>
                              <w:szCs w:val="40"/>
                              <w:lang w:val="en-US"/>
                            </w:rPr>
                            <w:t>Modul Distributed Data</w:t>
                          </w:r>
                          <w:r>
                            <w:rPr>
                              <w:sz w:val="40"/>
                              <w:szCs w:val="40"/>
                              <w:lang w:val="en-US"/>
                            </w:rPr>
                            <w:t xml:space="preserve"> Management (ddm)</w:t>
                          </w:r>
                        </w:p>
                        <w:p w:rsidR="00E30750" w:rsidRPr="00386BF5" w:rsidRDefault="00E30750" w:rsidP="00AF65CF">
                          <w:pPr>
                            <w:rPr>
                              <w:sz w:val="40"/>
                              <w:szCs w:val="40"/>
                              <w:lang w:val="en-US"/>
                            </w:rPr>
                          </w:pPr>
                          <w:r w:rsidRPr="00386BF5">
                            <w:rPr>
                              <w:sz w:val="32"/>
                              <w:szCs w:val="32"/>
                              <w:lang w:val="en-US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E30750" w:rsidRDefault="00E30750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E30750" w:rsidRDefault="00E30750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4C562F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05870" w:history="1">
            <w:r w:rsidR="004C562F" w:rsidRPr="00407EA7">
              <w:rPr>
                <w:rStyle w:val="Hyperlink"/>
                <w:noProof/>
              </w:rPr>
              <w:t>1</w:t>
            </w:r>
            <w:r w:rsidR="004C562F">
              <w:rPr>
                <w:rFonts w:eastAsiaTheme="minorEastAsia"/>
                <w:noProof/>
                <w:lang w:eastAsia="de-CH"/>
              </w:rPr>
              <w:tab/>
            </w:r>
            <w:r w:rsidR="004C562F" w:rsidRPr="00407EA7">
              <w:rPr>
                <w:rStyle w:val="Hyperlink"/>
                <w:noProof/>
              </w:rPr>
              <w:t>Einleitung</w:t>
            </w:r>
            <w:r w:rsidR="004C562F">
              <w:rPr>
                <w:noProof/>
                <w:webHidden/>
              </w:rPr>
              <w:tab/>
            </w:r>
            <w:r w:rsidR="004C562F">
              <w:rPr>
                <w:noProof/>
                <w:webHidden/>
              </w:rPr>
              <w:fldChar w:fldCharType="begin"/>
            </w:r>
            <w:r w:rsidR="004C562F">
              <w:rPr>
                <w:noProof/>
                <w:webHidden/>
              </w:rPr>
              <w:instrText xml:space="preserve"> PAGEREF _Toc2105870 \h </w:instrText>
            </w:r>
            <w:r w:rsidR="004C562F">
              <w:rPr>
                <w:noProof/>
                <w:webHidden/>
              </w:rPr>
            </w:r>
            <w:r w:rsidR="004C562F">
              <w:rPr>
                <w:noProof/>
                <w:webHidden/>
              </w:rPr>
              <w:fldChar w:fldCharType="separate"/>
            </w:r>
            <w:r w:rsidR="004C562F">
              <w:rPr>
                <w:noProof/>
                <w:webHidden/>
              </w:rPr>
              <w:t>4</w:t>
            </w:r>
            <w:r w:rsidR="004C562F"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71" w:history="1">
            <w:r w:rsidRPr="00407EA7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72" w:history="1">
            <w:r w:rsidRPr="00407EA7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73" w:history="1">
            <w:r w:rsidRPr="00407EA7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05874" w:history="1">
            <w:r w:rsidRPr="00407EA7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75" w:history="1">
            <w:r w:rsidRPr="00407EA7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76" w:history="1">
            <w:r w:rsidRPr="00407EA7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Fachvertiefung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77" w:history="1">
            <w:r w:rsidRPr="00407EA7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Verteiltes Rechnen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78" w:history="1">
            <w:r w:rsidRPr="00407EA7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Verteiltes Rechnen (Distributed Computing)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79" w:history="1">
            <w:r w:rsidRPr="00407EA7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Was wird verteilt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80" w:history="1">
            <w:r w:rsidRPr="00407EA7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Einordnung der Thematik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81" w:history="1">
            <w:r w:rsidRPr="00407EA7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Verteilt, mobil, parallel 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82" w:history="1">
            <w:r w:rsidRPr="00407EA7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… Big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83" w:history="1">
            <w:r w:rsidRPr="00407EA7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Verteilte Datenbanksysteme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84" w:history="1">
            <w:r w:rsidRPr="00407EA7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Verteilte Datenbanksysteme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85" w:history="1">
            <w:r w:rsidRPr="00407EA7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Klassifizierung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86" w:history="1">
            <w:r w:rsidRPr="00407EA7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DDBS (P2P)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87" w:history="1">
            <w:r w:rsidRPr="00407EA7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MDBS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88" w:history="1">
            <w:r w:rsidRPr="00407EA7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Date’s 12 Regeln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89" w:history="1">
            <w:r w:rsidRPr="00407EA7">
              <w:rPr>
                <w:rStyle w:val="Hyperlink"/>
                <w:noProof/>
              </w:rPr>
              <w:t>2.5.6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Aspekte Verteilter Datenbanksysteme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90" w:history="1">
            <w:r w:rsidRPr="00407EA7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Parallele Datenbanksysteme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91" w:history="1">
            <w:r w:rsidRPr="00407EA7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Parallele Datenbanksysteme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92" w:history="1">
            <w:r w:rsidRPr="00407EA7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Architekturen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93" w:history="1">
            <w:r w:rsidRPr="00407EA7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Aspekte paralleler Datenbanksysteme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94" w:history="1">
            <w:r w:rsidRPr="00407EA7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NoSQL 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95" w:history="1">
            <w:r w:rsidRPr="00407EA7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NoSQL 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96" w:history="1">
            <w:r w:rsidRPr="00407EA7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Konzepte NoSQL 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97" w:history="1">
            <w:r w:rsidRPr="00407EA7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Mobile Datenbanksysteme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98" w:history="1">
            <w:r w:rsidRPr="00407EA7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Semantic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99" w:history="1">
            <w:r w:rsidRPr="00407EA7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00" w:history="1">
            <w:r w:rsidRPr="00407EA7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Was sind Trigger?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01" w:history="1">
            <w:r w:rsidRPr="00407EA7">
              <w:rPr>
                <w:rStyle w:val="Hyperlink"/>
                <w:noProof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Wozu dienen Trigger?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02" w:history="1">
            <w:r w:rsidRPr="00407EA7">
              <w:rPr>
                <w:rStyle w:val="Hyperlink"/>
                <w:noProof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Trigger 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03" w:history="1">
            <w:r w:rsidRPr="00407EA7">
              <w:rPr>
                <w:rStyle w:val="Hyperlink"/>
                <w:noProof/>
              </w:rPr>
              <w:t>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Triggertypen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04" w:history="1">
            <w:r w:rsidRPr="00407EA7">
              <w:rPr>
                <w:rStyle w:val="Hyperlink"/>
                <w:noProof/>
              </w:rPr>
              <w:t>2.14.1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Triggertypen: Ereignis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05" w:history="1">
            <w:r w:rsidRPr="00407EA7">
              <w:rPr>
                <w:rStyle w:val="Hyperlink"/>
                <w:noProof/>
              </w:rPr>
              <w:t>2.14.2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Triggertypen: Timing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06" w:history="1">
            <w:r w:rsidRPr="00407EA7">
              <w:rPr>
                <w:rStyle w:val="Hyperlink"/>
                <w:noProof/>
              </w:rPr>
              <w:t>2.14.3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Triggertypen: Granulat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07" w:history="1">
            <w:r w:rsidRPr="00407EA7">
              <w:rPr>
                <w:rStyle w:val="Hyperlink"/>
                <w:noProof/>
              </w:rPr>
              <w:t>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DML-Trigger auf Tabellen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08" w:history="1">
            <w:r w:rsidRPr="00407EA7">
              <w:rPr>
                <w:rStyle w:val="Hyperlink"/>
                <w:noProof/>
              </w:rPr>
              <w:t>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PL/SQL 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09" w:history="1">
            <w:r w:rsidRPr="00407EA7">
              <w:rPr>
                <w:rStyle w:val="Hyperlink"/>
                <w:noProof/>
              </w:rPr>
              <w:t>2.16.1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Einfacher PL/SQL 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10" w:history="1">
            <w:r w:rsidRPr="00407EA7">
              <w:rPr>
                <w:rStyle w:val="Hyperlink"/>
                <w:noProof/>
              </w:rPr>
              <w:t>2.16.2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Bildschirmausgabe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11" w:history="1">
            <w:r w:rsidRPr="00407EA7">
              <w:rPr>
                <w:rStyle w:val="Hyperlink"/>
                <w:noProof/>
              </w:rPr>
              <w:t>2.16.3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Datentypen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12" w:history="1">
            <w:r w:rsidRPr="00407EA7">
              <w:rPr>
                <w:rStyle w:val="Hyperlink"/>
                <w:noProof/>
              </w:rPr>
              <w:t>2.16.4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Anweisung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13" w:history="1">
            <w:r w:rsidRPr="00407EA7">
              <w:rPr>
                <w:rStyle w:val="Hyperlink"/>
                <w:noProof/>
              </w:rPr>
              <w:t>2.17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1. Erfahrung mit Trigger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14" w:history="1">
            <w:r w:rsidRPr="00407EA7">
              <w:rPr>
                <w:rStyle w:val="Hyperlink"/>
                <w:noProof/>
              </w:rPr>
              <w:t>2.17.1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Beispiel-Datenbasis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15" w:history="1">
            <w:r w:rsidRPr="00407EA7">
              <w:rPr>
                <w:rStyle w:val="Hyperlink"/>
                <w:noProof/>
              </w:rPr>
              <w:t>2.17.2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1. Erfahrung mit Trigger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16" w:history="1">
            <w:r w:rsidRPr="00407EA7">
              <w:rPr>
                <w:rStyle w:val="Hyperlink"/>
                <w:noProof/>
              </w:rPr>
              <w:t>2.18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Konsistent Prüfen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05917" w:history="1">
            <w:r w:rsidRPr="00407EA7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18" w:history="1">
            <w:r w:rsidRPr="00407EA7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Inhalt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19" w:history="1">
            <w:r w:rsidRPr="00407EA7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Einführung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20" w:history="1">
            <w:r w:rsidRPr="00407EA7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Ausganglage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21" w:history="1">
            <w:r w:rsidRPr="00407EA7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Datenbank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22" w:history="1">
            <w:r w:rsidRPr="00407EA7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Verteilte Anwendungen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23" w:history="1">
            <w:r w:rsidRPr="00407EA7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Entwurfsproblem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24" w:history="1">
            <w:r w:rsidRPr="00407EA7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Alternative Entwurfsstrategien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25" w:history="1">
            <w:r w:rsidRPr="00407EA7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Top-down Entwurf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26" w:history="1">
            <w:r w:rsidRPr="00407EA7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Verteilungsentwurf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27" w:history="1">
            <w:r w:rsidRPr="00407EA7">
              <w:rPr>
                <w:rStyle w:val="Hyperlink"/>
                <w:noProof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Kernpunkte des Verteilungsentwurfs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28" w:history="1">
            <w:r w:rsidRPr="00407EA7">
              <w:rPr>
                <w:rStyle w:val="Hyperlink"/>
                <w:noProof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Grad der Fragmentierung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29" w:history="1">
            <w:r w:rsidRPr="00407EA7">
              <w:rPr>
                <w:rStyle w:val="Hyperlink"/>
                <w:noProof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Arten der Fragmentierung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30" w:history="1">
            <w:r w:rsidRPr="00407EA7">
              <w:rPr>
                <w:rStyle w:val="Hyperlink"/>
                <w:noProof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Möglichkeit der Fragmentierung – Horizontal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31" w:history="1">
            <w:r w:rsidRPr="00407EA7">
              <w:rPr>
                <w:rStyle w:val="Hyperlink"/>
                <w:noProof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Möglichkeit der Fragmentierung – Vertikal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32" w:history="1">
            <w:r w:rsidRPr="00407EA7">
              <w:rPr>
                <w:rStyle w:val="Hyperlink"/>
                <w:noProof/>
              </w:rPr>
              <w:t>3.3.6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Korrektheit der Fragmentierung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33" w:history="1">
            <w:r w:rsidRPr="00407EA7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PHF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34" w:history="1">
            <w:r w:rsidRPr="00407EA7">
              <w:rPr>
                <w:rStyle w:val="Hyperlink"/>
                <w:noProof/>
              </w:rPr>
              <w:t>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PHF – Information über Daten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35" w:history="1">
            <w:r w:rsidRPr="00407EA7">
              <w:rPr>
                <w:rStyle w:val="Hyperlink"/>
                <w:noProof/>
              </w:rPr>
              <w:t>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PHF – Information über Anwendungen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36" w:history="1">
            <w:r w:rsidRPr="00407EA7">
              <w:rPr>
                <w:rStyle w:val="Hyperlink"/>
                <w:noProof/>
              </w:rPr>
              <w:t>3.4.3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Minterm 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37" w:history="1">
            <w:r w:rsidRPr="00407EA7">
              <w:rPr>
                <w:rStyle w:val="Hyperlink"/>
                <w:noProof/>
              </w:rPr>
              <w:t>3.4.4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PHF – Information über Anwendungen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38" w:history="1">
            <w:r w:rsidRPr="00407EA7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39" w:history="1">
            <w:r w:rsidRPr="00407EA7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PHF Verfahren, 1. Schritt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40" w:history="1">
            <w:r w:rsidRPr="00407EA7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Vollständigkeit und Minimalität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41" w:history="1">
            <w:r w:rsidRPr="00407EA7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PHF – Verfahren, 2. Schritt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42" w:history="1">
            <w:r w:rsidRPr="00407EA7">
              <w:rPr>
                <w:rStyle w:val="Hyperlink"/>
                <w:noProof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PHF – Verfahren, 3. Schritt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43" w:history="1">
            <w:r w:rsidRPr="00407EA7">
              <w:rPr>
                <w:rStyle w:val="Hyperlink"/>
                <w:noProof/>
              </w:rPr>
              <w:t>3.5.5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PHF –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44" w:history="1">
            <w:r w:rsidRPr="00407EA7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DHF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45" w:history="1">
            <w:r w:rsidRPr="00407EA7">
              <w:rPr>
                <w:rStyle w:val="Hyperlink"/>
                <w:noProof/>
              </w:rPr>
              <w:t>3.6.1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Abgeleitete horizontale Fragmentierung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46" w:history="1">
            <w:r w:rsidRPr="00407EA7">
              <w:rPr>
                <w:rStyle w:val="Hyperlink"/>
                <w:noProof/>
              </w:rPr>
              <w:t>3.6.2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DHF -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947" w:history="1">
            <w:r w:rsidRPr="00407EA7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Tafelmitschrift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62F" w:rsidRDefault="004C562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05948" w:history="1">
            <w:r w:rsidRPr="00407EA7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7EA7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105870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105871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86BF5">
        <w:t>ddm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105872"/>
      <w:r>
        <w:t>Lernziele</w:t>
      </w:r>
      <w:bookmarkEnd w:id="8"/>
      <w:bookmarkEnd w:id="9"/>
      <w:bookmarkEnd w:id="10"/>
      <w:bookmarkEnd w:id="11"/>
    </w:p>
    <w:p w:rsidR="006D3FBA" w:rsidRDefault="006D3FBA" w:rsidP="006D3FBA">
      <w:r>
        <w:t>Skalierbarkeit, Verfügbarkeit und Ausfallstoleranz bilden Schlüsselanforderungen an heutige verteilte Informationssysteme. In diesem Modul vertiefen sich die Studierenden in die grundlegenden Konzepte und Technologien verteilter Datenhaltung und -verarbeitung. Dabei wird sowohl auf die klassischen Ansätze verteilter Datenbanksysteme eingegangen als auch neuartige Paradigmen der NoSQL Systeme besprochen.</w:t>
      </w:r>
    </w:p>
    <w:p w:rsidR="006D3FBA" w:rsidRPr="006D3FBA" w:rsidRDefault="006D3FBA" w:rsidP="006D3FBA">
      <w:pPr>
        <w:pStyle w:val="ListParagraph"/>
        <w:numPr>
          <w:ilvl w:val="0"/>
          <w:numId w:val="3"/>
        </w:numPr>
        <w:rPr>
          <w:lang w:val="en-US"/>
        </w:rPr>
      </w:pPr>
      <w:r w:rsidRPr="006D3FBA">
        <w:rPr>
          <w:lang w:val="en-US"/>
        </w:rPr>
        <w:t>Aktive Datenbanken:</w:t>
      </w:r>
    </w:p>
    <w:p w:rsidR="006D3FBA" w:rsidRPr="006D3FBA" w:rsidRDefault="006D3FBA" w:rsidP="006D3FBA">
      <w:pPr>
        <w:pStyle w:val="ListParagraph"/>
        <w:numPr>
          <w:ilvl w:val="1"/>
          <w:numId w:val="3"/>
        </w:numPr>
        <w:rPr>
          <w:lang w:val="en-US"/>
        </w:rPr>
      </w:pPr>
      <w:r w:rsidRPr="006D3FBA">
        <w:rPr>
          <w:lang w:val="en-US"/>
        </w:rPr>
        <w:t>Stored Procedures</w:t>
      </w:r>
    </w:p>
    <w:p w:rsidR="006D3FBA" w:rsidRPr="006D3FBA" w:rsidRDefault="006D3FBA" w:rsidP="006D3FBA">
      <w:pPr>
        <w:pStyle w:val="ListParagraph"/>
        <w:numPr>
          <w:ilvl w:val="1"/>
          <w:numId w:val="3"/>
        </w:numPr>
        <w:rPr>
          <w:lang w:val="en-US"/>
        </w:rPr>
      </w:pPr>
      <w:r w:rsidRPr="006D3FBA">
        <w:rPr>
          <w:lang w:val="en-US"/>
        </w:rPr>
        <w:t>ECA Prinzip</w:t>
      </w:r>
    </w:p>
    <w:p w:rsidR="006D3FBA" w:rsidRPr="006D3FBA" w:rsidRDefault="006D3FBA" w:rsidP="006D3FBA">
      <w:pPr>
        <w:pStyle w:val="ListParagraph"/>
        <w:numPr>
          <w:ilvl w:val="1"/>
          <w:numId w:val="3"/>
        </w:numPr>
        <w:rPr>
          <w:lang w:val="en-US"/>
        </w:rPr>
      </w:pPr>
      <w:r w:rsidRPr="006D3FBA">
        <w:rPr>
          <w:lang w:val="en-US"/>
        </w:rPr>
        <w:t>Trigger</w:t>
      </w:r>
    </w:p>
    <w:p w:rsidR="006D3FBA" w:rsidRDefault="006D3FBA" w:rsidP="006D3FBA">
      <w:pPr>
        <w:pStyle w:val="ListParagraph"/>
        <w:numPr>
          <w:ilvl w:val="0"/>
          <w:numId w:val="3"/>
        </w:numPr>
      </w:pPr>
      <w:r>
        <w:t>Verteilte Datenbanksysteme:</w:t>
      </w:r>
    </w:p>
    <w:p w:rsidR="006D3FBA" w:rsidRDefault="006D3FBA" w:rsidP="006D3FBA">
      <w:pPr>
        <w:pStyle w:val="ListParagraph"/>
        <w:numPr>
          <w:ilvl w:val="1"/>
          <w:numId w:val="3"/>
        </w:numPr>
      </w:pPr>
      <w:r>
        <w:t>Architektur verteilter Datenbanksysteme</w:t>
      </w:r>
    </w:p>
    <w:p w:rsidR="006D3FBA" w:rsidRDefault="006D3FBA" w:rsidP="006D3FBA">
      <w:pPr>
        <w:pStyle w:val="ListParagraph"/>
        <w:numPr>
          <w:ilvl w:val="1"/>
          <w:numId w:val="3"/>
        </w:numPr>
      </w:pPr>
      <w:r>
        <w:t>verteilter Datenentwurf</w:t>
      </w:r>
    </w:p>
    <w:p w:rsidR="006D3FBA" w:rsidRDefault="006D3FBA" w:rsidP="006D3FBA">
      <w:pPr>
        <w:pStyle w:val="ListParagraph"/>
        <w:numPr>
          <w:ilvl w:val="1"/>
          <w:numId w:val="3"/>
        </w:numPr>
      </w:pPr>
      <w:r>
        <w:t>verteilte Anfrageverarbeitung</w:t>
      </w:r>
    </w:p>
    <w:p w:rsidR="006D3FBA" w:rsidRDefault="006D3FBA" w:rsidP="006D3FBA">
      <w:pPr>
        <w:pStyle w:val="ListParagraph"/>
        <w:numPr>
          <w:ilvl w:val="1"/>
          <w:numId w:val="3"/>
        </w:numPr>
      </w:pPr>
      <w:r>
        <w:t>verteilte Transaktionen</w:t>
      </w:r>
    </w:p>
    <w:p w:rsidR="006D3FBA" w:rsidRDefault="006D3FBA" w:rsidP="006D3FBA">
      <w:pPr>
        <w:pStyle w:val="ListParagraph"/>
        <w:numPr>
          <w:ilvl w:val="1"/>
          <w:numId w:val="3"/>
        </w:numPr>
      </w:pPr>
      <w:r>
        <w:t>Replikation</w:t>
      </w:r>
    </w:p>
    <w:p w:rsidR="006D3FBA" w:rsidRDefault="006D3FBA" w:rsidP="006D3FBA">
      <w:pPr>
        <w:pStyle w:val="ListParagraph"/>
        <w:numPr>
          <w:ilvl w:val="0"/>
          <w:numId w:val="3"/>
        </w:numPr>
      </w:pPr>
      <w:r>
        <w:t>NoSQL:</w:t>
      </w:r>
    </w:p>
    <w:p w:rsidR="006D3FBA" w:rsidRDefault="006D3FBA" w:rsidP="006D3FBA">
      <w:pPr>
        <w:pStyle w:val="ListParagraph"/>
        <w:numPr>
          <w:ilvl w:val="1"/>
          <w:numId w:val="3"/>
        </w:numPr>
      </w:pPr>
      <w:r>
        <w:t>Daten-, Speicher- und Anfragemodelle</w:t>
      </w:r>
    </w:p>
    <w:p w:rsidR="006D3FBA" w:rsidRPr="004B1E3E" w:rsidRDefault="006D3FBA" w:rsidP="006D3FBA">
      <w:pPr>
        <w:pStyle w:val="ListParagraph"/>
        <w:numPr>
          <w:ilvl w:val="1"/>
          <w:numId w:val="3"/>
        </w:numPr>
        <w:rPr>
          <w:lang w:val="en-US"/>
        </w:rPr>
      </w:pPr>
      <w:r w:rsidRPr="004B1E3E">
        <w:rPr>
          <w:lang w:val="en-US"/>
        </w:rPr>
        <w:t>Key/Value, Wide Column, Document, Graph</w:t>
      </w:r>
    </w:p>
    <w:p w:rsidR="006D3FBA" w:rsidRDefault="006D3FBA" w:rsidP="006D3FBA">
      <w:pPr>
        <w:pStyle w:val="ListParagraph"/>
        <w:numPr>
          <w:ilvl w:val="1"/>
          <w:numId w:val="3"/>
        </w:numPr>
      </w:pPr>
      <w:r>
        <w:t>Map/Reduce</w:t>
      </w:r>
    </w:p>
    <w:p w:rsidR="006D3FBA" w:rsidRDefault="006D3FBA" w:rsidP="006D3FBA">
      <w:pPr>
        <w:pStyle w:val="ListParagraph"/>
        <w:numPr>
          <w:ilvl w:val="1"/>
          <w:numId w:val="3"/>
        </w:numPr>
      </w:pPr>
      <w:r>
        <w:t>Partitionierung (Sharding), verteilte Hashtabellen</w:t>
      </w:r>
    </w:p>
    <w:p w:rsidR="006D3FBA" w:rsidRDefault="006D3FBA" w:rsidP="006D3FBA">
      <w:pPr>
        <w:pStyle w:val="ListParagraph"/>
        <w:numPr>
          <w:ilvl w:val="1"/>
          <w:numId w:val="3"/>
        </w:numPr>
      </w:pPr>
      <w:r>
        <w:t>Konsistenz- und Replikationsmodelle</w:t>
      </w:r>
    </w:p>
    <w:p w:rsidR="006D3FBA" w:rsidRDefault="006D3FBA" w:rsidP="006D3FBA">
      <w:pPr>
        <w:pStyle w:val="ListParagraph"/>
        <w:numPr>
          <w:ilvl w:val="1"/>
          <w:numId w:val="3"/>
        </w:numPr>
      </w:pPr>
      <w:r>
        <w:t>CAP Theorem, BASE</w:t>
      </w:r>
    </w:p>
    <w:p w:rsidR="003A70B0" w:rsidRPr="006D3FBA" w:rsidRDefault="006D3FBA" w:rsidP="006D3FBA">
      <w:pPr>
        <w:pStyle w:val="ListParagraph"/>
        <w:numPr>
          <w:ilvl w:val="0"/>
          <w:numId w:val="3"/>
        </w:numPr>
        <w:rPr>
          <w:lang w:val="en-US"/>
        </w:rPr>
      </w:pPr>
      <w:r w:rsidRPr="006D3FBA">
        <w:rPr>
          <w:lang w:val="en-US"/>
        </w:rPr>
        <w:t>NoSQL Systeme: Cassandra, MongoDB, HBase, Neo4j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105873"/>
      <w:r>
        <w:t>Prüfungen</w:t>
      </w:r>
      <w:bookmarkEnd w:id="12"/>
      <w:bookmarkEnd w:id="13"/>
      <w:bookmarkEnd w:id="14"/>
      <w:bookmarkEnd w:id="15"/>
    </w:p>
    <w:p w:rsidR="00E95E9C" w:rsidRDefault="00E95E9C" w:rsidP="00E95E9C">
      <w:r>
        <w:t>Die Modulnote setzt sich aus einer Erfahrungsnote zu 50% mit zwei Assessments zu je 25%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105874"/>
      <w:r>
        <w:lastRenderedPageBreak/>
        <w:t>Woche 1</w:t>
      </w:r>
      <w:bookmarkEnd w:id="16"/>
    </w:p>
    <w:p w:rsidR="00973D65" w:rsidRDefault="0047649C" w:rsidP="0047649C">
      <w:pPr>
        <w:pStyle w:val="Heading2"/>
      </w:pPr>
      <w:bookmarkStart w:id="17" w:name="_Toc2105875"/>
      <w:r>
        <w:t>Gliederung</w:t>
      </w:r>
      <w:bookmarkEnd w:id="17"/>
    </w:p>
    <w:p w:rsidR="00AF6316" w:rsidRDefault="00B90D75" w:rsidP="00AF65CF">
      <w:r>
        <w:rPr>
          <w:noProof/>
        </w:rPr>
        <w:drawing>
          <wp:inline distT="0" distB="0" distL="0" distR="0" wp14:anchorId="4431CBE3" wp14:editId="3E7C8CB1">
            <wp:extent cx="5760720" cy="34759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316" w:rsidRDefault="0047649C" w:rsidP="0047649C">
      <w:pPr>
        <w:pStyle w:val="Heading2"/>
      </w:pPr>
      <w:bookmarkStart w:id="18" w:name="_Toc2105876"/>
      <w:r>
        <w:t>Fachvertiefung</w:t>
      </w:r>
      <w:bookmarkEnd w:id="18"/>
    </w:p>
    <w:p w:rsidR="0047649C" w:rsidRDefault="00B90D75" w:rsidP="00AF65CF">
      <w:r>
        <w:rPr>
          <w:noProof/>
        </w:rPr>
        <w:drawing>
          <wp:inline distT="0" distB="0" distL="0" distR="0" wp14:anchorId="7F247CFB" wp14:editId="45FA1AF3">
            <wp:extent cx="5760720" cy="19183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2"/>
      </w:pPr>
      <w:bookmarkStart w:id="19" w:name="_Toc2105877"/>
      <w:r>
        <w:t>Verteiltes Rechnen</w:t>
      </w:r>
      <w:bookmarkEnd w:id="19"/>
    </w:p>
    <w:p w:rsidR="0047649C" w:rsidRDefault="0047649C" w:rsidP="0047649C">
      <w:pPr>
        <w:pStyle w:val="Heading3"/>
      </w:pPr>
      <w:bookmarkStart w:id="20" w:name="_Toc2105878"/>
      <w:r>
        <w:t>Verteiltes Rechnen (Distributed Computing)</w:t>
      </w:r>
      <w:bookmarkEnd w:id="20"/>
    </w:p>
    <w:p w:rsidR="0047649C" w:rsidRDefault="00B90D75" w:rsidP="00AF65CF">
      <w:r>
        <w:rPr>
          <w:noProof/>
        </w:rPr>
        <w:drawing>
          <wp:inline distT="0" distB="0" distL="0" distR="0" wp14:anchorId="2B104656" wp14:editId="5DD75821">
            <wp:extent cx="5760720" cy="18370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50" w:rsidRDefault="00E30750" w:rsidP="00AF65CF">
      <w:r w:rsidRPr="00E30750">
        <w:lastRenderedPageBreak/>
        <w:t>In verteilten System</w:t>
      </w:r>
      <w:r>
        <w:t>en</w:t>
      </w:r>
      <w:r w:rsidRPr="00E30750">
        <w:t xml:space="preserve"> kann die Ablauflogik, Daten, Steuerung verteilt sein. Für einen Benutzer verhält sich ein verteiltes System wie ein nicht verteiltes System. Warum sollte man Parallelisieren? -&gt; Performance, Performance, Performance</w:t>
      </w:r>
    </w:p>
    <w:p w:rsidR="0047649C" w:rsidRDefault="0047649C" w:rsidP="0047649C">
      <w:pPr>
        <w:pStyle w:val="Heading3"/>
      </w:pPr>
      <w:bookmarkStart w:id="21" w:name="_Toc2105879"/>
      <w:r>
        <w:t>Was wird verteilt</w:t>
      </w:r>
      <w:bookmarkEnd w:id="21"/>
    </w:p>
    <w:p w:rsidR="0047649C" w:rsidRDefault="00B90D75" w:rsidP="00AF65CF">
      <w:r>
        <w:rPr>
          <w:noProof/>
        </w:rPr>
        <w:drawing>
          <wp:inline distT="0" distB="0" distL="0" distR="0" wp14:anchorId="5D099C2D" wp14:editId="6FB1D6BF">
            <wp:extent cx="5760720" cy="12414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2"/>
      </w:pPr>
      <w:bookmarkStart w:id="22" w:name="_Toc2105880"/>
      <w:r>
        <w:t>Einordnung der Thematik</w:t>
      </w:r>
      <w:bookmarkEnd w:id="22"/>
    </w:p>
    <w:p w:rsidR="0047649C" w:rsidRDefault="0047649C" w:rsidP="0047649C">
      <w:pPr>
        <w:pStyle w:val="Heading3"/>
      </w:pPr>
      <w:bookmarkStart w:id="23" w:name="_Toc2105881"/>
      <w:r>
        <w:t>Verteilt, mobil, parallel …</w:t>
      </w:r>
      <w:bookmarkEnd w:id="23"/>
    </w:p>
    <w:p w:rsidR="0047649C" w:rsidRDefault="00B90D75" w:rsidP="0047649C">
      <w:pPr>
        <w:tabs>
          <w:tab w:val="left" w:pos="900"/>
        </w:tabs>
      </w:pPr>
      <w:r>
        <w:rPr>
          <w:noProof/>
        </w:rPr>
        <w:drawing>
          <wp:inline distT="0" distB="0" distL="0" distR="0" wp14:anchorId="077E9B8C" wp14:editId="68F94066">
            <wp:extent cx="5760720" cy="31000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3"/>
      </w:pPr>
      <w:bookmarkStart w:id="24" w:name="_Toc2105882"/>
      <w:r>
        <w:t>… Big Data</w:t>
      </w:r>
      <w:bookmarkEnd w:id="24"/>
    </w:p>
    <w:p w:rsidR="0047649C" w:rsidRDefault="00B90D75" w:rsidP="0047649C">
      <w:pPr>
        <w:tabs>
          <w:tab w:val="left" w:pos="900"/>
        </w:tabs>
      </w:pPr>
      <w:r>
        <w:rPr>
          <w:noProof/>
        </w:rPr>
        <w:drawing>
          <wp:inline distT="0" distB="0" distL="0" distR="0" wp14:anchorId="5442D8A7" wp14:editId="1DB44290">
            <wp:extent cx="5760720" cy="1169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2"/>
      </w:pPr>
      <w:bookmarkStart w:id="25" w:name="_Toc2105883"/>
      <w:r>
        <w:lastRenderedPageBreak/>
        <w:t>Verteilte Datenbanksysteme</w:t>
      </w:r>
      <w:bookmarkEnd w:id="25"/>
    </w:p>
    <w:p w:rsidR="0047649C" w:rsidRDefault="0047649C" w:rsidP="0047649C">
      <w:pPr>
        <w:pStyle w:val="Heading3"/>
      </w:pPr>
      <w:bookmarkStart w:id="26" w:name="_Toc2105884"/>
      <w:r>
        <w:t>Verteilte Datenbanksysteme</w:t>
      </w:r>
      <w:bookmarkEnd w:id="26"/>
    </w:p>
    <w:p w:rsidR="0047649C" w:rsidRDefault="00B90D75" w:rsidP="00AF65CF">
      <w:r>
        <w:rPr>
          <w:noProof/>
        </w:rPr>
        <w:drawing>
          <wp:inline distT="0" distB="0" distL="0" distR="0" wp14:anchorId="15B0AF63" wp14:editId="64E9DA2B">
            <wp:extent cx="5760720" cy="3323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3"/>
      </w:pPr>
      <w:bookmarkStart w:id="27" w:name="_Toc2105885"/>
      <w:r>
        <w:t>Klassifizierung</w:t>
      </w:r>
      <w:bookmarkEnd w:id="27"/>
    </w:p>
    <w:p w:rsidR="0047649C" w:rsidRDefault="00B90D75" w:rsidP="00AF65CF">
      <w:r>
        <w:rPr>
          <w:noProof/>
        </w:rPr>
        <w:drawing>
          <wp:inline distT="0" distB="0" distL="0" distR="0" wp14:anchorId="7379A74F" wp14:editId="5F3AB2B2">
            <wp:extent cx="5760720" cy="2251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50" w:rsidRDefault="00E30750" w:rsidP="00AF65CF">
      <w:r>
        <w:rPr>
          <w:noProof/>
        </w:rPr>
        <w:lastRenderedPageBreak/>
        <w:drawing>
          <wp:inline distT="0" distB="0" distL="0" distR="0" wp14:anchorId="32EC7D5E" wp14:editId="2DDD0E28">
            <wp:extent cx="3740150" cy="4019672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4164" cy="403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3"/>
      </w:pPr>
      <w:bookmarkStart w:id="28" w:name="_Toc2105886"/>
      <w:r>
        <w:t>DDBS (P2P) Architecture</w:t>
      </w:r>
      <w:bookmarkEnd w:id="28"/>
    </w:p>
    <w:p w:rsidR="0047649C" w:rsidRDefault="00B90D75" w:rsidP="00AF65CF">
      <w:r>
        <w:rPr>
          <w:noProof/>
        </w:rPr>
        <w:drawing>
          <wp:inline distT="0" distB="0" distL="0" distR="0" wp14:anchorId="3FA0FCAF" wp14:editId="0599083B">
            <wp:extent cx="5760720" cy="35236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3"/>
      </w:pPr>
      <w:bookmarkStart w:id="29" w:name="_Toc2105887"/>
      <w:r>
        <w:lastRenderedPageBreak/>
        <w:t>MDBS Architecture</w:t>
      </w:r>
      <w:bookmarkEnd w:id="29"/>
    </w:p>
    <w:p w:rsidR="0047649C" w:rsidRDefault="00B90D75" w:rsidP="00AF65CF">
      <w:r>
        <w:rPr>
          <w:noProof/>
        </w:rPr>
        <w:drawing>
          <wp:inline distT="0" distB="0" distL="0" distR="0" wp14:anchorId="5D34E37A" wp14:editId="3474FA89">
            <wp:extent cx="5760720" cy="35140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3"/>
      </w:pPr>
      <w:bookmarkStart w:id="30" w:name="_Toc2105888"/>
      <w:r>
        <w:t>Date’s 12 Regeln</w:t>
      </w:r>
      <w:bookmarkEnd w:id="30"/>
    </w:p>
    <w:p w:rsidR="0047649C" w:rsidRDefault="001F06D7" w:rsidP="00AF65CF">
      <w:r>
        <w:rPr>
          <w:noProof/>
        </w:rPr>
        <w:drawing>
          <wp:inline distT="0" distB="0" distL="0" distR="0" wp14:anchorId="296E6EB1" wp14:editId="0A821349">
            <wp:extent cx="5760720" cy="36518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50" w:rsidRDefault="00E30750" w:rsidP="00E30750">
      <w:r>
        <w:t>Ortstransparenz und Namenstransparenz:</w:t>
      </w:r>
    </w:p>
    <w:p w:rsidR="00E30750" w:rsidRDefault="00E30750" w:rsidP="00AB42D1">
      <w:pPr>
        <w:pStyle w:val="ListParagraph"/>
        <w:numPr>
          <w:ilvl w:val="0"/>
          <w:numId w:val="4"/>
        </w:numPr>
      </w:pPr>
      <w:r>
        <w:t>Kann mittels View oder Synonymen erstellt werden.</w:t>
      </w:r>
    </w:p>
    <w:p w:rsidR="00E30750" w:rsidRDefault="00E30750" w:rsidP="00AB42D1">
      <w:pPr>
        <w:pStyle w:val="ListParagraph"/>
        <w:numPr>
          <w:ilvl w:val="0"/>
          <w:numId w:val="4"/>
        </w:numPr>
      </w:pPr>
      <w:r>
        <w:t>Damit die Orts</w:t>
      </w:r>
      <w:r w:rsidR="00AB42D1">
        <w:t>-</w:t>
      </w:r>
      <w:r>
        <w:t xml:space="preserve"> und Name</w:t>
      </w:r>
      <w:r w:rsidR="00AB42D1">
        <w:t>n</w:t>
      </w:r>
      <w:r>
        <w:t>stransparenz auf jeder DB genutzt werden kann müssen die Links</w:t>
      </w:r>
    </w:p>
    <w:p w:rsidR="00E30750" w:rsidRDefault="00E30750" w:rsidP="00AB42D1">
      <w:pPr>
        <w:pStyle w:val="ListParagraph"/>
        <w:numPr>
          <w:ilvl w:val="0"/>
          <w:numId w:val="4"/>
        </w:numPr>
      </w:pPr>
      <w:r>
        <w:t>symmetrisch sein. Als von jeder DB ein Link auf die anderen erstellt werden.</w:t>
      </w:r>
    </w:p>
    <w:p w:rsidR="0047649C" w:rsidRDefault="0047649C" w:rsidP="0047649C">
      <w:pPr>
        <w:pStyle w:val="Heading3"/>
      </w:pPr>
      <w:bookmarkStart w:id="31" w:name="_Toc2105889"/>
      <w:r>
        <w:lastRenderedPageBreak/>
        <w:t>Aspekte Verteilter Datenbanksysteme</w:t>
      </w:r>
      <w:bookmarkEnd w:id="31"/>
    </w:p>
    <w:p w:rsidR="0047649C" w:rsidRDefault="001F06D7" w:rsidP="00AF65CF">
      <w:r>
        <w:rPr>
          <w:noProof/>
        </w:rPr>
        <w:drawing>
          <wp:inline distT="0" distB="0" distL="0" distR="0" wp14:anchorId="2CDCF117" wp14:editId="379E3FCA">
            <wp:extent cx="5760720" cy="22656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D7" w:rsidRDefault="001F06D7" w:rsidP="00AF65CF">
      <w:r>
        <w:rPr>
          <w:noProof/>
        </w:rPr>
        <w:drawing>
          <wp:inline distT="0" distB="0" distL="0" distR="0" wp14:anchorId="0FA1E96D" wp14:editId="6AEDBF97">
            <wp:extent cx="5760720" cy="1828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2"/>
      </w:pPr>
      <w:bookmarkStart w:id="32" w:name="_Toc2105890"/>
      <w:r>
        <w:t>Parallele Datenbanksysteme</w:t>
      </w:r>
      <w:bookmarkEnd w:id="32"/>
    </w:p>
    <w:p w:rsidR="0047649C" w:rsidRDefault="0047649C" w:rsidP="0047649C">
      <w:pPr>
        <w:pStyle w:val="Heading3"/>
      </w:pPr>
      <w:bookmarkStart w:id="33" w:name="_Toc2105891"/>
      <w:r>
        <w:t>Parallele Datenbanksysteme</w:t>
      </w:r>
      <w:bookmarkEnd w:id="33"/>
    </w:p>
    <w:p w:rsidR="0047649C" w:rsidRDefault="001F06D7" w:rsidP="00AF65CF">
      <w:r>
        <w:rPr>
          <w:noProof/>
        </w:rPr>
        <w:drawing>
          <wp:inline distT="0" distB="0" distL="0" distR="0" wp14:anchorId="45A13776" wp14:editId="7188CDA3">
            <wp:extent cx="5760720" cy="11557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3"/>
      </w:pPr>
      <w:bookmarkStart w:id="34" w:name="_Toc2105892"/>
      <w:r>
        <w:t>Architekturen</w:t>
      </w:r>
      <w:bookmarkEnd w:id="34"/>
    </w:p>
    <w:p w:rsidR="0047649C" w:rsidRDefault="001F06D7" w:rsidP="00AF65CF">
      <w:r>
        <w:rPr>
          <w:noProof/>
        </w:rPr>
        <w:drawing>
          <wp:inline distT="0" distB="0" distL="0" distR="0" wp14:anchorId="2030D469" wp14:editId="62C2FC4D">
            <wp:extent cx="5760720" cy="10674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3"/>
      </w:pPr>
      <w:bookmarkStart w:id="35" w:name="_Toc2105893"/>
      <w:r>
        <w:lastRenderedPageBreak/>
        <w:t>Aspekte paralleler Datenbanksysteme</w:t>
      </w:r>
      <w:bookmarkEnd w:id="35"/>
    </w:p>
    <w:p w:rsidR="0047649C" w:rsidRDefault="001F06D7" w:rsidP="00AF65CF">
      <w:r>
        <w:rPr>
          <w:noProof/>
        </w:rPr>
        <w:drawing>
          <wp:inline distT="0" distB="0" distL="0" distR="0" wp14:anchorId="28216C53" wp14:editId="3B282AC7">
            <wp:extent cx="5760720" cy="16103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2"/>
      </w:pPr>
      <w:bookmarkStart w:id="36" w:name="_Toc2105894"/>
      <w:r>
        <w:t>NoSQL Systeme</w:t>
      </w:r>
      <w:bookmarkEnd w:id="36"/>
    </w:p>
    <w:p w:rsidR="0047649C" w:rsidRDefault="0047649C" w:rsidP="0047649C">
      <w:pPr>
        <w:pStyle w:val="Heading3"/>
      </w:pPr>
      <w:bookmarkStart w:id="37" w:name="_Toc2105895"/>
      <w:r>
        <w:t>NoSQL Systeme</w:t>
      </w:r>
      <w:bookmarkEnd w:id="37"/>
    </w:p>
    <w:p w:rsidR="0047649C" w:rsidRDefault="009C2BA2" w:rsidP="00AF65CF">
      <w:r>
        <w:rPr>
          <w:noProof/>
        </w:rPr>
        <w:drawing>
          <wp:inline distT="0" distB="0" distL="0" distR="0" wp14:anchorId="35C41882" wp14:editId="2FEA8B5E">
            <wp:extent cx="5760720" cy="16719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3"/>
      </w:pPr>
      <w:bookmarkStart w:id="38" w:name="_Toc2105896"/>
      <w:r>
        <w:t>Konzepte NoSQL Systeme</w:t>
      </w:r>
      <w:bookmarkEnd w:id="38"/>
    </w:p>
    <w:p w:rsidR="0047649C" w:rsidRDefault="009C2BA2" w:rsidP="00AF65CF">
      <w:r>
        <w:rPr>
          <w:noProof/>
        </w:rPr>
        <w:drawing>
          <wp:inline distT="0" distB="0" distL="0" distR="0" wp14:anchorId="505D0590" wp14:editId="5D498BC4">
            <wp:extent cx="5760720" cy="23945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2"/>
      </w:pPr>
      <w:bookmarkStart w:id="39" w:name="_Toc2105897"/>
      <w:r>
        <w:lastRenderedPageBreak/>
        <w:t>Mobile Datenbanksysteme</w:t>
      </w:r>
      <w:bookmarkEnd w:id="39"/>
    </w:p>
    <w:p w:rsidR="0047649C" w:rsidRDefault="009C2BA2" w:rsidP="00AF65CF">
      <w:r>
        <w:rPr>
          <w:noProof/>
        </w:rPr>
        <w:drawing>
          <wp:inline distT="0" distB="0" distL="0" distR="0" wp14:anchorId="006252C5" wp14:editId="6105C791">
            <wp:extent cx="5760720" cy="21062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2"/>
      </w:pPr>
      <w:bookmarkStart w:id="40" w:name="_Toc2105898"/>
      <w:r>
        <w:t>Semantic Web</w:t>
      </w:r>
      <w:bookmarkEnd w:id="40"/>
    </w:p>
    <w:p w:rsidR="00AF6316" w:rsidRDefault="009C2BA2" w:rsidP="00AF65CF">
      <w:r>
        <w:rPr>
          <w:noProof/>
        </w:rPr>
        <w:drawing>
          <wp:inline distT="0" distB="0" distL="0" distR="0" wp14:anchorId="0B534232" wp14:editId="11EA9FF2">
            <wp:extent cx="5760720" cy="32238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316" w:rsidRDefault="009C2BA2" w:rsidP="009C2BA2">
      <w:pPr>
        <w:pStyle w:val="Heading2"/>
      </w:pPr>
      <w:bookmarkStart w:id="41" w:name="_Toc2105899"/>
      <w:r>
        <w:lastRenderedPageBreak/>
        <w:t>Gliederung</w:t>
      </w:r>
      <w:bookmarkEnd w:id="41"/>
    </w:p>
    <w:p w:rsidR="009C2BA2" w:rsidRDefault="009C2BA2" w:rsidP="00AF65CF">
      <w:r>
        <w:rPr>
          <w:noProof/>
        </w:rPr>
        <w:drawing>
          <wp:inline distT="0" distB="0" distL="0" distR="0" wp14:anchorId="0C30A471" wp14:editId="656FC511">
            <wp:extent cx="5760720" cy="35934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2"/>
      </w:pPr>
      <w:bookmarkStart w:id="42" w:name="_Toc2105900"/>
      <w:r>
        <w:t>Was sind Trigger?</w:t>
      </w:r>
      <w:bookmarkEnd w:id="42"/>
    </w:p>
    <w:p w:rsidR="009C2BA2" w:rsidRDefault="009C2BA2" w:rsidP="00AF65CF">
      <w:r>
        <w:rPr>
          <w:noProof/>
        </w:rPr>
        <w:drawing>
          <wp:inline distT="0" distB="0" distL="0" distR="0" wp14:anchorId="098C80E3" wp14:editId="35B1353A">
            <wp:extent cx="5760720" cy="18961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2"/>
      </w:pPr>
      <w:bookmarkStart w:id="43" w:name="_Toc2105901"/>
      <w:r>
        <w:t>Wozu dienen Trigger?</w:t>
      </w:r>
      <w:bookmarkEnd w:id="43"/>
    </w:p>
    <w:p w:rsidR="009C2BA2" w:rsidRDefault="009C2BA2" w:rsidP="00AF65CF">
      <w:r>
        <w:rPr>
          <w:noProof/>
        </w:rPr>
        <w:drawing>
          <wp:inline distT="0" distB="0" distL="0" distR="0" wp14:anchorId="528EDF7B" wp14:editId="48489180">
            <wp:extent cx="5760720" cy="25374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2"/>
      </w:pPr>
      <w:bookmarkStart w:id="44" w:name="_Toc2105902"/>
      <w:r>
        <w:lastRenderedPageBreak/>
        <w:t>Trigger Konzept</w:t>
      </w:r>
      <w:bookmarkEnd w:id="44"/>
    </w:p>
    <w:p w:rsidR="009C2BA2" w:rsidRDefault="009C2BA2" w:rsidP="00AF65CF">
      <w:r>
        <w:rPr>
          <w:noProof/>
        </w:rPr>
        <w:drawing>
          <wp:inline distT="0" distB="0" distL="0" distR="0" wp14:anchorId="0FECEC7A" wp14:editId="6F2C163D">
            <wp:extent cx="5760720" cy="1644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2"/>
      </w:pPr>
      <w:bookmarkStart w:id="45" w:name="_Toc2105903"/>
      <w:r>
        <w:t>Triggertypen</w:t>
      </w:r>
      <w:bookmarkEnd w:id="45"/>
    </w:p>
    <w:p w:rsidR="009C2BA2" w:rsidRDefault="009C2BA2" w:rsidP="009C2BA2">
      <w:pPr>
        <w:pStyle w:val="Heading3"/>
      </w:pPr>
      <w:bookmarkStart w:id="46" w:name="_Toc2105904"/>
      <w:r>
        <w:t>Triggertypen: Ereignis</w:t>
      </w:r>
      <w:bookmarkEnd w:id="46"/>
    </w:p>
    <w:p w:rsidR="009C2BA2" w:rsidRDefault="009C2BA2" w:rsidP="00AF65CF">
      <w:r>
        <w:rPr>
          <w:noProof/>
        </w:rPr>
        <w:drawing>
          <wp:inline distT="0" distB="0" distL="0" distR="0" wp14:anchorId="41CFDFC5" wp14:editId="17150DB3">
            <wp:extent cx="5760720" cy="26835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3"/>
      </w:pPr>
      <w:bookmarkStart w:id="47" w:name="_Toc2105905"/>
      <w:r>
        <w:t>Triggertypen: Timing</w:t>
      </w:r>
      <w:bookmarkEnd w:id="47"/>
    </w:p>
    <w:p w:rsidR="009C2BA2" w:rsidRDefault="009C2BA2" w:rsidP="00AF65CF">
      <w:r>
        <w:rPr>
          <w:noProof/>
        </w:rPr>
        <w:drawing>
          <wp:inline distT="0" distB="0" distL="0" distR="0" wp14:anchorId="74BE3EB4" wp14:editId="7E0C479D">
            <wp:extent cx="5760720" cy="28911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3"/>
      </w:pPr>
      <w:bookmarkStart w:id="48" w:name="_Toc2105906"/>
      <w:r>
        <w:lastRenderedPageBreak/>
        <w:t>Triggertypen: Granulat</w:t>
      </w:r>
      <w:bookmarkEnd w:id="48"/>
    </w:p>
    <w:p w:rsidR="009C2BA2" w:rsidRDefault="009C2BA2" w:rsidP="00AF65CF">
      <w:r>
        <w:rPr>
          <w:noProof/>
        </w:rPr>
        <w:drawing>
          <wp:inline distT="0" distB="0" distL="0" distR="0" wp14:anchorId="4F220C8F" wp14:editId="35FD5E81">
            <wp:extent cx="5760720" cy="16408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2"/>
      </w:pPr>
      <w:bookmarkStart w:id="49" w:name="_Toc2105907"/>
      <w:r>
        <w:t>DML-Trigger auf Tabellen</w:t>
      </w:r>
      <w:bookmarkEnd w:id="49"/>
    </w:p>
    <w:p w:rsidR="009C2BA2" w:rsidRDefault="009C2BA2" w:rsidP="00AF65CF">
      <w:r>
        <w:rPr>
          <w:noProof/>
        </w:rPr>
        <w:drawing>
          <wp:inline distT="0" distB="0" distL="0" distR="0" wp14:anchorId="1D9C19CA" wp14:editId="1CD499B6">
            <wp:extent cx="5760720" cy="35166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2"/>
      </w:pPr>
      <w:bookmarkStart w:id="50" w:name="_Toc2105908"/>
      <w:r>
        <w:lastRenderedPageBreak/>
        <w:t>PL/SQL Block</w:t>
      </w:r>
      <w:bookmarkEnd w:id="50"/>
    </w:p>
    <w:p w:rsidR="009C2BA2" w:rsidRDefault="009C2BA2" w:rsidP="009C2BA2">
      <w:pPr>
        <w:pStyle w:val="Heading3"/>
      </w:pPr>
      <w:bookmarkStart w:id="51" w:name="_Toc2105909"/>
      <w:r>
        <w:t>Einfacher PL/SQL Block</w:t>
      </w:r>
      <w:bookmarkEnd w:id="51"/>
    </w:p>
    <w:p w:rsidR="009C2BA2" w:rsidRDefault="009C2BA2" w:rsidP="00AF65CF">
      <w:r>
        <w:rPr>
          <w:noProof/>
        </w:rPr>
        <w:drawing>
          <wp:inline distT="0" distB="0" distL="0" distR="0" wp14:anchorId="735810C5" wp14:editId="61D3F6A1">
            <wp:extent cx="5760720" cy="31286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3"/>
      </w:pPr>
      <w:bookmarkStart w:id="52" w:name="_Toc2105910"/>
      <w:r>
        <w:t>Bildschirmausgabe</w:t>
      </w:r>
      <w:bookmarkEnd w:id="52"/>
    </w:p>
    <w:p w:rsidR="009C2BA2" w:rsidRDefault="009C2BA2" w:rsidP="00AF65CF">
      <w:r>
        <w:rPr>
          <w:noProof/>
        </w:rPr>
        <w:drawing>
          <wp:inline distT="0" distB="0" distL="0" distR="0" wp14:anchorId="00D91D6E" wp14:editId="629C0D1B">
            <wp:extent cx="5760720" cy="37642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AF65CF">
      <w:r>
        <w:rPr>
          <w:noProof/>
        </w:rPr>
        <w:lastRenderedPageBreak/>
        <w:drawing>
          <wp:inline distT="0" distB="0" distL="0" distR="0" wp14:anchorId="2FA71D98" wp14:editId="39272A35">
            <wp:extent cx="5760720" cy="28035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3"/>
      </w:pPr>
      <w:bookmarkStart w:id="53" w:name="_Toc2105911"/>
      <w:r>
        <w:t>Datentypen</w:t>
      </w:r>
      <w:bookmarkEnd w:id="53"/>
    </w:p>
    <w:p w:rsidR="009C2BA2" w:rsidRDefault="009C2BA2" w:rsidP="00AF65CF">
      <w:r>
        <w:rPr>
          <w:noProof/>
        </w:rPr>
        <w:drawing>
          <wp:inline distT="0" distB="0" distL="0" distR="0" wp14:anchorId="49DB5CAE" wp14:editId="13070560">
            <wp:extent cx="5760720" cy="22491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3"/>
      </w:pPr>
      <w:bookmarkStart w:id="54" w:name="_Toc2105912"/>
      <w:r>
        <w:t>Anweisung</w:t>
      </w:r>
      <w:bookmarkEnd w:id="54"/>
    </w:p>
    <w:p w:rsidR="009C2BA2" w:rsidRDefault="009C2BA2" w:rsidP="00AF65CF">
      <w:r>
        <w:rPr>
          <w:noProof/>
        </w:rPr>
        <w:drawing>
          <wp:inline distT="0" distB="0" distL="0" distR="0" wp14:anchorId="24DFF74F" wp14:editId="2D7929E5">
            <wp:extent cx="5760720" cy="295719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AF65CF">
      <w:r>
        <w:rPr>
          <w:noProof/>
        </w:rPr>
        <w:lastRenderedPageBreak/>
        <w:drawing>
          <wp:inline distT="0" distB="0" distL="0" distR="0" wp14:anchorId="1AD4D56B" wp14:editId="266AEFC9">
            <wp:extent cx="5760720" cy="33540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AF65CF">
      <w:r>
        <w:rPr>
          <w:noProof/>
        </w:rPr>
        <w:drawing>
          <wp:inline distT="0" distB="0" distL="0" distR="0" wp14:anchorId="1115D715" wp14:editId="08809695">
            <wp:extent cx="5760720" cy="2909570"/>
            <wp:effectExtent l="0" t="0" r="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2"/>
      </w:pPr>
      <w:bookmarkStart w:id="55" w:name="_Toc2105913"/>
      <w:r>
        <w:t>1. Erfahrung mit Trigger</w:t>
      </w:r>
      <w:bookmarkEnd w:id="55"/>
    </w:p>
    <w:p w:rsidR="009C2BA2" w:rsidRDefault="009C2BA2" w:rsidP="009C2BA2">
      <w:pPr>
        <w:pStyle w:val="Heading3"/>
      </w:pPr>
      <w:bookmarkStart w:id="56" w:name="_Toc2105914"/>
      <w:r>
        <w:t>Beispiel-Datenbasis</w:t>
      </w:r>
      <w:bookmarkEnd w:id="56"/>
    </w:p>
    <w:p w:rsidR="009C2BA2" w:rsidRDefault="00E610BC" w:rsidP="00AF65CF">
      <w:r>
        <w:rPr>
          <w:noProof/>
        </w:rPr>
        <w:drawing>
          <wp:inline distT="0" distB="0" distL="0" distR="0" wp14:anchorId="745B41F9" wp14:editId="7C6A4807">
            <wp:extent cx="5760720" cy="15335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3"/>
      </w:pPr>
      <w:bookmarkStart w:id="57" w:name="_Toc2105915"/>
      <w:r>
        <w:lastRenderedPageBreak/>
        <w:t>1. Erfahrung mit Trigger</w:t>
      </w:r>
      <w:bookmarkEnd w:id="57"/>
    </w:p>
    <w:p w:rsidR="009C2BA2" w:rsidRDefault="00E610BC" w:rsidP="00AF65CF">
      <w:r>
        <w:rPr>
          <w:noProof/>
        </w:rPr>
        <w:drawing>
          <wp:inline distT="0" distB="0" distL="0" distR="0" wp14:anchorId="204DA387" wp14:editId="70D95F3B">
            <wp:extent cx="5760720" cy="3060700"/>
            <wp:effectExtent l="0" t="0" r="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BC" w:rsidRDefault="00E610BC" w:rsidP="00AF65CF">
      <w:r>
        <w:rPr>
          <w:noProof/>
        </w:rPr>
        <w:drawing>
          <wp:inline distT="0" distB="0" distL="0" distR="0" wp14:anchorId="0C0D700F" wp14:editId="55BE1F57">
            <wp:extent cx="5760720" cy="17576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BC" w:rsidRDefault="00E610BC" w:rsidP="00AF65CF">
      <w:r>
        <w:rPr>
          <w:noProof/>
        </w:rPr>
        <w:drawing>
          <wp:inline distT="0" distB="0" distL="0" distR="0" wp14:anchorId="7154A6CF" wp14:editId="2C579C7A">
            <wp:extent cx="5760720" cy="2661285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BC" w:rsidRDefault="00E610BC" w:rsidP="00AF65CF">
      <w:r>
        <w:rPr>
          <w:noProof/>
        </w:rPr>
        <w:lastRenderedPageBreak/>
        <w:drawing>
          <wp:inline distT="0" distB="0" distL="0" distR="0" wp14:anchorId="517BCCC7" wp14:editId="08029780">
            <wp:extent cx="5760720" cy="200469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489" w:rsidRDefault="00F11489" w:rsidP="00AF65CF">
      <w:r>
        <w:rPr>
          <w:noProof/>
        </w:rPr>
        <w:drawing>
          <wp:inline distT="0" distB="0" distL="0" distR="0" wp14:anchorId="1982826E" wp14:editId="0382D148">
            <wp:extent cx="5760720" cy="2280920"/>
            <wp:effectExtent l="0" t="0" r="0" b="508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2"/>
      </w:pPr>
      <w:bookmarkStart w:id="58" w:name="_Toc2105916"/>
      <w:r>
        <w:t>Konsistent Prüfen</w:t>
      </w:r>
      <w:bookmarkEnd w:id="58"/>
    </w:p>
    <w:p w:rsidR="00AF6316" w:rsidRDefault="00D179B1" w:rsidP="00AF65CF">
      <w:r>
        <w:rPr>
          <w:noProof/>
        </w:rPr>
        <w:drawing>
          <wp:inline distT="0" distB="0" distL="0" distR="0" wp14:anchorId="04F8F496" wp14:editId="5B743D1F">
            <wp:extent cx="5760720" cy="366585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B1" w:rsidRDefault="00D179B1" w:rsidP="00AF65CF">
      <w:r>
        <w:rPr>
          <w:noProof/>
        </w:rPr>
        <w:lastRenderedPageBreak/>
        <w:drawing>
          <wp:inline distT="0" distB="0" distL="0" distR="0" wp14:anchorId="2825CD9F" wp14:editId="45138DD8">
            <wp:extent cx="5760720" cy="310832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B1" w:rsidRDefault="00D179B1" w:rsidP="00AF65CF">
      <w:r>
        <w:rPr>
          <w:noProof/>
        </w:rPr>
        <w:drawing>
          <wp:inline distT="0" distB="0" distL="0" distR="0" wp14:anchorId="37FECB4E" wp14:editId="57B34F2C">
            <wp:extent cx="5760720" cy="10350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AF65CF"/>
    <w:p w:rsidR="00AF6316" w:rsidRDefault="00AF6316" w:rsidP="00AF6316">
      <w:pPr>
        <w:pStyle w:val="Heading1"/>
      </w:pPr>
      <w:bookmarkStart w:id="59" w:name="_Toc2105917"/>
      <w:r>
        <w:lastRenderedPageBreak/>
        <w:t>Woche 2</w:t>
      </w:r>
      <w:bookmarkEnd w:id="59"/>
    </w:p>
    <w:p w:rsidR="00CB0AAA" w:rsidRDefault="00CB0AAA" w:rsidP="00CB0AAA">
      <w:pPr>
        <w:pStyle w:val="Heading2"/>
      </w:pPr>
      <w:bookmarkStart w:id="60" w:name="_Toc2105918"/>
      <w:r>
        <w:t>Inhalt</w:t>
      </w:r>
      <w:bookmarkEnd w:id="60"/>
    </w:p>
    <w:p w:rsidR="00CB0AAA" w:rsidRPr="00CB0AAA" w:rsidRDefault="0074480D" w:rsidP="00CB0AAA">
      <w:r>
        <w:rPr>
          <w:noProof/>
        </w:rPr>
        <w:drawing>
          <wp:inline distT="0" distB="0" distL="0" distR="0" wp14:anchorId="491C640B" wp14:editId="32551E36">
            <wp:extent cx="5760720" cy="283781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316" w:rsidRDefault="00CB0AAA" w:rsidP="00CB0AAA">
      <w:pPr>
        <w:pStyle w:val="Heading2"/>
      </w:pPr>
      <w:bookmarkStart w:id="61" w:name="_Toc2105919"/>
      <w:r>
        <w:t>Einführung</w:t>
      </w:r>
      <w:bookmarkEnd w:id="61"/>
    </w:p>
    <w:p w:rsidR="00CB0AAA" w:rsidRDefault="00CB0AAA" w:rsidP="00CB0AAA">
      <w:pPr>
        <w:pStyle w:val="Heading3"/>
      </w:pPr>
      <w:bookmarkStart w:id="62" w:name="_Toc2105920"/>
      <w:r>
        <w:t>Ausganglage</w:t>
      </w:r>
      <w:bookmarkEnd w:id="62"/>
    </w:p>
    <w:p w:rsidR="00CB0AAA" w:rsidRDefault="0074480D" w:rsidP="00AF65CF">
      <w:r>
        <w:rPr>
          <w:noProof/>
        </w:rPr>
        <w:drawing>
          <wp:inline distT="0" distB="0" distL="0" distR="0" wp14:anchorId="0A71A1DC" wp14:editId="1F5034AC">
            <wp:extent cx="5760720" cy="114554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63" w:name="_Toc2105921"/>
      <w:r>
        <w:t>Datenbank Beispiel</w:t>
      </w:r>
      <w:bookmarkEnd w:id="63"/>
    </w:p>
    <w:p w:rsidR="00CB0AAA" w:rsidRDefault="0074480D" w:rsidP="00AF65CF">
      <w:r>
        <w:rPr>
          <w:noProof/>
        </w:rPr>
        <w:drawing>
          <wp:inline distT="0" distB="0" distL="0" distR="0" wp14:anchorId="37B18AA8" wp14:editId="222904CE">
            <wp:extent cx="5760720" cy="3633470"/>
            <wp:effectExtent l="0" t="0" r="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64" w:name="_Toc2105922"/>
      <w:r>
        <w:lastRenderedPageBreak/>
        <w:t>Verteilte Anwendungen</w:t>
      </w:r>
      <w:bookmarkEnd w:id="64"/>
    </w:p>
    <w:p w:rsidR="00CB0AAA" w:rsidRDefault="0074480D" w:rsidP="00AF65CF">
      <w:r>
        <w:rPr>
          <w:noProof/>
        </w:rPr>
        <w:drawing>
          <wp:inline distT="0" distB="0" distL="0" distR="0" wp14:anchorId="236731EE" wp14:editId="4E342021">
            <wp:extent cx="5760720" cy="2298065"/>
            <wp:effectExtent l="0" t="0" r="0" b="698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65" w:name="_Toc2105923"/>
      <w:r>
        <w:t>Entwurfsproblem</w:t>
      </w:r>
      <w:bookmarkEnd w:id="65"/>
    </w:p>
    <w:p w:rsidR="00CB0AAA" w:rsidRDefault="0074480D" w:rsidP="00AF65CF">
      <w:r>
        <w:rPr>
          <w:noProof/>
        </w:rPr>
        <w:drawing>
          <wp:inline distT="0" distB="0" distL="0" distR="0" wp14:anchorId="35CFC8A4" wp14:editId="5CCEC239">
            <wp:extent cx="5760720" cy="337566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66" w:name="_Toc2105924"/>
      <w:r>
        <w:lastRenderedPageBreak/>
        <w:t>Alternative Entwurfsstrategien</w:t>
      </w:r>
      <w:bookmarkEnd w:id="66"/>
    </w:p>
    <w:p w:rsidR="00CB0AAA" w:rsidRDefault="0074480D" w:rsidP="00AF65CF">
      <w:r>
        <w:rPr>
          <w:noProof/>
        </w:rPr>
        <w:drawing>
          <wp:inline distT="0" distB="0" distL="0" distR="0" wp14:anchorId="6203AE28" wp14:editId="1E6AE821">
            <wp:extent cx="5760720" cy="282003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67" w:name="_Toc2105925"/>
      <w:r>
        <w:t>Top-down Entwurf</w:t>
      </w:r>
      <w:bookmarkEnd w:id="67"/>
    </w:p>
    <w:p w:rsidR="00CB0AAA" w:rsidRDefault="0074480D" w:rsidP="00AF65CF">
      <w:r>
        <w:rPr>
          <w:noProof/>
        </w:rPr>
        <w:drawing>
          <wp:inline distT="0" distB="0" distL="0" distR="0" wp14:anchorId="57E53C40" wp14:editId="690907F1">
            <wp:extent cx="5760720" cy="3766820"/>
            <wp:effectExtent l="0" t="0" r="0" b="508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2"/>
      </w:pPr>
      <w:bookmarkStart w:id="68" w:name="_Toc2105926"/>
      <w:r>
        <w:lastRenderedPageBreak/>
        <w:t>Verteilungsentwurf</w:t>
      </w:r>
      <w:bookmarkEnd w:id="68"/>
    </w:p>
    <w:p w:rsidR="00CB0AAA" w:rsidRDefault="00CB0AAA" w:rsidP="00CB0AAA">
      <w:pPr>
        <w:pStyle w:val="Heading3"/>
      </w:pPr>
      <w:bookmarkStart w:id="69" w:name="_Toc2105927"/>
      <w:r>
        <w:t>Kernpunkte des Verteilungsentwurfs</w:t>
      </w:r>
      <w:bookmarkEnd w:id="69"/>
    </w:p>
    <w:p w:rsidR="00CB0AAA" w:rsidRDefault="0074480D" w:rsidP="00AF65CF">
      <w:r>
        <w:rPr>
          <w:noProof/>
        </w:rPr>
        <w:drawing>
          <wp:inline distT="0" distB="0" distL="0" distR="0" wp14:anchorId="6056D4FD" wp14:editId="5A724741">
            <wp:extent cx="5760720" cy="1763395"/>
            <wp:effectExtent l="0" t="0" r="0" b="825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70" w:name="_Toc2105928"/>
      <w:r>
        <w:t>Grad der Fragmentierung</w:t>
      </w:r>
      <w:bookmarkEnd w:id="70"/>
    </w:p>
    <w:p w:rsidR="00CB0AAA" w:rsidRDefault="0074480D" w:rsidP="00AF65CF">
      <w:r>
        <w:rPr>
          <w:noProof/>
        </w:rPr>
        <w:drawing>
          <wp:inline distT="0" distB="0" distL="0" distR="0" wp14:anchorId="16AFD116" wp14:editId="76F2642E">
            <wp:extent cx="5760720" cy="17780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71" w:name="_Toc2105929"/>
      <w:r>
        <w:t>Arten der Fragmentierung</w:t>
      </w:r>
      <w:bookmarkEnd w:id="71"/>
    </w:p>
    <w:p w:rsidR="00CB0AAA" w:rsidRDefault="0074480D" w:rsidP="00AF65CF">
      <w:r>
        <w:rPr>
          <w:noProof/>
        </w:rPr>
        <w:drawing>
          <wp:inline distT="0" distB="0" distL="0" distR="0" wp14:anchorId="274B26CF" wp14:editId="0D3B483E">
            <wp:extent cx="5760720" cy="150558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72" w:name="_Toc2105930"/>
      <w:r>
        <w:lastRenderedPageBreak/>
        <w:t>Möglichkeit der Fragmentierung – Horizontal</w:t>
      </w:r>
      <w:bookmarkEnd w:id="72"/>
    </w:p>
    <w:p w:rsidR="00CB0AAA" w:rsidRDefault="0074480D" w:rsidP="00AF65CF">
      <w:r>
        <w:rPr>
          <w:noProof/>
        </w:rPr>
        <w:drawing>
          <wp:inline distT="0" distB="0" distL="0" distR="0" wp14:anchorId="2B8CCAAC" wp14:editId="4F30D114">
            <wp:extent cx="5760720" cy="3214370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73" w:name="_Toc2105931"/>
      <w:r>
        <w:t>Möglichkeit der Fragmentierung – Vertikal</w:t>
      </w:r>
      <w:bookmarkEnd w:id="73"/>
    </w:p>
    <w:p w:rsidR="00CB0AAA" w:rsidRDefault="0074480D" w:rsidP="00AF65CF">
      <w:r>
        <w:rPr>
          <w:noProof/>
        </w:rPr>
        <w:drawing>
          <wp:inline distT="0" distB="0" distL="0" distR="0" wp14:anchorId="248EC68A" wp14:editId="3352A0BF">
            <wp:extent cx="5760720" cy="366712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74" w:name="_Toc2105932"/>
      <w:r>
        <w:lastRenderedPageBreak/>
        <w:t>Korrektheit der Fragmentierung</w:t>
      </w:r>
      <w:bookmarkEnd w:id="74"/>
    </w:p>
    <w:p w:rsidR="00CB0AAA" w:rsidRDefault="0074480D" w:rsidP="00AF65CF">
      <w:r>
        <w:rPr>
          <w:noProof/>
        </w:rPr>
        <w:drawing>
          <wp:inline distT="0" distB="0" distL="0" distR="0" wp14:anchorId="38CB7D83" wp14:editId="5089E6DF">
            <wp:extent cx="5760720" cy="3561715"/>
            <wp:effectExtent l="0" t="0" r="0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2"/>
      </w:pPr>
      <w:bookmarkStart w:id="75" w:name="_Toc2105933"/>
      <w:r>
        <w:t>PHF</w:t>
      </w:r>
      <w:bookmarkEnd w:id="75"/>
    </w:p>
    <w:p w:rsidR="00CB0AAA" w:rsidRDefault="00CB0AAA" w:rsidP="00CB0AAA">
      <w:pPr>
        <w:pStyle w:val="Heading3"/>
      </w:pPr>
      <w:bookmarkStart w:id="76" w:name="_Toc2105934"/>
      <w:r>
        <w:t>PHF – Information über Daten</w:t>
      </w:r>
      <w:bookmarkEnd w:id="76"/>
    </w:p>
    <w:p w:rsidR="00CB0AAA" w:rsidRDefault="0074480D" w:rsidP="00AF65CF">
      <w:r>
        <w:rPr>
          <w:noProof/>
        </w:rPr>
        <w:drawing>
          <wp:inline distT="0" distB="0" distL="0" distR="0" wp14:anchorId="0B4A526B" wp14:editId="473FFED7">
            <wp:extent cx="5760720" cy="3311525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77" w:name="_Toc2105935"/>
      <w:r>
        <w:lastRenderedPageBreak/>
        <w:t>PHF – Information über Anwendungen</w:t>
      </w:r>
      <w:bookmarkEnd w:id="77"/>
    </w:p>
    <w:p w:rsidR="00CB0AAA" w:rsidRDefault="0074480D" w:rsidP="00AF65CF">
      <w:r>
        <w:rPr>
          <w:noProof/>
        </w:rPr>
        <w:drawing>
          <wp:inline distT="0" distB="0" distL="0" distR="0" wp14:anchorId="68D8D34A" wp14:editId="596DA1EB">
            <wp:extent cx="5760720" cy="2964815"/>
            <wp:effectExtent l="0" t="0" r="0" b="698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78" w:name="_Toc2105936"/>
      <w:r>
        <w:t>Minterm Beispiele</w:t>
      </w:r>
      <w:bookmarkEnd w:id="78"/>
    </w:p>
    <w:p w:rsidR="00CB0AAA" w:rsidRDefault="0074480D" w:rsidP="00AF65CF">
      <w:r>
        <w:rPr>
          <w:noProof/>
        </w:rPr>
        <w:drawing>
          <wp:inline distT="0" distB="0" distL="0" distR="0" wp14:anchorId="556861A9" wp14:editId="193B56F4">
            <wp:extent cx="5760720" cy="352742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79" w:name="_Toc2105937"/>
      <w:r>
        <w:t>PHF – Information über Anwendungen</w:t>
      </w:r>
      <w:bookmarkEnd w:id="79"/>
    </w:p>
    <w:p w:rsidR="00CB0AAA" w:rsidRDefault="00F37252" w:rsidP="00AF65CF">
      <w:r>
        <w:rPr>
          <w:noProof/>
        </w:rPr>
        <w:drawing>
          <wp:inline distT="0" distB="0" distL="0" distR="0" wp14:anchorId="4D2F22DF" wp14:editId="376B14EB">
            <wp:extent cx="5760720" cy="1515110"/>
            <wp:effectExtent l="0" t="0" r="0" b="889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2"/>
      </w:pPr>
      <w:bookmarkStart w:id="80" w:name="_Toc2105938"/>
      <w:r>
        <w:lastRenderedPageBreak/>
        <w:t>Verfahren</w:t>
      </w:r>
      <w:bookmarkEnd w:id="80"/>
    </w:p>
    <w:p w:rsidR="00CB0AAA" w:rsidRDefault="00CB0AAA" w:rsidP="00CB0AAA">
      <w:pPr>
        <w:pStyle w:val="Heading3"/>
      </w:pPr>
      <w:bookmarkStart w:id="81" w:name="_Toc2105939"/>
      <w:r>
        <w:t>PHF Verfahren, 1. Schritt</w:t>
      </w:r>
      <w:bookmarkEnd w:id="81"/>
    </w:p>
    <w:p w:rsidR="00CB0AAA" w:rsidRDefault="00F37252" w:rsidP="00AF65CF">
      <w:r>
        <w:rPr>
          <w:noProof/>
        </w:rPr>
        <w:drawing>
          <wp:inline distT="0" distB="0" distL="0" distR="0" wp14:anchorId="045A8E61" wp14:editId="1DFF812A">
            <wp:extent cx="5760720" cy="9963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82" w:name="_Toc2105940"/>
      <w:r>
        <w:t>Vollständigkeit und Minimalität</w:t>
      </w:r>
      <w:bookmarkEnd w:id="82"/>
    </w:p>
    <w:p w:rsidR="00CB0AAA" w:rsidRDefault="00F37252" w:rsidP="00AF65CF">
      <w:r>
        <w:rPr>
          <w:noProof/>
        </w:rPr>
        <w:drawing>
          <wp:inline distT="0" distB="0" distL="0" distR="0" wp14:anchorId="371C32FE" wp14:editId="6515CA02">
            <wp:extent cx="5760720" cy="306768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83" w:name="_Toc2105941"/>
      <w:r>
        <w:t>PHF – Verfahren, 2. Schritt</w:t>
      </w:r>
      <w:bookmarkEnd w:id="83"/>
    </w:p>
    <w:p w:rsidR="00CB0AAA" w:rsidRDefault="00F37252" w:rsidP="00AF65CF">
      <w:r>
        <w:rPr>
          <w:noProof/>
        </w:rPr>
        <w:drawing>
          <wp:inline distT="0" distB="0" distL="0" distR="0" wp14:anchorId="2050BB73" wp14:editId="585748FE">
            <wp:extent cx="5760720" cy="122428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84" w:name="_Toc2105942"/>
      <w:r>
        <w:t>PHF – Verfahren, 3. Schritt</w:t>
      </w:r>
      <w:bookmarkEnd w:id="84"/>
    </w:p>
    <w:p w:rsidR="00CB0AAA" w:rsidRDefault="00F37252" w:rsidP="00AF65CF">
      <w:r>
        <w:rPr>
          <w:noProof/>
        </w:rPr>
        <w:drawing>
          <wp:inline distT="0" distB="0" distL="0" distR="0" wp14:anchorId="20695CF4" wp14:editId="3AF8DC27">
            <wp:extent cx="5760720" cy="106743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85" w:name="_Toc2105943"/>
      <w:r>
        <w:lastRenderedPageBreak/>
        <w:t>PHF – Beispiel</w:t>
      </w:r>
      <w:bookmarkEnd w:id="85"/>
    </w:p>
    <w:p w:rsidR="00CB0AAA" w:rsidRDefault="00F37252" w:rsidP="00AF65CF">
      <w:r>
        <w:rPr>
          <w:noProof/>
        </w:rPr>
        <w:drawing>
          <wp:inline distT="0" distB="0" distL="0" distR="0" wp14:anchorId="043B0992" wp14:editId="3BDFF2A0">
            <wp:extent cx="5760720" cy="3136265"/>
            <wp:effectExtent l="0" t="0" r="0" b="698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252" w:rsidRDefault="00F37252" w:rsidP="00AF65CF">
      <w:r>
        <w:rPr>
          <w:noProof/>
        </w:rPr>
        <w:drawing>
          <wp:inline distT="0" distB="0" distL="0" distR="0" wp14:anchorId="1B14A89E" wp14:editId="4AB144C0">
            <wp:extent cx="5760720" cy="225679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252" w:rsidRDefault="00F37252" w:rsidP="00AF65CF">
      <w:r>
        <w:rPr>
          <w:noProof/>
        </w:rPr>
        <w:lastRenderedPageBreak/>
        <w:drawing>
          <wp:inline distT="0" distB="0" distL="0" distR="0" wp14:anchorId="4284745F" wp14:editId="274A0DD9">
            <wp:extent cx="5760720" cy="3427730"/>
            <wp:effectExtent l="0" t="0" r="0" b="127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252" w:rsidRDefault="00F37252" w:rsidP="00AF65CF">
      <w:r>
        <w:rPr>
          <w:noProof/>
        </w:rPr>
        <w:drawing>
          <wp:inline distT="0" distB="0" distL="0" distR="0" wp14:anchorId="6BFD7B49" wp14:editId="65125C4C">
            <wp:extent cx="5760720" cy="3020060"/>
            <wp:effectExtent l="0" t="0" r="0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2"/>
      </w:pPr>
      <w:bookmarkStart w:id="86" w:name="_Toc2105944"/>
      <w:r>
        <w:t>DHF</w:t>
      </w:r>
      <w:bookmarkEnd w:id="86"/>
    </w:p>
    <w:p w:rsidR="00B9306D" w:rsidRDefault="00CB0AAA" w:rsidP="00CB0AAA">
      <w:pPr>
        <w:pStyle w:val="Heading3"/>
      </w:pPr>
      <w:bookmarkStart w:id="87" w:name="_Toc2105945"/>
      <w:r>
        <w:t>Abgeleitete horizontale Fragmentierung</w:t>
      </w:r>
      <w:bookmarkEnd w:id="87"/>
    </w:p>
    <w:p w:rsidR="00CB0AAA" w:rsidRDefault="006B23E4" w:rsidP="00AF65CF">
      <w:r>
        <w:rPr>
          <w:noProof/>
        </w:rPr>
        <w:drawing>
          <wp:inline distT="0" distB="0" distL="0" distR="0" wp14:anchorId="45F33489" wp14:editId="4FC772ED">
            <wp:extent cx="5760720" cy="157099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88" w:name="_Toc2105946"/>
      <w:r>
        <w:lastRenderedPageBreak/>
        <w:t>DHF - Beispiel</w:t>
      </w:r>
      <w:bookmarkEnd w:id="88"/>
    </w:p>
    <w:p w:rsidR="00CB0AAA" w:rsidRDefault="00447D51" w:rsidP="00AF65CF">
      <w:r>
        <w:rPr>
          <w:noProof/>
        </w:rPr>
        <w:drawing>
          <wp:inline distT="0" distB="0" distL="0" distR="0" wp14:anchorId="46AE112D" wp14:editId="59AE8F9A">
            <wp:extent cx="5760720" cy="328485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6D" w:rsidRDefault="00C83C79" w:rsidP="00582428">
      <w:pPr>
        <w:pStyle w:val="Heading2"/>
      </w:pPr>
      <w:bookmarkStart w:id="89" w:name="_Toc2105947"/>
      <w:r>
        <w:t>Tafelmitschrift</w:t>
      </w:r>
      <w:bookmarkEnd w:id="89"/>
    </w:p>
    <w:p w:rsidR="00C83C79" w:rsidRDefault="00582428" w:rsidP="00AF65CF">
      <w:r>
        <w:rPr>
          <w:noProof/>
        </w:rPr>
        <w:drawing>
          <wp:inline distT="0" distB="0" distL="0" distR="0">
            <wp:extent cx="5760720" cy="4322255"/>
            <wp:effectExtent l="0" t="0" r="0" b="254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C79" w:rsidRDefault="00C83C79" w:rsidP="00AF65CF">
      <w:r>
        <w:rPr>
          <w:noProof/>
        </w:rPr>
        <w:lastRenderedPageBreak/>
        <w:drawing>
          <wp:inline distT="0" distB="0" distL="0" distR="0">
            <wp:extent cx="5760720" cy="4322255"/>
            <wp:effectExtent l="0" t="0" r="0" b="254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428" w:rsidRDefault="00582428" w:rsidP="00AF65CF"/>
    <w:p w:rsidR="00B9306D" w:rsidRDefault="00B9306D" w:rsidP="00B9306D">
      <w:pPr>
        <w:pStyle w:val="Heading1"/>
      </w:pPr>
      <w:bookmarkStart w:id="90" w:name="_Toc2105948"/>
      <w:r>
        <w:lastRenderedPageBreak/>
        <w:t>Woche 3</w:t>
      </w:r>
      <w:bookmarkEnd w:id="90"/>
    </w:p>
    <w:p w:rsidR="00B9306D" w:rsidRPr="00AF65CF" w:rsidRDefault="00B9306D" w:rsidP="00AF65CF"/>
    <w:sectPr w:rsidR="00B9306D" w:rsidRPr="00AF65CF" w:rsidSect="00164DB6">
      <w:headerReference w:type="default" r:id="rId83"/>
      <w:footerReference w:type="default" r:id="rId84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56D8C" w:rsidRDefault="00156D8C" w:rsidP="006B5E49">
      <w:pPr>
        <w:spacing w:after="0" w:line="240" w:lineRule="auto"/>
      </w:pPr>
      <w:r>
        <w:separator/>
      </w:r>
    </w:p>
  </w:endnote>
  <w:endnote w:type="continuationSeparator" w:id="0">
    <w:p w:rsidR="00156D8C" w:rsidRDefault="00156D8C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0750" w:rsidRPr="003037A4" w:rsidRDefault="00E30750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4133C8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56D8C" w:rsidRDefault="00156D8C" w:rsidP="006B5E49">
      <w:pPr>
        <w:spacing w:after="0" w:line="240" w:lineRule="auto"/>
      </w:pPr>
      <w:r>
        <w:separator/>
      </w:r>
    </w:p>
  </w:footnote>
  <w:footnote w:type="continuationSeparator" w:id="0">
    <w:p w:rsidR="00156D8C" w:rsidRDefault="00156D8C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0750" w:rsidRDefault="00E30750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B35E76"/>
    <w:multiLevelType w:val="hybridMultilevel"/>
    <w:tmpl w:val="1AC2C7E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53C32EFE"/>
    <w:multiLevelType w:val="hybridMultilevel"/>
    <w:tmpl w:val="E40AD93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F97"/>
    <w:rsid w:val="0001007A"/>
    <w:rsid w:val="00057AA2"/>
    <w:rsid w:val="0008379B"/>
    <w:rsid w:val="000A251E"/>
    <w:rsid w:val="000E01D5"/>
    <w:rsid w:val="000E0DEE"/>
    <w:rsid w:val="001018C5"/>
    <w:rsid w:val="00105030"/>
    <w:rsid w:val="0012397E"/>
    <w:rsid w:val="00156D8C"/>
    <w:rsid w:val="00160860"/>
    <w:rsid w:val="00164748"/>
    <w:rsid w:val="00164DB6"/>
    <w:rsid w:val="001A0960"/>
    <w:rsid w:val="001A52D5"/>
    <w:rsid w:val="001A6B64"/>
    <w:rsid w:val="001E32AD"/>
    <w:rsid w:val="001F06D7"/>
    <w:rsid w:val="002010C7"/>
    <w:rsid w:val="0026725B"/>
    <w:rsid w:val="002865EA"/>
    <w:rsid w:val="003037A4"/>
    <w:rsid w:val="003332C3"/>
    <w:rsid w:val="0033460C"/>
    <w:rsid w:val="00342602"/>
    <w:rsid w:val="0038683A"/>
    <w:rsid w:val="00386BF5"/>
    <w:rsid w:val="003917D7"/>
    <w:rsid w:val="003A70B0"/>
    <w:rsid w:val="003B27B1"/>
    <w:rsid w:val="003D5735"/>
    <w:rsid w:val="003E53D8"/>
    <w:rsid w:val="004133C8"/>
    <w:rsid w:val="004254A8"/>
    <w:rsid w:val="00447D51"/>
    <w:rsid w:val="0047649C"/>
    <w:rsid w:val="004B1E3E"/>
    <w:rsid w:val="004B5461"/>
    <w:rsid w:val="004B776C"/>
    <w:rsid w:val="004C562F"/>
    <w:rsid w:val="00510030"/>
    <w:rsid w:val="00582428"/>
    <w:rsid w:val="005C62A4"/>
    <w:rsid w:val="00650593"/>
    <w:rsid w:val="0067227E"/>
    <w:rsid w:val="00695C4B"/>
    <w:rsid w:val="006A6BF8"/>
    <w:rsid w:val="006B23E4"/>
    <w:rsid w:val="006B5E49"/>
    <w:rsid w:val="006D3FBA"/>
    <w:rsid w:val="006D62FC"/>
    <w:rsid w:val="006E2F0C"/>
    <w:rsid w:val="006E35E8"/>
    <w:rsid w:val="0074480D"/>
    <w:rsid w:val="007A4236"/>
    <w:rsid w:val="007B0CD9"/>
    <w:rsid w:val="007B68D0"/>
    <w:rsid w:val="007E5144"/>
    <w:rsid w:val="007E5323"/>
    <w:rsid w:val="00846109"/>
    <w:rsid w:val="008C1085"/>
    <w:rsid w:val="008D183A"/>
    <w:rsid w:val="008D533A"/>
    <w:rsid w:val="008D68BE"/>
    <w:rsid w:val="00923291"/>
    <w:rsid w:val="0095096E"/>
    <w:rsid w:val="009637E6"/>
    <w:rsid w:val="00973D65"/>
    <w:rsid w:val="00990E7F"/>
    <w:rsid w:val="009B342F"/>
    <w:rsid w:val="009C2BA2"/>
    <w:rsid w:val="00AB42D1"/>
    <w:rsid w:val="00AF6316"/>
    <w:rsid w:val="00AF65CF"/>
    <w:rsid w:val="00AF7A48"/>
    <w:rsid w:val="00B25571"/>
    <w:rsid w:val="00B44777"/>
    <w:rsid w:val="00B70D48"/>
    <w:rsid w:val="00B7241C"/>
    <w:rsid w:val="00B90D75"/>
    <w:rsid w:val="00B91F9E"/>
    <w:rsid w:val="00B9306D"/>
    <w:rsid w:val="00BB78F3"/>
    <w:rsid w:val="00BC693F"/>
    <w:rsid w:val="00BC7B70"/>
    <w:rsid w:val="00BF0C5F"/>
    <w:rsid w:val="00C36948"/>
    <w:rsid w:val="00C569D5"/>
    <w:rsid w:val="00C6413D"/>
    <w:rsid w:val="00C83C79"/>
    <w:rsid w:val="00CB0AAA"/>
    <w:rsid w:val="00CC1F1F"/>
    <w:rsid w:val="00CC22A7"/>
    <w:rsid w:val="00CC3374"/>
    <w:rsid w:val="00CC69AC"/>
    <w:rsid w:val="00D179B1"/>
    <w:rsid w:val="00DD04C4"/>
    <w:rsid w:val="00DD6959"/>
    <w:rsid w:val="00DE60A2"/>
    <w:rsid w:val="00DF1936"/>
    <w:rsid w:val="00E30750"/>
    <w:rsid w:val="00E376F9"/>
    <w:rsid w:val="00E52C9A"/>
    <w:rsid w:val="00E571CE"/>
    <w:rsid w:val="00E610BC"/>
    <w:rsid w:val="00E95E9C"/>
    <w:rsid w:val="00EB766F"/>
    <w:rsid w:val="00EF1EE4"/>
    <w:rsid w:val="00F11489"/>
    <w:rsid w:val="00F2312F"/>
    <w:rsid w:val="00F34BB8"/>
    <w:rsid w:val="00F37252"/>
    <w:rsid w:val="00F40999"/>
    <w:rsid w:val="00F44376"/>
    <w:rsid w:val="00F969C9"/>
    <w:rsid w:val="00FB6939"/>
    <w:rsid w:val="00FE2F97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B419CA1B-1CCB-44D3-9345-EA53E3AE0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jpeg"/><Relationship Id="rId86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57B7D8A-6AF5-4C69-B7F0-F858A5F41A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35</Pages>
  <Words>1428</Words>
  <Characters>8998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10406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30</cp:revision>
  <dcterms:created xsi:type="dcterms:W3CDTF">2019-02-17T17:38:00Z</dcterms:created>
  <dcterms:modified xsi:type="dcterms:W3CDTF">2019-02-26T19:36:00Z</dcterms:modified>
</cp:coreProperties>
</file>