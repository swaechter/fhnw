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60219" w:rsidRPr="00386BF5" w:rsidRDefault="00E6021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E60219" w:rsidRPr="00386BF5" w:rsidRDefault="00E60219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386BF5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Distributed Data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Management (ddm)</w:t>
                                </w:r>
                              </w:p>
                              <w:p w:rsidR="00E60219" w:rsidRPr="00386BF5" w:rsidRDefault="00E60219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386BF5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E60219" w:rsidRPr="00386BF5" w:rsidRDefault="00E60219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E60219" w:rsidRPr="00386BF5" w:rsidRDefault="00E60219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386BF5">
                            <w:rPr>
                              <w:sz w:val="40"/>
                              <w:szCs w:val="40"/>
                              <w:lang w:val="en-US"/>
                            </w:rPr>
                            <w:t>Modul Distributed Data</w:t>
                          </w:r>
                          <w:r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Management (ddm)</w:t>
                          </w:r>
                        </w:p>
                        <w:p w:rsidR="00E60219" w:rsidRPr="00386BF5" w:rsidRDefault="00E60219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386BF5">
                            <w:rPr>
                              <w:sz w:val="32"/>
                              <w:szCs w:val="32"/>
                              <w:lang w:val="en-US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60219" w:rsidRDefault="00E6021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60219" w:rsidRDefault="00E6021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37EEE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1703" w:history="1">
            <w:r w:rsidR="00E37EEE" w:rsidRPr="00F320D2">
              <w:rPr>
                <w:rStyle w:val="Hyperlink"/>
                <w:noProof/>
              </w:rPr>
              <w:t>1</w:t>
            </w:r>
            <w:r w:rsidR="00E37EEE">
              <w:rPr>
                <w:rFonts w:eastAsiaTheme="minorEastAsia"/>
                <w:noProof/>
                <w:lang w:eastAsia="de-CH"/>
              </w:rPr>
              <w:tab/>
            </w:r>
            <w:r w:rsidR="00E37EEE" w:rsidRPr="00F320D2">
              <w:rPr>
                <w:rStyle w:val="Hyperlink"/>
                <w:noProof/>
              </w:rPr>
              <w:t>Einleitung</w:t>
            </w:r>
            <w:r w:rsidR="00E37EEE">
              <w:rPr>
                <w:noProof/>
                <w:webHidden/>
              </w:rPr>
              <w:tab/>
            </w:r>
            <w:r w:rsidR="00E37EEE">
              <w:rPr>
                <w:noProof/>
                <w:webHidden/>
              </w:rPr>
              <w:fldChar w:fldCharType="begin"/>
            </w:r>
            <w:r w:rsidR="00E37EEE">
              <w:rPr>
                <w:noProof/>
                <w:webHidden/>
              </w:rPr>
              <w:instrText xml:space="preserve"> PAGEREF _Toc2111703 \h </w:instrText>
            </w:r>
            <w:r w:rsidR="00E37EEE">
              <w:rPr>
                <w:noProof/>
                <w:webHidden/>
              </w:rPr>
            </w:r>
            <w:r w:rsidR="00E37EEE">
              <w:rPr>
                <w:noProof/>
                <w:webHidden/>
              </w:rPr>
              <w:fldChar w:fldCharType="separate"/>
            </w:r>
            <w:r w:rsidR="00E37EEE">
              <w:rPr>
                <w:noProof/>
                <w:webHidden/>
              </w:rPr>
              <w:t>4</w:t>
            </w:r>
            <w:r w:rsidR="00E37EEE"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04" w:history="1">
            <w:r w:rsidRPr="00F320D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05" w:history="1">
            <w:r w:rsidRPr="00F320D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06" w:history="1">
            <w:r w:rsidRPr="00F320D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11707" w:history="1">
            <w:r w:rsidRPr="00F320D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08" w:history="1">
            <w:r w:rsidRPr="00F320D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09" w:history="1">
            <w:r w:rsidRPr="00F320D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Fachvertiefung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0" w:history="1">
            <w:r w:rsidRPr="00F320D2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Verteiltes Rechnen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1" w:history="1">
            <w:r w:rsidRPr="00F320D2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Verteiltes Rechnen (Distributed Computing)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2" w:history="1">
            <w:r w:rsidRPr="00F320D2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Was wird verteilt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3" w:history="1">
            <w:r w:rsidRPr="00F320D2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Einordnung der Thematik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4" w:history="1">
            <w:r w:rsidRPr="00F320D2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Verteilt, mobil, parallel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5" w:history="1">
            <w:r w:rsidRPr="00F320D2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…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6" w:history="1">
            <w:r w:rsidRPr="00F320D2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Verteilte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7" w:history="1">
            <w:r w:rsidRPr="00F320D2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Verteilte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8" w:history="1">
            <w:r w:rsidRPr="00F320D2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Klassifizierung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19" w:history="1">
            <w:r w:rsidRPr="00F320D2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DDBS (P2P)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0" w:history="1">
            <w:r w:rsidRPr="00F320D2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MDBS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1" w:history="1">
            <w:r w:rsidRPr="00F320D2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Date’s 12 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2" w:history="1">
            <w:r w:rsidRPr="00F320D2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Aspekte Verteilter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3" w:history="1">
            <w:r w:rsidRPr="00F320D2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Parallele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4" w:history="1">
            <w:r w:rsidRPr="00F320D2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Parallele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5" w:history="1">
            <w:r w:rsidRPr="00F320D2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Architekturen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6" w:history="1">
            <w:r w:rsidRPr="00F320D2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Aspekte paralleler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7" w:history="1">
            <w:r w:rsidRPr="00F320D2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NoSQL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8" w:history="1">
            <w:r w:rsidRPr="00F320D2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NoSQL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29" w:history="1">
            <w:r w:rsidRPr="00F320D2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Konzepte NoSQL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0" w:history="1">
            <w:r w:rsidRPr="00F320D2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Mobile Datenbanksysteme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1" w:history="1">
            <w:r w:rsidRPr="00F320D2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Semantic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2" w:history="1">
            <w:r w:rsidRPr="00F320D2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3" w:history="1">
            <w:r w:rsidRPr="00F320D2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Was sind Trigger?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4" w:history="1">
            <w:r w:rsidRPr="00F320D2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Wozu dienen Trigger?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5" w:history="1">
            <w:r w:rsidRPr="00F320D2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Trigger 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6" w:history="1">
            <w:r w:rsidRPr="00F320D2">
              <w:rPr>
                <w:rStyle w:val="Hyperlink"/>
                <w:noProof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Triggertypen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7" w:history="1">
            <w:r w:rsidRPr="00F320D2">
              <w:rPr>
                <w:rStyle w:val="Hyperlink"/>
                <w:noProof/>
              </w:rPr>
              <w:t>2.14.1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Triggertypen: Ereignis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8" w:history="1">
            <w:r w:rsidRPr="00F320D2">
              <w:rPr>
                <w:rStyle w:val="Hyperlink"/>
                <w:noProof/>
              </w:rPr>
              <w:t>2.14.2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Triggertypen: Timing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39" w:history="1">
            <w:r w:rsidRPr="00F320D2">
              <w:rPr>
                <w:rStyle w:val="Hyperlink"/>
                <w:noProof/>
              </w:rPr>
              <w:t>2.14.3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Triggertypen: Granulat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0" w:history="1">
            <w:r w:rsidRPr="00F320D2">
              <w:rPr>
                <w:rStyle w:val="Hyperlink"/>
                <w:noProof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DML-Trigger auf Tabellen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1" w:history="1">
            <w:r w:rsidRPr="00F320D2">
              <w:rPr>
                <w:rStyle w:val="Hyperlink"/>
                <w:noProof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PL/SQL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2" w:history="1">
            <w:r w:rsidRPr="00F320D2">
              <w:rPr>
                <w:rStyle w:val="Hyperlink"/>
                <w:noProof/>
              </w:rPr>
              <w:t>2.16.1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Einfacher PL/SQL 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3" w:history="1">
            <w:r w:rsidRPr="00F320D2">
              <w:rPr>
                <w:rStyle w:val="Hyperlink"/>
                <w:noProof/>
              </w:rPr>
              <w:t>2.16.2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Bildschirmausgabe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4" w:history="1">
            <w:r w:rsidRPr="00F320D2">
              <w:rPr>
                <w:rStyle w:val="Hyperlink"/>
                <w:noProof/>
              </w:rPr>
              <w:t>2.16.3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Datentypen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5" w:history="1">
            <w:r w:rsidRPr="00F320D2">
              <w:rPr>
                <w:rStyle w:val="Hyperlink"/>
                <w:noProof/>
              </w:rPr>
              <w:t>2.16.4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Anweisung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6" w:history="1">
            <w:r w:rsidRPr="00F320D2">
              <w:rPr>
                <w:rStyle w:val="Hyperlink"/>
                <w:noProof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1. Erfahrung mit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7" w:history="1">
            <w:r w:rsidRPr="00F320D2">
              <w:rPr>
                <w:rStyle w:val="Hyperlink"/>
                <w:noProof/>
              </w:rPr>
              <w:t>2.17.1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Beispiel-Datenbasis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8" w:history="1">
            <w:r w:rsidRPr="00F320D2">
              <w:rPr>
                <w:rStyle w:val="Hyperlink"/>
                <w:noProof/>
              </w:rPr>
              <w:t>2.17.2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1. Erfahrung mit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49" w:history="1">
            <w:r w:rsidRPr="00F320D2">
              <w:rPr>
                <w:rStyle w:val="Hyperlink"/>
                <w:noProof/>
              </w:rPr>
              <w:t>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Konsistent Prüfen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11750" w:history="1">
            <w:r w:rsidRPr="00F320D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51" w:history="1">
            <w:r w:rsidRPr="00F320D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52" w:history="1">
            <w:r w:rsidRPr="00F320D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53" w:history="1">
            <w:r w:rsidRPr="00F320D2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Ausganglage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54" w:history="1">
            <w:r w:rsidRPr="00F320D2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Datenbank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55" w:history="1">
            <w:r w:rsidRPr="00F320D2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Verteilte 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56" w:history="1">
            <w:r w:rsidRPr="00F320D2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Entwurfsproblem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57" w:history="1">
            <w:r w:rsidRPr="00F320D2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Alternative Entwurfsstrategien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58" w:history="1">
            <w:r w:rsidRPr="00F320D2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Top-down Entwurf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59" w:history="1">
            <w:r w:rsidRPr="00F320D2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Verteilungsentwurf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0" w:history="1">
            <w:r w:rsidRPr="00F320D2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Kernpunkte des Verteilungsentwurfs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1" w:history="1">
            <w:r w:rsidRPr="00F320D2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Grad der Fragmentierung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2" w:history="1">
            <w:r w:rsidRPr="00F320D2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Arten der Fragmentierung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3" w:history="1">
            <w:r w:rsidRPr="00F320D2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Möglichkeit der Fragmentierung – Horizontal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4" w:history="1">
            <w:r w:rsidRPr="00F320D2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Möglichkeit der Fragmentierung – Vertikal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5" w:history="1">
            <w:r w:rsidRPr="00F320D2">
              <w:rPr>
                <w:rStyle w:val="Hyperlink"/>
                <w:noProof/>
              </w:rPr>
              <w:t>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Korrektheit der Fragmentierung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6" w:history="1">
            <w:r w:rsidRPr="00F320D2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PHF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7" w:history="1">
            <w:r w:rsidRPr="00F320D2">
              <w:rPr>
                <w:rStyle w:val="Hyperlink"/>
                <w:noProof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PHF – Information über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8" w:history="1">
            <w:r w:rsidRPr="00F320D2">
              <w:rPr>
                <w:rStyle w:val="Hyperlink"/>
                <w:noProof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PHF – Information über 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69" w:history="1">
            <w:r w:rsidRPr="00F320D2">
              <w:rPr>
                <w:rStyle w:val="Hyperlink"/>
                <w:noProof/>
              </w:rPr>
              <w:t>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Minterm 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0" w:history="1">
            <w:r w:rsidRPr="00F320D2">
              <w:rPr>
                <w:rStyle w:val="Hyperlink"/>
                <w:noProof/>
              </w:rPr>
              <w:t>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PHF – Information über 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1" w:history="1">
            <w:r w:rsidRPr="00F320D2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2" w:history="1">
            <w:r w:rsidRPr="00F320D2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PHF Verfahren, 1. Schritt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3" w:history="1">
            <w:r w:rsidRPr="00F320D2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Vollständigkeit und Minimalität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4" w:history="1">
            <w:r w:rsidRPr="00F320D2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PHF – Verfahren, 2. Schritt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5" w:history="1">
            <w:r w:rsidRPr="00F320D2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PHF – Verfahren, 3. Schritt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6" w:history="1">
            <w:r w:rsidRPr="00F320D2">
              <w:rPr>
                <w:rStyle w:val="Hyperlink"/>
                <w:noProof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PHF –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7" w:history="1">
            <w:r w:rsidRPr="00F320D2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DHF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8" w:history="1">
            <w:r w:rsidRPr="00F320D2">
              <w:rPr>
                <w:rStyle w:val="Hyperlink"/>
                <w:noProof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Abgeleitete horizontale Fragmentierung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79" w:history="1">
            <w:r w:rsidRPr="00F320D2">
              <w:rPr>
                <w:rStyle w:val="Hyperlink"/>
                <w:noProof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DHF -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11780" w:history="1">
            <w:r w:rsidRPr="00F320D2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Tafelmitschrift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7EEE" w:rsidRDefault="00E37EE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11781" w:history="1">
            <w:r w:rsidRPr="00F320D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20D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11170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11170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86BF5">
        <w:t>ddm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111705"/>
      <w:r>
        <w:t>Lernziele</w:t>
      </w:r>
      <w:bookmarkEnd w:id="8"/>
      <w:bookmarkEnd w:id="9"/>
      <w:bookmarkEnd w:id="10"/>
      <w:bookmarkEnd w:id="11"/>
    </w:p>
    <w:p w:rsidR="006D3FBA" w:rsidRDefault="006D3FBA" w:rsidP="006D3FBA">
      <w:r>
        <w:t>Skalierbarkeit, Verfügbarkeit und Ausfallstoleranz bilden Schlüsselanforderungen an heutige verteilte Informationssysteme. In diesem Modul vertiefen sich die Studierenden in die grundlegenden Konzepte und Technologien verteilter Datenhaltung und -verarbeitung. Dabei wird sowohl auf die klassischen Ansätze verteilter Datenbanksysteme eingegangen als auch neuartige Paradigmen der NoSQL Systeme besprochen.</w:t>
      </w:r>
    </w:p>
    <w:p w:rsidR="006D3FBA" w:rsidRPr="006D3FBA" w:rsidRDefault="006D3FBA" w:rsidP="006D3FBA">
      <w:pPr>
        <w:pStyle w:val="ListParagraph"/>
        <w:numPr>
          <w:ilvl w:val="0"/>
          <w:numId w:val="3"/>
        </w:numPr>
        <w:rPr>
          <w:lang w:val="en-US"/>
        </w:rPr>
      </w:pPr>
      <w:r w:rsidRPr="006D3FBA">
        <w:rPr>
          <w:lang w:val="en-US"/>
        </w:rPr>
        <w:t>Aktive Datenbanken:</w:t>
      </w:r>
    </w:p>
    <w:p w:rsidR="006D3FBA" w:rsidRPr="006D3FBA" w:rsidRDefault="006D3FBA" w:rsidP="006D3FBA">
      <w:pPr>
        <w:pStyle w:val="ListParagraph"/>
        <w:numPr>
          <w:ilvl w:val="1"/>
          <w:numId w:val="3"/>
        </w:numPr>
        <w:rPr>
          <w:lang w:val="en-US"/>
        </w:rPr>
      </w:pPr>
      <w:r w:rsidRPr="006D3FBA">
        <w:rPr>
          <w:lang w:val="en-US"/>
        </w:rPr>
        <w:t>Stored Procedures</w:t>
      </w:r>
    </w:p>
    <w:p w:rsidR="006D3FBA" w:rsidRPr="006D3FBA" w:rsidRDefault="006D3FBA" w:rsidP="006D3FBA">
      <w:pPr>
        <w:pStyle w:val="ListParagraph"/>
        <w:numPr>
          <w:ilvl w:val="1"/>
          <w:numId w:val="3"/>
        </w:numPr>
        <w:rPr>
          <w:lang w:val="en-US"/>
        </w:rPr>
      </w:pPr>
      <w:r w:rsidRPr="006D3FBA">
        <w:rPr>
          <w:lang w:val="en-US"/>
        </w:rPr>
        <w:t>ECA Prinzip</w:t>
      </w:r>
    </w:p>
    <w:p w:rsidR="006D3FBA" w:rsidRPr="006D3FBA" w:rsidRDefault="006D3FBA" w:rsidP="006D3FBA">
      <w:pPr>
        <w:pStyle w:val="ListParagraph"/>
        <w:numPr>
          <w:ilvl w:val="1"/>
          <w:numId w:val="3"/>
        </w:numPr>
        <w:rPr>
          <w:lang w:val="en-US"/>
        </w:rPr>
      </w:pPr>
      <w:r w:rsidRPr="006D3FBA">
        <w:rPr>
          <w:lang w:val="en-US"/>
        </w:rPr>
        <w:t>Trigger</w:t>
      </w:r>
    </w:p>
    <w:p w:rsidR="006D3FBA" w:rsidRDefault="006D3FBA" w:rsidP="006D3FBA">
      <w:pPr>
        <w:pStyle w:val="ListParagraph"/>
        <w:numPr>
          <w:ilvl w:val="0"/>
          <w:numId w:val="3"/>
        </w:numPr>
      </w:pPr>
      <w:r>
        <w:t>Verteilte Datenbanksysteme: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Architektur verteilter Datenbanksysteme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verteilter Datenentwurf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verteilte Anfrageverarbeitung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verteilte Transaktionen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Replikation</w:t>
      </w:r>
    </w:p>
    <w:p w:rsidR="006D3FBA" w:rsidRDefault="006D3FBA" w:rsidP="006D3FBA">
      <w:pPr>
        <w:pStyle w:val="ListParagraph"/>
        <w:numPr>
          <w:ilvl w:val="0"/>
          <w:numId w:val="3"/>
        </w:numPr>
      </w:pPr>
      <w:r>
        <w:t>NoSQL: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Daten-, Speicher- und Anfragemodelle</w:t>
      </w:r>
    </w:p>
    <w:p w:rsidR="006D3FBA" w:rsidRPr="004B1E3E" w:rsidRDefault="006D3FBA" w:rsidP="006D3FBA">
      <w:pPr>
        <w:pStyle w:val="ListParagraph"/>
        <w:numPr>
          <w:ilvl w:val="1"/>
          <w:numId w:val="3"/>
        </w:numPr>
        <w:rPr>
          <w:lang w:val="en-US"/>
        </w:rPr>
      </w:pPr>
      <w:r w:rsidRPr="004B1E3E">
        <w:rPr>
          <w:lang w:val="en-US"/>
        </w:rPr>
        <w:t>Key/Value, Wide Column, Document, Graph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Map/Reduce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Partitionierung (Sharding), verteilte Hashtabellen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Konsistenz- und Replikationsmodelle</w:t>
      </w:r>
    </w:p>
    <w:p w:rsidR="006D3FBA" w:rsidRDefault="006D3FBA" w:rsidP="006D3FBA">
      <w:pPr>
        <w:pStyle w:val="ListParagraph"/>
        <w:numPr>
          <w:ilvl w:val="1"/>
          <w:numId w:val="3"/>
        </w:numPr>
      </w:pPr>
      <w:r>
        <w:t>CAP Theorem, BASE</w:t>
      </w:r>
    </w:p>
    <w:p w:rsidR="003A70B0" w:rsidRPr="006D3FBA" w:rsidRDefault="006D3FBA" w:rsidP="006D3FBA">
      <w:pPr>
        <w:pStyle w:val="ListParagraph"/>
        <w:numPr>
          <w:ilvl w:val="0"/>
          <w:numId w:val="3"/>
        </w:numPr>
        <w:rPr>
          <w:lang w:val="en-US"/>
        </w:rPr>
      </w:pPr>
      <w:r w:rsidRPr="006D3FBA">
        <w:rPr>
          <w:lang w:val="en-US"/>
        </w:rPr>
        <w:t>NoSQL Systeme: Cassandra, MongoDB, HBase, Neo4j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111706"/>
      <w:r>
        <w:t>Prüfungen</w:t>
      </w:r>
      <w:bookmarkEnd w:id="12"/>
      <w:bookmarkEnd w:id="13"/>
      <w:bookmarkEnd w:id="14"/>
      <w:bookmarkEnd w:id="15"/>
    </w:p>
    <w:p w:rsidR="00E95E9C" w:rsidRDefault="00E95E9C" w:rsidP="00E95E9C">
      <w:r>
        <w:t>Die Modulnote setzt sich aus einer Erfahrungsnote zu 50% mit zwei Assessments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111707"/>
      <w:r>
        <w:lastRenderedPageBreak/>
        <w:t>Woche 1</w:t>
      </w:r>
      <w:bookmarkEnd w:id="16"/>
    </w:p>
    <w:p w:rsidR="00973D65" w:rsidRDefault="0047649C" w:rsidP="0047649C">
      <w:pPr>
        <w:pStyle w:val="Heading2"/>
      </w:pPr>
      <w:bookmarkStart w:id="17" w:name="_Toc2111708"/>
      <w:r>
        <w:t>Gliederung</w:t>
      </w:r>
      <w:bookmarkEnd w:id="17"/>
    </w:p>
    <w:p w:rsidR="00AF6316" w:rsidRDefault="00B90D75" w:rsidP="00AF65CF">
      <w:r>
        <w:rPr>
          <w:noProof/>
        </w:rPr>
        <w:drawing>
          <wp:inline distT="0" distB="0" distL="0" distR="0" wp14:anchorId="4431CBE3" wp14:editId="3E7C8CB1">
            <wp:extent cx="5760720" cy="34759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16" w:rsidRDefault="0047649C" w:rsidP="0047649C">
      <w:pPr>
        <w:pStyle w:val="Heading2"/>
      </w:pPr>
      <w:bookmarkStart w:id="18" w:name="_Toc2111709"/>
      <w:r>
        <w:t>Fachvertiefung</w:t>
      </w:r>
      <w:bookmarkEnd w:id="18"/>
    </w:p>
    <w:p w:rsidR="0047649C" w:rsidRDefault="00B90D75" w:rsidP="00AF65CF">
      <w:r>
        <w:rPr>
          <w:noProof/>
        </w:rPr>
        <w:drawing>
          <wp:inline distT="0" distB="0" distL="0" distR="0" wp14:anchorId="7F247CFB" wp14:editId="45FA1AF3">
            <wp:extent cx="5760720" cy="1918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19" w:name="_Toc2111710"/>
      <w:r>
        <w:t>Verteiltes Rechnen</w:t>
      </w:r>
      <w:bookmarkEnd w:id="19"/>
    </w:p>
    <w:p w:rsidR="0047649C" w:rsidRDefault="0047649C" w:rsidP="0047649C">
      <w:pPr>
        <w:pStyle w:val="Heading3"/>
      </w:pPr>
      <w:bookmarkStart w:id="20" w:name="_Toc2111711"/>
      <w:r>
        <w:t>Verteiltes Rechnen (Distributed Computing)</w:t>
      </w:r>
      <w:bookmarkEnd w:id="20"/>
    </w:p>
    <w:p w:rsidR="0047649C" w:rsidRDefault="00B90D75" w:rsidP="00AF65CF">
      <w:r>
        <w:rPr>
          <w:noProof/>
        </w:rPr>
        <w:drawing>
          <wp:inline distT="0" distB="0" distL="0" distR="0" wp14:anchorId="2B104656" wp14:editId="5DD75821">
            <wp:extent cx="5760720" cy="1837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50" w:rsidRDefault="00E30750" w:rsidP="00AF65CF">
      <w:r w:rsidRPr="00E30750">
        <w:lastRenderedPageBreak/>
        <w:t>In verteilten System</w:t>
      </w:r>
      <w:r>
        <w:t>en</w:t>
      </w:r>
      <w:r w:rsidRPr="00E30750">
        <w:t xml:space="preserve"> kann die Ablauflogik, Daten, Steuerung verteilt sein. Für einen Benutzer verhält sich ein verteiltes System wie ein nicht verteiltes System. Warum sollte man Parallelisieren? -&gt; Performance, Performance, Performance</w:t>
      </w:r>
    </w:p>
    <w:p w:rsidR="0047649C" w:rsidRDefault="0047649C" w:rsidP="0047649C">
      <w:pPr>
        <w:pStyle w:val="Heading3"/>
      </w:pPr>
      <w:bookmarkStart w:id="21" w:name="_Toc2111712"/>
      <w:r>
        <w:t>Was wird verteilt</w:t>
      </w:r>
      <w:bookmarkEnd w:id="21"/>
    </w:p>
    <w:p w:rsidR="0047649C" w:rsidRDefault="00B90D75" w:rsidP="00AF65CF">
      <w:r>
        <w:rPr>
          <w:noProof/>
        </w:rPr>
        <w:drawing>
          <wp:inline distT="0" distB="0" distL="0" distR="0" wp14:anchorId="5D099C2D" wp14:editId="6FB1D6BF">
            <wp:extent cx="5760720" cy="1241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22" w:name="_Toc2111713"/>
      <w:r>
        <w:t>Einordnung der Thematik</w:t>
      </w:r>
      <w:bookmarkEnd w:id="22"/>
    </w:p>
    <w:p w:rsidR="0047649C" w:rsidRDefault="0047649C" w:rsidP="0047649C">
      <w:pPr>
        <w:pStyle w:val="Heading3"/>
      </w:pPr>
      <w:bookmarkStart w:id="23" w:name="_Toc2111714"/>
      <w:r>
        <w:t>Verteilt, mobil, parallel …</w:t>
      </w:r>
      <w:bookmarkEnd w:id="23"/>
    </w:p>
    <w:p w:rsidR="0047649C" w:rsidRDefault="00B90D75" w:rsidP="0047649C">
      <w:pPr>
        <w:tabs>
          <w:tab w:val="left" w:pos="900"/>
        </w:tabs>
      </w:pPr>
      <w:r>
        <w:rPr>
          <w:noProof/>
        </w:rPr>
        <w:drawing>
          <wp:inline distT="0" distB="0" distL="0" distR="0" wp14:anchorId="077E9B8C" wp14:editId="68F94066">
            <wp:extent cx="5760720" cy="31000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24" w:name="_Toc2111715"/>
      <w:r>
        <w:t>… Big Data</w:t>
      </w:r>
      <w:bookmarkEnd w:id="24"/>
    </w:p>
    <w:p w:rsidR="0047649C" w:rsidRDefault="00B90D75" w:rsidP="0047649C">
      <w:pPr>
        <w:tabs>
          <w:tab w:val="left" w:pos="900"/>
        </w:tabs>
      </w:pPr>
      <w:r>
        <w:rPr>
          <w:noProof/>
        </w:rPr>
        <w:drawing>
          <wp:inline distT="0" distB="0" distL="0" distR="0" wp14:anchorId="5442D8A7" wp14:editId="1DB44290">
            <wp:extent cx="5760720" cy="1169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25" w:name="_Toc2111716"/>
      <w:r>
        <w:lastRenderedPageBreak/>
        <w:t>Verteilte Datenbanksysteme</w:t>
      </w:r>
      <w:bookmarkEnd w:id="25"/>
    </w:p>
    <w:p w:rsidR="0047649C" w:rsidRDefault="0047649C" w:rsidP="0047649C">
      <w:pPr>
        <w:pStyle w:val="Heading3"/>
      </w:pPr>
      <w:bookmarkStart w:id="26" w:name="_Toc2111717"/>
      <w:r>
        <w:t>Verteilte Datenbanksysteme</w:t>
      </w:r>
      <w:bookmarkEnd w:id="26"/>
    </w:p>
    <w:p w:rsidR="0047649C" w:rsidRDefault="00B90D75" w:rsidP="00AF65CF">
      <w:r>
        <w:rPr>
          <w:noProof/>
        </w:rPr>
        <w:drawing>
          <wp:inline distT="0" distB="0" distL="0" distR="0" wp14:anchorId="15B0AF63" wp14:editId="64E9DA2B">
            <wp:extent cx="5760720" cy="3323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27" w:name="_Toc2111718"/>
      <w:r>
        <w:t>Klassifizierung</w:t>
      </w:r>
      <w:bookmarkEnd w:id="27"/>
    </w:p>
    <w:p w:rsidR="0047649C" w:rsidRDefault="00B90D75" w:rsidP="00AF65CF">
      <w:r>
        <w:rPr>
          <w:noProof/>
        </w:rPr>
        <w:drawing>
          <wp:inline distT="0" distB="0" distL="0" distR="0" wp14:anchorId="7379A74F" wp14:editId="5F3AB2B2">
            <wp:extent cx="5760720" cy="2251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50" w:rsidRDefault="00E30750" w:rsidP="00AF65CF">
      <w:r>
        <w:rPr>
          <w:noProof/>
        </w:rPr>
        <w:lastRenderedPageBreak/>
        <w:drawing>
          <wp:inline distT="0" distB="0" distL="0" distR="0" wp14:anchorId="32EC7D5E" wp14:editId="2DDD0E28">
            <wp:extent cx="3740150" cy="4019672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4164" cy="403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28" w:name="_Toc2111719"/>
      <w:r>
        <w:t>DDBS (P2P) Architecture</w:t>
      </w:r>
      <w:bookmarkEnd w:id="28"/>
    </w:p>
    <w:p w:rsidR="0047649C" w:rsidRDefault="00B90D75" w:rsidP="00AF65CF">
      <w:r>
        <w:rPr>
          <w:noProof/>
        </w:rPr>
        <w:drawing>
          <wp:inline distT="0" distB="0" distL="0" distR="0" wp14:anchorId="3FA0FCAF" wp14:editId="0599083B">
            <wp:extent cx="5760720" cy="35236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29" w:name="_Toc2111720"/>
      <w:r>
        <w:lastRenderedPageBreak/>
        <w:t>MDBS Architecture</w:t>
      </w:r>
      <w:bookmarkEnd w:id="29"/>
    </w:p>
    <w:p w:rsidR="0047649C" w:rsidRDefault="00B90D75" w:rsidP="00AF65CF">
      <w:r>
        <w:rPr>
          <w:noProof/>
        </w:rPr>
        <w:drawing>
          <wp:inline distT="0" distB="0" distL="0" distR="0" wp14:anchorId="5D34E37A" wp14:editId="3474FA89">
            <wp:extent cx="5760720" cy="3514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30" w:name="_Toc2111721"/>
      <w:r>
        <w:t>Date’s 12 Regeln</w:t>
      </w:r>
      <w:bookmarkEnd w:id="30"/>
    </w:p>
    <w:p w:rsidR="0047649C" w:rsidRDefault="001F06D7" w:rsidP="00AF65CF">
      <w:r>
        <w:rPr>
          <w:noProof/>
        </w:rPr>
        <w:drawing>
          <wp:inline distT="0" distB="0" distL="0" distR="0" wp14:anchorId="296E6EB1" wp14:editId="0A821349">
            <wp:extent cx="5760720" cy="36518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50" w:rsidRDefault="00E30750" w:rsidP="00E30750">
      <w:r>
        <w:t>Ortstransparenz und Namenstransparenz:</w:t>
      </w:r>
    </w:p>
    <w:p w:rsidR="00E30750" w:rsidRDefault="00E30750" w:rsidP="00AB42D1">
      <w:pPr>
        <w:pStyle w:val="ListParagraph"/>
        <w:numPr>
          <w:ilvl w:val="0"/>
          <w:numId w:val="4"/>
        </w:numPr>
      </w:pPr>
      <w:r>
        <w:t>Kann mittels View oder Synonymen erstellt werden.</w:t>
      </w:r>
    </w:p>
    <w:p w:rsidR="00E30750" w:rsidRDefault="00E30750" w:rsidP="00AB42D1">
      <w:pPr>
        <w:pStyle w:val="ListParagraph"/>
        <w:numPr>
          <w:ilvl w:val="0"/>
          <w:numId w:val="4"/>
        </w:numPr>
      </w:pPr>
      <w:r>
        <w:t>Damit die Orts</w:t>
      </w:r>
      <w:r w:rsidR="00AB42D1">
        <w:t>-</w:t>
      </w:r>
      <w:r>
        <w:t xml:space="preserve"> und Name</w:t>
      </w:r>
      <w:r w:rsidR="00AB42D1">
        <w:t>n</w:t>
      </w:r>
      <w:r>
        <w:t>stransparenz auf jeder DB genutzt werden kann müssen die Links</w:t>
      </w:r>
    </w:p>
    <w:p w:rsidR="00E30750" w:rsidRDefault="00E30750" w:rsidP="00AB42D1">
      <w:pPr>
        <w:pStyle w:val="ListParagraph"/>
        <w:numPr>
          <w:ilvl w:val="0"/>
          <w:numId w:val="4"/>
        </w:numPr>
      </w:pPr>
      <w:r>
        <w:t>symmetrisch sein. Als von jeder DB ein Link auf die anderen erstellt werden.</w:t>
      </w:r>
    </w:p>
    <w:p w:rsidR="0047649C" w:rsidRDefault="0047649C" w:rsidP="0047649C">
      <w:pPr>
        <w:pStyle w:val="Heading3"/>
      </w:pPr>
      <w:bookmarkStart w:id="31" w:name="_Toc2111722"/>
      <w:r>
        <w:lastRenderedPageBreak/>
        <w:t>Aspekte Verteilter Datenbanksysteme</w:t>
      </w:r>
      <w:bookmarkEnd w:id="31"/>
    </w:p>
    <w:p w:rsidR="0047649C" w:rsidRDefault="001F06D7" w:rsidP="00AF65CF">
      <w:r>
        <w:rPr>
          <w:noProof/>
        </w:rPr>
        <w:drawing>
          <wp:inline distT="0" distB="0" distL="0" distR="0" wp14:anchorId="2CDCF117" wp14:editId="379E3FCA">
            <wp:extent cx="5760720" cy="22656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D7" w:rsidRDefault="001F06D7" w:rsidP="00AF65CF">
      <w:r>
        <w:rPr>
          <w:noProof/>
        </w:rPr>
        <w:drawing>
          <wp:inline distT="0" distB="0" distL="0" distR="0" wp14:anchorId="0FA1E96D" wp14:editId="6AEDBF97">
            <wp:extent cx="576072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32" w:name="_Toc2111723"/>
      <w:r>
        <w:t>Parallele Datenbanksysteme</w:t>
      </w:r>
      <w:bookmarkEnd w:id="32"/>
    </w:p>
    <w:p w:rsidR="0047649C" w:rsidRDefault="0047649C" w:rsidP="0047649C">
      <w:pPr>
        <w:pStyle w:val="Heading3"/>
      </w:pPr>
      <w:bookmarkStart w:id="33" w:name="_Toc2111724"/>
      <w:r>
        <w:t>Parallele Datenbanksysteme</w:t>
      </w:r>
      <w:bookmarkEnd w:id="33"/>
    </w:p>
    <w:p w:rsidR="0047649C" w:rsidRDefault="001F06D7" w:rsidP="00AF65CF">
      <w:r>
        <w:rPr>
          <w:noProof/>
        </w:rPr>
        <w:drawing>
          <wp:inline distT="0" distB="0" distL="0" distR="0" wp14:anchorId="45A13776" wp14:editId="7188CDA3">
            <wp:extent cx="5760720" cy="11557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34" w:name="_Toc2111725"/>
      <w:r>
        <w:t>Architekturen</w:t>
      </w:r>
      <w:bookmarkEnd w:id="34"/>
    </w:p>
    <w:p w:rsidR="0047649C" w:rsidRDefault="001F06D7" w:rsidP="00AF65CF">
      <w:r>
        <w:rPr>
          <w:noProof/>
        </w:rPr>
        <w:drawing>
          <wp:inline distT="0" distB="0" distL="0" distR="0" wp14:anchorId="2030D469" wp14:editId="62C2FC4D">
            <wp:extent cx="5760720" cy="1067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3"/>
      </w:pPr>
      <w:bookmarkStart w:id="35" w:name="_Toc2111726"/>
      <w:r>
        <w:lastRenderedPageBreak/>
        <w:t>Aspekte paralleler Datenbanksysteme</w:t>
      </w:r>
      <w:bookmarkEnd w:id="35"/>
    </w:p>
    <w:p w:rsidR="0047649C" w:rsidRDefault="001F06D7" w:rsidP="00AF65CF">
      <w:r>
        <w:rPr>
          <w:noProof/>
        </w:rPr>
        <w:drawing>
          <wp:inline distT="0" distB="0" distL="0" distR="0" wp14:anchorId="28216C53" wp14:editId="3B282AC7">
            <wp:extent cx="5760720" cy="16103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36" w:name="_Toc2111727"/>
      <w:r>
        <w:t>NoSQL Systeme</w:t>
      </w:r>
      <w:bookmarkEnd w:id="36"/>
    </w:p>
    <w:p w:rsidR="0047649C" w:rsidRDefault="0047649C" w:rsidP="0047649C">
      <w:pPr>
        <w:pStyle w:val="Heading3"/>
      </w:pPr>
      <w:bookmarkStart w:id="37" w:name="_Toc2111728"/>
      <w:r>
        <w:t>NoSQL Systeme</w:t>
      </w:r>
      <w:bookmarkEnd w:id="37"/>
    </w:p>
    <w:p w:rsidR="0047649C" w:rsidRDefault="009C2BA2" w:rsidP="00AF65CF">
      <w:r>
        <w:rPr>
          <w:noProof/>
        </w:rPr>
        <w:drawing>
          <wp:inline distT="0" distB="0" distL="0" distR="0" wp14:anchorId="35C41882" wp14:editId="2FEA8B5E">
            <wp:extent cx="5760720" cy="1671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219" w:rsidRPr="00E60219" w:rsidRDefault="00E60219" w:rsidP="00E60219">
      <w:pPr>
        <w:pStyle w:val="ListParagraph"/>
        <w:numPr>
          <w:ilvl w:val="0"/>
          <w:numId w:val="5"/>
        </w:numPr>
        <w:rPr>
          <w:lang w:val="en-US"/>
        </w:rPr>
      </w:pPr>
      <w:r w:rsidRPr="00E60219">
        <w:rPr>
          <w:lang w:val="en-US"/>
        </w:rPr>
        <w:t>BigData</w:t>
      </w:r>
    </w:p>
    <w:p w:rsidR="00E60219" w:rsidRPr="00E60219" w:rsidRDefault="00E60219" w:rsidP="00E60219">
      <w:pPr>
        <w:pStyle w:val="ListParagraph"/>
        <w:numPr>
          <w:ilvl w:val="0"/>
          <w:numId w:val="5"/>
        </w:numPr>
        <w:rPr>
          <w:lang w:val="en-US"/>
        </w:rPr>
      </w:pPr>
      <w:r w:rsidRPr="00E60219">
        <w:rPr>
          <w:lang w:val="en-US"/>
        </w:rPr>
        <w:t>Scale up vs Scale out</w:t>
      </w:r>
    </w:p>
    <w:p w:rsidR="00E60219" w:rsidRDefault="00E60219" w:rsidP="00E60219">
      <w:pPr>
        <w:pStyle w:val="ListParagraph"/>
        <w:numPr>
          <w:ilvl w:val="0"/>
          <w:numId w:val="5"/>
        </w:numPr>
      </w:pPr>
      <w:r>
        <w:t>Performance vs Scalability (nicht Fokus auf Perf sondern Skalierbarkeit)</w:t>
      </w:r>
    </w:p>
    <w:p w:rsidR="00E60219" w:rsidRPr="00E60219" w:rsidRDefault="00E60219" w:rsidP="00E60219">
      <w:pPr>
        <w:pStyle w:val="ListParagraph"/>
        <w:numPr>
          <w:ilvl w:val="0"/>
          <w:numId w:val="5"/>
        </w:numPr>
        <w:rPr>
          <w:lang w:val="en-US"/>
        </w:rPr>
      </w:pPr>
      <w:r w:rsidRPr="00E60219">
        <w:rPr>
          <w:lang w:val="en-US"/>
        </w:rPr>
        <w:t>Latency vs Throughput (Fokus auf Throughput)</w:t>
      </w:r>
    </w:p>
    <w:p w:rsidR="00E60219" w:rsidRDefault="00E60219" w:rsidP="00E60219">
      <w:pPr>
        <w:pStyle w:val="ListParagraph"/>
        <w:numPr>
          <w:ilvl w:val="0"/>
          <w:numId w:val="5"/>
        </w:numPr>
      </w:pPr>
      <w:r>
        <w:t>Availability vs Consistency (muss man konsistente Daten haben oder muss es die Verfügbarkeit gewährleistet sein)</w:t>
      </w:r>
    </w:p>
    <w:p w:rsidR="0047649C" w:rsidRDefault="0047649C" w:rsidP="0047649C">
      <w:pPr>
        <w:pStyle w:val="Heading3"/>
      </w:pPr>
      <w:bookmarkStart w:id="38" w:name="_Toc2111729"/>
      <w:r>
        <w:t>Konzepte NoSQL Systeme</w:t>
      </w:r>
      <w:bookmarkEnd w:id="38"/>
    </w:p>
    <w:p w:rsidR="0047649C" w:rsidRDefault="009C2BA2" w:rsidP="00AF65CF">
      <w:r>
        <w:rPr>
          <w:noProof/>
        </w:rPr>
        <w:drawing>
          <wp:inline distT="0" distB="0" distL="0" distR="0" wp14:anchorId="505D0590" wp14:editId="5D498BC4">
            <wp:extent cx="5760720" cy="2394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t>Konzepte NoSQL Systeme</w:t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t>ACID (atomicity, consistency, isolation und durability)</w:t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t>https://de.wikipedia.org/wiki/ACID</w:t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lastRenderedPageBreak/>
        <w:t>BASE</w:t>
      </w:r>
    </w:p>
    <w:p w:rsidR="004C3E98" w:rsidRPr="004C3E98" w:rsidRDefault="004C3E98" w:rsidP="004C3E98">
      <w:pPr>
        <w:pStyle w:val="ListParagraph"/>
        <w:numPr>
          <w:ilvl w:val="0"/>
          <w:numId w:val="6"/>
        </w:numPr>
        <w:rPr>
          <w:lang w:val="en-US"/>
        </w:rPr>
      </w:pPr>
      <w:r w:rsidRPr="004C3E98">
        <w:rPr>
          <w:lang w:val="en-US"/>
        </w:rPr>
        <w:t>Basically Available</w:t>
      </w:r>
    </w:p>
    <w:p w:rsidR="004C3E98" w:rsidRPr="004C3E98" w:rsidRDefault="004C3E98" w:rsidP="004C3E98">
      <w:pPr>
        <w:pStyle w:val="ListParagraph"/>
        <w:numPr>
          <w:ilvl w:val="0"/>
          <w:numId w:val="6"/>
        </w:numPr>
        <w:rPr>
          <w:lang w:val="en-US"/>
        </w:rPr>
      </w:pPr>
      <w:r w:rsidRPr="004C3E98">
        <w:rPr>
          <w:lang w:val="en-US"/>
        </w:rPr>
        <w:t>Soft state</w:t>
      </w:r>
    </w:p>
    <w:p w:rsidR="004C3E98" w:rsidRPr="004C3E98" w:rsidRDefault="004C3E98" w:rsidP="004C3E98">
      <w:pPr>
        <w:pStyle w:val="ListParagraph"/>
        <w:numPr>
          <w:ilvl w:val="0"/>
          <w:numId w:val="6"/>
        </w:numPr>
        <w:rPr>
          <w:lang w:val="en-US"/>
        </w:rPr>
      </w:pPr>
      <w:r w:rsidRPr="004C3E98">
        <w:rPr>
          <w:lang w:val="en-US"/>
        </w:rPr>
        <w:t>Eventual Consistency</w:t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t>https://db-engines.com/de/article/BASE</w:t>
      </w:r>
    </w:p>
    <w:p w:rsidR="0047649C" w:rsidRDefault="0047649C" w:rsidP="0047649C">
      <w:pPr>
        <w:pStyle w:val="Heading2"/>
      </w:pPr>
      <w:bookmarkStart w:id="39" w:name="_Toc2111730"/>
      <w:r>
        <w:t>Mobile Datenbanksysteme</w:t>
      </w:r>
      <w:bookmarkEnd w:id="39"/>
    </w:p>
    <w:p w:rsidR="0047649C" w:rsidRDefault="009C2BA2" w:rsidP="00AF65CF">
      <w:r>
        <w:rPr>
          <w:noProof/>
        </w:rPr>
        <w:drawing>
          <wp:inline distT="0" distB="0" distL="0" distR="0" wp14:anchorId="006252C5" wp14:editId="6105C791">
            <wp:extent cx="5760720" cy="21062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9C" w:rsidRDefault="0047649C" w:rsidP="0047649C">
      <w:pPr>
        <w:pStyle w:val="Heading2"/>
      </w:pPr>
      <w:bookmarkStart w:id="40" w:name="_Toc2111731"/>
      <w:r>
        <w:t>Semantic Web</w:t>
      </w:r>
      <w:bookmarkEnd w:id="40"/>
    </w:p>
    <w:p w:rsidR="00AF6316" w:rsidRDefault="009C2BA2" w:rsidP="00AF65CF">
      <w:r>
        <w:rPr>
          <w:noProof/>
        </w:rPr>
        <w:drawing>
          <wp:inline distT="0" distB="0" distL="0" distR="0" wp14:anchorId="0B534232" wp14:editId="11EA9FF2">
            <wp:extent cx="576072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8" w:rsidRDefault="004C3E98" w:rsidP="004C3E98">
      <w:r>
        <w:t>Ontologien dienen als Mittel der Strukturierung und zum Datenaustausch, um</w:t>
      </w:r>
    </w:p>
    <w:p w:rsidR="004C3E98" w:rsidRDefault="004C3E98" w:rsidP="004C3E98">
      <w:pPr>
        <w:pStyle w:val="ListParagraph"/>
        <w:numPr>
          <w:ilvl w:val="0"/>
          <w:numId w:val="7"/>
        </w:numPr>
      </w:pPr>
      <w:r>
        <w:t>bereits bestehende Wissensbestände zusammenzufügen</w:t>
      </w:r>
    </w:p>
    <w:p w:rsidR="004C3E98" w:rsidRDefault="004C3E98" w:rsidP="004C3E98">
      <w:pPr>
        <w:pStyle w:val="ListParagraph"/>
        <w:numPr>
          <w:ilvl w:val="0"/>
          <w:numId w:val="7"/>
        </w:numPr>
      </w:pPr>
      <w:r>
        <w:t>in bestehenden Wissensbeständen zu suchen und diese zu editieren</w:t>
      </w:r>
    </w:p>
    <w:p w:rsidR="004C3E98" w:rsidRDefault="004C3E98" w:rsidP="004C3E98">
      <w:pPr>
        <w:pStyle w:val="ListParagraph"/>
        <w:numPr>
          <w:ilvl w:val="0"/>
          <w:numId w:val="7"/>
        </w:numPr>
      </w:pPr>
      <w:r>
        <w:t>aus Typen von Wissensbeständen neue Instanzen zu generieren.</w:t>
      </w:r>
    </w:p>
    <w:p w:rsidR="00AF6316" w:rsidRDefault="009C2BA2" w:rsidP="009C2BA2">
      <w:pPr>
        <w:pStyle w:val="Heading2"/>
      </w:pPr>
      <w:bookmarkStart w:id="41" w:name="_Toc2111732"/>
      <w:r>
        <w:lastRenderedPageBreak/>
        <w:t>Gliederung</w:t>
      </w:r>
      <w:bookmarkEnd w:id="41"/>
    </w:p>
    <w:p w:rsidR="009C2BA2" w:rsidRDefault="009C2BA2" w:rsidP="00AF65CF">
      <w:r>
        <w:rPr>
          <w:noProof/>
        </w:rPr>
        <w:drawing>
          <wp:inline distT="0" distB="0" distL="0" distR="0" wp14:anchorId="0C30A471" wp14:editId="656FC511">
            <wp:extent cx="5760720" cy="35934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2" w:name="_Toc2111733"/>
      <w:r>
        <w:t>Was sind Trigger?</w:t>
      </w:r>
      <w:bookmarkEnd w:id="42"/>
    </w:p>
    <w:p w:rsidR="009C2BA2" w:rsidRDefault="009C2BA2" w:rsidP="00AF65CF">
      <w:r>
        <w:rPr>
          <w:noProof/>
        </w:rPr>
        <w:drawing>
          <wp:inline distT="0" distB="0" distL="0" distR="0" wp14:anchorId="098C80E3" wp14:editId="35B1353A">
            <wp:extent cx="5760720" cy="18961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3" w:name="_Toc2111734"/>
      <w:r>
        <w:t>Wozu dienen Trigger?</w:t>
      </w:r>
      <w:bookmarkEnd w:id="43"/>
    </w:p>
    <w:p w:rsidR="009C2BA2" w:rsidRDefault="009C2BA2" w:rsidP="00AF65CF">
      <w:r>
        <w:rPr>
          <w:noProof/>
        </w:rPr>
        <w:drawing>
          <wp:inline distT="0" distB="0" distL="0" distR="0" wp14:anchorId="528EDF7B" wp14:editId="48489180">
            <wp:extent cx="5760720" cy="2537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4" w:name="_Toc2111735"/>
      <w:r>
        <w:lastRenderedPageBreak/>
        <w:t>Trigger Konzept</w:t>
      </w:r>
      <w:bookmarkEnd w:id="44"/>
    </w:p>
    <w:p w:rsidR="009C2BA2" w:rsidRDefault="009C2BA2" w:rsidP="00AF65CF">
      <w:r>
        <w:rPr>
          <w:noProof/>
        </w:rPr>
        <w:drawing>
          <wp:inline distT="0" distB="0" distL="0" distR="0" wp14:anchorId="0FECEC7A" wp14:editId="6F2C163D">
            <wp:extent cx="5760720" cy="1644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5" w:name="_Toc2111736"/>
      <w:r>
        <w:t>Triggertypen</w:t>
      </w:r>
      <w:bookmarkEnd w:id="45"/>
    </w:p>
    <w:p w:rsidR="009C2BA2" w:rsidRDefault="009C2BA2" w:rsidP="009C2BA2">
      <w:pPr>
        <w:pStyle w:val="Heading3"/>
      </w:pPr>
      <w:bookmarkStart w:id="46" w:name="_Toc2111737"/>
      <w:r>
        <w:t>Triggertypen: Ereignis</w:t>
      </w:r>
      <w:bookmarkEnd w:id="46"/>
    </w:p>
    <w:p w:rsidR="009C2BA2" w:rsidRDefault="009C2BA2" w:rsidP="00AF65CF">
      <w:r>
        <w:rPr>
          <w:noProof/>
        </w:rPr>
        <w:drawing>
          <wp:inline distT="0" distB="0" distL="0" distR="0" wp14:anchorId="41CFDFC5" wp14:editId="17150DB3">
            <wp:extent cx="5760720" cy="26835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47" w:name="_Toc2111738"/>
      <w:r>
        <w:t>Triggertypen: Timing</w:t>
      </w:r>
      <w:bookmarkEnd w:id="47"/>
    </w:p>
    <w:p w:rsidR="009C2BA2" w:rsidRDefault="009C2BA2" w:rsidP="00AF65CF">
      <w:r>
        <w:rPr>
          <w:noProof/>
        </w:rPr>
        <w:drawing>
          <wp:inline distT="0" distB="0" distL="0" distR="0" wp14:anchorId="74BE3EB4" wp14:editId="7E0C479D">
            <wp:extent cx="5760720" cy="28911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48" w:name="_Toc2111739"/>
      <w:r>
        <w:lastRenderedPageBreak/>
        <w:t>Triggertypen: Granulat</w:t>
      </w:r>
      <w:bookmarkEnd w:id="48"/>
    </w:p>
    <w:p w:rsidR="009C2BA2" w:rsidRDefault="009C2BA2" w:rsidP="00AF65CF">
      <w:r>
        <w:rPr>
          <w:noProof/>
        </w:rPr>
        <w:drawing>
          <wp:inline distT="0" distB="0" distL="0" distR="0" wp14:anchorId="4F220C8F" wp14:editId="35FD5E81">
            <wp:extent cx="5760720" cy="16408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49" w:name="_Toc2111740"/>
      <w:r>
        <w:t>DML-Trigger auf Tabellen</w:t>
      </w:r>
      <w:bookmarkEnd w:id="49"/>
    </w:p>
    <w:p w:rsidR="009C2BA2" w:rsidRDefault="009C2BA2" w:rsidP="00AF65CF">
      <w:r>
        <w:rPr>
          <w:noProof/>
        </w:rPr>
        <w:drawing>
          <wp:inline distT="0" distB="0" distL="0" distR="0" wp14:anchorId="1D9C19CA" wp14:editId="1CD499B6">
            <wp:extent cx="5760720" cy="35166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50" w:name="_Toc2111741"/>
      <w:r>
        <w:lastRenderedPageBreak/>
        <w:t>PL/SQL Block</w:t>
      </w:r>
      <w:bookmarkEnd w:id="50"/>
    </w:p>
    <w:p w:rsidR="009C2BA2" w:rsidRDefault="009C2BA2" w:rsidP="009C2BA2">
      <w:pPr>
        <w:pStyle w:val="Heading3"/>
      </w:pPr>
      <w:bookmarkStart w:id="51" w:name="_Toc2111742"/>
      <w:r>
        <w:t>Einfacher PL/SQL Block</w:t>
      </w:r>
      <w:bookmarkEnd w:id="51"/>
    </w:p>
    <w:p w:rsidR="009C2BA2" w:rsidRDefault="009C2BA2" w:rsidP="00AF65CF">
      <w:r>
        <w:rPr>
          <w:noProof/>
        </w:rPr>
        <w:drawing>
          <wp:inline distT="0" distB="0" distL="0" distR="0" wp14:anchorId="735810C5" wp14:editId="61D3F6A1">
            <wp:extent cx="5760720" cy="31286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52" w:name="_Toc2111743"/>
      <w:r>
        <w:t>Bildschirmausgabe</w:t>
      </w:r>
      <w:bookmarkEnd w:id="52"/>
    </w:p>
    <w:p w:rsidR="009C2BA2" w:rsidRDefault="009C2BA2" w:rsidP="00AF65CF">
      <w:r>
        <w:rPr>
          <w:noProof/>
        </w:rPr>
        <w:drawing>
          <wp:inline distT="0" distB="0" distL="0" distR="0" wp14:anchorId="00D91D6E" wp14:editId="629C0D1B">
            <wp:extent cx="5760720" cy="3764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AF65CF">
      <w:r>
        <w:rPr>
          <w:noProof/>
        </w:rPr>
        <w:lastRenderedPageBreak/>
        <w:drawing>
          <wp:inline distT="0" distB="0" distL="0" distR="0" wp14:anchorId="2FA71D98" wp14:editId="39272A35">
            <wp:extent cx="5760720" cy="2803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53" w:name="_Toc2111744"/>
      <w:r>
        <w:t>Datentypen</w:t>
      </w:r>
      <w:bookmarkEnd w:id="53"/>
    </w:p>
    <w:p w:rsidR="009C2BA2" w:rsidRDefault="009C2BA2" w:rsidP="00AF65CF">
      <w:r>
        <w:rPr>
          <w:noProof/>
        </w:rPr>
        <w:drawing>
          <wp:inline distT="0" distB="0" distL="0" distR="0" wp14:anchorId="49DB5CAE" wp14:editId="13070560">
            <wp:extent cx="5760720" cy="22491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54" w:name="_Toc2111745"/>
      <w:r>
        <w:t>Anweisung</w:t>
      </w:r>
      <w:bookmarkEnd w:id="54"/>
    </w:p>
    <w:p w:rsidR="009C2BA2" w:rsidRDefault="009C2BA2" w:rsidP="00AF65CF">
      <w:r>
        <w:rPr>
          <w:noProof/>
        </w:rPr>
        <w:drawing>
          <wp:inline distT="0" distB="0" distL="0" distR="0" wp14:anchorId="24DFF74F" wp14:editId="2D7929E5">
            <wp:extent cx="5760720" cy="295719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AF65CF">
      <w:r>
        <w:rPr>
          <w:noProof/>
        </w:rPr>
        <w:lastRenderedPageBreak/>
        <w:drawing>
          <wp:inline distT="0" distB="0" distL="0" distR="0" wp14:anchorId="1AD4D56B" wp14:editId="266AEFC9">
            <wp:extent cx="5760720" cy="33540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AF65CF">
      <w:r>
        <w:rPr>
          <w:noProof/>
        </w:rPr>
        <w:drawing>
          <wp:inline distT="0" distB="0" distL="0" distR="0" wp14:anchorId="1115D715" wp14:editId="08809695">
            <wp:extent cx="5760720" cy="290957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55" w:name="_Toc2111746"/>
      <w:r>
        <w:t>1. Erfahrung mit Trigger</w:t>
      </w:r>
      <w:bookmarkEnd w:id="55"/>
    </w:p>
    <w:p w:rsidR="009C2BA2" w:rsidRDefault="009C2BA2" w:rsidP="009C2BA2">
      <w:pPr>
        <w:pStyle w:val="Heading3"/>
      </w:pPr>
      <w:bookmarkStart w:id="56" w:name="_Toc2111747"/>
      <w:r>
        <w:t>Beispiel-Datenbasis</w:t>
      </w:r>
      <w:bookmarkEnd w:id="56"/>
    </w:p>
    <w:p w:rsidR="009C2BA2" w:rsidRDefault="00E610BC" w:rsidP="00AF65CF">
      <w:r>
        <w:rPr>
          <w:noProof/>
        </w:rPr>
        <w:drawing>
          <wp:inline distT="0" distB="0" distL="0" distR="0" wp14:anchorId="745B41F9" wp14:editId="7C6A4807">
            <wp:extent cx="5760720" cy="15335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3"/>
      </w:pPr>
      <w:bookmarkStart w:id="57" w:name="_Toc2111748"/>
      <w:r>
        <w:lastRenderedPageBreak/>
        <w:t>1. Erfahrung mit Trigger</w:t>
      </w:r>
      <w:bookmarkEnd w:id="57"/>
    </w:p>
    <w:p w:rsidR="009C2BA2" w:rsidRDefault="00E610BC" w:rsidP="00AF65CF">
      <w:r>
        <w:rPr>
          <w:noProof/>
        </w:rPr>
        <w:drawing>
          <wp:inline distT="0" distB="0" distL="0" distR="0" wp14:anchorId="204DA387" wp14:editId="70D95F3B">
            <wp:extent cx="5760720" cy="306070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BC" w:rsidRDefault="00E610BC" w:rsidP="00AF65CF">
      <w:r>
        <w:rPr>
          <w:noProof/>
        </w:rPr>
        <w:drawing>
          <wp:inline distT="0" distB="0" distL="0" distR="0" wp14:anchorId="0C0D700F" wp14:editId="55BE1F57">
            <wp:extent cx="5760720" cy="17576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BC" w:rsidRDefault="00E610BC" w:rsidP="00AF65CF">
      <w:r>
        <w:rPr>
          <w:noProof/>
        </w:rPr>
        <w:drawing>
          <wp:inline distT="0" distB="0" distL="0" distR="0" wp14:anchorId="7154A6CF" wp14:editId="2C579C7A">
            <wp:extent cx="5760720" cy="266128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BC" w:rsidRDefault="00E610BC" w:rsidP="00AF65CF">
      <w:r>
        <w:rPr>
          <w:noProof/>
        </w:rPr>
        <w:lastRenderedPageBreak/>
        <w:drawing>
          <wp:inline distT="0" distB="0" distL="0" distR="0" wp14:anchorId="517BCCC7" wp14:editId="08029780">
            <wp:extent cx="5760720" cy="200469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489" w:rsidRDefault="00F11489" w:rsidP="00AF65CF">
      <w:r>
        <w:rPr>
          <w:noProof/>
        </w:rPr>
        <w:drawing>
          <wp:inline distT="0" distB="0" distL="0" distR="0" wp14:anchorId="1982826E" wp14:editId="0382D148">
            <wp:extent cx="5760720" cy="2280920"/>
            <wp:effectExtent l="0" t="0" r="0" b="508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9C2BA2">
      <w:pPr>
        <w:pStyle w:val="Heading2"/>
      </w:pPr>
      <w:bookmarkStart w:id="58" w:name="_Toc2111749"/>
      <w:r>
        <w:t>Konsistent Prüfen</w:t>
      </w:r>
      <w:bookmarkEnd w:id="58"/>
    </w:p>
    <w:p w:rsidR="00AF6316" w:rsidRDefault="00D179B1" w:rsidP="00AF65CF">
      <w:r>
        <w:rPr>
          <w:noProof/>
        </w:rPr>
        <w:drawing>
          <wp:inline distT="0" distB="0" distL="0" distR="0" wp14:anchorId="04F8F496" wp14:editId="5B743D1F">
            <wp:extent cx="5760720" cy="36658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B1" w:rsidRDefault="00D179B1" w:rsidP="00AF65CF">
      <w:r>
        <w:rPr>
          <w:noProof/>
        </w:rPr>
        <w:lastRenderedPageBreak/>
        <w:drawing>
          <wp:inline distT="0" distB="0" distL="0" distR="0" wp14:anchorId="2825CD9F" wp14:editId="45138DD8">
            <wp:extent cx="5760720" cy="310832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9B1" w:rsidRDefault="00D179B1" w:rsidP="00AF65CF">
      <w:r>
        <w:rPr>
          <w:noProof/>
        </w:rPr>
        <w:drawing>
          <wp:inline distT="0" distB="0" distL="0" distR="0" wp14:anchorId="37FECB4E" wp14:editId="57B34F2C">
            <wp:extent cx="5760720" cy="10350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A2" w:rsidRDefault="009C2BA2" w:rsidP="00AF65CF"/>
    <w:p w:rsidR="00AF6316" w:rsidRDefault="00AF6316" w:rsidP="00AF6316">
      <w:pPr>
        <w:pStyle w:val="Heading1"/>
      </w:pPr>
      <w:bookmarkStart w:id="59" w:name="_Toc2111750"/>
      <w:r>
        <w:lastRenderedPageBreak/>
        <w:t>Woche 2</w:t>
      </w:r>
      <w:bookmarkEnd w:id="59"/>
    </w:p>
    <w:p w:rsidR="00CB0AAA" w:rsidRDefault="00CB0AAA" w:rsidP="00CB0AAA">
      <w:pPr>
        <w:pStyle w:val="Heading2"/>
      </w:pPr>
      <w:bookmarkStart w:id="60" w:name="_Toc2111751"/>
      <w:r>
        <w:t>Inhalt</w:t>
      </w:r>
      <w:bookmarkEnd w:id="60"/>
    </w:p>
    <w:p w:rsidR="00CB0AAA" w:rsidRPr="00CB0AAA" w:rsidRDefault="0074480D" w:rsidP="00CB0AAA">
      <w:r>
        <w:rPr>
          <w:noProof/>
        </w:rPr>
        <w:drawing>
          <wp:inline distT="0" distB="0" distL="0" distR="0" wp14:anchorId="491C640B" wp14:editId="32551E36">
            <wp:extent cx="5760720" cy="283781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16" w:rsidRDefault="00CB0AAA" w:rsidP="00CB0AAA">
      <w:pPr>
        <w:pStyle w:val="Heading2"/>
      </w:pPr>
      <w:bookmarkStart w:id="61" w:name="_Toc2111752"/>
      <w:r>
        <w:t>Einführung</w:t>
      </w:r>
      <w:bookmarkEnd w:id="61"/>
    </w:p>
    <w:p w:rsidR="00CB0AAA" w:rsidRDefault="00CB0AAA" w:rsidP="00CB0AAA">
      <w:pPr>
        <w:pStyle w:val="Heading3"/>
      </w:pPr>
      <w:bookmarkStart w:id="62" w:name="_Toc2111753"/>
      <w:r>
        <w:t>Ausganglage</w:t>
      </w:r>
      <w:bookmarkEnd w:id="62"/>
    </w:p>
    <w:p w:rsidR="00CB0AAA" w:rsidRDefault="0074480D" w:rsidP="00AF65CF">
      <w:r>
        <w:rPr>
          <w:noProof/>
        </w:rPr>
        <w:drawing>
          <wp:inline distT="0" distB="0" distL="0" distR="0" wp14:anchorId="0A71A1DC" wp14:editId="1F5034AC">
            <wp:extent cx="5760720" cy="11455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63" w:name="_Toc2111754"/>
      <w:r>
        <w:t>Datenbank Beispiel</w:t>
      </w:r>
      <w:bookmarkEnd w:id="63"/>
    </w:p>
    <w:p w:rsidR="00CB0AAA" w:rsidRDefault="0074480D" w:rsidP="00AF65CF">
      <w:r>
        <w:rPr>
          <w:noProof/>
        </w:rPr>
        <w:drawing>
          <wp:inline distT="0" distB="0" distL="0" distR="0" wp14:anchorId="37B18AA8" wp14:editId="222904CE">
            <wp:extent cx="5760720" cy="363347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8" w:rsidRDefault="004C3E98" w:rsidP="004C3E98">
      <w:r>
        <w:lastRenderedPageBreak/>
        <w:t>Die Daten sollten dort abgelegt werden wo sie am häufigsten verwendet werden. Der Ort hat</w:t>
      </w:r>
      <w:r>
        <w:t xml:space="preserve"> </w:t>
      </w:r>
      <w:r>
        <w:t>Einfluss auf die Performance. Lokaler DB Zugriff ist günstiger als wenn standortübergreifend</w:t>
      </w:r>
      <w:r>
        <w:t xml:space="preserve"> </w:t>
      </w:r>
      <w:r>
        <w:t>auf die DB zugegriffen wird.</w:t>
      </w:r>
      <w:r>
        <w:t xml:space="preserve"> </w:t>
      </w:r>
      <w:r>
        <w:t>Bei der Aufteilung muss man sich fragen:</w:t>
      </w:r>
    </w:p>
    <w:p w:rsidR="004C3E98" w:rsidRDefault="004C3E98" w:rsidP="004C3E98">
      <w:pPr>
        <w:pStyle w:val="ListParagraph"/>
        <w:numPr>
          <w:ilvl w:val="0"/>
          <w:numId w:val="8"/>
        </w:numPr>
      </w:pPr>
      <w:r>
        <w:t>Welche Anwendungen?</w:t>
      </w:r>
    </w:p>
    <w:p w:rsidR="004C3E98" w:rsidRDefault="004C3E98" w:rsidP="004C3E98">
      <w:pPr>
        <w:pStyle w:val="ListParagraph"/>
        <w:numPr>
          <w:ilvl w:val="0"/>
          <w:numId w:val="8"/>
        </w:numPr>
      </w:pPr>
      <w:r>
        <w:t>Welche Queries?</w:t>
      </w:r>
    </w:p>
    <w:p w:rsidR="004C3E98" w:rsidRDefault="004C3E98" w:rsidP="004C3E98">
      <w:pPr>
        <w:pStyle w:val="ListParagraph"/>
        <w:numPr>
          <w:ilvl w:val="0"/>
          <w:numId w:val="8"/>
        </w:numPr>
      </w:pPr>
      <w:r>
        <w:t>Auf welchen Konten?</w:t>
      </w:r>
    </w:p>
    <w:p w:rsidR="004C3E98" w:rsidRDefault="004C3E98" w:rsidP="004C3E98">
      <w:pPr>
        <w:pStyle w:val="ListParagraph"/>
        <w:numPr>
          <w:ilvl w:val="0"/>
          <w:numId w:val="8"/>
        </w:numPr>
      </w:pPr>
      <w:r>
        <w:t>Benötigen welche Daten</w:t>
      </w:r>
    </w:p>
    <w:p w:rsidR="004C3E98" w:rsidRDefault="004C3E98" w:rsidP="004C3E98">
      <w:pPr>
        <w:pStyle w:val="ListParagraph"/>
        <w:numPr>
          <w:ilvl w:val="0"/>
          <w:numId w:val="8"/>
        </w:numPr>
      </w:pPr>
      <w:r>
        <w:t>Mit welcher Häufigkeit</w:t>
      </w:r>
    </w:p>
    <w:p w:rsidR="004C3E98" w:rsidRDefault="004C3E98" w:rsidP="004C3E98">
      <w:pPr>
        <w:pStyle w:val="ListParagraph"/>
        <w:numPr>
          <w:ilvl w:val="0"/>
          <w:numId w:val="8"/>
        </w:numPr>
      </w:pPr>
      <w:r>
        <w:t>Sharps zufällig</w:t>
      </w:r>
    </w:p>
    <w:p w:rsidR="004C3E98" w:rsidRDefault="004C3E98" w:rsidP="004C3E98">
      <w:pPr>
        <w:pStyle w:val="ListParagraph"/>
        <w:numPr>
          <w:ilvl w:val="0"/>
          <w:numId w:val="8"/>
        </w:numPr>
      </w:pPr>
      <w:r>
        <w:t>Fragmentierung gewollt</w:t>
      </w:r>
    </w:p>
    <w:p w:rsidR="004C3E98" w:rsidRDefault="004C3E98" w:rsidP="004C3E98">
      <w:r>
        <w:t>Für den Entwurf gibt es verschiedene Strategien. Top-Down und Bottom-Up</w:t>
      </w:r>
    </w:p>
    <w:p w:rsidR="004C3E98" w:rsidRDefault="004C3E98" w:rsidP="004C3E98">
      <w:r>
        <w:t>Top-Down eignet sich bei homogenen Systemen und wenn der Entwurf von Grund auf</w:t>
      </w:r>
      <w:r>
        <w:t xml:space="preserve"> </w:t>
      </w:r>
      <w:r>
        <w:t>gemacht werden kann.</w:t>
      </w:r>
    </w:p>
    <w:p w:rsidR="00CB0AAA" w:rsidRDefault="00CB0AAA" w:rsidP="00CB0AAA">
      <w:pPr>
        <w:pStyle w:val="Heading3"/>
      </w:pPr>
      <w:bookmarkStart w:id="64" w:name="_Toc2111755"/>
      <w:r>
        <w:t>Verteilte Anwendungen</w:t>
      </w:r>
      <w:bookmarkEnd w:id="64"/>
    </w:p>
    <w:p w:rsidR="00CB0AAA" w:rsidRDefault="0074480D" w:rsidP="00AF65CF">
      <w:r>
        <w:rPr>
          <w:noProof/>
        </w:rPr>
        <w:drawing>
          <wp:inline distT="0" distB="0" distL="0" distR="0" wp14:anchorId="236731EE" wp14:editId="4E342021">
            <wp:extent cx="5760720" cy="2298065"/>
            <wp:effectExtent l="0" t="0" r="0" b="698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65" w:name="_Toc2111756"/>
      <w:r>
        <w:t>Entwurfsproblem</w:t>
      </w:r>
      <w:bookmarkEnd w:id="65"/>
    </w:p>
    <w:p w:rsidR="00CB0AAA" w:rsidRDefault="0074480D" w:rsidP="00AF65CF">
      <w:r>
        <w:rPr>
          <w:noProof/>
        </w:rPr>
        <w:drawing>
          <wp:inline distT="0" distB="0" distL="0" distR="0" wp14:anchorId="35CFC8A4" wp14:editId="5CCEC239">
            <wp:extent cx="5760720" cy="337566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66" w:name="_Toc2111757"/>
      <w:r>
        <w:lastRenderedPageBreak/>
        <w:t>Alternative Entwurfsstrategien</w:t>
      </w:r>
      <w:bookmarkEnd w:id="66"/>
    </w:p>
    <w:p w:rsidR="00CB0AAA" w:rsidRDefault="0074480D" w:rsidP="00AF65CF">
      <w:r>
        <w:rPr>
          <w:noProof/>
        </w:rPr>
        <w:drawing>
          <wp:inline distT="0" distB="0" distL="0" distR="0" wp14:anchorId="6203AE28" wp14:editId="1E6AE821">
            <wp:extent cx="5760720" cy="28200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67" w:name="_Toc2111758"/>
      <w:r>
        <w:t>Top-down Entwurf</w:t>
      </w:r>
      <w:bookmarkEnd w:id="67"/>
    </w:p>
    <w:p w:rsidR="00CB0AAA" w:rsidRDefault="0074480D" w:rsidP="00AF65CF">
      <w:r>
        <w:rPr>
          <w:noProof/>
        </w:rPr>
        <w:drawing>
          <wp:inline distT="0" distB="0" distL="0" distR="0" wp14:anchorId="57E53C40" wp14:editId="690907F1">
            <wp:extent cx="5760720" cy="3766820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2"/>
      </w:pPr>
      <w:bookmarkStart w:id="68" w:name="_Toc2111759"/>
      <w:r>
        <w:lastRenderedPageBreak/>
        <w:t>Verteilungsentwurf</w:t>
      </w:r>
      <w:bookmarkEnd w:id="68"/>
    </w:p>
    <w:p w:rsidR="00CB0AAA" w:rsidRDefault="00CB0AAA" w:rsidP="00CB0AAA">
      <w:pPr>
        <w:pStyle w:val="Heading3"/>
      </w:pPr>
      <w:bookmarkStart w:id="69" w:name="_Toc2111760"/>
      <w:r>
        <w:t>Kernpunkte des Verteilungsentwurfs</w:t>
      </w:r>
      <w:bookmarkEnd w:id="69"/>
    </w:p>
    <w:p w:rsidR="00CB0AAA" w:rsidRDefault="0074480D" w:rsidP="00AF65CF">
      <w:r>
        <w:rPr>
          <w:noProof/>
        </w:rPr>
        <w:drawing>
          <wp:inline distT="0" distB="0" distL="0" distR="0" wp14:anchorId="6056D4FD" wp14:editId="5A724741">
            <wp:extent cx="5760720" cy="1763395"/>
            <wp:effectExtent l="0" t="0" r="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0" w:name="_Toc2111761"/>
      <w:r>
        <w:t>Grad der Fragmentierung</w:t>
      </w:r>
      <w:bookmarkEnd w:id="70"/>
    </w:p>
    <w:p w:rsidR="00CB0AAA" w:rsidRDefault="0074480D" w:rsidP="00AF65CF">
      <w:r>
        <w:rPr>
          <w:noProof/>
        </w:rPr>
        <w:drawing>
          <wp:inline distT="0" distB="0" distL="0" distR="0" wp14:anchorId="16AFD116" wp14:editId="76F2642E">
            <wp:extent cx="5760720" cy="1778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8" w:rsidRDefault="004C3E98" w:rsidP="004C3E98">
      <w:r>
        <w:t>Vollständige Relationen sind zu grob, einzelne Attributswerte sind zu fein.</w:t>
      </w:r>
    </w:p>
    <w:p w:rsidR="004C3E98" w:rsidRDefault="004C3E98" w:rsidP="004C3E98">
      <w:pPr>
        <w:pStyle w:val="ListParagraph"/>
        <w:numPr>
          <w:ilvl w:val="0"/>
          <w:numId w:val="9"/>
        </w:numPr>
      </w:pPr>
      <w:r>
        <w:t>Geeignete Teile bestimmen</w:t>
      </w:r>
    </w:p>
    <w:p w:rsidR="004C3E98" w:rsidRDefault="004C3E98" w:rsidP="004C3E98">
      <w:pPr>
        <w:pStyle w:val="ListParagraph"/>
        <w:numPr>
          <w:ilvl w:val="0"/>
          <w:numId w:val="9"/>
        </w:numPr>
      </w:pPr>
      <w:r>
        <w:t>Zugriff auf entfernte Fragmente ist teurer</w:t>
      </w:r>
    </w:p>
    <w:p w:rsidR="00CB0AAA" w:rsidRDefault="00CB0AAA" w:rsidP="00CB0AAA">
      <w:pPr>
        <w:pStyle w:val="Heading3"/>
      </w:pPr>
      <w:bookmarkStart w:id="71" w:name="_Toc2111762"/>
      <w:r>
        <w:t>Arten der Fragmentierung</w:t>
      </w:r>
      <w:bookmarkEnd w:id="71"/>
    </w:p>
    <w:p w:rsidR="00CB0AAA" w:rsidRDefault="0074480D" w:rsidP="00AF65CF">
      <w:r>
        <w:rPr>
          <w:noProof/>
        </w:rPr>
        <w:drawing>
          <wp:inline distT="0" distB="0" distL="0" distR="0" wp14:anchorId="274B26CF" wp14:editId="0D3B483E">
            <wp:extent cx="5760720" cy="150558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8" w:rsidRDefault="004C3E98" w:rsidP="00AF65CF">
      <w:r>
        <w:rPr>
          <w:noProof/>
        </w:rPr>
        <w:lastRenderedPageBreak/>
        <w:drawing>
          <wp:inline distT="0" distB="0" distL="0" distR="0" wp14:anchorId="2885F62A" wp14:editId="009E045B">
            <wp:extent cx="5760720" cy="431355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8" w:rsidRDefault="004C3E98" w:rsidP="004C3E98">
      <w:r>
        <w:t>Horizontale Fragmentierung entspricht eher der Normalisierung (Auftrennen nach Tabellen oder Attributen) (UNION)</w:t>
      </w:r>
    </w:p>
    <w:p w:rsidR="004C3E98" w:rsidRDefault="004C3E98" w:rsidP="004C3E98">
      <w:r>
        <w:t>Alle Bike die Teurer als 2000 sind kommen in Tabelle A und alle günstiger als 2000 in Tabelle B</w:t>
      </w:r>
    </w:p>
    <w:p w:rsidR="004C3E98" w:rsidRDefault="004C3E98" w:rsidP="004C3E98">
      <w:r>
        <w:t>Vertikale Fragmentierung entspricht eher der Patitioierung (Historisierung) (JOIN)</w:t>
      </w:r>
    </w:p>
    <w:p w:rsidR="00CB0AAA" w:rsidRDefault="00CB0AAA" w:rsidP="00CB0AAA">
      <w:pPr>
        <w:pStyle w:val="Heading3"/>
      </w:pPr>
      <w:bookmarkStart w:id="72" w:name="_Toc2111763"/>
      <w:r>
        <w:t>Möglichkeit der Fragmentierung – Horizontal</w:t>
      </w:r>
      <w:bookmarkEnd w:id="72"/>
    </w:p>
    <w:p w:rsidR="00CB0AAA" w:rsidRDefault="0074480D" w:rsidP="00AF65CF">
      <w:r>
        <w:rPr>
          <w:noProof/>
        </w:rPr>
        <w:drawing>
          <wp:inline distT="0" distB="0" distL="0" distR="0" wp14:anchorId="2B8CCAAC" wp14:editId="4F30D114">
            <wp:extent cx="5760720" cy="321437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3" w:name="_Toc2111764"/>
      <w:r>
        <w:lastRenderedPageBreak/>
        <w:t>Möglichkeit der Fragmentierung – Vertikal</w:t>
      </w:r>
      <w:bookmarkEnd w:id="73"/>
    </w:p>
    <w:p w:rsidR="00CB0AAA" w:rsidRDefault="0074480D" w:rsidP="00AF65CF">
      <w:r>
        <w:rPr>
          <w:noProof/>
        </w:rPr>
        <w:drawing>
          <wp:inline distT="0" distB="0" distL="0" distR="0" wp14:anchorId="248EC68A" wp14:editId="3352A0BF">
            <wp:extent cx="5760720" cy="366712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4" w:name="_Toc2111765"/>
      <w:r>
        <w:t>Korrektheit der Fragmentierung</w:t>
      </w:r>
      <w:bookmarkEnd w:id="74"/>
    </w:p>
    <w:p w:rsidR="00CB0AAA" w:rsidRDefault="0074480D" w:rsidP="00AF65CF">
      <w:r>
        <w:rPr>
          <w:noProof/>
        </w:rPr>
        <w:drawing>
          <wp:inline distT="0" distB="0" distL="0" distR="0" wp14:anchorId="38CB7D83" wp14:editId="5089E6DF">
            <wp:extent cx="5760720" cy="35617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2"/>
      </w:pPr>
      <w:bookmarkStart w:id="75" w:name="_Toc2111766"/>
      <w:r>
        <w:lastRenderedPageBreak/>
        <w:t>PHF</w:t>
      </w:r>
      <w:bookmarkEnd w:id="75"/>
    </w:p>
    <w:p w:rsidR="00CB0AAA" w:rsidRDefault="00CB0AAA" w:rsidP="00CB0AAA">
      <w:pPr>
        <w:pStyle w:val="Heading3"/>
      </w:pPr>
      <w:bookmarkStart w:id="76" w:name="_Toc2111767"/>
      <w:r>
        <w:t>PHF – Information über Daten</w:t>
      </w:r>
      <w:bookmarkEnd w:id="76"/>
    </w:p>
    <w:p w:rsidR="00CB0AAA" w:rsidRDefault="0074480D" w:rsidP="00AF65CF">
      <w:r>
        <w:rPr>
          <w:noProof/>
        </w:rPr>
        <w:drawing>
          <wp:inline distT="0" distB="0" distL="0" distR="0" wp14:anchorId="0B4A526B" wp14:editId="473FFED7">
            <wp:extent cx="5760720" cy="331152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7" w:name="_Toc2111768"/>
      <w:r>
        <w:t>PHF – Information über Anwendungen</w:t>
      </w:r>
      <w:bookmarkEnd w:id="77"/>
    </w:p>
    <w:p w:rsidR="00CB0AAA" w:rsidRDefault="0074480D" w:rsidP="00AF65CF">
      <w:r>
        <w:rPr>
          <w:noProof/>
        </w:rPr>
        <w:drawing>
          <wp:inline distT="0" distB="0" distL="0" distR="0" wp14:anchorId="68D8D34A" wp14:editId="596DA1EB">
            <wp:extent cx="5760720" cy="2964815"/>
            <wp:effectExtent l="0" t="0" r="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t>Simple Predicates</w:t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t>P1: Typ=‚Road‘</w:t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t>P3: Typ = City</w:t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t>Minterm Predicates</w:t>
      </w:r>
    </w:p>
    <w:p w:rsidR="004C3E98" w:rsidRPr="004C3E98" w:rsidRDefault="004C3E98" w:rsidP="004C3E98">
      <w:pPr>
        <w:rPr>
          <w:lang w:val="en-US"/>
        </w:rPr>
      </w:pPr>
      <w:r w:rsidRPr="004C3E98">
        <w:rPr>
          <w:lang w:val="en-US"/>
        </w:rPr>
        <w:t>M1: Typ = ‚Road‘ and Typ = City</w:t>
      </w:r>
    </w:p>
    <w:p w:rsidR="004C3E98" w:rsidRDefault="004C3E98" w:rsidP="004C3E98">
      <w:r>
        <w:t>p1 ^ p2 ^ …</w:t>
      </w:r>
    </w:p>
    <w:p w:rsidR="00CB0AAA" w:rsidRDefault="00CB0AAA" w:rsidP="00CB0AAA">
      <w:pPr>
        <w:pStyle w:val="Heading3"/>
      </w:pPr>
      <w:bookmarkStart w:id="78" w:name="_Toc2111769"/>
      <w:r>
        <w:lastRenderedPageBreak/>
        <w:t>Minterm Beispiele</w:t>
      </w:r>
      <w:bookmarkEnd w:id="78"/>
    </w:p>
    <w:p w:rsidR="00CB0AAA" w:rsidRDefault="0074480D" w:rsidP="00AF65CF">
      <w:r>
        <w:rPr>
          <w:noProof/>
        </w:rPr>
        <w:drawing>
          <wp:inline distT="0" distB="0" distL="0" distR="0" wp14:anchorId="556861A9" wp14:editId="193B56F4">
            <wp:extent cx="5760720" cy="352742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79" w:name="_Toc2111770"/>
      <w:r>
        <w:t>PHF – Information über Anwendungen</w:t>
      </w:r>
      <w:bookmarkEnd w:id="79"/>
    </w:p>
    <w:p w:rsidR="00CB0AAA" w:rsidRDefault="00F37252" w:rsidP="00AF65CF">
      <w:r>
        <w:rPr>
          <w:noProof/>
        </w:rPr>
        <w:drawing>
          <wp:inline distT="0" distB="0" distL="0" distR="0" wp14:anchorId="4D2F22DF" wp14:editId="376B14EB">
            <wp:extent cx="5760720" cy="1515110"/>
            <wp:effectExtent l="0" t="0" r="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2"/>
      </w:pPr>
      <w:bookmarkStart w:id="80" w:name="_Toc2111771"/>
      <w:r>
        <w:t>Verfahren</w:t>
      </w:r>
      <w:bookmarkEnd w:id="80"/>
    </w:p>
    <w:p w:rsidR="00CB0AAA" w:rsidRDefault="00CB0AAA" w:rsidP="00CB0AAA">
      <w:pPr>
        <w:pStyle w:val="Heading3"/>
      </w:pPr>
      <w:bookmarkStart w:id="81" w:name="_Toc2111772"/>
      <w:r>
        <w:t>PHF Verfahren, 1. Schritt</w:t>
      </w:r>
      <w:bookmarkEnd w:id="81"/>
    </w:p>
    <w:p w:rsidR="00CB0AAA" w:rsidRDefault="00F37252" w:rsidP="00AF65CF">
      <w:r>
        <w:rPr>
          <w:noProof/>
        </w:rPr>
        <w:drawing>
          <wp:inline distT="0" distB="0" distL="0" distR="0" wp14:anchorId="045A8E61" wp14:editId="1DFF812A">
            <wp:extent cx="5760720" cy="99631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2" w:name="_Toc2111773"/>
      <w:r>
        <w:lastRenderedPageBreak/>
        <w:t>Vollständigkeit und Minimalität</w:t>
      </w:r>
      <w:bookmarkEnd w:id="82"/>
    </w:p>
    <w:p w:rsidR="00CB0AAA" w:rsidRDefault="00F37252" w:rsidP="00AF65CF">
      <w:r>
        <w:rPr>
          <w:noProof/>
        </w:rPr>
        <w:drawing>
          <wp:inline distT="0" distB="0" distL="0" distR="0" wp14:anchorId="371C32FE" wp14:editId="6515CA02">
            <wp:extent cx="5760720" cy="30676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3" w:name="_Toc2111774"/>
      <w:r>
        <w:t>PHF – Verfahren, 2. Schritt</w:t>
      </w:r>
      <w:bookmarkEnd w:id="83"/>
    </w:p>
    <w:p w:rsidR="00CB0AAA" w:rsidRDefault="00F37252" w:rsidP="00AF65CF">
      <w:r>
        <w:rPr>
          <w:noProof/>
        </w:rPr>
        <w:drawing>
          <wp:inline distT="0" distB="0" distL="0" distR="0" wp14:anchorId="2050BB73" wp14:editId="585748FE">
            <wp:extent cx="5760720" cy="122428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4" w:name="_Toc2111775"/>
      <w:r>
        <w:t>PHF – Verfahren, 3. Schritt</w:t>
      </w:r>
      <w:bookmarkEnd w:id="84"/>
    </w:p>
    <w:p w:rsidR="00CB0AAA" w:rsidRDefault="00F37252" w:rsidP="00AF65CF">
      <w:r>
        <w:rPr>
          <w:noProof/>
        </w:rPr>
        <w:drawing>
          <wp:inline distT="0" distB="0" distL="0" distR="0" wp14:anchorId="20695CF4" wp14:editId="3AF8DC27">
            <wp:extent cx="5760720" cy="10674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5" w:name="_Toc2111776"/>
      <w:r>
        <w:lastRenderedPageBreak/>
        <w:t>PHF – Beispiel</w:t>
      </w:r>
      <w:bookmarkEnd w:id="85"/>
    </w:p>
    <w:p w:rsidR="00CB0AAA" w:rsidRDefault="00F37252" w:rsidP="00AF65CF">
      <w:r>
        <w:rPr>
          <w:noProof/>
        </w:rPr>
        <w:drawing>
          <wp:inline distT="0" distB="0" distL="0" distR="0" wp14:anchorId="043B0992" wp14:editId="3BDFF2A0">
            <wp:extent cx="5760720" cy="3136265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52" w:rsidRDefault="00F37252" w:rsidP="00AF65CF">
      <w:r>
        <w:rPr>
          <w:noProof/>
        </w:rPr>
        <w:drawing>
          <wp:inline distT="0" distB="0" distL="0" distR="0" wp14:anchorId="1B14A89E" wp14:editId="4AB144C0">
            <wp:extent cx="5760720" cy="22567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52" w:rsidRDefault="00F37252" w:rsidP="00AF65CF">
      <w:r>
        <w:rPr>
          <w:noProof/>
        </w:rPr>
        <w:lastRenderedPageBreak/>
        <w:drawing>
          <wp:inline distT="0" distB="0" distL="0" distR="0" wp14:anchorId="4284745F" wp14:editId="274A0DD9">
            <wp:extent cx="5760720" cy="3427730"/>
            <wp:effectExtent l="0" t="0" r="0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252" w:rsidRDefault="00F37252" w:rsidP="00AF65CF">
      <w:r>
        <w:rPr>
          <w:noProof/>
        </w:rPr>
        <w:drawing>
          <wp:inline distT="0" distB="0" distL="0" distR="0" wp14:anchorId="6BFD7B49" wp14:editId="65125C4C">
            <wp:extent cx="5760720" cy="302006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2"/>
      </w:pPr>
      <w:bookmarkStart w:id="86" w:name="_Toc2111777"/>
      <w:r>
        <w:t>DHF</w:t>
      </w:r>
      <w:bookmarkEnd w:id="86"/>
    </w:p>
    <w:p w:rsidR="00B9306D" w:rsidRDefault="00CB0AAA" w:rsidP="00CB0AAA">
      <w:pPr>
        <w:pStyle w:val="Heading3"/>
      </w:pPr>
      <w:bookmarkStart w:id="87" w:name="_Toc2111778"/>
      <w:r>
        <w:t>Abgeleitete horizontale Fragmentierung</w:t>
      </w:r>
      <w:bookmarkEnd w:id="87"/>
    </w:p>
    <w:p w:rsidR="00CB0AAA" w:rsidRDefault="006B23E4" w:rsidP="00AF65CF">
      <w:r>
        <w:rPr>
          <w:noProof/>
        </w:rPr>
        <w:drawing>
          <wp:inline distT="0" distB="0" distL="0" distR="0" wp14:anchorId="45F33489" wp14:editId="4FC772ED">
            <wp:extent cx="5760720" cy="15709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AA" w:rsidRDefault="00CB0AAA" w:rsidP="00CB0AAA">
      <w:pPr>
        <w:pStyle w:val="Heading3"/>
      </w:pPr>
      <w:bookmarkStart w:id="88" w:name="_Toc2111779"/>
      <w:r>
        <w:lastRenderedPageBreak/>
        <w:t>DHF - Beispiel</w:t>
      </w:r>
      <w:bookmarkEnd w:id="88"/>
    </w:p>
    <w:p w:rsidR="00CB0AAA" w:rsidRDefault="00447D51" w:rsidP="00AF65CF">
      <w:r>
        <w:rPr>
          <w:noProof/>
        </w:rPr>
        <w:drawing>
          <wp:inline distT="0" distB="0" distL="0" distR="0" wp14:anchorId="46AE112D" wp14:editId="59AE8F9A">
            <wp:extent cx="5760720" cy="328485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6D" w:rsidRDefault="00C83C79" w:rsidP="00582428">
      <w:pPr>
        <w:pStyle w:val="Heading2"/>
      </w:pPr>
      <w:bookmarkStart w:id="89" w:name="_Toc2111780"/>
      <w:r>
        <w:t>Tafelmitschrift</w:t>
      </w:r>
      <w:bookmarkEnd w:id="89"/>
    </w:p>
    <w:p w:rsidR="00C83C79" w:rsidRDefault="00582428" w:rsidP="00AF65CF">
      <w:r>
        <w:rPr>
          <w:noProof/>
        </w:rPr>
        <w:drawing>
          <wp:inline distT="0" distB="0" distL="0" distR="0">
            <wp:extent cx="5760720" cy="4322255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C79" w:rsidRDefault="00C83C79" w:rsidP="00AF65CF">
      <w:r>
        <w:rPr>
          <w:noProof/>
        </w:rPr>
        <w:lastRenderedPageBreak/>
        <w:drawing>
          <wp:inline distT="0" distB="0" distL="0" distR="0">
            <wp:extent cx="5760720" cy="4322255"/>
            <wp:effectExtent l="0" t="0" r="0" b="254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428" w:rsidRDefault="00582428" w:rsidP="00AF65CF"/>
    <w:p w:rsidR="00B9306D" w:rsidRDefault="00B9306D" w:rsidP="00B9306D">
      <w:pPr>
        <w:pStyle w:val="Heading1"/>
      </w:pPr>
      <w:bookmarkStart w:id="90" w:name="_Toc2111781"/>
      <w:r>
        <w:lastRenderedPageBreak/>
        <w:t>Woche 3</w:t>
      </w:r>
      <w:bookmarkEnd w:id="90"/>
    </w:p>
    <w:p w:rsidR="00B9306D" w:rsidRPr="00AF65CF" w:rsidRDefault="00B9306D" w:rsidP="00AF65CF"/>
    <w:sectPr w:rsidR="00B9306D" w:rsidRPr="00AF65CF" w:rsidSect="00164DB6">
      <w:headerReference w:type="default" r:id="rId84"/>
      <w:footerReference w:type="default" r:id="rId8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4540C" w:rsidRDefault="00F4540C" w:rsidP="006B5E49">
      <w:pPr>
        <w:spacing w:after="0" w:line="240" w:lineRule="auto"/>
      </w:pPr>
      <w:r>
        <w:separator/>
      </w:r>
    </w:p>
  </w:endnote>
  <w:endnote w:type="continuationSeparator" w:id="0">
    <w:p w:rsidR="00F4540C" w:rsidRDefault="00F4540C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0219" w:rsidRPr="003037A4" w:rsidRDefault="00E60219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4540C" w:rsidRDefault="00F4540C" w:rsidP="006B5E49">
      <w:pPr>
        <w:spacing w:after="0" w:line="240" w:lineRule="auto"/>
      </w:pPr>
      <w:r>
        <w:separator/>
      </w:r>
    </w:p>
  </w:footnote>
  <w:footnote w:type="continuationSeparator" w:id="0">
    <w:p w:rsidR="00F4540C" w:rsidRDefault="00F4540C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60219" w:rsidRDefault="00E6021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84B35"/>
    <w:multiLevelType w:val="hybridMultilevel"/>
    <w:tmpl w:val="DF904CD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B35E76"/>
    <w:multiLevelType w:val="hybridMultilevel"/>
    <w:tmpl w:val="1AC2C7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DD59E0"/>
    <w:multiLevelType w:val="hybridMultilevel"/>
    <w:tmpl w:val="39F0338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81406A"/>
    <w:multiLevelType w:val="hybridMultilevel"/>
    <w:tmpl w:val="DC24FD5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53C32EFE"/>
    <w:multiLevelType w:val="hybridMultilevel"/>
    <w:tmpl w:val="E40AD93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8E5117"/>
    <w:multiLevelType w:val="hybridMultilevel"/>
    <w:tmpl w:val="47F01DD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89240D"/>
    <w:multiLevelType w:val="hybridMultilevel"/>
    <w:tmpl w:val="A086AC4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8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F97"/>
    <w:rsid w:val="0001007A"/>
    <w:rsid w:val="00057AA2"/>
    <w:rsid w:val="0008379B"/>
    <w:rsid w:val="000A251E"/>
    <w:rsid w:val="000E01D5"/>
    <w:rsid w:val="000E0DEE"/>
    <w:rsid w:val="001018C5"/>
    <w:rsid w:val="00105030"/>
    <w:rsid w:val="0012397E"/>
    <w:rsid w:val="00156D8C"/>
    <w:rsid w:val="00160860"/>
    <w:rsid w:val="00164748"/>
    <w:rsid w:val="00164DB6"/>
    <w:rsid w:val="001A0960"/>
    <w:rsid w:val="001A52D5"/>
    <w:rsid w:val="001A6B64"/>
    <w:rsid w:val="001E32AD"/>
    <w:rsid w:val="001F06D7"/>
    <w:rsid w:val="002010C7"/>
    <w:rsid w:val="0026725B"/>
    <w:rsid w:val="002865EA"/>
    <w:rsid w:val="003037A4"/>
    <w:rsid w:val="003332C3"/>
    <w:rsid w:val="0033460C"/>
    <w:rsid w:val="00342602"/>
    <w:rsid w:val="0038683A"/>
    <w:rsid w:val="00386BF5"/>
    <w:rsid w:val="003917D7"/>
    <w:rsid w:val="003A70B0"/>
    <w:rsid w:val="003B27B1"/>
    <w:rsid w:val="003D5735"/>
    <w:rsid w:val="003E53D8"/>
    <w:rsid w:val="004133C8"/>
    <w:rsid w:val="004254A8"/>
    <w:rsid w:val="00447D51"/>
    <w:rsid w:val="0047649C"/>
    <w:rsid w:val="004B1E3E"/>
    <w:rsid w:val="004B5461"/>
    <w:rsid w:val="004B776C"/>
    <w:rsid w:val="004C3E98"/>
    <w:rsid w:val="004C562F"/>
    <w:rsid w:val="00510030"/>
    <w:rsid w:val="00582428"/>
    <w:rsid w:val="005C62A4"/>
    <w:rsid w:val="00650593"/>
    <w:rsid w:val="0067227E"/>
    <w:rsid w:val="00695C4B"/>
    <w:rsid w:val="006A6BF8"/>
    <w:rsid w:val="006B23E4"/>
    <w:rsid w:val="006B5E49"/>
    <w:rsid w:val="006D3FBA"/>
    <w:rsid w:val="006D62FC"/>
    <w:rsid w:val="006E2F0C"/>
    <w:rsid w:val="006E35E8"/>
    <w:rsid w:val="0074480D"/>
    <w:rsid w:val="007A4236"/>
    <w:rsid w:val="007B0CD9"/>
    <w:rsid w:val="007B68D0"/>
    <w:rsid w:val="007E5144"/>
    <w:rsid w:val="007E5323"/>
    <w:rsid w:val="00846109"/>
    <w:rsid w:val="008C1085"/>
    <w:rsid w:val="008D183A"/>
    <w:rsid w:val="008D533A"/>
    <w:rsid w:val="008D68BE"/>
    <w:rsid w:val="00923291"/>
    <w:rsid w:val="0095096E"/>
    <w:rsid w:val="009637E6"/>
    <w:rsid w:val="00973D65"/>
    <w:rsid w:val="00990E7F"/>
    <w:rsid w:val="009B342F"/>
    <w:rsid w:val="009C2BA2"/>
    <w:rsid w:val="00AB42D1"/>
    <w:rsid w:val="00AF6316"/>
    <w:rsid w:val="00AF65CF"/>
    <w:rsid w:val="00AF7A48"/>
    <w:rsid w:val="00B25571"/>
    <w:rsid w:val="00B44777"/>
    <w:rsid w:val="00B70D48"/>
    <w:rsid w:val="00B7241C"/>
    <w:rsid w:val="00B90D75"/>
    <w:rsid w:val="00B91F9E"/>
    <w:rsid w:val="00B9306D"/>
    <w:rsid w:val="00BB78F3"/>
    <w:rsid w:val="00BC693F"/>
    <w:rsid w:val="00BC7B70"/>
    <w:rsid w:val="00BF0C5F"/>
    <w:rsid w:val="00C36948"/>
    <w:rsid w:val="00C569D5"/>
    <w:rsid w:val="00C6413D"/>
    <w:rsid w:val="00C83C79"/>
    <w:rsid w:val="00CB0AAA"/>
    <w:rsid w:val="00CC1F1F"/>
    <w:rsid w:val="00CC22A7"/>
    <w:rsid w:val="00CC3374"/>
    <w:rsid w:val="00CC69AC"/>
    <w:rsid w:val="00D179B1"/>
    <w:rsid w:val="00DD04C4"/>
    <w:rsid w:val="00DD6959"/>
    <w:rsid w:val="00DE60A2"/>
    <w:rsid w:val="00DF1936"/>
    <w:rsid w:val="00E30750"/>
    <w:rsid w:val="00E376F9"/>
    <w:rsid w:val="00E37EEE"/>
    <w:rsid w:val="00E52C9A"/>
    <w:rsid w:val="00E571CE"/>
    <w:rsid w:val="00E60219"/>
    <w:rsid w:val="00E610BC"/>
    <w:rsid w:val="00E95E9C"/>
    <w:rsid w:val="00EB766F"/>
    <w:rsid w:val="00EF1EE4"/>
    <w:rsid w:val="00F11489"/>
    <w:rsid w:val="00F2312F"/>
    <w:rsid w:val="00F34BB8"/>
    <w:rsid w:val="00F37252"/>
    <w:rsid w:val="00F40999"/>
    <w:rsid w:val="00F44376"/>
    <w:rsid w:val="00F4540C"/>
    <w:rsid w:val="00F969C9"/>
    <w:rsid w:val="00FB6939"/>
    <w:rsid w:val="00FE2F97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3C06ABD"/>
  <w15:chartTrackingRefBased/>
  <w15:docId w15:val="{B419CA1B-1CCB-44D3-9345-EA53E3AE0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EF851F-3067-4BF2-A522-DA9B5DB03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36</Pages>
  <Words>1680</Words>
  <Characters>10585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32</cp:revision>
  <dcterms:created xsi:type="dcterms:W3CDTF">2019-02-17T17:38:00Z</dcterms:created>
  <dcterms:modified xsi:type="dcterms:W3CDTF">2019-02-26T21:14:00Z</dcterms:modified>
</cp:coreProperties>
</file>